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B2D624" w14:textId="64579CB9" w:rsidR="00EF4C73" w:rsidRPr="00011D59" w:rsidRDefault="00EF4C73" w:rsidP="00CC19FB">
      <w:pPr>
        <w:pStyle w:val="aa"/>
        <w:ind w:firstLine="0"/>
        <w:jc w:val="center"/>
        <w:rPr>
          <w:b/>
          <w:bCs/>
        </w:rPr>
      </w:pPr>
      <w:r w:rsidRPr="00011D59">
        <w:rPr>
          <w:b/>
          <w:bCs/>
        </w:rPr>
        <w:t>Аннотация</w:t>
      </w:r>
    </w:p>
    <w:p w14:paraId="33B3FA47" w14:textId="77777777" w:rsidR="000030E6" w:rsidRPr="00011D59" w:rsidRDefault="000030E6" w:rsidP="000030E6">
      <w:pPr>
        <w:pStyle w:val="aa"/>
      </w:pPr>
      <w:r w:rsidRPr="00011D59">
        <w:rPr>
          <w:b/>
        </w:rPr>
        <w:t>Тема</w:t>
      </w:r>
      <w:r w:rsidRPr="00011D59">
        <w:t xml:space="preserve">: «Разработка мобильного приложения «Регистрация на мероприятия для ИС «Рейтинг студентов». </w:t>
      </w:r>
    </w:p>
    <w:p w14:paraId="5C996724" w14:textId="43A47CEA" w:rsidR="000030E6" w:rsidRPr="00011D59" w:rsidRDefault="000030E6" w:rsidP="000030E6">
      <w:pPr>
        <w:pStyle w:val="aa"/>
      </w:pPr>
      <w:r w:rsidRPr="00011D59">
        <w:rPr>
          <w:b/>
        </w:rPr>
        <w:t>Ключевые слова:</w:t>
      </w:r>
      <w:r w:rsidRPr="00011D59">
        <w:t xml:space="preserve"> информационные технологии, мобильное приложение, рейтинговая стипендия.</w:t>
      </w:r>
    </w:p>
    <w:p w14:paraId="2C08D7C7" w14:textId="1789C72C" w:rsidR="000030E6" w:rsidRPr="00011D59" w:rsidRDefault="000030E6" w:rsidP="000030E6">
      <w:pPr>
        <w:pStyle w:val="aa"/>
      </w:pPr>
      <w:r w:rsidRPr="00011D59">
        <w:rPr>
          <w:b/>
        </w:rPr>
        <w:t>Выполнил</w:t>
      </w:r>
      <w:r w:rsidRPr="00011D59">
        <w:t>: Вовиков Даниил Евгеньевич, 09.03.02 «Информационные системы и технологии на предприятиях / в машиностроении»</w:t>
      </w:r>
    </w:p>
    <w:p w14:paraId="501CC82A" w14:textId="660FC983" w:rsidR="000030E6" w:rsidRPr="00011D59" w:rsidRDefault="000030E6" w:rsidP="000030E6">
      <w:pPr>
        <w:pStyle w:val="aa"/>
      </w:pPr>
      <w:r w:rsidRPr="00011D59">
        <w:rPr>
          <w:b/>
        </w:rPr>
        <w:t>Руководитель</w:t>
      </w:r>
      <w:r w:rsidRPr="00011D59">
        <w:t xml:space="preserve">: </w:t>
      </w:r>
      <w:r w:rsidR="00FB1A75" w:rsidRPr="00011D59">
        <w:t>Черкашин Евгений Александрович</w:t>
      </w:r>
      <w:r w:rsidRPr="00011D59">
        <w:t xml:space="preserve">, </w:t>
      </w:r>
      <w:r w:rsidR="00FB1A75" w:rsidRPr="00011D59">
        <w:t>кандидат технических наук, доцент.</w:t>
      </w:r>
    </w:p>
    <w:p w14:paraId="06B2A645" w14:textId="77777777" w:rsidR="00FB1A75" w:rsidRPr="00011D59" w:rsidRDefault="00FB1A75" w:rsidP="000030E6">
      <w:pPr>
        <w:pStyle w:val="aa"/>
      </w:pPr>
    </w:p>
    <w:p w14:paraId="7B37C8BF" w14:textId="77777777" w:rsidR="000030E6" w:rsidRPr="00011D59" w:rsidRDefault="000030E6" w:rsidP="000030E6">
      <w:pPr>
        <w:pStyle w:val="aa"/>
      </w:pPr>
      <w:r w:rsidRPr="00011D59">
        <w:t>Первый раздел посвящён анализу предметной области:</w:t>
      </w:r>
    </w:p>
    <w:p w14:paraId="261D5142" w14:textId="7679CDC2" w:rsidR="000030E6" w:rsidRPr="00011D59" w:rsidRDefault="000030E6" w:rsidP="000030E6">
      <w:pPr>
        <w:pStyle w:val="aa"/>
        <w:numPr>
          <w:ilvl w:val="0"/>
          <w:numId w:val="55"/>
        </w:numPr>
        <w:ind w:left="0" w:firstLine="709"/>
      </w:pPr>
      <w:r w:rsidRPr="00011D59">
        <w:t xml:space="preserve">Рассмотрены </w:t>
      </w:r>
      <w:r w:rsidR="009A0037" w:rsidRPr="00011D59">
        <w:t>система начисления рейтинговой стипендии</w:t>
      </w:r>
      <w:r w:rsidRPr="00011D59">
        <w:t>.</w:t>
      </w:r>
    </w:p>
    <w:p w14:paraId="4DC30CD8" w14:textId="0482C70E" w:rsidR="000030E6" w:rsidRPr="00011D59" w:rsidRDefault="000030E6" w:rsidP="000030E6">
      <w:pPr>
        <w:pStyle w:val="aa"/>
        <w:numPr>
          <w:ilvl w:val="0"/>
          <w:numId w:val="55"/>
        </w:numPr>
        <w:ind w:left="0" w:firstLine="709"/>
      </w:pPr>
      <w:r w:rsidRPr="00011D59">
        <w:t xml:space="preserve">Проанализированы </w:t>
      </w:r>
      <w:r w:rsidR="009A0037" w:rsidRPr="00011D59">
        <w:t>учет мероприятий</w:t>
      </w:r>
      <w:r w:rsidRPr="00011D59">
        <w:t>.</w:t>
      </w:r>
    </w:p>
    <w:p w14:paraId="4ED09954" w14:textId="3C396D56" w:rsidR="000030E6" w:rsidRPr="00011D59" w:rsidRDefault="000030E6" w:rsidP="000030E6">
      <w:pPr>
        <w:pStyle w:val="aa"/>
        <w:numPr>
          <w:ilvl w:val="0"/>
          <w:numId w:val="55"/>
        </w:numPr>
        <w:ind w:left="0" w:firstLine="709"/>
      </w:pPr>
      <w:r w:rsidRPr="00011D59">
        <w:t>Описан</w:t>
      </w:r>
      <w:r w:rsidR="0070320A" w:rsidRPr="00011D59">
        <w:t>а исследуемая предметная область</w:t>
      </w:r>
      <w:r w:rsidRPr="00011D59">
        <w:t>.</w:t>
      </w:r>
    </w:p>
    <w:p w14:paraId="43760893" w14:textId="4B322735" w:rsidR="000030E6" w:rsidRPr="00011D59" w:rsidRDefault="0070320A" w:rsidP="000030E6">
      <w:pPr>
        <w:pStyle w:val="aa"/>
        <w:numPr>
          <w:ilvl w:val="0"/>
          <w:numId w:val="55"/>
        </w:numPr>
        <w:ind w:left="0" w:firstLine="709"/>
      </w:pPr>
      <w:r w:rsidRPr="00011D59">
        <w:t>Выполнена постановка задачи</w:t>
      </w:r>
      <w:r w:rsidR="000030E6" w:rsidRPr="00011D59">
        <w:t>.</w:t>
      </w:r>
    </w:p>
    <w:p w14:paraId="5E16F80A" w14:textId="7A82A4F5" w:rsidR="0070320A" w:rsidRPr="00011D59" w:rsidRDefault="0070320A" w:rsidP="000030E6">
      <w:pPr>
        <w:pStyle w:val="aa"/>
        <w:numPr>
          <w:ilvl w:val="0"/>
          <w:numId w:val="55"/>
        </w:numPr>
        <w:ind w:left="0" w:firstLine="709"/>
      </w:pPr>
      <w:r w:rsidRPr="00011D59">
        <w:t>Выдвинуты требования к ролям и правам доступа.</w:t>
      </w:r>
    </w:p>
    <w:p w14:paraId="00FF4644" w14:textId="35D2D336" w:rsidR="0070320A" w:rsidRPr="00011D59" w:rsidRDefault="0070320A" w:rsidP="000030E6">
      <w:pPr>
        <w:pStyle w:val="aa"/>
        <w:numPr>
          <w:ilvl w:val="0"/>
          <w:numId w:val="55"/>
        </w:numPr>
        <w:ind w:left="0" w:firstLine="709"/>
      </w:pPr>
      <w:r w:rsidRPr="00011D59">
        <w:t>Описано функциональное назначение системы.</w:t>
      </w:r>
    </w:p>
    <w:p w14:paraId="73FD8F16" w14:textId="298D7782" w:rsidR="0070320A" w:rsidRPr="00011D59" w:rsidRDefault="0070320A" w:rsidP="000030E6">
      <w:pPr>
        <w:pStyle w:val="aa"/>
        <w:numPr>
          <w:ilvl w:val="0"/>
          <w:numId w:val="55"/>
        </w:numPr>
        <w:ind w:left="0" w:firstLine="709"/>
      </w:pPr>
      <w:r w:rsidRPr="00011D59">
        <w:t>Сформированы функциональные требования к системе.</w:t>
      </w:r>
    </w:p>
    <w:p w14:paraId="36DF8E82" w14:textId="554E0C84" w:rsidR="0070320A" w:rsidRPr="00011D59" w:rsidRDefault="0070320A" w:rsidP="000030E6">
      <w:pPr>
        <w:pStyle w:val="aa"/>
        <w:numPr>
          <w:ilvl w:val="0"/>
          <w:numId w:val="55"/>
        </w:numPr>
        <w:ind w:left="0" w:firstLine="709"/>
      </w:pPr>
      <w:r w:rsidRPr="00011D59">
        <w:t>Проведен обзор аналогов.</w:t>
      </w:r>
    </w:p>
    <w:p w14:paraId="2E430BA8" w14:textId="6D69C641" w:rsidR="0070320A" w:rsidRPr="00011D59" w:rsidRDefault="0070320A" w:rsidP="000030E6">
      <w:pPr>
        <w:pStyle w:val="aa"/>
        <w:numPr>
          <w:ilvl w:val="0"/>
          <w:numId w:val="55"/>
        </w:numPr>
        <w:ind w:left="0" w:firstLine="709"/>
      </w:pPr>
      <w:r w:rsidRPr="00011D59">
        <w:t>Анализ базы данных информационной системы «Рейтинг студента».</w:t>
      </w:r>
    </w:p>
    <w:p w14:paraId="0DE7987D" w14:textId="1481E304" w:rsidR="0070320A" w:rsidRPr="00011D59" w:rsidRDefault="0070320A" w:rsidP="000030E6">
      <w:pPr>
        <w:pStyle w:val="aa"/>
        <w:numPr>
          <w:ilvl w:val="0"/>
          <w:numId w:val="55"/>
        </w:numPr>
        <w:ind w:left="0" w:firstLine="709"/>
      </w:pPr>
      <w:r w:rsidRPr="00011D59">
        <w:t>Выдвинуты требования графического интерфейса приложения.</w:t>
      </w:r>
    </w:p>
    <w:p w14:paraId="2233D6BB" w14:textId="6C230CC0" w:rsidR="000030E6" w:rsidRPr="00011D59" w:rsidRDefault="000030E6" w:rsidP="000030E6">
      <w:pPr>
        <w:pStyle w:val="aa"/>
      </w:pPr>
      <w:r w:rsidRPr="00011D59">
        <w:t xml:space="preserve">Во втором разделе проектируется </w:t>
      </w:r>
      <w:r w:rsidR="0070320A" w:rsidRPr="00011D59">
        <w:t>мобильное приложение</w:t>
      </w:r>
      <w:r w:rsidRPr="00011D59">
        <w:t>. В рамках проектирования было выполнено:</w:t>
      </w:r>
    </w:p>
    <w:p w14:paraId="50D4C8DF" w14:textId="77777777" w:rsidR="000030E6" w:rsidRPr="00011D59" w:rsidRDefault="000030E6" w:rsidP="000030E6">
      <w:pPr>
        <w:pStyle w:val="aa"/>
        <w:numPr>
          <w:ilvl w:val="0"/>
          <w:numId w:val="56"/>
        </w:numPr>
        <w:ind w:left="0" w:firstLine="709"/>
      </w:pPr>
      <w:r w:rsidRPr="00011D59">
        <w:t>Обоснованы выбранные средства разработки и проектирования.</w:t>
      </w:r>
    </w:p>
    <w:p w14:paraId="0E2AFE50" w14:textId="1BF6E5D5" w:rsidR="000030E6" w:rsidRPr="00011D59" w:rsidRDefault="000030E6" w:rsidP="000030E6">
      <w:pPr>
        <w:pStyle w:val="aa"/>
        <w:numPr>
          <w:ilvl w:val="0"/>
          <w:numId w:val="56"/>
        </w:numPr>
        <w:ind w:left="0" w:firstLine="709"/>
      </w:pPr>
      <w:r w:rsidRPr="00011D59">
        <w:t xml:space="preserve">Предложена архитектура </w:t>
      </w:r>
      <w:r w:rsidR="001423B6" w:rsidRPr="00011D59">
        <w:t>подсистемы</w:t>
      </w:r>
      <w:r w:rsidRPr="00011D59">
        <w:t>.</w:t>
      </w:r>
    </w:p>
    <w:p w14:paraId="226AFABD" w14:textId="2FD3FF44" w:rsidR="000030E6" w:rsidRPr="00011D59" w:rsidRDefault="000030E6" w:rsidP="000030E6">
      <w:pPr>
        <w:pStyle w:val="aa"/>
        <w:numPr>
          <w:ilvl w:val="0"/>
          <w:numId w:val="56"/>
        </w:numPr>
        <w:ind w:left="0" w:firstLine="709"/>
      </w:pPr>
      <w:r w:rsidRPr="00011D59">
        <w:t>Спроектирован</w:t>
      </w:r>
      <w:r w:rsidR="001423B6" w:rsidRPr="00011D59">
        <w:t>ы классы</w:t>
      </w:r>
      <w:r w:rsidRPr="00011D59">
        <w:t xml:space="preserve"> данных.</w:t>
      </w:r>
    </w:p>
    <w:p w14:paraId="16312B1B" w14:textId="04F96467" w:rsidR="000030E6" w:rsidRPr="00011D59" w:rsidRDefault="001423B6" w:rsidP="001423B6">
      <w:pPr>
        <w:pStyle w:val="aa"/>
        <w:numPr>
          <w:ilvl w:val="0"/>
          <w:numId w:val="56"/>
        </w:numPr>
        <w:ind w:left="0" w:firstLine="709"/>
      </w:pPr>
      <w:r w:rsidRPr="00011D59">
        <w:t>Описаны сценарии использования</w:t>
      </w:r>
      <w:r w:rsidR="000030E6" w:rsidRPr="00011D59">
        <w:t>.</w:t>
      </w:r>
    </w:p>
    <w:p w14:paraId="774F67B9" w14:textId="77777777" w:rsidR="000030E6" w:rsidRPr="00011D59" w:rsidRDefault="000030E6" w:rsidP="000030E6">
      <w:pPr>
        <w:pStyle w:val="aa"/>
        <w:numPr>
          <w:ilvl w:val="0"/>
          <w:numId w:val="56"/>
        </w:numPr>
        <w:ind w:left="0" w:firstLine="709"/>
      </w:pPr>
      <w:r w:rsidRPr="00011D59">
        <w:t>Спроектирован графический интерфейс.</w:t>
      </w:r>
    </w:p>
    <w:p w14:paraId="3C4B17E6" w14:textId="79E70C09" w:rsidR="000030E6" w:rsidRPr="00011D59" w:rsidRDefault="000030E6" w:rsidP="000030E6">
      <w:pPr>
        <w:pStyle w:val="aa"/>
      </w:pPr>
      <w:r w:rsidRPr="00011D59">
        <w:t xml:space="preserve">Третий раздел посвящён реализации </w:t>
      </w:r>
      <w:r w:rsidR="001423B6" w:rsidRPr="00011D59">
        <w:t>мобильного приложения</w:t>
      </w:r>
      <w:r w:rsidRPr="00011D59">
        <w:t>. Были описаны реализованные функции, приведена спецификация классов</w:t>
      </w:r>
      <w:r w:rsidR="001423B6" w:rsidRPr="00011D59">
        <w:t>.</w:t>
      </w:r>
    </w:p>
    <w:p w14:paraId="431B22FC" w14:textId="11890C52" w:rsidR="001423B6" w:rsidRPr="00011D59" w:rsidRDefault="001423B6" w:rsidP="000030E6">
      <w:pPr>
        <w:pStyle w:val="aa"/>
      </w:pPr>
      <w:r w:rsidRPr="00011D59">
        <w:t xml:space="preserve">В четвертом разделе </w:t>
      </w:r>
      <w:r w:rsidR="003E75D3" w:rsidRPr="00011D59">
        <w:t>проведено</w:t>
      </w:r>
      <w:r w:rsidRPr="00011D59">
        <w:t xml:space="preserve"> тестирование работоспособности мобильного приложения с помощью фокус-группы.</w:t>
      </w:r>
    </w:p>
    <w:p w14:paraId="27E0976A" w14:textId="1D541DA9" w:rsidR="000030E6" w:rsidRPr="00011D59" w:rsidRDefault="000030E6" w:rsidP="000030E6">
      <w:pPr>
        <w:pStyle w:val="aa"/>
      </w:pPr>
      <w:r w:rsidRPr="00011D59">
        <w:t xml:space="preserve">В </w:t>
      </w:r>
      <w:r w:rsidR="00527A07" w:rsidRPr="00011D59">
        <w:t>пятом</w:t>
      </w:r>
      <w:r w:rsidRPr="00011D59">
        <w:t xml:space="preserve"> разделе представлены экономические расчеты по разработке </w:t>
      </w:r>
      <w:r w:rsidR="00527A07" w:rsidRPr="00011D59">
        <w:t>подсистемы</w:t>
      </w:r>
      <w:r w:rsidRPr="00011D59">
        <w:t>.</w:t>
      </w:r>
    </w:p>
    <w:p w14:paraId="6E1D9492" w14:textId="05FB1FC1" w:rsidR="000030E6" w:rsidRPr="00011D59" w:rsidRDefault="000030E6" w:rsidP="000030E6">
      <w:pPr>
        <w:pStyle w:val="aa"/>
      </w:pPr>
      <w:r w:rsidRPr="00011D59">
        <w:t xml:space="preserve">В </w:t>
      </w:r>
      <w:r w:rsidR="00527A07" w:rsidRPr="00011D59">
        <w:t>шестом</w:t>
      </w:r>
      <w:r w:rsidRPr="00011D59">
        <w:t xml:space="preserve"> разделе приводятся результаты работы по организации безопасности жизнедеятельности </w:t>
      </w:r>
      <w:r w:rsidR="00527A07" w:rsidRPr="00011D59">
        <w:t>студентов</w:t>
      </w:r>
      <w:r w:rsidRPr="00011D59">
        <w:t xml:space="preserve">, </w:t>
      </w:r>
      <w:r w:rsidR="00527A07" w:rsidRPr="00011D59">
        <w:t>участвующих в мероприятиях</w:t>
      </w:r>
      <w:r w:rsidRPr="00011D59">
        <w:t>.</w:t>
      </w:r>
    </w:p>
    <w:p w14:paraId="5F51F646" w14:textId="7FE5B6C5" w:rsidR="008F46AE" w:rsidRPr="00011D59" w:rsidRDefault="008F46AE" w:rsidP="008F46AE">
      <w:pPr>
        <w:pStyle w:val="aa"/>
      </w:pPr>
      <w:r w:rsidRPr="00011D59">
        <w:t>Основные выводы по результатам проведенной работы: изучен процесс регистрации студентов на мероприятия, выполнен анализ предметной области, сформулирован перечень требований для приложения, выполнено проектирование программного обеспечения, реализовано приложение.</w:t>
      </w:r>
    </w:p>
    <w:p w14:paraId="5C06C8DF" w14:textId="703F910B" w:rsidR="000030E6" w:rsidRPr="00011D59" w:rsidRDefault="000030E6" w:rsidP="000030E6">
      <w:pPr>
        <w:spacing w:after="0" w:line="240" w:lineRule="auto"/>
        <w:ind w:firstLine="708"/>
        <w:jc w:val="both"/>
        <w:rPr>
          <w:rFonts w:ascii="Times New Roman" w:eastAsia="Times New Roman" w:hAnsi="Times New Roman" w:cs="Times New Roman"/>
          <w:sz w:val="28"/>
          <w:szCs w:val="28"/>
          <w:lang w:eastAsia="ru-RU"/>
        </w:rPr>
      </w:pPr>
      <w:r w:rsidRPr="00011D59">
        <w:rPr>
          <w:rFonts w:ascii="Times New Roman" w:eastAsia="Times New Roman" w:hAnsi="Times New Roman" w:cs="Times New Roman"/>
          <w:b/>
          <w:sz w:val="28"/>
          <w:szCs w:val="28"/>
          <w:lang w:eastAsia="ru-RU"/>
        </w:rPr>
        <w:t>Объем пояснительной записки</w:t>
      </w:r>
      <w:r w:rsidRPr="00011D59">
        <w:rPr>
          <w:rFonts w:ascii="Times New Roman" w:eastAsia="Times New Roman" w:hAnsi="Times New Roman" w:cs="Times New Roman"/>
          <w:sz w:val="28"/>
          <w:szCs w:val="28"/>
          <w:lang w:eastAsia="ru-RU"/>
        </w:rPr>
        <w:t xml:space="preserve"> </w:t>
      </w:r>
      <w:r w:rsidR="002520B8" w:rsidRPr="00011D59">
        <w:rPr>
          <w:rFonts w:ascii="Times New Roman" w:eastAsia="Times New Roman" w:hAnsi="Times New Roman" w:cs="Times New Roman"/>
          <w:sz w:val="28"/>
          <w:szCs w:val="28"/>
          <w:lang w:eastAsia="ru-RU"/>
        </w:rPr>
        <w:t>–</w:t>
      </w:r>
      <w:r w:rsidRPr="00011D59">
        <w:rPr>
          <w:rFonts w:ascii="Times New Roman" w:eastAsia="Times New Roman" w:hAnsi="Times New Roman" w:cs="Times New Roman"/>
          <w:sz w:val="28"/>
          <w:szCs w:val="28"/>
          <w:lang w:eastAsia="ru-RU"/>
        </w:rPr>
        <w:t xml:space="preserve"> 8</w:t>
      </w:r>
      <w:r w:rsidR="00A06B10" w:rsidRPr="00011D59">
        <w:rPr>
          <w:rFonts w:ascii="Times New Roman" w:eastAsia="Times New Roman" w:hAnsi="Times New Roman" w:cs="Times New Roman"/>
          <w:sz w:val="28"/>
          <w:szCs w:val="28"/>
          <w:lang w:eastAsia="ru-RU"/>
        </w:rPr>
        <w:t>3</w:t>
      </w:r>
      <w:r w:rsidRPr="00011D59">
        <w:rPr>
          <w:rFonts w:ascii="Times New Roman" w:eastAsia="Times New Roman" w:hAnsi="Times New Roman" w:cs="Times New Roman"/>
          <w:sz w:val="28"/>
          <w:szCs w:val="28"/>
          <w:lang w:eastAsia="ru-RU"/>
        </w:rPr>
        <w:t xml:space="preserve"> страниц.</w:t>
      </w:r>
    </w:p>
    <w:p w14:paraId="0B5500C9" w14:textId="317835E1" w:rsidR="000030E6" w:rsidRPr="00011D59" w:rsidRDefault="000030E6" w:rsidP="000030E6">
      <w:pPr>
        <w:spacing w:after="0" w:line="240" w:lineRule="auto"/>
        <w:ind w:firstLine="708"/>
        <w:jc w:val="both"/>
        <w:rPr>
          <w:rFonts w:ascii="Times New Roman" w:eastAsia="Times New Roman" w:hAnsi="Times New Roman" w:cs="Times New Roman"/>
          <w:sz w:val="28"/>
          <w:szCs w:val="28"/>
          <w:lang w:eastAsia="ru-RU"/>
        </w:rPr>
      </w:pPr>
      <w:r w:rsidRPr="00011D59">
        <w:rPr>
          <w:rFonts w:ascii="Times New Roman" w:eastAsia="Times New Roman" w:hAnsi="Times New Roman" w:cs="Times New Roman"/>
          <w:b/>
          <w:sz w:val="28"/>
          <w:szCs w:val="28"/>
          <w:lang w:eastAsia="ru-RU"/>
        </w:rPr>
        <w:t>Объем приложений</w:t>
      </w:r>
      <w:r w:rsidRPr="00011D59">
        <w:rPr>
          <w:rFonts w:ascii="Times New Roman" w:eastAsia="Times New Roman" w:hAnsi="Times New Roman" w:cs="Times New Roman"/>
          <w:sz w:val="28"/>
          <w:szCs w:val="28"/>
          <w:lang w:eastAsia="ru-RU"/>
        </w:rPr>
        <w:t xml:space="preserve"> – </w:t>
      </w:r>
      <w:r w:rsidR="00B74967" w:rsidRPr="00011D59">
        <w:rPr>
          <w:rFonts w:ascii="Times New Roman" w:eastAsia="Times New Roman" w:hAnsi="Times New Roman" w:cs="Times New Roman"/>
          <w:sz w:val="28"/>
          <w:szCs w:val="28"/>
          <w:lang w:eastAsia="ru-RU"/>
        </w:rPr>
        <w:t>18</w:t>
      </w:r>
      <w:r w:rsidRPr="00011D59">
        <w:rPr>
          <w:rFonts w:ascii="Times New Roman" w:eastAsia="Times New Roman" w:hAnsi="Times New Roman" w:cs="Times New Roman"/>
          <w:sz w:val="28"/>
          <w:szCs w:val="28"/>
          <w:lang w:eastAsia="ru-RU"/>
        </w:rPr>
        <w:t xml:space="preserve"> страницы.</w:t>
      </w:r>
    </w:p>
    <w:p w14:paraId="570BD677" w14:textId="6BF88782" w:rsidR="000030E6" w:rsidRPr="00011D59" w:rsidRDefault="000030E6" w:rsidP="000030E6">
      <w:pPr>
        <w:pStyle w:val="aa"/>
      </w:pPr>
      <w:r w:rsidRPr="00011D59">
        <w:rPr>
          <w:b/>
          <w:bCs/>
        </w:rPr>
        <w:t>Количество рисунков</w:t>
      </w:r>
      <w:r w:rsidRPr="00011D59">
        <w:t xml:space="preserve"> – 6</w:t>
      </w:r>
      <w:r w:rsidR="0009701E" w:rsidRPr="00011D59">
        <w:t>2</w:t>
      </w:r>
      <w:r w:rsidRPr="00011D59">
        <w:t>.</w:t>
      </w:r>
    </w:p>
    <w:p w14:paraId="7C2F7CF3" w14:textId="6CD224CC" w:rsidR="000030E6" w:rsidRPr="00011D59" w:rsidRDefault="000030E6" w:rsidP="000030E6">
      <w:pPr>
        <w:pStyle w:val="aa"/>
      </w:pPr>
      <w:r w:rsidRPr="00011D59">
        <w:rPr>
          <w:b/>
          <w:bCs/>
        </w:rPr>
        <w:t>Количество таблиц</w:t>
      </w:r>
      <w:r w:rsidRPr="00011D59">
        <w:t xml:space="preserve"> – </w:t>
      </w:r>
      <w:r w:rsidR="00EA47E0" w:rsidRPr="00011D59">
        <w:t>9</w:t>
      </w:r>
      <w:r w:rsidRPr="00011D59">
        <w:t>.</w:t>
      </w:r>
    </w:p>
    <w:p w14:paraId="1024481E" w14:textId="187766EB" w:rsidR="00EF4C73" w:rsidRPr="00011D59" w:rsidRDefault="000030E6" w:rsidP="0095580B">
      <w:pPr>
        <w:pStyle w:val="aa"/>
        <w:rPr>
          <w:u w:val="single"/>
        </w:rPr>
      </w:pPr>
      <w:r w:rsidRPr="00011D59">
        <w:rPr>
          <w:b/>
          <w:bCs/>
        </w:rPr>
        <w:t>Объем списка литературы</w:t>
      </w:r>
      <w:r w:rsidRPr="00011D59">
        <w:t xml:space="preserve"> – </w:t>
      </w:r>
      <w:r w:rsidR="005452CD" w:rsidRPr="00011D59">
        <w:t>32</w:t>
      </w:r>
      <w:r w:rsidRPr="00011D59">
        <w:t>.</w:t>
      </w:r>
      <w:r w:rsidR="00EF4C73" w:rsidRPr="00011D59">
        <w:br w:type="page"/>
      </w:r>
    </w:p>
    <w:sdt>
      <w:sdtPr>
        <w:rPr>
          <w:rFonts w:asciiTheme="minorHAnsi" w:eastAsiaTheme="minorHAnsi" w:hAnsiTheme="minorHAnsi" w:cstheme="minorBidi"/>
          <w:b w:val="0"/>
          <w:bCs w:val="0"/>
          <w:color w:val="auto"/>
          <w:sz w:val="22"/>
          <w:szCs w:val="22"/>
          <w:lang w:eastAsia="en-US"/>
        </w:rPr>
        <w:id w:val="1375575444"/>
        <w:docPartObj>
          <w:docPartGallery w:val="Table of Contents"/>
          <w:docPartUnique/>
        </w:docPartObj>
      </w:sdtPr>
      <w:sdtEndPr/>
      <w:sdtContent>
        <w:p w14:paraId="1A92582F" w14:textId="1D23A2FA" w:rsidR="00B1021B" w:rsidRPr="00011D59" w:rsidRDefault="00B1021B" w:rsidP="00B1021B">
          <w:pPr>
            <w:pStyle w:val="ac"/>
            <w:jc w:val="center"/>
            <w:rPr>
              <w:rFonts w:ascii="Times New Roman" w:hAnsi="Times New Roman" w:cs="Times New Roman"/>
              <w:color w:val="auto"/>
            </w:rPr>
          </w:pPr>
          <w:r w:rsidRPr="00011D59">
            <w:rPr>
              <w:rFonts w:ascii="Times New Roman" w:hAnsi="Times New Roman" w:cs="Times New Roman"/>
              <w:color w:val="auto"/>
            </w:rPr>
            <w:t>Содержание</w:t>
          </w:r>
        </w:p>
        <w:p w14:paraId="64B5586F" w14:textId="0B8C5913" w:rsidR="00247543" w:rsidRPr="00011D59" w:rsidRDefault="00B1021B"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r w:rsidRPr="00011D59">
            <w:rPr>
              <w:rFonts w:ascii="Times New Roman" w:hAnsi="Times New Roman" w:cs="Times New Roman"/>
              <w:sz w:val="28"/>
              <w:szCs w:val="28"/>
            </w:rPr>
            <w:fldChar w:fldCharType="begin"/>
          </w:r>
          <w:r w:rsidRPr="00011D59">
            <w:rPr>
              <w:rFonts w:ascii="Times New Roman" w:hAnsi="Times New Roman" w:cs="Times New Roman"/>
              <w:sz w:val="28"/>
              <w:szCs w:val="28"/>
            </w:rPr>
            <w:instrText xml:space="preserve"> TOC \o "1-3" \h \z \u </w:instrText>
          </w:r>
          <w:r w:rsidRPr="00011D59">
            <w:rPr>
              <w:rFonts w:ascii="Times New Roman" w:hAnsi="Times New Roman" w:cs="Times New Roman"/>
              <w:sz w:val="28"/>
              <w:szCs w:val="28"/>
            </w:rPr>
            <w:fldChar w:fldCharType="separate"/>
          </w:r>
          <w:hyperlink w:anchor="_Toc136455352" w:history="1">
            <w:r w:rsidR="00247543" w:rsidRPr="00011D59">
              <w:rPr>
                <w:rStyle w:val="ad"/>
                <w:rFonts w:ascii="Times New Roman" w:hAnsi="Times New Roman" w:cs="Times New Roman"/>
                <w:noProof/>
                <w:sz w:val="28"/>
                <w:szCs w:val="28"/>
              </w:rPr>
              <w:t>Введение</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_Toc136455352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286D22">
              <w:rPr>
                <w:rFonts w:ascii="Times New Roman" w:hAnsi="Times New Roman" w:cs="Times New Roman"/>
                <w:noProof/>
                <w:webHidden/>
                <w:sz w:val="28"/>
                <w:szCs w:val="28"/>
              </w:rPr>
              <w:t>7</w:t>
            </w:r>
            <w:r w:rsidR="00247543" w:rsidRPr="00011D59">
              <w:rPr>
                <w:rFonts w:ascii="Times New Roman" w:hAnsi="Times New Roman" w:cs="Times New Roman"/>
                <w:noProof/>
                <w:webHidden/>
                <w:sz w:val="28"/>
                <w:szCs w:val="28"/>
              </w:rPr>
              <w:fldChar w:fldCharType="end"/>
            </w:r>
          </w:hyperlink>
        </w:p>
        <w:p w14:paraId="1C0E7A63" w14:textId="1DE55D27" w:rsidR="00247543" w:rsidRPr="00011D59" w:rsidRDefault="00C62801"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53" w:history="1">
            <w:r w:rsidR="00247543" w:rsidRPr="00011D59">
              <w:rPr>
                <w:rStyle w:val="ad"/>
                <w:rFonts w:ascii="Times New Roman" w:hAnsi="Times New Roman" w:cs="Times New Roman"/>
                <w:noProof/>
                <w:sz w:val="28"/>
                <w:szCs w:val="28"/>
              </w:rPr>
              <w:t>1 Анализ предметной области</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_Toc136455353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286D22">
              <w:rPr>
                <w:rFonts w:ascii="Times New Roman" w:hAnsi="Times New Roman" w:cs="Times New Roman"/>
                <w:noProof/>
                <w:webHidden/>
                <w:sz w:val="28"/>
                <w:szCs w:val="28"/>
              </w:rPr>
              <w:t>9</w:t>
            </w:r>
            <w:r w:rsidR="00247543" w:rsidRPr="00011D59">
              <w:rPr>
                <w:rFonts w:ascii="Times New Roman" w:hAnsi="Times New Roman" w:cs="Times New Roman"/>
                <w:noProof/>
                <w:webHidden/>
                <w:sz w:val="28"/>
                <w:szCs w:val="28"/>
              </w:rPr>
              <w:fldChar w:fldCharType="end"/>
            </w:r>
          </w:hyperlink>
        </w:p>
        <w:p w14:paraId="7279D631" w14:textId="684AD5AC" w:rsidR="00247543" w:rsidRPr="00011D59" w:rsidRDefault="00C62801"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54" w:history="1">
            <w:r w:rsidR="00247543" w:rsidRPr="00011D59">
              <w:rPr>
                <w:rStyle w:val="ad"/>
                <w:rFonts w:ascii="Times New Roman" w:hAnsi="Times New Roman" w:cs="Times New Roman"/>
                <w:noProof/>
                <w:sz w:val="28"/>
                <w:szCs w:val="28"/>
              </w:rPr>
              <w:t>1.1 Система начисления рейтинговой стипендии</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_Toc136455354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286D22">
              <w:rPr>
                <w:rFonts w:ascii="Times New Roman" w:hAnsi="Times New Roman" w:cs="Times New Roman"/>
                <w:noProof/>
                <w:webHidden/>
                <w:sz w:val="28"/>
                <w:szCs w:val="28"/>
              </w:rPr>
              <w:t>9</w:t>
            </w:r>
            <w:r w:rsidR="00247543" w:rsidRPr="00011D59">
              <w:rPr>
                <w:rFonts w:ascii="Times New Roman" w:hAnsi="Times New Roman" w:cs="Times New Roman"/>
                <w:noProof/>
                <w:webHidden/>
                <w:sz w:val="28"/>
                <w:szCs w:val="28"/>
              </w:rPr>
              <w:fldChar w:fldCharType="end"/>
            </w:r>
          </w:hyperlink>
        </w:p>
        <w:p w14:paraId="471B18C6" w14:textId="45DA3CAA" w:rsidR="00247543" w:rsidRPr="00011D59" w:rsidRDefault="00C62801"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55" w:history="1">
            <w:r w:rsidR="00247543" w:rsidRPr="00011D59">
              <w:rPr>
                <w:rStyle w:val="ad"/>
                <w:rFonts w:ascii="Times New Roman" w:hAnsi="Times New Roman" w:cs="Times New Roman"/>
                <w:noProof/>
                <w:sz w:val="28"/>
                <w:szCs w:val="28"/>
              </w:rPr>
              <w:t>1.2 Учет мероприятий</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_Toc136455355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286D22">
              <w:rPr>
                <w:rFonts w:ascii="Times New Roman" w:hAnsi="Times New Roman" w:cs="Times New Roman"/>
                <w:noProof/>
                <w:webHidden/>
                <w:sz w:val="28"/>
                <w:szCs w:val="28"/>
              </w:rPr>
              <w:t>10</w:t>
            </w:r>
            <w:r w:rsidR="00247543" w:rsidRPr="00011D59">
              <w:rPr>
                <w:rFonts w:ascii="Times New Roman" w:hAnsi="Times New Roman" w:cs="Times New Roman"/>
                <w:noProof/>
                <w:webHidden/>
                <w:sz w:val="28"/>
                <w:szCs w:val="28"/>
              </w:rPr>
              <w:fldChar w:fldCharType="end"/>
            </w:r>
          </w:hyperlink>
        </w:p>
        <w:p w14:paraId="7592513F" w14:textId="64969047" w:rsidR="00247543" w:rsidRPr="00011D59" w:rsidRDefault="00C62801"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56" w:history="1">
            <w:r w:rsidR="00247543" w:rsidRPr="00011D59">
              <w:rPr>
                <w:rStyle w:val="ad"/>
                <w:rFonts w:ascii="Times New Roman" w:hAnsi="Times New Roman" w:cs="Times New Roman"/>
                <w:noProof/>
                <w:sz w:val="28"/>
                <w:szCs w:val="28"/>
              </w:rPr>
              <w:t>1.3 Описание предметной области</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_Toc136455356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286D22">
              <w:rPr>
                <w:rFonts w:ascii="Times New Roman" w:hAnsi="Times New Roman" w:cs="Times New Roman"/>
                <w:noProof/>
                <w:webHidden/>
                <w:sz w:val="28"/>
                <w:szCs w:val="28"/>
              </w:rPr>
              <w:t>11</w:t>
            </w:r>
            <w:r w:rsidR="00247543" w:rsidRPr="00011D59">
              <w:rPr>
                <w:rFonts w:ascii="Times New Roman" w:hAnsi="Times New Roman" w:cs="Times New Roman"/>
                <w:noProof/>
                <w:webHidden/>
                <w:sz w:val="28"/>
                <w:szCs w:val="28"/>
              </w:rPr>
              <w:fldChar w:fldCharType="end"/>
            </w:r>
          </w:hyperlink>
        </w:p>
        <w:p w14:paraId="61308CE8" w14:textId="0215EDC7" w:rsidR="00247543" w:rsidRPr="00011D59" w:rsidRDefault="00C62801"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59" w:history="1">
            <w:r w:rsidR="00247543" w:rsidRPr="00011D59">
              <w:rPr>
                <w:rStyle w:val="ad"/>
                <w:rFonts w:ascii="Times New Roman" w:hAnsi="Times New Roman" w:cs="Times New Roman"/>
                <w:noProof/>
                <w:sz w:val="28"/>
                <w:szCs w:val="28"/>
              </w:rPr>
              <w:t>1.4 Постановка задачи</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_Toc136455359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286D22">
              <w:rPr>
                <w:rFonts w:ascii="Times New Roman" w:hAnsi="Times New Roman" w:cs="Times New Roman"/>
                <w:noProof/>
                <w:webHidden/>
                <w:sz w:val="28"/>
                <w:szCs w:val="28"/>
              </w:rPr>
              <w:t>13</w:t>
            </w:r>
            <w:r w:rsidR="00247543" w:rsidRPr="00011D59">
              <w:rPr>
                <w:rFonts w:ascii="Times New Roman" w:hAnsi="Times New Roman" w:cs="Times New Roman"/>
                <w:noProof/>
                <w:webHidden/>
                <w:sz w:val="28"/>
                <w:szCs w:val="28"/>
              </w:rPr>
              <w:fldChar w:fldCharType="end"/>
            </w:r>
          </w:hyperlink>
        </w:p>
        <w:p w14:paraId="1E9A8F41" w14:textId="6ED2C584" w:rsidR="00247543" w:rsidRPr="00011D59" w:rsidRDefault="00C62801"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0" w:history="1">
            <w:r w:rsidR="00247543" w:rsidRPr="00011D59">
              <w:rPr>
                <w:rStyle w:val="ad"/>
                <w:rFonts w:ascii="Times New Roman" w:hAnsi="Times New Roman" w:cs="Times New Roman"/>
                <w:noProof/>
                <w:sz w:val="28"/>
                <w:szCs w:val="28"/>
              </w:rPr>
              <w:t>1.5 Требования к ролям и правам доступа</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_Toc136455360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286D22">
              <w:rPr>
                <w:rFonts w:ascii="Times New Roman" w:hAnsi="Times New Roman" w:cs="Times New Roman"/>
                <w:noProof/>
                <w:webHidden/>
                <w:sz w:val="28"/>
                <w:szCs w:val="28"/>
              </w:rPr>
              <w:t>14</w:t>
            </w:r>
            <w:r w:rsidR="00247543" w:rsidRPr="00011D59">
              <w:rPr>
                <w:rFonts w:ascii="Times New Roman" w:hAnsi="Times New Roman" w:cs="Times New Roman"/>
                <w:noProof/>
                <w:webHidden/>
                <w:sz w:val="28"/>
                <w:szCs w:val="28"/>
              </w:rPr>
              <w:fldChar w:fldCharType="end"/>
            </w:r>
          </w:hyperlink>
        </w:p>
        <w:p w14:paraId="2A766477" w14:textId="6A82A8C4" w:rsidR="00247543" w:rsidRPr="00011D59" w:rsidRDefault="00C62801"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1" w:history="1">
            <w:r w:rsidR="00247543" w:rsidRPr="00011D59">
              <w:rPr>
                <w:rStyle w:val="ad"/>
                <w:rFonts w:ascii="Times New Roman" w:hAnsi="Times New Roman" w:cs="Times New Roman"/>
                <w:noProof/>
                <w:sz w:val="28"/>
                <w:szCs w:val="28"/>
              </w:rPr>
              <w:t>1.6 Функциональное назначение системы</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_Toc136455361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286D22">
              <w:rPr>
                <w:rFonts w:ascii="Times New Roman" w:hAnsi="Times New Roman" w:cs="Times New Roman"/>
                <w:noProof/>
                <w:webHidden/>
                <w:sz w:val="28"/>
                <w:szCs w:val="28"/>
              </w:rPr>
              <w:t>16</w:t>
            </w:r>
            <w:r w:rsidR="00247543" w:rsidRPr="00011D59">
              <w:rPr>
                <w:rFonts w:ascii="Times New Roman" w:hAnsi="Times New Roman" w:cs="Times New Roman"/>
                <w:noProof/>
                <w:webHidden/>
                <w:sz w:val="28"/>
                <w:szCs w:val="28"/>
              </w:rPr>
              <w:fldChar w:fldCharType="end"/>
            </w:r>
          </w:hyperlink>
        </w:p>
        <w:p w14:paraId="1AF8F762" w14:textId="2F84119F" w:rsidR="00247543" w:rsidRPr="00011D59" w:rsidRDefault="00C62801"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2" w:history="1">
            <w:r w:rsidR="00247543" w:rsidRPr="00011D59">
              <w:rPr>
                <w:rStyle w:val="ad"/>
                <w:rFonts w:ascii="Times New Roman" w:hAnsi="Times New Roman" w:cs="Times New Roman"/>
                <w:noProof/>
                <w:sz w:val="28"/>
                <w:szCs w:val="28"/>
              </w:rPr>
              <w:t>1.7 Формирование функциональных требований пользователей к системе</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_Toc136455362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286D22">
              <w:rPr>
                <w:rFonts w:ascii="Times New Roman" w:hAnsi="Times New Roman" w:cs="Times New Roman"/>
                <w:noProof/>
                <w:webHidden/>
                <w:sz w:val="28"/>
                <w:szCs w:val="28"/>
              </w:rPr>
              <w:t>21</w:t>
            </w:r>
            <w:r w:rsidR="00247543" w:rsidRPr="00011D59">
              <w:rPr>
                <w:rFonts w:ascii="Times New Roman" w:hAnsi="Times New Roman" w:cs="Times New Roman"/>
                <w:noProof/>
                <w:webHidden/>
                <w:sz w:val="28"/>
                <w:szCs w:val="28"/>
              </w:rPr>
              <w:fldChar w:fldCharType="end"/>
            </w:r>
          </w:hyperlink>
        </w:p>
        <w:p w14:paraId="5C372F62" w14:textId="66ADFFC3" w:rsidR="00247543" w:rsidRPr="00011D59" w:rsidRDefault="00C62801"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3" w:history="1">
            <w:r w:rsidR="00247543" w:rsidRPr="00011D59">
              <w:rPr>
                <w:rStyle w:val="ad"/>
                <w:rFonts w:ascii="Times New Roman" w:hAnsi="Times New Roman" w:cs="Times New Roman"/>
                <w:noProof/>
                <w:sz w:val="28"/>
                <w:szCs w:val="28"/>
              </w:rPr>
              <w:t>1.8 Обзор аналогов</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_Toc136455363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286D22">
              <w:rPr>
                <w:rFonts w:ascii="Times New Roman" w:hAnsi="Times New Roman" w:cs="Times New Roman"/>
                <w:noProof/>
                <w:webHidden/>
                <w:sz w:val="28"/>
                <w:szCs w:val="28"/>
              </w:rPr>
              <w:t>22</w:t>
            </w:r>
            <w:r w:rsidR="00247543" w:rsidRPr="00011D59">
              <w:rPr>
                <w:rFonts w:ascii="Times New Roman" w:hAnsi="Times New Roman" w:cs="Times New Roman"/>
                <w:noProof/>
                <w:webHidden/>
                <w:sz w:val="28"/>
                <w:szCs w:val="28"/>
              </w:rPr>
              <w:fldChar w:fldCharType="end"/>
            </w:r>
          </w:hyperlink>
        </w:p>
        <w:p w14:paraId="4C21B910" w14:textId="1156F3B5" w:rsidR="00247543" w:rsidRPr="00011D59" w:rsidRDefault="00C62801"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4" w:history="1">
            <w:r w:rsidR="00247543" w:rsidRPr="00011D59">
              <w:rPr>
                <w:rStyle w:val="ad"/>
                <w:rFonts w:ascii="Times New Roman" w:hAnsi="Times New Roman" w:cs="Times New Roman"/>
                <w:noProof/>
                <w:sz w:val="28"/>
                <w:szCs w:val="28"/>
              </w:rPr>
              <w:t>1.9 Анализ базы данных информационной системы «Рейтинг студента»</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_Toc136455364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286D22">
              <w:rPr>
                <w:rFonts w:ascii="Times New Roman" w:hAnsi="Times New Roman" w:cs="Times New Roman"/>
                <w:noProof/>
                <w:webHidden/>
                <w:sz w:val="28"/>
                <w:szCs w:val="28"/>
              </w:rPr>
              <w:t>24</w:t>
            </w:r>
            <w:r w:rsidR="00247543" w:rsidRPr="00011D59">
              <w:rPr>
                <w:rFonts w:ascii="Times New Roman" w:hAnsi="Times New Roman" w:cs="Times New Roman"/>
                <w:noProof/>
                <w:webHidden/>
                <w:sz w:val="28"/>
                <w:szCs w:val="28"/>
              </w:rPr>
              <w:fldChar w:fldCharType="end"/>
            </w:r>
          </w:hyperlink>
        </w:p>
        <w:p w14:paraId="44C57B52" w14:textId="7F5146AB" w:rsidR="00247543" w:rsidRPr="00011D59" w:rsidRDefault="00C62801"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5" w:history="1">
            <w:r w:rsidR="00247543" w:rsidRPr="00011D59">
              <w:rPr>
                <w:rStyle w:val="ad"/>
                <w:rFonts w:ascii="Times New Roman" w:hAnsi="Times New Roman" w:cs="Times New Roman"/>
                <w:noProof/>
                <w:sz w:val="28"/>
                <w:szCs w:val="28"/>
              </w:rPr>
              <w:t>1.10 Требования графического интерфейса приложения</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_Toc136455365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286D22">
              <w:rPr>
                <w:rFonts w:ascii="Times New Roman" w:hAnsi="Times New Roman" w:cs="Times New Roman"/>
                <w:noProof/>
                <w:webHidden/>
                <w:sz w:val="28"/>
                <w:szCs w:val="28"/>
              </w:rPr>
              <w:t>26</w:t>
            </w:r>
            <w:r w:rsidR="00247543" w:rsidRPr="00011D59">
              <w:rPr>
                <w:rFonts w:ascii="Times New Roman" w:hAnsi="Times New Roman" w:cs="Times New Roman"/>
                <w:noProof/>
                <w:webHidden/>
                <w:sz w:val="28"/>
                <w:szCs w:val="28"/>
              </w:rPr>
              <w:fldChar w:fldCharType="end"/>
            </w:r>
          </w:hyperlink>
        </w:p>
        <w:p w14:paraId="6718D0D4" w14:textId="657656DD" w:rsidR="00247543" w:rsidRPr="00011D59" w:rsidRDefault="00C62801"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6" w:history="1">
            <w:r w:rsidR="00247543" w:rsidRPr="00011D59">
              <w:rPr>
                <w:rStyle w:val="ad"/>
                <w:rFonts w:ascii="Times New Roman" w:hAnsi="Times New Roman" w:cs="Times New Roman"/>
                <w:noProof/>
                <w:sz w:val="28"/>
                <w:szCs w:val="28"/>
              </w:rPr>
              <w:t>1.11 Вывод по главе</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_Toc136455366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286D22">
              <w:rPr>
                <w:rFonts w:ascii="Times New Roman" w:hAnsi="Times New Roman" w:cs="Times New Roman"/>
                <w:noProof/>
                <w:webHidden/>
                <w:sz w:val="28"/>
                <w:szCs w:val="28"/>
              </w:rPr>
              <w:t>28</w:t>
            </w:r>
            <w:r w:rsidR="00247543" w:rsidRPr="00011D59">
              <w:rPr>
                <w:rFonts w:ascii="Times New Roman" w:hAnsi="Times New Roman" w:cs="Times New Roman"/>
                <w:noProof/>
                <w:webHidden/>
                <w:sz w:val="28"/>
                <w:szCs w:val="28"/>
              </w:rPr>
              <w:fldChar w:fldCharType="end"/>
            </w:r>
          </w:hyperlink>
        </w:p>
        <w:p w14:paraId="3E103F44" w14:textId="00C8269C" w:rsidR="00247543" w:rsidRPr="00011D59" w:rsidRDefault="00C62801"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7" w:history="1">
            <w:r w:rsidR="00247543" w:rsidRPr="00011D59">
              <w:rPr>
                <w:rStyle w:val="ad"/>
                <w:rFonts w:ascii="Times New Roman" w:hAnsi="Times New Roman" w:cs="Times New Roman"/>
                <w:noProof/>
                <w:sz w:val="28"/>
                <w:szCs w:val="28"/>
              </w:rPr>
              <w:t>2 Проектирование системы</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_Toc136455367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286D22">
              <w:rPr>
                <w:rFonts w:ascii="Times New Roman" w:hAnsi="Times New Roman" w:cs="Times New Roman"/>
                <w:noProof/>
                <w:webHidden/>
                <w:sz w:val="28"/>
                <w:szCs w:val="28"/>
              </w:rPr>
              <w:t>29</w:t>
            </w:r>
            <w:r w:rsidR="00247543" w:rsidRPr="00011D59">
              <w:rPr>
                <w:rFonts w:ascii="Times New Roman" w:hAnsi="Times New Roman" w:cs="Times New Roman"/>
                <w:noProof/>
                <w:webHidden/>
                <w:sz w:val="28"/>
                <w:szCs w:val="28"/>
              </w:rPr>
              <w:fldChar w:fldCharType="end"/>
            </w:r>
          </w:hyperlink>
        </w:p>
        <w:p w14:paraId="1057DCE9" w14:textId="0C346AAC" w:rsidR="00247543" w:rsidRPr="00011D59" w:rsidRDefault="00C62801"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8" w:history="1">
            <w:r w:rsidR="00247543" w:rsidRPr="00011D59">
              <w:rPr>
                <w:rStyle w:val="ad"/>
                <w:rFonts w:ascii="Times New Roman" w:hAnsi="Times New Roman" w:cs="Times New Roman"/>
                <w:noProof/>
                <w:sz w:val="28"/>
                <w:szCs w:val="28"/>
              </w:rPr>
              <w:t>2.1 Обоснование использования программных средств разработки</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_Toc136455368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286D22">
              <w:rPr>
                <w:rFonts w:ascii="Times New Roman" w:hAnsi="Times New Roman" w:cs="Times New Roman"/>
                <w:noProof/>
                <w:webHidden/>
                <w:sz w:val="28"/>
                <w:szCs w:val="28"/>
              </w:rPr>
              <w:t>29</w:t>
            </w:r>
            <w:r w:rsidR="00247543" w:rsidRPr="00011D59">
              <w:rPr>
                <w:rFonts w:ascii="Times New Roman" w:hAnsi="Times New Roman" w:cs="Times New Roman"/>
                <w:noProof/>
                <w:webHidden/>
                <w:sz w:val="28"/>
                <w:szCs w:val="28"/>
              </w:rPr>
              <w:fldChar w:fldCharType="end"/>
            </w:r>
          </w:hyperlink>
        </w:p>
        <w:p w14:paraId="15C29BE2" w14:textId="0CF39DD0" w:rsidR="00247543" w:rsidRPr="00011D59" w:rsidRDefault="00C62801"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9" w:history="1">
            <w:r w:rsidR="00247543" w:rsidRPr="00011D59">
              <w:rPr>
                <w:rStyle w:val="ad"/>
                <w:rFonts w:ascii="Times New Roman" w:hAnsi="Times New Roman" w:cs="Times New Roman"/>
                <w:noProof/>
                <w:sz w:val="28"/>
                <w:szCs w:val="28"/>
              </w:rPr>
              <w:t>2.2 Архитектура подсистемы</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_Toc136455369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286D22">
              <w:rPr>
                <w:rFonts w:ascii="Times New Roman" w:hAnsi="Times New Roman" w:cs="Times New Roman"/>
                <w:noProof/>
                <w:webHidden/>
                <w:sz w:val="28"/>
                <w:szCs w:val="28"/>
              </w:rPr>
              <w:t>31</w:t>
            </w:r>
            <w:r w:rsidR="00247543" w:rsidRPr="00011D59">
              <w:rPr>
                <w:rFonts w:ascii="Times New Roman" w:hAnsi="Times New Roman" w:cs="Times New Roman"/>
                <w:noProof/>
                <w:webHidden/>
                <w:sz w:val="28"/>
                <w:szCs w:val="28"/>
              </w:rPr>
              <w:fldChar w:fldCharType="end"/>
            </w:r>
          </w:hyperlink>
        </w:p>
        <w:p w14:paraId="65E2DA48" w14:textId="265038EB" w:rsidR="00247543" w:rsidRPr="00011D59" w:rsidRDefault="00C62801"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0" w:history="1">
            <w:r w:rsidR="00247543" w:rsidRPr="00011D59">
              <w:rPr>
                <w:rStyle w:val="ad"/>
                <w:rFonts w:ascii="Times New Roman" w:hAnsi="Times New Roman" w:cs="Times New Roman"/>
                <w:noProof/>
                <w:sz w:val="28"/>
                <w:szCs w:val="28"/>
              </w:rPr>
              <w:t>2.2.1 Общая архитектура системы</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_Toc136455370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286D22">
              <w:rPr>
                <w:rFonts w:ascii="Times New Roman" w:hAnsi="Times New Roman" w:cs="Times New Roman"/>
                <w:noProof/>
                <w:webHidden/>
                <w:sz w:val="28"/>
                <w:szCs w:val="28"/>
              </w:rPr>
              <w:t>31</w:t>
            </w:r>
            <w:r w:rsidR="00247543" w:rsidRPr="00011D59">
              <w:rPr>
                <w:rFonts w:ascii="Times New Roman" w:hAnsi="Times New Roman" w:cs="Times New Roman"/>
                <w:noProof/>
                <w:webHidden/>
                <w:sz w:val="28"/>
                <w:szCs w:val="28"/>
              </w:rPr>
              <w:fldChar w:fldCharType="end"/>
            </w:r>
          </w:hyperlink>
        </w:p>
        <w:p w14:paraId="4ADCEA4D" w14:textId="327C6447" w:rsidR="00247543" w:rsidRPr="00011D59" w:rsidRDefault="00C62801"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1" w:history="1">
            <w:r w:rsidR="00247543" w:rsidRPr="00011D59">
              <w:rPr>
                <w:rStyle w:val="ad"/>
                <w:rFonts w:ascii="Times New Roman" w:hAnsi="Times New Roman" w:cs="Times New Roman"/>
                <w:noProof/>
                <w:sz w:val="28"/>
                <w:szCs w:val="28"/>
              </w:rPr>
              <w:t>2.2.2 Архитектура мобильного приложения</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_Toc136455371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286D22">
              <w:rPr>
                <w:rFonts w:ascii="Times New Roman" w:hAnsi="Times New Roman" w:cs="Times New Roman"/>
                <w:noProof/>
                <w:webHidden/>
                <w:sz w:val="28"/>
                <w:szCs w:val="28"/>
              </w:rPr>
              <w:t>32</w:t>
            </w:r>
            <w:r w:rsidR="00247543" w:rsidRPr="00011D59">
              <w:rPr>
                <w:rFonts w:ascii="Times New Roman" w:hAnsi="Times New Roman" w:cs="Times New Roman"/>
                <w:noProof/>
                <w:webHidden/>
                <w:sz w:val="28"/>
                <w:szCs w:val="28"/>
              </w:rPr>
              <w:fldChar w:fldCharType="end"/>
            </w:r>
          </w:hyperlink>
        </w:p>
        <w:p w14:paraId="18156644" w14:textId="006A3730" w:rsidR="00247543" w:rsidRPr="00011D59" w:rsidRDefault="00C62801"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2" w:history="1">
            <w:r w:rsidR="00247543" w:rsidRPr="00011D59">
              <w:rPr>
                <w:rStyle w:val="ad"/>
                <w:rFonts w:ascii="Times New Roman" w:hAnsi="Times New Roman" w:cs="Times New Roman"/>
                <w:noProof/>
                <w:sz w:val="28"/>
                <w:szCs w:val="28"/>
              </w:rPr>
              <w:t>2.3 Проектирование классов данных</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_Toc136455372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286D22">
              <w:rPr>
                <w:rFonts w:ascii="Times New Roman" w:hAnsi="Times New Roman" w:cs="Times New Roman"/>
                <w:noProof/>
                <w:webHidden/>
                <w:sz w:val="28"/>
                <w:szCs w:val="28"/>
              </w:rPr>
              <w:t>35</w:t>
            </w:r>
            <w:r w:rsidR="00247543" w:rsidRPr="00011D59">
              <w:rPr>
                <w:rFonts w:ascii="Times New Roman" w:hAnsi="Times New Roman" w:cs="Times New Roman"/>
                <w:noProof/>
                <w:webHidden/>
                <w:sz w:val="28"/>
                <w:szCs w:val="28"/>
              </w:rPr>
              <w:fldChar w:fldCharType="end"/>
            </w:r>
          </w:hyperlink>
        </w:p>
        <w:p w14:paraId="0800ED76" w14:textId="2DA095E8" w:rsidR="00247543" w:rsidRPr="00011D59" w:rsidRDefault="00C62801"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3" w:history="1">
            <w:r w:rsidR="00247543" w:rsidRPr="00011D59">
              <w:rPr>
                <w:rStyle w:val="ad"/>
                <w:rFonts w:ascii="Times New Roman" w:hAnsi="Times New Roman" w:cs="Times New Roman"/>
                <w:noProof/>
                <w:sz w:val="28"/>
                <w:szCs w:val="28"/>
              </w:rPr>
              <w:t>2.4 Описание сценариев использования</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_Toc136455373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286D22">
              <w:rPr>
                <w:rFonts w:ascii="Times New Roman" w:hAnsi="Times New Roman" w:cs="Times New Roman"/>
                <w:noProof/>
                <w:webHidden/>
                <w:sz w:val="28"/>
                <w:szCs w:val="28"/>
              </w:rPr>
              <w:t>37</w:t>
            </w:r>
            <w:r w:rsidR="00247543" w:rsidRPr="00011D59">
              <w:rPr>
                <w:rFonts w:ascii="Times New Roman" w:hAnsi="Times New Roman" w:cs="Times New Roman"/>
                <w:noProof/>
                <w:webHidden/>
                <w:sz w:val="28"/>
                <w:szCs w:val="28"/>
              </w:rPr>
              <w:fldChar w:fldCharType="end"/>
            </w:r>
          </w:hyperlink>
        </w:p>
        <w:p w14:paraId="26A28888" w14:textId="1434B20E" w:rsidR="00247543" w:rsidRPr="00011D59" w:rsidRDefault="00C62801"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4" w:history="1">
            <w:r w:rsidR="00247543" w:rsidRPr="00011D59">
              <w:rPr>
                <w:rStyle w:val="ad"/>
                <w:rFonts w:ascii="Times New Roman" w:hAnsi="Times New Roman" w:cs="Times New Roman"/>
                <w:noProof/>
                <w:sz w:val="28"/>
                <w:szCs w:val="28"/>
              </w:rPr>
              <w:t>2.4.1 Спецификация вариантов использования «Просмотреть список мероприятий»</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_Toc136455374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286D22">
              <w:rPr>
                <w:rFonts w:ascii="Times New Roman" w:hAnsi="Times New Roman" w:cs="Times New Roman"/>
                <w:noProof/>
                <w:webHidden/>
                <w:sz w:val="28"/>
                <w:szCs w:val="28"/>
              </w:rPr>
              <w:t>38</w:t>
            </w:r>
            <w:r w:rsidR="00247543" w:rsidRPr="00011D59">
              <w:rPr>
                <w:rFonts w:ascii="Times New Roman" w:hAnsi="Times New Roman" w:cs="Times New Roman"/>
                <w:noProof/>
                <w:webHidden/>
                <w:sz w:val="28"/>
                <w:szCs w:val="28"/>
              </w:rPr>
              <w:fldChar w:fldCharType="end"/>
            </w:r>
          </w:hyperlink>
        </w:p>
        <w:p w14:paraId="445C99E1" w14:textId="341A197B" w:rsidR="00247543" w:rsidRPr="00011D59" w:rsidRDefault="00C62801"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5" w:history="1">
            <w:r w:rsidR="00247543" w:rsidRPr="00011D59">
              <w:rPr>
                <w:rStyle w:val="ad"/>
                <w:rFonts w:ascii="Times New Roman" w:hAnsi="Times New Roman" w:cs="Times New Roman"/>
                <w:noProof/>
                <w:sz w:val="28"/>
                <w:szCs w:val="28"/>
              </w:rPr>
              <w:t>2.4.2 Спецификация варианта использования «Зарегистрироваться на мероприятие»</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_Toc136455375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286D22">
              <w:rPr>
                <w:rFonts w:ascii="Times New Roman" w:hAnsi="Times New Roman" w:cs="Times New Roman"/>
                <w:noProof/>
                <w:webHidden/>
                <w:sz w:val="28"/>
                <w:szCs w:val="28"/>
              </w:rPr>
              <w:t>38</w:t>
            </w:r>
            <w:r w:rsidR="00247543" w:rsidRPr="00011D59">
              <w:rPr>
                <w:rFonts w:ascii="Times New Roman" w:hAnsi="Times New Roman" w:cs="Times New Roman"/>
                <w:noProof/>
                <w:webHidden/>
                <w:sz w:val="28"/>
                <w:szCs w:val="28"/>
              </w:rPr>
              <w:fldChar w:fldCharType="end"/>
            </w:r>
          </w:hyperlink>
        </w:p>
        <w:p w14:paraId="2F8829BA" w14:textId="6E6E4BDB" w:rsidR="00247543" w:rsidRPr="00011D59" w:rsidRDefault="00C62801"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6" w:history="1">
            <w:r w:rsidR="00247543" w:rsidRPr="00011D59">
              <w:rPr>
                <w:rStyle w:val="ad"/>
                <w:rFonts w:ascii="Times New Roman" w:hAnsi="Times New Roman" w:cs="Times New Roman"/>
                <w:noProof/>
                <w:sz w:val="28"/>
                <w:szCs w:val="28"/>
              </w:rPr>
              <w:t>2.4.3 Спецификация варианта использования «Подтвердить присутствие участника»</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_Toc136455376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286D22">
              <w:rPr>
                <w:rFonts w:ascii="Times New Roman" w:hAnsi="Times New Roman" w:cs="Times New Roman"/>
                <w:noProof/>
                <w:webHidden/>
                <w:sz w:val="28"/>
                <w:szCs w:val="28"/>
              </w:rPr>
              <w:t>39</w:t>
            </w:r>
            <w:r w:rsidR="00247543" w:rsidRPr="00011D59">
              <w:rPr>
                <w:rFonts w:ascii="Times New Roman" w:hAnsi="Times New Roman" w:cs="Times New Roman"/>
                <w:noProof/>
                <w:webHidden/>
                <w:sz w:val="28"/>
                <w:szCs w:val="28"/>
              </w:rPr>
              <w:fldChar w:fldCharType="end"/>
            </w:r>
          </w:hyperlink>
        </w:p>
        <w:p w14:paraId="15B58802" w14:textId="5F4E34B1" w:rsidR="00247543" w:rsidRPr="00011D59" w:rsidRDefault="00C62801"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7" w:history="1">
            <w:r w:rsidR="00247543" w:rsidRPr="00011D59">
              <w:rPr>
                <w:rStyle w:val="ad"/>
                <w:rFonts w:ascii="Times New Roman" w:hAnsi="Times New Roman" w:cs="Times New Roman"/>
                <w:noProof/>
                <w:sz w:val="28"/>
                <w:szCs w:val="28"/>
              </w:rPr>
              <w:t>2.5 Проектирование графического интерфейса</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_Toc136455377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286D22">
              <w:rPr>
                <w:rFonts w:ascii="Times New Roman" w:hAnsi="Times New Roman" w:cs="Times New Roman"/>
                <w:noProof/>
                <w:webHidden/>
                <w:sz w:val="28"/>
                <w:szCs w:val="28"/>
              </w:rPr>
              <w:t>39</w:t>
            </w:r>
            <w:r w:rsidR="00247543" w:rsidRPr="00011D59">
              <w:rPr>
                <w:rFonts w:ascii="Times New Roman" w:hAnsi="Times New Roman" w:cs="Times New Roman"/>
                <w:noProof/>
                <w:webHidden/>
                <w:sz w:val="28"/>
                <w:szCs w:val="28"/>
              </w:rPr>
              <w:fldChar w:fldCharType="end"/>
            </w:r>
          </w:hyperlink>
        </w:p>
        <w:p w14:paraId="702F7A7B" w14:textId="2E4E0089" w:rsidR="00247543" w:rsidRPr="00011D59" w:rsidRDefault="00C62801"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8" w:history="1">
            <w:r w:rsidR="00247543" w:rsidRPr="00011D59">
              <w:rPr>
                <w:rStyle w:val="ad"/>
                <w:rFonts w:ascii="Times New Roman" w:hAnsi="Times New Roman" w:cs="Times New Roman"/>
                <w:noProof/>
                <w:sz w:val="28"/>
                <w:szCs w:val="28"/>
              </w:rPr>
              <w:t>2.5.1 Проектирование графического интерфейса для роли «Студент»</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_Toc136455378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286D22">
              <w:rPr>
                <w:rFonts w:ascii="Times New Roman" w:hAnsi="Times New Roman" w:cs="Times New Roman"/>
                <w:noProof/>
                <w:webHidden/>
                <w:sz w:val="28"/>
                <w:szCs w:val="28"/>
              </w:rPr>
              <w:t>41</w:t>
            </w:r>
            <w:r w:rsidR="00247543" w:rsidRPr="00011D59">
              <w:rPr>
                <w:rFonts w:ascii="Times New Roman" w:hAnsi="Times New Roman" w:cs="Times New Roman"/>
                <w:noProof/>
                <w:webHidden/>
                <w:sz w:val="28"/>
                <w:szCs w:val="28"/>
              </w:rPr>
              <w:fldChar w:fldCharType="end"/>
            </w:r>
          </w:hyperlink>
        </w:p>
        <w:p w14:paraId="687AC501" w14:textId="590B7052" w:rsidR="00247543" w:rsidRPr="00011D59" w:rsidRDefault="00C62801"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9" w:history="1">
            <w:r w:rsidR="00247543" w:rsidRPr="00011D59">
              <w:rPr>
                <w:rStyle w:val="ad"/>
                <w:rFonts w:ascii="Times New Roman" w:hAnsi="Times New Roman" w:cs="Times New Roman"/>
                <w:noProof/>
                <w:sz w:val="28"/>
                <w:szCs w:val="28"/>
              </w:rPr>
              <w:t>2.5.2 Проектирование графического интерфейса для роли «Ответственный за мероприятие»</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_Toc136455379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286D22">
              <w:rPr>
                <w:rFonts w:ascii="Times New Roman" w:hAnsi="Times New Roman" w:cs="Times New Roman"/>
                <w:noProof/>
                <w:webHidden/>
                <w:sz w:val="28"/>
                <w:szCs w:val="28"/>
              </w:rPr>
              <w:t>46</w:t>
            </w:r>
            <w:r w:rsidR="00247543" w:rsidRPr="00011D59">
              <w:rPr>
                <w:rFonts w:ascii="Times New Roman" w:hAnsi="Times New Roman" w:cs="Times New Roman"/>
                <w:noProof/>
                <w:webHidden/>
                <w:sz w:val="28"/>
                <w:szCs w:val="28"/>
              </w:rPr>
              <w:fldChar w:fldCharType="end"/>
            </w:r>
          </w:hyperlink>
        </w:p>
        <w:p w14:paraId="48E4AF2C" w14:textId="1C542B68" w:rsidR="00247543" w:rsidRPr="00011D59" w:rsidRDefault="00C62801"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0" w:history="1">
            <w:r w:rsidR="00247543" w:rsidRPr="00011D59">
              <w:rPr>
                <w:rStyle w:val="ad"/>
                <w:rFonts w:ascii="Times New Roman" w:hAnsi="Times New Roman" w:cs="Times New Roman"/>
                <w:noProof/>
                <w:sz w:val="28"/>
                <w:szCs w:val="28"/>
              </w:rPr>
              <w:t>2.5.3 Проектирование графического интерфейса непривязанных к конкретной роли</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_Toc136455380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286D22">
              <w:rPr>
                <w:rFonts w:ascii="Times New Roman" w:hAnsi="Times New Roman" w:cs="Times New Roman"/>
                <w:noProof/>
                <w:webHidden/>
                <w:sz w:val="28"/>
                <w:szCs w:val="28"/>
              </w:rPr>
              <w:t>52</w:t>
            </w:r>
            <w:r w:rsidR="00247543" w:rsidRPr="00011D59">
              <w:rPr>
                <w:rFonts w:ascii="Times New Roman" w:hAnsi="Times New Roman" w:cs="Times New Roman"/>
                <w:noProof/>
                <w:webHidden/>
                <w:sz w:val="28"/>
                <w:szCs w:val="28"/>
              </w:rPr>
              <w:fldChar w:fldCharType="end"/>
            </w:r>
          </w:hyperlink>
        </w:p>
        <w:p w14:paraId="082115D6" w14:textId="22D0868F" w:rsidR="00247543" w:rsidRPr="00011D59" w:rsidRDefault="00C62801"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1" w:history="1">
            <w:r w:rsidR="00247543" w:rsidRPr="00011D59">
              <w:rPr>
                <w:rStyle w:val="ad"/>
                <w:rFonts w:ascii="Times New Roman" w:hAnsi="Times New Roman" w:cs="Times New Roman"/>
                <w:noProof/>
                <w:sz w:val="28"/>
                <w:szCs w:val="28"/>
              </w:rPr>
              <w:t>3 Реализация системы</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_Toc136455381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286D22">
              <w:rPr>
                <w:rFonts w:ascii="Times New Roman" w:hAnsi="Times New Roman" w:cs="Times New Roman"/>
                <w:noProof/>
                <w:webHidden/>
                <w:sz w:val="28"/>
                <w:szCs w:val="28"/>
              </w:rPr>
              <w:t>56</w:t>
            </w:r>
            <w:r w:rsidR="00247543" w:rsidRPr="00011D59">
              <w:rPr>
                <w:rFonts w:ascii="Times New Roman" w:hAnsi="Times New Roman" w:cs="Times New Roman"/>
                <w:noProof/>
                <w:webHidden/>
                <w:sz w:val="28"/>
                <w:szCs w:val="28"/>
              </w:rPr>
              <w:fldChar w:fldCharType="end"/>
            </w:r>
          </w:hyperlink>
        </w:p>
        <w:p w14:paraId="784F66F7" w14:textId="4B5DCB44" w:rsidR="00247543" w:rsidRPr="00011D59" w:rsidRDefault="00C62801"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2" w:history="1">
            <w:r w:rsidR="00247543" w:rsidRPr="00011D59">
              <w:rPr>
                <w:rStyle w:val="ad"/>
                <w:rFonts w:ascii="Times New Roman" w:hAnsi="Times New Roman" w:cs="Times New Roman"/>
                <w:noProof/>
                <w:sz w:val="28"/>
                <w:szCs w:val="28"/>
              </w:rPr>
              <w:t>3.1 Реализация функции «Просмотреть мероприятие»</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_Toc136455382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286D22">
              <w:rPr>
                <w:rFonts w:ascii="Times New Roman" w:hAnsi="Times New Roman" w:cs="Times New Roman"/>
                <w:noProof/>
                <w:webHidden/>
                <w:sz w:val="28"/>
                <w:szCs w:val="28"/>
              </w:rPr>
              <w:t>56</w:t>
            </w:r>
            <w:r w:rsidR="00247543" w:rsidRPr="00011D59">
              <w:rPr>
                <w:rFonts w:ascii="Times New Roman" w:hAnsi="Times New Roman" w:cs="Times New Roman"/>
                <w:noProof/>
                <w:webHidden/>
                <w:sz w:val="28"/>
                <w:szCs w:val="28"/>
              </w:rPr>
              <w:fldChar w:fldCharType="end"/>
            </w:r>
          </w:hyperlink>
        </w:p>
        <w:p w14:paraId="192E02BA" w14:textId="4187C840" w:rsidR="00247543" w:rsidRPr="00011D59" w:rsidRDefault="00C62801"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3" w:history="1">
            <w:r w:rsidR="00247543" w:rsidRPr="00011D59">
              <w:rPr>
                <w:rStyle w:val="ad"/>
                <w:rFonts w:ascii="Times New Roman" w:hAnsi="Times New Roman" w:cs="Times New Roman"/>
                <w:noProof/>
                <w:sz w:val="28"/>
                <w:szCs w:val="28"/>
              </w:rPr>
              <w:t>3.2 Реализация функции проверки интернет-подключения</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_Toc136455383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286D22">
              <w:rPr>
                <w:rFonts w:ascii="Times New Roman" w:hAnsi="Times New Roman" w:cs="Times New Roman"/>
                <w:noProof/>
                <w:webHidden/>
                <w:sz w:val="28"/>
                <w:szCs w:val="28"/>
              </w:rPr>
              <w:t>56</w:t>
            </w:r>
            <w:r w:rsidR="00247543" w:rsidRPr="00011D59">
              <w:rPr>
                <w:rFonts w:ascii="Times New Roman" w:hAnsi="Times New Roman" w:cs="Times New Roman"/>
                <w:noProof/>
                <w:webHidden/>
                <w:sz w:val="28"/>
                <w:szCs w:val="28"/>
              </w:rPr>
              <w:fldChar w:fldCharType="end"/>
            </w:r>
          </w:hyperlink>
        </w:p>
        <w:p w14:paraId="152B49C1" w14:textId="312A5A10" w:rsidR="00247543" w:rsidRPr="00011D59" w:rsidRDefault="00C62801"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4" w:history="1">
            <w:r w:rsidR="00247543" w:rsidRPr="00011D59">
              <w:rPr>
                <w:rStyle w:val="ad"/>
                <w:rFonts w:ascii="Times New Roman" w:hAnsi="Times New Roman" w:cs="Times New Roman"/>
                <w:noProof/>
                <w:sz w:val="28"/>
                <w:szCs w:val="28"/>
              </w:rPr>
              <w:t xml:space="preserve">3.3 Реализация функции «Сформировать </w:t>
            </w:r>
            <w:r w:rsidR="00247543" w:rsidRPr="00011D59">
              <w:rPr>
                <w:rStyle w:val="ad"/>
                <w:rFonts w:ascii="Times New Roman" w:hAnsi="Times New Roman" w:cs="Times New Roman"/>
                <w:noProof/>
                <w:sz w:val="28"/>
                <w:szCs w:val="28"/>
                <w:lang w:val="en-US"/>
              </w:rPr>
              <w:t>QR</w:t>
            </w:r>
            <w:r w:rsidR="00247543" w:rsidRPr="00011D59">
              <w:rPr>
                <w:rStyle w:val="ad"/>
                <w:rFonts w:ascii="Times New Roman" w:hAnsi="Times New Roman" w:cs="Times New Roman"/>
                <w:noProof/>
                <w:sz w:val="28"/>
                <w:szCs w:val="28"/>
              </w:rPr>
              <w:t>-код»</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_Toc136455384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286D22">
              <w:rPr>
                <w:rFonts w:ascii="Times New Roman" w:hAnsi="Times New Roman" w:cs="Times New Roman"/>
                <w:noProof/>
                <w:webHidden/>
                <w:sz w:val="28"/>
                <w:szCs w:val="28"/>
              </w:rPr>
              <w:t>57</w:t>
            </w:r>
            <w:r w:rsidR="00247543" w:rsidRPr="00011D59">
              <w:rPr>
                <w:rFonts w:ascii="Times New Roman" w:hAnsi="Times New Roman" w:cs="Times New Roman"/>
                <w:noProof/>
                <w:webHidden/>
                <w:sz w:val="28"/>
                <w:szCs w:val="28"/>
              </w:rPr>
              <w:fldChar w:fldCharType="end"/>
            </w:r>
          </w:hyperlink>
        </w:p>
        <w:p w14:paraId="38B91CB9" w14:textId="36DC2F6E" w:rsidR="00247543" w:rsidRPr="00011D59" w:rsidRDefault="00C62801"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5" w:history="1">
            <w:r w:rsidR="00247543" w:rsidRPr="00011D59">
              <w:rPr>
                <w:rStyle w:val="ad"/>
                <w:rFonts w:ascii="Times New Roman" w:hAnsi="Times New Roman" w:cs="Times New Roman"/>
                <w:noProof/>
                <w:sz w:val="28"/>
                <w:szCs w:val="28"/>
              </w:rPr>
              <w:t>3.4 Реализация функции «Подтвердить присутствие участника»</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_Toc136455385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286D22">
              <w:rPr>
                <w:rFonts w:ascii="Times New Roman" w:hAnsi="Times New Roman" w:cs="Times New Roman"/>
                <w:noProof/>
                <w:webHidden/>
                <w:sz w:val="28"/>
                <w:szCs w:val="28"/>
              </w:rPr>
              <w:t>58</w:t>
            </w:r>
            <w:r w:rsidR="00247543" w:rsidRPr="00011D59">
              <w:rPr>
                <w:rFonts w:ascii="Times New Roman" w:hAnsi="Times New Roman" w:cs="Times New Roman"/>
                <w:noProof/>
                <w:webHidden/>
                <w:sz w:val="28"/>
                <w:szCs w:val="28"/>
              </w:rPr>
              <w:fldChar w:fldCharType="end"/>
            </w:r>
          </w:hyperlink>
        </w:p>
        <w:p w14:paraId="308FB41C" w14:textId="7E61FC0B" w:rsidR="00247543" w:rsidRPr="00011D59" w:rsidRDefault="00C62801"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6" w:history="1">
            <w:r w:rsidR="00247543" w:rsidRPr="00011D59">
              <w:rPr>
                <w:rStyle w:val="ad"/>
                <w:rFonts w:ascii="Times New Roman" w:hAnsi="Times New Roman" w:cs="Times New Roman"/>
                <w:noProof/>
                <w:sz w:val="28"/>
                <w:szCs w:val="28"/>
                <w:lang w:val="en-US"/>
              </w:rPr>
              <w:t xml:space="preserve">3.5 </w:t>
            </w:r>
            <w:r w:rsidR="00247543" w:rsidRPr="00011D59">
              <w:rPr>
                <w:rStyle w:val="ad"/>
                <w:rFonts w:ascii="Times New Roman" w:hAnsi="Times New Roman" w:cs="Times New Roman"/>
                <w:noProof/>
                <w:sz w:val="28"/>
                <w:szCs w:val="28"/>
              </w:rPr>
              <w:t>Реализация</w:t>
            </w:r>
            <w:r w:rsidR="00247543" w:rsidRPr="00011D59">
              <w:rPr>
                <w:rStyle w:val="ad"/>
                <w:rFonts w:ascii="Times New Roman" w:hAnsi="Times New Roman" w:cs="Times New Roman"/>
                <w:noProof/>
                <w:sz w:val="28"/>
                <w:szCs w:val="28"/>
                <w:lang w:val="en-US"/>
              </w:rPr>
              <w:t xml:space="preserve"> </w:t>
            </w:r>
            <w:r w:rsidR="00247543" w:rsidRPr="00011D59">
              <w:rPr>
                <w:rStyle w:val="ad"/>
                <w:rFonts w:ascii="Times New Roman" w:hAnsi="Times New Roman" w:cs="Times New Roman"/>
                <w:noProof/>
                <w:sz w:val="28"/>
                <w:szCs w:val="28"/>
              </w:rPr>
              <w:t>функции</w:t>
            </w:r>
            <w:r w:rsidR="00247543" w:rsidRPr="00011D59">
              <w:rPr>
                <w:rStyle w:val="ad"/>
                <w:rFonts w:ascii="Times New Roman" w:hAnsi="Times New Roman" w:cs="Times New Roman"/>
                <w:noProof/>
                <w:sz w:val="28"/>
                <w:szCs w:val="28"/>
                <w:lang w:val="en-US"/>
              </w:rPr>
              <w:t xml:space="preserve"> «</w:t>
            </w:r>
            <w:r w:rsidR="00247543" w:rsidRPr="00011D59">
              <w:rPr>
                <w:rStyle w:val="ad"/>
                <w:rFonts w:ascii="Times New Roman" w:hAnsi="Times New Roman" w:cs="Times New Roman"/>
                <w:noProof/>
                <w:sz w:val="28"/>
                <w:szCs w:val="28"/>
              </w:rPr>
              <w:t>Сохранить</w:t>
            </w:r>
            <w:r w:rsidR="00247543" w:rsidRPr="00011D59">
              <w:rPr>
                <w:rStyle w:val="ad"/>
                <w:rFonts w:ascii="Times New Roman" w:hAnsi="Times New Roman" w:cs="Times New Roman"/>
                <w:noProof/>
                <w:sz w:val="28"/>
                <w:szCs w:val="28"/>
                <w:lang w:val="en-US"/>
              </w:rPr>
              <w:t xml:space="preserve"> QR-</w:t>
            </w:r>
            <w:r w:rsidR="00247543" w:rsidRPr="00011D59">
              <w:rPr>
                <w:rStyle w:val="ad"/>
                <w:rFonts w:ascii="Times New Roman" w:hAnsi="Times New Roman" w:cs="Times New Roman"/>
                <w:noProof/>
                <w:sz w:val="28"/>
                <w:szCs w:val="28"/>
              </w:rPr>
              <w:t>код</w:t>
            </w:r>
            <w:r w:rsidR="00247543" w:rsidRPr="00011D59">
              <w:rPr>
                <w:rStyle w:val="ad"/>
                <w:rFonts w:ascii="Times New Roman" w:hAnsi="Times New Roman" w:cs="Times New Roman"/>
                <w:noProof/>
                <w:sz w:val="28"/>
                <w:szCs w:val="28"/>
                <w:lang w:val="en-US"/>
              </w:rPr>
              <w:t xml:space="preserve"> </w:t>
            </w:r>
            <w:r w:rsidR="00247543" w:rsidRPr="00011D59">
              <w:rPr>
                <w:rStyle w:val="ad"/>
                <w:rFonts w:ascii="Times New Roman" w:hAnsi="Times New Roman" w:cs="Times New Roman"/>
                <w:noProof/>
                <w:sz w:val="28"/>
                <w:szCs w:val="28"/>
              </w:rPr>
              <w:t>в</w:t>
            </w:r>
            <w:r w:rsidR="00247543" w:rsidRPr="00011D59">
              <w:rPr>
                <w:rStyle w:val="ad"/>
                <w:rFonts w:ascii="Times New Roman" w:hAnsi="Times New Roman" w:cs="Times New Roman"/>
                <w:noProof/>
                <w:sz w:val="28"/>
                <w:szCs w:val="28"/>
                <w:lang w:val="en-US"/>
              </w:rPr>
              <w:t xml:space="preserve"> pdf-</w:t>
            </w:r>
            <w:r w:rsidR="00247543" w:rsidRPr="00011D59">
              <w:rPr>
                <w:rStyle w:val="ad"/>
                <w:rFonts w:ascii="Times New Roman" w:hAnsi="Times New Roman" w:cs="Times New Roman"/>
                <w:noProof/>
                <w:sz w:val="28"/>
                <w:szCs w:val="28"/>
              </w:rPr>
              <w:t>файл</w:t>
            </w:r>
            <w:r w:rsidR="00247543" w:rsidRPr="00011D59">
              <w:rPr>
                <w:rStyle w:val="ad"/>
                <w:rFonts w:ascii="Times New Roman" w:hAnsi="Times New Roman" w:cs="Times New Roman"/>
                <w:noProof/>
                <w:sz w:val="28"/>
                <w:szCs w:val="28"/>
                <w:lang w:val="en-US"/>
              </w:rPr>
              <w:t>»</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_Toc136455386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286D22">
              <w:rPr>
                <w:rFonts w:ascii="Times New Roman" w:hAnsi="Times New Roman" w:cs="Times New Roman"/>
                <w:noProof/>
                <w:webHidden/>
                <w:sz w:val="28"/>
                <w:szCs w:val="28"/>
              </w:rPr>
              <w:t>60</w:t>
            </w:r>
            <w:r w:rsidR="00247543" w:rsidRPr="00011D59">
              <w:rPr>
                <w:rFonts w:ascii="Times New Roman" w:hAnsi="Times New Roman" w:cs="Times New Roman"/>
                <w:noProof/>
                <w:webHidden/>
                <w:sz w:val="28"/>
                <w:szCs w:val="28"/>
              </w:rPr>
              <w:fldChar w:fldCharType="end"/>
            </w:r>
          </w:hyperlink>
        </w:p>
        <w:p w14:paraId="13FD53EA" w14:textId="30D4EDFC" w:rsidR="00247543" w:rsidRPr="00011D59" w:rsidRDefault="00C62801"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7" w:history="1">
            <w:r w:rsidR="00247543" w:rsidRPr="00011D59">
              <w:rPr>
                <w:rStyle w:val="ad"/>
                <w:rFonts w:ascii="Times New Roman" w:hAnsi="Times New Roman" w:cs="Times New Roman"/>
                <w:noProof/>
                <w:sz w:val="28"/>
                <w:szCs w:val="28"/>
              </w:rPr>
              <w:t>3.6 Реализация функции «Отправить pdf-файл в мессенджер»</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_Toc136455387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286D22">
              <w:rPr>
                <w:rFonts w:ascii="Times New Roman" w:hAnsi="Times New Roman" w:cs="Times New Roman"/>
                <w:noProof/>
                <w:webHidden/>
                <w:sz w:val="28"/>
                <w:szCs w:val="28"/>
              </w:rPr>
              <w:t>60</w:t>
            </w:r>
            <w:r w:rsidR="00247543" w:rsidRPr="00011D59">
              <w:rPr>
                <w:rFonts w:ascii="Times New Roman" w:hAnsi="Times New Roman" w:cs="Times New Roman"/>
                <w:noProof/>
                <w:webHidden/>
                <w:sz w:val="28"/>
                <w:szCs w:val="28"/>
              </w:rPr>
              <w:fldChar w:fldCharType="end"/>
            </w:r>
          </w:hyperlink>
        </w:p>
        <w:p w14:paraId="78890541" w14:textId="5A6742FE" w:rsidR="00247543" w:rsidRPr="00011D59" w:rsidRDefault="00C62801"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8" w:history="1">
            <w:r w:rsidR="00247543" w:rsidRPr="00011D59">
              <w:rPr>
                <w:rStyle w:val="ad"/>
                <w:rFonts w:ascii="Times New Roman" w:hAnsi="Times New Roman" w:cs="Times New Roman"/>
                <w:noProof/>
                <w:sz w:val="28"/>
                <w:szCs w:val="28"/>
              </w:rPr>
              <w:t>3.7 Реализация функции «Добавить мероприятие в календарь смартфона»</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_Toc136455388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286D22">
              <w:rPr>
                <w:rFonts w:ascii="Times New Roman" w:hAnsi="Times New Roman" w:cs="Times New Roman"/>
                <w:noProof/>
                <w:webHidden/>
                <w:sz w:val="28"/>
                <w:szCs w:val="28"/>
              </w:rPr>
              <w:t>61</w:t>
            </w:r>
            <w:r w:rsidR="00247543" w:rsidRPr="00011D59">
              <w:rPr>
                <w:rFonts w:ascii="Times New Roman" w:hAnsi="Times New Roman" w:cs="Times New Roman"/>
                <w:noProof/>
                <w:webHidden/>
                <w:sz w:val="28"/>
                <w:szCs w:val="28"/>
              </w:rPr>
              <w:fldChar w:fldCharType="end"/>
            </w:r>
          </w:hyperlink>
        </w:p>
        <w:p w14:paraId="3B9B993B" w14:textId="0240E561" w:rsidR="00247543" w:rsidRPr="00011D59" w:rsidRDefault="00C62801"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9" w:history="1">
            <w:r w:rsidR="00247543" w:rsidRPr="00011D59">
              <w:rPr>
                <w:rStyle w:val="ad"/>
                <w:rFonts w:ascii="Times New Roman" w:hAnsi="Times New Roman" w:cs="Times New Roman"/>
                <w:noProof/>
                <w:sz w:val="28"/>
                <w:szCs w:val="28"/>
              </w:rPr>
              <w:t>3.8 Реализация функции «Отменить регистрацию на мероприятие»</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_Toc136455389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286D22">
              <w:rPr>
                <w:rFonts w:ascii="Times New Roman" w:hAnsi="Times New Roman" w:cs="Times New Roman"/>
                <w:noProof/>
                <w:webHidden/>
                <w:sz w:val="28"/>
                <w:szCs w:val="28"/>
              </w:rPr>
              <w:t>62</w:t>
            </w:r>
            <w:r w:rsidR="00247543" w:rsidRPr="00011D59">
              <w:rPr>
                <w:rFonts w:ascii="Times New Roman" w:hAnsi="Times New Roman" w:cs="Times New Roman"/>
                <w:noProof/>
                <w:webHidden/>
                <w:sz w:val="28"/>
                <w:szCs w:val="28"/>
              </w:rPr>
              <w:fldChar w:fldCharType="end"/>
            </w:r>
          </w:hyperlink>
        </w:p>
        <w:p w14:paraId="5B5247C5" w14:textId="0A107F1B" w:rsidR="00247543" w:rsidRPr="00011D59" w:rsidRDefault="00C62801"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0" w:history="1">
            <w:r w:rsidR="00247543" w:rsidRPr="00011D59">
              <w:rPr>
                <w:rStyle w:val="ad"/>
                <w:rFonts w:ascii="Times New Roman" w:hAnsi="Times New Roman" w:cs="Times New Roman"/>
                <w:noProof/>
                <w:sz w:val="28"/>
                <w:szCs w:val="28"/>
              </w:rPr>
              <w:t>3.9 Реализация функции смены языка приложения</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_Toc136455390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286D22">
              <w:rPr>
                <w:rFonts w:ascii="Times New Roman" w:hAnsi="Times New Roman" w:cs="Times New Roman"/>
                <w:noProof/>
                <w:webHidden/>
                <w:sz w:val="28"/>
                <w:szCs w:val="28"/>
              </w:rPr>
              <w:t>63</w:t>
            </w:r>
            <w:r w:rsidR="00247543" w:rsidRPr="00011D59">
              <w:rPr>
                <w:rFonts w:ascii="Times New Roman" w:hAnsi="Times New Roman" w:cs="Times New Roman"/>
                <w:noProof/>
                <w:webHidden/>
                <w:sz w:val="28"/>
                <w:szCs w:val="28"/>
              </w:rPr>
              <w:fldChar w:fldCharType="end"/>
            </w:r>
          </w:hyperlink>
        </w:p>
        <w:p w14:paraId="7E983A83" w14:textId="3FFC1630" w:rsidR="00247543" w:rsidRPr="00011D59" w:rsidRDefault="00C62801"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1" w:history="1">
            <w:r w:rsidR="00247543" w:rsidRPr="00011D59">
              <w:rPr>
                <w:rStyle w:val="ad"/>
                <w:rFonts w:ascii="Times New Roman" w:hAnsi="Times New Roman" w:cs="Times New Roman"/>
                <w:noProof/>
                <w:sz w:val="28"/>
                <w:szCs w:val="28"/>
              </w:rPr>
              <w:t>3.10 Реализация функции смены графической темы приложения</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_Toc136455391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286D22">
              <w:rPr>
                <w:rFonts w:ascii="Times New Roman" w:hAnsi="Times New Roman" w:cs="Times New Roman"/>
                <w:noProof/>
                <w:webHidden/>
                <w:sz w:val="28"/>
                <w:szCs w:val="28"/>
              </w:rPr>
              <w:t>64</w:t>
            </w:r>
            <w:r w:rsidR="00247543" w:rsidRPr="00011D59">
              <w:rPr>
                <w:rFonts w:ascii="Times New Roman" w:hAnsi="Times New Roman" w:cs="Times New Roman"/>
                <w:noProof/>
                <w:webHidden/>
                <w:sz w:val="28"/>
                <w:szCs w:val="28"/>
              </w:rPr>
              <w:fldChar w:fldCharType="end"/>
            </w:r>
          </w:hyperlink>
        </w:p>
        <w:p w14:paraId="3109ADA6" w14:textId="2BC2B645" w:rsidR="00247543" w:rsidRPr="00011D59" w:rsidRDefault="00C62801"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2" w:history="1">
            <w:r w:rsidR="00247543" w:rsidRPr="00011D59">
              <w:rPr>
                <w:rStyle w:val="ad"/>
                <w:rFonts w:ascii="Times New Roman" w:hAnsi="Times New Roman" w:cs="Times New Roman"/>
                <w:noProof/>
                <w:sz w:val="28"/>
                <w:szCs w:val="28"/>
              </w:rPr>
              <w:t>3.11 Реализация функции «Авторизоваться с помощью логина и пароля»</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_Toc136455392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286D22">
              <w:rPr>
                <w:rFonts w:ascii="Times New Roman" w:hAnsi="Times New Roman" w:cs="Times New Roman"/>
                <w:noProof/>
                <w:webHidden/>
                <w:sz w:val="28"/>
                <w:szCs w:val="28"/>
              </w:rPr>
              <w:t>64</w:t>
            </w:r>
            <w:r w:rsidR="00247543" w:rsidRPr="00011D59">
              <w:rPr>
                <w:rFonts w:ascii="Times New Roman" w:hAnsi="Times New Roman" w:cs="Times New Roman"/>
                <w:noProof/>
                <w:webHidden/>
                <w:sz w:val="28"/>
                <w:szCs w:val="28"/>
              </w:rPr>
              <w:fldChar w:fldCharType="end"/>
            </w:r>
          </w:hyperlink>
        </w:p>
        <w:p w14:paraId="5B578F19" w14:textId="4A768664" w:rsidR="00247543" w:rsidRPr="00011D59" w:rsidRDefault="00C62801"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3" w:history="1">
            <w:r w:rsidR="00247543" w:rsidRPr="00011D59">
              <w:rPr>
                <w:rStyle w:val="ad"/>
                <w:rFonts w:ascii="Times New Roman" w:hAnsi="Times New Roman" w:cs="Times New Roman"/>
                <w:noProof/>
                <w:sz w:val="28"/>
                <w:szCs w:val="28"/>
              </w:rPr>
              <w:t>3.12 Реализация функции «Зарегистрироваться на мероприятие»</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_Toc136455393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286D22">
              <w:rPr>
                <w:rFonts w:ascii="Times New Roman" w:hAnsi="Times New Roman" w:cs="Times New Roman"/>
                <w:noProof/>
                <w:webHidden/>
                <w:sz w:val="28"/>
                <w:szCs w:val="28"/>
              </w:rPr>
              <w:t>65</w:t>
            </w:r>
            <w:r w:rsidR="00247543" w:rsidRPr="00011D59">
              <w:rPr>
                <w:rFonts w:ascii="Times New Roman" w:hAnsi="Times New Roman" w:cs="Times New Roman"/>
                <w:noProof/>
                <w:webHidden/>
                <w:sz w:val="28"/>
                <w:szCs w:val="28"/>
              </w:rPr>
              <w:fldChar w:fldCharType="end"/>
            </w:r>
          </w:hyperlink>
        </w:p>
        <w:p w14:paraId="49198B19" w14:textId="0A107EDB" w:rsidR="00247543" w:rsidRPr="00011D59" w:rsidRDefault="00C62801"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4" w:history="1">
            <w:r w:rsidR="00247543" w:rsidRPr="00011D59">
              <w:rPr>
                <w:rStyle w:val="ad"/>
                <w:rFonts w:ascii="Times New Roman" w:hAnsi="Times New Roman" w:cs="Times New Roman"/>
                <w:noProof/>
                <w:sz w:val="28"/>
                <w:szCs w:val="28"/>
              </w:rPr>
              <w:t>3.13 Реализация функции «Просмотреть список зарегистрированных участников»</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_Toc136455394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286D22">
              <w:rPr>
                <w:rFonts w:ascii="Times New Roman" w:hAnsi="Times New Roman" w:cs="Times New Roman"/>
                <w:noProof/>
                <w:webHidden/>
                <w:sz w:val="28"/>
                <w:szCs w:val="28"/>
              </w:rPr>
              <w:t>65</w:t>
            </w:r>
            <w:r w:rsidR="00247543" w:rsidRPr="00011D59">
              <w:rPr>
                <w:rFonts w:ascii="Times New Roman" w:hAnsi="Times New Roman" w:cs="Times New Roman"/>
                <w:noProof/>
                <w:webHidden/>
                <w:sz w:val="28"/>
                <w:szCs w:val="28"/>
              </w:rPr>
              <w:fldChar w:fldCharType="end"/>
            </w:r>
          </w:hyperlink>
        </w:p>
        <w:p w14:paraId="73FA0FD3" w14:textId="507F9EC3" w:rsidR="00247543" w:rsidRPr="00011D59" w:rsidRDefault="00C62801"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5" w:history="1">
            <w:r w:rsidR="00247543" w:rsidRPr="00011D59">
              <w:rPr>
                <w:rStyle w:val="ad"/>
                <w:rFonts w:ascii="Times New Roman" w:hAnsi="Times New Roman" w:cs="Times New Roman"/>
                <w:noProof/>
                <w:sz w:val="28"/>
                <w:szCs w:val="28"/>
              </w:rPr>
              <w:t>4 Тестирование системы</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_Toc136455395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286D22">
              <w:rPr>
                <w:rFonts w:ascii="Times New Roman" w:hAnsi="Times New Roman" w:cs="Times New Roman"/>
                <w:noProof/>
                <w:webHidden/>
                <w:sz w:val="28"/>
                <w:szCs w:val="28"/>
              </w:rPr>
              <w:t>66</w:t>
            </w:r>
            <w:r w:rsidR="00247543" w:rsidRPr="00011D59">
              <w:rPr>
                <w:rFonts w:ascii="Times New Roman" w:hAnsi="Times New Roman" w:cs="Times New Roman"/>
                <w:noProof/>
                <w:webHidden/>
                <w:sz w:val="28"/>
                <w:szCs w:val="28"/>
              </w:rPr>
              <w:fldChar w:fldCharType="end"/>
            </w:r>
          </w:hyperlink>
        </w:p>
        <w:p w14:paraId="5B3E185F" w14:textId="07954A22" w:rsidR="00247543" w:rsidRPr="00011D59" w:rsidRDefault="00C62801"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6" w:history="1">
            <w:r w:rsidR="00247543" w:rsidRPr="00011D59">
              <w:rPr>
                <w:rStyle w:val="ad"/>
                <w:rFonts w:ascii="Times New Roman" w:hAnsi="Times New Roman" w:cs="Times New Roman"/>
                <w:noProof/>
                <w:sz w:val="28"/>
                <w:szCs w:val="28"/>
              </w:rPr>
              <w:t>5 Экономическое обоснование</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_Toc136455396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286D22">
              <w:rPr>
                <w:rFonts w:ascii="Times New Roman" w:hAnsi="Times New Roman" w:cs="Times New Roman"/>
                <w:noProof/>
                <w:webHidden/>
                <w:sz w:val="28"/>
                <w:szCs w:val="28"/>
              </w:rPr>
              <w:t>69</w:t>
            </w:r>
            <w:r w:rsidR="00247543" w:rsidRPr="00011D59">
              <w:rPr>
                <w:rFonts w:ascii="Times New Roman" w:hAnsi="Times New Roman" w:cs="Times New Roman"/>
                <w:noProof/>
                <w:webHidden/>
                <w:sz w:val="28"/>
                <w:szCs w:val="28"/>
              </w:rPr>
              <w:fldChar w:fldCharType="end"/>
            </w:r>
          </w:hyperlink>
        </w:p>
        <w:p w14:paraId="7839E520" w14:textId="78FCF466" w:rsidR="00247543" w:rsidRPr="00011D59" w:rsidRDefault="00C62801"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7" w:history="1">
            <w:r w:rsidR="00247543" w:rsidRPr="00011D59">
              <w:rPr>
                <w:rStyle w:val="ad"/>
                <w:rFonts w:ascii="Times New Roman" w:hAnsi="Times New Roman" w:cs="Times New Roman"/>
                <w:noProof/>
                <w:sz w:val="28"/>
                <w:szCs w:val="28"/>
              </w:rPr>
              <w:t>5.1 Расчет единовременных затрат разработчика</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_Toc136455397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286D22">
              <w:rPr>
                <w:rFonts w:ascii="Times New Roman" w:hAnsi="Times New Roman" w:cs="Times New Roman"/>
                <w:noProof/>
                <w:webHidden/>
                <w:sz w:val="28"/>
                <w:szCs w:val="28"/>
              </w:rPr>
              <w:t>69</w:t>
            </w:r>
            <w:r w:rsidR="00247543" w:rsidRPr="00011D59">
              <w:rPr>
                <w:rFonts w:ascii="Times New Roman" w:hAnsi="Times New Roman" w:cs="Times New Roman"/>
                <w:noProof/>
                <w:webHidden/>
                <w:sz w:val="28"/>
                <w:szCs w:val="28"/>
              </w:rPr>
              <w:fldChar w:fldCharType="end"/>
            </w:r>
          </w:hyperlink>
        </w:p>
        <w:p w14:paraId="6017FD0D" w14:textId="6E0D5B86" w:rsidR="00247543" w:rsidRPr="00011D59" w:rsidRDefault="00C62801"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8" w:history="1">
            <w:r w:rsidR="00247543" w:rsidRPr="00011D59">
              <w:rPr>
                <w:rStyle w:val="ad"/>
                <w:rFonts w:ascii="Times New Roman" w:hAnsi="Times New Roman" w:cs="Times New Roman"/>
                <w:noProof/>
                <w:sz w:val="28"/>
                <w:szCs w:val="28"/>
              </w:rPr>
              <w:t>5.2 Расчет затрат по экономическим элементам</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_Toc136455398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286D22">
              <w:rPr>
                <w:rFonts w:ascii="Times New Roman" w:hAnsi="Times New Roman" w:cs="Times New Roman"/>
                <w:noProof/>
                <w:webHidden/>
                <w:sz w:val="28"/>
                <w:szCs w:val="28"/>
              </w:rPr>
              <w:t>69</w:t>
            </w:r>
            <w:r w:rsidR="00247543" w:rsidRPr="00011D59">
              <w:rPr>
                <w:rFonts w:ascii="Times New Roman" w:hAnsi="Times New Roman" w:cs="Times New Roman"/>
                <w:noProof/>
                <w:webHidden/>
                <w:sz w:val="28"/>
                <w:szCs w:val="28"/>
              </w:rPr>
              <w:fldChar w:fldCharType="end"/>
            </w:r>
          </w:hyperlink>
        </w:p>
        <w:p w14:paraId="1353C274" w14:textId="049AB7AF" w:rsidR="00247543" w:rsidRPr="00011D59" w:rsidRDefault="00C62801"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9" w:history="1">
            <w:r w:rsidR="00247543" w:rsidRPr="00011D59">
              <w:rPr>
                <w:rStyle w:val="ad"/>
                <w:rFonts w:ascii="Times New Roman" w:hAnsi="Times New Roman" w:cs="Times New Roman"/>
                <w:noProof/>
                <w:sz w:val="28"/>
                <w:szCs w:val="28"/>
              </w:rPr>
              <w:t>5.3 Расчет экономической выгоды по времени</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_Toc136455399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286D22">
              <w:rPr>
                <w:rFonts w:ascii="Times New Roman" w:hAnsi="Times New Roman" w:cs="Times New Roman"/>
                <w:noProof/>
                <w:webHidden/>
                <w:sz w:val="28"/>
                <w:szCs w:val="28"/>
              </w:rPr>
              <w:t>71</w:t>
            </w:r>
            <w:r w:rsidR="00247543" w:rsidRPr="00011D59">
              <w:rPr>
                <w:rFonts w:ascii="Times New Roman" w:hAnsi="Times New Roman" w:cs="Times New Roman"/>
                <w:noProof/>
                <w:webHidden/>
                <w:sz w:val="28"/>
                <w:szCs w:val="28"/>
              </w:rPr>
              <w:fldChar w:fldCharType="end"/>
            </w:r>
          </w:hyperlink>
        </w:p>
        <w:p w14:paraId="0F5790BE" w14:textId="1E18365B" w:rsidR="00247543" w:rsidRPr="00011D59" w:rsidRDefault="00C62801"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0" w:history="1">
            <w:r w:rsidR="00247543" w:rsidRPr="00011D59">
              <w:rPr>
                <w:rStyle w:val="ad"/>
                <w:rFonts w:ascii="Times New Roman" w:hAnsi="Times New Roman" w:cs="Times New Roman"/>
                <w:noProof/>
                <w:sz w:val="28"/>
                <w:szCs w:val="28"/>
              </w:rPr>
              <w:t>6 Безопасность жизнедеятельности</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_Toc136455400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286D22">
              <w:rPr>
                <w:rFonts w:ascii="Times New Roman" w:hAnsi="Times New Roman" w:cs="Times New Roman"/>
                <w:noProof/>
                <w:webHidden/>
                <w:sz w:val="28"/>
                <w:szCs w:val="28"/>
              </w:rPr>
              <w:t>72</w:t>
            </w:r>
            <w:r w:rsidR="00247543" w:rsidRPr="00011D59">
              <w:rPr>
                <w:rFonts w:ascii="Times New Roman" w:hAnsi="Times New Roman" w:cs="Times New Roman"/>
                <w:noProof/>
                <w:webHidden/>
                <w:sz w:val="28"/>
                <w:szCs w:val="28"/>
              </w:rPr>
              <w:fldChar w:fldCharType="end"/>
            </w:r>
          </w:hyperlink>
        </w:p>
        <w:p w14:paraId="2D589022" w14:textId="28D54C3E" w:rsidR="00247543" w:rsidRPr="00011D59" w:rsidRDefault="00C62801"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1" w:history="1">
            <w:r w:rsidR="00247543" w:rsidRPr="00011D59">
              <w:rPr>
                <w:rStyle w:val="ad"/>
                <w:rFonts w:ascii="Times New Roman" w:hAnsi="Times New Roman" w:cs="Times New Roman"/>
                <w:noProof/>
                <w:sz w:val="28"/>
                <w:szCs w:val="28"/>
              </w:rPr>
              <w:t>6.1 Краткая характеристика рабочего помещения</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_Toc136455401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286D22">
              <w:rPr>
                <w:rFonts w:ascii="Times New Roman" w:hAnsi="Times New Roman" w:cs="Times New Roman"/>
                <w:noProof/>
                <w:webHidden/>
                <w:sz w:val="28"/>
                <w:szCs w:val="28"/>
              </w:rPr>
              <w:t>72</w:t>
            </w:r>
            <w:r w:rsidR="00247543" w:rsidRPr="00011D59">
              <w:rPr>
                <w:rFonts w:ascii="Times New Roman" w:hAnsi="Times New Roman" w:cs="Times New Roman"/>
                <w:noProof/>
                <w:webHidden/>
                <w:sz w:val="28"/>
                <w:szCs w:val="28"/>
              </w:rPr>
              <w:fldChar w:fldCharType="end"/>
            </w:r>
          </w:hyperlink>
        </w:p>
        <w:p w14:paraId="399E2A4A" w14:textId="765AB53E" w:rsidR="00247543" w:rsidRPr="00011D59" w:rsidRDefault="00C62801"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2" w:history="1">
            <w:r w:rsidR="00247543" w:rsidRPr="00011D59">
              <w:rPr>
                <w:rStyle w:val="ad"/>
                <w:rFonts w:ascii="Times New Roman" w:hAnsi="Times New Roman" w:cs="Times New Roman"/>
                <w:noProof/>
                <w:sz w:val="28"/>
                <w:szCs w:val="28"/>
              </w:rPr>
              <w:t>6.2 Характеристика опасных и вредных производственных факторов</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_Toc136455402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286D22">
              <w:rPr>
                <w:rFonts w:ascii="Times New Roman" w:hAnsi="Times New Roman" w:cs="Times New Roman"/>
                <w:noProof/>
                <w:webHidden/>
                <w:sz w:val="28"/>
                <w:szCs w:val="28"/>
              </w:rPr>
              <w:t>73</w:t>
            </w:r>
            <w:r w:rsidR="00247543" w:rsidRPr="00011D59">
              <w:rPr>
                <w:rFonts w:ascii="Times New Roman" w:hAnsi="Times New Roman" w:cs="Times New Roman"/>
                <w:noProof/>
                <w:webHidden/>
                <w:sz w:val="28"/>
                <w:szCs w:val="28"/>
              </w:rPr>
              <w:fldChar w:fldCharType="end"/>
            </w:r>
          </w:hyperlink>
        </w:p>
        <w:p w14:paraId="03C92CBB" w14:textId="2DC6B665" w:rsidR="00247543" w:rsidRPr="00011D59" w:rsidRDefault="00C62801"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3" w:history="1">
            <w:r w:rsidR="00247543" w:rsidRPr="00011D59">
              <w:rPr>
                <w:rStyle w:val="ad"/>
                <w:rFonts w:ascii="Times New Roman" w:hAnsi="Times New Roman" w:cs="Times New Roman"/>
                <w:noProof/>
                <w:sz w:val="28"/>
                <w:szCs w:val="28"/>
              </w:rPr>
              <w:t>6.3 Эргономические требования к организации рабочего помещения в Коворкинг "Точка кипения"</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_Toc136455403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286D22">
              <w:rPr>
                <w:rFonts w:ascii="Times New Roman" w:hAnsi="Times New Roman" w:cs="Times New Roman"/>
                <w:noProof/>
                <w:webHidden/>
                <w:sz w:val="28"/>
                <w:szCs w:val="28"/>
              </w:rPr>
              <w:t>76</w:t>
            </w:r>
            <w:r w:rsidR="00247543" w:rsidRPr="00011D59">
              <w:rPr>
                <w:rFonts w:ascii="Times New Roman" w:hAnsi="Times New Roman" w:cs="Times New Roman"/>
                <w:noProof/>
                <w:webHidden/>
                <w:sz w:val="28"/>
                <w:szCs w:val="28"/>
              </w:rPr>
              <w:fldChar w:fldCharType="end"/>
            </w:r>
          </w:hyperlink>
        </w:p>
        <w:p w14:paraId="57C5BF39" w14:textId="093C5A6C" w:rsidR="00247543" w:rsidRPr="00011D59" w:rsidRDefault="00C62801"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4" w:history="1">
            <w:r w:rsidR="00247543" w:rsidRPr="00011D59">
              <w:rPr>
                <w:rStyle w:val="ad"/>
                <w:rFonts w:ascii="Times New Roman" w:hAnsi="Times New Roman" w:cs="Times New Roman"/>
                <w:noProof/>
                <w:sz w:val="28"/>
                <w:szCs w:val="28"/>
              </w:rPr>
              <w:t>6.4 Электробезопасность</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_Toc136455404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286D22">
              <w:rPr>
                <w:rFonts w:ascii="Times New Roman" w:hAnsi="Times New Roman" w:cs="Times New Roman"/>
                <w:noProof/>
                <w:webHidden/>
                <w:sz w:val="28"/>
                <w:szCs w:val="28"/>
              </w:rPr>
              <w:t>77</w:t>
            </w:r>
            <w:r w:rsidR="00247543" w:rsidRPr="00011D59">
              <w:rPr>
                <w:rFonts w:ascii="Times New Roman" w:hAnsi="Times New Roman" w:cs="Times New Roman"/>
                <w:noProof/>
                <w:webHidden/>
                <w:sz w:val="28"/>
                <w:szCs w:val="28"/>
              </w:rPr>
              <w:fldChar w:fldCharType="end"/>
            </w:r>
          </w:hyperlink>
        </w:p>
        <w:p w14:paraId="5845DDE0" w14:textId="31604ECD" w:rsidR="00247543" w:rsidRPr="00011D59" w:rsidRDefault="00C62801"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5" w:history="1">
            <w:r w:rsidR="00247543" w:rsidRPr="00011D59">
              <w:rPr>
                <w:rStyle w:val="ad"/>
                <w:rFonts w:ascii="Times New Roman" w:hAnsi="Times New Roman" w:cs="Times New Roman"/>
                <w:noProof/>
                <w:sz w:val="28"/>
                <w:szCs w:val="28"/>
              </w:rPr>
              <w:t>6.5 Пожарная безопасность</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_Toc136455405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286D22">
              <w:rPr>
                <w:rFonts w:ascii="Times New Roman" w:hAnsi="Times New Roman" w:cs="Times New Roman"/>
                <w:noProof/>
                <w:webHidden/>
                <w:sz w:val="28"/>
                <w:szCs w:val="28"/>
              </w:rPr>
              <w:t>78</w:t>
            </w:r>
            <w:r w:rsidR="00247543" w:rsidRPr="00011D59">
              <w:rPr>
                <w:rFonts w:ascii="Times New Roman" w:hAnsi="Times New Roman" w:cs="Times New Roman"/>
                <w:noProof/>
                <w:webHidden/>
                <w:sz w:val="28"/>
                <w:szCs w:val="28"/>
              </w:rPr>
              <w:fldChar w:fldCharType="end"/>
            </w:r>
          </w:hyperlink>
        </w:p>
        <w:p w14:paraId="0B5DB0FF" w14:textId="008A2539" w:rsidR="00247543" w:rsidRPr="00011D59" w:rsidRDefault="00C62801"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6" w:history="1">
            <w:r w:rsidR="00247543" w:rsidRPr="00011D59">
              <w:rPr>
                <w:rStyle w:val="ad"/>
                <w:rFonts w:ascii="Times New Roman" w:hAnsi="Times New Roman" w:cs="Times New Roman"/>
                <w:noProof/>
                <w:sz w:val="28"/>
                <w:szCs w:val="28"/>
              </w:rPr>
              <w:t>6.6 Обеспечение безопасности в условиях ЧС</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_Toc136455406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286D22">
              <w:rPr>
                <w:rFonts w:ascii="Times New Roman" w:hAnsi="Times New Roman" w:cs="Times New Roman"/>
                <w:noProof/>
                <w:webHidden/>
                <w:sz w:val="28"/>
                <w:szCs w:val="28"/>
              </w:rPr>
              <w:t>80</w:t>
            </w:r>
            <w:r w:rsidR="00247543" w:rsidRPr="00011D59">
              <w:rPr>
                <w:rFonts w:ascii="Times New Roman" w:hAnsi="Times New Roman" w:cs="Times New Roman"/>
                <w:noProof/>
                <w:webHidden/>
                <w:sz w:val="28"/>
                <w:szCs w:val="28"/>
              </w:rPr>
              <w:fldChar w:fldCharType="end"/>
            </w:r>
          </w:hyperlink>
        </w:p>
        <w:p w14:paraId="245BD937" w14:textId="1DE42E75" w:rsidR="00247543" w:rsidRPr="00011D59" w:rsidRDefault="00C62801"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7" w:history="1">
            <w:r w:rsidR="00247543" w:rsidRPr="00011D59">
              <w:rPr>
                <w:rStyle w:val="ad"/>
                <w:rFonts w:ascii="Times New Roman" w:hAnsi="Times New Roman" w:cs="Times New Roman"/>
                <w:noProof/>
                <w:sz w:val="28"/>
                <w:szCs w:val="28"/>
              </w:rPr>
              <w:t>6.7 Вывод по главе</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_Toc136455407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286D22">
              <w:rPr>
                <w:rFonts w:ascii="Times New Roman" w:hAnsi="Times New Roman" w:cs="Times New Roman"/>
                <w:noProof/>
                <w:webHidden/>
                <w:sz w:val="28"/>
                <w:szCs w:val="28"/>
              </w:rPr>
              <w:t>80</w:t>
            </w:r>
            <w:r w:rsidR="00247543" w:rsidRPr="00011D59">
              <w:rPr>
                <w:rFonts w:ascii="Times New Roman" w:hAnsi="Times New Roman" w:cs="Times New Roman"/>
                <w:noProof/>
                <w:webHidden/>
                <w:sz w:val="28"/>
                <w:szCs w:val="28"/>
              </w:rPr>
              <w:fldChar w:fldCharType="end"/>
            </w:r>
          </w:hyperlink>
        </w:p>
        <w:p w14:paraId="72A8DDC2" w14:textId="33474DC3" w:rsidR="00247543" w:rsidRPr="00011D59" w:rsidRDefault="00C62801"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8" w:history="1">
            <w:r w:rsidR="00247543" w:rsidRPr="00011D59">
              <w:rPr>
                <w:rStyle w:val="ad"/>
                <w:rFonts w:ascii="Times New Roman" w:hAnsi="Times New Roman" w:cs="Times New Roman"/>
                <w:noProof/>
                <w:sz w:val="28"/>
                <w:szCs w:val="28"/>
              </w:rPr>
              <w:t>Заключение</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_Toc136455408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286D22">
              <w:rPr>
                <w:rFonts w:ascii="Times New Roman" w:hAnsi="Times New Roman" w:cs="Times New Roman"/>
                <w:noProof/>
                <w:webHidden/>
                <w:sz w:val="28"/>
                <w:szCs w:val="28"/>
              </w:rPr>
              <w:t>81</w:t>
            </w:r>
            <w:r w:rsidR="00247543" w:rsidRPr="00011D59">
              <w:rPr>
                <w:rFonts w:ascii="Times New Roman" w:hAnsi="Times New Roman" w:cs="Times New Roman"/>
                <w:noProof/>
                <w:webHidden/>
                <w:sz w:val="28"/>
                <w:szCs w:val="28"/>
              </w:rPr>
              <w:fldChar w:fldCharType="end"/>
            </w:r>
          </w:hyperlink>
        </w:p>
        <w:p w14:paraId="53503FF4" w14:textId="0DCB339B" w:rsidR="00247543" w:rsidRPr="00011D59" w:rsidRDefault="00C62801"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9" w:history="1">
            <w:r w:rsidR="00247543" w:rsidRPr="00011D59">
              <w:rPr>
                <w:rStyle w:val="ad"/>
                <w:rFonts w:ascii="Times New Roman" w:hAnsi="Times New Roman" w:cs="Times New Roman"/>
                <w:noProof/>
                <w:sz w:val="28"/>
                <w:szCs w:val="28"/>
              </w:rPr>
              <w:t>Список использованных источников</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_Toc136455409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286D22">
              <w:rPr>
                <w:rFonts w:ascii="Times New Roman" w:hAnsi="Times New Roman" w:cs="Times New Roman"/>
                <w:noProof/>
                <w:webHidden/>
                <w:sz w:val="28"/>
                <w:szCs w:val="28"/>
              </w:rPr>
              <w:t>82</w:t>
            </w:r>
            <w:r w:rsidR="00247543" w:rsidRPr="00011D59">
              <w:rPr>
                <w:rFonts w:ascii="Times New Roman" w:hAnsi="Times New Roman" w:cs="Times New Roman"/>
                <w:noProof/>
                <w:webHidden/>
                <w:sz w:val="28"/>
                <w:szCs w:val="28"/>
              </w:rPr>
              <w:fldChar w:fldCharType="end"/>
            </w:r>
          </w:hyperlink>
        </w:p>
        <w:p w14:paraId="48B263CF" w14:textId="3632CB2E" w:rsidR="00247543" w:rsidRPr="00011D59" w:rsidRDefault="00C62801"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10" w:history="1">
            <w:r w:rsidR="00247543" w:rsidRPr="00011D59">
              <w:rPr>
                <w:rStyle w:val="ad"/>
                <w:rFonts w:ascii="Times New Roman" w:hAnsi="Times New Roman" w:cs="Times New Roman"/>
                <w:noProof/>
                <w:sz w:val="28"/>
                <w:szCs w:val="28"/>
              </w:rPr>
              <w:t>Приложение А</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_Toc136455410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286D22">
              <w:rPr>
                <w:rFonts w:ascii="Times New Roman" w:hAnsi="Times New Roman" w:cs="Times New Roman"/>
                <w:noProof/>
                <w:webHidden/>
                <w:sz w:val="28"/>
                <w:szCs w:val="28"/>
              </w:rPr>
              <w:t>84</w:t>
            </w:r>
            <w:r w:rsidR="00247543" w:rsidRPr="00011D59">
              <w:rPr>
                <w:rFonts w:ascii="Times New Roman" w:hAnsi="Times New Roman" w:cs="Times New Roman"/>
                <w:noProof/>
                <w:webHidden/>
                <w:sz w:val="28"/>
                <w:szCs w:val="28"/>
              </w:rPr>
              <w:fldChar w:fldCharType="end"/>
            </w:r>
          </w:hyperlink>
        </w:p>
        <w:p w14:paraId="7EABD2D0" w14:textId="5F6B1C9D" w:rsidR="00247543" w:rsidRPr="00011D59" w:rsidRDefault="00C62801"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11" w:history="1">
            <w:r w:rsidR="00247543" w:rsidRPr="00011D59">
              <w:rPr>
                <w:rStyle w:val="ad"/>
                <w:rFonts w:ascii="Times New Roman" w:hAnsi="Times New Roman" w:cs="Times New Roman"/>
                <w:noProof/>
                <w:sz w:val="28"/>
                <w:szCs w:val="28"/>
              </w:rPr>
              <w:t>Приложение Б</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_Toc136455411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286D22">
              <w:rPr>
                <w:rFonts w:ascii="Times New Roman" w:hAnsi="Times New Roman" w:cs="Times New Roman"/>
                <w:noProof/>
                <w:webHidden/>
                <w:sz w:val="28"/>
                <w:szCs w:val="28"/>
              </w:rPr>
              <w:t>88</w:t>
            </w:r>
            <w:r w:rsidR="00247543" w:rsidRPr="00011D59">
              <w:rPr>
                <w:rFonts w:ascii="Times New Roman" w:hAnsi="Times New Roman" w:cs="Times New Roman"/>
                <w:noProof/>
                <w:webHidden/>
                <w:sz w:val="28"/>
                <w:szCs w:val="28"/>
              </w:rPr>
              <w:fldChar w:fldCharType="end"/>
            </w:r>
          </w:hyperlink>
        </w:p>
        <w:p w14:paraId="20C374DE" w14:textId="415E940E" w:rsidR="00247543" w:rsidRPr="00011D59" w:rsidRDefault="00C62801"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12" w:history="1">
            <w:r w:rsidR="00247543" w:rsidRPr="00011D59">
              <w:rPr>
                <w:rStyle w:val="ad"/>
                <w:rFonts w:ascii="Times New Roman" w:hAnsi="Times New Roman" w:cs="Times New Roman"/>
                <w:noProof/>
                <w:sz w:val="28"/>
                <w:szCs w:val="28"/>
              </w:rPr>
              <w:t>Приложение В</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_Toc136455412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286D22">
              <w:rPr>
                <w:rFonts w:ascii="Times New Roman" w:hAnsi="Times New Roman" w:cs="Times New Roman"/>
                <w:noProof/>
                <w:webHidden/>
                <w:sz w:val="28"/>
                <w:szCs w:val="28"/>
              </w:rPr>
              <w:t>101</w:t>
            </w:r>
            <w:r w:rsidR="00247543" w:rsidRPr="00011D59">
              <w:rPr>
                <w:rFonts w:ascii="Times New Roman" w:hAnsi="Times New Roman" w:cs="Times New Roman"/>
                <w:noProof/>
                <w:webHidden/>
                <w:sz w:val="28"/>
                <w:szCs w:val="28"/>
              </w:rPr>
              <w:fldChar w:fldCharType="end"/>
            </w:r>
          </w:hyperlink>
        </w:p>
        <w:p w14:paraId="7B4DC322" w14:textId="05673381" w:rsidR="00B1021B" w:rsidRPr="00011D59" w:rsidRDefault="00B1021B" w:rsidP="00247543">
          <w:pPr>
            <w:spacing w:after="0" w:line="240" w:lineRule="auto"/>
          </w:pPr>
          <w:r w:rsidRPr="00011D59">
            <w:rPr>
              <w:rFonts w:ascii="Times New Roman" w:hAnsi="Times New Roman" w:cs="Times New Roman"/>
              <w:b/>
              <w:bCs/>
              <w:sz w:val="28"/>
              <w:szCs w:val="28"/>
            </w:rPr>
            <w:fldChar w:fldCharType="end"/>
          </w:r>
        </w:p>
      </w:sdtContent>
    </w:sdt>
    <w:p w14:paraId="551A12FF" w14:textId="07E1094C" w:rsidR="00EF4C73" w:rsidRPr="00011D59" w:rsidRDefault="00EF4C73" w:rsidP="00E00BD7">
      <w:pPr>
        <w:pStyle w:val="aa"/>
      </w:pPr>
    </w:p>
    <w:p w14:paraId="7AE53BD8" w14:textId="4735CAD3" w:rsidR="00EF4C73" w:rsidRPr="00011D59" w:rsidRDefault="00EF4C73">
      <w:pPr>
        <w:rPr>
          <w:rFonts w:ascii="Times New Roman" w:eastAsiaTheme="majorEastAsia" w:hAnsi="Times New Roman" w:cstheme="majorBidi"/>
          <w:b/>
          <w:bCs/>
          <w:color w:val="000000" w:themeColor="text1"/>
          <w:sz w:val="28"/>
          <w:szCs w:val="28"/>
          <w:lang w:eastAsia="ru-RU"/>
        </w:rPr>
      </w:pPr>
      <w:r w:rsidRPr="00011D59">
        <w:br w:type="page"/>
      </w:r>
    </w:p>
    <w:p w14:paraId="3E677D9A" w14:textId="11155832" w:rsidR="00123AF5" w:rsidRPr="00011D59" w:rsidRDefault="00123AF5" w:rsidP="00123AF5">
      <w:pPr>
        <w:pStyle w:val="12"/>
        <w:spacing w:before="0" w:after="60"/>
        <w:ind w:firstLine="0"/>
        <w:jc w:val="center"/>
      </w:pPr>
      <w:bookmarkStart w:id="0" w:name="_Toc136455352"/>
      <w:r w:rsidRPr="00011D59">
        <w:lastRenderedPageBreak/>
        <w:t>Введение</w:t>
      </w:r>
      <w:bookmarkEnd w:id="0"/>
    </w:p>
    <w:p w14:paraId="234A5D88" w14:textId="77777777" w:rsidR="00123AF5" w:rsidRPr="00011D59" w:rsidRDefault="00123AF5" w:rsidP="00123AF5">
      <w:pPr>
        <w:pStyle w:val="aa"/>
      </w:pPr>
      <w:r w:rsidRPr="00011D59">
        <w:t xml:space="preserve">В настоящее время активность студентов в учебном процессе не ограничивается только посещением лекций и выполнением заданий. Многие студенты стремятся проявлять себя в других областях, участвуя в различных мероприятиях, таких как соревнования, конференции, круглые столы и т.д. Проведение таких мероприятий, как правило, организуется силами организаторов из штата ИРНИТУ. </w:t>
      </w:r>
    </w:p>
    <w:p w14:paraId="76F2E30D" w14:textId="77777777" w:rsidR="00123AF5" w:rsidRPr="00011D59" w:rsidRDefault="00123AF5" w:rsidP="00123AF5">
      <w:pPr>
        <w:pStyle w:val="aa"/>
      </w:pPr>
      <w:r w:rsidRPr="00011D59">
        <w:t xml:space="preserve">Мероприятия представляют различные направления студенческой деятельности: спортивные, культурные, образовательные, научные и общественные. Спортивные мероприятия могут быть организованы в форме соревнований по футболу, баскетболу, волейболу, теннису или другим видам спорта. Культурно-творческие мероприятия могут включать в себя концерты, выставки, театральные постановки и многие другие активности. Образовательные мероприятия, в свою очередь, могут быть организованы в форме лекций, семинаров, мастер-классов. Студенты могут участвовать в данных мероприятиях не только в качестве участников, но и в качестве зрителей или организаторов. Благодаря этому они могут получить ценный опыт и навыки, которые пригодятся им в будущем. Организаторы мероприятий могут приобрести навыки планирования и координации, а также узнать, как работать в команде. </w:t>
      </w:r>
    </w:p>
    <w:p w14:paraId="5EFD4FD9" w14:textId="77777777" w:rsidR="00123AF5" w:rsidRPr="00011D59" w:rsidRDefault="00123AF5" w:rsidP="00123AF5">
      <w:pPr>
        <w:pStyle w:val="aa"/>
      </w:pPr>
      <w:r w:rsidRPr="00011D59">
        <w:t>В рамках университета действует рейтинговая стипендия, призванная поощрять и поддерживать студентов, активно участвующих в различных мероприятиях. Стипендия представляет собой возможность для студентов получить дополнительное финансовое поощрение за их активную жизненную позицию.</w:t>
      </w:r>
    </w:p>
    <w:p w14:paraId="36ED27DA" w14:textId="77777777" w:rsidR="00123AF5" w:rsidRPr="00011D59" w:rsidRDefault="00123AF5" w:rsidP="00123AF5">
      <w:pPr>
        <w:pStyle w:val="aa"/>
      </w:pPr>
      <w:r w:rsidRPr="00011D59">
        <w:t>Участие в мероприятиях поощряется с помощью получения рейтинговых баллов, которые суммируются в их рейтинге. Количество баллов увеличивается, если студент занимает призовые места. Зрители являются просто наблюдателями. При этом в университете официально не ведется учет посещаемости мероприятий для формирования вовлеченности студентов. Организаторы отвечают за планирование, координацию и проведение мероприятий. За свою работу по организации, они также получают баллы в рейтинг.</w:t>
      </w:r>
    </w:p>
    <w:p w14:paraId="431E9EE0" w14:textId="77777777" w:rsidR="00123AF5" w:rsidRPr="00011D59" w:rsidRDefault="00123AF5" w:rsidP="00123AF5">
      <w:pPr>
        <w:pStyle w:val="aa"/>
      </w:pPr>
      <w:r w:rsidRPr="00011D59">
        <w:t>Для участия в рейтинговой стипендии студенты должны подтвердить участие в мероприятии или его организацию. Для этого необходимо получить справку от сотрудника учебного заведения, причастного к проведению события, что может занимать продолжительное время.</w:t>
      </w:r>
    </w:p>
    <w:p w14:paraId="08C1D890" w14:textId="2A51989D" w:rsidR="00123AF5" w:rsidRPr="00011D59" w:rsidRDefault="00123AF5" w:rsidP="00123AF5">
      <w:pPr>
        <w:pStyle w:val="aa"/>
      </w:pPr>
      <w:r w:rsidRPr="00011D59">
        <w:t>Для упрощения процессов организации мероприятий, подсчета рейтинговой стипендии и отслеживания уровня вовлеченности студентов в ИРНИТУ разрабатывается информационная система «Рейтинг студента», затрагивающая перечисленные аспекты. В рамках данной системы необходимо разработать модуль, отвечающий за регистрацию студентов на мероприятия.</w:t>
      </w:r>
    </w:p>
    <w:p w14:paraId="0F9DAFFB" w14:textId="77777777" w:rsidR="00123AF5" w:rsidRPr="00011D59" w:rsidRDefault="00123AF5" w:rsidP="00123AF5">
      <w:pPr>
        <w:pStyle w:val="aa"/>
      </w:pPr>
      <w:r w:rsidRPr="00011D59">
        <w:t xml:space="preserve">Данная работа направлена на создание единой системы регистрации с возможностью выбора роли и подтверждения фактического присутствия. </w:t>
      </w:r>
    </w:p>
    <w:p w14:paraId="2F74F558" w14:textId="77777777" w:rsidR="00123AF5" w:rsidRPr="00011D59" w:rsidRDefault="00123AF5" w:rsidP="00123AF5">
      <w:pPr>
        <w:pStyle w:val="aa"/>
      </w:pPr>
      <w:r w:rsidRPr="00011D59">
        <w:lastRenderedPageBreak/>
        <w:t>Актуальность дипломной работы связана с растущей потребностью отслеживания участия студентов в мероприятиях. Разработка приложения позволит вести учет участия студентов в мероприятиях, производить градацию студентов в зависимости от уровня их вовлеченности.</w:t>
      </w:r>
    </w:p>
    <w:p w14:paraId="34F4FD8C" w14:textId="77777777" w:rsidR="00123AF5" w:rsidRPr="00011D59" w:rsidRDefault="00123AF5" w:rsidP="00123AF5">
      <w:pPr>
        <w:pStyle w:val="aa"/>
      </w:pPr>
      <w:r w:rsidRPr="00011D59">
        <w:rPr>
          <w:color w:val="auto"/>
        </w:rPr>
        <w:t>Определение роли, уровня участия и взаимодействия студентов позволит достичь эффективного взаимодействия студентов и системы «Рейтинг студента</w:t>
      </w:r>
      <w:r w:rsidRPr="00011D59">
        <w:t>».</w:t>
      </w:r>
    </w:p>
    <w:p w14:paraId="35AFAFC3" w14:textId="48D06144" w:rsidR="00123AF5" w:rsidRPr="00011D59" w:rsidRDefault="00123AF5" w:rsidP="00123AF5">
      <w:pPr>
        <w:pStyle w:val="aa"/>
      </w:pPr>
      <w:r w:rsidRPr="00011D59">
        <w:rPr>
          <w:b/>
          <w:bCs/>
        </w:rPr>
        <w:t>Целью выпускной квалификационной работы является</w:t>
      </w:r>
      <w:r w:rsidRPr="00011D59">
        <w:t xml:space="preserve"> оптимизация процесс</w:t>
      </w:r>
      <w:r w:rsidR="0032298B" w:rsidRPr="00011D59">
        <w:t>ов</w:t>
      </w:r>
      <w:r w:rsidRPr="00011D59">
        <w:t xml:space="preserve"> регистрации на мероприятия и отслеживания присутствия студентов, что позволит сделать данный процесс более эффективным и удобным для всех участников.</w:t>
      </w:r>
    </w:p>
    <w:p w14:paraId="2FF6A5C1" w14:textId="77777777" w:rsidR="00123AF5" w:rsidRPr="00011D59" w:rsidRDefault="00123AF5" w:rsidP="00123AF5">
      <w:pPr>
        <w:pStyle w:val="aa"/>
      </w:pPr>
      <w:r w:rsidRPr="00011D59">
        <w:t xml:space="preserve">Для достижения поставленной цели необходимо </w:t>
      </w:r>
      <w:r w:rsidRPr="00011D59">
        <w:rPr>
          <w:b/>
          <w:bCs/>
        </w:rPr>
        <w:t>выполнить следующие задачи:</w:t>
      </w:r>
    </w:p>
    <w:p w14:paraId="2441B5C1" w14:textId="1107FF9A" w:rsidR="00123AF5" w:rsidRPr="00011D59" w:rsidRDefault="00123AF5" w:rsidP="00166AA5">
      <w:pPr>
        <w:pStyle w:val="aa"/>
        <w:numPr>
          <w:ilvl w:val="0"/>
          <w:numId w:val="9"/>
        </w:numPr>
        <w:ind w:left="0" w:firstLine="709"/>
      </w:pPr>
      <w:r w:rsidRPr="00011D59">
        <w:t>Изучить процесс учета участия студентов в мероприятиях. В рамках данной задачи необходимо изучить, каким образом участие студентов учитывается в рейтинговой стипендии, как происходит начисление баллов за участие, а также каким образом подтверждается участие студентов в мероприятиях</w:t>
      </w:r>
      <w:r w:rsidR="00350EFA" w:rsidRPr="00011D59">
        <w:t>.</w:t>
      </w:r>
    </w:p>
    <w:p w14:paraId="07E68263" w14:textId="5CA05A9B" w:rsidR="00123AF5" w:rsidRPr="00011D59" w:rsidRDefault="00123AF5" w:rsidP="00166AA5">
      <w:pPr>
        <w:pStyle w:val="aa"/>
        <w:numPr>
          <w:ilvl w:val="0"/>
          <w:numId w:val="9"/>
        </w:numPr>
        <w:ind w:left="0" w:firstLine="709"/>
      </w:pPr>
      <w:r w:rsidRPr="00011D59">
        <w:t>Выполнить анализ предметной области. Эта задача включает в себя анализ существующих систем регистрации на мероприятия, а также знакомство с современными подходами в области разработки приложений</w:t>
      </w:r>
      <w:r w:rsidR="00350EFA" w:rsidRPr="00011D59">
        <w:t>.</w:t>
      </w:r>
    </w:p>
    <w:p w14:paraId="3124B834" w14:textId="64D83F3D" w:rsidR="00123AF5" w:rsidRPr="00011D59" w:rsidRDefault="00123AF5" w:rsidP="00166AA5">
      <w:pPr>
        <w:pStyle w:val="aa"/>
        <w:numPr>
          <w:ilvl w:val="0"/>
          <w:numId w:val="9"/>
        </w:numPr>
        <w:ind w:left="0" w:firstLine="709"/>
      </w:pPr>
      <w:r w:rsidRPr="00011D59">
        <w:t>Сформировать требования к системе. На основе анализа предметной области и описанного процесса учета участия студентов в мероприятиях в рейтинговой стипендии необходимо сформировать требования к разрабатываемой системе. В частности, следует определить функциональные и нефункциональные требования к приложению, графическому интерфейсу, безопасности данных</w:t>
      </w:r>
      <w:r w:rsidR="00350EFA" w:rsidRPr="00011D59">
        <w:t>.</w:t>
      </w:r>
    </w:p>
    <w:p w14:paraId="68BB6B1F" w14:textId="0E82C6B7" w:rsidR="00123AF5" w:rsidRPr="00011D59" w:rsidRDefault="00123AF5" w:rsidP="00166AA5">
      <w:pPr>
        <w:pStyle w:val="aa"/>
        <w:numPr>
          <w:ilvl w:val="0"/>
          <w:numId w:val="9"/>
        </w:numPr>
        <w:ind w:left="0" w:firstLine="709"/>
      </w:pPr>
      <w:r w:rsidRPr="00011D59">
        <w:t>Выполнить проектирование приложения. На данном этапе необходимо разработать архитектуру приложения, спроектировать пользовательский интерфейс, определить используемые технологии и инструменты</w:t>
      </w:r>
      <w:r w:rsidR="00350EFA" w:rsidRPr="00011D59">
        <w:t>.</w:t>
      </w:r>
    </w:p>
    <w:p w14:paraId="790961FE" w14:textId="170C6F42" w:rsidR="00123AF5" w:rsidRPr="00011D59" w:rsidRDefault="00123AF5" w:rsidP="00166AA5">
      <w:pPr>
        <w:pStyle w:val="aa"/>
        <w:numPr>
          <w:ilvl w:val="0"/>
          <w:numId w:val="9"/>
        </w:numPr>
        <w:ind w:left="0" w:firstLine="709"/>
      </w:pPr>
      <w:r w:rsidRPr="00011D59">
        <w:t>Реализовать прототип приложения. На данном этапе необходимо реализовать прототип приложения на основе результатов проектирования</w:t>
      </w:r>
      <w:r w:rsidR="00350EFA" w:rsidRPr="00011D59">
        <w:t>.</w:t>
      </w:r>
    </w:p>
    <w:p w14:paraId="78015664" w14:textId="77777777" w:rsidR="00123AF5" w:rsidRPr="00011D59" w:rsidRDefault="00123AF5" w:rsidP="00166AA5">
      <w:pPr>
        <w:pStyle w:val="aa"/>
        <w:numPr>
          <w:ilvl w:val="0"/>
          <w:numId w:val="9"/>
        </w:numPr>
        <w:ind w:left="0" w:firstLine="709"/>
      </w:pPr>
      <w:r w:rsidRPr="00011D59">
        <w:t>Тестирование приложения. Необходимо провести тестирование системы для достижения корректной работы приложения. Тестирование позволит выявить и устранить ошибки и доработки, которые могут возникнуть в процессе использования приложения пользователями.</w:t>
      </w:r>
    </w:p>
    <w:p w14:paraId="665C23C0" w14:textId="77777777" w:rsidR="00123AF5" w:rsidRPr="00011D59" w:rsidRDefault="00123AF5" w:rsidP="00123AF5">
      <w:pPr>
        <w:pStyle w:val="aa"/>
      </w:pPr>
      <w:r w:rsidRPr="00011D59">
        <w:t>Успешная реализация проекта позволит существенно упростить процесс регистрации на мероприятия для студентов ИРНИТУ и улучшить учет уровня вовлеченности студентов в мероприятиях.</w:t>
      </w:r>
    </w:p>
    <w:p w14:paraId="37EADC1A" w14:textId="77D46C77" w:rsidR="00123AF5" w:rsidRPr="00011D59" w:rsidRDefault="00123AF5">
      <w:pPr>
        <w:rPr>
          <w:rFonts w:ascii="Times New Roman" w:hAnsi="Times New Roman"/>
          <w:sz w:val="28"/>
        </w:rPr>
      </w:pPr>
      <w:r w:rsidRPr="00011D59">
        <w:br w:type="page"/>
      </w:r>
    </w:p>
    <w:p w14:paraId="68D32179" w14:textId="2A14CAB0" w:rsidR="00123AF5" w:rsidRPr="00011D59" w:rsidRDefault="00123AF5" w:rsidP="00123AF5">
      <w:pPr>
        <w:pStyle w:val="12"/>
        <w:spacing w:before="0" w:after="60"/>
      </w:pPr>
      <w:bookmarkStart w:id="1" w:name="_Toc136455353"/>
      <w:r w:rsidRPr="00011D59">
        <w:lastRenderedPageBreak/>
        <w:t>1 Анализ предметной области</w:t>
      </w:r>
      <w:bookmarkEnd w:id="1"/>
    </w:p>
    <w:p w14:paraId="6163D4D9" w14:textId="0C235779" w:rsidR="00706B60" w:rsidRPr="00011D59" w:rsidRDefault="00706B60" w:rsidP="00706B60">
      <w:pPr>
        <w:pStyle w:val="23"/>
        <w:spacing w:before="0"/>
      </w:pPr>
      <w:bookmarkStart w:id="2" w:name="_Toc136455354"/>
      <w:r w:rsidRPr="00011D59">
        <w:t>1.</w:t>
      </w:r>
      <w:r w:rsidR="00166881" w:rsidRPr="00011D59">
        <w:t>1</w:t>
      </w:r>
      <w:r w:rsidRPr="00011D59">
        <w:t xml:space="preserve"> Система начисления рейтинговой стипендии</w:t>
      </w:r>
      <w:bookmarkEnd w:id="2"/>
    </w:p>
    <w:p w14:paraId="4DE967C4" w14:textId="5BFC90FA" w:rsidR="00706B60" w:rsidRPr="00011D59" w:rsidRDefault="00706B60" w:rsidP="00706B60">
      <w:pPr>
        <w:pStyle w:val="aa"/>
      </w:pPr>
      <w:r w:rsidRPr="00011D59">
        <w:t>На данный момент рейтинговая гонка в ИРНИТУ проводится два раза в год и направлена на поддержку студенческой активности в пяти направлениях: учебной, научной, спортивной, культурно-творческой и общественной деятельности. Студенты, проявившие высокую активность в каждом из направлений, имеют возможность получить повышенную рейтинговую стипендию [</w:t>
      </w:r>
      <w:r w:rsidR="002D4A7F" w:rsidRPr="00011D59">
        <w:t>1</w:t>
      </w:r>
      <w:r w:rsidRPr="00011D59">
        <w:t>].</w:t>
      </w:r>
    </w:p>
    <w:p w14:paraId="0E3EA95E" w14:textId="6FB4AF71" w:rsidR="00706B60" w:rsidRPr="00011D59" w:rsidRDefault="00706B60" w:rsidP="00706B60">
      <w:pPr>
        <w:pStyle w:val="aa"/>
      </w:pPr>
      <w:r w:rsidRPr="00011D59">
        <w:t>Однако текущая система сбора и обработки заявок на рейтинговую стипендию является очень громоздкой и требует много времени и усилий. Необходимо собирать различные бумаги и сертификаты о проведении мероприятий, участии в коллективах и других деятельностях, после чего ответственные за рейтинг проводят проверку и формируют списки студентов, получающих рейтинговую стипендию.</w:t>
      </w:r>
    </w:p>
    <w:p w14:paraId="14F4227D" w14:textId="77777777" w:rsidR="00706B60" w:rsidRPr="00011D59" w:rsidRDefault="00706B60" w:rsidP="00706B60">
      <w:pPr>
        <w:pStyle w:val="aa"/>
      </w:pPr>
      <w:r w:rsidRPr="00011D59">
        <w:t xml:space="preserve">Проект «Рейтинг студента» позволит значительно упростить этот процесс и сделать его более удобным для всех участников. Создание единой системы для регистрации коллективов, проведения мероприятий, формирования заявок и начисления рейтинговой стипендии позволит автоматизировать многие процессы и уменьшить количество работы с бумагами. На рисунке 1.1 представлены модули системы «Рейтинг студента». </w:t>
      </w:r>
    </w:p>
    <w:p w14:paraId="74DBD6BF" w14:textId="77777777" w:rsidR="00706B60" w:rsidRPr="00011D59" w:rsidRDefault="00706B60" w:rsidP="00706B60">
      <w:pPr>
        <w:pStyle w:val="aa"/>
      </w:pPr>
      <w:r w:rsidRPr="00011D59">
        <w:t>Итоговая информационная система будет охватывать многие аспекты студенческой жизни такие как: учет студенческих коллективов в рамках университета, облегчение подготовки и проведения мероприятий, формирование заявок студентов для участия в рейтинговой стипендии, проверку поданных заявок и начисление по результатам повышенной государственной рейтинговой стипендии.</w:t>
      </w:r>
    </w:p>
    <w:p w14:paraId="30CA4636" w14:textId="77777777" w:rsidR="00706B60" w:rsidRPr="00011D59" w:rsidRDefault="00706B60" w:rsidP="00706B60">
      <w:pPr>
        <w:pStyle w:val="aa"/>
      </w:pPr>
    </w:p>
    <w:p w14:paraId="5AF463F3" w14:textId="77777777" w:rsidR="00706B60" w:rsidRPr="00011D59" w:rsidRDefault="00706B60" w:rsidP="00706B60">
      <w:pPr>
        <w:pStyle w:val="aa"/>
        <w:ind w:firstLine="0"/>
        <w:jc w:val="center"/>
      </w:pPr>
      <w:r w:rsidRPr="00011D59">
        <w:rPr>
          <w:noProof/>
        </w:rPr>
        <w:drawing>
          <wp:inline distT="0" distB="0" distL="0" distR="0" wp14:anchorId="17F46845" wp14:editId="1650EAB6">
            <wp:extent cx="5898340" cy="2162175"/>
            <wp:effectExtent l="19050" t="19050" r="2667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8">
                      <a:extLst>
                        <a:ext uri="{28A0092B-C50C-407E-A947-70E740481C1C}">
                          <a14:useLocalDpi xmlns:a14="http://schemas.microsoft.com/office/drawing/2010/main" val="0"/>
                        </a:ext>
                      </a:extLst>
                    </a:blip>
                    <a:stretch>
                      <a:fillRect/>
                    </a:stretch>
                  </pic:blipFill>
                  <pic:spPr>
                    <a:xfrm>
                      <a:off x="0" y="0"/>
                      <a:ext cx="6016030" cy="2205317"/>
                    </a:xfrm>
                    <a:prstGeom prst="rect">
                      <a:avLst/>
                    </a:prstGeom>
                    <a:ln>
                      <a:solidFill>
                        <a:schemeClr val="tx1"/>
                      </a:solidFill>
                    </a:ln>
                  </pic:spPr>
                </pic:pic>
              </a:graphicData>
            </a:graphic>
          </wp:inline>
        </w:drawing>
      </w:r>
    </w:p>
    <w:p w14:paraId="6CAB556A" w14:textId="77777777" w:rsidR="00706B60" w:rsidRPr="00011D59" w:rsidRDefault="00706B60" w:rsidP="00706B60">
      <w:pPr>
        <w:pStyle w:val="aa"/>
        <w:ind w:firstLine="0"/>
        <w:jc w:val="center"/>
      </w:pPr>
      <w:r w:rsidRPr="00011D59">
        <w:t>Рисунок 1.1 – Система «Рейтинг студента»</w:t>
      </w:r>
    </w:p>
    <w:p w14:paraId="03F8B22E" w14:textId="77777777" w:rsidR="00706B60" w:rsidRPr="00011D59" w:rsidRDefault="00706B60" w:rsidP="00706B60">
      <w:pPr>
        <w:pStyle w:val="aa"/>
        <w:ind w:firstLine="0"/>
        <w:jc w:val="center"/>
      </w:pPr>
    </w:p>
    <w:p w14:paraId="76D84D20" w14:textId="77777777" w:rsidR="00706B60" w:rsidRPr="00011D59" w:rsidRDefault="00706B60" w:rsidP="00706B60">
      <w:pPr>
        <w:pStyle w:val="aa"/>
      </w:pPr>
      <w:r w:rsidRPr="00011D59">
        <w:t>Таким образом, проект «Рейтинг студента» будет способствовать развитию студенческой активности в ИРНИТУ и созданию условий для проявления талантов и способностей студентов. Это поможет формировать лучших специалистов в различных областях и повышать репутацию университета в глазах работодателей и общественности.</w:t>
      </w:r>
    </w:p>
    <w:p w14:paraId="6313AA3A" w14:textId="77777777" w:rsidR="00706B60" w:rsidRPr="00011D59" w:rsidRDefault="00706B60" w:rsidP="00706B60">
      <w:pPr>
        <w:pStyle w:val="aa"/>
      </w:pPr>
      <w:r w:rsidRPr="00011D59">
        <w:lastRenderedPageBreak/>
        <w:t>Одной из ключевых особенностей проекта «Рейтинг студента» является автоматизация процесса подачи заявок на рейтинговую стипендию. Вместо того чтобы тратить время на сбор и проверку бумажных заявлений, студенты могут подавать заявки онлайн через специальную платформу. Это сократит время, затрачиваемое на подачу заявки, и уменьшит возможность ошибок при заполнении.</w:t>
      </w:r>
    </w:p>
    <w:p w14:paraId="0476589A" w14:textId="77777777" w:rsidR="00706B60" w:rsidRPr="00011D59" w:rsidRDefault="00706B60" w:rsidP="00706B60">
      <w:pPr>
        <w:pStyle w:val="aa"/>
      </w:pPr>
      <w:r w:rsidRPr="00011D59">
        <w:t>Другой важной особенностью проекта является создание единой базы данных о деятельности студентов в различных направлениях. Это позволит ответственным за рейтинг легче и быстрее отслеживать достижения студентов в различных областях и принимать решения о назначении рейтинговой стипендии, поможет формировать статистику вовлеченности студентов в жизни ВУЗа.</w:t>
      </w:r>
    </w:p>
    <w:p w14:paraId="4B31C424" w14:textId="77777777" w:rsidR="00706B60" w:rsidRPr="00011D59" w:rsidRDefault="00706B60" w:rsidP="00706B60">
      <w:pPr>
        <w:pStyle w:val="aa"/>
      </w:pPr>
      <w:r w:rsidRPr="00011D59">
        <w:t>Кроме того, проект «Рейтинг студента» позволит лучше отслеживать деятельность коллективов и учет внутренней деятельности. Это поможет более эффективно организовывать и проводить мероприятия, а также лучше поддерживать и развивать коллективы.</w:t>
      </w:r>
    </w:p>
    <w:p w14:paraId="4F3E7BC2" w14:textId="78E24096" w:rsidR="00706B60" w:rsidRPr="00011D59" w:rsidRDefault="00706B60" w:rsidP="00706B60">
      <w:pPr>
        <w:pStyle w:val="aa"/>
      </w:pPr>
      <w:r w:rsidRPr="00011D59">
        <w:t>Помимо автоматизации процессов, проект «Рейтинг студента» позволит более точно и объективно определить самых активных студентов в университете. Вместо субъективных оценок и мнений, будут использоваться данные о реальной деятельности студентов, которые будут собираться и обрабатываться в единой системе.</w:t>
      </w:r>
    </w:p>
    <w:p w14:paraId="2B1EA3C9" w14:textId="77777777" w:rsidR="00706B60" w:rsidRPr="00011D59" w:rsidRDefault="00706B60" w:rsidP="00706B60">
      <w:pPr>
        <w:pStyle w:val="aa"/>
      </w:pPr>
      <w:r w:rsidRPr="00011D59">
        <w:t>Это также позволит студентам более точно планировать свою учебную и внеклассную деятельность, учитывая требования к получению рейтинговой стипендии. Кроме того, система рейтинговой стипендии может стать мощным стимулом для студентов, поскольку это позволит им не только получать финансовую поддержку, но и подтверждать свой активный образ жизни и лидерские качества.</w:t>
      </w:r>
    </w:p>
    <w:p w14:paraId="517E157C" w14:textId="77777777" w:rsidR="00706B60" w:rsidRPr="00011D59" w:rsidRDefault="00706B60" w:rsidP="00706B60">
      <w:pPr>
        <w:pStyle w:val="aa"/>
      </w:pPr>
      <w:r w:rsidRPr="00011D59">
        <w:t>В целом, проект «Рейтинг студента» позволит университету более эффективно управлять студенческой деятельностью и поощрять наиболее активных и успешных студентов. В результате университет сможет стать более привлекательным для потенциальных студентов и работодателей, укрепить свое лидерство в области высшего образования и научных исследований.</w:t>
      </w:r>
    </w:p>
    <w:p w14:paraId="6D0B0A1D" w14:textId="1122A16A" w:rsidR="00706B60" w:rsidRPr="00011D59" w:rsidRDefault="00706B60" w:rsidP="002520B8">
      <w:pPr>
        <w:pStyle w:val="23"/>
      </w:pPr>
      <w:bookmarkStart w:id="3" w:name="_Toc136455355"/>
      <w:r w:rsidRPr="00011D59">
        <w:t>1.</w:t>
      </w:r>
      <w:r w:rsidR="00166881" w:rsidRPr="00011D59">
        <w:t>2</w:t>
      </w:r>
      <w:r w:rsidRPr="00011D59">
        <w:t xml:space="preserve"> Учет мероприятий</w:t>
      </w:r>
      <w:bookmarkEnd w:id="3"/>
    </w:p>
    <w:p w14:paraId="5B8FF318" w14:textId="77777777" w:rsidR="00706B60" w:rsidRPr="00011D59" w:rsidRDefault="00706B60" w:rsidP="00706B60">
      <w:pPr>
        <w:pStyle w:val="aa"/>
      </w:pPr>
      <w:r w:rsidRPr="00011D59">
        <w:t xml:space="preserve">Учет мероприятий является одним из важных элементов системы рейтинговой стипендии в университете. Данный процесс позволяет студентам получать баллы и повышать свои шансы на получение рейтинга. </w:t>
      </w:r>
    </w:p>
    <w:p w14:paraId="3C6DC399" w14:textId="77777777" w:rsidR="00706B60" w:rsidRPr="00011D59" w:rsidRDefault="00706B60" w:rsidP="00706B60">
      <w:pPr>
        <w:pStyle w:val="aa"/>
      </w:pPr>
      <w:r w:rsidRPr="00011D59">
        <w:t>В рамках Иркутского национального исследовательского технического университета мероприятия разделены по пяти направлениям рейтинговой системы:</w:t>
      </w:r>
    </w:p>
    <w:p w14:paraId="59F5A34A" w14:textId="65FD0418" w:rsidR="00706B60" w:rsidRPr="00011D59" w:rsidRDefault="00706B60" w:rsidP="00706B60">
      <w:pPr>
        <w:pStyle w:val="aa"/>
        <w:numPr>
          <w:ilvl w:val="0"/>
          <w:numId w:val="10"/>
        </w:numPr>
        <w:ind w:left="0" w:firstLine="709"/>
      </w:pPr>
      <w:r w:rsidRPr="00011D59">
        <w:t>Академические мероприятия: достижения отличных показателей в учебной деятельности, выступление на симпозиумах, семинарах, мастер-классах, лекциях и других мероприятиях, связанных с академической деятельностью студентов</w:t>
      </w:r>
      <w:r w:rsidR="00350EFA" w:rsidRPr="00011D59">
        <w:t>.</w:t>
      </w:r>
    </w:p>
    <w:p w14:paraId="3F863E80" w14:textId="3E335BA5" w:rsidR="00706B60" w:rsidRPr="00011D59" w:rsidRDefault="00706B60" w:rsidP="00706B60">
      <w:pPr>
        <w:pStyle w:val="aa"/>
        <w:numPr>
          <w:ilvl w:val="0"/>
          <w:numId w:val="10"/>
        </w:numPr>
        <w:ind w:left="0" w:firstLine="709"/>
      </w:pPr>
      <w:r w:rsidRPr="00011D59">
        <w:t xml:space="preserve">Научные мероприятия: участие в научных клубах, проведение научных исследований, экспериментов, разработка научных проектов. Также может включать представление научных работ, публикации в научных журналах, </w:t>
      </w:r>
      <w:r w:rsidRPr="00011D59">
        <w:lastRenderedPageBreak/>
        <w:t>участие в научных проектах и исследованиях, защиту докладов и другие активности, связанные с научной деятельностью студентов внутри и вне университетской образовательной программы</w:t>
      </w:r>
      <w:r w:rsidR="00350EFA" w:rsidRPr="00011D59">
        <w:t>.</w:t>
      </w:r>
    </w:p>
    <w:p w14:paraId="1C188E91" w14:textId="31780094" w:rsidR="00706B60" w:rsidRPr="00011D59" w:rsidRDefault="00706B60" w:rsidP="00706B60">
      <w:pPr>
        <w:pStyle w:val="aa"/>
        <w:numPr>
          <w:ilvl w:val="0"/>
          <w:numId w:val="10"/>
        </w:numPr>
        <w:ind w:left="0" w:firstLine="709"/>
      </w:pPr>
      <w:r w:rsidRPr="00011D59">
        <w:t>Спортивные мероприятия: участие в спортивных командах, соревнованиях, занятиях спортом, достижение спортивных рекордов и титулов</w:t>
      </w:r>
      <w:r w:rsidR="00350EFA" w:rsidRPr="00011D59">
        <w:t>.</w:t>
      </w:r>
    </w:p>
    <w:p w14:paraId="752210E3" w14:textId="1864BF64" w:rsidR="00706B60" w:rsidRPr="00011D59" w:rsidRDefault="00706B60" w:rsidP="00706B60">
      <w:pPr>
        <w:pStyle w:val="aa"/>
        <w:numPr>
          <w:ilvl w:val="0"/>
          <w:numId w:val="10"/>
        </w:numPr>
        <w:ind w:left="0" w:firstLine="709"/>
      </w:pPr>
      <w:r w:rsidRPr="00011D59">
        <w:t>Общественные мероприятия: участие в общественной деятельности, волонтерство, благотворительные акции, социальные проекты, организация мероприятий для социально уязвимых групп, участие в студенческих организациях, проведение мероприятий, направленных на укрепление общественного духа и формирование социальной активности студентов</w:t>
      </w:r>
      <w:r w:rsidR="00350EFA" w:rsidRPr="00011D59">
        <w:t>.</w:t>
      </w:r>
    </w:p>
    <w:p w14:paraId="36EEC7DB" w14:textId="77777777" w:rsidR="00706B60" w:rsidRPr="00011D59" w:rsidRDefault="00706B60" w:rsidP="00706B60">
      <w:pPr>
        <w:pStyle w:val="aa"/>
        <w:numPr>
          <w:ilvl w:val="0"/>
          <w:numId w:val="10"/>
        </w:numPr>
        <w:ind w:left="0" w:firstLine="709"/>
      </w:pPr>
      <w:r w:rsidRPr="00011D59">
        <w:t>Культурные мероприятия: участие в театральных постановках, музыкальных концертах, художественных выставках, литературных чтениях, конкурсах культурного творчества и других мероприятиях, связанных с развитием творческих и культурных навыков студента.</w:t>
      </w:r>
    </w:p>
    <w:p w14:paraId="0175EBE9" w14:textId="77777777" w:rsidR="00706B60" w:rsidRPr="00011D59" w:rsidRDefault="00706B60" w:rsidP="00706B60">
      <w:pPr>
        <w:pStyle w:val="aa"/>
      </w:pPr>
      <w:r w:rsidRPr="00011D59">
        <w:t>В рамках рейтинговой стипендии ИРНИТУ мероприятия подразделены на внутренние и внешние. Внутренние мероприятия — это мероприятия, организованные на базе самого ВУЗа или его структурных подразделений, таких как факультеты, институты, кафедры и другие академические или научные подразделения университета.</w:t>
      </w:r>
    </w:p>
    <w:p w14:paraId="7182EA0D" w14:textId="35D35A83" w:rsidR="00123AF5" w:rsidRPr="00011D59" w:rsidRDefault="00706B60" w:rsidP="00706B60">
      <w:pPr>
        <w:pStyle w:val="aa"/>
      </w:pPr>
      <w:r w:rsidRPr="00011D59">
        <w:t>Внешние мероприятия — это мероприятия, организованные вне университета, в академическом или научном сообществе, на научных площадках, научных конгрессах, симпозиумах, конференциях, соревнованиях и других мероприятиях, которые проводятся за пределами ВУЗа.</w:t>
      </w:r>
    </w:p>
    <w:p w14:paraId="4659EA23" w14:textId="689B24E1" w:rsidR="00123AF5" w:rsidRPr="00011D59" w:rsidRDefault="00A96026" w:rsidP="002520B8">
      <w:pPr>
        <w:pStyle w:val="23"/>
        <w:ind w:left="709" w:firstLine="0"/>
      </w:pPr>
      <w:bookmarkStart w:id="4" w:name="_Toc136455356"/>
      <w:r w:rsidRPr="00011D59">
        <w:t xml:space="preserve">1.3 </w:t>
      </w:r>
      <w:r w:rsidR="00123AF5" w:rsidRPr="00011D59">
        <w:t>Описание предметной области</w:t>
      </w:r>
      <w:bookmarkEnd w:id="4"/>
    </w:p>
    <w:p w14:paraId="02780C79" w14:textId="2EA57764" w:rsidR="00123AF5" w:rsidRPr="00011D59" w:rsidRDefault="00123AF5" w:rsidP="00123AF5">
      <w:pPr>
        <w:pStyle w:val="31"/>
        <w:spacing w:before="0"/>
      </w:pPr>
      <w:bookmarkStart w:id="5" w:name="_Toc136289280"/>
      <w:bookmarkStart w:id="6" w:name="_Toc136290039"/>
      <w:bookmarkStart w:id="7" w:name="_Toc136455357"/>
      <w:r w:rsidRPr="00011D59">
        <w:t>1.</w:t>
      </w:r>
      <w:r w:rsidR="00166881" w:rsidRPr="00011D59">
        <w:t>3</w:t>
      </w:r>
      <w:r w:rsidRPr="00011D59">
        <w:t>.1 Словарь предметной области</w:t>
      </w:r>
      <w:bookmarkEnd w:id="5"/>
      <w:bookmarkEnd w:id="6"/>
      <w:bookmarkEnd w:id="7"/>
    </w:p>
    <w:p w14:paraId="52832392" w14:textId="4A55FABC" w:rsidR="00123AF5" w:rsidRPr="00011D59" w:rsidRDefault="00123AF5" w:rsidP="00123AF5">
      <w:pPr>
        <w:pStyle w:val="aa"/>
      </w:pPr>
      <w:r w:rsidRPr="00011D59">
        <w:t xml:space="preserve">Для создания словаря предметной области, приведенного в таблице 1.1, использовался метод </w:t>
      </w:r>
      <w:proofErr w:type="spellStart"/>
      <w:r w:rsidRPr="00011D59">
        <w:t>Аббота</w:t>
      </w:r>
      <w:proofErr w:type="spellEnd"/>
      <w:r w:rsidRPr="00011D59">
        <w:t xml:space="preserve">. Метод </w:t>
      </w:r>
      <w:proofErr w:type="spellStart"/>
      <w:r w:rsidRPr="00011D59">
        <w:t>Аббота</w:t>
      </w:r>
      <w:proofErr w:type="spellEnd"/>
      <w:r w:rsidRPr="00011D59">
        <w:t xml:space="preserve"> предполагает разбиение предметной области на более мелкие блоки информации, называемые элементами [</w:t>
      </w:r>
      <w:r w:rsidR="002D4A7F" w:rsidRPr="00011D59">
        <w:t>2</w:t>
      </w:r>
      <w:r w:rsidRPr="00011D59">
        <w:t xml:space="preserve">]. Эти элементы могут быть любыми объектами или понятиями, связанными с предметной областью. </w:t>
      </w:r>
    </w:p>
    <w:p w14:paraId="0BF878ED" w14:textId="77777777" w:rsidR="00123AF5" w:rsidRPr="00011D59" w:rsidRDefault="00123AF5" w:rsidP="00123AF5">
      <w:pPr>
        <w:pStyle w:val="aa"/>
        <w:ind w:left="709" w:firstLine="0"/>
      </w:pPr>
    </w:p>
    <w:p w14:paraId="5643E141" w14:textId="77777777" w:rsidR="00123AF5" w:rsidRPr="00011D59" w:rsidRDefault="00123AF5" w:rsidP="00123AF5">
      <w:pPr>
        <w:pStyle w:val="aa"/>
        <w:ind w:firstLine="0"/>
      </w:pPr>
      <w:r w:rsidRPr="00011D59">
        <w:t xml:space="preserve">Таблица 1.1 – Словарь предметной области по </w:t>
      </w:r>
      <w:proofErr w:type="spellStart"/>
      <w:r w:rsidRPr="00011D59">
        <w:t>Абботу</w:t>
      </w:r>
      <w:proofErr w:type="spellEnd"/>
    </w:p>
    <w:tbl>
      <w:tblPr>
        <w:tblStyle w:val="af1"/>
        <w:tblW w:w="0" w:type="auto"/>
        <w:tblLook w:val="04A0" w:firstRow="1" w:lastRow="0" w:firstColumn="1" w:lastColumn="0" w:noHBand="0" w:noVBand="1"/>
      </w:tblPr>
      <w:tblGrid>
        <w:gridCol w:w="2689"/>
        <w:gridCol w:w="3260"/>
        <w:gridCol w:w="3396"/>
      </w:tblGrid>
      <w:tr w:rsidR="00123AF5" w:rsidRPr="00011D59" w14:paraId="765B75CA" w14:textId="77777777" w:rsidTr="00A61568">
        <w:tc>
          <w:tcPr>
            <w:tcW w:w="2689" w:type="dxa"/>
          </w:tcPr>
          <w:p w14:paraId="05256D8F" w14:textId="77777777" w:rsidR="00123AF5" w:rsidRPr="00011D59" w:rsidRDefault="00123AF5" w:rsidP="00A61568">
            <w:pPr>
              <w:pStyle w:val="aa"/>
              <w:ind w:firstLine="0"/>
              <w:jc w:val="center"/>
              <w:rPr>
                <w:b/>
                <w:bCs/>
              </w:rPr>
            </w:pPr>
            <w:r w:rsidRPr="00011D59">
              <w:rPr>
                <w:b/>
                <w:bCs/>
              </w:rPr>
              <w:t>Существительное</w:t>
            </w:r>
          </w:p>
        </w:tc>
        <w:tc>
          <w:tcPr>
            <w:tcW w:w="3260" w:type="dxa"/>
          </w:tcPr>
          <w:p w14:paraId="07E8AC7E" w14:textId="77777777" w:rsidR="00123AF5" w:rsidRPr="00011D59" w:rsidRDefault="00123AF5" w:rsidP="00A61568">
            <w:pPr>
              <w:pStyle w:val="aa"/>
              <w:ind w:firstLine="0"/>
              <w:jc w:val="center"/>
              <w:rPr>
                <w:b/>
                <w:bCs/>
              </w:rPr>
            </w:pPr>
            <w:r w:rsidRPr="00011D59">
              <w:rPr>
                <w:b/>
                <w:bCs/>
              </w:rPr>
              <w:t>Глагол</w:t>
            </w:r>
          </w:p>
        </w:tc>
        <w:tc>
          <w:tcPr>
            <w:tcW w:w="3396" w:type="dxa"/>
          </w:tcPr>
          <w:p w14:paraId="042E1154" w14:textId="77777777" w:rsidR="00123AF5" w:rsidRPr="00011D59" w:rsidRDefault="00123AF5" w:rsidP="00A61568">
            <w:pPr>
              <w:pStyle w:val="aa"/>
              <w:ind w:firstLine="0"/>
              <w:jc w:val="center"/>
              <w:rPr>
                <w:b/>
                <w:bCs/>
              </w:rPr>
            </w:pPr>
            <w:r w:rsidRPr="00011D59">
              <w:rPr>
                <w:b/>
                <w:bCs/>
              </w:rPr>
              <w:t>Прочее</w:t>
            </w:r>
          </w:p>
        </w:tc>
      </w:tr>
      <w:tr w:rsidR="00123AF5" w:rsidRPr="00011D59" w14:paraId="2F2003F2" w14:textId="77777777" w:rsidTr="00A61568">
        <w:tc>
          <w:tcPr>
            <w:tcW w:w="2689" w:type="dxa"/>
          </w:tcPr>
          <w:p w14:paraId="2DC2C204" w14:textId="77777777" w:rsidR="00123AF5" w:rsidRPr="00011D59" w:rsidRDefault="00123AF5" w:rsidP="00A61568">
            <w:pPr>
              <w:pStyle w:val="aa"/>
              <w:ind w:firstLine="0"/>
            </w:pPr>
            <w:r w:rsidRPr="00011D59">
              <w:t>Студент</w:t>
            </w:r>
          </w:p>
        </w:tc>
        <w:tc>
          <w:tcPr>
            <w:tcW w:w="3260" w:type="dxa"/>
          </w:tcPr>
          <w:p w14:paraId="2399E234" w14:textId="77777777" w:rsidR="00123AF5" w:rsidRPr="00011D59" w:rsidRDefault="00123AF5" w:rsidP="00A61568">
            <w:pPr>
              <w:pStyle w:val="aa"/>
              <w:ind w:firstLine="0"/>
            </w:pPr>
            <w:r w:rsidRPr="00011D59">
              <w:rPr>
                <w:color w:val="auto"/>
              </w:rPr>
              <w:t>Регистрироваться</w:t>
            </w:r>
          </w:p>
        </w:tc>
        <w:tc>
          <w:tcPr>
            <w:tcW w:w="3396" w:type="dxa"/>
          </w:tcPr>
          <w:p w14:paraId="6187BB0E" w14:textId="77777777" w:rsidR="00123AF5" w:rsidRPr="00011D59" w:rsidRDefault="00123AF5" w:rsidP="00A61568">
            <w:pPr>
              <w:pStyle w:val="aa"/>
              <w:ind w:firstLine="0"/>
            </w:pPr>
            <w:r w:rsidRPr="00011D59">
              <w:t>Открытое</w:t>
            </w:r>
          </w:p>
        </w:tc>
      </w:tr>
      <w:tr w:rsidR="00123AF5" w:rsidRPr="00011D59" w14:paraId="1AA2ED95" w14:textId="77777777" w:rsidTr="00A61568">
        <w:tc>
          <w:tcPr>
            <w:tcW w:w="2689" w:type="dxa"/>
            <w:vMerge w:val="restart"/>
          </w:tcPr>
          <w:p w14:paraId="7A44180D" w14:textId="77777777" w:rsidR="00123AF5" w:rsidRPr="00011D59" w:rsidRDefault="00123AF5" w:rsidP="00A61568">
            <w:pPr>
              <w:pStyle w:val="aa"/>
              <w:ind w:firstLine="0"/>
            </w:pPr>
            <w:r w:rsidRPr="00011D59">
              <w:t>Ответственный</w:t>
            </w:r>
          </w:p>
        </w:tc>
        <w:tc>
          <w:tcPr>
            <w:tcW w:w="3260" w:type="dxa"/>
          </w:tcPr>
          <w:p w14:paraId="215BB352" w14:textId="77777777" w:rsidR="00123AF5" w:rsidRPr="00011D59" w:rsidRDefault="00123AF5" w:rsidP="00A61568">
            <w:pPr>
              <w:pStyle w:val="aa"/>
              <w:ind w:firstLine="0"/>
              <w:rPr>
                <w:color w:val="auto"/>
              </w:rPr>
            </w:pPr>
            <w:r w:rsidRPr="00011D59">
              <w:rPr>
                <w:color w:val="auto"/>
              </w:rPr>
              <w:t>Регистрироваться</w:t>
            </w:r>
          </w:p>
        </w:tc>
        <w:tc>
          <w:tcPr>
            <w:tcW w:w="3396" w:type="dxa"/>
          </w:tcPr>
          <w:p w14:paraId="55FB095C" w14:textId="77777777" w:rsidR="00123AF5" w:rsidRPr="00011D59" w:rsidRDefault="00123AF5" w:rsidP="00A61568">
            <w:pPr>
              <w:pStyle w:val="aa"/>
              <w:ind w:firstLine="0"/>
            </w:pPr>
            <w:r w:rsidRPr="00011D59">
              <w:t>Открытое</w:t>
            </w:r>
          </w:p>
        </w:tc>
      </w:tr>
      <w:tr w:rsidR="00123AF5" w:rsidRPr="00011D59" w14:paraId="33429D99" w14:textId="77777777" w:rsidTr="00A61568">
        <w:tc>
          <w:tcPr>
            <w:tcW w:w="2689" w:type="dxa"/>
            <w:vMerge/>
          </w:tcPr>
          <w:p w14:paraId="77813AD4" w14:textId="77777777" w:rsidR="00123AF5" w:rsidRPr="00011D59" w:rsidRDefault="00123AF5" w:rsidP="00A61568">
            <w:pPr>
              <w:pStyle w:val="aa"/>
              <w:ind w:firstLine="0"/>
            </w:pPr>
          </w:p>
        </w:tc>
        <w:tc>
          <w:tcPr>
            <w:tcW w:w="3260" w:type="dxa"/>
          </w:tcPr>
          <w:p w14:paraId="33BABEB8" w14:textId="77777777" w:rsidR="00123AF5" w:rsidRPr="00011D59" w:rsidRDefault="00123AF5" w:rsidP="00A61568">
            <w:pPr>
              <w:pStyle w:val="aa"/>
              <w:ind w:firstLine="0"/>
              <w:rPr>
                <w:color w:val="auto"/>
              </w:rPr>
            </w:pPr>
            <w:r w:rsidRPr="00011D59">
              <w:rPr>
                <w:color w:val="auto"/>
              </w:rPr>
              <w:t>Подтвердить</w:t>
            </w:r>
          </w:p>
        </w:tc>
        <w:tc>
          <w:tcPr>
            <w:tcW w:w="3396" w:type="dxa"/>
          </w:tcPr>
          <w:p w14:paraId="1E335B4F" w14:textId="77777777" w:rsidR="00123AF5" w:rsidRPr="00011D59" w:rsidRDefault="00123AF5" w:rsidP="00A61568">
            <w:pPr>
              <w:pStyle w:val="aa"/>
              <w:ind w:firstLine="0"/>
            </w:pPr>
            <w:r w:rsidRPr="00011D59">
              <w:t>Присутствующий</w:t>
            </w:r>
          </w:p>
        </w:tc>
      </w:tr>
      <w:tr w:rsidR="00123AF5" w:rsidRPr="00011D59" w14:paraId="40861A35" w14:textId="77777777" w:rsidTr="00A61568">
        <w:tc>
          <w:tcPr>
            <w:tcW w:w="2689" w:type="dxa"/>
            <w:vMerge w:val="restart"/>
          </w:tcPr>
          <w:p w14:paraId="1DA4BD64" w14:textId="77777777" w:rsidR="00123AF5" w:rsidRPr="00011D59" w:rsidRDefault="00123AF5" w:rsidP="00A61568">
            <w:pPr>
              <w:pStyle w:val="aa"/>
              <w:ind w:firstLine="0"/>
            </w:pPr>
            <w:r w:rsidRPr="00011D59">
              <w:rPr>
                <w:lang w:val="en-US"/>
              </w:rPr>
              <w:t>QR-</w:t>
            </w:r>
            <w:r w:rsidRPr="00011D59">
              <w:t>код</w:t>
            </w:r>
          </w:p>
        </w:tc>
        <w:tc>
          <w:tcPr>
            <w:tcW w:w="3260" w:type="dxa"/>
          </w:tcPr>
          <w:p w14:paraId="540271C1" w14:textId="77777777" w:rsidR="00123AF5" w:rsidRPr="00011D59" w:rsidRDefault="00123AF5" w:rsidP="00A61568">
            <w:pPr>
              <w:pStyle w:val="aa"/>
              <w:ind w:firstLine="0"/>
              <w:rPr>
                <w:color w:val="auto"/>
              </w:rPr>
            </w:pPr>
            <w:r w:rsidRPr="00011D59">
              <w:rPr>
                <w:color w:val="auto"/>
              </w:rPr>
              <w:t>Сформировать</w:t>
            </w:r>
          </w:p>
        </w:tc>
        <w:tc>
          <w:tcPr>
            <w:tcW w:w="3396" w:type="dxa"/>
          </w:tcPr>
          <w:p w14:paraId="7CD2DD70" w14:textId="77777777" w:rsidR="00123AF5" w:rsidRPr="00011D59" w:rsidRDefault="00123AF5" w:rsidP="00A61568">
            <w:pPr>
              <w:pStyle w:val="aa"/>
              <w:ind w:firstLine="0"/>
            </w:pPr>
          </w:p>
        </w:tc>
      </w:tr>
      <w:tr w:rsidR="00123AF5" w:rsidRPr="00011D59" w14:paraId="33D767F2" w14:textId="77777777" w:rsidTr="00A61568">
        <w:tc>
          <w:tcPr>
            <w:tcW w:w="2689" w:type="dxa"/>
            <w:vMerge/>
          </w:tcPr>
          <w:p w14:paraId="73A83B4B" w14:textId="77777777" w:rsidR="00123AF5" w:rsidRPr="00011D59" w:rsidRDefault="00123AF5" w:rsidP="00A61568">
            <w:pPr>
              <w:pStyle w:val="aa"/>
              <w:ind w:firstLine="0"/>
              <w:rPr>
                <w:lang w:val="en-US"/>
              </w:rPr>
            </w:pPr>
          </w:p>
        </w:tc>
        <w:tc>
          <w:tcPr>
            <w:tcW w:w="3260" w:type="dxa"/>
          </w:tcPr>
          <w:p w14:paraId="17F7967F" w14:textId="77777777" w:rsidR="00123AF5" w:rsidRPr="00011D59" w:rsidRDefault="00123AF5" w:rsidP="00A61568">
            <w:pPr>
              <w:pStyle w:val="aa"/>
              <w:ind w:firstLine="0"/>
              <w:rPr>
                <w:color w:val="auto"/>
              </w:rPr>
            </w:pPr>
            <w:r w:rsidRPr="00011D59">
              <w:rPr>
                <w:color w:val="auto"/>
              </w:rPr>
              <w:t>Развернуть</w:t>
            </w:r>
          </w:p>
        </w:tc>
        <w:tc>
          <w:tcPr>
            <w:tcW w:w="3396" w:type="dxa"/>
          </w:tcPr>
          <w:p w14:paraId="10554F7F" w14:textId="77777777" w:rsidR="00123AF5" w:rsidRPr="00011D59" w:rsidRDefault="00123AF5" w:rsidP="00A61568">
            <w:pPr>
              <w:pStyle w:val="aa"/>
              <w:ind w:firstLine="0"/>
            </w:pPr>
          </w:p>
        </w:tc>
      </w:tr>
      <w:tr w:rsidR="00315CDD" w:rsidRPr="00011D59" w14:paraId="2CEBE809" w14:textId="77777777" w:rsidTr="00A61568">
        <w:tc>
          <w:tcPr>
            <w:tcW w:w="2689" w:type="dxa"/>
            <w:vMerge w:val="restart"/>
          </w:tcPr>
          <w:p w14:paraId="69BB7A37" w14:textId="77777777" w:rsidR="00315CDD" w:rsidRPr="00011D59" w:rsidRDefault="00315CDD" w:rsidP="00A61568">
            <w:pPr>
              <w:pStyle w:val="aa"/>
              <w:ind w:firstLine="0"/>
              <w:rPr>
                <w:lang w:val="en-US"/>
              </w:rPr>
            </w:pPr>
            <w:r w:rsidRPr="00011D59">
              <w:t>Мероприятие</w:t>
            </w:r>
          </w:p>
        </w:tc>
        <w:tc>
          <w:tcPr>
            <w:tcW w:w="3260" w:type="dxa"/>
          </w:tcPr>
          <w:p w14:paraId="584C7EE0" w14:textId="77777777" w:rsidR="00315CDD" w:rsidRPr="00011D59" w:rsidRDefault="00315CDD" w:rsidP="00A61568">
            <w:pPr>
              <w:pStyle w:val="aa"/>
              <w:ind w:firstLine="0"/>
              <w:rPr>
                <w:color w:val="auto"/>
              </w:rPr>
            </w:pPr>
            <w:r w:rsidRPr="00011D59">
              <w:rPr>
                <w:color w:val="auto"/>
              </w:rPr>
              <w:t>Ознакомиться</w:t>
            </w:r>
          </w:p>
        </w:tc>
        <w:tc>
          <w:tcPr>
            <w:tcW w:w="3396" w:type="dxa"/>
          </w:tcPr>
          <w:p w14:paraId="09AC2AA0" w14:textId="77777777" w:rsidR="00315CDD" w:rsidRPr="00011D59" w:rsidRDefault="00315CDD" w:rsidP="00A61568">
            <w:pPr>
              <w:pStyle w:val="aa"/>
              <w:ind w:firstLine="0"/>
            </w:pPr>
          </w:p>
        </w:tc>
      </w:tr>
      <w:tr w:rsidR="00315CDD" w:rsidRPr="00011D59" w14:paraId="4D24E928" w14:textId="77777777" w:rsidTr="00A61568">
        <w:tc>
          <w:tcPr>
            <w:tcW w:w="2689" w:type="dxa"/>
            <w:vMerge/>
          </w:tcPr>
          <w:p w14:paraId="713165AD" w14:textId="77777777" w:rsidR="00315CDD" w:rsidRPr="00011D59" w:rsidRDefault="00315CDD" w:rsidP="00A61568">
            <w:pPr>
              <w:pStyle w:val="aa"/>
              <w:ind w:firstLine="0"/>
              <w:rPr>
                <w:lang w:val="en-US"/>
              </w:rPr>
            </w:pPr>
          </w:p>
        </w:tc>
        <w:tc>
          <w:tcPr>
            <w:tcW w:w="3260" w:type="dxa"/>
          </w:tcPr>
          <w:p w14:paraId="0F1697D6" w14:textId="77777777" w:rsidR="00315CDD" w:rsidRPr="00011D59" w:rsidRDefault="00315CDD" w:rsidP="00A61568">
            <w:pPr>
              <w:pStyle w:val="aa"/>
              <w:ind w:firstLine="0"/>
              <w:rPr>
                <w:color w:val="auto"/>
              </w:rPr>
            </w:pPr>
            <w:r w:rsidRPr="00011D59">
              <w:rPr>
                <w:color w:val="auto"/>
              </w:rPr>
              <w:t>Сохранить</w:t>
            </w:r>
          </w:p>
        </w:tc>
        <w:tc>
          <w:tcPr>
            <w:tcW w:w="3396" w:type="dxa"/>
          </w:tcPr>
          <w:p w14:paraId="70CB9520" w14:textId="77777777" w:rsidR="00315CDD" w:rsidRPr="00011D59" w:rsidRDefault="00315CDD" w:rsidP="00A61568">
            <w:pPr>
              <w:pStyle w:val="aa"/>
              <w:ind w:firstLine="0"/>
            </w:pPr>
          </w:p>
        </w:tc>
      </w:tr>
      <w:tr w:rsidR="00315CDD" w:rsidRPr="00011D59" w14:paraId="1D125B1A" w14:textId="77777777" w:rsidTr="00A61568">
        <w:tc>
          <w:tcPr>
            <w:tcW w:w="2689" w:type="dxa"/>
            <w:vMerge/>
          </w:tcPr>
          <w:p w14:paraId="1C11792D" w14:textId="64995DAE" w:rsidR="00315CDD" w:rsidRPr="00011D59" w:rsidRDefault="00315CDD" w:rsidP="00F54518">
            <w:pPr>
              <w:pStyle w:val="aa"/>
              <w:ind w:firstLine="0"/>
            </w:pPr>
          </w:p>
        </w:tc>
        <w:tc>
          <w:tcPr>
            <w:tcW w:w="3260" w:type="dxa"/>
          </w:tcPr>
          <w:p w14:paraId="65627E6D" w14:textId="77777777" w:rsidR="00315CDD" w:rsidRPr="00011D59" w:rsidRDefault="00315CDD" w:rsidP="00F54518">
            <w:pPr>
              <w:pStyle w:val="aa"/>
              <w:ind w:firstLine="0"/>
              <w:rPr>
                <w:color w:val="auto"/>
              </w:rPr>
            </w:pPr>
            <w:r w:rsidRPr="00011D59">
              <w:rPr>
                <w:color w:val="auto"/>
              </w:rPr>
              <w:t>Отправить</w:t>
            </w:r>
          </w:p>
        </w:tc>
        <w:tc>
          <w:tcPr>
            <w:tcW w:w="3396" w:type="dxa"/>
          </w:tcPr>
          <w:p w14:paraId="0E98F597" w14:textId="77777777" w:rsidR="00315CDD" w:rsidRPr="00011D59" w:rsidRDefault="00315CDD" w:rsidP="00F54518">
            <w:pPr>
              <w:pStyle w:val="aa"/>
              <w:ind w:firstLine="0"/>
            </w:pPr>
          </w:p>
        </w:tc>
      </w:tr>
      <w:tr w:rsidR="00315CDD" w:rsidRPr="00011D59" w14:paraId="0821F382" w14:textId="77777777" w:rsidTr="00A61568">
        <w:tc>
          <w:tcPr>
            <w:tcW w:w="2689" w:type="dxa"/>
            <w:vMerge/>
          </w:tcPr>
          <w:p w14:paraId="643DC597" w14:textId="77777777" w:rsidR="00315CDD" w:rsidRPr="00011D59" w:rsidRDefault="00315CDD" w:rsidP="00F54518">
            <w:pPr>
              <w:pStyle w:val="aa"/>
              <w:ind w:firstLine="0"/>
              <w:rPr>
                <w:lang w:val="en-US"/>
              </w:rPr>
            </w:pPr>
          </w:p>
        </w:tc>
        <w:tc>
          <w:tcPr>
            <w:tcW w:w="3260" w:type="dxa"/>
          </w:tcPr>
          <w:p w14:paraId="30D22732" w14:textId="77777777" w:rsidR="00315CDD" w:rsidRPr="00011D59" w:rsidRDefault="00315CDD" w:rsidP="00F54518">
            <w:pPr>
              <w:pStyle w:val="aa"/>
              <w:ind w:firstLine="0"/>
              <w:rPr>
                <w:color w:val="auto"/>
              </w:rPr>
            </w:pPr>
            <w:r w:rsidRPr="00011D59">
              <w:rPr>
                <w:color w:val="auto"/>
              </w:rPr>
              <w:t>Найти</w:t>
            </w:r>
          </w:p>
        </w:tc>
        <w:tc>
          <w:tcPr>
            <w:tcW w:w="3396" w:type="dxa"/>
          </w:tcPr>
          <w:p w14:paraId="09366DE1" w14:textId="77777777" w:rsidR="00315CDD" w:rsidRPr="00011D59" w:rsidRDefault="00315CDD" w:rsidP="00F54518">
            <w:pPr>
              <w:pStyle w:val="aa"/>
              <w:ind w:firstLine="0"/>
            </w:pPr>
          </w:p>
        </w:tc>
      </w:tr>
      <w:tr w:rsidR="00315CDD" w:rsidRPr="00011D59" w14:paraId="78104563" w14:textId="77777777" w:rsidTr="00A61568">
        <w:tc>
          <w:tcPr>
            <w:tcW w:w="2689" w:type="dxa"/>
            <w:vMerge/>
          </w:tcPr>
          <w:p w14:paraId="1987807F" w14:textId="77777777" w:rsidR="00315CDD" w:rsidRPr="00011D59" w:rsidRDefault="00315CDD" w:rsidP="00F54518">
            <w:pPr>
              <w:pStyle w:val="aa"/>
              <w:ind w:firstLine="0"/>
              <w:rPr>
                <w:lang w:val="en-US"/>
              </w:rPr>
            </w:pPr>
          </w:p>
        </w:tc>
        <w:tc>
          <w:tcPr>
            <w:tcW w:w="3260" w:type="dxa"/>
          </w:tcPr>
          <w:p w14:paraId="7E593970" w14:textId="77777777" w:rsidR="00315CDD" w:rsidRPr="00011D59" w:rsidRDefault="00315CDD" w:rsidP="00F54518">
            <w:pPr>
              <w:pStyle w:val="aa"/>
              <w:ind w:firstLine="0"/>
              <w:rPr>
                <w:color w:val="auto"/>
              </w:rPr>
            </w:pPr>
            <w:r w:rsidRPr="00011D59">
              <w:rPr>
                <w:color w:val="auto"/>
              </w:rPr>
              <w:t>Отфильтровать</w:t>
            </w:r>
          </w:p>
        </w:tc>
        <w:tc>
          <w:tcPr>
            <w:tcW w:w="3396" w:type="dxa"/>
          </w:tcPr>
          <w:p w14:paraId="3FFD6B75" w14:textId="77777777" w:rsidR="00315CDD" w:rsidRPr="00011D59" w:rsidRDefault="00315CDD" w:rsidP="00F54518">
            <w:pPr>
              <w:pStyle w:val="aa"/>
              <w:ind w:firstLine="0"/>
            </w:pPr>
          </w:p>
        </w:tc>
      </w:tr>
      <w:tr w:rsidR="00315CDD" w:rsidRPr="00011D59" w14:paraId="2CD17D78" w14:textId="77777777" w:rsidTr="00A61568">
        <w:tc>
          <w:tcPr>
            <w:tcW w:w="2689" w:type="dxa"/>
            <w:vMerge/>
          </w:tcPr>
          <w:p w14:paraId="2342D7A9" w14:textId="77777777" w:rsidR="00315CDD" w:rsidRPr="00011D59" w:rsidRDefault="00315CDD" w:rsidP="00F54518">
            <w:pPr>
              <w:pStyle w:val="aa"/>
              <w:ind w:firstLine="0"/>
              <w:rPr>
                <w:lang w:val="en-US"/>
              </w:rPr>
            </w:pPr>
          </w:p>
        </w:tc>
        <w:tc>
          <w:tcPr>
            <w:tcW w:w="3260" w:type="dxa"/>
          </w:tcPr>
          <w:p w14:paraId="56582910" w14:textId="77777777" w:rsidR="00315CDD" w:rsidRPr="00011D59" w:rsidRDefault="00315CDD" w:rsidP="00F54518">
            <w:pPr>
              <w:pStyle w:val="aa"/>
              <w:ind w:firstLine="0"/>
              <w:rPr>
                <w:color w:val="auto"/>
              </w:rPr>
            </w:pPr>
            <w:r w:rsidRPr="00011D59">
              <w:rPr>
                <w:color w:val="auto"/>
              </w:rPr>
              <w:t>Выбрать</w:t>
            </w:r>
          </w:p>
        </w:tc>
        <w:tc>
          <w:tcPr>
            <w:tcW w:w="3396" w:type="dxa"/>
          </w:tcPr>
          <w:p w14:paraId="0F2C2D46" w14:textId="77777777" w:rsidR="00315CDD" w:rsidRPr="00011D59" w:rsidRDefault="00315CDD" w:rsidP="00F54518">
            <w:pPr>
              <w:pStyle w:val="aa"/>
              <w:ind w:firstLine="0"/>
            </w:pPr>
            <w:r w:rsidRPr="00011D59">
              <w:t>Открытое</w:t>
            </w:r>
          </w:p>
        </w:tc>
      </w:tr>
      <w:tr w:rsidR="00F54518" w:rsidRPr="00011D59" w14:paraId="2A9975B9" w14:textId="77777777" w:rsidTr="00A61568">
        <w:tc>
          <w:tcPr>
            <w:tcW w:w="2689" w:type="dxa"/>
          </w:tcPr>
          <w:p w14:paraId="7BC7306B" w14:textId="77777777" w:rsidR="00F54518" w:rsidRPr="00011D59" w:rsidRDefault="00F54518" w:rsidP="00F54518">
            <w:pPr>
              <w:pStyle w:val="aa"/>
              <w:ind w:firstLine="0"/>
            </w:pPr>
            <w:r w:rsidRPr="00011D59">
              <w:t>Календарь</w:t>
            </w:r>
          </w:p>
        </w:tc>
        <w:tc>
          <w:tcPr>
            <w:tcW w:w="3260" w:type="dxa"/>
          </w:tcPr>
          <w:p w14:paraId="2399722F" w14:textId="77777777" w:rsidR="00F54518" w:rsidRPr="00011D59" w:rsidRDefault="00F54518" w:rsidP="00F54518">
            <w:pPr>
              <w:pStyle w:val="aa"/>
              <w:ind w:firstLine="0"/>
              <w:rPr>
                <w:color w:val="auto"/>
              </w:rPr>
            </w:pPr>
            <w:r w:rsidRPr="00011D59">
              <w:rPr>
                <w:color w:val="auto"/>
              </w:rPr>
              <w:t>Отметить</w:t>
            </w:r>
          </w:p>
        </w:tc>
        <w:tc>
          <w:tcPr>
            <w:tcW w:w="3396" w:type="dxa"/>
          </w:tcPr>
          <w:p w14:paraId="50BE2B8C" w14:textId="77777777" w:rsidR="00F54518" w:rsidRPr="00011D59" w:rsidRDefault="00F54518" w:rsidP="00F54518">
            <w:pPr>
              <w:pStyle w:val="aa"/>
              <w:ind w:firstLine="0"/>
            </w:pPr>
            <w:r w:rsidRPr="00011D59">
              <w:t>Зарегистрированное</w:t>
            </w:r>
          </w:p>
        </w:tc>
      </w:tr>
    </w:tbl>
    <w:p w14:paraId="5C460835" w14:textId="5811CC42" w:rsidR="00123AF5" w:rsidRPr="00011D59" w:rsidRDefault="00123AF5" w:rsidP="00123AF5">
      <w:pPr>
        <w:pStyle w:val="31"/>
        <w:spacing w:before="0"/>
      </w:pPr>
      <w:bookmarkStart w:id="8" w:name="_Toc136289281"/>
      <w:bookmarkStart w:id="9" w:name="_Toc136290040"/>
      <w:bookmarkStart w:id="10" w:name="_Toc136455358"/>
      <w:r w:rsidRPr="00011D59">
        <w:lastRenderedPageBreak/>
        <w:t>1.</w:t>
      </w:r>
      <w:r w:rsidR="00166881" w:rsidRPr="00011D59">
        <w:t>3</w:t>
      </w:r>
      <w:r w:rsidRPr="00011D59">
        <w:t>.</w:t>
      </w:r>
      <w:r w:rsidR="00166881" w:rsidRPr="00011D59">
        <w:t>2</w:t>
      </w:r>
      <w:r w:rsidRPr="00011D59">
        <w:t xml:space="preserve"> Объектно-ориентированный словарь предметной области</w:t>
      </w:r>
      <w:bookmarkEnd w:id="8"/>
      <w:bookmarkEnd w:id="9"/>
      <w:bookmarkEnd w:id="10"/>
    </w:p>
    <w:p w14:paraId="05B5B678" w14:textId="77777777" w:rsidR="00123AF5" w:rsidRPr="00011D59" w:rsidRDefault="00123AF5" w:rsidP="00123AF5">
      <w:pPr>
        <w:pStyle w:val="aa"/>
      </w:pPr>
      <w:r w:rsidRPr="00011D59">
        <w:t>Объектно-ориентированный словарь предметной области — это словарь, содержащий термины, которые используются в контексте программной реализации системы, ориентированной на объекты. В этом словаре каждый термин представлен в виде объекта, имеющего свои свойства и методы.</w:t>
      </w:r>
    </w:p>
    <w:p w14:paraId="2725CB93" w14:textId="77777777" w:rsidR="00123AF5" w:rsidRPr="00011D59" w:rsidRDefault="00123AF5" w:rsidP="00123AF5">
      <w:pPr>
        <w:pStyle w:val="aa"/>
      </w:pPr>
      <w:r w:rsidRPr="00011D59">
        <w:t>В таблице 1.2 приведен объектно-ориентированный словарь предметной области.</w:t>
      </w:r>
    </w:p>
    <w:p w14:paraId="6FFF7FCB" w14:textId="77777777" w:rsidR="00123AF5" w:rsidRPr="00011D59" w:rsidRDefault="00123AF5" w:rsidP="00123AF5">
      <w:pPr>
        <w:pStyle w:val="aa"/>
      </w:pPr>
    </w:p>
    <w:p w14:paraId="37D69432" w14:textId="77777777" w:rsidR="00123AF5" w:rsidRPr="00011D59" w:rsidRDefault="00123AF5" w:rsidP="00123AF5">
      <w:pPr>
        <w:pStyle w:val="aa"/>
        <w:ind w:firstLine="0"/>
      </w:pPr>
      <w:r w:rsidRPr="00011D59">
        <w:t>Таблица 1.2 – Объектно-ориентированный словарь предметной области</w:t>
      </w:r>
    </w:p>
    <w:tbl>
      <w:tblPr>
        <w:tblStyle w:val="af1"/>
        <w:tblW w:w="0" w:type="auto"/>
        <w:tblLook w:val="04A0" w:firstRow="1" w:lastRow="0" w:firstColumn="1" w:lastColumn="0" w:noHBand="0" w:noVBand="1"/>
      </w:tblPr>
      <w:tblGrid>
        <w:gridCol w:w="3115"/>
        <w:gridCol w:w="3115"/>
        <w:gridCol w:w="3115"/>
      </w:tblGrid>
      <w:tr w:rsidR="00123AF5" w:rsidRPr="00011D59" w14:paraId="7D29FC1D" w14:textId="77777777" w:rsidTr="00A61568">
        <w:tc>
          <w:tcPr>
            <w:tcW w:w="3115" w:type="dxa"/>
          </w:tcPr>
          <w:p w14:paraId="3E0008F9" w14:textId="77777777" w:rsidR="00123AF5" w:rsidRPr="00011D59" w:rsidRDefault="00123AF5" w:rsidP="00A61568">
            <w:pPr>
              <w:pStyle w:val="aa"/>
              <w:ind w:firstLine="0"/>
              <w:jc w:val="center"/>
              <w:rPr>
                <w:b/>
                <w:bCs/>
              </w:rPr>
            </w:pPr>
            <w:r w:rsidRPr="00011D59">
              <w:rPr>
                <w:b/>
                <w:bCs/>
              </w:rPr>
              <w:t>Классы</w:t>
            </w:r>
          </w:p>
        </w:tc>
        <w:tc>
          <w:tcPr>
            <w:tcW w:w="3115" w:type="dxa"/>
          </w:tcPr>
          <w:p w14:paraId="226504E3" w14:textId="77777777" w:rsidR="00123AF5" w:rsidRPr="00011D59" w:rsidRDefault="00123AF5" w:rsidP="00A61568">
            <w:pPr>
              <w:pStyle w:val="aa"/>
              <w:ind w:firstLine="0"/>
              <w:jc w:val="center"/>
              <w:rPr>
                <w:b/>
                <w:bCs/>
              </w:rPr>
            </w:pPr>
            <w:r w:rsidRPr="00011D59">
              <w:rPr>
                <w:b/>
                <w:bCs/>
              </w:rPr>
              <w:t>Свойства</w:t>
            </w:r>
          </w:p>
        </w:tc>
        <w:tc>
          <w:tcPr>
            <w:tcW w:w="3115" w:type="dxa"/>
          </w:tcPr>
          <w:p w14:paraId="1879366F" w14:textId="77777777" w:rsidR="00123AF5" w:rsidRPr="00011D59" w:rsidRDefault="00123AF5" w:rsidP="00A61568">
            <w:pPr>
              <w:pStyle w:val="aa"/>
              <w:ind w:firstLine="0"/>
              <w:jc w:val="center"/>
              <w:rPr>
                <w:b/>
                <w:bCs/>
              </w:rPr>
            </w:pPr>
            <w:r w:rsidRPr="00011D59">
              <w:rPr>
                <w:b/>
                <w:bCs/>
              </w:rPr>
              <w:t>Методы</w:t>
            </w:r>
          </w:p>
        </w:tc>
      </w:tr>
      <w:tr w:rsidR="00123AF5" w:rsidRPr="00011D59" w14:paraId="16CF9FEA" w14:textId="77777777" w:rsidTr="00A61568">
        <w:tc>
          <w:tcPr>
            <w:tcW w:w="3115" w:type="dxa"/>
            <w:vMerge w:val="restart"/>
          </w:tcPr>
          <w:p w14:paraId="4EB9E2CA" w14:textId="77777777" w:rsidR="00123AF5" w:rsidRPr="00011D59" w:rsidRDefault="00123AF5" w:rsidP="00A61568">
            <w:pPr>
              <w:pStyle w:val="aa"/>
              <w:ind w:firstLine="0"/>
            </w:pPr>
            <w:r w:rsidRPr="00011D59">
              <w:t>Мероприятие</w:t>
            </w:r>
          </w:p>
        </w:tc>
        <w:tc>
          <w:tcPr>
            <w:tcW w:w="3115" w:type="dxa"/>
          </w:tcPr>
          <w:p w14:paraId="4C3E3BC5" w14:textId="77777777" w:rsidR="00123AF5" w:rsidRPr="00011D59" w:rsidRDefault="00123AF5" w:rsidP="00A61568">
            <w:pPr>
              <w:pStyle w:val="aa"/>
              <w:ind w:firstLine="0"/>
            </w:pPr>
            <w:r w:rsidRPr="00011D59">
              <w:t>Название</w:t>
            </w:r>
          </w:p>
        </w:tc>
        <w:tc>
          <w:tcPr>
            <w:tcW w:w="3115" w:type="dxa"/>
          </w:tcPr>
          <w:p w14:paraId="0A87CCFC" w14:textId="77777777" w:rsidR="00123AF5" w:rsidRPr="00011D59" w:rsidRDefault="00123AF5" w:rsidP="00A61568">
            <w:pPr>
              <w:pStyle w:val="aa"/>
              <w:ind w:firstLine="0"/>
            </w:pPr>
            <w:r w:rsidRPr="00011D59">
              <w:t xml:space="preserve">Просмотреть </w:t>
            </w:r>
            <w:proofErr w:type="gramStart"/>
            <w:r w:rsidRPr="00011D59">
              <w:t>мероприя</w:t>
            </w:r>
            <w:r w:rsidRPr="00011D59">
              <w:softHyphen/>
              <w:t>тие(</w:t>
            </w:r>
            <w:proofErr w:type="gramEnd"/>
            <w:r w:rsidRPr="00011D59">
              <w:t>)</w:t>
            </w:r>
          </w:p>
        </w:tc>
      </w:tr>
      <w:tr w:rsidR="00123AF5" w:rsidRPr="00011D59" w14:paraId="2BC37411" w14:textId="77777777" w:rsidTr="00A61568">
        <w:tc>
          <w:tcPr>
            <w:tcW w:w="3115" w:type="dxa"/>
            <w:vMerge/>
          </w:tcPr>
          <w:p w14:paraId="3636889C" w14:textId="77777777" w:rsidR="00123AF5" w:rsidRPr="00011D59" w:rsidRDefault="00123AF5" w:rsidP="00A61568">
            <w:pPr>
              <w:pStyle w:val="aa"/>
              <w:ind w:firstLine="0"/>
            </w:pPr>
          </w:p>
        </w:tc>
        <w:tc>
          <w:tcPr>
            <w:tcW w:w="3115" w:type="dxa"/>
          </w:tcPr>
          <w:p w14:paraId="65238FC7" w14:textId="77777777" w:rsidR="00123AF5" w:rsidRPr="00011D59" w:rsidRDefault="00123AF5" w:rsidP="00A61568">
            <w:pPr>
              <w:pStyle w:val="aa"/>
              <w:ind w:firstLine="0"/>
            </w:pPr>
            <w:r w:rsidRPr="00011D59">
              <w:t>Описание</w:t>
            </w:r>
          </w:p>
        </w:tc>
        <w:tc>
          <w:tcPr>
            <w:tcW w:w="3115" w:type="dxa"/>
          </w:tcPr>
          <w:p w14:paraId="204FAD98" w14:textId="77777777" w:rsidR="00123AF5" w:rsidRPr="00011D59" w:rsidRDefault="00123AF5" w:rsidP="00A61568">
            <w:pPr>
              <w:pStyle w:val="aa"/>
              <w:ind w:firstLine="0"/>
            </w:pPr>
          </w:p>
        </w:tc>
      </w:tr>
      <w:tr w:rsidR="00123AF5" w:rsidRPr="00011D59" w14:paraId="2023B06D" w14:textId="77777777" w:rsidTr="00A61568">
        <w:tc>
          <w:tcPr>
            <w:tcW w:w="3115" w:type="dxa"/>
            <w:vMerge/>
          </w:tcPr>
          <w:p w14:paraId="04486D79" w14:textId="77777777" w:rsidR="00123AF5" w:rsidRPr="00011D59" w:rsidRDefault="00123AF5" w:rsidP="00A61568">
            <w:pPr>
              <w:pStyle w:val="aa"/>
              <w:ind w:firstLine="0"/>
            </w:pPr>
          </w:p>
        </w:tc>
        <w:tc>
          <w:tcPr>
            <w:tcW w:w="3115" w:type="dxa"/>
          </w:tcPr>
          <w:p w14:paraId="699C5E65" w14:textId="77777777" w:rsidR="00123AF5" w:rsidRPr="00011D59" w:rsidRDefault="00123AF5" w:rsidP="00A61568">
            <w:pPr>
              <w:pStyle w:val="aa"/>
              <w:ind w:firstLine="0"/>
            </w:pPr>
            <w:r w:rsidRPr="00011D59">
              <w:t>Время</w:t>
            </w:r>
          </w:p>
        </w:tc>
        <w:tc>
          <w:tcPr>
            <w:tcW w:w="3115" w:type="dxa"/>
          </w:tcPr>
          <w:p w14:paraId="2EDE45AC" w14:textId="77777777" w:rsidR="00123AF5" w:rsidRPr="00011D59" w:rsidRDefault="00123AF5" w:rsidP="00A61568">
            <w:pPr>
              <w:pStyle w:val="aa"/>
              <w:ind w:firstLine="0"/>
            </w:pPr>
          </w:p>
        </w:tc>
      </w:tr>
      <w:tr w:rsidR="00123AF5" w:rsidRPr="00011D59" w14:paraId="06266009" w14:textId="77777777" w:rsidTr="00A61568">
        <w:tc>
          <w:tcPr>
            <w:tcW w:w="3115" w:type="dxa"/>
            <w:vMerge/>
          </w:tcPr>
          <w:p w14:paraId="14341061" w14:textId="77777777" w:rsidR="00123AF5" w:rsidRPr="00011D59" w:rsidRDefault="00123AF5" w:rsidP="00A61568">
            <w:pPr>
              <w:pStyle w:val="aa"/>
              <w:ind w:firstLine="0"/>
            </w:pPr>
          </w:p>
        </w:tc>
        <w:tc>
          <w:tcPr>
            <w:tcW w:w="3115" w:type="dxa"/>
          </w:tcPr>
          <w:p w14:paraId="2C65175B" w14:textId="77777777" w:rsidR="00123AF5" w:rsidRPr="00011D59" w:rsidRDefault="00123AF5" w:rsidP="00A61568">
            <w:pPr>
              <w:pStyle w:val="aa"/>
              <w:ind w:firstLine="0"/>
            </w:pPr>
            <w:r w:rsidRPr="00011D59">
              <w:t>Дата</w:t>
            </w:r>
          </w:p>
        </w:tc>
        <w:tc>
          <w:tcPr>
            <w:tcW w:w="3115" w:type="dxa"/>
          </w:tcPr>
          <w:p w14:paraId="3D3DC7CA" w14:textId="77777777" w:rsidR="00123AF5" w:rsidRPr="00011D59" w:rsidRDefault="00123AF5" w:rsidP="00A61568">
            <w:pPr>
              <w:pStyle w:val="aa"/>
              <w:ind w:firstLine="0"/>
            </w:pPr>
          </w:p>
        </w:tc>
      </w:tr>
      <w:tr w:rsidR="00123AF5" w:rsidRPr="00011D59" w14:paraId="509B8C0D" w14:textId="77777777" w:rsidTr="00A61568">
        <w:tc>
          <w:tcPr>
            <w:tcW w:w="3115" w:type="dxa"/>
            <w:vMerge/>
          </w:tcPr>
          <w:p w14:paraId="093EEFF9" w14:textId="77777777" w:rsidR="00123AF5" w:rsidRPr="00011D59" w:rsidRDefault="00123AF5" w:rsidP="00A61568">
            <w:pPr>
              <w:pStyle w:val="aa"/>
              <w:ind w:firstLine="0"/>
            </w:pPr>
          </w:p>
        </w:tc>
        <w:tc>
          <w:tcPr>
            <w:tcW w:w="3115" w:type="dxa"/>
          </w:tcPr>
          <w:p w14:paraId="4E88C77F" w14:textId="77777777" w:rsidR="00123AF5" w:rsidRPr="00011D59" w:rsidRDefault="00123AF5" w:rsidP="00A61568">
            <w:pPr>
              <w:pStyle w:val="aa"/>
              <w:ind w:firstLine="0"/>
            </w:pPr>
            <w:r w:rsidRPr="00011D59">
              <w:t>Локация</w:t>
            </w:r>
          </w:p>
        </w:tc>
        <w:tc>
          <w:tcPr>
            <w:tcW w:w="3115" w:type="dxa"/>
          </w:tcPr>
          <w:p w14:paraId="705A3B22" w14:textId="77777777" w:rsidR="00123AF5" w:rsidRPr="00011D59" w:rsidRDefault="00123AF5" w:rsidP="00A61568">
            <w:pPr>
              <w:pStyle w:val="aa"/>
              <w:ind w:firstLine="0"/>
            </w:pPr>
          </w:p>
        </w:tc>
      </w:tr>
      <w:tr w:rsidR="00123AF5" w:rsidRPr="00011D59" w14:paraId="1C9CA5B7" w14:textId="77777777" w:rsidTr="00A61568">
        <w:tc>
          <w:tcPr>
            <w:tcW w:w="3115" w:type="dxa"/>
            <w:vMerge/>
          </w:tcPr>
          <w:p w14:paraId="7A589C92" w14:textId="77777777" w:rsidR="00123AF5" w:rsidRPr="00011D59" w:rsidRDefault="00123AF5" w:rsidP="00A61568">
            <w:pPr>
              <w:pStyle w:val="aa"/>
              <w:ind w:firstLine="0"/>
            </w:pPr>
          </w:p>
        </w:tc>
        <w:tc>
          <w:tcPr>
            <w:tcW w:w="3115" w:type="dxa"/>
          </w:tcPr>
          <w:p w14:paraId="347B82AD" w14:textId="77777777" w:rsidR="00123AF5" w:rsidRPr="00011D59" w:rsidRDefault="00123AF5" w:rsidP="00A61568">
            <w:pPr>
              <w:pStyle w:val="aa"/>
              <w:ind w:firstLine="0"/>
            </w:pPr>
            <w:r w:rsidRPr="00011D59">
              <w:t>Количество участников</w:t>
            </w:r>
          </w:p>
        </w:tc>
        <w:tc>
          <w:tcPr>
            <w:tcW w:w="3115" w:type="dxa"/>
          </w:tcPr>
          <w:p w14:paraId="01510796" w14:textId="77777777" w:rsidR="00123AF5" w:rsidRPr="00011D59" w:rsidRDefault="00123AF5" w:rsidP="00A61568">
            <w:pPr>
              <w:pStyle w:val="aa"/>
              <w:ind w:firstLine="0"/>
            </w:pPr>
          </w:p>
        </w:tc>
      </w:tr>
      <w:tr w:rsidR="00123AF5" w:rsidRPr="00011D59" w14:paraId="5D71F19D" w14:textId="77777777" w:rsidTr="00A61568">
        <w:tc>
          <w:tcPr>
            <w:tcW w:w="3115" w:type="dxa"/>
            <w:vMerge/>
          </w:tcPr>
          <w:p w14:paraId="408E1501" w14:textId="77777777" w:rsidR="00123AF5" w:rsidRPr="00011D59" w:rsidRDefault="00123AF5" w:rsidP="00A61568">
            <w:pPr>
              <w:pStyle w:val="aa"/>
              <w:ind w:firstLine="0"/>
            </w:pPr>
          </w:p>
        </w:tc>
        <w:tc>
          <w:tcPr>
            <w:tcW w:w="3115" w:type="dxa"/>
          </w:tcPr>
          <w:p w14:paraId="25C89D32" w14:textId="77777777" w:rsidR="00123AF5" w:rsidRPr="00011D59" w:rsidRDefault="00123AF5" w:rsidP="00A61568">
            <w:pPr>
              <w:pStyle w:val="aa"/>
              <w:ind w:firstLine="0"/>
            </w:pPr>
            <w:r w:rsidRPr="00011D59">
              <w:t>Тип мероприятия</w:t>
            </w:r>
          </w:p>
        </w:tc>
        <w:tc>
          <w:tcPr>
            <w:tcW w:w="3115" w:type="dxa"/>
          </w:tcPr>
          <w:p w14:paraId="1C435072" w14:textId="77777777" w:rsidR="00123AF5" w:rsidRPr="00011D59" w:rsidRDefault="00123AF5" w:rsidP="00A61568">
            <w:pPr>
              <w:pStyle w:val="aa"/>
              <w:ind w:firstLine="0"/>
            </w:pPr>
          </w:p>
        </w:tc>
      </w:tr>
      <w:tr w:rsidR="00123AF5" w:rsidRPr="00011D59" w14:paraId="0C19D91A" w14:textId="77777777" w:rsidTr="00A61568">
        <w:tc>
          <w:tcPr>
            <w:tcW w:w="3115" w:type="dxa"/>
            <w:vMerge w:val="restart"/>
          </w:tcPr>
          <w:p w14:paraId="774F09D2" w14:textId="77777777" w:rsidR="00123AF5" w:rsidRPr="00011D59" w:rsidRDefault="00123AF5" w:rsidP="00A61568">
            <w:pPr>
              <w:pStyle w:val="aa"/>
              <w:ind w:firstLine="0"/>
            </w:pPr>
            <w:r w:rsidRPr="00011D59">
              <w:t>Мероприятие</w:t>
            </w:r>
          </w:p>
        </w:tc>
        <w:tc>
          <w:tcPr>
            <w:tcW w:w="3115" w:type="dxa"/>
          </w:tcPr>
          <w:p w14:paraId="2E38ABCF" w14:textId="77777777" w:rsidR="00123AF5" w:rsidRPr="00011D59" w:rsidRDefault="00123AF5" w:rsidP="00A61568">
            <w:pPr>
              <w:pStyle w:val="aa"/>
              <w:ind w:firstLine="0"/>
            </w:pPr>
            <w:r w:rsidRPr="00011D59">
              <w:t>Теги мероприятия</w:t>
            </w:r>
          </w:p>
          <w:p w14:paraId="4F23FB0A" w14:textId="77777777" w:rsidR="00123AF5" w:rsidRPr="00011D59" w:rsidRDefault="00123AF5" w:rsidP="00A61568">
            <w:pPr>
              <w:pStyle w:val="aa"/>
              <w:ind w:firstLine="0"/>
            </w:pPr>
          </w:p>
        </w:tc>
        <w:tc>
          <w:tcPr>
            <w:tcW w:w="3115" w:type="dxa"/>
          </w:tcPr>
          <w:p w14:paraId="32629C7B" w14:textId="77777777" w:rsidR="00123AF5" w:rsidRPr="00011D59" w:rsidRDefault="00123AF5" w:rsidP="00A61568">
            <w:pPr>
              <w:pStyle w:val="aa"/>
              <w:ind w:firstLine="0"/>
            </w:pPr>
          </w:p>
        </w:tc>
      </w:tr>
      <w:tr w:rsidR="00123AF5" w:rsidRPr="00011D59" w14:paraId="5CB2F10B" w14:textId="77777777" w:rsidTr="00A61568">
        <w:tc>
          <w:tcPr>
            <w:tcW w:w="3115" w:type="dxa"/>
            <w:vMerge/>
          </w:tcPr>
          <w:p w14:paraId="56AA79AF" w14:textId="77777777" w:rsidR="00123AF5" w:rsidRPr="00011D59" w:rsidRDefault="00123AF5" w:rsidP="00A61568">
            <w:pPr>
              <w:pStyle w:val="aa"/>
              <w:ind w:firstLine="0"/>
            </w:pPr>
          </w:p>
        </w:tc>
        <w:tc>
          <w:tcPr>
            <w:tcW w:w="3115" w:type="dxa"/>
          </w:tcPr>
          <w:p w14:paraId="650B141A" w14:textId="77777777" w:rsidR="00123AF5" w:rsidRPr="00011D59" w:rsidRDefault="00123AF5" w:rsidP="00A61568">
            <w:pPr>
              <w:pStyle w:val="aa"/>
              <w:ind w:firstLine="0"/>
            </w:pPr>
            <w:r w:rsidRPr="00011D59">
              <w:t>Участник мероприятия</w:t>
            </w:r>
          </w:p>
        </w:tc>
        <w:tc>
          <w:tcPr>
            <w:tcW w:w="3115" w:type="dxa"/>
          </w:tcPr>
          <w:p w14:paraId="750F0800" w14:textId="77777777" w:rsidR="00123AF5" w:rsidRPr="00011D59" w:rsidRDefault="00123AF5" w:rsidP="00A61568">
            <w:pPr>
              <w:pStyle w:val="aa"/>
              <w:ind w:firstLine="0"/>
            </w:pPr>
          </w:p>
        </w:tc>
      </w:tr>
      <w:tr w:rsidR="00123AF5" w:rsidRPr="00011D59" w14:paraId="5BC062E5" w14:textId="77777777" w:rsidTr="00A61568">
        <w:tc>
          <w:tcPr>
            <w:tcW w:w="3115" w:type="dxa"/>
            <w:vMerge/>
          </w:tcPr>
          <w:p w14:paraId="57D61560" w14:textId="77777777" w:rsidR="00123AF5" w:rsidRPr="00011D59" w:rsidRDefault="00123AF5" w:rsidP="00A61568">
            <w:pPr>
              <w:pStyle w:val="aa"/>
              <w:ind w:firstLine="0"/>
            </w:pPr>
          </w:p>
        </w:tc>
        <w:tc>
          <w:tcPr>
            <w:tcW w:w="3115" w:type="dxa"/>
          </w:tcPr>
          <w:p w14:paraId="4AFEF0AC" w14:textId="77777777" w:rsidR="00123AF5" w:rsidRPr="00011D59" w:rsidRDefault="00123AF5" w:rsidP="00A61568">
            <w:pPr>
              <w:pStyle w:val="aa"/>
              <w:ind w:firstLine="0"/>
            </w:pPr>
            <w:r w:rsidRPr="00011D59">
              <w:t>Регистрация</w:t>
            </w:r>
          </w:p>
        </w:tc>
        <w:tc>
          <w:tcPr>
            <w:tcW w:w="3115" w:type="dxa"/>
          </w:tcPr>
          <w:p w14:paraId="3163C66F" w14:textId="77777777" w:rsidR="00123AF5" w:rsidRPr="00011D59" w:rsidRDefault="00123AF5" w:rsidP="00A61568">
            <w:pPr>
              <w:pStyle w:val="aa"/>
              <w:ind w:firstLine="0"/>
            </w:pPr>
          </w:p>
        </w:tc>
      </w:tr>
      <w:tr w:rsidR="00123AF5" w:rsidRPr="00011D59" w14:paraId="3A704632" w14:textId="77777777" w:rsidTr="00A61568">
        <w:tc>
          <w:tcPr>
            <w:tcW w:w="3115" w:type="dxa"/>
            <w:vMerge w:val="restart"/>
          </w:tcPr>
          <w:p w14:paraId="7E9ECB79" w14:textId="77777777" w:rsidR="00123AF5" w:rsidRPr="00011D59" w:rsidRDefault="00123AF5" w:rsidP="00A61568">
            <w:pPr>
              <w:pStyle w:val="aa"/>
              <w:ind w:firstLine="0"/>
            </w:pPr>
            <w:r w:rsidRPr="00011D59">
              <w:t>Мои мероприятия</w:t>
            </w:r>
          </w:p>
        </w:tc>
        <w:tc>
          <w:tcPr>
            <w:tcW w:w="3115" w:type="dxa"/>
          </w:tcPr>
          <w:p w14:paraId="2CF0CA75" w14:textId="77777777" w:rsidR="00123AF5" w:rsidRPr="00011D59" w:rsidRDefault="00123AF5" w:rsidP="00A61568">
            <w:pPr>
              <w:pStyle w:val="aa"/>
              <w:ind w:firstLine="0"/>
            </w:pPr>
            <w:r w:rsidRPr="00011D59">
              <w:t>Мероприятие</w:t>
            </w:r>
          </w:p>
        </w:tc>
        <w:tc>
          <w:tcPr>
            <w:tcW w:w="3115" w:type="dxa"/>
          </w:tcPr>
          <w:p w14:paraId="2C93BAC1" w14:textId="77777777" w:rsidR="00123AF5" w:rsidRPr="00011D59" w:rsidRDefault="00123AF5" w:rsidP="00A61568">
            <w:pPr>
              <w:pStyle w:val="aa"/>
              <w:ind w:firstLine="0"/>
            </w:pPr>
          </w:p>
        </w:tc>
      </w:tr>
      <w:tr w:rsidR="00123AF5" w:rsidRPr="00011D59" w14:paraId="3F07F4E9" w14:textId="77777777" w:rsidTr="00A61568">
        <w:tc>
          <w:tcPr>
            <w:tcW w:w="3115" w:type="dxa"/>
            <w:vMerge/>
          </w:tcPr>
          <w:p w14:paraId="0041BBF8" w14:textId="77777777" w:rsidR="00123AF5" w:rsidRPr="00011D59" w:rsidRDefault="00123AF5" w:rsidP="00A61568">
            <w:pPr>
              <w:pStyle w:val="aa"/>
              <w:ind w:firstLine="0"/>
            </w:pPr>
          </w:p>
        </w:tc>
        <w:tc>
          <w:tcPr>
            <w:tcW w:w="3115" w:type="dxa"/>
          </w:tcPr>
          <w:p w14:paraId="74D4B75D" w14:textId="77777777" w:rsidR="00123AF5" w:rsidRPr="00011D59" w:rsidRDefault="00123AF5" w:rsidP="00A61568">
            <w:pPr>
              <w:pStyle w:val="aa"/>
              <w:ind w:firstLine="0"/>
            </w:pPr>
            <w:r w:rsidRPr="00011D59">
              <w:rPr>
                <w:lang w:val="en-US"/>
              </w:rPr>
              <w:t>QR-</w:t>
            </w:r>
            <w:r w:rsidRPr="00011D59">
              <w:t>код</w:t>
            </w:r>
          </w:p>
        </w:tc>
        <w:tc>
          <w:tcPr>
            <w:tcW w:w="3115" w:type="dxa"/>
          </w:tcPr>
          <w:p w14:paraId="1F8B5350" w14:textId="77777777" w:rsidR="00123AF5" w:rsidRPr="00011D59" w:rsidRDefault="00123AF5" w:rsidP="00A61568">
            <w:pPr>
              <w:pStyle w:val="aa"/>
              <w:ind w:firstLine="0"/>
            </w:pPr>
          </w:p>
        </w:tc>
      </w:tr>
      <w:tr w:rsidR="00123AF5" w:rsidRPr="00011D59" w14:paraId="09FD9503" w14:textId="77777777" w:rsidTr="00A61568">
        <w:tc>
          <w:tcPr>
            <w:tcW w:w="3115" w:type="dxa"/>
            <w:vMerge/>
          </w:tcPr>
          <w:p w14:paraId="2F4B681C" w14:textId="77777777" w:rsidR="00123AF5" w:rsidRPr="00011D59" w:rsidRDefault="00123AF5" w:rsidP="00A61568">
            <w:pPr>
              <w:pStyle w:val="aa"/>
              <w:ind w:firstLine="0"/>
            </w:pPr>
          </w:p>
        </w:tc>
        <w:tc>
          <w:tcPr>
            <w:tcW w:w="3115" w:type="dxa"/>
          </w:tcPr>
          <w:p w14:paraId="7AE5CF5D" w14:textId="77777777" w:rsidR="00123AF5" w:rsidRPr="00011D59" w:rsidRDefault="00123AF5" w:rsidP="00A61568">
            <w:pPr>
              <w:pStyle w:val="aa"/>
              <w:ind w:firstLine="0"/>
            </w:pPr>
            <w:r w:rsidRPr="00011D59">
              <w:t>Пользователь</w:t>
            </w:r>
          </w:p>
        </w:tc>
        <w:tc>
          <w:tcPr>
            <w:tcW w:w="3115" w:type="dxa"/>
          </w:tcPr>
          <w:p w14:paraId="5D5110C7" w14:textId="77777777" w:rsidR="00123AF5" w:rsidRPr="00011D59" w:rsidRDefault="00123AF5" w:rsidP="00A61568">
            <w:pPr>
              <w:pStyle w:val="aa"/>
              <w:ind w:firstLine="0"/>
            </w:pPr>
          </w:p>
        </w:tc>
      </w:tr>
      <w:tr w:rsidR="00123AF5" w:rsidRPr="00011D59" w14:paraId="230FA2F7" w14:textId="77777777" w:rsidTr="00A61568">
        <w:tc>
          <w:tcPr>
            <w:tcW w:w="3115" w:type="dxa"/>
            <w:vMerge/>
          </w:tcPr>
          <w:p w14:paraId="604A4B16" w14:textId="77777777" w:rsidR="00123AF5" w:rsidRPr="00011D59" w:rsidRDefault="00123AF5" w:rsidP="00A61568">
            <w:pPr>
              <w:pStyle w:val="aa"/>
              <w:ind w:firstLine="0"/>
            </w:pPr>
          </w:p>
        </w:tc>
        <w:tc>
          <w:tcPr>
            <w:tcW w:w="3115" w:type="dxa"/>
          </w:tcPr>
          <w:p w14:paraId="1D2F7146" w14:textId="77777777" w:rsidR="00123AF5" w:rsidRPr="00011D59" w:rsidRDefault="00123AF5" w:rsidP="00A61568">
            <w:pPr>
              <w:pStyle w:val="aa"/>
              <w:ind w:firstLine="0"/>
            </w:pPr>
            <w:r w:rsidRPr="00011D59">
              <w:rPr>
                <w:lang w:val="en-US"/>
              </w:rPr>
              <w:t>pdf</w:t>
            </w:r>
            <w:r w:rsidRPr="00011D59">
              <w:t>-файл</w:t>
            </w:r>
          </w:p>
        </w:tc>
        <w:tc>
          <w:tcPr>
            <w:tcW w:w="3115" w:type="dxa"/>
          </w:tcPr>
          <w:p w14:paraId="40193B95" w14:textId="77777777" w:rsidR="00123AF5" w:rsidRPr="00011D59" w:rsidRDefault="00123AF5" w:rsidP="00A61568">
            <w:pPr>
              <w:pStyle w:val="aa"/>
              <w:ind w:firstLine="0"/>
            </w:pPr>
          </w:p>
        </w:tc>
      </w:tr>
      <w:tr w:rsidR="00123AF5" w:rsidRPr="00011D59" w14:paraId="757E8AAF" w14:textId="77777777" w:rsidTr="00A61568">
        <w:tc>
          <w:tcPr>
            <w:tcW w:w="3115" w:type="dxa"/>
            <w:vMerge/>
          </w:tcPr>
          <w:p w14:paraId="29EB9D6C" w14:textId="77777777" w:rsidR="00123AF5" w:rsidRPr="00011D59" w:rsidRDefault="00123AF5" w:rsidP="00A61568">
            <w:pPr>
              <w:pStyle w:val="aa"/>
              <w:ind w:firstLine="0"/>
            </w:pPr>
          </w:p>
        </w:tc>
        <w:tc>
          <w:tcPr>
            <w:tcW w:w="3115" w:type="dxa"/>
          </w:tcPr>
          <w:p w14:paraId="4F02FAD8" w14:textId="77777777" w:rsidR="00123AF5" w:rsidRPr="00011D59" w:rsidRDefault="00123AF5" w:rsidP="00A61568">
            <w:pPr>
              <w:pStyle w:val="aa"/>
              <w:ind w:firstLine="0"/>
            </w:pPr>
            <w:r w:rsidRPr="00011D59">
              <w:t>Календарь</w:t>
            </w:r>
          </w:p>
        </w:tc>
        <w:tc>
          <w:tcPr>
            <w:tcW w:w="3115" w:type="dxa"/>
          </w:tcPr>
          <w:p w14:paraId="405E1CAA" w14:textId="77777777" w:rsidR="00123AF5" w:rsidRPr="00011D59" w:rsidRDefault="00123AF5" w:rsidP="00A61568">
            <w:pPr>
              <w:pStyle w:val="aa"/>
              <w:ind w:firstLine="0"/>
            </w:pPr>
          </w:p>
        </w:tc>
      </w:tr>
      <w:tr w:rsidR="00123AF5" w:rsidRPr="00011D59" w14:paraId="3B1A6027" w14:textId="77777777" w:rsidTr="00A61568">
        <w:tc>
          <w:tcPr>
            <w:tcW w:w="3115" w:type="dxa"/>
            <w:vMerge w:val="restart"/>
          </w:tcPr>
          <w:p w14:paraId="129B4F1E" w14:textId="77777777" w:rsidR="00123AF5" w:rsidRPr="00011D59" w:rsidRDefault="00123AF5" w:rsidP="00A61568">
            <w:pPr>
              <w:pStyle w:val="aa"/>
              <w:ind w:firstLine="0"/>
            </w:pPr>
            <w:r w:rsidRPr="00011D59">
              <w:t>Пользователь</w:t>
            </w:r>
          </w:p>
        </w:tc>
        <w:tc>
          <w:tcPr>
            <w:tcW w:w="3115" w:type="dxa"/>
          </w:tcPr>
          <w:p w14:paraId="6B36E8F8" w14:textId="77777777" w:rsidR="00123AF5" w:rsidRPr="00011D59" w:rsidRDefault="00123AF5" w:rsidP="00A61568">
            <w:pPr>
              <w:pStyle w:val="aa"/>
              <w:ind w:firstLine="0"/>
            </w:pPr>
            <w:r w:rsidRPr="00011D59">
              <w:t>Имя пользователя</w:t>
            </w:r>
          </w:p>
        </w:tc>
        <w:tc>
          <w:tcPr>
            <w:tcW w:w="3115" w:type="dxa"/>
          </w:tcPr>
          <w:p w14:paraId="34945F57" w14:textId="77777777" w:rsidR="00123AF5" w:rsidRPr="00011D59" w:rsidRDefault="00123AF5" w:rsidP="00A61568">
            <w:pPr>
              <w:pStyle w:val="aa"/>
              <w:ind w:firstLine="0"/>
            </w:pPr>
            <w:r w:rsidRPr="00011D59">
              <w:t xml:space="preserve">Авторизоваться в </w:t>
            </w:r>
            <w:proofErr w:type="gramStart"/>
            <w:r w:rsidRPr="00011D59">
              <w:t>си</w:t>
            </w:r>
            <w:r w:rsidRPr="00011D59">
              <w:softHyphen/>
              <w:t>стеме(</w:t>
            </w:r>
            <w:proofErr w:type="gramEnd"/>
            <w:r w:rsidRPr="00011D59">
              <w:t>)</w:t>
            </w:r>
          </w:p>
        </w:tc>
      </w:tr>
      <w:tr w:rsidR="00123AF5" w:rsidRPr="00011D59" w14:paraId="0A9604A6" w14:textId="77777777" w:rsidTr="00A61568">
        <w:tc>
          <w:tcPr>
            <w:tcW w:w="3115" w:type="dxa"/>
            <w:vMerge/>
          </w:tcPr>
          <w:p w14:paraId="7DE77FF2" w14:textId="77777777" w:rsidR="00123AF5" w:rsidRPr="00011D59" w:rsidRDefault="00123AF5" w:rsidP="00A61568">
            <w:pPr>
              <w:pStyle w:val="aa"/>
              <w:ind w:firstLine="0"/>
            </w:pPr>
          </w:p>
        </w:tc>
        <w:tc>
          <w:tcPr>
            <w:tcW w:w="3115" w:type="dxa"/>
          </w:tcPr>
          <w:p w14:paraId="35246791" w14:textId="77777777" w:rsidR="00123AF5" w:rsidRPr="00011D59" w:rsidRDefault="00123AF5" w:rsidP="00A61568">
            <w:pPr>
              <w:pStyle w:val="aa"/>
              <w:ind w:firstLine="0"/>
            </w:pPr>
            <w:r w:rsidRPr="00011D59">
              <w:t>Изображение пользова</w:t>
            </w:r>
            <w:r w:rsidRPr="00011D59">
              <w:softHyphen/>
              <w:t>теля</w:t>
            </w:r>
          </w:p>
        </w:tc>
        <w:tc>
          <w:tcPr>
            <w:tcW w:w="3115" w:type="dxa"/>
          </w:tcPr>
          <w:p w14:paraId="50A5FADE" w14:textId="77777777" w:rsidR="00123AF5" w:rsidRPr="00011D59" w:rsidRDefault="00123AF5" w:rsidP="00A61568">
            <w:pPr>
              <w:pStyle w:val="aa"/>
              <w:ind w:firstLine="0"/>
            </w:pPr>
            <w:r w:rsidRPr="00011D59">
              <w:t>Авторизоваться в си</w:t>
            </w:r>
            <w:r w:rsidRPr="00011D59">
              <w:softHyphen/>
              <w:t xml:space="preserve">стеме с помощью </w:t>
            </w:r>
            <w:proofErr w:type="gramStart"/>
            <w:r w:rsidRPr="00011D59">
              <w:t>Кам</w:t>
            </w:r>
            <w:r w:rsidRPr="00011D59">
              <w:softHyphen/>
              <w:t>пуса(</w:t>
            </w:r>
            <w:proofErr w:type="gramEnd"/>
            <w:r w:rsidRPr="00011D59">
              <w:t>)</w:t>
            </w:r>
          </w:p>
        </w:tc>
      </w:tr>
      <w:tr w:rsidR="00123AF5" w:rsidRPr="00011D59" w14:paraId="15A23E03" w14:textId="77777777" w:rsidTr="00A61568">
        <w:tc>
          <w:tcPr>
            <w:tcW w:w="3115" w:type="dxa"/>
            <w:vMerge/>
          </w:tcPr>
          <w:p w14:paraId="383CFA4B" w14:textId="77777777" w:rsidR="00123AF5" w:rsidRPr="00011D59" w:rsidRDefault="00123AF5" w:rsidP="00A61568">
            <w:pPr>
              <w:pStyle w:val="aa"/>
              <w:ind w:firstLine="0"/>
            </w:pPr>
          </w:p>
        </w:tc>
        <w:tc>
          <w:tcPr>
            <w:tcW w:w="3115" w:type="dxa"/>
          </w:tcPr>
          <w:p w14:paraId="165AEC9C" w14:textId="77777777" w:rsidR="00123AF5" w:rsidRPr="00011D59" w:rsidRDefault="00123AF5" w:rsidP="00A61568">
            <w:pPr>
              <w:pStyle w:val="aa"/>
              <w:ind w:firstLine="0"/>
            </w:pPr>
            <w:r w:rsidRPr="00011D59">
              <w:t>Учебная группа</w:t>
            </w:r>
          </w:p>
        </w:tc>
        <w:tc>
          <w:tcPr>
            <w:tcW w:w="3115" w:type="dxa"/>
          </w:tcPr>
          <w:p w14:paraId="3933DC96" w14:textId="77777777" w:rsidR="00123AF5" w:rsidRPr="00011D59" w:rsidRDefault="00123AF5" w:rsidP="00A61568">
            <w:pPr>
              <w:pStyle w:val="aa"/>
              <w:ind w:firstLine="0"/>
            </w:pPr>
          </w:p>
        </w:tc>
      </w:tr>
      <w:tr w:rsidR="00123AF5" w:rsidRPr="00011D59" w14:paraId="7152F2A7" w14:textId="77777777" w:rsidTr="00A61568">
        <w:tc>
          <w:tcPr>
            <w:tcW w:w="3115" w:type="dxa"/>
            <w:vMerge/>
          </w:tcPr>
          <w:p w14:paraId="0C31B290" w14:textId="77777777" w:rsidR="00123AF5" w:rsidRPr="00011D59" w:rsidRDefault="00123AF5" w:rsidP="00A61568">
            <w:pPr>
              <w:pStyle w:val="aa"/>
              <w:ind w:firstLine="0"/>
            </w:pPr>
          </w:p>
        </w:tc>
        <w:tc>
          <w:tcPr>
            <w:tcW w:w="3115" w:type="dxa"/>
          </w:tcPr>
          <w:p w14:paraId="699BFE00" w14:textId="77777777" w:rsidR="00123AF5" w:rsidRPr="00011D59" w:rsidRDefault="00123AF5" w:rsidP="00A61568">
            <w:pPr>
              <w:pStyle w:val="aa"/>
              <w:ind w:firstLine="0"/>
            </w:pPr>
            <w:r w:rsidRPr="00011D59">
              <w:t>Статус пользователя</w:t>
            </w:r>
          </w:p>
        </w:tc>
        <w:tc>
          <w:tcPr>
            <w:tcW w:w="3115" w:type="dxa"/>
          </w:tcPr>
          <w:p w14:paraId="206C2EFA" w14:textId="77777777" w:rsidR="00123AF5" w:rsidRPr="00011D59" w:rsidRDefault="00123AF5" w:rsidP="00A61568">
            <w:pPr>
              <w:pStyle w:val="aa"/>
              <w:ind w:firstLine="0"/>
            </w:pPr>
          </w:p>
        </w:tc>
      </w:tr>
      <w:tr w:rsidR="00750A30" w:rsidRPr="00011D59" w14:paraId="156ECF20" w14:textId="77777777" w:rsidTr="00A61568">
        <w:tc>
          <w:tcPr>
            <w:tcW w:w="3115" w:type="dxa"/>
            <w:vMerge w:val="restart"/>
          </w:tcPr>
          <w:p w14:paraId="713FFDE7" w14:textId="37933126" w:rsidR="00750A30" w:rsidRPr="00011D59" w:rsidRDefault="00750A30" w:rsidP="00750A30">
            <w:pPr>
              <w:pStyle w:val="aa"/>
              <w:ind w:firstLine="0"/>
            </w:pPr>
            <w:r w:rsidRPr="00011D59">
              <w:t>Участник мероприятия</w:t>
            </w:r>
          </w:p>
        </w:tc>
        <w:tc>
          <w:tcPr>
            <w:tcW w:w="3115" w:type="dxa"/>
          </w:tcPr>
          <w:p w14:paraId="3EFC8027" w14:textId="24D14B62" w:rsidR="00750A30" w:rsidRPr="00011D59" w:rsidRDefault="00750A30" w:rsidP="00750A30">
            <w:pPr>
              <w:pStyle w:val="aa"/>
              <w:ind w:firstLine="0"/>
            </w:pPr>
            <w:r w:rsidRPr="00011D59">
              <w:t>ФИО участника</w:t>
            </w:r>
          </w:p>
        </w:tc>
        <w:tc>
          <w:tcPr>
            <w:tcW w:w="3115" w:type="dxa"/>
          </w:tcPr>
          <w:p w14:paraId="77CD2E1C" w14:textId="0C45BA82" w:rsidR="00750A30" w:rsidRPr="00011D59" w:rsidRDefault="00750A30" w:rsidP="00750A30">
            <w:pPr>
              <w:pStyle w:val="aa"/>
              <w:ind w:firstLine="0"/>
            </w:pPr>
            <w:r w:rsidRPr="00011D59">
              <w:t xml:space="preserve">Просмотреть список </w:t>
            </w:r>
            <w:proofErr w:type="gramStart"/>
            <w:r w:rsidRPr="00011D59">
              <w:t>участников(</w:t>
            </w:r>
            <w:proofErr w:type="gramEnd"/>
            <w:r w:rsidRPr="00011D59">
              <w:t>)</w:t>
            </w:r>
          </w:p>
        </w:tc>
      </w:tr>
      <w:tr w:rsidR="00750A30" w:rsidRPr="00011D59" w14:paraId="1AD2A0FF" w14:textId="77777777" w:rsidTr="00A61568">
        <w:tc>
          <w:tcPr>
            <w:tcW w:w="3115" w:type="dxa"/>
            <w:vMerge/>
          </w:tcPr>
          <w:p w14:paraId="309FC3A5" w14:textId="77777777" w:rsidR="00750A30" w:rsidRPr="00011D59" w:rsidRDefault="00750A30" w:rsidP="00750A30">
            <w:pPr>
              <w:pStyle w:val="aa"/>
              <w:ind w:firstLine="0"/>
            </w:pPr>
          </w:p>
        </w:tc>
        <w:tc>
          <w:tcPr>
            <w:tcW w:w="3115" w:type="dxa"/>
          </w:tcPr>
          <w:p w14:paraId="7C216CE0" w14:textId="77777777" w:rsidR="00750A30" w:rsidRPr="00011D59" w:rsidRDefault="00750A30" w:rsidP="00750A30">
            <w:pPr>
              <w:pStyle w:val="aa"/>
              <w:ind w:firstLine="0"/>
            </w:pPr>
            <w:r w:rsidRPr="00011D59">
              <w:t>Учебная группа</w:t>
            </w:r>
          </w:p>
        </w:tc>
        <w:tc>
          <w:tcPr>
            <w:tcW w:w="3115" w:type="dxa"/>
          </w:tcPr>
          <w:p w14:paraId="295AC8B5" w14:textId="77777777" w:rsidR="00750A30" w:rsidRPr="00011D59" w:rsidRDefault="00750A30" w:rsidP="00750A30">
            <w:pPr>
              <w:pStyle w:val="aa"/>
              <w:ind w:firstLine="0"/>
            </w:pPr>
          </w:p>
        </w:tc>
      </w:tr>
      <w:tr w:rsidR="00750A30" w:rsidRPr="00011D59" w14:paraId="4F47A8D7" w14:textId="77777777" w:rsidTr="00A61568">
        <w:tc>
          <w:tcPr>
            <w:tcW w:w="3115" w:type="dxa"/>
            <w:vMerge/>
          </w:tcPr>
          <w:p w14:paraId="1D7716ED" w14:textId="77777777" w:rsidR="00750A30" w:rsidRPr="00011D59" w:rsidRDefault="00750A30" w:rsidP="00750A30">
            <w:pPr>
              <w:pStyle w:val="aa"/>
              <w:ind w:firstLine="0"/>
            </w:pPr>
          </w:p>
        </w:tc>
        <w:tc>
          <w:tcPr>
            <w:tcW w:w="3115" w:type="dxa"/>
          </w:tcPr>
          <w:p w14:paraId="7CB75617" w14:textId="77777777" w:rsidR="00750A30" w:rsidRPr="00011D59" w:rsidRDefault="00750A30" w:rsidP="00750A30">
            <w:pPr>
              <w:pStyle w:val="aa"/>
              <w:ind w:firstLine="0"/>
            </w:pPr>
            <w:r w:rsidRPr="00011D59">
              <w:t>Статус присутствия</w:t>
            </w:r>
          </w:p>
        </w:tc>
        <w:tc>
          <w:tcPr>
            <w:tcW w:w="3115" w:type="dxa"/>
          </w:tcPr>
          <w:p w14:paraId="206EA1F3" w14:textId="77777777" w:rsidR="00750A30" w:rsidRPr="00011D59" w:rsidRDefault="00750A30" w:rsidP="00750A30">
            <w:pPr>
              <w:pStyle w:val="aa"/>
              <w:ind w:firstLine="0"/>
            </w:pPr>
          </w:p>
        </w:tc>
      </w:tr>
      <w:tr w:rsidR="00750A30" w:rsidRPr="00011D59" w14:paraId="57CB76A2" w14:textId="77777777" w:rsidTr="00A61568">
        <w:tc>
          <w:tcPr>
            <w:tcW w:w="3115" w:type="dxa"/>
            <w:vMerge w:val="restart"/>
          </w:tcPr>
          <w:p w14:paraId="0B25177A" w14:textId="77777777" w:rsidR="00750A30" w:rsidRPr="00011D59" w:rsidRDefault="00750A30" w:rsidP="00750A30">
            <w:pPr>
              <w:pStyle w:val="aa"/>
              <w:ind w:firstLine="0"/>
            </w:pPr>
            <w:r w:rsidRPr="00011D59">
              <w:t>Статус пользователя</w:t>
            </w:r>
          </w:p>
        </w:tc>
        <w:tc>
          <w:tcPr>
            <w:tcW w:w="3115" w:type="dxa"/>
          </w:tcPr>
          <w:p w14:paraId="29024EDB" w14:textId="77777777" w:rsidR="00750A30" w:rsidRPr="00011D59" w:rsidRDefault="00750A30" w:rsidP="00750A30">
            <w:pPr>
              <w:pStyle w:val="aa"/>
              <w:ind w:firstLine="0"/>
            </w:pPr>
            <w:r w:rsidRPr="00011D59">
              <w:t>Участник</w:t>
            </w:r>
          </w:p>
        </w:tc>
        <w:tc>
          <w:tcPr>
            <w:tcW w:w="3115" w:type="dxa"/>
          </w:tcPr>
          <w:p w14:paraId="5897EF7D" w14:textId="77777777" w:rsidR="00750A30" w:rsidRPr="00011D59" w:rsidRDefault="00750A30" w:rsidP="00750A30">
            <w:pPr>
              <w:pStyle w:val="aa"/>
              <w:ind w:firstLine="0"/>
            </w:pPr>
          </w:p>
        </w:tc>
      </w:tr>
      <w:tr w:rsidR="00750A30" w:rsidRPr="00011D59" w14:paraId="44F7B1CC" w14:textId="77777777" w:rsidTr="00A61568">
        <w:tc>
          <w:tcPr>
            <w:tcW w:w="3115" w:type="dxa"/>
            <w:vMerge/>
          </w:tcPr>
          <w:p w14:paraId="33931818" w14:textId="77777777" w:rsidR="00750A30" w:rsidRPr="00011D59" w:rsidRDefault="00750A30" w:rsidP="00750A30">
            <w:pPr>
              <w:pStyle w:val="aa"/>
              <w:ind w:firstLine="0"/>
            </w:pPr>
          </w:p>
        </w:tc>
        <w:tc>
          <w:tcPr>
            <w:tcW w:w="3115" w:type="dxa"/>
          </w:tcPr>
          <w:p w14:paraId="2D101222" w14:textId="77777777" w:rsidR="00750A30" w:rsidRPr="00011D59" w:rsidRDefault="00750A30" w:rsidP="00750A30">
            <w:pPr>
              <w:pStyle w:val="aa"/>
              <w:ind w:firstLine="0"/>
            </w:pPr>
            <w:r w:rsidRPr="00011D59">
              <w:t>Ответственный</w:t>
            </w:r>
          </w:p>
        </w:tc>
        <w:tc>
          <w:tcPr>
            <w:tcW w:w="3115" w:type="dxa"/>
          </w:tcPr>
          <w:p w14:paraId="5C946BC8" w14:textId="77777777" w:rsidR="00750A30" w:rsidRPr="00011D59" w:rsidRDefault="00750A30" w:rsidP="00750A30">
            <w:pPr>
              <w:pStyle w:val="aa"/>
              <w:ind w:firstLine="0"/>
            </w:pPr>
          </w:p>
        </w:tc>
      </w:tr>
      <w:tr w:rsidR="00750A30" w:rsidRPr="00011D59" w14:paraId="08DC8DCF" w14:textId="77777777" w:rsidTr="00A61568">
        <w:tc>
          <w:tcPr>
            <w:tcW w:w="3115" w:type="dxa"/>
            <w:vMerge/>
          </w:tcPr>
          <w:p w14:paraId="6D6CA64A" w14:textId="77777777" w:rsidR="00750A30" w:rsidRPr="00011D59" w:rsidRDefault="00750A30" w:rsidP="00750A30">
            <w:pPr>
              <w:pStyle w:val="aa"/>
              <w:ind w:firstLine="0"/>
            </w:pPr>
          </w:p>
        </w:tc>
        <w:tc>
          <w:tcPr>
            <w:tcW w:w="3115" w:type="dxa"/>
          </w:tcPr>
          <w:p w14:paraId="7C345426" w14:textId="77777777" w:rsidR="00750A30" w:rsidRPr="00011D59" w:rsidRDefault="00750A30" w:rsidP="00750A30">
            <w:pPr>
              <w:pStyle w:val="aa"/>
              <w:ind w:firstLine="0"/>
            </w:pPr>
            <w:r w:rsidRPr="00011D59">
              <w:t>Зритель</w:t>
            </w:r>
          </w:p>
        </w:tc>
        <w:tc>
          <w:tcPr>
            <w:tcW w:w="3115" w:type="dxa"/>
          </w:tcPr>
          <w:p w14:paraId="7E8D2BF7" w14:textId="77777777" w:rsidR="00750A30" w:rsidRPr="00011D59" w:rsidRDefault="00750A30" w:rsidP="00750A30">
            <w:pPr>
              <w:pStyle w:val="aa"/>
              <w:ind w:firstLine="0"/>
            </w:pPr>
          </w:p>
        </w:tc>
      </w:tr>
      <w:tr w:rsidR="00750A30" w:rsidRPr="00011D59" w14:paraId="15828F0B" w14:textId="77777777" w:rsidTr="00A61568">
        <w:tc>
          <w:tcPr>
            <w:tcW w:w="3115" w:type="dxa"/>
          </w:tcPr>
          <w:p w14:paraId="1038E10B" w14:textId="77777777" w:rsidR="00750A30" w:rsidRPr="00011D59" w:rsidRDefault="00750A30" w:rsidP="00750A30">
            <w:pPr>
              <w:pStyle w:val="aa"/>
              <w:ind w:firstLine="0"/>
            </w:pPr>
            <w:r w:rsidRPr="00011D59">
              <w:t>Статус присутствия</w:t>
            </w:r>
          </w:p>
        </w:tc>
        <w:tc>
          <w:tcPr>
            <w:tcW w:w="3115" w:type="dxa"/>
          </w:tcPr>
          <w:p w14:paraId="711E283A" w14:textId="77777777" w:rsidR="00750A30" w:rsidRPr="00011D59" w:rsidRDefault="00750A30" w:rsidP="00750A30">
            <w:pPr>
              <w:pStyle w:val="aa"/>
              <w:ind w:firstLine="0"/>
            </w:pPr>
            <w:r w:rsidRPr="00011D59">
              <w:t>Присутствие</w:t>
            </w:r>
          </w:p>
        </w:tc>
        <w:tc>
          <w:tcPr>
            <w:tcW w:w="3115" w:type="dxa"/>
          </w:tcPr>
          <w:p w14:paraId="2CFA32FB" w14:textId="77777777" w:rsidR="00750A30" w:rsidRPr="00011D59" w:rsidRDefault="00750A30" w:rsidP="00750A30">
            <w:pPr>
              <w:pStyle w:val="aa"/>
              <w:ind w:firstLine="0"/>
            </w:pPr>
            <w:r w:rsidRPr="00011D59">
              <w:t xml:space="preserve">Отметить </w:t>
            </w:r>
            <w:proofErr w:type="gramStart"/>
            <w:r w:rsidRPr="00011D59">
              <w:t>присутствие(</w:t>
            </w:r>
            <w:proofErr w:type="gramEnd"/>
            <w:r w:rsidRPr="00011D59">
              <w:t>)</w:t>
            </w:r>
          </w:p>
        </w:tc>
      </w:tr>
      <w:tr w:rsidR="00750A30" w:rsidRPr="00011D59" w14:paraId="537C96D3" w14:textId="77777777" w:rsidTr="00A61568">
        <w:tc>
          <w:tcPr>
            <w:tcW w:w="3115" w:type="dxa"/>
            <w:vMerge w:val="restart"/>
          </w:tcPr>
          <w:p w14:paraId="07A61F5B" w14:textId="77777777" w:rsidR="00750A30" w:rsidRPr="00011D59" w:rsidRDefault="00750A30" w:rsidP="00750A30">
            <w:pPr>
              <w:pStyle w:val="aa"/>
              <w:ind w:firstLine="0"/>
              <w:rPr>
                <w:lang w:val="en-US"/>
              </w:rPr>
            </w:pPr>
            <w:r w:rsidRPr="00011D59">
              <w:rPr>
                <w:lang w:val="en-US"/>
              </w:rPr>
              <w:t>QR</w:t>
            </w:r>
            <w:r w:rsidRPr="00011D59">
              <w:t>-код</w:t>
            </w:r>
          </w:p>
        </w:tc>
        <w:tc>
          <w:tcPr>
            <w:tcW w:w="3115" w:type="dxa"/>
          </w:tcPr>
          <w:p w14:paraId="0B0DA9B9" w14:textId="77777777" w:rsidR="00750A30" w:rsidRPr="00011D59" w:rsidRDefault="00750A30" w:rsidP="00750A30">
            <w:pPr>
              <w:pStyle w:val="aa"/>
              <w:ind w:firstLine="0"/>
            </w:pPr>
            <w:proofErr w:type="spellStart"/>
            <w:r w:rsidRPr="00011D59">
              <w:rPr>
                <w:lang w:val="en-US"/>
              </w:rPr>
              <w:t>Uid</w:t>
            </w:r>
            <w:proofErr w:type="spellEnd"/>
            <w:r w:rsidRPr="00011D59">
              <w:t xml:space="preserve"> пользователя</w:t>
            </w:r>
          </w:p>
        </w:tc>
        <w:tc>
          <w:tcPr>
            <w:tcW w:w="3115" w:type="dxa"/>
          </w:tcPr>
          <w:p w14:paraId="2634D282" w14:textId="77777777" w:rsidR="00750A30" w:rsidRPr="00011D59" w:rsidRDefault="00750A30" w:rsidP="00750A30">
            <w:pPr>
              <w:pStyle w:val="aa"/>
              <w:ind w:firstLine="0"/>
            </w:pPr>
            <w:r w:rsidRPr="00011D59">
              <w:t xml:space="preserve">Просмотреть </w:t>
            </w:r>
            <w:r w:rsidRPr="00011D59">
              <w:rPr>
                <w:lang w:val="en-US"/>
              </w:rPr>
              <w:t>QR</w:t>
            </w:r>
            <w:r w:rsidRPr="00011D59">
              <w:t>-</w:t>
            </w:r>
            <w:proofErr w:type="gramStart"/>
            <w:r w:rsidRPr="00011D59">
              <w:t>код(</w:t>
            </w:r>
            <w:proofErr w:type="gramEnd"/>
            <w:r w:rsidRPr="00011D59">
              <w:t>)</w:t>
            </w:r>
          </w:p>
        </w:tc>
      </w:tr>
      <w:tr w:rsidR="00750A30" w:rsidRPr="00011D59" w14:paraId="169857DC" w14:textId="77777777" w:rsidTr="00A61568">
        <w:tc>
          <w:tcPr>
            <w:tcW w:w="3115" w:type="dxa"/>
            <w:vMerge/>
          </w:tcPr>
          <w:p w14:paraId="6DB2EF12" w14:textId="77777777" w:rsidR="00750A30" w:rsidRPr="00011D59" w:rsidRDefault="00750A30" w:rsidP="00750A30">
            <w:pPr>
              <w:pStyle w:val="aa"/>
              <w:ind w:firstLine="0"/>
            </w:pPr>
          </w:p>
        </w:tc>
        <w:tc>
          <w:tcPr>
            <w:tcW w:w="3115" w:type="dxa"/>
          </w:tcPr>
          <w:p w14:paraId="048A7E41" w14:textId="77777777" w:rsidR="00750A30" w:rsidRPr="00011D59" w:rsidRDefault="00750A30" w:rsidP="00750A30">
            <w:pPr>
              <w:pStyle w:val="aa"/>
              <w:ind w:firstLine="0"/>
            </w:pPr>
          </w:p>
        </w:tc>
        <w:tc>
          <w:tcPr>
            <w:tcW w:w="3115" w:type="dxa"/>
          </w:tcPr>
          <w:p w14:paraId="501A28B4" w14:textId="77777777" w:rsidR="00750A30" w:rsidRPr="00011D59" w:rsidRDefault="00750A30" w:rsidP="00750A30">
            <w:pPr>
              <w:pStyle w:val="aa"/>
              <w:ind w:firstLine="0"/>
            </w:pPr>
            <w:r w:rsidRPr="00011D59">
              <w:t xml:space="preserve">Сформировать </w:t>
            </w:r>
            <w:r w:rsidRPr="00011D59">
              <w:rPr>
                <w:lang w:val="en-US"/>
              </w:rPr>
              <w:t>QR</w:t>
            </w:r>
            <w:r w:rsidRPr="00011D59">
              <w:t>-</w:t>
            </w:r>
            <w:proofErr w:type="gramStart"/>
            <w:r w:rsidRPr="00011D59">
              <w:t>код(</w:t>
            </w:r>
            <w:proofErr w:type="gramEnd"/>
            <w:r w:rsidRPr="00011D59">
              <w:t>)</w:t>
            </w:r>
          </w:p>
        </w:tc>
      </w:tr>
    </w:tbl>
    <w:p w14:paraId="34CB7EC3" w14:textId="0FCDF79C" w:rsidR="00315CDD" w:rsidRPr="00011D59" w:rsidRDefault="00315CDD" w:rsidP="00315CDD">
      <w:pPr>
        <w:pStyle w:val="aa"/>
        <w:ind w:firstLine="0"/>
      </w:pPr>
      <w:r w:rsidRPr="00011D59">
        <w:lastRenderedPageBreak/>
        <w:t>Продолжение таблицы 1.2</w:t>
      </w:r>
    </w:p>
    <w:tbl>
      <w:tblPr>
        <w:tblStyle w:val="af1"/>
        <w:tblW w:w="0" w:type="auto"/>
        <w:tblLook w:val="04A0" w:firstRow="1" w:lastRow="0" w:firstColumn="1" w:lastColumn="0" w:noHBand="0" w:noVBand="1"/>
      </w:tblPr>
      <w:tblGrid>
        <w:gridCol w:w="3115"/>
        <w:gridCol w:w="3115"/>
        <w:gridCol w:w="3115"/>
      </w:tblGrid>
      <w:tr w:rsidR="00315CDD" w:rsidRPr="00011D59" w14:paraId="244C155B" w14:textId="77777777" w:rsidTr="00A61568">
        <w:tc>
          <w:tcPr>
            <w:tcW w:w="3115" w:type="dxa"/>
          </w:tcPr>
          <w:p w14:paraId="3EDE81CE" w14:textId="2DCDC46B" w:rsidR="00315CDD" w:rsidRPr="00011D59" w:rsidRDefault="00315CDD" w:rsidP="00315CDD">
            <w:pPr>
              <w:pStyle w:val="aa"/>
              <w:ind w:firstLine="0"/>
              <w:jc w:val="center"/>
              <w:rPr>
                <w:lang w:val="en-US"/>
              </w:rPr>
            </w:pPr>
            <w:r w:rsidRPr="00011D59">
              <w:rPr>
                <w:b/>
                <w:bCs/>
              </w:rPr>
              <w:t>Классы</w:t>
            </w:r>
          </w:p>
        </w:tc>
        <w:tc>
          <w:tcPr>
            <w:tcW w:w="3115" w:type="dxa"/>
          </w:tcPr>
          <w:p w14:paraId="79268E7B" w14:textId="49F4F824" w:rsidR="00315CDD" w:rsidRPr="00011D59" w:rsidRDefault="00315CDD" w:rsidP="00315CDD">
            <w:pPr>
              <w:pStyle w:val="aa"/>
              <w:ind w:firstLine="0"/>
              <w:jc w:val="center"/>
            </w:pPr>
            <w:r w:rsidRPr="00011D59">
              <w:rPr>
                <w:b/>
                <w:bCs/>
              </w:rPr>
              <w:t>Свойства</w:t>
            </w:r>
          </w:p>
        </w:tc>
        <w:tc>
          <w:tcPr>
            <w:tcW w:w="3115" w:type="dxa"/>
          </w:tcPr>
          <w:p w14:paraId="5734EBEF" w14:textId="55E04A8E" w:rsidR="00315CDD" w:rsidRPr="00011D59" w:rsidRDefault="00315CDD" w:rsidP="00315CDD">
            <w:pPr>
              <w:pStyle w:val="aa"/>
              <w:ind w:firstLine="0"/>
              <w:jc w:val="center"/>
            </w:pPr>
            <w:r w:rsidRPr="00011D59">
              <w:rPr>
                <w:b/>
                <w:bCs/>
              </w:rPr>
              <w:t>Методы</w:t>
            </w:r>
          </w:p>
        </w:tc>
      </w:tr>
      <w:tr w:rsidR="00315CDD" w:rsidRPr="00011D59" w14:paraId="4205AB43" w14:textId="77777777" w:rsidTr="00A61568">
        <w:tc>
          <w:tcPr>
            <w:tcW w:w="3115" w:type="dxa"/>
            <w:vMerge w:val="restart"/>
          </w:tcPr>
          <w:p w14:paraId="6D6F5DEC" w14:textId="77777777" w:rsidR="00315CDD" w:rsidRPr="00011D59" w:rsidRDefault="00315CDD" w:rsidP="00315CDD">
            <w:pPr>
              <w:pStyle w:val="aa"/>
              <w:ind w:firstLine="0"/>
            </w:pPr>
            <w:r w:rsidRPr="00011D59">
              <w:rPr>
                <w:lang w:val="en-US"/>
              </w:rPr>
              <w:t>Pdf</w:t>
            </w:r>
            <w:r w:rsidRPr="00011D59">
              <w:t>-файл</w:t>
            </w:r>
          </w:p>
        </w:tc>
        <w:tc>
          <w:tcPr>
            <w:tcW w:w="3115" w:type="dxa"/>
          </w:tcPr>
          <w:p w14:paraId="6473201E" w14:textId="77777777" w:rsidR="00315CDD" w:rsidRPr="00011D59" w:rsidRDefault="00315CDD" w:rsidP="00315CDD">
            <w:pPr>
              <w:pStyle w:val="aa"/>
              <w:ind w:firstLine="0"/>
            </w:pPr>
          </w:p>
        </w:tc>
        <w:tc>
          <w:tcPr>
            <w:tcW w:w="3115" w:type="dxa"/>
          </w:tcPr>
          <w:p w14:paraId="2FA402A1" w14:textId="77777777" w:rsidR="00315CDD" w:rsidRPr="00011D59" w:rsidRDefault="00315CDD" w:rsidP="00315CDD">
            <w:pPr>
              <w:pStyle w:val="aa"/>
              <w:ind w:firstLine="0"/>
            </w:pPr>
            <w:r w:rsidRPr="00011D59">
              <w:t xml:space="preserve">Сохранить </w:t>
            </w:r>
            <w:r w:rsidRPr="00011D59">
              <w:rPr>
                <w:lang w:val="en-US"/>
              </w:rPr>
              <w:t>pdf-</w:t>
            </w:r>
            <w:proofErr w:type="gramStart"/>
            <w:r w:rsidRPr="00011D59">
              <w:t>файл(</w:t>
            </w:r>
            <w:proofErr w:type="gramEnd"/>
            <w:r w:rsidRPr="00011D59">
              <w:t>)</w:t>
            </w:r>
          </w:p>
        </w:tc>
      </w:tr>
      <w:tr w:rsidR="00315CDD" w:rsidRPr="00011D59" w14:paraId="450487B4" w14:textId="77777777" w:rsidTr="00A61568">
        <w:tc>
          <w:tcPr>
            <w:tcW w:w="3115" w:type="dxa"/>
            <w:vMerge/>
          </w:tcPr>
          <w:p w14:paraId="6E87FBD5" w14:textId="77777777" w:rsidR="00315CDD" w:rsidRPr="00011D59" w:rsidRDefault="00315CDD" w:rsidP="00315CDD">
            <w:pPr>
              <w:pStyle w:val="aa"/>
              <w:ind w:firstLine="0"/>
            </w:pPr>
          </w:p>
        </w:tc>
        <w:tc>
          <w:tcPr>
            <w:tcW w:w="3115" w:type="dxa"/>
          </w:tcPr>
          <w:p w14:paraId="71D51A0E" w14:textId="77777777" w:rsidR="00315CDD" w:rsidRPr="00011D59" w:rsidRDefault="00315CDD" w:rsidP="00315CDD">
            <w:pPr>
              <w:pStyle w:val="aa"/>
              <w:ind w:firstLine="0"/>
            </w:pPr>
          </w:p>
        </w:tc>
        <w:tc>
          <w:tcPr>
            <w:tcW w:w="3115" w:type="dxa"/>
          </w:tcPr>
          <w:p w14:paraId="175578B5" w14:textId="77777777" w:rsidR="00315CDD" w:rsidRPr="00011D59" w:rsidRDefault="00315CDD" w:rsidP="00315CDD">
            <w:pPr>
              <w:pStyle w:val="aa"/>
              <w:ind w:firstLine="0"/>
            </w:pPr>
            <w:r w:rsidRPr="00011D59">
              <w:t xml:space="preserve">Отправить </w:t>
            </w:r>
            <w:r w:rsidRPr="00011D59">
              <w:rPr>
                <w:lang w:val="en-US"/>
              </w:rPr>
              <w:t>pdf</w:t>
            </w:r>
            <w:r w:rsidRPr="00011D59">
              <w:t>-</w:t>
            </w:r>
            <w:proofErr w:type="gramStart"/>
            <w:r w:rsidRPr="00011D59">
              <w:t>файл(</w:t>
            </w:r>
            <w:proofErr w:type="gramEnd"/>
            <w:r w:rsidRPr="00011D59">
              <w:t>)</w:t>
            </w:r>
          </w:p>
        </w:tc>
      </w:tr>
      <w:tr w:rsidR="00315CDD" w:rsidRPr="00011D59" w14:paraId="23B44716" w14:textId="77777777" w:rsidTr="00A61568">
        <w:tc>
          <w:tcPr>
            <w:tcW w:w="3115" w:type="dxa"/>
          </w:tcPr>
          <w:p w14:paraId="59D6D6F6" w14:textId="77777777" w:rsidR="00315CDD" w:rsidRPr="00011D59" w:rsidRDefault="00315CDD" w:rsidP="00315CDD">
            <w:pPr>
              <w:pStyle w:val="aa"/>
              <w:ind w:firstLine="0"/>
            </w:pPr>
            <w:r w:rsidRPr="00011D59">
              <w:t>Календарь</w:t>
            </w:r>
          </w:p>
        </w:tc>
        <w:tc>
          <w:tcPr>
            <w:tcW w:w="3115" w:type="dxa"/>
          </w:tcPr>
          <w:p w14:paraId="22017BA7" w14:textId="77777777" w:rsidR="00315CDD" w:rsidRPr="00011D59" w:rsidRDefault="00315CDD" w:rsidP="00315CDD">
            <w:pPr>
              <w:pStyle w:val="aa"/>
              <w:ind w:firstLine="0"/>
            </w:pPr>
          </w:p>
        </w:tc>
        <w:tc>
          <w:tcPr>
            <w:tcW w:w="3115" w:type="dxa"/>
          </w:tcPr>
          <w:p w14:paraId="2DF178CE" w14:textId="77777777" w:rsidR="00315CDD" w:rsidRPr="00011D59" w:rsidRDefault="00315CDD" w:rsidP="00315CDD">
            <w:pPr>
              <w:pStyle w:val="aa"/>
              <w:ind w:firstLine="0"/>
            </w:pPr>
            <w:r w:rsidRPr="00011D59">
              <w:t xml:space="preserve">Добавить мероприятие в </w:t>
            </w:r>
            <w:proofErr w:type="gramStart"/>
            <w:r w:rsidRPr="00011D59">
              <w:t>календарь(</w:t>
            </w:r>
            <w:proofErr w:type="gramEnd"/>
            <w:r w:rsidRPr="00011D59">
              <w:t>)</w:t>
            </w:r>
          </w:p>
        </w:tc>
      </w:tr>
      <w:tr w:rsidR="00315CDD" w:rsidRPr="00011D59" w14:paraId="26B417B5" w14:textId="77777777" w:rsidTr="00A61568">
        <w:tc>
          <w:tcPr>
            <w:tcW w:w="3115" w:type="dxa"/>
            <w:vMerge w:val="restart"/>
          </w:tcPr>
          <w:p w14:paraId="5617DF12" w14:textId="77777777" w:rsidR="00315CDD" w:rsidRPr="00011D59" w:rsidRDefault="00315CDD" w:rsidP="00315CDD">
            <w:pPr>
              <w:pStyle w:val="aa"/>
              <w:ind w:firstLine="0"/>
            </w:pPr>
            <w:r w:rsidRPr="00011D59">
              <w:t>Регистрация</w:t>
            </w:r>
          </w:p>
        </w:tc>
        <w:tc>
          <w:tcPr>
            <w:tcW w:w="3115" w:type="dxa"/>
          </w:tcPr>
          <w:p w14:paraId="6CD5ABB3" w14:textId="77777777" w:rsidR="00315CDD" w:rsidRPr="00011D59" w:rsidRDefault="00315CDD" w:rsidP="00315CDD">
            <w:pPr>
              <w:pStyle w:val="aa"/>
              <w:ind w:firstLine="0"/>
            </w:pPr>
          </w:p>
        </w:tc>
        <w:tc>
          <w:tcPr>
            <w:tcW w:w="3115" w:type="dxa"/>
          </w:tcPr>
          <w:p w14:paraId="5C28DD06" w14:textId="77777777" w:rsidR="00315CDD" w:rsidRPr="00011D59" w:rsidRDefault="00315CDD" w:rsidP="00315CDD">
            <w:pPr>
              <w:pStyle w:val="aa"/>
              <w:ind w:firstLine="0"/>
            </w:pPr>
            <w:r w:rsidRPr="00011D59">
              <w:t xml:space="preserve">Отменить регистрацию на </w:t>
            </w:r>
            <w:proofErr w:type="gramStart"/>
            <w:r w:rsidRPr="00011D59">
              <w:t>мероприятие(</w:t>
            </w:r>
            <w:proofErr w:type="gramEnd"/>
            <w:r w:rsidRPr="00011D59">
              <w:t>)</w:t>
            </w:r>
          </w:p>
        </w:tc>
      </w:tr>
      <w:tr w:rsidR="00315CDD" w:rsidRPr="00011D59" w14:paraId="5735931A" w14:textId="77777777" w:rsidTr="00A61568">
        <w:tc>
          <w:tcPr>
            <w:tcW w:w="3115" w:type="dxa"/>
            <w:vMerge/>
          </w:tcPr>
          <w:p w14:paraId="65FE3D23" w14:textId="77777777" w:rsidR="00315CDD" w:rsidRPr="00011D59" w:rsidRDefault="00315CDD" w:rsidP="00315CDD">
            <w:pPr>
              <w:pStyle w:val="aa"/>
              <w:ind w:firstLine="0"/>
            </w:pPr>
          </w:p>
        </w:tc>
        <w:tc>
          <w:tcPr>
            <w:tcW w:w="3115" w:type="dxa"/>
          </w:tcPr>
          <w:p w14:paraId="657C655E" w14:textId="77777777" w:rsidR="00315CDD" w:rsidRPr="00011D59" w:rsidRDefault="00315CDD" w:rsidP="00315CDD">
            <w:pPr>
              <w:pStyle w:val="aa"/>
              <w:ind w:firstLine="0"/>
            </w:pPr>
          </w:p>
        </w:tc>
        <w:tc>
          <w:tcPr>
            <w:tcW w:w="3115" w:type="dxa"/>
          </w:tcPr>
          <w:p w14:paraId="7049B870" w14:textId="77777777" w:rsidR="00315CDD" w:rsidRPr="00011D59" w:rsidRDefault="00315CDD" w:rsidP="00315CDD">
            <w:pPr>
              <w:pStyle w:val="aa"/>
              <w:ind w:firstLine="0"/>
            </w:pPr>
            <w:r w:rsidRPr="00011D59">
              <w:t xml:space="preserve">Регистрировать на </w:t>
            </w:r>
            <w:proofErr w:type="gramStart"/>
            <w:r w:rsidRPr="00011D59">
              <w:t>ме</w:t>
            </w:r>
            <w:r w:rsidRPr="00011D59">
              <w:softHyphen/>
              <w:t>роприятие(</w:t>
            </w:r>
            <w:proofErr w:type="gramEnd"/>
            <w:r w:rsidRPr="00011D59">
              <w:t>)</w:t>
            </w:r>
          </w:p>
        </w:tc>
      </w:tr>
    </w:tbl>
    <w:p w14:paraId="3D59345F" w14:textId="22431456" w:rsidR="00123AF5" w:rsidRPr="00011D59" w:rsidRDefault="00123AF5" w:rsidP="00123AF5">
      <w:pPr>
        <w:pStyle w:val="aa"/>
        <w:ind w:firstLine="0"/>
      </w:pPr>
    </w:p>
    <w:p w14:paraId="1A00E12E" w14:textId="538470E5" w:rsidR="00706B60" w:rsidRPr="00011D59" w:rsidRDefault="00706B60" w:rsidP="002520B8">
      <w:pPr>
        <w:pStyle w:val="23"/>
      </w:pPr>
      <w:bookmarkStart w:id="11" w:name="_Toc136455359"/>
      <w:r w:rsidRPr="00011D59">
        <w:t>1.</w:t>
      </w:r>
      <w:r w:rsidR="00166881" w:rsidRPr="00011D59">
        <w:t>4</w:t>
      </w:r>
      <w:r w:rsidRPr="00011D59">
        <w:t xml:space="preserve"> Постановка задачи</w:t>
      </w:r>
      <w:bookmarkEnd w:id="11"/>
    </w:p>
    <w:p w14:paraId="2ECB5F4E" w14:textId="5B53A4B6" w:rsidR="00706B60" w:rsidRPr="00011D59" w:rsidRDefault="00706B60" w:rsidP="00706B60">
      <w:pPr>
        <w:pStyle w:val="aa"/>
      </w:pPr>
      <w:r w:rsidRPr="00011D59">
        <w:t>В рамках проекта «Рейтинг студента» необходимо разработать приложение, пользователями которо</w:t>
      </w:r>
      <w:r w:rsidR="00E00BD7" w:rsidRPr="00011D59">
        <w:t>го</w:t>
      </w:r>
      <w:r w:rsidRPr="00011D59">
        <w:t xml:space="preserve"> являются студенты и ответственные за мероприятия. Для студентов приложение должно предоставлять возможность просмотра информации о мероприятии, регистрации на </w:t>
      </w:r>
      <w:r w:rsidR="00E00BD7" w:rsidRPr="00011D59">
        <w:t>мероприятие</w:t>
      </w:r>
      <w:r w:rsidRPr="00011D59">
        <w:t xml:space="preserve"> и получения уникального QR-кода участника мероприятия. Данный QR-код будет использоваться для подтверждения фактического присутствия студента на мероприятии.</w:t>
      </w:r>
    </w:p>
    <w:p w14:paraId="4B1409A7" w14:textId="19C5C27E" w:rsidR="00706B60" w:rsidRPr="00011D59" w:rsidRDefault="00706B60" w:rsidP="00706B60">
      <w:pPr>
        <w:pStyle w:val="aa"/>
      </w:pPr>
      <w:r w:rsidRPr="00011D59">
        <w:t xml:space="preserve">Для ответственных за мероприятия приложение должно </w:t>
      </w:r>
      <w:r w:rsidR="00D12A23" w:rsidRPr="00011D59">
        <w:t xml:space="preserve">подтверждать фактическое присутствие участника на мероприятии. </w:t>
      </w:r>
      <w:r w:rsidRPr="00011D59">
        <w:t xml:space="preserve">Это </w:t>
      </w:r>
      <w:r w:rsidR="00D12A23" w:rsidRPr="00011D59">
        <w:t>до</w:t>
      </w:r>
      <w:r w:rsidR="0031696D" w:rsidRPr="00011D59">
        <w:t>л</w:t>
      </w:r>
      <w:r w:rsidR="00D12A23" w:rsidRPr="00011D59">
        <w:t>жно</w:t>
      </w:r>
      <w:r w:rsidRPr="00011D59">
        <w:t xml:space="preserve"> осуществляться путем сканирования QR-кода</w:t>
      </w:r>
      <w:r w:rsidR="0031696D" w:rsidRPr="00011D59">
        <w:t xml:space="preserve"> студента</w:t>
      </w:r>
      <w:r w:rsidRPr="00011D59">
        <w:t xml:space="preserve"> с помощью камеры устройства, на котором установлено приложение.</w:t>
      </w:r>
    </w:p>
    <w:p w14:paraId="5AC32F19" w14:textId="76F08244" w:rsidR="00706B60" w:rsidRPr="00011D59" w:rsidRDefault="00706B60" w:rsidP="00706B60">
      <w:pPr>
        <w:pStyle w:val="aa"/>
      </w:pPr>
      <w:r w:rsidRPr="00011D59">
        <w:t xml:space="preserve">Одновременно с реализацией приложения необходимо осуществить его интеграцию с разрабатываемой в рамках проекта «Рейтинг студента» системой. Для этого приложение должно связываться с информационной системой посредством API-запросов, чтобы передавать и получать информацию о мероприятиях, регистрации студентов на </w:t>
      </w:r>
      <w:r w:rsidR="00B8630C" w:rsidRPr="00011D59">
        <w:t>мероприятия</w:t>
      </w:r>
      <w:r w:rsidRPr="00011D59">
        <w:t>, подтверждении присутствия и других действи</w:t>
      </w:r>
      <w:r w:rsidR="00CB7132" w:rsidRPr="00011D59">
        <w:t>й</w:t>
      </w:r>
      <w:r w:rsidRPr="00011D59">
        <w:t>, связанных с учетом посещаемости студентами мероприятий.</w:t>
      </w:r>
    </w:p>
    <w:p w14:paraId="0CF2AD59" w14:textId="77777777" w:rsidR="00706B60" w:rsidRPr="00011D59" w:rsidRDefault="00706B60" w:rsidP="00706B60">
      <w:pPr>
        <w:pStyle w:val="aa"/>
      </w:pPr>
      <w:r w:rsidRPr="00011D59">
        <w:t>Основные функции разрабатываемого приложения должны включать:</w:t>
      </w:r>
    </w:p>
    <w:p w14:paraId="54F0EBF3" w14:textId="19261C73" w:rsidR="00706B60" w:rsidRPr="00011D59" w:rsidRDefault="008A187C" w:rsidP="00FC6C64">
      <w:pPr>
        <w:pStyle w:val="aa"/>
        <w:numPr>
          <w:ilvl w:val="0"/>
          <w:numId w:val="11"/>
        </w:numPr>
        <w:ind w:left="0" w:firstLine="709"/>
      </w:pPr>
      <w:r w:rsidRPr="00011D59">
        <w:rPr>
          <w:color w:val="auto"/>
        </w:rPr>
        <w:t>П</w:t>
      </w:r>
      <w:r w:rsidR="00706B60" w:rsidRPr="00011D59">
        <w:t>росмотр информации о мероприятиях. Пользователи системы должны видеть список доступных мероприятий и получать подробную информацию о каждом из них, такую как дата, время, место проведения и описание мероприятия</w:t>
      </w:r>
      <w:r w:rsidR="00350EFA" w:rsidRPr="00011D59">
        <w:t>.</w:t>
      </w:r>
    </w:p>
    <w:p w14:paraId="3998A118" w14:textId="2F7DB674" w:rsidR="00706B60" w:rsidRPr="00011D59" w:rsidRDefault="00706B60" w:rsidP="00FC6C64">
      <w:pPr>
        <w:pStyle w:val="aa"/>
        <w:numPr>
          <w:ilvl w:val="0"/>
          <w:numId w:val="11"/>
        </w:numPr>
        <w:ind w:left="0" w:firstLine="709"/>
      </w:pPr>
      <w:r w:rsidRPr="00011D59">
        <w:t>Регистраци</w:t>
      </w:r>
      <w:r w:rsidR="008A187C" w:rsidRPr="00011D59">
        <w:t>я</w:t>
      </w:r>
      <w:r w:rsidRPr="00011D59">
        <w:t xml:space="preserve"> студентов на мероприятия и получени</w:t>
      </w:r>
      <w:r w:rsidR="008A187C" w:rsidRPr="00011D59">
        <w:t>е</w:t>
      </w:r>
      <w:r w:rsidRPr="00011D59">
        <w:t xml:space="preserve"> уникальных QR-кодов. Каждый зарегистрированный студент должен получить уникальный QR-код, который будет использоваться для подтверждения его фактического присутствия на мероприятии</w:t>
      </w:r>
      <w:r w:rsidR="00350EFA" w:rsidRPr="00011D59">
        <w:t>.</w:t>
      </w:r>
    </w:p>
    <w:p w14:paraId="2F68EB10" w14:textId="54720A52" w:rsidR="00706B60" w:rsidRPr="00011D59" w:rsidRDefault="008A187C" w:rsidP="00FC6C64">
      <w:pPr>
        <w:pStyle w:val="aa"/>
        <w:numPr>
          <w:ilvl w:val="0"/>
          <w:numId w:val="11"/>
        </w:numPr>
        <w:ind w:left="0" w:firstLine="709"/>
      </w:pPr>
      <w:r w:rsidRPr="00011D59">
        <w:t>П</w:t>
      </w:r>
      <w:r w:rsidR="00706B60" w:rsidRPr="00011D59">
        <w:t>одтверждени</w:t>
      </w:r>
      <w:r w:rsidRPr="00011D59">
        <w:t>е</w:t>
      </w:r>
      <w:r w:rsidR="00706B60" w:rsidRPr="00011D59">
        <w:t xml:space="preserve"> фактического присутствия студента на мероприятии. Для этого студент должен предъявить свой QR-код при входе на мероприятие, и система автоматически подтвердит его присутствие после сканирования кода ответственным за мероприятие</w:t>
      </w:r>
      <w:r w:rsidR="00350EFA" w:rsidRPr="00011D59">
        <w:t>.</w:t>
      </w:r>
    </w:p>
    <w:p w14:paraId="670E9A61" w14:textId="3D6189BE" w:rsidR="00706B60" w:rsidRPr="00011D59" w:rsidRDefault="008A187C" w:rsidP="00FC6C64">
      <w:pPr>
        <w:pStyle w:val="aa"/>
        <w:numPr>
          <w:ilvl w:val="0"/>
          <w:numId w:val="11"/>
        </w:numPr>
        <w:ind w:left="0" w:firstLine="709"/>
      </w:pPr>
      <w:r w:rsidRPr="00011D59">
        <w:rPr>
          <w:color w:val="auto"/>
        </w:rPr>
        <w:t>П</w:t>
      </w:r>
      <w:r w:rsidR="00706B60" w:rsidRPr="00011D59">
        <w:t xml:space="preserve">росмотр статистической информации о присутствующих на мероприятии студентах. Ответственные за мероприятия смогут увидеть </w:t>
      </w:r>
      <w:r w:rsidR="00706B60" w:rsidRPr="00011D59">
        <w:lastRenderedPageBreak/>
        <w:t>количество зарегистрированных студентов и количество студентов, которые действительно присутствовали на мероприятии.</w:t>
      </w:r>
    </w:p>
    <w:p w14:paraId="1F5BD53B" w14:textId="66878B00" w:rsidR="00706B60" w:rsidRPr="00011D59" w:rsidRDefault="00706B60" w:rsidP="00706B60">
      <w:pPr>
        <w:pStyle w:val="aa"/>
      </w:pPr>
      <w:r w:rsidRPr="00011D59">
        <w:t>Конечное приложение направлено на управление мероприятиями и регистраци</w:t>
      </w:r>
      <w:r w:rsidR="00097755" w:rsidRPr="00011D59">
        <w:t>ю</w:t>
      </w:r>
      <w:r w:rsidRPr="00011D59">
        <w:t xml:space="preserve"> студентов на них. Для реализации проекта необходимо разработать программную логику, которая будет обрабатывать запросы пользователей и ответственных за мероприятия и осуществить настройку интеграции с разрабатываемой информационной системой «Рейтинг студента».</w:t>
      </w:r>
    </w:p>
    <w:p w14:paraId="210FF14E" w14:textId="77777777" w:rsidR="00706B60" w:rsidRPr="00011D59" w:rsidRDefault="00706B60" w:rsidP="00706B60">
      <w:pPr>
        <w:pStyle w:val="aa"/>
      </w:pPr>
      <w:r w:rsidRPr="00011D59">
        <w:t>Функциональность системы должна позволять пользователям просматривать информацию о доступных мероприятиях, включая дату, время, место проведения и описание мероприятия. Регистрация студентов на мероприятия должна быть простой и удобной, а каждый зарегистрированный студент должен получить уникальный QR-код, который будет использоваться для подтверждения его фактического присутствия на мероприятии.</w:t>
      </w:r>
    </w:p>
    <w:p w14:paraId="7BA91200" w14:textId="77777777" w:rsidR="00706B60" w:rsidRPr="00011D59" w:rsidRDefault="00706B60" w:rsidP="00706B60">
      <w:pPr>
        <w:pStyle w:val="aa"/>
      </w:pPr>
      <w:r w:rsidRPr="00011D59">
        <w:t>Для подтверждения фактического присутствия студента на мероприятии, необходимо, чтобы студент предъявил свой QR-код на входе на мероприятие, и система автоматически подтвердила его присутствие после сканирования кода ответственным за мероприятие.</w:t>
      </w:r>
    </w:p>
    <w:p w14:paraId="202493F2" w14:textId="77777777" w:rsidR="00706B60" w:rsidRPr="00011D59" w:rsidRDefault="00706B60" w:rsidP="00706B60">
      <w:pPr>
        <w:pStyle w:val="aa"/>
      </w:pPr>
      <w:r w:rsidRPr="00011D59">
        <w:t>Ответственные за мероприятия должны иметь возможность просмотра статистической информации о присутствующих на мероприятии студентах, включая количество зарегистрированных студентов и количество студентов, которые действительно присутствовали на мероприятии.</w:t>
      </w:r>
    </w:p>
    <w:p w14:paraId="364C6DD3" w14:textId="77777777" w:rsidR="00706B60" w:rsidRPr="00011D59" w:rsidRDefault="00706B60" w:rsidP="00706B60">
      <w:pPr>
        <w:pStyle w:val="aa"/>
      </w:pPr>
      <w:r w:rsidRPr="00011D59">
        <w:t>Для успешной реализации проекта необходимо также разработать удобный интерфейс для пользователей системы, который будет удобен и легок в использовании.</w:t>
      </w:r>
    </w:p>
    <w:p w14:paraId="5A6151DF" w14:textId="654CF2EE" w:rsidR="00123AF5" w:rsidRPr="00011D59" w:rsidRDefault="00123AF5" w:rsidP="00123AF5">
      <w:pPr>
        <w:pStyle w:val="23"/>
      </w:pPr>
      <w:bookmarkStart w:id="12" w:name="_Toc136455360"/>
      <w:r w:rsidRPr="00011D59">
        <w:t>1.</w:t>
      </w:r>
      <w:r w:rsidR="00166881" w:rsidRPr="00011D59">
        <w:t>5</w:t>
      </w:r>
      <w:r w:rsidRPr="00011D59">
        <w:t xml:space="preserve"> Требования к ролям и правам доступа</w:t>
      </w:r>
      <w:bookmarkEnd w:id="12"/>
    </w:p>
    <w:p w14:paraId="628EAD0E" w14:textId="072CBC08" w:rsidR="00123AF5" w:rsidRPr="00011D59" w:rsidRDefault="00123AF5" w:rsidP="006714BE">
      <w:pPr>
        <w:pStyle w:val="aa"/>
      </w:pPr>
      <w:r w:rsidRPr="00011D59">
        <w:t xml:space="preserve">При разработке приложения для регистрации на мероприятия необходимо учитывать различия в </w:t>
      </w:r>
      <w:r w:rsidR="003C2D39" w:rsidRPr="00011D59">
        <w:t>функционал</w:t>
      </w:r>
      <w:r w:rsidR="003C2D39">
        <w:t xml:space="preserve">ьности </w:t>
      </w:r>
      <w:r w:rsidRPr="00011D59">
        <w:t>и правах доступа для разных типов пользователей.</w:t>
      </w:r>
      <w:r w:rsidR="00C905E0" w:rsidRPr="00011D59">
        <w:t xml:space="preserve"> За основу разграничения доступа использован ГОСТ Р 59383-2021</w:t>
      </w:r>
      <w:r w:rsidR="006714BE" w:rsidRPr="00011D59">
        <w:t xml:space="preserve"> [</w:t>
      </w:r>
      <w:r w:rsidR="002A48EB" w:rsidRPr="007C13D2">
        <w:t>3</w:t>
      </w:r>
      <w:r w:rsidR="006714BE" w:rsidRPr="00011D59">
        <w:t>].</w:t>
      </w:r>
    </w:p>
    <w:p w14:paraId="1691D226" w14:textId="77777777" w:rsidR="00123AF5" w:rsidRPr="00011D59" w:rsidRDefault="00123AF5" w:rsidP="00123AF5">
      <w:pPr>
        <w:pStyle w:val="aa"/>
      </w:pPr>
      <w:r w:rsidRPr="00011D59">
        <w:t>Первый тип пользователя – студент, который может просматривать доступные мероприятия, выбирать и регистрироваться на них, а также подтверждать свое присутствие на мероприятии.</w:t>
      </w:r>
    </w:p>
    <w:p w14:paraId="7337AA08" w14:textId="77777777" w:rsidR="00123AF5" w:rsidRPr="00011D59" w:rsidRDefault="00123AF5" w:rsidP="00123AF5">
      <w:pPr>
        <w:pStyle w:val="aa"/>
      </w:pPr>
      <w:r w:rsidRPr="00011D59">
        <w:t xml:space="preserve">Второй тип пользователя – ответственный за мероприятие, который может регистрироваться на мероприятия в качестве ответственных, просматривать информацию о мероприятиях. Также данному пользователю доступны возможности просмотра списка зарегистрированных студентов на мероприятие и подтверждение их присутствия на мероприятии. </w:t>
      </w:r>
    </w:p>
    <w:p w14:paraId="3982F7E2" w14:textId="77777777" w:rsidR="00123AF5" w:rsidRPr="00011D59" w:rsidRDefault="00123AF5" w:rsidP="00123AF5">
      <w:pPr>
        <w:pStyle w:val="aa"/>
      </w:pPr>
      <w:r w:rsidRPr="00011D59">
        <w:t>Роли и функции пользователей представлены в таблице 1.3.</w:t>
      </w:r>
    </w:p>
    <w:p w14:paraId="706C600E" w14:textId="77777777" w:rsidR="00123AF5" w:rsidRPr="00011D59" w:rsidRDefault="00123AF5" w:rsidP="00123AF5">
      <w:pPr>
        <w:pStyle w:val="aa"/>
        <w:ind w:left="709" w:firstLine="0"/>
      </w:pPr>
    </w:p>
    <w:p w14:paraId="08ADF9D1" w14:textId="77777777" w:rsidR="00123AF5" w:rsidRPr="00011D59" w:rsidRDefault="00123AF5" w:rsidP="00123AF5">
      <w:pPr>
        <w:pStyle w:val="aa"/>
        <w:keepNext/>
        <w:ind w:firstLine="0"/>
      </w:pPr>
      <w:r w:rsidRPr="00011D59">
        <w:t>Таблица 1.3 – Роли и функции пользователей</w:t>
      </w:r>
    </w:p>
    <w:tbl>
      <w:tblPr>
        <w:tblStyle w:val="af1"/>
        <w:tblW w:w="9360" w:type="dxa"/>
        <w:tblInd w:w="-5" w:type="dxa"/>
        <w:tblLayout w:type="fixed"/>
        <w:tblLook w:val="04A0" w:firstRow="1" w:lastRow="0" w:firstColumn="1" w:lastColumn="0" w:noHBand="0" w:noVBand="1"/>
      </w:tblPr>
      <w:tblGrid>
        <w:gridCol w:w="1163"/>
        <w:gridCol w:w="2239"/>
        <w:gridCol w:w="5958"/>
      </w:tblGrid>
      <w:tr w:rsidR="00123AF5" w:rsidRPr="00011D59" w14:paraId="28E81E1A" w14:textId="77777777" w:rsidTr="001C714E">
        <w:tc>
          <w:tcPr>
            <w:tcW w:w="1163" w:type="dxa"/>
            <w:tcBorders>
              <w:top w:val="single" w:sz="4" w:space="0" w:color="auto"/>
              <w:left w:val="single" w:sz="4" w:space="0" w:color="auto"/>
              <w:bottom w:val="single" w:sz="4" w:space="0" w:color="auto"/>
              <w:right w:val="single" w:sz="4" w:space="0" w:color="auto"/>
            </w:tcBorders>
            <w:hideMark/>
          </w:tcPr>
          <w:p w14:paraId="15557CCD" w14:textId="77777777" w:rsidR="00123AF5" w:rsidRPr="00011D59" w:rsidRDefault="00123AF5" w:rsidP="00A61568">
            <w:pPr>
              <w:jc w:val="center"/>
              <w:rPr>
                <w:rFonts w:ascii="Times New Roman" w:hAnsi="Times New Roman" w:cs="Times New Roman"/>
                <w:b/>
                <w:bCs/>
                <w:sz w:val="28"/>
                <w:szCs w:val="28"/>
              </w:rPr>
            </w:pPr>
            <w:r w:rsidRPr="00011D59">
              <w:rPr>
                <w:rFonts w:ascii="Times New Roman" w:hAnsi="Times New Roman" w:cs="Times New Roman"/>
                <w:b/>
                <w:bCs/>
                <w:sz w:val="28"/>
                <w:szCs w:val="28"/>
              </w:rPr>
              <w:t>Роль</w:t>
            </w:r>
          </w:p>
        </w:tc>
        <w:tc>
          <w:tcPr>
            <w:tcW w:w="2239" w:type="dxa"/>
            <w:tcBorders>
              <w:top w:val="single" w:sz="4" w:space="0" w:color="auto"/>
              <w:left w:val="single" w:sz="4" w:space="0" w:color="auto"/>
              <w:bottom w:val="single" w:sz="4" w:space="0" w:color="auto"/>
              <w:right w:val="single" w:sz="4" w:space="0" w:color="auto"/>
            </w:tcBorders>
            <w:hideMark/>
          </w:tcPr>
          <w:p w14:paraId="0BA18EF4" w14:textId="77777777" w:rsidR="00123AF5" w:rsidRPr="00011D59" w:rsidRDefault="00123AF5" w:rsidP="00A61568">
            <w:pPr>
              <w:jc w:val="center"/>
              <w:rPr>
                <w:rFonts w:ascii="Times New Roman" w:hAnsi="Times New Roman" w:cs="Times New Roman"/>
                <w:b/>
                <w:bCs/>
                <w:sz w:val="28"/>
                <w:szCs w:val="28"/>
              </w:rPr>
            </w:pPr>
            <w:r w:rsidRPr="00011D59">
              <w:rPr>
                <w:rFonts w:ascii="Times New Roman" w:hAnsi="Times New Roman" w:cs="Times New Roman"/>
                <w:b/>
                <w:bCs/>
                <w:sz w:val="28"/>
                <w:szCs w:val="28"/>
              </w:rPr>
              <w:t>Подсистема</w:t>
            </w:r>
          </w:p>
        </w:tc>
        <w:tc>
          <w:tcPr>
            <w:tcW w:w="5958" w:type="dxa"/>
            <w:tcBorders>
              <w:top w:val="single" w:sz="4" w:space="0" w:color="auto"/>
              <w:left w:val="single" w:sz="4" w:space="0" w:color="auto"/>
              <w:bottom w:val="single" w:sz="4" w:space="0" w:color="auto"/>
              <w:right w:val="single" w:sz="4" w:space="0" w:color="auto"/>
            </w:tcBorders>
            <w:hideMark/>
          </w:tcPr>
          <w:p w14:paraId="4FF5EF3F" w14:textId="77777777" w:rsidR="00123AF5" w:rsidRPr="00011D59" w:rsidRDefault="00123AF5" w:rsidP="00A61568">
            <w:pPr>
              <w:jc w:val="center"/>
              <w:rPr>
                <w:rFonts w:ascii="Times New Roman" w:hAnsi="Times New Roman" w:cs="Times New Roman"/>
                <w:b/>
                <w:bCs/>
                <w:sz w:val="28"/>
                <w:szCs w:val="28"/>
              </w:rPr>
            </w:pPr>
            <w:r w:rsidRPr="00011D59">
              <w:rPr>
                <w:rFonts w:ascii="Times New Roman" w:hAnsi="Times New Roman" w:cs="Times New Roman"/>
                <w:b/>
                <w:bCs/>
                <w:sz w:val="28"/>
                <w:szCs w:val="28"/>
              </w:rPr>
              <w:t>Функция</w:t>
            </w:r>
          </w:p>
        </w:tc>
      </w:tr>
      <w:tr w:rsidR="00123AF5" w:rsidRPr="00011D59" w14:paraId="0F345E24" w14:textId="77777777" w:rsidTr="001C714E">
        <w:tc>
          <w:tcPr>
            <w:tcW w:w="1163" w:type="dxa"/>
            <w:vMerge w:val="restart"/>
            <w:tcBorders>
              <w:top w:val="single" w:sz="4" w:space="0" w:color="auto"/>
              <w:left w:val="single" w:sz="4" w:space="0" w:color="auto"/>
              <w:bottom w:val="single" w:sz="4" w:space="0" w:color="auto"/>
              <w:right w:val="single" w:sz="4" w:space="0" w:color="auto"/>
            </w:tcBorders>
            <w:hideMark/>
          </w:tcPr>
          <w:p w14:paraId="6BD79998" w14:textId="77777777" w:rsidR="00123AF5" w:rsidRPr="00011D59" w:rsidRDefault="00123AF5" w:rsidP="00A61568">
            <w:pPr>
              <w:rPr>
                <w:rFonts w:ascii="Times New Roman" w:hAnsi="Times New Roman" w:cs="Times New Roman"/>
                <w:sz w:val="28"/>
                <w:szCs w:val="28"/>
              </w:rPr>
            </w:pPr>
            <w:r w:rsidRPr="00011D59">
              <w:rPr>
                <w:rFonts w:ascii="Times New Roman" w:hAnsi="Times New Roman" w:cs="Times New Roman"/>
                <w:sz w:val="28"/>
                <w:szCs w:val="28"/>
              </w:rPr>
              <w:t>Сту</w:t>
            </w:r>
            <w:r w:rsidRPr="00011D59">
              <w:rPr>
                <w:rFonts w:ascii="Times New Roman" w:hAnsi="Times New Roman" w:cs="Times New Roman"/>
                <w:sz w:val="28"/>
                <w:szCs w:val="28"/>
              </w:rPr>
              <w:softHyphen/>
              <w:t>дент</w:t>
            </w:r>
          </w:p>
        </w:tc>
        <w:tc>
          <w:tcPr>
            <w:tcW w:w="2239" w:type="dxa"/>
            <w:vMerge w:val="restart"/>
            <w:tcBorders>
              <w:top w:val="single" w:sz="4" w:space="0" w:color="auto"/>
              <w:left w:val="single" w:sz="4" w:space="0" w:color="auto"/>
              <w:bottom w:val="single" w:sz="4" w:space="0" w:color="auto"/>
              <w:right w:val="single" w:sz="4" w:space="0" w:color="auto"/>
            </w:tcBorders>
            <w:hideMark/>
          </w:tcPr>
          <w:p w14:paraId="492C475E" w14:textId="77777777" w:rsidR="00123AF5" w:rsidRPr="00011D59" w:rsidRDefault="00123AF5" w:rsidP="00A61568">
            <w:pPr>
              <w:rPr>
                <w:rFonts w:ascii="Times New Roman" w:hAnsi="Times New Roman" w:cs="Times New Roman"/>
                <w:sz w:val="28"/>
                <w:szCs w:val="28"/>
              </w:rPr>
            </w:pPr>
            <w:r w:rsidRPr="00011D59">
              <w:rPr>
                <w:rFonts w:ascii="Times New Roman" w:hAnsi="Times New Roman" w:cs="Times New Roman"/>
                <w:sz w:val="28"/>
                <w:szCs w:val="28"/>
              </w:rPr>
              <w:t>Мероприятия</w:t>
            </w:r>
          </w:p>
        </w:tc>
        <w:tc>
          <w:tcPr>
            <w:tcW w:w="5958" w:type="dxa"/>
            <w:tcBorders>
              <w:top w:val="single" w:sz="4" w:space="0" w:color="auto"/>
              <w:left w:val="single" w:sz="4" w:space="0" w:color="auto"/>
              <w:bottom w:val="single" w:sz="4" w:space="0" w:color="auto"/>
              <w:right w:val="single" w:sz="4" w:space="0" w:color="auto"/>
            </w:tcBorders>
            <w:hideMark/>
          </w:tcPr>
          <w:p w14:paraId="42BAB166" w14:textId="77777777" w:rsidR="00123AF5" w:rsidRPr="00011D59" w:rsidRDefault="00123AF5" w:rsidP="00A61568">
            <w:pPr>
              <w:rPr>
                <w:rFonts w:ascii="Times New Roman" w:hAnsi="Times New Roman" w:cs="Times New Roman"/>
                <w:sz w:val="28"/>
                <w:szCs w:val="28"/>
              </w:rPr>
            </w:pPr>
            <w:r w:rsidRPr="00011D59">
              <w:rPr>
                <w:rFonts w:ascii="Times New Roman" w:hAnsi="Times New Roman" w:cs="Times New Roman"/>
                <w:sz w:val="28"/>
                <w:szCs w:val="28"/>
              </w:rPr>
              <w:t>просмотр списка предстоящих мероприятий</w:t>
            </w:r>
          </w:p>
        </w:tc>
      </w:tr>
      <w:tr w:rsidR="00123AF5" w:rsidRPr="00011D59" w14:paraId="67616933"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670C3483" w14:textId="77777777" w:rsidR="00123AF5" w:rsidRPr="00011D59"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A477096" w14:textId="77777777" w:rsidR="00123AF5" w:rsidRPr="00011D59"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1B71305" w14:textId="77777777" w:rsidR="00123AF5" w:rsidRPr="00011D59" w:rsidRDefault="00123AF5" w:rsidP="00A61568">
            <w:pPr>
              <w:rPr>
                <w:rFonts w:ascii="Times New Roman" w:hAnsi="Times New Roman" w:cs="Times New Roman"/>
                <w:sz w:val="28"/>
                <w:szCs w:val="28"/>
              </w:rPr>
            </w:pPr>
            <w:r w:rsidRPr="00011D59">
              <w:rPr>
                <w:rFonts w:ascii="Times New Roman" w:hAnsi="Times New Roman" w:cs="Times New Roman"/>
                <w:sz w:val="28"/>
                <w:szCs w:val="28"/>
              </w:rPr>
              <w:t>выбор мероприятия</w:t>
            </w:r>
          </w:p>
        </w:tc>
      </w:tr>
    </w:tbl>
    <w:p w14:paraId="1963288B" w14:textId="77777777" w:rsidR="00164940" w:rsidRPr="00011D59" w:rsidRDefault="00164940">
      <w:r w:rsidRPr="00011D59">
        <w:br w:type="page"/>
      </w:r>
    </w:p>
    <w:p w14:paraId="01E5A6ED" w14:textId="4E3964DE" w:rsidR="00164940" w:rsidRPr="00011D59" w:rsidRDefault="00164940" w:rsidP="00164940">
      <w:pPr>
        <w:pStyle w:val="aa"/>
        <w:ind w:firstLine="0"/>
      </w:pPr>
      <w:r w:rsidRPr="00011D59">
        <w:lastRenderedPageBreak/>
        <w:t>Продолжение таблицы 1.3</w:t>
      </w:r>
    </w:p>
    <w:tbl>
      <w:tblPr>
        <w:tblStyle w:val="af1"/>
        <w:tblW w:w="9360" w:type="dxa"/>
        <w:tblInd w:w="-5" w:type="dxa"/>
        <w:tblLayout w:type="fixed"/>
        <w:tblLook w:val="04A0" w:firstRow="1" w:lastRow="0" w:firstColumn="1" w:lastColumn="0" w:noHBand="0" w:noVBand="1"/>
      </w:tblPr>
      <w:tblGrid>
        <w:gridCol w:w="1163"/>
        <w:gridCol w:w="2239"/>
        <w:gridCol w:w="5958"/>
      </w:tblGrid>
      <w:tr w:rsidR="000A7A78" w:rsidRPr="00011D59" w14:paraId="43B48307" w14:textId="77777777" w:rsidTr="00E36C15">
        <w:tc>
          <w:tcPr>
            <w:tcW w:w="1163" w:type="dxa"/>
            <w:tcBorders>
              <w:top w:val="single" w:sz="4" w:space="0" w:color="auto"/>
              <w:left w:val="single" w:sz="4" w:space="0" w:color="auto"/>
              <w:bottom w:val="single" w:sz="4" w:space="0" w:color="auto"/>
              <w:right w:val="single" w:sz="4" w:space="0" w:color="auto"/>
            </w:tcBorders>
          </w:tcPr>
          <w:p w14:paraId="55FD6E1E" w14:textId="22E4D0DF" w:rsidR="000A7A78" w:rsidRPr="00011D59" w:rsidRDefault="000A7A78" w:rsidP="000A7A78">
            <w:pPr>
              <w:jc w:val="center"/>
              <w:rPr>
                <w:rFonts w:ascii="Times New Roman" w:hAnsi="Times New Roman" w:cs="Times New Roman"/>
                <w:sz w:val="28"/>
                <w:szCs w:val="28"/>
              </w:rPr>
            </w:pPr>
            <w:r w:rsidRPr="00011D59">
              <w:rPr>
                <w:rFonts w:ascii="Times New Roman" w:hAnsi="Times New Roman" w:cs="Times New Roman"/>
                <w:b/>
                <w:bCs/>
                <w:sz w:val="28"/>
                <w:szCs w:val="28"/>
              </w:rPr>
              <w:t>Роль</w:t>
            </w:r>
          </w:p>
        </w:tc>
        <w:tc>
          <w:tcPr>
            <w:tcW w:w="2239" w:type="dxa"/>
            <w:tcBorders>
              <w:top w:val="single" w:sz="4" w:space="0" w:color="auto"/>
              <w:left w:val="single" w:sz="4" w:space="0" w:color="auto"/>
              <w:bottom w:val="single" w:sz="4" w:space="0" w:color="auto"/>
              <w:right w:val="single" w:sz="4" w:space="0" w:color="auto"/>
            </w:tcBorders>
          </w:tcPr>
          <w:p w14:paraId="767666F0" w14:textId="3F2DC258" w:rsidR="000A7A78" w:rsidRPr="00011D59" w:rsidRDefault="000A7A78" w:rsidP="000A7A78">
            <w:pPr>
              <w:jc w:val="center"/>
              <w:rPr>
                <w:rFonts w:ascii="Times New Roman" w:hAnsi="Times New Roman" w:cs="Times New Roman"/>
                <w:sz w:val="28"/>
                <w:szCs w:val="28"/>
              </w:rPr>
            </w:pPr>
            <w:r w:rsidRPr="00011D59">
              <w:rPr>
                <w:rFonts w:ascii="Times New Roman" w:hAnsi="Times New Roman" w:cs="Times New Roman"/>
                <w:b/>
                <w:bCs/>
                <w:sz w:val="28"/>
                <w:szCs w:val="28"/>
              </w:rPr>
              <w:t>Подсистема</w:t>
            </w:r>
          </w:p>
        </w:tc>
        <w:tc>
          <w:tcPr>
            <w:tcW w:w="5958" w:type="dxa"/>
            <w:tcBorders>
              <w:top w:val="single" w:sz="4" w:space="0" w:color="auto"/>
              <w:left w:val="single" w:sz="4" w:space="0" w:color="auto"/>
              <w:bottom w:val="single" w:sz="4" w:space="0" w:color="auto"/>
              <w:right w:val="single" w:sz="4" w:space="0" w:color="auto"/>
            </w:tcBorders>
          </w:tcPr>
          <w:p w14:paraId="3757F090" w14:textId="598580CF" w:rsidR="000A7A78" w:rsidRPr="00011D59" w:rsidRDefault="000A7A78" w:rsidP="000A7A78">
            <w:pPr>
              <w:jc w:val="center"/>
              <w:rPr>
                <w:rFonts w:ascii="Times New Roman" w:hAnsi="Times New Roman" w:cs="Times New Roman"/>
                <w:sz w:val="28"/>
                <w:szCs w:val="28"/>
              </w:rPr>
            </w:pPr>
            <w:r w:rsidRPr="00011D59">
              <w:rPr>
                <w:rFonts w:ascii="Times New Roman" w:hAnsi="Times New Roman" w:cs="Times New Roman"/>
                <w:b/>
                <w:bCs/>
                <w:sz w:val="28"/>
                <w:szCs w:val="28"/>
              </w:rPr>
              <w:t>Функция</w:t>
            </w:r>
          </w:p>
        </w:tc>
      </w:tr>
      <w:tr w:rsidR="00123AF5" w:rsidRPr="00011D59" w14:paraId="0E7B99F2" w14:textId="77777777" w:rsidTr="00E36C15">
        <w:tc>
          <w:tcPr>
            <w:tcW w:w="1163" w:type="dxa"/>
            <w:vMerge w:val="restart"/>
            <w:tcBorders>
              <w:top w:val="single" w:sz="4" w:space="0" w:color="auto"/>
              <w:left w:val="single" w:sz="4" w:space="0" w:color="auto"/>
              <w:bottom w:val="single" w:sz="4" w:space="0" w:color="auto"/>
              <w:right w:val="single" w:sz="4" w:space="0" w:color="auto"/>
            </w:tcBorders>
            <w:hideMark/>
          </w:tcPr>
          <w:p w14:paraId="1F0DC730" w14:textId="41CD79F5" w:rsidR="00123AF5" w:rsidRPr="00011D59" w:rsidRDefault="00164940" w:rsidP="00A61568">
            <w:pPr>
              <w:rPr>
                <w:rFonts w:ascii="Times New Roman" w:hAnsi="Times New Roman" w:cs="Times New Roman"/>
                <w:sz w:val="28"/>
                <w:szCs w:val="28"/>
              </w:rPr>
            </w:pPr>
            <w:r w:rsidRPr="00011D59">
              <w:rPr>
                <w:rFonts w:ascii="Times New Roman" w:hAnsi="Times New Roman" w:cs="Times New Roman"/>
                <w:sz w:val="28"/>
                <w:szCs w:val="28"/>
              </w:rPr>
              <w:t>Сту</w:t>
            </w:r>
            <w:r w:rsidRPr="00011D59">
              <w:rPr>
                <w:rFonts w:ascii="Times New Roman" w:hAnsi="Times New Roman" w:cs="Times New Roman"/>
                <w:sz w:val="28"/>
                <w:szCs w:val="28"/>
              </w:rPr>
              <w:softHyphen/>
              <w:t>дент</w:t>
            </w:r>
          </w:p>
        </w:tc>
        <w:tc>
          <w:tcPr>
            <w:tcW w:w="2239" w:type="dxa"/>
            <w:vMerge w:val="restart"/>
            <w:tcBorders>
              <w:top w:val="single" w:sz="4" w:space="0" w:color="auto"/>
              <w:left w:val="single" w:sz="4" w:space="0" w:color="auto"/>
              <w:bottom w:val="single" w:sz="4" w:space="0" w:color="auto"/>
              <w:right w:val="single" w:sz="4" w:space="0" w:color="auto"/>
            </w:tcBorders>
            <w:hideMark/>
          </w:tcPr>
          <w:p w14:paraId="6E9F3801" w14:textId="1819AFB3" w:rsidR="00123AF5" w:rsidRPr="00011D59" w:rsidRDefault="00164940" w:rsidP="00A61568">
            <w:pPr>
              <w:rPr>
                <w:rFonts w:ascii="Times New Roman" w:hAnsi="Times New Roman" w:cs="Times New Roman"/>
                <w:sz w:val="28"/>
                <w:szCs w:val="28"/>
              </w:rPr>
            </w:pPr>
            <w:r w:rsidRPr="00011D59">
              <w:rPr>
                <w:rFonts w:ascii="Times New Roman" w:hAnsi="Times New Roman" w:cs="Times New Roman"/>
                <w:sz w:val="28"/>
                <w:szCs w:val="28"/>
              </w:rPr>
              <w:t>Мероприятия</w:t>
            </w:r>
          </w:p>
        </w:tc>
        <w:tc>
          <w:tcPr>
            <w:tcW w:w="5958" w:type="dxa"/>
            <w:tcBorders>
              <w:top w:val="single" w:sz="4" w:space="0" w:color="auto"/>
              <w:left w:val="single" w:sz="4" w:space="0" w:color="auto"/>
              <w:bottom w:val="single" w:sz="4" w:space="0" w:color="auto"/>
              <w:right w:val="single" w:sz="4" w:space="0" w:color="auto"/>
            </w:tcBorders>
            <w:hideMark/>
          </w:tcPr>
          <w:p w14:paraId="6D3467B6" w14:textId="77777777" w:rsidR="00123AF5" w:rsidRPr="00011D59" w:rsidRDefault="00123AF5" w:rsidP="00A61568">
            <w:pPr>
              <w:rPr>
                <w:rFonts w:ascii="Times New Roman" w:hAnsi="Times New Roman" w:cs="Times New Roman"/>
                <w:sz w:val="28"/>
                <w:szCs w:val="28"/>
              </w:rPr>
            </w:pPr>
            <w:r w:rsidRPr="00011D59">
              <w:rPr>
                <w:rFonts w:ascii="Times New Roman" w:hAnsi="Times New Roman" w:cs="Times New Roman"/>
                <w:sz w:val="28"/>
                <w:szCs w:val="28"/>
              </w:rPr>
              <w:t>просмотр подробного описания выбранного меро</w:t>
            </w:r>
            <w:r w:rsidRPr="00011D59">
              <w:rPr>
                <w:rFonts w:ascii="Times New Roman" w:hAnsi="Times New Roman" w:cs="Times New Roman"/>
                <w:sz w:val="28"/>
                <w:szCs w:val="28"/>
              </w:rPr>
              <w:softHyphen/>
              <w:t>приятия</w:t>
            </w:r>
          </w:p>
        </w:tc>
      </w:tr>
      <w:tr w:rsidR="00123AF5" w:rsidRPr="00011D59" w14:paraId="2A2DE5B9"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36CD90E3" w14:textId="77777777" w:rsidR="00123AF5" w:rsidRPr="00011D59"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073C223F" w14:textId="77777777" w:rsidR="00123AF5" w:rsidRPr="00011D59"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28FA6CD5" w14:textId="77777777" w:rsidR="00123AF5" w:rsidRPr="00011D59" w:rsidRDefault="00123AF5" w:rsidP="00A61568">
            <w:pPr>
              <w:rPr>
                <w:rFonts w:ascii="Times New Roman" w:hAnsi="Times New Roman" w:cs="Times New Roman"/>
                <w:sz w:val="28"/>
                <w:szCs w:val="28"/>
              </w:rPr>
            </w:pPr>
            <w:r w:rsidRPr="00011D59">
              <w:rPr>
                <w:rFonts w:ascii="Times New Roman" w:hAnsi="Times New Roman" w:cs="Times New Roman"/>
                <w:sz w:val="28"/>
                <w:szCs w:val="28"/>
              </w:rPr>
              <w:t>поиск определенного мероприятия по названию</w:t>
            </w:r>
          </w:p>
        </w:tc>
      </w:tr>
      <w:tr w:rsidR="00123AF5" w:rsidRPr="00011D59" w14:paraId="14CC1500"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3DD2A27B" w14:textId="77777777" w:rsidR="00123AF5" w:rsidRPr="00011D59"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4B00BF8" w14:textId="77777777" w:rsidR="00123AF5" w:rsidRPr="00011D59"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0C80748" w14:textId="77777777" w:rsidR="00123AF5" w:rsidRPr="00011D59" w:rsidRDefault="00123AF5" w:rsidP="00A61568">
            <w:pPr>
              <w:rPr>
                <w:rFonts w:ascii="Times New Roman" w:hAnsi="Times New Roman" w:cs="Times New Roman"/>
                <w:sz w:val="28"/>
                <w:szCs w:val="28"/>
              </w:rPr>
            </w:pPr>
            <w:r w:rsidRPr="00011D59">
              <w:rPr>
                <w:rFonts w:ascii="Times New Roman" w:hAnsi="Times New Roman" w:cs="Times New Roman"/>
                <w:sz w:val="28"/>
                <w:szCs w:val="28"/>
              </w:rPr>
              <w:t>фильтрация мероприятий</w:t>
            </w:r>
          </w:p>
        </w:tc>
      </w:tr>
      <w:tr w:rsidR="00123AF5" w:rsidRPr="00011D59" w14:paraId="2C854712"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744E4B2F" w14:textId="77777777" w:rsidR="00123AF5" w:rsidRPr="00011D59"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7AA73987" w14:textId="77777777" w:rsidR="00123AF5" w:rsidRPr="00011D59"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7C56E467" w14:textId="77777777" w:rsidR="00123AF5" w:rsidRPr="00011D59" w:rsidRDefault="00123AF5" w:rsidP="00A61568">
            <w:pPr>
              <w:rPr>
                <w:rFonts w:ascii="Times New Roman" w:hAnsi="Times New Roman" w:cs="Times New Roman"/>
                <w:sz w:val="28"/>
                <w:szCs w:val="28"/>
              </w:rPr>
            </w:pPr>
            <w:r w:rsidRPr="00011D59">
              <w:rPr>
                <w:rFonts w:ascii="Times New Roman" w:hAnsi="Times New Roman" w:cs="Times New Roman"/>
                <w:sz w:val="28"/>
                <w:szCs w:val="28"/>
              </w:rPr>
              <w:t>регистрация на выбранное мероприятие в качестве участника</w:t>
            </w:r>
          </w:p>
        </w:tc>
      </w:tr>
      <w:tr w:rsidR="00123AF5" w:rsidRPr="00011D59" w14:paraId="76E87FAE"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10043690" w14:textId="77777777" w:rsidR="00123AF5" w:rsidRPr="00011D59"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0CADEE8F" w14:textId="77777777" w:rsidR="00123AF5" w:rsidRPr="00011D59"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7A598ED" w14:textId="77777777" w:rsidR="00123AF5" w:rsidRPr="00011D59" w:rsidRDefault="00123AF5" w:rsidP="00A61568">
            <w:pPr>
              <w:rPr>
                <w:rFonts w:ascii="Times New Roman" w:hAnsi="Times New Roman" w:cs="Times New Roman"/>
                <w:sz w:val="28"/>
                <w:szCs w:val="28"/>
              </w:rPr>
            </w:pPr>
            <w:r w:rsidRPr="00011D59">
              <w:rPr>
                <w:rFonts w:ascii="Times New Roman" w:hAnsi="Times New Roman" w:cs="Times New Roman"/>
                <w:sz w:val="28"/>
                <w:szCs w:val="28"/>
              </w:rPr>
              <w:t>регистрация на выбранное мероприятие в качестве зрителя</w:t>
            </w:r>
          </w:p>
        </w:tc>
      </w:tr>
      <w:tr w:rsidR="00123AF5" w:rsidRPr="00011D59" w14:paraId="3C36D4EF"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50773045" w14:textId="77777777" w:rsidR="00123AF5" w:rsidRPr="00011D59" w:rsidRDefault="00123AF5" w:rsidP="00A61568">
            <w:pPr>
              <w:rPr>
                <w:rFonts w:ascii="Times New Roman" w:hAnsi="Times New Roman" w:cs="Times New Roman"/>
                <w:sz w:val="28"/>
                <w:szCs w:val="28"/>
              </w:rPr>
            </w:pPr>
          </w:p>
        </w:tc>
        <w:tc>
          <w:tcPr>
            <w:tcW w:w="2239" w:type="dxa"/>
            <w:vMerge w:val="restart"/>
            <w:tcBorders>
              <w:top w:val="single" w:sz="4" w:space="0" w:color="auto"/>
              <w:left w:val="single" w:sz="4" w:space="0" w:color="auto"/>
              <w:bottom w:val="single" w:sz="4" w:space="0" w:color="auto"/>
              <w:right w:val="single" w:sz="4" w:space="0" w:color="auto"/>
            </w:tcBorders>
            <w:hideMark/>
          </w:tcPr>
          <w:p w14:paraId="07839CDD" w14:textId="77777777" w:rsidR="00123AF5" w:rsidRPr="00011D59" w:rsidRDefault="00123AF5" w:rsidP="00A61568">
            <w:pPr>
              <w:rPr>
                <w:rFonts w:ascii="Times New Roman" w:hAnsi="Times New Roman" w:cs="Times New Roman"/>
                <w:sz w:val="28"/>
                <w:szCs w:val="28"/>
              </w:rPr>
            </w:pPr>
            <w:r w:rsidRPr="00011D59">
              <w:rPr>
                <w:rFonts w:ascii="Times New Roman" w:hAnsi="Times New Roman" w:cs="Times New Roman"/>
                <w:sz w:val="28"/>
                <w:szCs w:val="28"/>
              </w:rPr>
              <w:t>Мои меро</w:t>
            </w:r>
            <w:r w:rsidRPr="00011D59">
              <w:rPr>
                <w:rFonts w:ascii="Times New Roman" w:hAnsi="Times New Roman" w:cs="Times New Roman"/>
                <w:sz w:val="28"/>
                <w:szCs w:val="28"/>
              </w:rPr>
              <w:softHyphen/>
              <w:t>приятия</w:t>
            </w:r>
          </w:p>
        </w:tc>
        <w:tc>
          <w:tcPr>
            <w:tcW w:w="5958" w:type="dxa"/>
            <w:tcBorders>
              <w:top w:val="single" w:sz="4" w:space="0" w:color="auto"/>
              <w:left w:val="single" w:sz="4" w:space="0" w:color="auto"/>
              <w:bottom w:val="single" w:sz="4" w:space="0" w:color="auto"/>
              <w:right w:val="single" w:sz="4" w:space="0" w:color="auto"/>
            </w:tcBorders>
            <w:hideMark/>
          </w:tcPr>
          <w:p w14:paraId="5F257CEF" w14:textId="77777777" w:rsidR="00123AF5" w:rsidRPr="00011D59" w:rsidRDefault="00123AF5" w:rsidP="00A61568">
            <w:pPr>
              <w:rPr>
                <w:rFonts w:ascii="Times New Roman" w:hAnsi="Times New Roman" w:cs="Times New Roman"/>
                <w:sz w:val="28"/>
                <w:szCs w:val="28"/>
              </w:rPr>
            </w:pPr>
            <w:r w:rsidRPr="00011D59">
              <w:rPr>
                <w:rFonts w:ascii="Times New Roman" w:hAnsi="Times New Roman" w:cs="Times New Roman"/>
                <w:sz w:val="28"/>
                <w:szCs w:val="28"/>
              </w:rPr>
              <w:t>просмотр списка мероприятий с пройденной реги</w:t>
            </w:r>
            <w:r w:rsidRPr="00011D59">
              <w:rPr>
                <w:rFonts w:ascii="Times New Roman" w:hAnsi="Times New Roman" w:cs="Times New Roman"/>
                <w:sz w:val="28"/>
                <w:szCs w:val="28"/>
              </w:rPr>
              <w:softHyphen/>
              <w:t>страцией</w:t>
            </w:r>
          </w:p>
        </w:tc>
      </w:tr>
      <w:tr w:rsidR="00123AF5" w:rsidRPr="00011D59" w14:paraId="5C91B68F"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1E93B52F" w14:textId="77777777" w:rsidR="00123AF5" w:rsidRPr="00011D59"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239A962E" w14:textId="77777777" w:rsidR="00123AF5" w:rsidRPr="00011D59"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7C802ED6" w14:textId="77777777" w:rsidR="00123AF5" w:rsidRPr="00011D59" w:rsidRDefault="00123AF5" w:rsidP="00A61568">
            <w:pPr>
              <w:rPr>
                <w:rFonts w:ascii="Times New Roman" w:hAnsi="Times New Roman" w:cs="Times New Roman"/>
                <w:sz w:val="28"/>
                <w:szCs w:val="28"/>
              </w:rPr>
            </w:pPr>
            <w:r w:rsidRPr="00011D59">
              <w:rPr>
                <w:rFonts w:ascii="Times New Roman" w:hAnsi="Times New Roman" w:cs="Times New Roman"/>
                <w:sz w:val="28"/>
                <w:szCs w:val="28"/>
              </w:rPr>
              <w:t>выбор мероприятия с пройденной регистрацией</w:t>
            </w:r>
          </w:p>
        </w:tc>
      </w:tr>
      <w:tr w:rsidR="00123AF5" w:rsidRPr="00011D59" w14:paraId="03940BDE"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5D157EAA" w14:textId="77777777" w:rsidR="00123AF5" w:rsidRPr="00011D59"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1CA91D1F" w14:textId="77777777" w:rsidR="00123AF5" w:rsidRPr="00011D59"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1ECEEE2E" w14:textId="77777777" w:rsidR="00123AF5" w:rsidRPr="00011D59" w:rsidRDefault="00123AF5" w:rsidP="00A61568">
            <w:pPr>
              <w:rPr>
                <w:rFonts w:ascii="Times New Roman" w:hAnsi="Times New Roman" w:cs="Times New Roman"/>
                <w:sz w:val="28"/>
                <w:szCs w:val="28"/>
              </w:rPr>
            </w:pPr>
            <w:r w:rsidRPr="00011D59">
              <w:rPr>
                <w:rFonts w:ascii="Times New Roman" w:hAnsi="Times New Roman" w:cs="Times New Roman"/>
                <w:sz w:val="28"/>
                <w:szCs w:val="28"/>
              </w:rPr>
              <w:t>демонстрация уникального идентификатора участ</w:t>
            </w:r>
            <w:r w:rsidRPr="00011D59">
              <w:rPr>
                <w:rFonts w:ascii="Times New Roman" w:hAnsi="Times New Roman" w:cs="Times New Roman"/>
                <w:sz w:val="28"/>
                <w:szCs w:val="28"/>
              </w:rPr>
              <w:softHyphen/>
              <w:t>ника мероприятия</w:t>
            </w:r>
          </w:p>
        </w:tc>
      </w:tr>
      <w:tr w:rsidR="00123AF5" w:rsidRPr="00011D59" w14:paraId="2E6F1F73"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6197FD1E" w14:textId="77777777" w:rsidR="00123AF5" w:rsidRPr="00011D59"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1ED64DF4" w14:textId="77777777" w:rsidR="00123AF5" w:rsidRPr="00011D59"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1E794C41" w14:textId="77777777" w:rsidR="00123AF5" w:rsidRPr="00011D59" w:rsidRDefault="00123AF5" w:rsidP="00A61568">
            <w:pPr>
              <w:rPr>
                <w:rFonts w:ascii="Times New Roman" w:hAnsi="Times New Roman" w:cs="Times New Roman"/>
                <w:sz w:val="28"/>
                <w:szCs w:val="28"/>
              </w:rPr>
            </w:pPr>
            <w:r w:rsidRPr="00011D59">
              <w:rPr>
                <w:rFonts w:ascii="Times New Roman" w:hAnsi="Times New Roman" w:cs="Times New Roman"/>
                <w:sz w:val="28"/>
                <w:szCs w:val="28"/>
              </w:rPr>
              <w:t>сохранение уникального идентификатора</w:t>
            </w:r>
          </w:p>
        </w:tc>
      </w:tr>
      <w:tr w:rsidR="00123AF5" w:rsidRPr="00011D59" w14:paraId="65961C9E"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78163D57" w14:textId="77777777" w:rsidR="00123AF5" w:rsidRPr="00011D59"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083C2626" w14:textId="77777777" w:rsidR="00123AF5" w:rsidRPr="00011D59"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69036E1" w14:textId="77777777" w:rsidR="00123AF5" w:rsidRPr="00011D59" w:rsidRDefault="00123AF5" w:rsidP="00A61568">
            <w:pPr>
              <w:rPr>
                <w:rFonts w:ascii="Times New Roman" w:hAnsi="Times New Roman" w:cs="Times New Roman"/>
                <w:sz w:val="28"/>
                <w:szCs w:val="28"/>
              </w:rPr>
            </w:pPr>
            <w:r w:rsidRPr="00011D59">
              <w:rPr>
                <w:rFonts w:ascii="Times New Roman" w:hAnsi="Times New Roman" w:cs="Times New Roman"/>
                <w:sz w:val="28"/>
                <w:szCs w:val="28"/>
              </w:rPr>
              <w:t>отправка уникального идентификатора</w:t>
            </w:r>
          </w:p>
        </w:tc>
      </w:tr>
      <w:tr w:rsidR="00123AF5" w:rsidRPr="00011D59" w14:paraId="0CA0DA2C"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4AD4D328" w14:textId="77777777" w:rsidR="00123AF5" w:rsidRPr="00011D59"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61B585BD" w14:textId="77777777" w:rsidR="00123AF5" w:rsidRPr="00011D59"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BD88632" w14:textId="77777777" w:rsidR="00123AF5" w:rsidRPr="00011D59" w:rsidRDefault="00123AF5" w:rsidP="00A61568">
            <w:pPr>
              <w:rPr>
                <w:rFonts w:ascii="Times New Roman" w:hAnsi="Times New Roman" w:cs="Times New Roman"/>
                <w:sz w:val="28"/>
                <w:szCs w:val="28"/>
              </w:rPr>
            </w:pPr>
            <w:r w:rsidRPr="00011D59">
              <w:rPr>
                <w:rFonts w:ascii="Times New Roman" w:hAnsi="Times New Roman" w:cs="Times New Roman"/>
                <w:sz w:val="28"/>
                <w:szCs w:val="28"/>
              </w:rPr>
              <w:t>добавление мероприятия в календарь смартфона</w:t>
            </w:r>
          </w:p>
        </w:tc>
      </w:tr>
      <w:tr w:rsidR="00123AF5" w:rsidRPr="00011D59" w14:paraId="6C4875A6"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11DE91B2" w14:textId="77777777" w:rsidR="00123AF5" w:rsidRPr="00011D59"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228806A0" w14:textId="77777777" w:rsidR="00123AF5" w:rsidRPr="00011D59"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5772DB00" w14:textId="77777777" w:rsidR="00123AF5" w:rsidRPr="00011D59" w:rsidRDefault="00123AF5" w:rsidP="00A61568">
            <w:pPr>
              <w:rPr>
                <w:rFonts w:ascii="Times New Roman" w:hAnsi="Times New Roman" w:cs="Times New Roman"/>
                <w:sz w:val="28"/>
                <w:szCs w:val="28"/>
              </w:rPr>
            </w:pPr>
            <w:r w:rsidRPr="00011D59">
              <w:rPr>
                <w:rFonts w:ascii="Times New Roman" w:hAnsi="Times New Roman" w:cs="Times New Roman"/>
                <w:sz w:val="28"/>
                <w:szCs w:val="28"/>
              </w:rPr>
              <w:t>отмена регистрации на мероприятие</w:t>
            </w:r>
          </w:p>
        </w:tc>
      </w:tr>
      <w:tr w:rsidR="00123AF5" w:rsidRPr="00011D59" w14:paraId="33B6AD37"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32D65BAA" w14:textId="77777777" w:rsidR="00123AF5" w:rsidRPr="00011D59" w:rsidRDefault="00123AF5" w:rsidP="00A61568">
            <w:pPr>
              <w:rPr>
                <w:rFonts w:ascii="Times New Roman" w:hAnsi="Times New Roman" w:cs="Times New Roman"/>
                <w:sz w:val="28"/>
                <w:szCs w:val="28"/>
              </w:rPr>
            </w:pPr>
          </w:p>
        </w:tc>
        <w:tc>
          <w:tcPr>
            <w:tcW w:w="2239" w:type="dxa"/>
            <w:vMerge w:val="restart"/>
            <w:tcBorders>
              <w:top w:val="single" w:sz="4" w:space="0" w:color="auto"/>
              <w:left w:val="single" w:sz="4" w:space="0" w:color="auto"/>
              <w:bottom w:val="single" w:sz="4" w:space="0" w:color="auto"/>
              <w:right w:val="single" w:sz="4" w:space="0" w:color="auto"/>
            </w:tcBorders>
            <w:hideMark/>
          </w:tcPr>
          <w:p w14:paraId="6487540F" w14:textId="77777777" w:rsidR="00123AF5" w:rsidRPr="00011D59" w:rsidRDefault="00123AF5" w:rsidP="00A61568">
            <w:pPr>
              <w:rPr>
                <w:rFonts w:ascii="Times New Roman" w:hAnsi="Times New Roman" w:cs="Times New Roman"/>
                <w:sz w:val="28"/>
                <w:szCs w:val="28"/>
              </w:rPr>
            </w:pPr>
            <w:r w:rsidRPr="00011D59">
              <w:rPr>
                <w:rFonts w:ascii="Times New Roman" w:hAnsi="Times New Roman" w:cs="Times New Roman"/>
                <w:sz w:val="28"/>
                <w:szCs w:val="28"/>
              </w:rPr>
              <w:t>Пользова</w:t>
            </w:r>
            <w:r w:rsidRPr="00011D59">
              <w:rPr>
                <w:rFonts w:ascii="Times New Roman" w:hAnsi="Times New Roman" w:cs="Times New Roman"/>
                <w:sz w:val="28"/>
                <w:szCs w:val="28"/>
              </w:rPr>
              <w:softHyphen/>
              <w:t>тель</w:t>
            </w:r>
          </w:p>
        </w:tc>
        <w:tc>
          <w:tcPr>
            <w:tcW w:w="5958" w:type="dxa"/>
            <w:tcBorders>
              <w:top w:val="single" w:sz="4" w:space="0" w:color="auto"/>
              <w:left w:val="single" w:sz="4" w:space="0" w:color="auto"/>
              <w:bottom w:val="single" w:sz="4" w:space="0" w:color="auto"/>
              <w:right w:val="single" w:sz="4" w:space="0" w:color="auto"/>
            </w:tcBorders>
            <w:hideMark/>
          </w:tcPr>
          <w:p w14:paraId="36B0B258" w14:textId="77777777" w:rsidR="00123AF5" w:rsidRPr="00011D59" w:rsidRDefault="00123AF5" w:rsidP="00A61568">
            <w:pPr>
              <w:rPr>
                <w:rFonts w:ascii="Times New Roman" w:hAnsi="Times New Roman" w:cs="Times New Roman"/>
                <w:sz w:val="28"/>
                <w:szCs w:val="28"/>
              </w:rPr>
            </w:pPr>
            <w:r w:rsidRPr="00011D59">
              <w:rPr>
                <w:rFonts w:ascii="Times New Roman" w:hAnsi="Times New Roman" w:cs="Times New Roman"/>
                <w:sz w:val="28"/>
                <w:szCs w:val="28"/>
              </w:rPr>
              <w:t>возможность авторизации с помощью системы «Кампус»</w:t>
            </w:r>
          </w:p>
        </w:tc>
      </w:tr>
      <w:tr w:rsidR="00123AF5" w:rsidRPr="00011D59" w14:paraId="5CEB7239"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021FE941" w14:textId="77777777" w:rsidR="00123AF5" w:rsidRPr="00011D59"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1D442706" w14:textId="77777777" w:rsidR="00123AF5" w:rsidRPr="00011D59"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5A99E4CD" w14:textId="77777777" w:rsidR="00123AF5" w:rsidRPr="00011D59" w:rsidRDefault="00123AF5" w:rsidP="00A61568">
            <w:pPr>
              <w:rPr>
                <w:rFonts w:ascii="Times New Roman" w:hAnsi="Times New Roman" w:cs="Times New Roman"/>
                <w:sz w:val="28"/>
                <w:szCs w:val="28"/>
              </w:rPr>
            </w:pPr>
            <w:r w:rsidRPr="00011D59">
              <w:rPr>
                <w:rFonts w:ascii="Times New Roman" w:hAnsi="Times New Roman" w:cs="Times New Roman"/>
                <w:sz w:val="28"/>
                <w:szCs w:val="28"/>
              </w:rPr>
              <w:t>возможность авторизации с помощью логина и па</w:t>
            </w:r>
            <w:r w:rsidRPr="00011D59">
              <w:rPr>
                <w:rFonts w:ascii="Times New Roman" w:hAnsi="Times New Roman" w:cs="Times New Roman"/>
                <w:sz w:val="28"/>
                <w:szCs w:val="28"/>
              </w:rPr>
              <w:softHyphen/>
              <w:t>роля</w:t>
            </w:r>
          </w:p>
        </w:tc>
      </w:tr>
      <w:tr w:rsidR="00123AF5" w:rsidRPr="00011D59" w14:paraId="4292C9C1"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4F89E82C" w14:textId="77777777" w:rsidR="00123AF5" w:rsidRPr="00011D59"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789CB64C" w14:textId="77777777" w:rsidR="00123AF5" w:rsidRPr="00011D59"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2F0A8B67" w14:textId="77777777" w:rsidR="00123AF5" w:rsidRPr="00011D59" w:rsidRDefault="00123AF5" w:rsidP="00A61568">
            <w:pPr>
              <w:rPr>
                <w:rFonts w:ascii="Times New Roman" w:hAnsi="Times New Roman" w:cs="Times New Roman"/>
                <w:sz w:val="28"/>
                <w:szCs w:val="28"/>
              </w:rPr>
            </w:pPr>
            <w:r w:rsidRPr="00011D59">
              <w:rPr>
                <w:rFonts w:ascii="Times New Roman" w:hAnsi="Times New Roman" w:cs="Times New Roman"/>
                <w:sz w:val="28"/>
                <w:szCs w:val="28"/>
              </w:rPr>
              <w:t>возможность выхода из учетной записи пользова</w:t>
            </w:r>
            <w:r w:rsidRPr="00011D59">
              <w:rPr>
                <w:rFonts w:ascii="Times New Roman" w:hAnsi="Times New Roman" w:cs="Times New Roman"/>
                <w:sz w:val="28"/>
                <w:szCs w:val="28"/>
              </w:rPr>
              <w:softHyphen/>
              <w:t>теля</w:t>
            </w:r>
          </w:p>
        </w:tc>
      </w:tr>
      <w:tr w:rsidR="006C31C3" w:rsidRPr="00011D59" w14:paraId="261475EB" w14:textId="77777777" w:rsidTr="00E36C15">
        <w:tc>
          <w:tcPr>
            <w:tcW w:w="1163" w:type="dxa"/>
            <w:vMerge w:val="restart"/>
            <w:hideMark/>
          </w:tcPr>
          <w:p w14:paraId="6883072D" w14:textId="77777777" w:rsidR="006C31C3" w:rsidRPr="00011D59" w:rsidRDefault="006C31C3" w:rsidP="00D112F9">
            <w:pPr>
              <w:rPr>
                <w:rFonts w:ascii="Times New Roman" w:hAnsi="Times New Roman" w:cs="Times New Roman"/>
                <w:sz w:val="28"/>
                <w:szCs w:val="28"/>
              </w:rPr>
            </w:pPr>
            <w:r w:rsidRPr="00011D59">
              <w:rPr>
                <w:rFonts w:ascii="Times New Roman" w:hAnsi="Times New Roman" w:cs="Times New Roman"/>
                <w:sz w:val="28"/>
                <w:szCs w:val="28"/>
              </w:rPr>
              <w:t>Ответ</w:t>
            </w:r>
            <w:r w:rsidRPr="00011D59">
              <w:rPr>
                <w:rFonts w:ascii="Times New Roman" w:hAnsi="Times New Roman" w:cs="Times New Roman"/>
                <w:sz w:val="28"/>
                <w:szCs w:val="28"/>
              </w:rPr>
              <w:softHyphen/>
              <w:t>ствен</w:t>
            </w:r>
            <w:r w:rsidRPr="00011D59">
              <w:rPr>
                <w:rFonts w:ascii="Times New Roman" w:hAnsi="Times New Roman" w:cs="Times New Roman"/>
                <w:sz w:val="28"/>
                <w:szCs w:val="28"/>
              </w:rPr>
              <w:softHyphen/>
              <w:t>ный за меро</w:t>
            </w:r>
            <w:r w:rsidRPr="00011D59">
              <w:rPr>
                <w:rFonts w:ascii="Times New Roman" w:hAnsi="Times New Roman" w:cs="Times New Roman"/>
                <w:sz w:val="28"/>
                <w:szCs w:val="28"/>
              </w:rPr>
              <w:softHyphen/>
              <w:t>прия</w:t>
            </w:r>
            <w:r w:rsidRPr="00011D59">
              <w:rPr>
                <w:rFonts w:ascii="Times New Roman" w:hAnsi="Times New Roman" w:cs="Times New Roman"/>
                <w:sz w:val="28"/>
                <w:szCs w:val="28"/>
              </w:rPr>
              <w:softHyphen/>
              <w:t>тие</w:t>
            </w:r>
          </w:p>
        </w:tc>
        <w:tc>
          <w:tcPr>
            <w:tcW w:w="2239" w:type="dxa"/>
            <w:vMerge w:val="restart"/>
            <w:hideMark/>
          </w:tcPr>
          <w:p w14:paraId="05B73B9E" w14:textId="77777777" w:rsidR="006C31C3" w:rsidRPr="00011D59" w:rsidRDefault="006C31C3" w:rsidP="00D112F9">
            <w:pPr>
              <w:rPr>
                <w:rFonts w:ascii="Times New Roman" w:hAnsi="Times New Roman" w:cs="Times New Roman"/>
                <w:sz w:val="28"/>
                <w:szCs w:val="28"/>
              </w:rPr>
            </w:pPr>
            <w:r w:rsidRPr="00011D59">
              <w:rPr>
                <w:rFonts w:ascii="Times New Roman" w:hAnsi="Times New Roman" w:cs="Times New Roman"/>
                <w:sz w:val="28"/>
                <w:szCs w:val="28"/>
              </w:rPr>
              <w:t>Мероприятия</w:t>
            </w:r>
          </w:p>
        </w:tc>
        <w:tc>
          <w:tcPr>
            <w:tcW w:w="5958" w:type="dxa"/>
            <w:hideMark/>
          </w:tcPr>
          <w:p w14:paraId="6176CFF3" w14:textId="77777777" w:rsidR="006C31C3" w:rsidRPr="00011D59" w:rsidRDefault="006C31C3" w:rsidP="00D112F9">
            <w:pPr>
              <w:rPr>
                <w:rFonts w:ascii="Times New Roman" w:hAnsi="Times New Roman" w:cs="Times New Roman"/>
                <w:sz w:val="28"/>
                <w:szCs w:val="28"/>
              </w:rPr>
            </w:pPr>
            <w:r w:rsidRPr="00011D59">
              <w:rPr>
                <w:rFonts w:ascii="Times New Roman" w:hAnsi="Times New Roman" w:cs="Times New Roman"/>
                <w:sz w:val="28"/>
                <w:szCs w:val="28"/>
              </w:rPr>
              <w:t>просмотр списка предстоящих мероприятий</w:t>
            </w:r>
          </w:p>
        </w:tc>
      </w:tr>
      <w:tr w:rsidR="006C31C3" w:rsidRPr="00011D59" w14:paraId="4BAC0A28" w14:textId="77777777" w:rsidTr="00E36C15">
        <w:tc>
          <w:tcPr>
            <w:tcW w:w="1163" w:type="dxa"/>
            <w:vMerge/>
            <w:hideMark/>
          </w:tcPr>
          <w:p w14:paraId="79FC8DA3" w14:textId="77777777" w:rsidR="006C31C3" w:rsidRPr="00011D59" w:rsidRDefault="006C31C3" w:rsidP="00D112F9">
            <w:pPr>
              <w:rPr>
                <w:rFonts w:ascii="Times New Roman" w:hAnsi="Times New Roman" w:cs="Times New Roman"/>
                <w:sz w:val="28"/>
                <w:szCs w:val="28"/>
              </w:rPr>
            </w:pPr>
          </w:p>
        </w:tc>
        <w:tc>
          <w:tcPr>
            <w:tcW w:w="2239" w:type="dxa"/>
            <w:vMerge/>
            <w:hideMark/>
          </w:tcPr>
          <w:p w14:paraId="68D29B2D" w14:textId="77777777" w:rsidR="006C31C3" w:rsidRPr="00011D59" w:rsidRDefault="006C31C3" w:rsidP="00D112F9">
            <w:pPr>
              <w:rPr>
                <w:rFonts w:ascii="Times New Roman" w:hAnsi="Times New Roman" w:cs="Times New Roman"/>
                <w:sz w:val="28"/>
                <w:szCs w:val="28"/>
              </w:rPr>
            </w:pPr>
          </w:p>
        </w:tc>
        <w:tc>
          <w:tcPr>
            <w:tcW w:w="5958" w:type="dxa"/>
            <w:hideMark/>
          </w:tcPr>
          <w:p w14:paraId="7297FC04" w14:textId="77777777" w:rsidR="006C31C3" w:rsidRPr="00011D59" w:rsidRDefault="006C31C3" w:rsidP="00D112F9">
            <w:pPr>
              <w:rPr>
                <w:rFonts w:ascii="Times New Roman" w:hAnsi="Times New Roman" w:cs="Times New Roman"/>
                <w:sz w:val="28"/>
                <w:szCs w:val="28"/>
              </w:rPr>
            </w:pPr>
            <w:r w:rsidRPr="00011D59">
              <w:rPr>
                <w:rFonts w:ascii="Times New Roman" w:hAnsi="Times New Roman" w:cs="Times New Roman"/>
                <w:sz w:val="28"/>
                <w:szCs w:val="28"/>
              </w:rPr>
              <w:t>выбор мероприятия</w:t>
            </w:r>
          </w:p>
        </w:tc>
      </w:tr>
      <w:tr w:rsidR="006C31C3" w:rsidRPr="00011D59" w14:paraId="7370E46E" w14:textId="77777777" w:rsidTr="00E36C15">
        <w:tc>
          <w:tcPr>
            <w:tcW w:w="1163" w:type="dxa"/>
            <w:vMerge/>
            <w:hideMark/>
          </w:tcPr>
          <w:p w14:paraId="220E7F2B" w14:textId="77777777" w:rsidR="006C31C3" w:rsidRPr="00011D59" w:rsidRDefault="006C31C3" w:rsidP="00D112F9">
            <w:pPr>
              <w:rPr>
                <w:rFonts w:ascii="Times New Roman" w:hAnsi="Times New Roman" w:cs="Times New Roman"/>
                <w:sz w:val="28"/>
                <w:szCs w:val="28"/>
              </w:rPr>
            </w:pPr>
          </w:p>
        </w:tc>
        <w:tc>
          <w:tcPr>
            <w:tcW w:w="2239" w:type="dxa"/>
            <w:vMerge/>
            <w:hideMark/>
          </w:tcPr>
          <w:p w14:paraId="213157E9" w14:textId="77777777" w:rsidR="006C31C3" w:rsidRPr="00011D59" w:rsidRDefault="006C31C3" w:rsidP="00D112F9">
            <w:pPr>
              <w:rPr>
                <w:rFonts w:ascii="Times New Roman" w:hAnsi="Times New Roman" w:cs="Times New Roman"/>
                <w:sz w:val="28"/>
                <w:szCs w:val="28"/>
              </w:rPr>
            </w:pPr>
          </w:p>
        </w:tc>
        <w:tc>
          <w:tcPr>
            <w:tcW w:w="5958" w:type="dxa"/>
            <w:hideMark/>
          </w:tcPr>
          <w:p w14:paraId="7D063D76" w14:textId="77777777" w:rsidR="006C31C3" w:rsidRPr="00011D59" w:rsidRDefault="006C31C3" w:rsidP="00D112F9">
            <w:pPr>
              <w:rPr>
                <w:rFonts w:ascii="Times New Roman" w:hAnsi="Times New Roman" w:cs="Times New Roman"/>
                <w:sz w:val="28"/>
                <w:szCs w:val="28"/>
              </w:rPr>
            </w:pPr>
            <w:r w:rsidRPr="00011D59">
              <w:rPr>
                <w:rFonts w:ascii="Times New Roman" w:hAnsi="Times New Roman" w:cs="Times New Roman"/>
                <w:sz w:val="28"/>
                <w:szCs w:val="28"/>
              </w:rPr>
              <w:t>регистрация на мероприятие в качестве ответ</w:t>
            </w:r>
            <w:r w:rsidRPr="00011D59">
              <w:rPr>
                <w:rFonts w:ascii="Times New Roman" w:hAnsi="Times New Roman" w:cs="Times New Roman"/>
                <w:sz w:val="28"/>
                <w:szCs w:val="28"/>
              </w:rPr>
              <w:softHyphen/>
              <w:t>ственного</w:t>
            </w:r>
          </w:p>
        </w:tc>
      </w:tr>
      <w:tr w:rsidR="006C31C3" w:rsidRPr="00011D59" w14:paraId="35952D52" w14:textId="77777777" w:rsidTr="00E36C15">
        <w:tc>
          <w:tcPr>
            <w:tcW w:w="1163" w:type="dxa"/>
            <w:vMerge/>
            <w:hideMark/>
          </w:tcPr>
          <w:p w14:paraId="4CF846DF" w14:textId="77777777" w:rsidR="006C31C3" w:rsidRPr="00011D59" w:rsidRDefault="006C31C3" w:rsidP="00D112F9">
            <w:pPr>
              <w:rPr>
                <w:rFonts w:ascii="Times New Roman" w:hAnsi="Times New Roman" w:cs="Times New Roman"/>
                <w:sz w:val="28"/>
                <w:szCs w:val="28"/>
              </w:rPr>
            </w:pPr>
          </w:p>
        </w:tc>
        <w:tc>
          <w:tcPr>
            <w:tcW w:w="2239" w:type="dxa"/>
            <w:vMerge/>
            <w:hideMark/>
          </w:tcPr>
          <w:p w14:paraId="6BC3BD0A" w14:textId="77777777" w:rsidR="006C31C3" w:rsidRPr="00011D59" w:rsidRDefault="006C31C3" w:rsidP="00D112F9">
            <w:pPr>
              <w:rPr>
                <w:rFonts w:ascii="Times New Roman" w:hAnsi="Times New Roman" w:cs="Times New Roman"/>
                <w:sz w:val="28"/>
                <w:szCs w:val="28"/>
              </w:rPr>
            </w:pPr>
          </w:p>
        </w:tc>
        <w:tc>
          <w:tcPr>
            <w:tcW w:w="5958" w:type="dxa"/>
            <w:hideMark/>
          </w:tcPr>
          <w:p w14:paraId="4F381547" w14:textId="77777777" w:rsidR="006C31C3" w:rsidRPr="00011D59" w:rsidRDefault="006C31C3" w:rsidP="00D112F9">
            <w:pPr>
              <w:rPr>
                <w:rFonts w:ascii="Times New Roman" w:hAnsi="Times New Roman" w:cs="Times New Roman"/>
                <w:sz w:val="28"/>
                <w:szCs w:val="28"/>
              </w:rPr>
            </w:pPr>
            <w:r w:rsidRPr="00011D59">
              <w:rPr>
                <w:rFonts w:ascii="Times New Roman" w:hAnsi="Times New Roman" w:cs="Times New Roman"/>
                <w:sz w:val="28"/>
                <w:szCs w:val="28"/>
              </w:rPr>
              <w:t>просмотр подробного описания выбранного меро</w:t>
            </w:r>
            <w:r w:rsidRPr="00011D59">
              <w:rPr>
                <w:rFonts w:ascii="Times New Roman" w:hAnsi="Times New Roman" w:cs="Times New Roman"/>
                <w:sz w:val="28"/>
                <w:szCs w:val="28"/>
              </w:rPr>
              <w:softHyphen/>
              <w:t>приятия</w:t>
            </w:r>
          </w:p>
        </w:tc>
      </w:tr>
      <w:tr w:rsidR="006C31C3" w:rsidRPr="00011D59" w14:paraId="46CA6347" w14:textId="77777777" w:rsidTr="00E36C15">
        <w:tc>
          <w:tcPr>
            <w:tcW w:w="1163" w:type="dxa"/>
            <w:vMerge/>
            <w:hideMark/>
          </w:tcPr>
          <w:p w14:paraId="36F8652D" w14:textId="77777777" w:rsidR="006C31C3" w:rsidRPr="00011D59" w:rsidRDefault="006C31C3" w:rsidP="00D112F9">
            <w:pPr>
              <w:rPr>
                <w:rFonts w:ascii="Times New Roman" w:hAnsi="Times New Roman" w:cs="Times New Roman"/>
                <w:sz w:val="28"/>
                <w:szCs w:val="28"/>
              </w:rPr>
            </w:pPr>
          </w:p>
        </w:tc>
        <w:tc>
          <w:tcPr>
            <w:tcW w:w="2239" w:type="dxa"/>
            <w:vMerge/>
            <w:hideMark/>
          </w:tcPr>
          <w:p w14:paraId="724E46A3" w14:textId="77777777" w:rsidR="006C31C3" w:rsidRPr="00011D59" w:rsidRDefault="006C31C3" w:rsidP="00D112F9">
            <w:pPr>
              <w:rPr>
                <w:rFonts w:ascii="Times New Roman" w:hAnsi="Times New Roman" w:cs="Times New Roman"/>
                <w:sz w:val="28"/>
                <w:szCs w:val="28"/>
              </w:rPr>
            </w:pPr>
          </w:p>
        </w:tc>
        <w:tc>
          <w:tcPr>
            <w:tcW w:w="5958" w:type="dxa"/>
            <w:hideMark/>
          </w:tcPr>
          <w:p w14:paraId="3FF8CC82" w14:textId="77777777" w:rsidR="006C31C3" w:rsidRPr="00011D59" w:rsidRDefault="006C31C3" w:rsidP="00D112F9">
            <w:pPr>
              <w:rPr>
                <w:rFonts w:ascii="Times New Roman" w:hAnsi="Times New Roman" w:cs="Times New Roman"/>
                <w:sz w:val="28"/>
                <w:szCs w:val="28"/>
              </w:rPr>
            </w:pPr>
            <w:r w:rsidRPr="00011D59">
              <w:rPr>
                <w:rFonts w:ascii="Times New Roman" w:hAnsi="Times New Roman" w:cs="Times New Roman"/>
                <w:sz w:val="28"/>
                <w:szCs w:val="28"/>
              </w:rPr>
              <w:t>фильтрация мероприятий</w:t>
            </w:r>
          </w:p>
        </w:tc>
      </w:tr>
      <w:tr w:rsidR="006C31C3" w:rsidRPr="00011D59" w14:paraId="5E1DA8AE" w14:textId="77777777" w:rsidTr="00E36C15">
        <w:tc>
          <w:tcPr>
            <w:tcW w:w="1163" w:type="dxa"/>
            <w:vMerge/>
            <w:hideMark/>
          </w:tcPr>
          <w:p w14:paraId="5D4F82A4" w14:textId="77777777" w:rsidR="006C31C3" w:rsidRPr="00011D59" w:rsidRDefault="006C31C3" w:rsidP="00D112F9">
            <w:pPr>
              <w:rPr>
                <w:rFonts w:ascii="Times New Roman" w:hAnsi="Times New Roman" w:cs="Times New Roman"/>
                <w:sz w:val="28"/>
                <w:szCs w:val="28"/>
              </w:rPr>
            </w:pPr>
          </w:p>
        </w:tc>
        <w:tc>
          <w:tcPr>
            <w:tcW w:w="2239" w:type="dxa"/>
            <w:vMerge/>
            <w:hideMark/>
          </w:tcPr>
          <w:p w14:paraId="4E53C457" w14:textId="77777777" w:rsidR="006C31C3" w:rsidRPr="00011D59" w:rsidRDefault="006C31C3" w:rsidP="00D112F9">
            <w:pPr>
              <w:rPr>
                <w:rFonts w:ascii="Times New Roman" w:hAnsi="Times New Roman" w:cs="Times New Roman"/>
                <w:sz w:val="28"/>
                <w:szCs w:val="28"/>
              </w:rPr>
            </w:pPr>
          </w:p>
        </w:tc>
        <w:tc>
          <w:tcPr>
            <w:tcW w:w="5958" w:type="dxa"/>
            <w:hideMark/>
          </w:tcPr>
          <w:p w14:paraId="7EA0139F" w14:textId="77777777" w:rsidR="006C31C3" w:rsidRPr="00011D59" w:rsidRDefault="006C31C3" w:rsidP="00D112F9">
            <w:pPr>
              <w:rPr>
                <w:rFonts w:ascii="Times New Roman" w:hAnsi="Times New Roman" w:cs="Times New Roman"/>
                <w:sz w:val="28"/>
                <w:szCs w:val="28"/>
              </w:rPr>
            </w:pPr>
            <w:r w:rsidRPr="00011D59">
              <w:rPr>
                <w:rFonts w:ascii="Times New Roman" w:hAnsi="Times New Roman" w:cs="Times New Roman"/>
                <w:sz w:val="28"/>
                <w:szCs w:val="28"/>
              </w:rPr>
              <w:t>поиск определенного мероприятия по названию</w:t>
            </w:r>
          </w:p>
        </w:tc>
      </w:tr>
      <w:tr w:rsidR="006C31C3" w:rsidRPr="00011D59" w14:paraId="68E5F992" w14:textId="77777777" w:rsidTr="00DB1B6F">
        <w:tc>
          <w:tcPr>
            <w:tcW w:w="1163" w:type="dxa"/>
            <w:vMerge/>
            <w:hideMark/>
          </w:tcPr>
          <w:p w14:paraId="4961C895" w14:textId="6E9D5717" w:rsidR="006C31C3" w:rsidRPr="00011D59" w:rsidRDefault="006C31C3" w:rsidP="00D112F9">
            <w:pPr>
              <w:rPr>
                <w:rFonts w:ascii="Times New Roman" w:hAnsi="Times New Roman" w:cs="Times New Roman"/>
                <w:sz w:val="28"/>
                <w:szCs w:val="28"/>
              </w:rPr>
            </w:pPr>
          </w:p>
        </w:tc>
        <w:tc>
          <w:tcPr>
            <w:tcW w:w="2239" w:type="dxa"/>
            <w:vMerge w:val="restart"/>
            <w:tcBorders>
              <w:top w:val="single" w:sz="4" w:space="0" w:color="auto"/>
              <w:bottom w:val="single" w:sz="4" w:space="0" w:color="auto"/>
              <w:right w:val="single" w:sz="4" w:space="0" w:color="auto"/>
            </w:tcBorders>
            <w:hideMark/>
          </w:tcPr>
          <w:p w14:paraId="4758CBB4" w14:textId="77777777" w:rsidR="006C31C3" w:rsidRPr="00011D59" w:rsidRDefault="006C31C3" w:rsidP="00D112F9">
            <w:pPr>
              <w:rPr>
                <w:rFonts w:ascii="Times New Roman" w:hAnsi="Times New Roman" w:cs="Times New Roman"/>
                <w:sz w:val="28"/>
                <w:szCs w:val="28"/>
              </w:rPr>
            </w:pPr>
            <w:r w:rsidRPr="00011D59">
              <w:rPr>
                <w:rFonts w:ascii="Times New Roman" w:hAnsi="Times New Roman" w:cs="Times New Roman"/>
                <w:sz w:val="28"/>
                <w:szCs w:val="28"/>
              </w:rPr>
              <w:t>Пользова</w:t>
            </w:r>
            <w:r w:rsidRPr="00011D59">
              <w:rPr>
                <w:rFonts w:ascii="Times New Roman" w:hAnsi="Times New Roman" w:cs="Times New Roman"/>
                <w:sz w:val="28"/>
                <w:szCs w:val="28"/>
              </w:rPr>
              <w:softHyphen/>
              <w:t>тель</w:t>
            </w:r>
          </w:p>
        </w:tc>
        <w:tc>
          <w:tcPr>
            <w:tcW w:w="5958" w:type="dxa"/>
            <w:tcBorders>
              <w:top w:val="single" w:sz="4" w:space="0" w:color="auto"/>
              <w:left w:val="single" w:sz="4" w:space="0" w:color="auto"/>
              <w:bottom w:val="single" w:sz="4" w:space="0" w:color="auto"/>
              <w:right w:val="single" w:sz="4" w:space="0" w:color="auto"/>
            </w:tcBorders>
            <w:hideMark/>
          </w:tcPr>
          <w:p w14:paraId="348B8E7C" w14:textId="77777777" w:rsidR="006C31C3" w:rsidRPr="00011D59" w:rsidRDefault="006C31C3" w:rsidP="00D112F9">
            <w:pPr>
              <w:rPr>
                <w:rFonts w:ascii="Times New Roman" w:hAnsi="Times New Roman" w:cs="Times New Roman"/>
                <w:sz w:val="28"/>
                <w:szCs w:val="28"/>
              </w:rPr>
            </w:pPr>
            <w:r w:rsidRPr="00011D59">
              <w:rPr>
                <w:rFonts w:ascii="Times New Roman" w:hAnsi="Times New Roman" w:cs="Times New Roman"/>
                <w:sz w:val="28"/>
                <w:szCs w:val="28"/>
              </w:rPr>
              <w:t>возможность авторизации с помощью системы «Кампус»</w:t>
            </w:r>
          </w:p>
        </w:tc>
      </w:tr>
      <w:tr w:rsidR="006C31C3" w:rsidRPr="00011D59" w14:paraId="3D16984E" w14:textId="77777777" w:rsidTr="00DB1B6F">
        <w:tc>
          <w:tcPr>
            <w:tcW w:w="1163" w:type="dxa"/>
            <w:vMerge/>
            <w:vAlign w:val="center"/>
            <w:hideMark/>
          </w:tcPr>
          <w:p w14:paraId="59A43DAA" w14:textId="77777777" w:rsidR="006C31C3" w:rsidRPr="00011D59" w:rsidRDefault="006C31C3" w:rsidP="00D112F9">
            <w:pPr>
              <w:rPr>
                <w:rFonts w:ascii="Times New Roman" w:hAnsi="Times New Roman" w:cs="Times New Roman"/>
                <w:sz w:val="28"/>
                <w:szCs w:val="28"/>
              </w:rPr>
            </w:pPr>
          </w:p>
        </w:tc>
        <w:tc>
          <w:tcPr>
            <w:tcW w:w="2239" w:type="dxa"/>
            <w:vMerge/>
            <w:tcBorders>
              <w:top w:val="single" w:sz="4" w:space="0" w:color="auto"/>
              <w:bottom w:val="single" w:sz="4" w:space="0" w:color="auto"/>
              <w:right w:val="single" w:sz="4" w:space="0" w:color="auto"/>
            </w:tcBorders>
            <w:vAlign w:val="center"/>
            <w:hideMark/>
          </w:tcPr>
          <w:p w14:paraId="0CDE849E" w14:textId="77777777" w:rsidR="006C31C3" w:rsidRPr="00011D59" w:rsidRDefault="006C31C3" w:rsidP="00D112F9">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4F925D6A" w14:textId="77777777" w:rsidR="006C31C3" w:rsidRPr="00011D59" w:rsidRDefault="006C31C3" w:rsidP="00D112F9">
            <w:pPr>
              <w:rPr>
                <w:rFonts w:ascii="Times New Roman" w:hAnsi="Times New Roman" w:cs="Times New Roman"/>
                <w:sz w:val="28"/>
                <w:szCs w:val="28"/>
              </w:rPr>
            </w:pPr>
            <w:r w:rsidRPr="00011D59">
              <w:rPr>
                <w:rFonts w:ascii="Times New Roman" w:hAnsi="Times New Roman" w:cs="Times New Roman"/>
                <w:sz w:val="28"/>
                <w:szCs w:val="28"/>
              </w:rPr>
              <w:t>возможность авторизации с помощью логина и па</w:t>
            </w:r>
            <w:r w:rsidRPr="00011D59">
              <w:rPr>
                <w:rFonts w:ascii="Times New Roman" w:hAnsi="Times New Roman" w:cs="Times New Roman"/>
                <w:sz w:val="28"/>
                <w:szCs w:val="28"/>
              </w:rPr>
              <w:softHyphen/>
              <w:t>роля</w:t>
            </w:r>
          </w:p>
        </w:tc>
      </w:tr>
      <w:tr w:rsidR="006C31C3" w:rsidRPr="00011D59" w14:paraId="4BF2D3B7" w14:textId="77777777" w:rsidTr="00DB1B6F">
        <w:tc>
          <w:tcPr>
            <w:tcW w:w="1163" w:type="dxa"/>
            <w:vMerge/>
            <w:vAlign w:val="center"/>
            <w:hideMark/>
          </w:tcPr>
          <w:p w14:paraId="26DDB849" w14:textId="77777777" w:rsidR="006C31C3" w:rsidRPr="00011D59" w:rsidRDefault="006C31C3" w:rsidP="00D112F9">
            <w:pPr>
              <w:rPr>
                <w:rFonts w:ascii="Times New Roman" w:hAnsi="Times New Roman" w:cs="Times New Roman"/>
                <w:sz w:val="28"/>
                <w:szCs w:val="28"/>
              </w:rPr>
            </w:pPr>
          </w:p>
        </w:tc>
        <w:tc>
          <w:tcPr>
            <w:tcW w:w="2239" w:type="dxa"/>
            <w:vMerge/>
            <w:tcBorders>
              <w:top w:val="single" w:sz="4" w:space="0" w:color="auto"/>
              <w:bottom w:val="single" w:sz="4" w:space="0" w:color="auto"/>
              <w:right w:val="single" w:sz="4" w:space="0" w:color="auto"/>
            </w:tcBorders>
            <w:vAlign w:val="center"/>
            <w:hideMark/>
          </w:tcPr>
          <w:p w14:paraId="22F39B18" w14:textId="77777777" w:rsidR="006C31C3" w:rsidRPr="00011D59" w:rsidRDefault="006C31C3" w:rsidP="00D112F9">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7691A1A3" w14:textId="77777777" w:rsidR="006C31C3" w:rsidRPr="00011D59" w:rsidRDefault="006C31C3" w:rsidP="00D112F9">
            <w:pPr>
              <w:rPr>
                <w:rFonts w:ascii="Times New Roman" w:hAnsi="Times New Roman" w:cs="Times New Roman"/>
                <w:sz w:val="28"/>
                <w:szCs w:val="28"/>
              </w:rPr>
            </w:pPr>
            <w:r w:rsidRPr="00011D59">
              <w:rPr>
                <w:rFonts w:ascii="Times New Roman" w:hAnsi="Times New Roman" w:cs="Times New Roman"/>
                <w:sz w:val="28"/>
                <w:szCs w:val="28"/>
              </w:rPr>
              <w:t>возможность выхода из учетной записи пользова</w:t>
            </w:r>
            <w:r w:rsidRPr="00011D59">
              <w:rPr>
                <w:rFonts w:ascii="Times New Roman" w:hAnsi="Times New Roman" w:cs="Times New Roman"/>
                <w:sz w:val="28"/>
                <w:szCs w:val="28"/>
              </w:rPr>
              <w:softHyphen/>
              <w:t>теля</w:t>
            </w:r>
          </w:p>
        </w:tc>
      </w:tr>
    </w:tbl>
    <w:p w14:paraId="59006C70" w14:textId="77777777" w:rsidR="00E36C15" w:rsidRPr="00011D59" w:rsidRDefault="00E36C15">
      <w:r w:rsidRPr="00011D59">
        <w:br w:type="page"/>
      </w:r>
    </w:p>
    <w:p w14:paraId="0D30D758" w14:textId="718340DF" w:rsidR="00E36C15" w:rsidRPr="00011D59" w:rsidRDefault="00E36C15" w:rsidP="00E36C15">
      <w:pPr>
        <w:pStyle w:val="aa"/>
        <w:ind w:firstLine="0"/>
      </w:pPr>
      <w:r w:rsidRPr="00011D59">
        <w:lastRenderedPageBreak/>
        <w:t>Продолжение таблицы 1.3</w:t>
      </w:r>
    </w:p>
    <w:tbl>
      <w:tblPr>
        <w:tblStyle w:val="af1"/>
        <w:tblW w:w="9385" w:type="dxa"/>
        <w:tblInd w:w="-5" w:type="dxa"/>
        <w:tblLayout w:type="fixed"/>
        <w:tblLook w:val="04A0" w:firstRow="1" w:lastRow="0" w:firstColumn="1" w:lastColumn="0" w:noHBand="0" w:noVBand="1"/>
      </w:tblPr>
      <w:tblGrid>
        <w:gridCol w:w="1163"/>
        <w:gridCol w:w="2239"/>
        <w:gridCol w:w="5958"/>
        <w:gridCol w:w="25"/>
      </w:tblGrid>
      <w:tr w:rsidR="00A93D5D" w:rsidRPr="00011D59" w14:paraId="67B99011" w14:textId="77777777" w:rsidTr="006C31C3">
        <w:trPr>
          <w:gridAfter w:val="1"/>
          <w:wAfter w:w="25" w:type="dxa"/>
        </w:trPr>
        <w:tc>
          <w:tcPr>
            <w:tcW w:w="1163" w:type="dxa"/>
            <w:tcBorders>
              <w:left w:val="single" w:sz="4" w:space="0" w:color="auto"/>
              <w:right w:val="single" w:sz="4" w:space="0" w:color="auto"/>
            </w:tcBorders>
          </w:tcPr>
          <w:p w14:paraId="5C1CA7DD" w14:textId="782A717F" w:rsidR="00A93D5D" w:rsidRPr="00011D59" w:rsidRDefault="00A93D5D" w:rsidP="00A93D5D">
            <w:pPr>
              <w:jc w:val="center"/>
              <w:rPr>
                <w:rFonts w:ascii="Times New Roman" w:hAnsi="Times New Roman" w:cs="Times New Roman"/>
                <w:sz w:val="28"/>
                <w:szCs w:val="28"/>
              </w:rPr>
            </w:pPr>
            <w:r w:rsidRPr="00011D59">
              <w:rPr>
                <w:rFonts w:ascii="Times New Roman" w:hAnsi="Times New Roman" w:cs="Times New Roman"/>
                <w:b/>
                <w:bCs/>
                <w:sz w:val="28"/>
                <w:szCs w:val="28"/>
              </w:rPr>
              <w:t>Роль</w:t>
            </w:r>
          </w:p>
        </w:tc>
        <w:tc>
          <w:tcPr>
            <w:tcW w:w="2239" w:type="dxa"/>
            <w:tcBorders>
              <w:top w:val="single" w:sz="4" w:space="0" w:color="auto"/>
              <w:left w:val="single" w:sz="4" w:space="0" w:color="auto"/>
              <w:bottom w:val="single" w:sz="4" w:space="0" w:color="auto"/>
              <w:right w:val="single" w:sz="4" w:space="0" w:color="auto"/>
            </w:tcBorders>
          </w:tcPr>
          <w:p w14:paraId="5260B435" w14:textId="0F510575" w:rsidR="00A93D5D" w:rsidRPr="00011D59" w:rsidRDefault="00A93D5D" w:rsidP="00A93D5D">
            <w:pPr>
              <w:jc w:val="center"/>
              <w:rPr>
                <w:rFonts w:ascii="Times New Roman" w:hAnsi="Times New Roman" w:cs="Times New Roman"/>
                <w:sz w:val="28"/>
                <w:szCs w:val="28"/>
              </w:rPr>
            </w:pPr>
            <w:r w:rsidRPr="00011D59">
              <w:rPr>
                <w:rFonts w:ascii="Times New Roman" w:hAnsi="Times New Roman" w:cs="Times New Roman"/>
                <w:b/>
                <w:bCs/>
                <w:sz w:val="28"/>
                <w:szCs w:val="28"/>
              </w:rPr>
              <w:t>Подсистема</w:t>
            </w:r>
          </w:p>
        </w:tc>
        <w:tc>
          <w:tcPr>
            <w:tcW w:w="5958" w:type="dxa"/>
            <w:tcBorders>
              <w:top w:val="single" w:sz="4" w:space="0" w:color="auto"/>
              <w:left w:val="single" w:sz="4" w:space="0" w:color="auto"/>
              <w:bottom w:val="single" w:sz="4" w:space="0" w:color="auto"/>
              <w:right w:val="single" w:sz="4" w:space="0" w:color="auto"/>
            </w:tcBorders>
          </w:tcPr>
          <w:p w14:paraId="62EE36CF" w14:textId="324B17C5" w:rsidR="00A93D5D" w:rsidRPr="00011D59" w:rsidRDefault="00A93D5D" w:rsidP="00A93D5D">
            <w:pPr>
              <w:jc w:val="center"/>
              <w:rPr>
                <w:rFonts w:ascii="Times New Roman" w:hAnsi="Times New Roman" w:cs="Times New Roman"/>
                <w:sz w:val="28"/>
                <w:szCs w:val="28"/>
              </w:rPr>
            </w:pPr>
            <w:r w:rsidRPr="00011D59">
              <w:rPr>
                <w:rFonts w:ascii="Times New Roman" w:hAnsi="Times New Roman" w:cs="Times New Roman"/>
                <w:b/>
                <w:bCs/>
                <w:sz w:val="28"/>
                <w:szCs w:val="28"/>
              </w:rPr>
              <w:t>Функция</w:t>
            </w:r>
          </w:p>
        </w:tc>
      </w:tr>
      <w:tr w:rsidR="00D112F9" w:rsidRPr="00011D59" w14:paraId="1077D440" w14:textId="77777777" w:rsidTr="006C31C3">
        <w:trPr>
          <w:gridAfter w:val="1"/>
          <w:wAfter w:w="25" w:type="dxa"/>
        </w:trPr>
        <w:tc>
          <w:tcPr>
            <w:tcW w:w="1163" w:type="dxa"/>
            <w:vMerge w:val="restart"/>
            <w:tcBorders>
              <w:left w:val="single" w:sz="4" w:space="0" w:color="auto"/>
              <w:right w:val="single" w:sz="4" w:space="0" w:color="auto"/>
            </w:tcBorders>
            <w:hideMark/>
          </w:tcPr>
          <w:p w14:paraId="3DB0E3BB" w14:textId="7C19389A" w:rsidR="00D112F9" w:rsidRPr="00011D59" w:rsidRDefault="006C31C3" w:rsidP="00D112F9">
            <w:pPr>
              <w:rPr>
                <w:rFonts w:ascii="Times New Roman" w:hAnsi="Times New Roman" w:cs="Times New Roman"/>
                <w:sz w:val="28"/>
                <w:szCs w:val="28"/>
              </w:rPr>
            </w:pPr>
            <w:r w:rsidRPr="00011D59">
              <w:rPr>
                <w:rFonts w:ascii="Times New Roman" w:hAnsi="Times New Roman" w:cs="Times New Roman"/>
                <w:sz w:val="28"/>
                <w:szCs w:val="28"/>
              </w:rPr>
              <w:t>Ответ</w:t>
            </w:r>
            <w:r w:rsidRPr="00011D59">
              <w:rPr>
                <w:rFonts w:ascii="Times New Roman" w:hAnsi="Times New Roman" w:cs="Times New Roman"/>
                <w:sz w:val="28"/>
                <w:szCs w:val="28"/>
              </w:rPr>
              <w:softHyphen/>
              <w:t>ствен</w:t>
            </w:r>
            <w:r w:rsidRPr="00011D59">
              <w:rPr>
                <w:rFonts w:ascii="Times New Roman" w:hAnsi="Times New Roman" w:cs="Times New Roman"/>
                <w:sz w:val="28"/>
                <w:szCs w:val="28"/>
              </w:rPr>
              <w:softHyphen/>
              <w:t>ный за меро</w:t>
            </w:r>
            <w:r w:rsidRPr="00011D59">
              <w:rPr>
                <w:rFonts w:ascii="Times New Roman" w:hAnsi="Times New Roman" w:cs="Times New Roman"/>
                <w:sz w:val="28"/>
                <w:szCs w:val="28"/>
              </w:rPr>
              <w:softHyphen/>
              <w:t>прия</w:t>
            </w:r>
            <w:r w:rsidRPr="00011D59">
              <w:rPr>
                <w:rFonts w:ascii="Times New Roman" w:hAnsi="Times New Roman" w:cs="Times New Roman"/>
                <w:sz w:val="28"/>
                <w:szCs w:val="28"/>
              </w:rPr>
              <w:softHyphen/>
              <w:t>тие</w:t>
            </w:r>
          </w:p>
        </w:tc>
        <w:tc>
          <w:tcPr>
            <w:tcW w:w="2239" w:type="dxa"/>
            <w:vMerge w:val="restart"/>
            <w:tcBorders>
              <w:top w:val="single" w:sz="4" w:space="0" w:color="auto"/>
              <w:left w:val="single" w:sz="4" w:space="0" w:color="auto"/>
              <w:bottom w:val="single" w:sz="4" w:space="0" w:color="auto"/>
              <w:right w:val="single" w:sz="4" w:space="0" w:color="auto"/>
            </w:tcBorders>
            <w:hideMark/>
          </w:tcPr>
          <w:p w14:paraId="461D4504" w14:textId="77777777" w:rsidR="00D112F9" w:rsidRPr="00011D59" w:rsidRDefault="00D112F9" w:rsidP="00D112F9">
            <w:pPr>
              <w:rPr>
                <w:rFonts w:ascii="Times New Roman" w:hAnsi="Times New Roman" w:cs="Times New Roman"/>
                <w:sz w:val="28"/>
                <w:szCs w:val="28"/>
              </w:rPr>
            </w:pPr>
            <w:r w:rsidRPr="00011D59">
              <w:rPr>
                <w:rFonts w:ascii="Times New Roman" w:hAnsi="Times New Roman" w:cs="Times New Roman"/>
                <w:sz w:val="28"/>
                <w:szCs w:val="28"/>
              </w:rPr>
              <w:t>Подтвержде</w:t>
            </w:r>
            <w:r w:rsidRPr="00011D59">
              <w:rPr>
                <w:rFonts w:ascii="Times New Roman" w:hAnsi="Times New Roman" w:cs="Times New Roman"/>
                <w:sz w:val="28"/>
                <w:szCs w:val="28"/>
              </w:rPr>
              <w:softHyphen/>
              <w:t>ние присут</w:t>
            </w:r>
            <w:r w:rsidRPr="00011D59">
              <w:rPr>
                <w:rFonts w:ascii="Times New Roman" w:hAnsi="Times New Roman" w:cs="Times New Roman"/>
                <w:sz w:val="28"/>
                <w:szCs w:val="28"/>
              </w:rPr>
              <w:softHyphen/>
              <w:t>ствия</w:t>
            </w:r>
          </w:p>
        </w:tc>
        <w:tc>
          <w:tcPr>
            <w:tcW w:w="5958" w:type="dxa"/>
            <w:tcBorders>
              <w:top w:val="single" w:sz="4" w:space="0" w:color="auto"/>
              <w:left w:val="single" w:sz="4" w:space="0" w:color="auto"/>
              <w:bottom w:val="single" w:sz="4" w:space="0" w:color="auto"/>
              <w:right w:val="single" w:sz="4" w:space="0" w:color="auto"/>
            </w:tcBorders>
            <w:hideMark/>
          </w:tcPr>
          <w:p w14:paraId="6BED7A40" w14:textId="77777777" w:rsidR="00D112F9" w:rsidRPr="00011D59" w:rsidRDefault="00D112F9" w:rsidP="00D112F9">
            <w:pPr>
              <w:rPr>
                <w:rFonts w:ascii="Times New Roman" w:hAnsi="Times New Roman" w:cs="Times New Roman"/>
                <w:sz w:val="28"/>
                <w:szCs w:val="28"/>
              </w:rPr>
            </w:pPr>
            <w:r w:rsidRPr="00011D59">
              <w:rPr>
                <w:rFonts w:ascii="Times New Roman" w:hAnsi="Times New Roman" w:cs="Times New Roman"/>
                <w:sz w:val="28"/>
                <w:szCs w:val="28"/>
              </w:rPr>
              <w:t>выбор необходимого мероприятия</w:t>
            </w:r>
          </w:p>
        </w:tc>
      </w:tr>
      <w:tr w:rsidR="00D112F9" w:rsidRPr="00011D59" w14:paraId="45D97CFA" w14:textId="77777777" w:rsidTr="00E36C15">
        <w:trPr>
          <w:gridAfter w:val="1"/>
          <w:wAfter w:w="25" w:type="dxa"/>
        </w:trPr>
        <w:tc>
          <w:tcPr>
            <w:tcW w:w="1163" w:type="dxa"/>
            <w:vMerge/>
            <w:tcBorders>
              <w:left w:val="single" w:sz="4" w:space="0" w:color="auto"/>
              <w:right w:val="single" w:sz="4" w:space="0" w:color="auto"/>
            </w:tcBorders>
            <w:vAlign w:val="center"/>
            <w:hideMark/>
          </w:tcPr>
          <w:p w14:paraId="60165D69" w14:textId="77777777" w:rsidR="00D112F9" w:rsidRPr="00011D59" w:rsidRDefault="00D112F9" w:rsidP="00D112F9">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50A6DE5" w14:textId="77777777" w:rsidR="00D112F9" w:rsidRPr="00011D59" w:rsidRDefault="00D112F9" w:rsidP="00D112F9">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C26C17D" w14:textId="77777777" w:rsidR="00D112F9" w:rsidRPr="00011D59" w:rsidRDefault="00D112F9" w:rsidP="00D112F9">
            <w:pPr>
              <w:rPr>
                <w:rFonts w:ascii="Times New Roman" w:hAnsi="Times New Roman" w:cs="Times New Roman"/>
                <w:sz w:val="28"/>
                <w:szCs w:val="28"/>
              </w:rPr>
            </w:pPr>
            <w:r w:rsidRPr="00011D59">
              <w:rPr>
                <w:rFonts w:ascii="Times New Roman" w:hAnsi="Times New Roman" w:cs="Times New Roman"/>
                <w:sz w:val="28"/>
                <w:szCs w:val="28"/>
              </w:rPr>
              <w:t>считывание уникальный код участника студента</w:t>
            </w:r>
          </w:p>
        </w:tc>
      </w:tr>
      <w:tr w:rsidR="00D112F9" w:rsidRPr="00011D59" w14:paraId="3D106D98" w14:textId="77777777" w:rsidTr="00E36C15">
        <w:trPr>
          <w:gridAfter w:val="1"/>
          <w:wAfter w:w="25" w:type="dxa"/>
        </w:trPr>
        <w:tc>
          <w:tcPr>
            <w:tcW w:w="1163" w:type="dxa"/>
            <w:vMerge/>
            <w:tcBorders>
              <w:left w:val="single" w:sz="4" w:space="0" w:color="auto"/>
              <w:right w:val="single" w:sz="4" w:space="0" w:color="auto"/>
            </w:tcBorders>
            <w:vAlign w:val="center"/>
            <w:hideMark/>
          </w:tcPr>
          <w:p w14:paraId="439C4EDF" w14:textId="77777777" w:rsidR="00D112F9" w:rsidRPr="00011D59" w:rsidRDefault="00D112F9" w:rsidP="00D112F9">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E8AA8DC" w14:textId="77777777" w:rsidR="00D112F9" w:rsidRPr="00011D59" w:rsidRDefault="00D112F9" w:rsidP="00D112F9">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87CF6B0" w14:textId="77777777" w:rsidR="00D112F9" w:rsidRPr="00011D59" w:rsidRDefault="00D112F9" w:rsidP="00D112F9">
            <w:pPr>
              <w:rPr>
                <w:rFonts w:ascii="Times New Roman" w:hAnsi="Times New Roman" w:cs="Times New Roman"/>
                <w:sz w:val="28"/>
                <w:szCs w:val="28"/>
              </w:rPr>
            </w:pPr>
            <w:r w:rsidRPr="00011D59">
              <w:rPr>
                <w:rFonts w:ascii="Times New Roman" w:hAnsi="Times New Roman" w:cs="Times New Roman"/>
                <w:sz w:val="28"/>
                <w:szCs w:val="28"/>
              </w:rPr>
              <w:t>подтверждение присутствие участника</w:t>
            </w:r>
          </w:p>
        </w:tc>
      </w:tr>
      <w:tr w:rsidR="00D112F9" w:rsidRPr="00011D59" w14:paraId="1897A46C" w14:textId="77777777" w:rsidTr="00E36C15">
        <w:tc>
          <w:tcPr>
            <w:tcW w:w="1163" w:type="dxa"/>
            <w:vMerge/>
            <w:tcBorders>
              <w:left w:val="single" w:sz="4" w:space="0" w:color="auto"/>
              <w:right w:val="single" w:sz="4" w:space="0" w:color="auto"/>
            </w:tcBorders>
          </w:tcPr>
          <w:p w14:paraId="3A4927C7" w14:textId="77777777" w:rsidR="00D112F9" w:rsidRPr="00011D59" w:rsidRDefault="00D112F9" w:rsidP="00D112F9">
            <w:pPr>
              <w:rPr>
                <w:rFonts w:ascii="Times New Roman" w:hAnsi="Times New Roman" w:cs="Times New Roman"/>
                <w:sz w:val="28"/>
                <w:szCs w:val="28"/>
              </w:rPr>
            </w:pPr>
          </w:p>
        </w:tc>
        <w:tc>
          <w:tcPr>
            <w:tcW w:w="2239" w:type="dxa"/>
            <w:vMerge w:val="restart"/>
            <w:tcBorders>
              <w:top w:val="single" w:sz="4" w:space="0" w:color="auto"/>
              <w:left w:val="single" w:sz="4" w:space="0" w:color="auto"/>
              <w:bottom w:val="single" w:sz="4" w:space="0" w:color="auto"/>
              <w:right w:val="single" w:sz="4" w:space="0" w:color="auto"/>
            </w:tcBorders>
            <w:hideMark/>
          </w:tcPr>
          <w:p w14:paraId="2387C2AE" w14:textId="77777777" w:rsidR="00D112F9" w:rsidRPr="00011D59" w:rsidRDefault="00D112F9" w:rsidP="00D112F9">
            <w:pPr>
              <w:rPr>
                <w:rFonts w:ascii="Times New Roman" w:hAnsi="Times New Roman" w:cs="Times New Roman"/>
                <w:sz w:val="28"/>
                <w:szCs w:val="28"/>
              </w:rPr>
            </w:pPr>
            <w:r w:rsidRPr="00011D59">
              <w:rPr>
                <w:rFonts w:ascii="Times New Roman" w:hAnsi="Times New Roman" w:cs="Times New Roman"/>
                <w:sz w:val="28"/>
                <w:szCs w:val="28"/>
              </w:rPr>
              <w:t>Мои меро</w:t>
            </w:r>
            <w:r w:rsidRPr="00011D59">
              <w:rPr>
                <w:rFonts w:ascii="Times New Roman" w:hAnsi="Times New Roman" w:cs="Times New Roman"/>
                <w:sz w:val="28"/>
                <w:szCs w:val="28"/>
              </w:rPr>
              <w:softHyphen/>
              <w:t>приятия</w:t>
            </w:r>
          </w:p>
        </w:tc>
        <w:tc>
          <w:tcPr>
            <w:tcW w:w="5983" w:type="dxa"/>
            <w:gridSpan w:val="2"/>
            <w:tcBorders>
              <w:top w:val="single" w:sz="4" w:space="0" w:color="auto"/>
              <w:left w:val="single" w:sz="4" w:space="0" w:color="auto"/>
              <w:bottom w:val="single" w:sz="4" w:space="0" w:color="auto"/>
              <w:right w:val="single" w:sz="4" w:space="0" w:color="auto"/>
            </w:tcBorders>
            <w:hideMark/>
          </w:tcPr>
          <w:p w14:paraId="2A444855" w14:textId="77777777" w:rsidR="00D112F9" w:rsidRPr="00011D59" w:rsidRDefault="00D112F9" w:rsidP="00D112F9">
            <w:pPr>
              <w:rPr>
                <w:rFonts w:ascii="Times New Roman" w:hAnsi="Times New Roman" w:cs="Times New Roman"/>
                <w:sz w:val="28"/>
                <w:szCs w:val="28"/>
              </w:rPr>
            </w:pPr>
            <w:r w:rsidRPr="00011D59">
              <w:rPr>
                <w:rFonts w:ascii="Times New Roman" w:hAnsi="Times New Roman" w:cs="Times New Roman"/>
                <w:sz w:val="28"/>
                <w:szCs w:val="28"/>
              </w:rPr>
              <w:t>просмотр списка мероприятий с пройденной реги</w:t>
            </w:r>
            <w:r w:rsidRPr="00011D59">
              <w:rPr>
                <w:rFonts w:ascii="Times New Roman" w:hAnsi="Times New Roman" w:cs="Times New Roman"/>
                <w:sz w:val="28"/>
                <w:szCs w:val="28"/>
              </w:rPr>
              <w:softHyphen/>
              <w:t>страцией</w:t>
            </w:r>
          </w:p>
        </w:tc>
      </w:tr>
      <w:tr w:rsidR="00D112F9" w:rsidRPr="00011D59" w14:paraId="1E6BC067" w14:textId="77777777" w:rsidTr="00E36C15">
        <w:tc>
          <w:tcPr>
            <w:tcW w:w="1163" w:type="dxa"/>
            <w:vMerge/>
            <w:tcBorders>
              <w:left w:val="single" w:sz="4" w:space="0" w:color="auto"/>
              <w:right w:val="single" w:sz="4" w:space="0" w:color="auto"/>
            </w:tcBorders>
          </w:tcPr>
          <w:p w14:paraId="0C8B77EA" w14:textId="77777777" w:rsidR="00D112F9" w:rsidRPr="00011D59" w:rsidRDefault="00D112F9" w:rsidP="00D112F9">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D83F3B8" w14:textId="77777777" w:rsidR="00D112F9" w:rsidRPr="00011D59" w:rsidRDefault="00D112F9" w:rsidP="00D112F9">
            <w:pPr>
              <w:rPr>
                <w:rFonts w:ascii="Times New Roman" w:hAnsi="Times New Roman" w:cs="Times New Roman"/>
                <w:sz w:val="28"/>
                <w:szCs w:val="28"/>
              </w:rPr>
            </w:pPr>
          </w:p>
        </w:tc>
        <w:tc>
          <w:tcPr>
            <w:tcW w:w="5983" w:type="dxa"/>
            <w:gridSpan w:val="2"/>
            <w:tcBorders>
              <w:top w:val="single" w:sz="4" w:space="0" w:color="auto"/>
              <w:left w:val="single" w:sz="4" w:space="0" w:color="auto"/>
              <w:bottom w:val="single" w:sz="4" w:space="0" w:color="auto"/>
              <w:right w:val="single" w:sz="4" w:space="0" w:color="auto"/>
            </w:tcBorders>
            <w:hideMark/>
          </w:tcPr>
          <w:p w14:paraId="2A29BE06" w14:textId="77777777" w:rsidR="00D112F9" w:rsidRPr="00011D59" w:rsidRDefault="00D112F9" w:rsidP="00D112F9">
            <w:pPr>
              <w:rPr>
                <w:rFonts w:ascii="Times New Roman" w:hAnsi="Times New Roman" w:cs="Times New Roman"/>
                <w:sz w:val="28"/>
                <w:szCs w:val="28"/>
              </w:rPr>
            </w:pPr>
            <w:r w:rsidRPr="00011D59">
              <w:rPr>
                <w:rFonts w:ascii="Times New Roman" w:hAnsi="Times New Roman" w:cs="Times New Roman"/>
                <w:sz w:val="28"/>
                <w:szCs w:val="28"/>
              </w:rPr>
              <w:t>выбор мероприятия с пройденной регистрацией</w:t>
            </w:r>
          </w:p>
        </w:tc>
      </w:tr>
      <w:tr w:rsidR="00D112F9" w:rsidRPr="00011D59" w14:paraId="1CFDE31C" w14:textId="77777777" w:rsidTr="00E36C15">
        <w:tc>
          <w:tcPr>
            <w:tcW w:w="1163" w:type="dxa"/>
            <w:vMerge/>
            <w:tcBorders>
              <w:left w:val="single" w:sz="4" w:space="0" w:color="auto"/>
              <w:bottom w:val="single" w:sz="4" w:space="0" w:color="auto"/>
              <w:right w:val="single" w:sz="4" w:space="0" w:color="auto"/>
            </w:tcBorders>
          </w:tcPr>
          <w:p w14:paraId="26C0E931" w14:textId="77777777" w:rsidR="00D112F9" w:rsidRPr="00011D59" w:rsidRDefault="00D112F9" w:rsidP="00D112F9">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1BEB200" w14:textId="77777777" w:rsidR="00D112F9" w:rsidRPr="00011D59" w:rsidRDefault="00D112F9" w:rsidP="00D112F9">
            <w:pPr>
              <w:rPr>
                <w:rFonts w:ascii="Times New Roman" w:hAnsi="Times New Roman" w:cs="Times New Roman"/>
                <w:sz w:val="28"/>
                <w:szCs w:val="28"/>
              </w:rPr>
            </w:pPr>
          </w:p>
        </w:tc>
        <w:tc>
          <w:tcPr>
            <w:tcW w:w="5983" w:type="dxa"/>
            <w:gridSpan w:val="2"/>
            <w:tcBorders>
              <w:top w:val="single" w:sz="4" w:space="0" w:color="auto"/>
              <w:left w:val="single" w:sz="4" w:space="0" w:color="auto"/>
              <w:bottom w:val="single" w:sz="4" w:space="0" w:color="auto"/>
              <w:right w:val="single" w:sz="4" w:space="0" w:color="auto"/>
            </w:tcBorders>
            <w:hideMark/>
          </w:tcPr>
          <w:p w14:paraId="1BBF827E" w14:textId="77777777" w:rsidR="00D112F9" w:rsidRPr="00011D59" w:rsidRDefault="00D112F9" w:rsidP="00D112F9">
            <w:pPr>
              <w:rPr>
                <w:rFonts w:ascii="Times New Roman" w:hAnsi="Times New Roman" w:cs="Times New Roman"/>
                <w:sz w:val="28"/>
                <w:szCs w:val="28"/>
              </w:rPr>
            </w:pPr>
            <w:r w:rsidRPr="00011D59">
              <w:rPr>
                <w:rFonts w:ascii="Times New Roman" w:hAnsi="Times New Roman" w:cs="Times New Roman"/>
                <w:sz w:val="28"/>
                <w:szCs w:val="28"/>
              </w:rPr>
              <w:t>просмотр статистики по выбранному мероприятию</w:t>
            </w:r>
          </w:p>
        </w:tc>
      </w:tr>
    </w:tbl>
    <w:p w14:paraId="52FE59A6" w14:textId="77777777" w:rsidR="00123AF5" w:rsidRPr="00011D59" w:rsidRDefault="00123AF5" w:rsidP="00123AF5">
      <w:pPr>
        <w:pStyle w:val="aa"/>
      </w:pPr>
    </w:p>
    <w:p w14:paraId="02C22327" w14:textId="17FC53C6" w:rsidR="00123AF5" w:rsidRPr="00011D59" w:rsidRDefault="00123AF5" w:rsidP="00123AF5">
      <w:pPr>
        <w:pStyle w:val="23"/>
        <w:spacing w:before="0"/>
      </w:pPr>
      <w:bookmarkStart w:id="13" w:name="_Toc136455361"/>
      <w:r w:rsidRPr="00011D59">
        <w:t>1.</w:t>
      </w:r>
      <w:r w:rsidR="00166881" w:rsidRPr="00011D59">
        <w:t>6</w:t>
      </w:r>
      <w:r w:rsidRPr="00011D59">
        <w:t xml:space="preserve"> Функциональное назначение системы</w:t>
      </w:r>
      <w:bookmarkEnd w:id="13"/>
    </w:p>
    <w:p w14:paraId="6CCB4D95" w14:textId="74EC5DAB" w:rsidR="00123AF5" w:rsidRPr="00011D59" w:rsidRDefault="00123AF5" w:rsidP="00516E32">
      <w:pPr>
        <w:pStyle w:val="aa"/>
      </w:pPr>
      <w:r w:rsidRPr="00516E32">
        <w:t>Функциональное</w:t>
      </w:r>
      <w:r w:rsidRPr="00011D59">
        <w:t xml:space="preserve"> назначение приложения представлено в виде нотации IDEF0</w:t>
      </w:r>
      <w:r w:rsidR="008A3C42" w:rsidRPr="00011D59">
        <w:t xml:space="preserve"> [</w:t>
      </w:r>
      <w:r w:rsidR="002A48EB" w:rsidRPr="00011D59">
        <w:t>4</w:t>
      </w:r>
      <w:r w:rsidR="008A3C42" w:rsidRPr="00011D59">
        <w:t>]</w:t>
      </w:r>
      <w:r w:rsidRPr="00011D59">
        <w:t xml:space="preserve">. Эта графическая модель используется для описания функций системы, их взаимодействия и зависимостей. </w:t>
      </w:r>
    </w:p>
    <w:p w14:paraId="4E6C32BC" w14:textId="77777777" w:rsidR="00123AF5" w:rsidRPr="00011D59" w:rsidRDefault="00123AF5" w:rsidP="00123AF5">
      <w:pPr>
        <w:pStyle w:val="aa"/>
      </w:pPr>
      <w:r w:rsidRPr="00011D59">
        <w:t>Описание контекста модели:</w:t>
      </w:r>
    </w:p>
    <w:p w14:paraId="27E32C8B" w14:textId="25756B5E" w:rsidR="00123AF5" w:rsidRPr="00011D59" w:rsidRDefault="00123AF5" w:rsidP="00FC6C64">
      <w:pPr>
        <w:pStyle w:val="aa"/>
        <w:numPr>
          <w:ilvl w:val="0"/>
          <w:numId w:val="12"/>
        </w:numPr>
        <w:ind w:left="0" w:firstLine="709"/>
      </w:pPr>
      <w:r w:rsidRPr="00011D59">
        <w:t>Предмет моделирования – регистрация и подтверждение присутствия студентов на мероприятии</w:t>
      </w:r>
      <w:r w:rsidR="00350EFA" w:rsidRPr="00011D59">
        <w:t>.</w:t>
      </w:r>
    </w:p>
    <w:p w14:paraId="51308698" w14:textId="5D2D850D" w:rsidR="00123AF5" w:rsidRPr="00011D59" w:rsidRDefault="00123AF5" w:rsidP="00FC6C64">
      <w:pPr>
        <w:pStyle w:val="aa"/>
        <w:numPr>
          <w:ilvl w:val="0"/>
          <w:numId w:val="12"/>
        </w:numPr>
        <w:ind w:left="0" w:firstLine="709"/>
      </w:pPr>
      <w:r w:rsidRPr="00011D59">
        <w:t xml:space="preserve">Область моделирования – модель охватывает процессы, связанные </w:t>
      </w:r>
      <w:r w:rsidR="0032183C" w:rsidRPr="00011D59">
        <w:t>с регистрацией и подтверждением присутствия на мероприятиях</w:t>
      </w:r>
      <w:r w:rsidR="00350EFA" w:rsidRPr="00011D59">
        <w:t>.</w:t>
      </w:r>
    </w:p>
    <w:p w14:paraId="4DC27A8D" w14:textId="6268CBBE" w:rsidR="00123AF5" w:rsidRPr="00011D59" w:rsidRDefault="00123AF5" w:rsidP="002520B8">
      <w:pPr>
        <w:pStyle w:val="aa"/>
        <w:numPr>
          <w:ilvl w:val="0"/>
          <w:numId w:val="12"/>
        </w:numPr>
        <w:ind w:left="0" w:firstLine="709"/>
      </w:pPr>
      <w:r w:rsidRPr="00011D59">
        <w:t>Точка зрения – студенты и ответственные за мероприятия.</w:t>
      </w:r>
    </w:p>
    <w:p w14:paraId="38E44E90" w14:textId="77777777" w:rsidR="00123AF5" w:rsidRPr="00011D59" w:rsidRDefault="00123AF5" w:rsidP="00123AF5">
      <w:pPr>
        <w:pStyle w:val="aa"/>
      </w:pPr>
      <w:r w:rsidRPr="00011D59">
        <w:t>На рисунке 1.2 представлен общий процесс разрабатываемой системы. Данный блок декомпозируется на процессы авторизации в системе, отображения мероприятий, регистрации на них и последующего подтверждения физического присутствия на событии.</w:t>
      </w:r>
    </w:p>
    <w:p w14:paraId="29A6ADE6" w14:textId="77777777" w:rsidR="00123AF5" w:rsidRPr="00011D59" w:rsidRDefault="00123AF5" w:rsidP="00123AF5">
      <w:pPr>
        <w:pStyle w:val="aa"/>
      </w:pPr>
    </w:p>
    <w:p w14:paraId="7A6A243F" w14:textId="77777777" w:rsidR="00123AF5" w:rsidRPr="00011D59" w:rsidRDefault="00123AF5" w:rsidP="00123AF5">
      <w:pPr>
        <w:pStyle w:val="aa"/>
        <w:ind w:firstLine="0"/>
        <w:jc w:val="center"/>
      </w:pPr>
      <w:r w:rsidRPr="00011D59">
        <w:rPr>
          <w:noProof/>
        </w:rPr>
        <w:drawing>
          <wp:inline distT="0" distB="0" distL="0" distR="0" wp14:anchorId="2C071316" wp14:editId="27B43C21">
            <wp:extent cx="5018959" cy="347563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057631" cy="3502411"/>
                    </a:xfrm>
                    <a:prstGeom prst="rect">
                      <a:avLst/>
                    </a:prstGeom>
                    <a:noFill/>
                    <a:ln>
                      <a:noFill/>
                    </a:ln>
                  </pic:spPr>
                </pic:pic>
              </a:graphicData>
            </a:graphic>
          </wp:inline>
        </w:drawing>
      </w:r>
    </w:p>
    <w:p w14:paraId="54FD80F8" w14:textId="77777777" w:rsidR="00123AF5" w:rsidRPr="00011D59" w:rsidRDefault="00123AF5" w:rsidP="00123AF5">
      <w:pPr>
        <w:pStyle w:val="aa"/>
        <w:ind w:firstLine="0"/>
        <w:jc w:val="center"/>
      </w:pPr>
      <w:r w:rsidRPr="00011D59">
        <w:t>Рисунок 1.2 – Блок «Регистрация на мероприятия»</w:t>
      </w:r>
    </w:p>
    <w:p w14:paraId="4A2C46F2" w14:textId="77777777" w:rsidR="00123AF5" w:rsidRPr="00011D59" w:rsidRDefault="00123AF5" w:rsidP="00123AF5">
      <w:pPr>
        <w:pStyle w:val="aa"/>
      </w:pPr>
      <w:r w:rsidRPr="00011D59">
        <w:lastRenderedPageBreak/>
        <w:t>Декомпозиция блока А0 представлена на рисунке 1.3. Данный процесс декомпозируется на четыре подпроцесса:</w:t>
      </w:r>
    </w:p>
    <w:p w14:paraId="1FAA91E6" w14:textId="24FD3DD8" w:rsidR="00123AF5" w:rsidRPr="00011D59" w:rsidRDefault="00123AF5" w:rsidP="00FC6C64">
      <w:pPr>
        <w:pStyle w:val="aa"/>
        <w:numPr>
          <w:ilvl w:val="0"/>
          <w:numId w:val="14"/>
        </w:numPr>
        <w:ind w:left="0" w:firstLine="709"/>
      </w:pPr>
      <w:r w:rsidRPr="00011D59">
        <w:t>Авторизоваться в системе. Данный процесс описывает способы авторизации пользователя в модуле информационной системы для получения возможностей дальнейшего взаимодействия с ним</w:t>
      </w:r>
      <w:r w:rsidR="00350EFA" w:rsidRPr="00011D59">
        <w:t>.</w:t>
      </w:r>
    </w:p>
    <w:p w14:paraId="6DABF22E" w14:textId="2FEB5C77" w:rsidR="00123AF5" w:rsidRPr="00011D59" w:rsidRDefault="00123AF5" w:rsidP="00FC6C64">
      <w:pPr>
        <w:pStyle w:val="aa"/>
        <w:numPr>
          <w:ilvl w:val="0"/>
          <w:numId w:val="14"/>
        </w:numPr>
        <w:ind w:left="0" w:firstLine="709"/>
      </w:pPr>
      <w:r w:rsidRPr="00011D59">
        <w:t>Отобразить мероприятия. Данный процесс описывает набор действий пользователя с мероприятиями</w:t>
      </w:r>
      <w:r w:rsidR="00350EFA" w:rsidRPr="00011D59">
        <w:t>.</w:t>
      </w:r>
    </w:p>
    <w:p w14:paraId="7876AF71" w14:textId="087663C5" w:rsidR="00123AF5" w:rsidRPr="00011D59" w:rsidRDefault="00123AF5" w:rsidP="00FC6C64">
      <w:pPr>
        <w:pStyle w:val="aa"/>
        <w:numPr>
          <w:ilvl w:val="0"/>
          <w:numId w:val="14"/>
        </w:numPr>
        <w:ind w:left="0" w:firstLine="709"/>
      </w:pPr>
      <w:r w:rsidRPr="00011D59">
        <w:t>Зарегистрироваться на мероприятие. Процесс включает в себя этапы, доступные пользователю при прохождении процедуры регистрации на мероприятие</w:t>
      </w:r>
      <w:r w:rsidR="00350EFA" w:rsidRPr="00011D59">
        <w:t>.</w:t>
      </w:r>
    </w:p>
    <w:p w14:paraId="7C356F11" w14:textId="77777777" w:rsidR="00123AF5" w:rsidRPr="00011D59" w:rsidRDefault="00123AF5" w:rsidP="00FC6C64">
      <w:pPr>
        <w:pStyle w:val="aa"/>
        <w:numPr>
          <w:ilvl w:val="0"/>
          <w:numId w:val="14"/>
        </w:numPr>
        <w:ind w:left="0" w:firstLine="709"/>
      </w:pPr>
      <w:r w:rsidRPr="00011D59">
        <w:t>Подтвердить присутствие. Процесс описывает действия ответственного за мероприятие при выполнении процедуры подтверждения фактического присутствия зарегистрированного студента на мероприятии.</w:t>
      </w:r>
    </w:p>
    <w:p w14:paraId="28F2EA78" w14:textId="77777777" w:rsidR="00123AF5" w:rsidRPr="00011D59" w:rsidRDefault="00123AF5" w:rsidP="00123AF5">
      <w:pPr>
        <w:pStyle w:val="aa"/>
      </w:pPr>
    </w:p>
    <w:p w14:paraId="0A19CAD9" w14:textId="77777777" w:rsidR="00123AF5" w:rsidRPr="00011D59" w:rsidRDefault="00123AF5" w:rsidP="00123AF5">
      <w:pPr>
        <w:pStyle w:val="aa"/>
        <w:ind w:firstLine="0"/>
        <w:jc w:val="center"/>
      </w:pPr>
      <w:r w:rsidRPr="00011D59">
        <w:rPr>
          <w:noProof/>
        </w:rPr>
        <w:drawing>
          <wp:inline distT="0" distB="0" distL="0" distR="0" wp14:anchorId="4B3A2EC7" wp14:editId="480FC95D">
            <wp:extent cx="5924525" cy="4102733"/>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924525" cy="4102733"/>
                    </a:xfrm>
                    <a:prstGeom prst="rect">
                      <a:avLst/>
                    </a:prstGeom>
                    <a:noFill/>
                    <a:ln>
                      <a:noFill/>
                    </a:ln>
                  </pic:spPr>
                </pic:pic>
              </a:graphicData>
            </a:graphic>
          </wp:inline>
        </w:drawing>
      </w:r>
    </w:p>
    <w:p w14:paraId="1A87A4BA" w14:textId="77777777" w:rsidR="00123AF5" w:rsidRPr="00011D59" w:rsidRDefault="00123AF5" w:rsidP="00123AF5">
      <w:pPr>
        <w:pStyle w:val="aa"/>
        <w:ind w:firstLine="0"/>
        <w:jc w:val="center"/>
      </w:pPr>
      <w:r w:rsidRPr="00011D59">
        <w:t>Рисунок 1.3 – Блок «Регистрация на мероприятия»</w:t>
      </w:r>
    </w:p>
    <w:p w14:paraId="60C72865" w14:textId="77777777" w:rsidR="00123AF5" w:rsidRPr="00011D59" w:rsidRDefault="00123AF5" w:rsidP="00123AF5">
      <w:pPr>
        <w:pStyle w:val="aa"/>
        <w:ind w:firstLine="0"/>
        <w:jc w:val="center"/>
      </w:pPr>
    </w:p>
    <w:p w14:paraId="536586B4" w14:textId="77777777" w:rsidR="00123AF5" w:rsidRPr="00011D59" w:rsidRDefault="00123AF5" w:rsidP="00123AF5">
      <w:pPr>
        <w:pStyle w:val="aa"/>
      </w:pPr>
      <w:r w:rsidRPr="00011D59">
        <w:t xml:space="preserve">На рисунке 1.4 представлена декомпозиция блока А1 «Авторизоваться в системе». </w:t>
      </w:r>
    </w:p>
    <w:p w14:paraId="78ED8353" w14:textId="77777777" w:rsidR="00123AF5" w:rsidRPr="00011D59" w:rsidRDefault="00123AF5" w:rsidP="00123AF5">
      <w:pPr>
        <w:pStyle w:val="aa"/>
      </w:pPr>
      <w:r w:rsidRPr="00011D59">
        <w:t>Данный процесс декомпозируется на два этапа:</w:t>
      </w:r>
    </w:p>
    <w:p w14:paraId="4AD4027C" w14:textId="256A78BE" w:rsidR="00123AF5" w:rsidRPr="00011D59" w:rsidRDefault="00123AF5" w:rsidP="00FC6C64">
      <w:pPr>
        <w:pStyle w:val="aa"/>
        <w:numPr>
          <w:ilvl w:val="0"/>
          <w:numId w:val="15"/>
        </w:numPr>
        <w:ind w:left="0" w:firstLine="709"/>
      </w:pPr>
      <w:r w:rsidRPr="00011D59">
        <w:t xml:space="preserve">Авторизоваться с помощью логина и пароля. Студент и ответственный за мероприятие вводят данные от аккаунта в соответствующие поля в приложении. После система производит процесс валидации введенных данных и связывается с сервером ИС «Рейтинг студента». Информационная система проверяет введенные пользователем данные и на основании присвоенной в базе данных роли выдает соответствующий доступ к возможностям программного модуля: для студента – возможность регистрации на мероприятия, для </w:t>
      </w:r>
      <w:r w:rsidRPr="00011D59">
        <w:lastRenderedPageBreak/>
        <w:t>ответственного – возможность подтверждения фактического присутствия участника</w:t>
      </w:r>
      <w:r w:rsidR="00350EFA" w:rsidRPr="00011D59">
        <w:t>.</w:t>
      </w:r>
    </w:p>
    <w:p w14:paraId="42702849" w14:textId="77777777" w:rsidR="00123AF5" w:rsidRPr="00011D59" w:rsidRDefault="00123AF5" w:rsidP="00FC6C64">
      <w:pPr>
        <w:pStyle w:val="aa"/>
        <w:numPr>
          <w:ilvl w:val="0"/>
          <w:numId w:val="15"/>
        </w:numPr>
        <w:ind w:left="0" w:firstLine="709"/>
      </w:pPr>
      <w:r w:rsidRPr="00011D59">
        <w:t>Авторизоваться через Кампус. Студент и ответственный за мероприятие используют данные от аккаунта Кампуса для авторизации в приложении. В зависимости от полученного результата приложение выдает соответствующий доступ к возможностям.</w:t>
      </w:r>
    </w:p>
    <w:p w14:paraId="63C65F2B" w14:textId="77777777" w:rsidR="00123AF5" w:rsidRPr="00011D59" w:rsidRDefault="00123AF5" w:rsidP="00123AF5">
      <w:pPr>
        <w:pStyle w:val="aa"/>
      </w:pPr>
    </w:p>
    <w:p w14:paraId="4C3DEEFB" w14:textId="77777777" w:rsidR="00123AF5" w:rsidRPr="00011D59" w:rsidRDefault="00123AF5" w:rsidP="00123AF5">
      <w:pPr>
        <w:pStyle w:val="aa"/>
        <w:ind w:firstLine="0"/>
        <w:jc w:val="center"/>
      </w:pPr>
      <w:r w:rsidRPr="00011D59">
        <w:rPr>
          <w:noProof/>
        </w:rPr>
        <w:drawing>
          <wp:inline distT="0" distB="0" distL="0" distR="0" wp14:anchorId="25F241B3" wp14:editId="0E95A9A9">
            <wp:extent cx="5930392" cy="4106797"/>
            <wp:effectExtent l="0" t="0" r="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930392" cy="4106797"/>
                    </a:xfrm>
                    <a:prstGeom prst="rect">
                      <a:avLst/>
                    </a:prstGeom>
                    <a:noFill/>
                    <a:ln>
                      <a:noFill/>
                    </a:ln>
                  </pic:spPr>
                </pic:pic>
              </a:graphicData>
            </a:graphic>
          </wp:inline>
        </w:drawing>
      </w:r>
    </w:p>
    <w:p w14:paraId="7F05DE68" w14:textId="77777777" w:rsidR="00123AF5" w:rsidRPr="00011D59" w:rsidRDefault="00123AF5" w:rsidP="00123AF5">
      <w:pPr>
        <w:pStyle w:val="aa"/>
        <w:ind w:firstLine="0"/>
        <w:jc w:val="center"/>
      </w:pPr>
      <w:r w:rsidRPr="00011D59">
        <w:t>Рисунок 1.4 – Декомпозиция блока «Авторизоваться в системе»</w:t>
      </w:r>
    </w:p>
    <w:p w14:paraId="1F324A13" w14:textId="77777777" w:rsidR="00123AF5" w:rsidRPr="00011D59" w:rsidRDefault="00123AF5" w:rsidP="00123AF5">
      <w:pPr>
        <w:pStyle w:val="aa"/>
        <w:ind w:firstLine="0"/>
        <w:jc w:val="center"/>
      </w:pPr>
    </w:p>
    <w:p w14:paraId="67506BFA" w14:textId="77777777" w:rsidR="00123AF5" w:rsidRPr="00011D59" w:rsidRDefault="00123AF5" w:rsidP="00123AF5">
      <w:pPr>
        <w:pStyle w:val="aa"/>
      </w:pPr>
      <w:r w:rsidRPr="00011D59">
        <w:t xml:space="preserve">На рисунке 1.5 представлена декомпозиция процесса А2 «Отобразить мероприятия». </w:t>
      </w:r>
    </w:p>
    <w:p w14:paraId="134B550D" w14:textId="77777777" w:rsidR="00123AF5" w:rsidRPr="00011D59" w:rsidRDefault="00123AF5" w:rsidP="00123AF5">
      <w:pPr>
        <w:pStyle w:val="aa"/>
      </w:pPr>
      <w:r w:rsidRPr="00011D59">
        <w:t>Данный процесс декомпозируется на четыре этапа:</w:t>
      </w:r>
    </w:p>
    <w:p w14:paraId="4C0A9788" w14:textId="19C4690D" w:rsidR="00123AF5" w:rsidRPr="00011D59" w:rsidRDefault="00123AF5" w:rsidP="00FC6C64">
      <w:pPr>
        <w:pStyle w:val="aa"/>
        <w:numPr>
          <w:ilvl w:val="0"/>
          <w:numId w:val="16"/>
        </w:numPr>
        <w:ind w:left="0" w:firstLine="709"/>
      </w:pPr>
      <w:r w:rsidRPr="00011D59">
        <w:t>Открыть список мероприятий. Приложение получает перечень актуальных мероприятий и собирает их в список. Данный список отображается авторизованному студенту</w:t>
      </w:r>
      <w:r w:rsidR="00350EFA" w:rsidRPr="00011D59">
        <w:t>.</w:t>
      </w:r>
    </w:p>
    <w:p w14:paraId="4D642501" w14:textId="34160F0A" w:rsidR="00123AF5" w:rsidRPr="00011D59" w:rsidRDefault="00123AF5" w:rsidP="00FC6C64">
      <w:pPr>
        <w:pStyle w:val="aa"/>
        <w:numPr>
          <w:ilvl w:val="0"/>
          <w:numId w:val="16"/>
        </w:numPr>
        <w:ind w:left="0" w:firstLine="709"/>
      </w:pPr>
      <w:r w:rsidRPr="00011D59">
        <w:t>Отфильтровать мероприятия. Пользователь применяет фильтр мероприятий по необходимому критерию</w:t>
      </w:r>
      <w:r w:rsidR="00350EFA" w:rsidRPr="00011D59">
        <w:t>.</w:t>
      </w:r>
    </w:p>
    <w:p w14:paraId="15EC8716" w14:textId="70A0D7AC" w:rsidR="00123AF5" w:rsidRPr="00011D59" w:rsidRDefault="00123AF5" w:rsidP="00FC6C64">
      <w:pPr>
        <w:pStyle w:val="aa"/>
        <w:numPr>
          <w:ilvl w:val="0"/>
          <w:numId w:val="16"/>
        </w:numPr>
        <w:ind w:left="0" w:firstLine="709"/>
      </w:pPr>
      <w:r w:rsidRPr="00011D59">
        <w:t>Найти определенное мероприятие. Пользователь применяет механизм поиска по названию для получения необходимого мероприятия</w:t>
      </w:r>
      <w:r w:rsidR="00350EFA" w:rsidRPr="00011D59">
        <w:t>.</w:t>
      </w:r>
      <w:r w:rsidRPr="00011D59">
        <w:t xml:space="preserve"> </w:t>
      </w:r>
    </w:p>
    <w:p w14:paraId="2E0703CD" w14:textId="77777777" w:rsidR="00123AF5" w:rsidRPr="00011D59" w:rsidRDefault="00123AF5" w:rsidP="00FC6C64">
      <w:pPr>
        <w:pStyle w:val="aa"/>
        <w:numPr>
          <w:ilvl w:val="0"/>
          <w:numId w:val="16"/>
        </w:numPr>
        <w:ind w:left="0" w:firstLine="709"/>
      </w:pPr>
      <w:r w:rsidRPr="00011D59">
        <w:t>Выбрать мероприятие. Пользователь выбирает необходимое мероприятие для просмотра подробной информации о нем.</w:t>
      </w:r>
    </w:p>
    <w:p w14:paraId="5E299AC6" w14:textId="77777777" w:rsidR="00123AF5" w:rsidRPr="00011D59" w:rsidRDefault="00123AF5" w:rsidP="00123AF5">
      <w:pPr>
        <w:pStyle w:val="aa"/>
      </w:pPr>
    </w:p>
    <w:p w14:paraId="7D238CD2" w14:textId="77777777" w:rsidR="00123AF5" w:rsidRPr="00011D59" w:rsidRDefault="00123AF5" w:rsidP="00123AF5">
      <w:pPr>
        <w:pStyle w:val="aa"/>
        <w:ind w:firstLine="0"/>
        <w:jc w:val="center"/>
      </w:pPr>
      <w:r w:rsidRPr="00011D59">
        <w:rPr>
          <w:noProof/>
        </w:rPr>
        <w:lastRenderedPageBreak/>
        <w:drawing>
          <wp:inline distT="0" distB="0" distL="0" distR="0" wp14:anchorId="7AE259E9" wp14:editId="24E13EEB">
            <wp:extent cx="5939862" cy="4113355"/>
            <wp:effectExtent l="0" t="0" r="3810"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939862" cy="4113355"/>
                    </a:xfrm>
                    <a:prstGeom prst="rect">
                      <a:avLst/>
                    </a:prstGeom>
                    <a:noFill/>
                    <a:ln>
                      <a:noFill/>
                    </a:ln>
                  </pic:spPr>
                </pic:pic>
              </a:graphicData>
            </a:graphic>
          </wp:inline>
        </w:drawing>
      </w:r>
    </w:p>
    <w:p w14:paraId="57DE4DE6" w14:textId="77777777" w:rsidR="00123AF5" w:rsidRPr="00011D59" w:rsidRDefault="00123AF5" w:rsidP="00123AF5">
      <w:pPr>
        <w:pStyle w:val="aa"/>
        <w:ind w:firstLine="0"/>
        <w:jc w:val="center"/>
      </w:pPr>
      <w:r w:rsidRPr="00011D59">
        <w:t>Рисунок 1.5 – Декомпозиция блока «Отобразить мероприятия»</w:t>
      </w:r>
    </w:p>
    <w:p w14:paraId="065F42E8" w14:textId="77777777" w:rsidR="00123AF5" w:rsidRPr="00011D59" w:rsidRDefault="00123AF5" w:rsidP="00123AF5">
      <w:pPr>
        <w:pStyle w:val="aa"/>
        <w:ind w:firstLine="0"/>
        <w:jc w:val="center"/>
      </w:pPr>
    </w:p>
    <w:p w14:paraId="0F96634D" w14:textId="77777777" w:rsidR="00123AF5" w:rsidRPr="00011D59" w:rsidRDefault="00123AF5" w:rsidP="00123AF5">
      <w:pPr>
        <w:pStyle w:val="aa"/>
      </w:pPr>
      <w:r w:rsidRPr="00011D59">
        <w:t xml:space="preserve">На рисунке 1.6 представлена декомпозиция процесса А3 «Зарегистрироваться на мероприятие». </w:t>
      </w:r>
    </w:p>
    <w:p w14:paraId="176C2A1C" w14:textId="77777777" w:rsidR="00123AF5" w:rsidRPr="00011D59" w:rsidRDefault="00123AF5" w:rsidP="00123AF5">
      <w:pPr>
        <w:pStyle w:val="aa"/>
      </w:pPr>
      <w:r w:rsidRPr="00011D59">
        <w:t>Данный процесс декомпозируется на четыре этапа:</w:t>
      </w:r>
    </w:p>
    <w:p w14:paraId="2B98434C" w14:textId="4EF596A6" w:rsidR="00123AF5" w:rsidRPr="00011D59" w:rsidRDefault="00123AF5" w:rsidP="00FC6C64">
      <w:pPr>
        <w:pStyle w:val="aa"/>
        <w:numPr>
          <w:ilvl w:val="0"/>
          <w:numId w:val="17"/>
        </w:numPr>
        <w:ind w:left="0" w:firstLine="709"/>
      </w:pPr>
      <w:r w:rsidRPr="00011D59">
        <w:t>Пройти регистрацию на мероприятие. На первом этапе студент проходит процедуру регистрации на выбранное им мероприятие. В результате в систему добавляется запись о регистрации. После прохождения данного этапа пользователю становятся открыты раннее недоступные процессы</w:t>
      </w:r>
      <w:r w:rsidR="00350EFA" w:rsidRPr="00011D59">
        <w:t>.</w:t>
      </w:r>
    </w:p>
    <w:p w14:paraId="0B5A8D42" w14:textId="4966DB73" w:rsidR="00123AF5" w:rsidRPr="00011D59" w:rsidRDefault="00123AF5" w:rsidP="00FC6C64">
      <w:pPr>
        <w:pStyle w:val="aa"/>
        <w:numPr>
          <w:ilvl w:val="0"/>
          <w:numId w:val="17"/>
        </w:numPr>
        <w:ind w:left="0" w:firstLine="709"/>
      </w:pPr>
      <w:r w:rsidRPr="00011D59">
        <w:t>Отменить регистрацию на мероприятие. Данный процесс удаляет из системы запись пользователя о регистрации</w:t>
      </w:r>
      <w:r w:rsidR="00350EFA" w:rsidRPr="00011D59">
        <w:t>.</w:t>
      </w:r>
    </w:p>
    <w:p w14:paraId="2BE9DDDE" w14:textId="6413E263" w:rsidR="00123AF5" w:rsidRPr="00011D59" w:rsidRDefault="00123AF5" w:rsidP="00FC6C64">
      <w:pPr>
        <w:pStyle w:val="aa"/>
        <w:numPr>
          <w:ilvl w:val="0"/>
          <w:numId w:val="17"/>
        </w:numPr>
        <w:ind w:left="0" w:firstLine="709"/>
      </w:pPr>
      <w:r w:rsidRPr="00011D59">
        <w:t>Добавить мероприятие в календарь смартфона. Студент может добавить мероприятие в календарь своего смартфона для создания напоминания</w:t>
      </w:r>
      <w:r w:rsidR="00350EFA" w:rsidRPr="00011D59">
        <w:t>.</w:t>
      </w:r>
    </w:p>
    <w:p w14:paraId="45F14CAA" w14:textId="706B4CD7" w:rsidR="00123AF5" w:rsidRPr="00011D59" w:rsidRDefault="00123AF5" w:rsidP="00FC6C64">
      <w:pPr>
        <w:pStyle w:val="aa"/>
        <w:numPr>
          <w:ilvl w:val="0"/>
          <w:numId w:val="17"/>
        </w:numPr>
        <w:ind w:left="0" w:firstLine="709"/>
      </w:pPr>
      <w:r w:rsidRPr="00011D59">
        <w:t xml:space="preserve">Сформировать </w:t>
      </w:r>
      <w:r w:rsidRPr="00011D59">
        <w:rPr>
          <w:lang w:val="en-US"/>
        </w:rPr>
        <w:t>QR</w:t>
      </w:r>
      <w:r w:rsidRPr="00011D59">
        <w:t xml:space="preserve">-код. После прохождения регистрации система формирует уникальный </w:t>
      </w:r>
      <w:r w:rsidRPr="00011D59">
        <w:rPr>
          <w:lang w:val="en-US"/>
        </w:rPr>
        <w:t>QR</w:t>
      </w:r>
      <w:r w:rsidRPr="00011D59">
        <w:t>-код участника мероприятия с ключом пользователя</w:t>
      </w:r>
      <w:r w:rsidR="00350EFA" w:rsidRPr="00011D59">
        <w:t>.</w:t>
      </w:r>
    </w:p>
    <w:p w14:paraId="5516E661" w14:textId="5EFD1A35" w:rsidR="00123AF5" w:rsidRPr="00011D59" w:rsidRDefault="00123AF5" w:rsidP="00FC6C64">
      <w:pPr>
        <w:pStyle w:val="aa"/>
        <w:numPr>
          <w:ilvl w:val="0"/>
          <w:numId w:val="17"/>
        </w:numPr>
        <w:ind w:left="0" w:firstLine="709"/>
      </w:pPr>
      <w:r w:rsidRPr="00011D59">
        <w:t xml:space="preserve">Сохранить </w:t>
      </w:r>
      <w:r w:rsidRPr="00011D59">
        <w:rPr>
          <w:lang w:val="en-US"/>
        </w:rPr>
        <w:t>QR</w:t>
      </w:r>
      <w:r w:rsidRPr="00011D59">
        <w:t xml:space="preserve">-код в </w:t>
      </w:r>
      <w:r w:rsidRPr="00011D59">
        <w:rPr>
          <w:lang w:val="en-US"/>
        </w:rPr>
        <w:t>pdf</w:t>
      </w:r>
      <w:r w:rsidRPr="00011D59">
        <w:t xml:space="preserve">-файл. Пользователю доступна возможность сохранить </w:t>
      </w:r>
      <w:r w:rsidRPr="00011D59">
        <w:rPr>
          <w:lang w:val="en-US"/>
        </w:rPr>
        <w:t>QR</w:t>
      </w:r>
      <w:r w:rsidRPr="00011D59">
        <w:t xml:space="preserve">-код и набор информации о событии на устройство в виде </w:t>
      </w:r>
      <w:r w:rsidRPr="00011D59">
        <w:rPr>
          <w:lang w:val="en-US"/>
        </w:rPr>
        <w:t>pdf</w:t>
      </w:r>
      <w:r w:rsidRPr="00011D59">
        <w:t>-файла</w:t>
      </w:r>
      <w:r w:rsidR="00350EFA" w:rsidRPr="00011D59">
        <w:t>.</w:t>
      </w:r>
    </w:p>
    <w:p w14:paraId="6A910229" w14:textId="77777777" w:rsidR="00123AF5" w:rsidRPr="00011D59" w:rsidRDefault="00123AF5" w:rsidP="00FC6C64">
      <w:pPr>
        <w:pStyle w:val="aa"/>
        <w:numPr>
          <w:ilvl w:val="0"/>
          <w:numId w:val="17"/>
        </w:numPr>
        <w:ind w:left="0" w:firstLine="709"/>
      </w:pPr>
      <w:r w:rsidRPr="00011D59">
        <w:t xml:space="preserve">Отправить </w:t>
      </w:r>
      <w:r w:rsidRPr="00011D59">
        <w:rPr>
          <w:lang w:val="en-US"/>
        </w:rPr>
        <w:t>pdf</w:t>
      </w:r>
      <w:r w:rsidRPr="00011D59">
        <w:t xml:space="preserve">-файл в мессенджер. Пользователю доступна возможность отправки </w:t>
      </w:r>
      <w:r w:rsidRPr="00011D59">
        <w:rPr>
          <w:lang w:val="en-US"/>
        </w:rPr>
        <w:t>pdf</w:t>
      </w:r>
      <w:r w:rsidRPr="00011D59">
        <w:t>-файла в мессенджер или на электронную почту.</w:t>
      </w:r>
    </w:p>
    <w:p w14:paraId="580CC073" w14:textId="77777777" w:rsidR="00123AF5" w:rsidRPr="00011D59" w:rsidRDefault="00123AF5" w:rsidP="00FC6C64">
      <w:pPr>
        <w:pStyle w:val="aa"/>
        <w:numPr>
          <w:ilvl w:val="0"/>
          <w:numId w:val="17"/>
        </w:numPr>
        <w:ind w:left="0" w:firstLine="709"/>
      </w:pPr>
      <w:r w:rsidRPr="00011D59">
        <w:t>Посетить мероприятие в указанное время. Для подтверждения своего фактического присутствия студенту необходимо посетить мероприятие в указанное время.</w:t>
      </w:r>
    </w:p>
    <w:p w14:paraId="7C3FE8A5" w14:textId="77777777" w:rsidR="00123AF5" w:rsidRPr="00011D59" w:rsidRDefault="00123AF5" w:rsidP="00123AF5">
      <w:pPr>
        <w:pStyle w:val="aa"/>
        <w:ind w:firstLine="0"/>
        <w:jc w:val="center"/>
      </w:pPr>
      <w:r w:rsidRPr="00011D59">
        <w:rPr>
          <w:noProof/>
        </w:rPr>
        <w:lastRenderedPageBreak/>
        <w:drawing>
          <wp:inline distT="0" distB="0" distL="0" distR="0" wp14:anchorId="16A17AE0" wp14:editId="48A76734">
            <wp:extent cx="5924525" cy="4102733"/>
            <wp:effectExtent l="0" t="0" r="63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924525" cy="4102733"/>
                    </a:xfrm>
                    <a:prstGeom prst="rect">
                      <a:avLst/>
                    </a:prstGeom>
                    <a:noFill/>
                    <a:ln>
                      <a:noFill/>
                    </a:ln>
                  </pic:spPr>
                </pic:pic>
              </a:graphicData>
            </a:graphic>
          </wp:inline>
        </w:drawing>
      </w:r>
    </w:p>
    <w:p w14:paraId="3ACCFF39" w14:textId="77777777" w:rsidR="00123AF5" w:rsidRPr="00011D59" w:rsidRDefault="00123AF5" w:rsidP="00123AF5">
      <w:pPr>
        <w:pStyle w:val="aa"/>
        <w:ind w:firstLine="0"/>
        <w:jc w:val="center"/>
      </w:pPr>
      <w:r w:rsidRPr="00011D59">
        <w:t>Рисунок 1.6 – Декомпозиция блока «Зарегистрироваться на мероприятие»</w:t>
      </w:r>
    </w:p>
    <w:p w14:paraId="6567FC28" w14:textId="77777777" w:rsidR="00123AF5" w:rsidRPr="00011D59" w:rsidRDefault="00123AF5" w:rsidP="00123AF5">
      <w:pPr>
        <w:pStyle w:val="aa"/>
        <w:ind w:firstLine="0"/>
        <w:jc w:val="center"/>
      </w:pPr>
    </w:p>
    <w:p w14:paraId="61416B30" w14:textId="77777777" w:rsidR="00123AF5" w:rsidRPr="00011D59" w:rsidRDefault="00123AF5" w:rsidP="00123AF5">
      <w:pPr>
        <w:pStyle w:val="aa"/>
      </w:pPr>
      <w:r w:rsidRPr="00011D59">
        <w:t>На рисунке 1.7 представлена детализация блока А4 «Подтвердить присутствие». Данный процесс декомпозируется на несколько этапов:</w:t>
      </w:r>
    </w:p>
    <w:p w14:paraId="25B9F66B" w14:textId="61719372" w:rsidR="00123AF5" w:rsidRPr="00011D59" w:rsidRDefault="00123AF5" w:rsidP="00FC6C64">
      <w:pPr>
        <w:pStyle w:val="aa"/>
        <w:numPr>
          <w:ilvl w:val="0"/>
          <w:numId w:val="13"/>
        </w:numPr>
        <w:ind w:left="0" w:firstLine="709"/>
      </w:pPr>
      <w:r w:rsidRPr="00011D59">
        <w:t>Открыть список закрепленных для проведения мероприятий. Авторизованный ответственный за мероприятие открывает список мероприятий, в которых он является закрепленным для проведения</w:t>
      </w:r>
      <w:r w:rsidR="00350EFA" w:rsidRPr="00011D59">
        <w:t>.</w:t>
      </w:r>
    </w:p>
    <w:p w14:paraId="6A2F2283" w14:textId="71C18F26" w:rsidR="00123AF5" w:rsidRPr="00011D59" w:rsidRDefault="00123AF5" w:rsidP="00FC6C64">
      <w:pPr>
        <w:pStyle w:val="aa"/>
        <w:numPr>
          <w:ilvl w:val="0"/>
          <w:numId w:val="13"/>
        </w:numPr>
        <w:ind w:left="0" w:firstLine="709"/>
      </w:pPr>
      <w:r w:rsidRPr="00011D59">
        <w:t>Выбрать мероприятие. На данном этапе ответственный выбирает из списка необходимое мероприятие. После выбора пользователь может перейти на этап три или пропустить его и перейти на этап четыре</w:t>
      </w:r>
      <w:r w:rsidR="00350EFA" w:rsidRPr="00011D59">
        <w:t>.</w:t>
      </w:r>
    </w:p>
    <w:p w14:paraId="2D4BEBE9" w14:textId="1F93B244" w:rsidR="00123AF5" w:rsidRPr="00011D59" w:rsidRDefault="00123AF5" w:rsidP="00FC6C64">
      <w:pPr>
        <w:pStyle w:val="aa"/>
        <w:numPr>
          <w:ilvl w:val="0"/>
          <w:numId w:val="13"/>
        </w:numPr>
        <w:ind w:left="0" w:firstLine="709"/>
      </w:pPr>
      <w:r w:rsidRPr="00011D59">
        <w:t>Просмотреть список зарегистрированных участников. Ответственный просматривает список участников, в котором отображается следующая информация: ФИО студента, группа, присутствие на мероприятии</w:t>
      </w:r>
      <w:r w:rsidR="00350EFA" w:rsidRPr="00011D59">
        <w:t>.</w:t>
      </w:r>
    </w:p>
    <w:p w14:paraId="54A607D6" w14:textId="7F1B4429" w:rsidR="00123AF5" w:rsidRPr="00011D59" w:rsidRDefault="00123AF5" w:rsidP="00FC6C64">
      <w:pPr>
        <w:pStyle w:val="aa"/>
        <w:numPr>
          <w:ilvl w:val="0"/>
          <w:numId w:val="13"/>
        </w:numPr>
        <w:ind w:left="0" w:firstLine="709"/>
      </w:pPr>
      <w:r w:rsidRPr="00011D59">
        <w:t xml:space="preserve"> Запустить механизм подтверждения. Ответственный за мероприятие запускает механизм считывания </w:t>
      </w:r>
      <w:r w:rsidRPr="00011D59">
        <w:rPr>
          <w:lang w:val="en-US"/>
        </w:rPr>
        <w:t>QR</w:t>
      </w:r>
      <w:r w:rsidRPr="00011D59">
        <w:t>-кодов участников мероприятия</w:t>
      </w:r>
      <w:r w:rsidR="00350EFA" w:rsidRPr="00011D59">
        <w:t>.</w:t>
      </w:r>
    </w:p>
    <w:p w14:paraId="00876D72" w14:textId="77777777" w:rsidR="00123AF5" w:rsidRPr="00011D59" w:rsidRDefault="00123AF5" w:rsidP="00FC6C64">
      <w:pPr>
        <w:pStyle w:val="aa"/>
        <w:numPr>
          <w:ilvl w:val="0"/>
          <w:numId w:val="13"/>
        </w:numPr>
        <w:ind w:left="0" w:firstLine="709"/>
      </w:pPr>
      <w:r w:rsidRPr="00011D59">
        <w:t xml:space="preserve">Подтвердить присутствие участника. Ответственный сканирует </w:t>
      </w:r>
      <w:r w:rsidRPr="00011D59">
        <w:rPr>
          <w:lang w:val="en-US"/>
        </w:rPr>
        <w:t>QR</w:t>
      </w:r>
      <w:r w:rsidRPr="00011D59">
        <w:t>-код участника и тем самым подтверждает фактическое присутствие человека на событии.</w:t>
      </w:r>
    </w:p>
    <w:p w14:paraId="667E5394" w14:textId="77777777" w:rsidR="00123AF5" w:rsidRPr="00011D59" w:rsidRDefault="00123AF5" w:rsidP="00123AF5">
      <w:pPr>
        <w:pStyle w:val="aa"/>
      </w:pPr>
    </w:p>
    <w:p w14:paraId="17593235" w14:textId="77777777" w:rsidR="00123AF5" w:rsidRPr="00011D59" w:rsidRDefault="00123AF5" w:rsidP="00123AF5">
      <w:pPr>
        <w:pStyle w:val="aa"/>
        <w:ind w:firstLine="0"/>
        <w:jc w:val="center"/>
      </w:pPr>
      <w:r w:rsidRPr="00011D59">
        <w:rPr>
          <w:noProof/>
        </w:rPr>
        <w:lastRenderedPageBreak/>
        <w:drawing>
          <wp:inline distT="0" distB="0" distL="0" distR="0" wp14:anchorId="5C564AB3" wp14:editId="7BD1DDBE">
            <wp:extent cx="5924525" cy="4102734"/>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924525" cy="4102734"/>
                    </a:xfrm>
                    <a:prstGeom prst="rect">
                      <a:avLst/>
                    </a:prstGeom>
                    <a:noFill/>
                    <a:ln>
                      <a:noFill/>
                    </a:ln>
                  </pic:spPr>
                </pic:pic>
              </a:graphicData>
            </a:graphic>
          </wp:inline>
        </w:drawing>
      </w:r>
    </w:p>
    <w:p w14:paraId="53E7C73C" w14:textId="77777777" w:rsidR="00123AF5" w:rsidRPr="00011D59" w:rsidRDefault="00123AF5" w:rsidP="00123AF5">
      <w:pPr>
        <w:pStyle w:val="aa"/>
        <w:ind w:firstLine="0"/>
        <w:jc w:val="center"/>
      </w:pPr>
      <w:r w:rsidRPr="00011D59">
        <w:t>Рисунок 1.7 – Декомпозиция блока «Подтвердить присутствие»</w:t>
      </w:r>
    </w:p>
    <w:p w14:paraId="7DD33A89" w14:textId="77777777" w:rsidR="00123AF5" w:rsidRPr="00011D59" w:rsidRDefault="00123AF5" w:rsidP="00123AF5">
      <w:pPr>
        <w:pStyle w:val="aa"/>
        <w:ind w:firstLine="0"/>
        <w:jc w:val="center"/>
      </w:pPr>
    </w:p>
    <w:p w14:paraId="2B798FA2" w14:textId="4FFEE9F1" w:rsidR="00123AF5" w:rsidRPr="00011D59" w:rsidRDefault="00123AF5" w:rsidP="00123AF5">
      <w:pPr>
        <w:pStyle w:val="23"/>
        <w:spacing w:before="0"/>
      </w:pPr>
      <w:bookmarkStart w:id="14" w:name="_Toc136455362"/>
      <w:r w:rsidRPr="00011D59">
        <w:t>1.</w:t>
      </w:r>
      <w:r w:rsidR="00166881" w:rsidRPr="00011D59">
        <w:t>7</w:t>
      </w:r>
      <w:r w:rsidRPr="00011D59">
        <w:t xml:space="preserve"> Формирование функциональных требований пользователей к системе</w:t>
      </w:r>
      <w:bookmarkEnd w:id="14"/>
    </w:p>
    <w:p w14:paraId="7188090C" w14:textId="637DC274" w:rsidR="00123AF5" w:rsidRPr="00011D59" w:rsidRDefault="00123AF5" w:rsidP="00123AF5">
      <w:pPr>
        <w:pStyle w:val="aa"/>
      </w:pPr>
      <w:r w:rsidRPr="00011D59">
        <w:t xml:space="preserve">Для описания </w:t>
      </w:r>
      <w:r w:rsidR="00DB38FE" w:rsidRPr="00011D59">
        <w:t>функциональности</w:t>
      </w:r>
      <w:r w:rsidRPr="00011D59">
        <w:t xml:space="preserve"> разрабатываемого программного модуля был</w:t>
      </w:r>
      <w:r w:rsidR="00245DE6" w:rsidRPr="00011D59">
        <w:t>и</w:t>
      </w:r>
      <w:r w:rsidRPr="00011D59">
        <w:t xml:space="preserve"> </w:t>
      </w:r>
      <w:r w:rsidR="00245DE6" w:rsidRPr="00011D59">
        <w:t xml:space="preserve">выделены </w:t>
      </w:r>
      <w:r w:rsidR="00BA6FEA" w:rsidRPr="00011D59">
        <w:t>функци</w:t>
      </w:r>
      <w:r w:rsidR="00245DE6" w:rsidRPr="00011D59">
        <w:t>и</w:t>
      </w:r>
      <w:r w:rsidR="00BA6FEA" w:rsidRPr="00011D59">
        <w:t xml:space="preserve"> разраб</w:t>
      </w:r>
      <w:r w:rsidR="00245DE6" w:rsidRPr="00011D59">
        <w:t>атываемой</w:t>
      </w:r>
      <w:r w:rsidRPr="00011D59">
        <w:t xml:space="preserve"> системы. В системе </w:t>
      </w:r>
      <w:r w:rsidR="00245DE6" w:rsidRPr="00011D59">
        <w:t>обозначены</w:t>
      </w:r>
      <w:r w:rsidRPr="00011D59">
        <w:t xml:space="preserve"> два активных субъекта: студент и ответственный за мероприятие. Студент использует приложение для просмотра и регистрации на участие в мероприятиях. Ответственный за мероприятие – для подтверждения присутствия участников.</w:t>
      </w:r>
    </w:p>
    <w:p w14:paraId="0AD01157" w14:textId="252F2CC7" w:rsidR="00123AF5" w:rsidRPr="00011D59" w:rsidRDefault="00123AF5" w:rsidP="00123AF5">
      <w:pPr>
        <w:pStyle w:val="aa"/>
      </w:pPr>
      <w:r w:rsidRPr="00011D59">
        <w:t>Формирование функциональных требований является важным инструментом для разработки системы, поскольку она помогает определить требования к функциональности системы и обеспечивает связь между требованиями и реализацией системы.</w:t>
      </w:r>
      <w:r w:rsidR="007C6A60" w:rsidRPr="00011D59">
        <w:t xml:space="preserve"> Описание выполнено с помощью диаграмм использования [</w:t>
      </w:r>
      <w:r w:rsidR="00834580" w:rsidRPr="00011D59">
        <w:t>5</w:t>
      </w:r>
      <w:r w:rsidR="007C6A60" w:rsidRPr="00011D59">
        <w:t>]</w:t>
      </w:r>
      <w:r w:rsidR="005F4CFF">
        <w:t>.</w:t>
      </w:r>
    </w:p>
    <w:p w14:paraId="6B35F35F" w14:textId="6B7DA233" w:rsidR="00123AF5" w:rsidRPr="00011D59" w:rsidRDefault="00123AF5" w:rsidP="00123AF5">
      <w:pPr>
        <w:pStyle w:val="aa"/>
      </w:pPr>
      <w:r w:rsidRPr="00011D59">
        <w:t>На рисунке 1.8 представлен</w:t>
      </w:r>
      <w:r w:rsidR="00245DE6" w:rsidRPr="00011D59">
        <w:t>ы</w:t>
      </w:r>
      <w:r w:rsidRPr="00011D59">
        <w:t xml:space="preserve"> </w:t>
      </w:r>
      <w:r w:rsidR="00245DE6" w:rsidRPr="00011D59">
        <w:t>функции разрабатываемой системы</w:t>
      </w:r>
      <w:r w:rsidRPr="00011D59">
        <w:t>.</w:t>
      </w:r>
    </w:p>
    <w:p w14:paraId="0FC66945" w14:textId="77777777" w:rsidR="00123AF5" w:rsidRPr="00011D59" w:rsidRDefault="00123AF5" w:rsidP="00123AF5">
      <w:pPr>
        <w:pStyle w:val="aa"/>
        <w:ind w:firstLine="0"/>
        <w:jc w:val="center"/>
        <w:rPr>
          <w:noProof/>
          <w:lang w:eastAsia="en-US"/>
        </w:rPr>
      </w:pPr>
    </w:p>
    <w:p w14:paraId="49C122F4" w14:textId="66FAC0A0" w:rsidR="00123AF5" w:rsidRPr="00011D59" w:rsidRDefault="003A5A03" w:rsidP="00123AF5">
      <w:pPr>
        <w:pStyle w:val="aa"/>
        <w:ind w:firstLine="0"/>
        <w:jc w:val="center"/>
        <w:rPr>
          <w:lang w:eastAsia="en-US"/>
        </w:rPr>
      </w:pPr>
      <w:r w:rsidRPr="00011D59">
        <w:rPr>
          <w:noProof/>
          <w:lang w:eastAsia="en-US"/>
        </w:rPr>
        <w:lastRenderedPageBreak/>
        <w:drawing>
          <wp:inline distT="0" distB="0" distL="0" distR="0" wp14:anchorId="3CBC94DD" wp14:editId="7549DEE5">
            <wp:extent cx="5661328" cy="5295265"/>
            <wp:effectExtent l="19050" t="19050" r="15875" b="196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rotWithShape="1">
                    <a:blip r:embed="rId15">
                      <a:extLst>
                        <a:ext uri="{28A0092B-C50C-407E-A947-70E740481C1C}">
                          <a14:useLocalDpi xmlns:a14="http://schemas.microsoft.com/office/drawing/2010/main" val="0"/>
                        </a:ext>
                      </a:extLst>
                    </a:blip>
                    <a:srcRect l="3079" t="3553" r="1593" b="1789"/>
                    <a:stretch/>
                  </pic:blipFill>
                  <pic:spPr bwMode="auto">
                    <a:xfrm>
                      <a:off x="0" y="0"/>
                      <a:ext cx="5662881" cy="52967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166CEE6" w14:textId="09C83F93" w:rsidR="00123AF5" w:rsidRPr="00011D59" w:rsidRDefault="00123AF5" w:rsidP="00123AF5">
      <w:pPr>
        <w:pStyle w:val="aa"/>
        <w:ind w:firstLine="0"/>
        <w:jc w:val="center"/>
        <w:rPr>
          <w:lang w:eastAsia="en-US"/>
        </w:rPr>
      </w:pPr>
      <w:r w:rsidRPr="00011D59">
        <w:rPr>
          <w:rFonts w:cs="Times New Roman"/>
          <w:szCs w:val="28"/>
        </w:rPr>
        <w:t xml:space="preserve">Рисунок 1.8 – </w:t>
      </w:r>
      <w:r w:rsidR="00C103B6" w:rsidRPr="00011D59">
        <w:rPr>
          <w:rFonts w:cs="Times New Roman"/>
          <w:szCs w:val="28"/>
        </w:rPr>
        <w:t>Функции разрабатываемой системы</w:t>
      </w:r>
    </w:p>
    <w:p w14:paraId="301C0261" w14:textId="77777777" w:rsidR="00123AF5" w:rsidRPr="00011D59" w:rsidRDefault="00123AF5" w:rsidP="00123AF5">
      <w:pPr>
        <w:pStyle w:val="aa"/>
      </w:pPr>
    </w:p>
    <w:p w14:paraId="3D941F40" w14:textId="1B2EFDAE" w:rsidR="00123AF5" w:rsidRPr="00011D59" w:rsidRDefault="00123AF5" w:rsidP="00123AF5">
      <w:pPr>
        <w:pStyle w:val="23"/>
      </w:pPr>
      <w:bookmarkStart w:id="15" w:name="_Toc136455363"/>
      <w:r w:rsidRPr="00011D59">
        <w:t>1.</w:t>
      </w:r>
      <w:r w:rsidR="00166881" w:rsidRPr="00011D59">
        <w:t>8</w:t>
      </w:r>
      <w:r w:rsidRPr="00011D59">
        <w:t xml:space="preserve"> Обзор аналогов</w:t>
      </w:r>
      <w:bookmarkEnd w:id="15"/>
    </w:p>
    <w:p w14:paraId="767FB62F" w14:textId="77777777" w:rsidR="00123AF5" w:rsidRPr="00011D59" w:rsidRDefault="00123AF5" w:rsidP="00123AF5">
      <w:pPr>
        <w:pStyle w:val="aa"/>
      </w:pPr>
      <w:r w:rsidRPr="00011D59">
        <w:t>Для проведения анализа конкурентов были выбраны три интернет-площадки для создания мероприятий.</w:t>
      </w:r>
    </w:p>
    <w:p w14:paraId="1C7D2469" w14:textId="0C5C98C5" w:rsidR="00123AF5" w:rsidRPr="00011D59" w:rsidRDefault="00123AF5" w:rsidP="00123AF5">
      <w:pPr>
        <w:pStyle w:val="aa"/>
      </w:pPr>
      <w:r w:rsidRPr="00011D59">
        <w:rPr>
          <w:b/>
          <w:bCs/>
        </w:rPr>
        <w:t>RUNET-ID</w:t>
      </w:r>
      <w:r w:rsidRPr="00011D59">
        <w:t xml:space="preserve"> — крупнейший российский интернет-ресурс, посвященный отечественной интернет-отрасли. В новой версии портал объединил в себе календарь основных мероприятий Рунета, отраслевое СМИ, видео, а также базу вакансий в интернет-компаниях [</w:t>
      </w:r>
      <w:r w:rsidR="00111D3E" w:rsidRPr="00011D59">
        <w:t>6</w:t>
      </w:r>
      <w:r w:rsidRPr="00011D59">
        <w:t>]. RUNET-ID предлагает широкий набор возможностей для создания мероприятий крупного масштаба, таких как конференции, форумы. Платформа предоставляют возможность настройки регистрационных форм, определения типов билетов, создания программы мероприятия, а также интеграции с платежными системами. Однако из-за своей сложности и масштабности, RUNET-ID может быть не оптимальным решением для создания небольших внутренних мероприятий, таких как студенческие мероприятия в учебных заведениях.</w:t>
      </w:r>
    </w:p>
    <w:p w14:paraId="07EA8306" w14:textId="36CC4469" w:rsidR="00123AF5" w:rsidRPr="00011D59" w:rsidRDefault="00123AF5" w:rsidP="00123AF5">
      <w:pPr>
        <w:pStyle w:val="aa"/>
      </w:pPr>
      <w:proofErr w:type="spellStart"/>
      <w:r w:rsidRPr="00011D59">
        <w:rPr>
          <w:b/>
          <w:bCs/>
        </w:rPr>
        <w:t>Leader</w:t>
      </w:r>
      <w:proofErr w:type="spellEnd"/>
      <w:r w:rsidRPr="00011D59">
        <w:rPr>
          <w:b/>
          <w:bCs/>
        </w:rPr>
        <w:t>-ID</w:t>
      </w:r>
      <w:r w:rsidRPr="00011D59">
        <w:t xml:space="preserve"> — это возможность присоединиться к миллионам предпринимателей, исследователей, студентов и волонтеров, чтобы получить </w:t>
      </w:r>
      <w:r w:rsidRPr="00011D59">
        <w:lastRenderedPageBreak/>
        <w:t>доступ к Точкам кипения по всей стране и десяткам мероприятий каждый день [</w:t>
      </w:r>
      <w:r w:rsidR="00111D3E" w:rsidRPr="00011D59">
        <w:t>7</w:t>
      </w:r>
      <w:r w:rsidRPr="00011D59">
        <w:t xml:space="preserve">]. </w:t>
      </w:r>
    </w:p>
    <w:p w14:paraId="4AB13D78" w14:textId="77777777" w:rsidR="00123AF5" w:rsidRPr="00011D59" w:rsidRDefault="00123AF5" w:rsidP="00123AF5">
      <w:pPr>
        <w:pStyle w:val="aa"/>
      </w:pPr>
      <w:r w:rsidRPr="00011D59">
        <w:t>Платформа позволяет организовать процесс регистрации участников мероприятий. Участники могут регистрироваться онлайн, заполнять регистрационные формы.</w:t>
      </w:r>
    </w:p>
    <w:p w14:paraId="0C8FF898" w14:textId="77777777" w:rsidR="00123AF5" w:rsidRPr="00011D59" w:rsidRDefault="00123AF5" w:rsidP="00123AF5">
      <w:pPr>
        <w:pStyle w:val="aa"/>
      </w:pPr>
      <w:proofErr w:type="spellStart"/>
      <w:r w:rsidRPr="00011D59">
        <w:t>Leader</w:t>
      </w:r>
      <w:proofErr w:type="spellEnd"/>
      <w:r w:rsidRPr="00011D59">
        <w:t>-ID предоставляет инструменты для взаимодействия между участниками мероприятий. Участники могут обмениваться сообщениями, создавать профили, вступать в группы обсуждения, делиться материалами и сетевыми контактами.</w:t>
      </w:r>
    </w:p>
    <w:p w14:paraId="0A408416" w14:textId="77777777" w:rsidR="00123AF5" w:rsidRPr="00011D59" w:rsidRDefault="00123AF5" w:rsidP="00123AF5">
      <w:pPr>
        <w:pStyle w:val="aa"/>
      </w:pPr>
      <w:r w:rsidRPr="00011D59">
        <w:t>Платформа позволяет организаторам проводить мероприятия как в режиме онлайн, так и в очном режиме на специализированных площадках «Точка Кипения». Мероприятия могут быть различных форматов, такие как вебинары, видеоконференции, чаты и другие форматы. Организаторы могут создавать программу мероприятий, назначать спикеров, устанавливать режимы доступа и проводить взаимодействие с участниками в режиме реального времени.</w:t>
      </w:r>
    </w:p>
    <w:p w14:paraId="6818018D" w14:textId="77777777" w:rsidR="00123AF5" w:rsidRPr="00011D59" w:rsidRDefault="00123AF5" w:rsidP="00123AF5">
      <w:pPr>
        <w:pStyle w:val="aa"/>
      </w:pPr>
      <w:proofErr w:type="spellStart"/>
      <w:r w:rsidRPr="00011D59">
        <w:t>Leader</w:t>
      </w:r>
      <w:proofErr w:type="spellEnd"/>
      <w:r w:rsidRPr="00011D59">
        <w:t>-ID предоставляет инструменты для анализа и отчетности о проведенных мероприятиях. Организаторы могут получать данные о регистрациях, активности участников, оценках, отзывах и других показателях, что позволяет оценить эффективность мероприятий и принимать решения на основе данных.</w:t>
      </w:r>
    </w:p>
    <w:p w14:paraId="7C007BF3" w14:textId="1D41F793" w:rsidR="00123AF5" w:rsidRPr="00011D59" w:rsidRDefault="00123AF5" w:rsidP="00123AF5">
      <w:pPr>
        <w:pStyle w:val="aa"/>
      </w:pPr>
      <w:r w:rsidRPr="00011D59">
        <w:t xml:space="preserve">Однако </w:t>
      </w:r>
      <w:proofErr w:type="spellStart"/>
      <w:r w:rsidRPr="00011D59">
        <w:t>Leader</w:t>
      </w:r>
      <w:proofErr w:type="spellEnd"/>
      <w:r w:rsidRPr="00011D59">
        <w:t>-ID также имеет свои недостатки, одним из которых является отсутствие фактического подтверждения присутствия участников на мероприятии в электронном формате. Кроме того, привязка мероприятий к Точке Кипения может быть неудобной и ограничивающей фактором проведения события.</w:t>
      </w:r>
    </w:p>
    <w:p w14:paraId="39A0118A" w14:textId="77777777" w:rsidR="00123AF5" w:rsidRPr="00011D59" w:rsidRDefault="00123AF5" w:rsidP="00123AF5">
      <w:pPr>
        <w:pStyle w:val="aa"/>
      </w:pPr>
      <w:r w:rsidRPr="00011D59">
        <w:rPr>
          <w:b/>
          <w:bCs/>
        </w:rPr>
        <w:t>ФГАИС Молодежь России</w:t>
      </w:r>
      <w:r w:rsidRPr="00011D59">
        <w:t xml:space="preserve"> – единственный профильный общенациональный орган государственной власти, деятельность которого целиком сосредоточена на развитии молодых граждан России.</w:t>
      </w:r>
    </w:p>
    <w:p w14:paraId="4CCDA323" w14:textId="77777777" w:rsidR="00123AF5" w:rsidRPr="00011D59" w:rsidRDefault="00123AF5" w:rsidP="00123AF5">
      <w:pPr>
        <w:pStyle w:val="aa"/>
      </w:pPr>
      <w:r w:rsidRPr="00011D59">
        <w:t>Агентство рассматривает молодёжь как главный ресурс развития страны, и именно на этом убеждении строит свою работу в рамках реализации государственной молодёжной политики России. Росмолодёжь призвана создавать возможности для молодого поколения и координировать усилия для создания условий его самореализации.</w:t>
      </w:r>
    </w:p>
    <w:p w14:paraId="07F864EA" w14:textId="77777777" w:rsidR="00123AF5" w:rsidRPr="00011D59" w:rsidRDefault="00123AF5" w:rsidP="00123AF5">
      <w:pPr>
        <w:pStyle w:val="aa"/>
      </w:pPr>
      <w:r w:rsidRPr="00011D59">
        <w:t>ФГАИС Молодежь России также осуществляет работу по социальной поддержке молодежи, оказывает консультативную и методическую помощь молодежным организациям и их руководителям, и проводит проекты по поддержке молодежного предпринимательства, трудоустройству молодежи и развитию их профессиональных навыков.</w:t>
      </w:r>
    </w:p>
    <w:p w14:paraId="5F440766" w14:textId="77777777" w:rsidR="00123AF5" w:rsidRPr="00011D59" w:rsidRDefault="00123AF5" w:rsidP="00123AF5">
      <w:pPr>
        <w:pStyle w:val="aa"/>
      </w:pPr>
      <w:r w:rsidRPr="00011D59">
        <w:t>Целью ФГАИС Молодежь России является создание условий для развития молодежного движения, активного участия молодежи в социально-экономической и культурной жизни страны, и поддержки молодежных инициатив в различных сферах деятельности.</w:t>
      </w:r>
    </w:p>
    <w:p w14:paraId="4FDCBC34" w14:textId="41FAA939" w:rsidR="00123AF5" w:rsidRPr="00011D59" w:rsidRDefault="00123AF5" w:rsidP="00123AF5">
      <w:pPr>
        <w:pStyle w:val="aa"/>
      </w:pPr>
      <w:r w:rsidRPr="00011D59">
        <w:t xml:space="preserve">Основная задача ФГАИС Молодежь России состоит в поддержке молодежных инициатив, развитии молодежной политики, и реализации государственных программ и проектов в сфере молодежи. Организация проводит широкий спектр деятельности, включая поддержку молодежных </w:t>
      </w:r>
      <w:r w:rsidRPr="00011D59">
        <w:lastRenderedPageBreak/>
        <w:t>организаций, развитие молодежных центров, организацию молодежных форумов, фестивалей, семинаров, тренингов, и других мероприятий, направленных на развитие молодежного движения и поддержку молодежных инициатив. Однако для создания мероприятий на базе данной платформы необходимо быть партнером ФГАИС «Молодежь России» и иметь аккаунт администратора. Кроме того, организация малых мероприятий на данной платформе может быть затруднительной из-за ориентации на массовые мероприятия [</w:t>
      </w:r>
      <w:r w:rsidR="00111D3E" w:rsidRPr="00011D59">
        <w:t>8</w:t>
      </w:r>
      <w:r w:rsidRPr="00011D59">
        <w:t>].</w:t>
      </w:r>
    </w:p>
    <w:p w14:paraId="622D0329" w14:textId="77777777" w:rsidR="00123AF5" w:rsidRPr="00011D59" w:rsidRDefault="00123AF5" w:rsidP="00A6668C">
      <w:pPr>
        <w:pStyle w:val="23"/>
      </w:pPr>
      <w:bookmarkStart w:id="16" w:name="_Toc136455364"/>
      <w:r w:rsidRPr="00011D59">
        <w:t>1.9 Анализ базы данных информационной системы «Рейтинг студента»</w:t>
      </w:r>
      <w:bookmarkEnd w:id="16"/>
    </w:p>
    <w:p w14:paraId="73DF27CA" w14:textId="5A762B37" w:rsidR="00123AF5" w:rsidRPr="00011D59" w:rsidRDefault="003A7F20" w:rsidP="00123AF5">
      <w:pPr>
        <w:pStyle w:val="aa"/>
      </w:pPr>
      <w:r w:rsidRPr="00011D59">
        <w:t xml:space="preserve">Логическая модель </w:t>
      </w:r>
      <w:r w:rsidR="00123AF5" w:rsidRPr="00011D59">
        <w:t>данных проекта «Рейтинг студента», представленная на рисунке 1.9, учитывает роли пользователей, коллективы, анкеты для вступления и мероприятия. Для приложения в проекте задействован следующий набор сущностей:</w:t>
      </w:r>
    </w:p>
    <w:p w14:paraId="53065FCD" w14:textId="7D25CFB4" w:rsidR="00123AF5" w:rsidRPr="00011D59" w:rsidRDefault="00123AF5" w:rsidP="00FC6C64">
      <w:pPr>
        <w:pStyle w:val="aa"/>
        <w:numPr>
          <w:ilvl w:val="0"/>
          <w:numId w:val="18"/>
        </w:numPr>
        <w:ind w:left="0" w:firstLine="709"/>
      </w:pPr>
      <w:r w:rsidRPr="00011D59">
        <w:t xml:space="preserve">Мероприятия </w:t>
      </w:r>
      <w:r w:rsidR="00C93F1C" w:rsidRPr="00011D59">
        <w:t>–</w:t>
      </w:r>
      <w:r w:rsidRPr="00011D59">
        <w:t xml:space="preserve"> данные о мероприятиях, такие как название, дата, время, место и описание. Также в базе данных хранятся теги мероприятий и виды мероприятий, чтобы упростить поиск нужных мероприятий</w:t>
      </w:r>
      <w:r w:rsidR="00350EFA" w:rsidRPr="00011D59">
        <w:t>.</w:t>
      </w:r>
    </w:p>
    <w:p w14:paraId="36961935" w14:textId="5C26C2C5" w:rsidR="00123AF5" w:rsidRPr="00011D59" w:rsidRDefault="00123AF5" w:rsidP="00FC6C64">
      <w:pPr>
        <w:pStyle w:val="aa"/>
        <w:numPr>
          <w:ilvl w:val="0"/>
          <w:numId w:val="18"/>
        </w:numPr>
        <w:ind w:left="0" w:firstLine="709"/>
      </w:pPr>
      <w:r w:rsidRPr="00011D59">
        <w:t xml:space="preserve">Журнал </w:t>
      </w:r>
      <w:r w:rsidR="00C93F1C" w:rsidRPr="00011D59">
        <w:t>–</w:t>
      </w:r>
      <w:r w:rsidRPr="00011D59">
        <w:t xml:space="preserve"> сущность, которая хранит данные о присутствии людей с той или иной ролью на мероприятии и их результатах на мероприятии. Журнал связывается с мероприятием и соответствующими пользователями</w:t>
      </w:r>
      <w:r w:rsidR="00350EFA" w:rsidRPr="00011D59">
        <w:t>.</w:t>
      </w:r>
    </w:p>
    <w:p w14:paraId="3751E903" w14:textId="3B4DC549" w:rsidR="00123AF5" w:rsidRPr="00011D59" w:rsidRDefault="00123AF5" w:rsidP="00FC6C64">
      <w:pPr>
        <w:pStyle w:val="aa"/>
        <w:numPr>
          <w:ilvl w:val="0"/>
          <w:numId w:val="18"/>
        </w:numPr>
        <w:ind w:left="0" w:firstLine="709"/>
      </w:pPr>
      <w:r w:rsidRPr="00011D59">
        <w:t xml:space="preserve">Пользователи </w:t>
      </w:r>
      <w:r w:rsidR="00FC01AC" w:rsidRPr="00011D59">
        <w:t xml:space="preserve">– </w:t>
      </w:r>
      <w:r w:rsidRPr="00011D59">
        <w:t>сущность, которая хранит данные о студентах, такие как ФИО, электронная почта, пароль, группа, институт и ID роли. Пользователи связываются с журналом и ролями</w:t>
      </w:r>
      <w:r w:rsidR="00350EFA" w:rsidRPr="00011D59">
        <w:t>.</w:t>
      </w:r>
    </w:p>
    <w:p w14:paraId="5C64DB00" w14:textId="4B03A0CE" w:rsidR="00123AF5" w:rsidRPr="00011D59" w:rsidRDefault="00123AF5" w:rsidP="00C93F1C">
      <w:pPr>
        <w:pStyle w:val="aa"/>
        <w:numPr>
          <w:ilvl w:val="0"/>
          <w:numId w:val="18"/>
        </w:numPr>
        <w:ind w:left="0" w:firstLine="709"/>
      </w:pPr>
      <w:r w:rsidRPr="00011D59">
        <w:t xml:space="preserve">Роли </w:t>
      </w:r>
      <w:r w:rsidR="00C93F1C" w:rsidRPr="00011D59">
        <w:t>–</w:t>
      </w:r>
      <w:r w:rsidRPr="00011D59">
        <w:t xml:space="preserve"> сущность, которая хранит названия ролей и соответствующие разрешения. Роли используются для определения уровня доступа пользователей к определенным функциям приложения.</w:t>
      </w:r>
    </w:p>
    <w:p w14:paraId="243270B5" w14:textId="77777777" w:rsidR="00123AF5" w:rsidRPr="00011D59" w:rsidRDefault="00123AF5" w:rsidP="00123AF5">
      <w:pPr>
        <w:pStyle w:val="aa"/>
        <w:sectPr w:rsidR="00123AF5" w:rsidRPr="00011D59" w:rsidSect="00D31BE5">
          <w:footerReference w:type="default" r:id="rId16"/>
          <w:headerReference w:type="first" r:id="rId17"/>
          <w:footerReference w:type="first" r:id="rId18"/>
          <w:pgSz w:w="11906" w:h="16838"/>
          <w:pgMar w:top="851" w:right="567" w:bottom="1134" w:left="1701" w:header="709" w:footer="709" w:gutter="0"/>
          <w:pgNumType w:start="4"/>
          <w:cols w:space="708"/>
          <w:titlePg/>
          <w:docGrid w:linePitch="360"/>
        </w:sectPr>
      </w:pPr>
    </w:p>
    <w:p w14:paraId="3E1AA433" w14:textId="49CFF3D0" w:rsidR="00123AF5" w:rsidRPr="00011D59" w:rsidRDefault="00C05468" w:rsidP="00123AF5">
      <w:pPr>
        <w:pStyle w:val="aa"/>
        <w:ind w:firstLine="0"/>
        <w:jc w:val="center"/>
      </w:pPr>
      <w:r w:rsidRPr="00011D59">
        <w:rPr>
          <w:noProof/>
        </w:rPr>
        <w:lastRenderedPageBreak/>
        <w:drawing>
          <wp:inline distT="0" distB="0" distL="0" distR="0" wp14:anchorId="49C959F7" wp14:editId="0135AD2B">
            <wp:extent cx="7859864" cy="5490519"/>
            <wp:effectExtent l="0" t="0" r="825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865032" cy="5494129"/>
                    </a:xfrm>
                    <a:prstGeom prst="rect">
                      <a:avLst/>
                    </a:prstGeom>
                  </pic:spPr>
                </pic:pic>
              </a:graphicData>
            </a:graphic>
          </wp:inline>
        </w:drawing>
      </w:r>
    </w:p>
    <w:p w14:paraId="1F1A0734" w14:textId="513ADE7C" w:rsidR="00123AF5" w:rsidRPr="00011D59" w:rsidRDefault="00123AF5" w:rsidP="00123AF5">
      <w:pPr>
        <w:pStyle w:val="aa"/>
        <w:ind w:firstLine="0"/>
        <w:jc w:val="center"/>
      </w:pPr>
      <w:r w:rsidRPr="00011D59">
        <w:rPr>
          <w:rFonts w:cs="Times New Roman"/>
          <w:szCs w:val="28"/>
        </w:rPr>
        <w:t xml:space="preserve">Рисунок 1.9 – </w:t>
      </w:r>
      <w:r w:rsidR="00465591" w:rsidRPr="00011D59">
        <w:rPr>
          <w:rFonts w:cs="Times New Roman"/>
          <w:szCs w:val="28"/>
        </w:rPr>
        <w:t>Ло</w:t>
      </w:r>
      <w:r w:rsidR="0008675A" w:rsidRPr="00011D59">
        <w:rPr>
          <w:rFonts w:cs="Times New Roman"/>
          <w:szCs w:val="28"/>
        </w:rPr>
        <w:t>г</w:t>
      </w:r>
      <w:r w:rsidR="00465591" w:rsidRPr="00011D59">
        <w:rPr>
          <w:rFonts w:cs="Times New Roman"/>
          <w:szCs w:val="28"/>
        </w:rPr>
        <w:t>ическ</w:t>
      </w:r>
      <w:r w:rsidRPr="00011D59">
        <w:rPr>
          <w:rFonts w:cs="Times New Roman"/>
          <w:szCs w:val="28"/>
        </w:rPr>
        <w:t>а</w:t>
      </w:r>
      <w:r w:rsidR="00465591" w:rsidRPr="00011D59">
        <w:rPr>
          <w:rFonts w:cs="Times New Roman"/>
          <w:szCs w:val="28"/>
        </w:rPr>
        <w:t>я мод</w:t>
      </w:r>
      <w:r w:rsidR="0008675A" w:rsidRPr="00011D59">
        <w:rPr>
          <w:rFonts w:cs="Times New Roman"/>
          <w:szCs w:val="28"/>
        </w:rPr>
        <w:t>е</w:t>
      </w:r>
      <w:r w:rsidR="00465591" w:rsidRPr="00011D59">
        <w:rPr>
          <w:rFonts w:cs="Times New Roman"/>
          <w:szCs w:val="28"/>
        </w:rPr>
        <w:t>ль</w:t>
      </w:r>
      <w:r w:rsidRPr="00011D59">
        <w:rPr>
          <w:rFonts w:cs="Times New Roman"/>
          <w:szCs w:val="28"/>
        </w:rPr>
        <w:t xml:space="preserve"> </w:t>
      </w:r>
      <w:r w:rsidR="0008675A" w:rsidRPr="00011D59">
        <w:rPr>
          <w:rFonts w:cs="Times New Roman"/>
          <w:szCs w:val="28"/>
        </w:rPr>
        <w:t xml:space="preserve">данных </w:t>
      </w:r>
      <w:r w:rsidRPr="00011D59">
        <w:rPr>
          <w:rFonts w:cs="Times New Roman"/>
          <w:szCs w:val="28"/>
        </w:rPr>
        <w:t>ИС «Рейтинг студента»</w:t>
      </w:r>
    </w:p>
    <w:p w14:paraId="44932517" w14:textId="77777777" w:rsidR="00123AF5" w:rsidRPr="00011D59" w:rsidRDefault="00123AF5" w:rsidP="00123AF5">
      <w:pPr>
        <w:pStyle w:val="aa"/>
        <w:sectPr w:rsidR="00123AF5" w:rsidRPr="00011D59" w:rsidSect="00387EF3">
          <w:footerReference w:type="first" r:id="rId20"/>
          <w:pgSz w:w="16838" w:h="11906" w:orient="landscape"/>
          <w:pgMar w:top="1701" w:right="1134" w:bottom="850" w:left="1134" w:header="708" w:footer="708" w:gutter="0"/>
          <w:cols w:space="708"/>
          <w:titlePg/>
          <w:docGrid w:linePitch="360"/>
        </w:sectPr>
      </w:pPr>
    </w:p>
    <w:p w14:paraId="5C02BCF8" w14:textId="21BBD9E3" w:rsidR="00123AF5" w:rsidRPr="00011D59" w:rsidRDefault="00123AF5" w:rsidP="00123AF5">
      <w:pPr>
        <w:pStyle w:val="23"/>
        <w:spacing w:before="0"/>
      </w:pPr>
      <w:bookmarkStart w:id="17" w:name="_Toc136455365"/>
      <w:r w:rsidRPr="00011D59">
        <w:lastRenderedPageBreak/>
        <w:t xml:space="preserve">1.10 </w:t>
      </w:r>
      <w:r w:rsidR="00804622" w:rsidRPr="00011D59">
        <w:t>Т</w:t>
      </w:r>
      <w:r w:rsidRPr="00011D59">
        <w:t>ребования графического интерфейса приложения</w:t>
      </w:r>
      <w:bookmarkEnd w:id="17"/>
    </w:p>
    <w:p w14:paraId="39933682" w14:textId="77777777" w:rsidR="00804622" w:rsidRPr="00011D59" w:rsidRDefault="00804622" w:rsidP="00804622">
      <w:pPr>
        <w:pStyle w:val="aa"/>
      </w:pPr>
      <w:r w:rsidRPr="00011D59">
        <w:t xml:space="preserve">Для реализации графического интерфейса спроектирован набор экранов. </w:t>
      </w:r>
    </w:p>
    <w:p w14:paraId="4D711136" w14:textId="77777777" w:rsidR="006B30DF" w:rsidRPr="00011D59" w:rsidRDefault="00804622" w:rsidP="00804622">
      <w:pPr>
        <w:pStyle w:val="aa"/>
      </w:pPr>
      <w:r w:rsidRPr="00011D59">
        <w:t xml:space="preserve">На рисунке1.10. представлена диаграмма интерфейсных </w:t>
      </w:r>
      <w:r w:rsidR="00EF22FA" w:rsidRPr="00011D59">
        <w:t>экранов</w:t>
      </w:r>
      <w:r w:rsidRPr="00011D59">
        <w:t xml:space="preserve"> приложения. </w:t>
      </w:r>
    </w:p>
    <w:p w14:paraId="0354C5DF" w14:textId="084CC5C3" w:rsidR="006B30DF" w:rsidRPr="00011D59" w:rsidRDefault="00804622" w:rsidP="00804622">
      <w:pPr>
        <w:pStyle w:val="aa"/>
      </w:pPr>
      <w:r w:rsidRPr="00011D59">
        <w:t xml:space="preserve">Зеленым цветом помечены общие для ролей «Студент» и «Ответственный за мероприятие» </w:t>
      </w:r>
      <w:r w:rsidR="00EF22FA" w:rsidRPr="00011D59">
        <w:t>экраны</w:t>
      </w:r>
      <w:r w:rsidRPr="00011D59">
        <w:t xml:space="preserve">. </w:t>
      </w:r>
      <w:r w:rsidR="006B30DF" w:rsidRPr="00011D59">
        <w:t>К ним относятся:</w:t>
      </w:r>
    </w:p>
    <w:p w14:paraId="044B7A8C" w14:textId="42494D50" w:rsidR="006B30DF" w:rsidRPr="00011D59" w:rsidRDefault="006B30DF" w:rsidP="00FC6C64">
      <w:pPr>
        <w:pStyle w:val="aa"/>
        <w:numPr>
          <w:ilvl w:val="0"/>
          <w:numId w:val="40"/>
        </w:numPr>
      </w:pPr>
      <w:r w:rsidRPr="00011D59">
        <w:t>Основной экран приложения</w:t>
      </w:r>
      <w:r w:rsidR="00350EFA" w:rsidRPr="00011D59">
        <w:t>.</w:t>
      </w:r>
    </w:p>
    <w:p w14:paraId="13DBFC7E" w14:textId="3DD5D44F" w:rsidR="006B30DF" w:rsidRPr="00011D59" w:rsidRDefault="006B30DF" w:rsidP="00FC6C64">
      <w:pPr>
        <w:pStyle w:val="aa"/>
        <w:numPr>
          <w:ilvl w:val="0"/>
          <w:numId w:val="40"/>
        </w:numPr>
      </w:pPr>
      <w:r w:rsidRPr="00011D59">
        <w:t>Экран настроек</w:t>
      </w:r>
      <w:r w:rsidR="00350EFA" w:rsidRPr="00011D59">
        <w:t>.</w:t>
      </w:r>
    </w:p>
    <w:p w14:paraId="7AEADA4A" w14:textId="31EED756" w:rsidR="006B30DF" w:rsidRPr="00011D59" w:rsidRDefault="006B30DF" w:rsidP="00FC6C64">
      <w:pPr>
        <w:pStyle w:val="aa"/>
        <w:numPr>
          <w:ilvl w:val="0"/>
          <w:numId w:val="40"/>
        </w:numPr>
      </w:pPr>
      <w:r w:rsidRPr="00011D59">
        <w:t>Экраны профиля</w:t>
      </w:r>
      <w:r w:rsidR="00350EFA" w:rsidRPr="00011D59">
        <w:t>.</w:t>
      </w:r>
    </w:p>
    <w:p w14:paraId="7FE6D590" w14:textId="332D43AE" w:rsidR="006B30DF" w:rsidRPr="00011D59" w:rsidRDefault="006B30DF" w:rsidP="00FC6C64">
      <w:pPr>
        <w:pStyle w:val="aa"/>
        <w:numPr>
          <w:ilvl w:val="0"/>
          <w:numId w:val="40"/>
        </w:numPr>
      </w:pPr>
      <w:r w:rsidRPr="00011D59">
        <w:t>Экран страницы мероприятия</w:t>
      </w:r>
      <w:r w:rsidR="00350EFA" w:rsidRPr="00011D59">
        <w:t>.</w:t>
      </w:r>
    </w:p>
    <w:p w14:paraId="10605289" w14:textId="2691A1E2" w:rsidR="006B30DF" w:rsidRPr="00011D59" w:rsidRDefault="006B30DF" w:rsidP="00FC6C64">
      <w:pPr>
        <w:pStyle w:val="aa"/>
        <w:numPr>
          <w:ilvl w:val="0"/>
          <w:numId w:val="40"/>
        </w:numPr>
      </w:pPr>
      <w:r w:rsidRPr="00011D59">
        <w:t>Экран мероприятий пользователя.</w:t>
      </w:r>
    </w:p>
    <w:p w14:paraId="7574CB54" w14:textId="1A59077F" w:rsidR="006B30DF" w:rsidRPr="00011D59" w:rsidRDefault="00804622" w:rsidP="00804622">
      <w:pPr>
        <w:pStyle w:val="aa"/>
      </w:pPr>
      <w:r w:rsidRPr="00011D59">
        <w:t xml:space="preserve">Белым – </w:t>
      </w:r>
      <w:r w:rsidR="00E102C9" w:rsidRPr="00011D59">
        <w:t>экраны</w:t>
      </w:r>
      <w:r w:rsidRPr="00011D59">
        <w:t xml:space="preserve"> интерфейса для роли «Студент»</w:t>
      </w:r>
      <w:r w:rsidR="006B30DF" w:rsidRPr="00011D59">
        <w:t xml:space="preserve">. К ним </w:t>
      </w:r>
      <w:r w:rsidR="00665D0D" w:rsidRPr="00011D59">
        <w:t>относятся</w:t>
      </w:r>
      <w:r w:rsidR="006B30DF" w:rsidRPr="00011D59">
        <w:t>:</w:t>
      </w:r>
    </w:p>
    <w:p w14:paraId="2369E43A" w14:textId="5278F9E4" w:rsidR="006B30DF" w:rsidRPr="00011D59" w:rsidRDefault="006B30DF" w:rsidP="00FC6C64">
      <w:pPr>
        <w:pStyle w:val="aa"/>
        <w:numPr>
          <w:ilvl w:val="0"/>
          <w:numId w:val="41"/>
        </w:numPr>
      </w:pPr>
      <w:r w:rsidRPr="00011D59">
        <w:t>Экран страницы мероприятия с пройденной регистрацией</w:t>
      </w:r>
      <w:r w:rsidR="00350EFA" w:rsidRPr="00011D59">
        <w:t>.</w:t>
      </w:r>
    </w:p>
    <w:p w14:paraId="7AD7999B" w14:textId="4C8C9356" w:rsidR="006B30DF" w:rsidRPr="00011D59" w:rsidRDefault="006B30DF" w:rsidP="00FC6C64">
      <w:pPr>
        <w:pStyle w:val="aa"/>
        <w:numPr>
          <w:ilvl w:val="0"/>
          <w:numId w:val="41"/>
        </w:numPr>
      </w:pPr>
      <w:r w:rsidRPr="00011D59">
        <w:t>Экран отмены регистрации</w:t>
      </w:r>
      <w:r w:rsidR="00350EFA" w:rsidRPr="00011D59">
        <w:t>.</w:t>
      </w:r>
    </w:p>
    <w:p w14:paraId="6DF3866D" w14:textId="57B6D045" w:rsidR="006B30DF" w:rsidRPr="00011D59" w:rsidRDefault="00665D0D" w:rsidP="00FC6C64">
      <w:pPr>
        <w:pStyle w:val="aa"/>
        <w:numPr>
          <w:ilvl w:val="0"/>
          <w:numId w:val="41"/>
        </w:numPr>
      </w:pPr>
      <w:r w:rsidRPr="00011D59">
        <w:t xml:space="preserve">Экран </w:t>
      </w:r>
      <w:r w:rsidRPr="00011D59">
        <w:rPr>
          <w:lang w:val="en-US"/>
        </w:rPr>
        <w:t>QR</w:t>
      </w:r>
      <w:r w:rsidRPr="00011D59">
        <w:t>-кода регистрации</w:t>
      </w:r>
      <w:r w:rsidR="00350EFA" w:rsidRPr="00011D59">
        <w:t>.</w:t>
      </w:r>
    </w:p>
    <w:p w14:paraId="4765C0C7" w14:textId="1C6C0AF9" w:rsidR="00665D0D" w:rsidRPr="00011D59" w:rsidRDefault="00665D0D" w:rsidP="00FC6C64">
      <w:pPr>
        <w:pStyle w:val="aa"/>
        <w:numPr>
          <w:ilvl w:val="0"/>
          <w:numId w:val="41"/>
        </w:numPr>
      </w:pPr>
      <w:r w:rsidRPr="00011D59">
        <w:t>Экран регистрации на мероприятие.</w:t>
      </w:r>
    </w:p>
    <w:p w14:paraId="24E8E102" w14:textId="77777777" w:rsidR="006B30DF" w:rsidRPr="00011D59" w:rsidRDefault="006B30DF" w:rsidP="00804622">
      <w:pPr>
        <w:pStyle w:val="aa"/>
      </w:pPr>
      <w:r w:rsidRPr="00011D59">
        <w:t>К</w:t>
      </w:r>
      <w:r w:rsidR="00804622" w:rsidRPr="00011D59">
        <w:t xml:space="preserve">расным – для роли «Ответственный за мероприятие». </w:t>
      </w:r>
    </w:p>
    <w:p w14:paraId="1A106A62" w14:textId="77777777" w:rsidR="00804622" w:rsidRPr="00011D59" w:rsidRDefault="00804622" w:rsidP="00804622">
      <w:pPr>
        <w:pStyle w:val="aa"/>
      </w:pPr>
      <w:r w:rsidRPr="00011D59">
        <w:t>Изображение содержит название экранов и набор функций.</w:t>
      </w:r>
      <w:r w:rsidR="00665D0D" w:rsidRPr="00011D59">
        <w:t xml:space="preserve"> К ним относятся:</w:t>
      </w:r>
    </w:p>
    <w:p w14:paraId="00DC2D7E" w14:textId="6CEBD263" w:rsidR="00665D0D" w:rsidRPr="00011D59" w:rsidRDefault="00665D0D" w:rsidP="00FC6C64">
      <w:pPr>
        <w:pStyle w:val="aa"/>
        <w:numPr>
          <w:ilvl w:val="0"/>
          <w:numId w:val="42"/>
        </w:numPr>
      </w:pPr>
      <w:r w:rsidRPr="00011D59">
        <w:t>Экран статистики посещаемости мероприятия</w:t>
      </w:r>
      <w:r w:rsidR="00350EFA" w:rsidRPr="00011D59">
        <w:t>.</w:t>
      </w:r>
    </w:p>
    <w:p w14:paraId="34753FF4" w14:textId="5FF867E4" w:rsidR="00665D0D" w:rsidRPr="00011D59" w:rsidRDefault="00665D0D" w:rsidP="00FC6C64">
      <w:pPr>
        <w:pStyle w:val="aa"/>
        <w:numPr>
          <w:ilvl w:val="0"/>
          <w:numId w:val="42"/>
        </w:numPr>
      </w:pPr>
      <w:r w:rsidRPr="00011D59">
        <w:t>Экран информации о мероприятии</w:t>
      </w:r>
      <w:r w:rsidR="00350EFA" w:rsidRPr="00011D59">
        <w:t>.</w:t>
      </w:r>
    </w:p>
    <w:p w14:paraId="16C803BE" w14:textId="0F22CB0F" w:rsidR="00665D0D" w:rsidRPr="00011D59" w:rsidRDefault="00665D0D" w:rsidP="00FC6C64">
      <w:pPr>
        <w:pStyle w:val="aa"/>
        <w:numPr>
          <w:ilvl w:val="0"/>
          <w:numId w:val="42"/>
        </w:numPr>
      </w:pPr>
      <w:r w:rsidRPr="00011D59">
        <w:t>Экран подтверждения присутствия</w:t>
      </w:r>
      <w:r w:rsidR="00350EFA" w:rsidRPr="00011D59">
        <w:t>.</w:t>
      </w:r>
    </w:p>
    <w:p w14:paraId="0025E275" w14:textId="323E5A4B" w:rsidR="00665D0D" w:rsidRPr="00011D59" w:rsidRDefault="00665D0D" w:rsidP="00FC6C64">
      <w:pPr>
        <w:pStyle w:val="aa"/>
        <w:numPr>
          <w:ilvl w:val="0"/>
          <w:numId w:val="42"/>
        </w:numPr>
      </w:pPr>
      <w:r w:rsidRPr="00011D59">
        <w:t xml:space="preserve">Экран сканера </w:t>
      </w:r>
      <w:r w:rsidRPr="00011D59">
        <w:rPr>
          <w:lang w:val="en-US"/>
        </w:rPr>
        <w:t>QR</w:t>
      </w:r>
      <w:r w:rsidRPr="00011D59">
        <w:t>-кода</w:t>
      </w:r>
      <w:r w:rsidR="00350EFA" w:rsidRPr="00011D59">
        <w:t>.</w:t>
      </w:r>
    </w:p>
    <w:p w14:paraId="53C6968C" w14:textId="500AAF50" w:rsidR="00665D0D" w:rsidRPr="00011D59" w:rsidRDefault="00665D0D" w:rsidP="00FC6C64">
      <w:pPr>
        <w:pStyle w:val="aa"/>
        <w:numPr>
          <w:ilvl w:val="0"/>
          <w:numId w:val="42"/>
        </w:numPr>
      </w:pPr>
      <w:r w:rsidRPr="00011D59">
        <w:t>Экраны результата сканера и подтверждения присутствия.</w:t>
      </w:r>
    </w:p>
    <w:p w14:paraId="6FB5223A" w14:textId="77777777" w:rsidR="00665D0D" w:rsidRPr="00011D59" w:rsidRDefault="00665D0D" w:rsidP="00804622">
      <w:pPr>
        <w:pStyle w:val="aa"/>
      </w:pPr>
    </w:p>
    <w:p w14:paraId="433AC94D" w14:textId="19C9D9CC" w:rsidR="00665D0D" w:rsidRPr="00011D59" w:rsidRDefault="00665D0D" w:rsidP="00804622">
      <w:pPr>
        <w:pStyle w:val="aa"/>
        <w:sectPr w:rsidR="00665D0D" w:rsidRPr="00011D59">
          <w:pgSz w:w="11906" w:h="16838"/>
          <w:pgMar w:top="1134" w:right="850" w:bottom="1134" w:left="1701" w:header="708" w:footer="708" w:gutter="0"/>
          <w:cols w:space="708"/>
          <w:docGrid w:linePitch="360"/>
        </w:sectPr>
      </w:pPr>
    </w:p>
    <w:p w14:paraId="17B0FF11" w14:textId="535FE271" w:rsidR="00804622" w:rsidRPr="00011D59" w:rsidRDefault="009016B0" w:rsidP="009066A7">
      <w:pPr>
        <w:pStyle w:val="aa"/>
        <w:ind w:firstLine="142"/>
        <w:jc w:val="center"/>
      </w:pPr>
      <w:r w:rsidRPr="00011D59">
        <w:rPr>
          <w:noProof/>
        </w:rPr>
        <w:lastRenderedPageBreak/>
        <w:drawing>
          <wp:inline distT="0" distB="0" distL="0" distR="0" wp14:anchorId="207EEC2F" wp14:editId="36540F8B">
            <wp:extent cx="9251950" cy="4043680"/>
            <wp:effectExtent l="19050" t="19050" r="25400" b="1397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pic:nvPicPr>
                  <pic:blipFill>
                    <a:blip r:embed="rId21">
                      <a:extLst>
                        <a:ext uri="{28A0092B-C50C-407E-A947-70E740481C1C}">
                          <a14:useLocalDpi xmlns:a14="http://schemas.microsoft.com/office/drawing/2010/main" val="0"/>
                        </a:ext>
                      </a:extLst>
                    </a:blip>
                    <a:stretch>
                      <a:fillRect/>
                    </a:stretch>
                  </pic:blipFill>
                  <pic:spPr>
                    <a:xfrm>
                      <a:off x="0" y="0"/>
                      <a:ext cx="9251950" cy="4043680"/>
                    </a:xfrm>
                    <a:prstGeom prst="rect">
                      <a:avLst/>
                    </a:prstGeom>
                    <a:ln>
                      <a:solidFill>
                        <a:schemeClr val="tx1"/>
                      </a:solidFill>
                    </a:ln>
                  </pic:spPr>
                </pic:pic>
              </a:graphicData>
            </a:graphic>
          </wp:inline>
        </w:drawing>
      </w:r>
    </w:p>
    <w:p w14:paraId="7C35E7F8" w14:textId="5CFA50F3" w:rsidR="00804622" w:rsidRPr="00011D59" w:rsidRDefault="00804622" w:rsidP="00804622">
      <w:pPr>
        <w:pStyle w:val="aa"/>
        <w:ind w:firstLine="0"/>
        <w:jc w:val="center"/>
      </w:pPr>
      <w:r w:rsidRPr="00011D59">
        <w:t xml:space="preserve">Рисунок 1.10 – Диаграмма интерфейсных </w:t>
      </w:r>
      <w:r w:rsidR="004B24E2" w:rsidRPr="00011D59">
        <w:t>экранов</w:t>
      </w:r>
      <w:r w:rsidRPr="00011D59">
        <w:t xml:space="preserve"> приложения</w:t>
      </w:r>
    </w:p>
    <w:p w14:paraId="17319576" w14:textId="77777777" w:rsidR="00804622" w:rsidRPr="00011D59" w:rsidRDefault="00804622" w:rsidP="00804622">
      <w:pPr>
        <w:pStyle w:val="aa"/>
      </w:pPr>
    </w:p>
    <w:p w14:paraId="162D7838" w14:textId="77777777" w:rsidR="00804622" w:rsidRPr="00011D59" w:rsidRDefault="00804622" w:rsidP="00804622">
      <w:pPr>
        <w:pStyle w:val="aa"/>
        <w:sectPr w:rsidR="00804622" w:rsidRPr="00011D59" w:rsidSect="00387EF3">
          <w:pgSz w:w="16838" w:h="11906" w:orient="landscape"/>
          <w:pgMar w:top="1701" w:right="1134" w:bottom="850" w:left="1134" w:header="708" w:footer="708" w:gutter="0"/>
          <w:cols w:space="708"/>
          <w:titlePg/>
          <w:docGrid w:linePitch="360"/>
        </w:sectPr>
      </w:pPr>
    </w:p>
    <w:p w14:paraId="3E1E9CA9" w14:textId="77777777" w:rsidR="00123AF5" w:rsidRPr="00011D59" w:rsidRDefault="00123AF5" w:rsidP="00123AF5">
      <w:pPr>
        <w:pStyle w:val="23"/>
        <w:spacing w:before="0"/>
      </w:pPr>
      <w:bookmarkStart w:id="18" w:name="_Toc136455366"/>
      <w:r w:rsidRPr="00011D59">
        <w:lastRenderedPageBreak/>
        <w:t>1.11 Вывод по главе</w:t>
      </w:r>
      <w:bookmarkEnd w:id="18"/>
    </w:p>
    <w:p w14:paraId="376CC3E1" w14:textId="77777777" w:rsidR="00123AF5" w:rsidRPr="00011D59" w:rsidRDefault="00123AF5" w:rsidP="00123AF5">
      <w:pPr>
        <w:pStyle w:val="aa"/>
      </w:pPr>
      <w:r w:rsidRPr="00011D59">
        <w:t>В ходе анализа предметной области были выявлены ключевые требования к разработке приложения. Одним из главных требований является реализация двух вариантов использования разрабатываемого приложения: для студента и для ответственного за проведение мероприятий.</w:t>
      </w:r>
    </w:p>
    <w:p w14:paraId="62A36953" w14:textId="2B06DEBE" w:rsidR="00123AF5" w:rsidRPr="00011D59" w:rsidRDefault="00123AF5" w:rsidP="00123AF5">
      <w:pPr>
        <w:pStyle w:val="aa"/>
      </w:pPr>
      <w:r w:rsidRPr="00011D59">
        <w:t>В процессе анализа предметной области были изучены различные альтернативы, предлагающие решения для организации мероприятий. Однако каждый из них обнаружился с ограничениями, которые могут затруднить их использование в полной мере. Исходя из этого, решено было осуществить интеграцию разрабатываемого приложения с собственной системой, чтобы преодолеть эти ограничения и обеспечить более гибкую и эффективную организацию мероприятий. Такой подход позволит максимально использовать преимущества собственной системы и разрабатываемого приложения, обеспечивая более удовлетворительный опыт использования и повышая конкурентоспособность решения.</w:t>
      </w:r>
    </w:p>
    <w:p w14:paraId="320C8625" w14:textId="6A19DC6C" w:rsidR="00123AF5" w:rsidRPr="00011D59" w:rsidRDefault="00123AF5" w:rsidP="00123AF5">
      <w:pPr>
        <w:pStyle w:val="aa"/>
      </w:pPr>
      <w:r w:rsidRPr="00011D59">
        <w:t>Кроме того, в ходе анализа предметной области были составлены требования к ролям и правам доступа, которые будут установлены в разрабатываемом приложении. Данные требования описывают функционал</w:t>
      </w:r>
      <w:r w:rsidR="00067FD1">
        <w:t>ьность</w:t>
      </w:r>
      <w:r w:rsidRPr="00011D59">
        <w:t xml:space="preserve"> приложения для двух ролей – студент и ответственный за мероприятия. Для студента необходимо реализовать </w:t>
      </w:r>
      <w:r w:rsidR="00C53889" w:rsidRPr="00011D59">
        <w:t>функционал</w:t>
      </w:r>
      <w:r w:rsidR="00C53889">
        <w:t>ьность</w:t>
      </w:r>
      <w:r w:rsidR="00C53889" w:rsidRPr="00011D59">
        <w:t xml:space="preserve"> </w:t>
      </w:r>
      <w:r w:rsidRPr="00011D59">
        <w:t>по поиску и просмотру мероприятий, регистрации на мероприятия, отмене регистрации, авторизации в системе. Для ответственного за мероприятия необходимо разработать функции по просмотру списка зарегистрированных студентов и подтверждению фактического присутствия на мероприятии. Такой подход к установлению прав доступа позволит эффективно реализовать потребности пользователей и обеспечить удобный и интуитивно понятный интерфейс для работы с приложением.</w:t>
      </w:r>
    </w:p>
    <w:p w14:paraId="25830FFC" w14:textId="77777777" w:rsidR="00123AF5" w:rsidRPr="00011D59" w:rsidRDefault="00123AF5" w:rsidP="00123AF5">
      <w:pPr>
        <w:pStyle w:val="aa"/>
      </w:pPr>
      <w:r w:rsidRPr="00011D59">
        <w:t>Помимо вышеупомянутых требований к ролям и правам доступа, в процессе анализа было сформировано функциональное назначение системы и функциональные требования пользователей к системе. Функциональное назначение системы заключается в просмотре мероприятий, регистрации на них и последующего подтверждения присутствия через приложение. Функциональные требования пользователей включают в себя возможность быстрого и удобного поиска мероприятий, просмотра информации о них, возможность регистрации и отмены регистрации на мероприятия, а также подтверждением присутствия и просмотра статистики по мероприятиям для ответственных за их проведение. Дополнительно составлены функциональные требования для графического интерфейса. Учет этих функциональных требований необходим для удовлетворения потребностей пользователей и создания эффективного приложения. В результате анализа предметной области и функциональных требований к системе сделан вывод, что необходимо разработать мобильное приложение.</w:t>
      </w:r>
    </w:p>
    <w:p w14:paraId="2B520AC4" w14:textId="1168B782" w:rsidR="00364253" w:rsidRPr="00011D59" w:rsidRDefault="00364253">
      <w:pPr>
        <w:rPr>
          <w:rFonts w:ascii="Times New Roman" w:hAnsi="Times New Roman"/>
          <w:sz w:val="28"/>
        </w:rPr>
      </w:pPr>
      <w:r w:rsidRPr="00011D59">
        <w:br w:type="page"/>
      </w:r>
    </w:p>
    <w:p w14:paraId="61218216" w14:textId="77777777" w:rsidR="00364253" w:rsidRPr="00011D59" w:rsidRDefault="00364253" w:rsidP="00364253">
      <w:pPr>
        <w:pStyle w:val="12"/>
        <w:spacing w:before="0" w:after="60"/>
      </w:pPr>
      <w:bookmarkStart w:id="19" w:name="_Hlk135073865"/>
      <w:bookmarkStart w:id="20" w:name="_Toc136455367"/>
      <w:bookmarkEnd w:id="19"/>
      <w:r w:rsidRPr="00011D59">
        <w:lastRenderedPageBreak/>
        <w:t>2 Проектирование системы</w:t>
      </w:r>
      <w:bookmarkEnd w:id="20"/>
    </w:p>
    <w:p w14:paraId="5D88624D" w14:textId="77777777" w:rsidR="00364253" w:rsidRPr="00011D59" w:rsidRDefault="00364253" w:rsidP="00364253">
      <w:pPr>
        <w:pStyle w:val="23"/>
      </w:pPr>
      <w:bookmarkStart w:id="21" w:name="_Toc136455368"/>
      <w:r w:rsidRPr="00011D59">
        <w:t>2.1 Обоснование использования программных средств разработки</w:t>
      </w:r>
      <w:bookmarkEnd w:id="21"/>
    </w:p>
    <w:p w14:paraId="54301BC8" w14:textId="77777777" w:rsidR="00364253" w:rsidRPr="00011D59" w:rsidRDefault="00364253" w:rsidP="00364253">
      <w:pPr>
        <w:pStyle w:val="aa"/>
      </w:pPr>
      <w:r w:rsidRPr="00011D59">
        <w:t>Выбор оптимальных инструментов и технологий может существенно снизить время разработки, повысить производительность и обеспечить высокое качество конечного продукта. Правильное решение на этапе выбора технологий – ключевой фактор успешной разработки мобильного приложения для Android.</w:t>
      </w:r>
    </w:p>
    <w:p w14:paraId="54A6B281" w14:textId="0F283601" w:rsidR="00364253" w:rsidRPr="00011D59" w:rsidRDefault="00364253" w:rsidP="00364253">
      <w:pPr>
        <w:pStyle w:val="aa"/>
      </w:pPr>
      <w:proofErr w:type="spellStart"/>
      <w:r w:rsidRPr="00011D59">
        <w:rPr>
          <w:b/>
          <w:bCs/>
        </w:rPr>
        <w:t>Kotlin</w:t>
      </w:r>
      <w:proofErr w:type="spellEnd"/>
      <w:r w:rsidRPr="00011D59">
        <w:t xml:space="preserve"> – это статически типизированный язык программирования, разработанный компанией </w:t>
      </w:r>
      <w:proofErr w:type="spellStart"/>
      <w:r w:rsidRPr="00011D59">
        <w:t>JetBrains</w:t>
      </w:r>
      <w:proofErr w:type="spellEnd"/>
      <w:r w:rsidRPr="00011D59">
        <w:t xml:space="preserve">, работающий на платформе Java Virtual Machine (JVM) и являющийся официальным языком программирования для разработки Android-приложений, как и Java. Данный язык программирования является полностью совместимым с Java и может быть без проблем интегрирован в существующие проекты на Java. Это позволяет разработчикам постепенно переходить на </w:t>
      </w:r>
      <w:proofErr w:type="spellStart"/>
      <w:r w:rsidRPr="00011D59">
        <w:t>Kotlin</w:t>
      </w:r>
      <w:proofErr w:type="spellEnd"/>
      <w:r w:rsidRPr="00011D59">
        <w:t xml:space="preserve">, сохраняя совместимость с существующим Java-кодом. </w:t>
      </w:r>
      <w:proofErr w:type="spellStart"/>
      <w:r w:rsidRPr="00011D59">
        <w:t>Kotlin</w:t>
      </w:r>
      <w:proofErr w:type="spellEnd"/>
      <w:r w:rsidRPr="00011D59">
        <w:t xml:space="preserve"> поддерживает функциональное программирование, что позволяет использовать лямбда-выражения, высокоуровневые функции, расширения функций и другие функциональные конструкции, тем самым упрощая разработку сложных функций и обработку данных [</w:t>
      </w:r>
      <w:r w:rsidR="00111D3E" w:rsidRPr="00011D59">
        <w:t>9</w:t>
      </w:r>
      <w:r w:rsidRPr="00011D59">
        <w:t>].</w:t>
      </w:r>
    </w:p>
    <w:p w14:paraId="1A1AD974" w14:textId="09BCEFF1" w:rsidR="00364253" w:rsidRPr="00011D59" w:rsidRDefault="00364253" w:rsidP="00364253">
      <w:pPr>
        <w:pStyle w:val="aa"/>
      </w:pPr>
      <w:proofErr w:type="spellStart"/>
      <w:r w:rsidRPr="00011D59">
        <w:rPr>
          <w:b/>
          <w:bCs/>
        </w:rPr>
        <w:t>Material</w:t>
      </w:r>
      <w:proofErr w:type="spellEnd"/>
      <w:r w:rsidRPr="00011D59">
        <w:rPr>
          <w:b/>
          <w:bCs/>
        </w:rPr>
        <w:t xml:space="preserve"> Design</w:t>
      </w:r>
      <w:r w:rsidRPr="00011D59">
        <w:t xml:space="preserve"> – это дизайн-язык, разработанный компанией Google, который используется для создания современных и стильных пользовательских интерфейсов мобильных приложений, включая Android-приложения. </w:t>
      </w:r>
      <w:proofErr w:type="spellStart"/>
      <w:r w:rsidRPr="00011D59">
        <w:t>Material</w:t>
      </w:r>
      <w:proofErr w:type="spellEnd"/>
      <w:r w:rsidRPr="00011D59">
        <w:t xml:space="preserve"> Design предлагает набор готовых компонентов и рекомендаций по оформлению интерфейса, которые обеспечивают единый и согласованный внешний вид и поведение приложений на платформе Android. </w:t>
      </w:r>
      <w:proofErr w:type="spellStart"/>
      <w:r w:rsidRPr="00011D59">
        <w:t>Material</w:t>
      </w:r>
      <w:proofErr w:type="spellEnd"/>
      <w:r w:rsidRPr="00011D59">
        <w:t xml:space="preserve"> Design предлагает набор компонентов, таких как кнопки, поля ввода, списки, диалоговые окна и другие, выполненных в виде материальных объектов, которые имитируют физические объекты в трехмерном пространстве. Для разработки мобильных приложений на платформе Android с использованием </w:t>
      </w:r>
      <w:proofErr w:type="spellStart"/>
      <w:r w:rsidRPr="00011D59">
        <w:t>Material</w:t>
      </w:r>
      <w:proofErr w:type="spellEnd"/>
      <w:r w:rsidRPr="00011D59">
        <w:t xml:space="preserve"> Design, Google предоставляет библиотеку под названием «</w:t>
      </w:r>
      <w:proofErr w:type="spellStart"/>
      <w:r w:rsidRPr="00011D59">
        <w:t>Material</w:t>
      </w:r>
      <w:proofErr w:type="spellEnd"/>
      <w:r w:rsidRPr="00011D59">
        <w:t xml:space="preserve"> </w:t>
      </w:r>
      <w:proofErr w:type="spellStart"/>
      <w:r w:rsidRPr="00011D59">
        <w:t>Components</w:t>
      </w:r>
      <w:proofErr w:type="spellEnd"/>
      <w:r w:rsidRPr="00011D59">
        <w:t xml:space="preserve"> </w:t>
      </w:r>
      <w:proofErr w:type="spellStart"/>
      <w:r w:rsidRPr="00011D59">
        <w:t>for</w:t>
      </w:r>
      <w:proofErr w:type="spellEnd"/>
      <w:r w:rsidRPr="00011D59">
        <w:t xml:space="preserve"> Android», которая включает набор готовых компонентов и стилей, соответствующих принципам </w:t>
      </w:r>
      <w:proofErr w:type="spellStart"/>
      <w:r w:rsidRPr="00011D59">
        <w:t>Material</w:t>
      </w:r>
      <w:proofErr w:type="spellEnd"/>
      <w:r w:rsidRPr="00011D59">
        <w:t xml:space="preserve"> Design. Эта библиотека интегрируется в Android Studio и позволяет разработчикам легко создавать современные и стильные интерфейсы для своих приложений, соответствующие дизайн-языку </w:t>
      </w:r>
      <w:proofErr w:type="spellStart"/>
      <w:r w:rsidRPr="00011D59">
        <w:t>Material</w:t>
      </w:r>
      <w:proofErr w:type="spellEnd"/>
      <w:r w:rsidRPr="00011D59">
        <w:t xml:space="preserve"> Design [</w:t>
      </w:r>
      <w:r w:rsidR="00111D3E" w:rsidRPr="00011D59">
        <w:t>10</w:t>
      </w:r>
      <w:r w:rsidRPr="00011D59">
        <w:t>].</w:t>
      </w:r>
    </w:p>
    <w:p w14:paraId="131501C6" w14:textId="77777777" w:rsidR="00364253" w:rsidRPr="00011D59" w:rsidRDefault="00364253" w:rsidP="00364253">
      <w:pPr>
        <w:pStyle w:val="aa"/>
      </w:pPr>
      <w:proofErr w:type="spellStart"/>
      <w:r w:rsidRPr="00011D59">
        <w:rPr>
          <w:b/>
          <w:bCs/>
        </w:rPr>
        <w:t>Volley</w:t>
      </w:r>
      <w:proofErr w:type="spellEnd"/>
      <w:r w:rsidRPr="00011D59">
        <w:t xml:space="preserve"> – это библиотека для обработки сетевых запросов в мобильных приложениях на платформе Android, разработанная компанией Google. Она предоставляет удобные и эффективные средства для работы с сетью, такие как отправка HTTP-запросов, обработка ответов, кэширование, управление очередью запросов и другие функции, что делает ее популярным инструментом для разработки мобильных приложений.</w:t>
      </w:r>
    </w:p>
    <w:p w14:paraId="27F1B91C" w14:textId="6DB06D93" w:rsidR="00364253" w:rsidRPr="00011D59" w:rsidRDefault="00364253" w:rsidP="00364253">
      <w:pPr>
        <w:pStyle w:val="aa"/>
      </w:pPr>
      <w:proofErr w:type="spellStart"/>
      <w:r w:rsidRPr="00011D59">
        <w:t>Volley</w:t>
      </w:r>
      <w:proofErr w:type="spellEnd"/>
      <w:r w:rsidRPr="00011D59">
        <w:t xml:space="preserve"> также предлагает ряд дополнительных возможностей, таких как поддержка отмены запросов, обработка ошибок, автоматическая обработка </w:t>
      </w:r>
      <w:proofErr w:type="spellStart"/>
      <w:r w:rsidRPr="00011D59">
        <w:t>cookie</w:t>
      </w:r>
      <w:proofErr w:type="spellEnd"/>
      <w:r w:rsidRPr="00011D59">
        <w:t xml:space="preserve">, поддержка множественных соединений и другие, что делает ее </w:t>
      </w:r>
      <w:r w:rsidRPr="00011D59">
        <w:lastRenderedPageBreak/>
        <w:t>мощным инструментом для работы с сетью в мобильных приложениях на платформе Android [</w:t>
      </w:r>
      <w:r w:rsidR="00111D3E" w:rsidRPr="00011D59">
        <w:t>11</w:t>
      </w:r>
      <w:r w:rsidRPr="00011D59">
        <w:t>].</w:t>
      </w:r>
    </w:p>
    <w:p w14:paraId="7F573924" w14:textId="5AA2AD65" w:rsidR="00364253" w:rsidRPr="00011D59" w:rsidRDefault="00364253" w:rsidP="00364253">
      <w:pPr>
        <w:pStyle w:val="aa"/>
      </w:pPr>
      <w:r w:rsidRPr="00011D59">
        <w:rPr>
          <w:b/>
          <w:bCs/>
        </w:rPr>
        <w:t>Draw.io</w:t>
      </w:r>
      <w:r w:rsidRPr="00011D59">
        <w:t xml:space="preserve"> — это веб-приложение, предоставляющее возможность создавать диаграммы и схемы различных типов. Оно широко используется для создания блок-схем, потоковых диаграмм, организационных диаграмм, сетевых диаграмм, диаграмм классов, ER-диаграмм и многих других типов диаграмм [</w:t>
      </w:r>
      <w:r w:rsidR="00111D3E" w:rsidRPr="00011D59">
        <w:t>12</w:t>
      </w:r>
      <w:r w:rsidRPr="00011D59">
        <w:t>].</w:t>
      </w:r>
    </w:p>
    <w:p w14:paraId="50380F57" w14:textId="77777777" w:rsidR="00364253" w:rsidRPr="00011D59" w:rsidRDefault="00364253" w:rsidP="00364253">
      <w:pPr>
        <w:pStyle w:val="aa"/>
      </w:pPr>
      <w:r w:rsidRPr="00011D59">
        <w:t>Draw.io предлагает простой в использовании интерфейс с интуитивно понятными инструментами рисования и множеством готовых элементов, таких как блоки, стрелки, символы и формы, которые можно использовать для создания диаграммы. Пользователи могут создавать диаграммы «перетаскиванием и редактированием», добавлять текст, изменять цвета, размеры и стили элементов, а также настраивать соединения между элементами.</w:t>
      </w:r>
    </w:p>
    <w:p w14:paraId="11B160CA" w14:textId="75F7E81B" w:rsidR="00364253" w:rsidRPr="00011D59" w:rsidRDefault="00364253" w:rsidP="00364253">
      <w:pPr>
        <w:pStyle w:val="aa"/>
      </w:pPr>
      <w:proofErr w:type="spellStart"/>
      <w:r w:rsidRPr="00011D59">
        <w:rPr>
          <w:b/>
          <w:bCs/>
        </w:rPr>
        <w:t>Ramus</w:t>
      </w:r>
      <w:proofErr w:type="spellEnd"/>
      <w:r w:rsidRPr="00011D59">
        <w:t xml:space="preserve"> — это программное обеспечение для создания диаграмм требований и моделирования бизнес-процессов [1</w:t>
      </w:r>
      <w:r w:rsidR="00111D3E" w:rsidRPr="00011D59">
        <w:t>3</w:t>
      </w:r>
      <w:r w:rsidRPr="00011D59">
        <w:t>].</w:t>
      </w:r>
    </w:p>
    <w:p w14:paraId="5CDAD33D" w14:textId="77777777" w:rsidR="00364253" w:rsidRPr="00011D59" w:rsidRDefault="00364253" w:rsidP="00364253">
      <w:pPr>
        <w:pStyle w:val="aa"/>
      </w:pPr>
      <w:proofErr w:type="spellStart"/>
      <w:r w:rsidRPr="00011D59">
        <w:t>Ramus</w:t>
      </w:r>
      <w:proofErr w:type="spellEnd"/>
      <w:r w:rsidRPr="00011D59">
        <w:t xml:space="preserve"> предлагает графический интерфейс, который позволяет создавать различные виды диаграмм, такие как диаграммы потоков данных (DFD), диаграммы IDEF0, диаграммы требований и другие. Он также предоставляет возможность создания таблиц, описывающих требования, атрибуты и другую дополнительную информацию о моделируемых системах.</w:t>
      </w:r>
    </w:p>
    <w:p w14:paraId="51E6AB4B" w14:textId="77777777" w:rsidR="00364253" w:rsidRPr="00011D59" w:rsidRDefault="00364253" w:rsidP="00364253">
      <w:pPr>
        <w:pStyle w:val="aa"/>
      </w:pPr>
      <w:r w:rsidRPr="00011D59">
        <w:t xml:space="preserve">Одна из основных особенностей </w:t>
      </w:r>
      <w:proofErr w:type="spellStart"/>
      <w:r w:rsidRPr="00011D59">
        <w:t>Ramus</w:t>
      </w:r>
      <w:proofErr w:type="spellEnd"/>
      <w:r w:rsidRPr="00011D59">
        <w:t xml:space="preserve"> – это поддержка структурного подхода к моделированию, такого как функциональное моделирование и моделирование потоков данных. Он также предлагает возможность анализировать и описывать требования системы, управлять версиями моделей, создавать отчеты и экспортировать модели в различные форматы файлов.</w:t>
      </w:r>
    </w:p>
    <w:p w14:paraId="194637D0" w14:textId="6CC96CA4" w:rsidR="00364253" w:rsidRPr="00011D59" w:rsidRDefault="00364253" w:rsidP="00364253">
      <w:pPr>
        <w:pStyle w:val="aa"/>
      </w:pPr>
      <w:proofErr w:type="spellStart"/>
      <w:r w:rsidRPr="00011D59">
        <w:rPr>
          <w:b/>
          <w:bCs/>
        </w:rPr>
        <w:t>GitHub</w:t>
      </w:r>
      <w:proofErr w:type="spellEnd"/>
      <w:r w:rsidRPr="00011D59">
        <w:t xml:space="preserve"> — это веб-платформа, предназначенная для хостинга и управления репозиториями (хранилищами) кода на базе системы контроля версий </w:t>
      </w:r>
      <w:proofErr w:type="spellStart"/>
      <w:r w:rsidRPr="00011D59">
        <w:t>Git</w:t>
      </w:r>
      <w:proofErr w:type="spellEnd"/>
      <w:r w:rsidRPr="00011D59">
        <w:t xml:space="preserve">. </w:t>
      </w:r>
      <w:proofErr w:type="spellStart"/>
      <w:r w:rsidRPr="00011D59">
        <w:t>GitHub</w:t>
      </w:r>
      <w:proofErr w:type="spellEnd"/>
      <w:r w:rsidRPr="00011D59">
        <w:t xml:space="preserve"> предлагает удобные инструменты для разработчиков, которые позволяют им работать с кодом, вносить изменения, отслеживать историю изменений, сотрудничать с другими разработчиками, проводить рецензирование кода, управлять проектами и многое другое </w:t>
      </w:r>
      <w:r w:rsidR="00060C36" w:rsidRPr="00011D59">
        <w:t>[14]</w:t>
      </w:r>
      <w:r w:rsidRPr="00011D59">
        <w:t>.</w:t>
      </w:r>
    </w:p>
    <w:p w14:paraId="35D7D8B1" w14:textId="77777777" w:rsidR="00364253" w:rsidRPr="00011D59" w:rsidRDefault="00364253" w:rsidP="00364253">
      <w:pPr>
        <w:pStyle w:val="aa"/>
      </w:pPr>
      <w:r w:rsidRPr="00011D59">
        <w:t xml:space="preserve">Одна из основных особенностей </w:t>
      </w:r>
      <w:proofErr w:type="spellStart"/>
      <w:r w:rsidRPr="00011D59">
        <w:t>GitHub</w:t>
      </w:r>
      <w:proofErr w:type="spellEnd"/>
      <w:r w:rsidRPr="00011D59">
        <w:t xml:space="preserve"> — это возможность совместной работы над проектами. Разработчики могут вносить изменения в репозиторий, создавать ветки и отправлять запросы на слияние (Pull </w:t>
      </w:r>
      <w:proofErr w:type="spellStart"/>
      <w:r w:rsidRPr="00011D59">
        <w:t>Requests</w:t>
      </w:r>
      <w:proofErr w:type="spellEnd"/>
      <w:r w:rsidRPr="00011D59">
        <w:t>), что позволяет обсуждать изменения, проводить рецензирование кода и принимать решение о включении изменений в основную ветку проекта. Это способствует коллаборации и обмену знаниями между разработчиками.</w:t>
      </w:r>
    </w:p>
    <w:p w14:paraId="34A0C5A2" w14:textId="77777777" w:rsidR="00364253" w:rsidRPr="00011D59" w:rsidRDefault="00364253" w:rsidP="00364253">
      <w:pPr>
        <w:pStyle w:val="aa"/>
      </w:pPr>
      <w:r w:rsidRPr="00011D59">
        <w:t xml:space="preserve">В целом, </w:t>
      </w:r>
      <w:proofErr w:type="spellStart"/>
      <w:r w:rsidRPr="00011D59">
        <w:t>GitHub</w:t>
      </w:r>
      <w:proofErr w:type="spellEnd"/>
      <w:r w:rsidRPr="00011D59">
        <w:t xml:space="preserve"> является мощным инструментом для хостинга и управления репозиториями кода, с широким набором функций для совместной разработки, автоматизации процессов разработки и интеграции с другими инструментами разработки. Он широко используется разработчиками по всему миру и является важным инструментом в современной разработке программного обеспечения.</w:t>
      </w:r>
    </w:p>
    <w:p w14:paraId="16CAAEB2" w14:textId="515C166D" w:rsidR="00364253" w:rsidRPr="00011D59" w:rsidRDefault="00364253" w:rsidP="00364253">
      <w:pPr>
        <w:pStyle w:val="aa"/>
      </w:pPr>
      <w:r w:rsidRPr="00011D59">
        <w:rPr>
          <w:b/>
          <w:bCs/>
        </w:rPr>
        <w:lastRenderedPageBreak/>
        <w:t>Android Studio</w:t>
      </w:r>
      <w:r w:rsidRPr="00011D59">
        <w:t xml:space="preserve"> – интегрированная среда разработки, специально разработанная для создания мобильных приложений на платформе Android. Она предлагает широкий набор функций, таких как </w:t>
      </w:r>
      <w:proofErr w:type="spellStart"/>
      <w:r w:rsidRPr="00011D59">
        <w:t>автодополнение</w:t>
      </w:r>
      <w:proofErr w:type="spellEnd"/>
      <w:r w:rsidRPr="00011D59">
        <w:t xml:space="preserve"> кода, рефакторинг, отладка, профилирование, визуальный макет редактор и другие инструменты. Android Studio поддерживает языки программирования Java, </w:t>
      </w:r>
      <w:proofErr w:type="spellStart"/>
      <w:r w:rsidRPr="00011D59">
        <w:t>Kotlin</w:t>
      </w:r>
      <w:proofErr w:type="spellEnd"/>
      <w:r w:rsidRPr="00011D59">
        <w:t xml:space="preserve"> и C++, а также различные фреймворки и библиотеки. Она также обладает богатыми возможностями тестирования и настраиваемым интерфейсом, что делает ее мощным инструментом для разработки высококачественных мобильных приложений на Android </w:t>
      </w:r>
      <w:r w:rsidR="00060C36" w:rsidRPr="00011D59">
        <w:t>[15]</w:t>
      </w:r>
      <w:r w:rsidRPr="00011D59">
        <w:t>.</w:t>
      </w:r>
    </w:p>
    <w:p w14:paraId="789CAA24" w14:textId="77777777" w:rsidR="00364253" w:rsidRPr="00011D59" w:rsidRDefault="00364253" w:rsidP="00364253">
      <w:pPr>
        <w:pStyle w:val="aa"/>
      </w:pPr>
      <w:proofErr w:type="spellStart"/>
      <w:r w:rsidRPr="00011D59">
        <w:rPr>
          <w:b/>
          <w:bCs/>
        </w:rPr>
        <w:t>Figma</w:t>
      </w:r>
      <w:proofErr w:type="spellEnd"/>
      <w:r w:rsidRPr="00011D59">
        <w:t xml:space="preserve"> – это онлайн-инструмент для дизайна интерфейсов и прототипирования. Он предоставляет возможности для создания графических макетов, векторной графики, анимации и коллаборации между дизайнерами и разработчиками.</w:t>
      </w:r>
    </w:p>
    <w:p w14:paraId="2D383239" w14:textId="6C1E7232" w:rsidR="00364253" w:rsidRPr="00011D59" w:rsidRDefault="00364253" w:rsidP="00364253">
      <w:pPr>
        <w:pStyle w:val="aa"/>
      </w:pPr>
      <w:proofErr w:type="spellStart"/>
      <w:r w:rsidRPr="00011D59">
        <w:t>Figma</w:t>
      </w:r>
      <w:proofErr w:type="spellEnd"/>
      <w:r w:rsidRPr="00011D59">
        <w:t xml:space="preserve"> отличается от других инструментов дизайна интерфейса тем, что он полностью базируется на веб-технологиях и работает в браузере без необходимости установки дополнительного программного обеспечения </w:t>
      </w:r>
      <w:r w:rsidR="00060C36" w:rsidRPr="00011D59">
        <w:t>[16]</w:t>
      </w:r>
      <w:r w:rsidRPr="00011D59">
        <w:t>.</w:t>
      </w:r>
    </w:p>
    <w:p w14:paraId="5FEB7405" w14:textId="77777777" w:rsidR="00364253" w:rsidRPr="00011D59" w:rsidRDefault="00364253" w:rsidP="00364253">
      <w:pPr>
        <w:pStyle w:val="23"/>
      </w:pPr>
      <w:bookmarkStart w:id="22" w:name="_Toc136455369"/>
      <w:r w:rsidRPr="00011D59">
        <w:t>2.2 Архитектура подсистемы</w:t>
      </w:r>
      <w:bookmarkEnd w:id="22"/>
    </w:p>
    <w:p w14:paraId="66CED04F" w14:textId="77777777" w:rsidR="00364253" w:rsidRPr="00011D59" w:rsidRDefault="00364253" w:rsidP="00364253">
      <w:pPr>
        <w:pStyle w:val="31"/>
        <w:spacing w:before="0"/>
      </w:pPr>
      <w:bookmarkStart w:id="23" w:name="_Toc136455370"/>
      <w:r w:rsidRPr="00011D59">
        <w:t>2.2.1 Общая архитектура системы</w:t>
      </w:r>
      <w:bookmarkEnd w:id="23"/>
    </w:p>
    <w:p w14:paraId="271A6781" w14:textId="77777777" w:rsidR="00364253" w:rsidRPr="00011D59" w:rsidRDefault="00364253" w:rsidP="00364253">
      <w:pPr>
        <w:pStyle w:val="aa"/>
      </w:pPr>
      <w:r w:rsidRPr="00011D59">
        <w:t xml:space="preserve">Общая архитектура системы представляет собой набор из двух компонентов: клиентским мобильным приложением и сервером. Обмен данными осуществляется в двустороннем формате. Серверное приложение обрабатывает запросы, взаимодействует с базой данным и отправляет результат в виде </w:t>
      </w:r>
      <w:r w:rsidRPr="00011D59">
        <w:rPr>
          <w:lang w:val="en-US"/>
        </w:rPr>
        <w:t>JSON</w:t>
      </w:r>
      <w:r w:rsidRPr="00011D59">
        <w:t>-файла. Клиент обращается к серверу и получает данные, которые использует для заполнения соответствующих полей графического интерфейса.</w:t>
      </w:r>
    </w:p>
    <w:p w14:paraId="3B017C8E" w14:textId="77777777" w:rsidR="00364253" w:rsidRPr="00011D59" w:rsidRDefault="00364253" w:rsidP="00364253">
      <w:pPr>
        <w:pStyle w:val="aa"/>
      </w:pPr>
      <w:r w:rsidRPr="00011D59">
        <w:t>Архитектура системы представлена на рисунке 2.1.</w:t>
      </w:r>
    </w:p>
    <w:p w14:paraId="4314325F" w14:textId="77777777" w:rsidR="00364253" w:rsidRPr="00011D59" w:rsidRDefault="00364253" w:rsidP="00364253">
      <w:pPr>
        <w:pStyle w:val="aa"/>
      </w:pPr>
    </w:p>
    <w:p w14:paraId="78DD37BB" w14:textId="77777777" w:rsidR="00364253" w:rsidRPr="00011D59" w:rsidRDefault="00364253" w:rsidP="00364253">
      <w:pPr>
        <w:pStyle w:val="aa"/>
        <w:ind w:firstLine="0"/>
        <w:jc w:val="center"/>
      </w:pPr>
      <w:r w:rsidRPr="00011D59">
        <w:rPr>
          <w:noProof/>
        </w:rPr>
        <w:drawing>
          <wp:inline distT="0" distB="0" distL="0" distR="0" wp14:anchorId="6D011AF6" wp14:editId="60C23E36">
            <wp:extent cx="5940425" cy="2166620"/>
            <wp:effectExtent l="19050" t="19050" r="24130" b="196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166620"/>
                    </a:xfrm>
                    <a:prstGeom prst="rect">
                      <a:avLst/>
                    </a:prstGeom>
                    <a:ln>
                      <a:solidFill>
                        <a:schemeClr val="tx1"/>
                      </a:solidFill>
                    </a:ln>
                  </pic:spPr>
                </pic:pic>
              </a:graphicData>
            </a:graphic>
          </wp:inline>
        </w:drawing>
      </w:r>
    </w:p>
    <w:p w14:paraId="59AFFD3D" w14:textId="77777777" w:rsidR="00364253" w:rsidRPr="00011D59" w:rsidRDefault="00364253" w:rsidP="00364253">
      <w:pPr>
        <w:pStyle w:val="aa"/>
        <w:ind w:firstLine="0"/>
        <w:jc w:val="center"/>
      </w:pPr>
      <w:r w:rsidRPr="00011D59">
        <w:t>Рисунок 2.1 – Архитектура системы</w:t>
      </w:r>
    </w:p>
    <w:p w14:paraId="4F92F430" w14:textId="77777777" w:rsidR="00364253" w:rsidRPr="00011D59" w:rsidRDefault="00364253" w:rsidP="00364253">
      <w:pPr>
        <w:pStyle w:val="aa"/>
        <w:ind w:firstLine="0"/>
        <w:jc w:val="center"/>
      </w:pPr>
    </w:p>
    <w:p w14:paraId="53AEA5E9" w14:textId="77777777" w:rsidR="00364253" w:rsidRPr="00011D59" w:rsidRDefault="00364253" w:rsidP="00364253">
      <w:pPr>
        <w:pStyle w:val="aa"/>
      </w:pPr>
      <w:r w:rsidRPr="00011D59">
        <w:t>В качестве данных выступают: список проводимых мероприятий с открытой регистрацией, информация о необходимом мероприятии, перечень участников мероприятия, информация об авторизованном пользователе.</w:t>
      </w:r>
    </w:p>
    <w:p w14:paraId="6E1FB8A1" w14:textId="77777777" w:rsidR="00364253" w:rsidRPr="00011D59" w:rsidRDefault="00364253" w:rsidP="00364253">
      <w:pPr>
        <w:pStyle w:val="31"/>
      </w:pPr>
      <w:bookmarkStart w:id="24" w:name="_Toc136455371"/>
      <w:r w:rsidRPr="00011D59">
        <w:lastRenderedPageBreak/>
        <w:t>2.2.2 Архитектура мобильного приложения</w:t>
      </w:r>
      <w:bookmarkEnd w:id="24"/>
    </w:p>
    <w:p w14:paraId="51FAE249" w14:textId="455D0D38" w:rsidR="00364253" w:rsidRPr="00011D59" w:rsidRDefault="00364253" w:rsidP="00364253">
      <w:pPr>
        <w:pStyle w:val="aa"/>
        <w:keepNext/>
        <w:rPr>
          <w:color w:val="auto"/>
        </w:rPr>
      </w:pPr>
      <w:r w:rsidRPr="00011D59">
        <w:rPr>
          <w:color w:val="auto"/>
        </w:rPr>
        <w:t xml:space="preserve">В мобильном приложении используется многослойная архитектура, которая состоит из четырех основных частей: UI Layer, </w:t>
      </w:r>
      <w:proofErr w:type="spellStart"/>
      <w:r w:rsidRPr="00011D59">
        <w:rPr>
          <w:color w:val="auto"/>
        </w:rPr>
        <w:t>Adapter</w:t>
      </w:r>
      <w:proofErr w:type="spellEnd"/>
      <w:r w:rsidRPr="00011D59">
        <w:rPr>
          <w:color w:val="auto"/>
        </w:rPr>
        <w:t xml:space="preserve"> Layer, Data Layer и </w:t>
      </w:r>
      <w:proofErr w:type="spellStart"/>
      <w:r w:rsidRPr="00011D59">
        <w:rPr>
          <w:color w:val="auto"/>
        </w:rPr>
        <w:t>Helper</w:t>
      </w:r>
      <w:proofErr w:type="spellEnd"/>
      <w:r w:rsidRPr="00011D59">
        <w:rPr>
          <w:color w:val="auto"/>
        </w:rPr>
        <w:t xml:space="preserve"> Layer</w:t>
      </w:r>
      <w:r w:rsidR="00160A96" w:rsidRPr="00011D59">
        <w:rPr>
          <w:color w:val="auto"/>
        </w:rPr>
        <w:t xml:space="preserve"> </w:t>
      </w:r>
      <w:r w:rsidR="00060C36" w:rsidRPr="00011D59">
        <w:rPr>
          <w:color w:val="auto"/>
        </w:rPr>
        <w:t>[17]</w:t>
      </w:r>
      <w:r w:rsidRPr="00011D59">
        <w:rPr>
          <w:color w:val="auto"/>
        </w:rPr>
        <w:t>.</w:t>
      </w:r>
    </w:p>
    <w:p w14:paraId="20C7F6A5" w14:textId="1C342409" w:rsidR="00364253" w:rsidRPr="00011D59" w:rsidRDefault="00364253" w:rsidP="00F87A9F">
      <w:pPr>
        <w:pStyle w:val="aa"/>
        <w:rPr>
          <w:color w:val="auto"/>
          <w:lang w:val="en-US"/>
        </w:rPr>
      </w:pPr>
      <w:r w:rsidRPr="00011D59">
        <w:rPr>
          <w:color w:val="auto"/>
        </w:rPr>
        <w:t xml:space="preserve">UI Layer </w:t>
      </w:r>
      <w:r w:rsidR="00F87A9F" w:rsidRPr="00011D59">
        <w:rPr>
          <w:color w:val="auto"/>
        </w:rPr>
        <w:t>–</w:t>
      </w:r>
      <w:r w:rsidRPr="00011D59">
        <w:rPr>
          <w:color w:val="auto"/>
        </w:rPr>
        <w:t xml:space="preserve"> первый слой, который отвечает за обработку пользовательского взаимодействия с графическим интерфейсом. В</w:t>
      </w:r>
      <w:r w:rsidRPr="00011D59">
        <w:rPr>
          <w:color w:val="auto"/>
          <w:lang w:val="en-US"/>
        </w:rPr>
        <w:t xml:space="preserve"> </w:t>
      </w:r>
      <w:r w:rsidRPr="00011D59">
        <w:rPr>
          <w:color w:val="auto"/>
        </w:rPr>
        <w:t>данном</w:t>
      </w:r>
      <w:r w:rsidRPr="00011D59">
        <w:rPr>
          <w:color w:val="auto"/>
          <w:lang w:val="en-US"/>
        </w:rPr>
        <w:t xml:space="preserve"> </w:t>
      </w:r>
      <w:r w:rsidRPr="00011D59">
        <w:rPr>
          <w:color w:val="auto"/>
        </w:rPr>
        <w:t>слое</w:t>
      </w:r>
      <w:r w:rsidRPr="00011D59">
        <w:rPr>
          <w:color w:val="auto"/>
          <w:lang w:val="en-US"/>
        </w:rPr>
        <w:t xml:space="preserve"> </w:t>
      </w:r>
      <w:r w:rsidRPr="00011D59">
        <w:rPr>
          <w:color w:val="auto"/>
        </w:rPr>
        <w:t>содержится</w:t>
      </w:r>
      <w:r w:rsidRPr="00011D59">
        <w:rPr>
          <w:color w:val="auto"/>
          <w:lang w:val="en-US"/>
        </w:rPr>
        <w:t xml:space="preserve"> </w:t>
      </w:r>
      <w:r w:rsidRPr="00011D59">
        <w:rPr>
          <w:color w:val="auto"/>
        </w:rPr>
        <w:t>набор</w:t>
      </w:r>
      <w:r w:rsidRPr="00011D59">
        <w:rPr>
          <w:color w:val="auto"/>
          <w:lang w:val="en-US"/>
        </w:rPr>
        <w:t xml:space="preserve"> Activity, </w:t>
      </w:r>
      <w:r w:rsidRPr="00011D59">
        <w:rPr>
          <w:color w:val="auto"/>
        </w:rPr>
        <w:t>включая</w:t>
      </w:r>
      <w:r w:rsidRPr="00011D59">
        <w:rPr>
          <w:color w:val="auto"/>
          <w:lang w:val="en-US"/>
        </w:rPr>
        <w:t xml:space="preserve"> </w:t>
      </w:r>
      <w:proofErr w:type="spellStart"/>
      <w:r w:rsidRPr="00011D59">
        <w:rPr>
          <w:color w:val="auto"/>
          <w:lang w:val="en-US"/>
        </w:rPr>
        <w:t>EventActivity</w:t>
      </w:r>
      <w:proofErr w:type="spellEnd"/>
      <w:r w:rsidRPr="00011D59">
        <w:rPr>
          <w:color w:val="auto"/>
          <w:lang w:val="en-US"/>
        </w:rPr>
        <w:t xml:space="preserve">, </w:t>
      </w:r>
      <w:proofErr w:type="spellStart"/>
      <w:r w:rsidRPr="00011D59">
        <w:rPr>
          <w:color w:val="auto"/>
          <w:lang w:val="en-US"/>
        </w:rPr>
        <w:t>SettingsActivity</w:t>
      </w:r>
      <w:proofErr w:type="spellEnd"/>
      <w:r w:rsidRPr="00011D59">
        <w:rPr>
          <w:color w:val="auto"/>
          <w:lang w:val="en-US"/>
        </w:rPr>
        <w:t xml:space="preserve">, </w:t>
      </w:r>
      <w:proofErr w:type="spellStart"/>
      <w:r w:rsidRPr="00011D59">
        <w:rPr>
          <w:color w:val="auto"/>
          <w:lang w:val="en-US"/>
        </w:rPr>
        <w:t>EventInfoActivity</w:t>
      </w:r>
      <w:proofErr w:type="spellEnd"/>
      <w:r w:rsidRPr="00011D59">
        <w:rPr>
          <w:color w:val="auto"/>
          <w:lang w:val="en-US"/>
        </w:rPr>
        <w:t xml:space="preserve">, </w:t>
      </w:r>
      <w:proofErr w:type="spellStart"/>
      <w:r w:rsidRPr="00011D59">
        <w:rPr>
          <w:color w:val="auto"/>
          <w:lang w:val="en-US"/>
        </w:rPr>
        <w:t>ScannerActivity</w:t>
      </w:r>
      <w:proofErr w:type="spellEnd"/>
      <w:r w:rsidRPr="00011D59">
        <w:rPr>
          <w:color w:val="auto"/>
          <w:lang w:val="en-US"/>
        </w:rPr>
        <w:t xml:space="preserve">, </w:t>
      </w:r>
      <w:proofErr w:type="spellStart"/>
      <w:r w:rsidRPr="00011D59">
        <w:rPr>
          <w:color w:val="auto"/>
          <w:lang w:val="en-US"/>
        </w:rPr>
        <w:t>ResultScannerActivity</w:t>
      </w:r>
      <w:proofErr w:type="spellEnd"/>
      <w:r w:rsidRPr="00011D59">
        <w:rPr>
          <w:color w:val="auto"/>
          <w:lang w:val="en-US"/>
        </w:rPr>
        <w:t xml:space="preserve">, </w:t>
      </w:r>
      <w:proofErr w:type="spellStart"/>
      <w:r w:rsidRPr="00011D59">
        <w:rPr>
          <w:color w:val="auto"/>
          <w:lang w:val="en-US"/>
        </w:rPr>
        <w:t>QrActivity</w:t>
      </w:r>
      <w:proofErr w:type="spellEnd"/>
      <w:r w:rsidRPr="00011D59">
        <w:rPr>
          <w:color w:val="auto"/>
          <w:lang w:val="en-US"/>
        </w:rPr>
        <w:t xml:space="preserve">, </w:t>
      </w:r>
      <w:proofErr w:type="spellStart"/>
      <w:r w:rsidRPr="00011D59">
        <w:rPr>
          <w:color w:val="auto"/>
          <w:lang w:val="en-US"/>
        </w:rPr>
        <w:t>MyEventActivity</w:t>
      </w:r>
      <w:proofErr w:type="spellEnd"/>
      <w:r w:rsidRPr="00011D59">
        <w:rPr>
          <w:color w:val="auto"/>
          <w:lang w:val="en-US"/>
        </w:rPr>
        <w:t xml:space="preserve">, </w:t>
      </w:r>
      <w:proofErr w:type="spellStart"/>
      <w:r w:rsidRPr="00011D59">
        <w:rPr>
          <w:color w:val="auto"/>
          <w:lang w:val="en-US"/>
        </w:rPr>
        <w:t>EventStatsActivity</w:t>
      </w:r>
      <w:proofErr w:type="spellEnd"/>
      <w:r w:rsidRPr="00011D59">
        <w:rPr>
          <w:color w:val="auto"/>
          <w:lang w:val="en-US"/>
        </w:rPr>
        <w:t xml:space="preserve">, </w:t>
      </w:r>
      <w:proofErr w:type="spellStart"/>
      <w:r w:rsidRPr="00011D59">
        <w:rPr>
          <w:color w:val="auto"/>
          <w:lang w:val="en-US"/>
        </w:rPr>
        <w:t>NetworkErrorActivity</w:t>
      </w:r>
      <w:proofErr w:type="spellEnd"/>
      <w:r w:rsidRPr="00011D59">
        <w:rPr>
          <w:color w:val="auto"/>
          <w:lang w:val="en-US"/>
        </w:rPr>
        <w:t xml:space="preserve"> </w:t>
      </w:r>
      <w:r w:rsidRPr="00011D59">
        <w:rPr>
          <w:color w:val="auto"/>
        </w:rPr>
        <w:t>и</w:t>
      </w:r>
      <w:r w:rsidRPr="00011D59">
        <w:rPr>
          <w:color w:val="auto"/>
          <w:lang w:val="en-US"/>
        </w:rPr>
        <w:t xml:space="preserve"> </w:t>
      </w:r>
      <w:proofErr w:type="spellStart"/>
      <w:r w:rsidRPr="00011D59">
        <w:rPr>
          <w:color w:val="auto"/>
          <w:lang w:val="en-US"/>
        </w:rPr>
        <w:t>MainActivity</w:t>
      </w:r>
      <w:proofErr w:type="spellEnd"/>
      <w:r w:rsidRPr="00011D59">
        <w:rPr>
          <w:color w:val="auto"/>
          <w:lang w:val="en-US"/>
        </w:rPr>
        <w:t>.</w:t>
      </w:r>
    </w:p>
    <w:p w14:paraId="324DCF8A" w14:textId="23FAECB2" w:rsidR="00364253" w:rsidRPr="00011D59" w:rsidRDefault="00364253" w:rsidP="00FC6C64">
      <w:pPr>
        <w:pStyle w:val="aa"/>
        <w:numPr>
          <w:ilvl w:val="0"/>
          <w:numId w:val="19"/>
        </w:numPr>
        <w:ind w:left="0" w:firstLine="709"/>
        <w:rPr>
          <w:color w:val="auto"/>
        </w:rPr>
      </w:pPr>
      <w:proofErr w:type="spellStart"/>
      <w:r w:rsidRPr="00011D59">
        <w:rPr>
          <w:color w:val="auto"/>
          <w:lang w:val="en-US"/>
        </w:rPr>
        <w:t>EventActivity</w:t>
      </w:r>
      <w:proofErr w:type="spellEnd"/>
      <w:r w:rsidRPr="00011D59">
        <w:rPr>
          <w:color w:val="auto"/>
        </w:rPr>
        <w:t xml:space="preserve"> – </w:t>
      </w:r>
      <w:r w:rsidRPr="00011D59">
        <w:rPr>
          <w:color w:val="auto"/>
          <w:lang w:val="en-US"/>
        </w:rPr>
        <w:t>Activity</w:t>
      </w:r>
      <w:r w:rsidRPr="00011D59">
        <w:rPr>
          <w:color w:val="auto"/>
        </w:rPr>
        <w:t xml:space="preserve"> для демонстрации пользователю информации о выбранном им мероприятии</w:t>
      </w:r>
      <w:r w:rsidR="00350EFA" w:rsidRPr="00011D59">
        <w:rPr>
          <w:color w:val="auto"/>
        </w:rPr>
        <w:t>.</w:t>
      </w:r>
    </w:p>
    <w:p w14:paraId="6E1FB26D" w14:textId="6A0C8721" w:rsidR="00364253" w:rsidRPr="00011D59" w:rsidRDefault="00364253" w:rsidP="00FC6C64">
      <w:pPr>
        <w:pStyle w:val="aa"/>
        <w:numPr>
          <w:ilvl w:val="0"/>
          <w:numId w:val="19"/>
        </w:numPr>
        <w:ind w:left="0" w:firstLine="709"/>
        <w:rPr>
          <w:color w:val="auto"/>
        </w:rPr>
      </w:pPr>
      <w:proofErr w:type="spellStart"/>
      <w:r w:rsidRPr="00011D59">
        <w:rPr>
          <w:color w:val="auto"/>
          <w:lang w:val="en-US"/>
        </w:rPr>
        <w:t>SettingsActivity</w:t>
      </w:r>
      <w:proofErr w:type="spellEnd"/>
      <w:r w:rsidRPr="00011D59">
        <w:rPr>
          <w:color w:val="auto"/>
        </w:rPr>
        <w:t xml:space="preserve"> – </w:t>
      </w:r>
      <w:r w:rsidRPr="00011D59">
        <w:rPr>
          <w:color w:val="auto"/>
          <w:lang w:val="en-US"/>
        </w:rPr>
        <w:t>Activity</w:t>
      </w:r>
      <w:r w:rsidRPr="00011D59">
        <w:rPr>
          <w:color w:val="auto"/>
        </w:rPr>
        <w:t xml:space="preserve"> настроек мобильного приложения</w:t>
      </w:r>
      <w:r w:rsidR="00350EFA" w:rsidRPr="00011D59">
        <w:rPr>
          <w:color w:val="auto"/>
        </w:rPr>
        <w:t>.</w:t>
      </w:r>
    </w:p>
    <w:p w14:paraId="510D02DF" w14:textId="53F835A6" w:rsidR="00364253" w:rsidRPr="00011D59" w:rsidRDefault="00364253" w:rsidP="00FC6C64">
      <w:pPr>
        <w:pStyle w:val="aa"/>
        <w:numPr>
          <w:ilvl w:val="0"/>
          <w:numId w:val="19"/>
        </w:numPr>
        <w:ind w:left="0" w:firstLine="709"/>
        <w:rPr>
          <w:color w:val="auto"/>
        </w:rPr>
      </w:pPr>
      <w:proofErr w:type="spellStart"/>
      <w:r w:rsidRPr="00011D59">
        <w:rPr>
          <w:color w:val="auto"/>
          <w:lang w:val="en-US"/>
        </w:rPr>
        <w:t>EventInfoActivity</w:t>
      </w:r>
      <w:proofErr w:type="spellEnd"/>
      <w:r w:rsidRPr="00011D59">
        <w:rPr>
          <w:color w:val="auto"/>
        </w:rPr>
        <w:t xml:space="preserve"> – вывод полной информации о мероприятии для ответственного</w:t>
      </w:r>
      <w:r w:rsidR="00350EFA" w:rsidRPr="00011D59">
        <w:rPr>
          <w:color w:val="auto"/>
        </w:rPr>
        <w:t>.</w:t>
      </w:r>
    </w:p>
    <w:p w14:paraId="7B3407D7" w14:textId="4A9BFE25" w:rsidR="00364253" w:rsidRPr="00011D59" w:rsidRDefault="00364253" w:rsidP="00FC6C64">
      <w:pPr>
        <w:pStyle w:val="aa"/>
        <w:numPr>
          <w:ilvl w:val="0"/>
          <w:numId w:val="19"/>
        </w:numPr>
        <w:ind w:left="0" w:firstLine="709"/>
        <w:rPr>
          <w:color w:val="auto"/>
          <w:lang w:val="en-US"/>
        </w:rPr>
      </w:pPr>
      <w:proofErr w:type="spellStart"/>
      <w:r w:rsidRPr="00011D59">
        <w:rPr>
          <w:color w:val="auto"/>
          <w:lang w:val="en-US"/>
        </w:rPr>
        <w:t>ScannerActivity</w:t>
      </w:r>
      <w:proofErr w:type="spellEnd"/>
      <w:r w:rsidRPr="00011D59">
        <w:rPr>
          <w:color w:val="auto"/>
          <w:lang w:val="en-US"/>
        </w:rPr>
        <w:t xml:space="preserve"> – Activity </w:t>
      </w:r>
      <w:r w:rsidRPr="00011D59">
        <w:rPr>
          <w:color w:val="auto"/>
        </w:rPr>
        <w:t>сканера</w:t>
      </w:r>
      <w:r w:rsidRPr="00011D59">
        <w:rPr>
          <w:color w:val="auto"/>
          <w:lang w:val="en-US"/>
        </w:rPr>
        <w:t xml:space="preserve"> QR-</w:t>
      </w:r>
      <w:r w:rsidRPr="00011D59">
        <w:rPr>
          <w:color w:val="auto"/>
        </w:rPr>
        <w:t>кодов</w:t>
      </w:r>
      <w:r w:rsidRPr="00011D59">
        <w:rPr>
          <w:color w:val="auto"/>
          <w:lang w:val="en-US"/>
        </w:rPr>
        <w:t xml:space="preserve"> </w:t>
      </w:r>
      <w:r w:rsidRPr="00011D59">
        <w:rPr>
          <w:color w:val="auto"/>
        </w:rPr>
        <w:t>мероприятия</w:t>
      </w:r>
      <w:r w:rsidR="00350EFA" w:rsidRPr="00011D59">
        <w:rPr>
          <w:color w:val="auto"/>
          <w:lang w:val="en-US"/>
        </w:rPr>
        <w:t>.</w:t>
      </w:r>
    </w:p>
    <w:p w14:paraId="161DB35A" w14:textId="6F03A0F6" w:rsidR="00364253" w:rsidRPr="00011D59" w:rsidRDefault="00364253" w:rsidP="00FC6C64">
      <w:pPr>
        <w:pStyle w:val="aa"/>
        <w:numPr>
          <w:ilvl w:val="0"/>
          <w:numId w:val="19"/>
        </w:numPr>
        <w:ind w:left="0" w:firstLine="709"/>
        <w:rPr>
          <w:color w:val="auto"/>
        </w:rPr>
      </w:pPr>
      <w:proofErr w:type="spellStart"/>
      <w:r w:rsidRPr="00011D59">
        <w:rPr>
          <w:color w:val="auto"/>
          <w:lang w:val="en-US"/>
        </w:rPr>
        <w:t>ResultScannerActivity</w:t>
      </w:r>
      <w:proofErr w:type="spellEnd"/>
      <w:r w:rsidRPr="00011D59">
        <w:rPr>
          <w:color w:val="auto"/>
        </w:rPr>
        <w:t xml:space="preserve"> – вывод результата сканирования </w:t>
      </w:r>
      <w:r w:rsidRPr="00011D59">
        <w:rPr>
          <w:color w:val="auto"/>
          <w:lang w:val="en-US"/>
        </w:rPr>
        <w:t>QR</w:t>
      </w:r>
      <w:r w:rsidRPr="00011D59">
        <w:rPr>
          <w:color w:val="auto"/>
        </w:rPr>
        <w:t>-кода</w:t>
      </w:r>
      <w:r w:rsidR="00350EFA" w:rsidRPr="00011D59">
        <w:rPr>
          <w:color w:val="auto"/>
        </w:rPr>
        <w:t>.</w:t>
      </w:r>
    </w:p>
    <w:p w14:paraId="0C763B12" w14:textId="172C7CA3" w:rsidR="00364253" w:rsidRPr="00011D59" w:rsidRDefault="00364253" w:rsidP="00FC6C64">
      <w:pPr>
        <w:pStyle w:val="aa"/>
        <w:numPr>
          <w:ilvl w:val="0"/>
          <w:numId w:val="19"/>
        </w:numPr>
        <w:ind w:left="0" w:firstLine="709"/>
        <w:rPr>
          <w:color w:val="auto"/>
        </w:rPr>
      </w:pPr>
      <w:proofErr w:type="spellStart"/>
      <w:r w:rsidRPr="00011D59">
        <w:rPr>
          <w:color w:val="auto"/>
          <w:lang w:val="en-US"/>
        </w:rPr>
        <w:t>QrActivity</w:t>
      </w:r>
      <w:proofErr w:type="spellEnd"/>
      <w:r w:rsidRPr="00011D59">
        <w:rPr>
          <w:color w:val="auto"/>
        </w:rPr>
        <w:t xml:space="preserve"> – демонстрация увеличенного варианта </w:t>
      </w:r>
      <w:r w:rsidRPr="00011D59">
        <w:rPr>
          <w:color w:val="auto"/>
          <w:lang w:val="en-US"/>
        </w:rPr>
        <w:t>QR</w:t>
      </w:r>
      <w:r w:rsidRPr="00011D59">
        <w:rPr>
          <w:color w:val="auto"/>
        </w:rPr>
        <w:t>-кода участника мероприятия</w:t>
      </w:r>
      <w:r w:rsidR="00350EFA" w:rsidRPr="00011D59">
        <w:rPr>
          <w:color w:val="auto"/>
        </w:rPr>
        <w:t>.</w:t>
      </w:r>
    </w:p>
    <w:p w14:paraId="2EC4DDEF" w14:textId="0A7DF5B7" w:rsidR="00364253" w:rsidRPr="00011D59" w:rsidRDefault="00364253" w:rsidP="00FC6C64">
      <w:pPr>
        <w:pStyle w:val="aa"/>
        <w:numPr>
          <w:ilvl w:val="0"/>
          <w:numId w:val="19"/>
        </w:numPr>
        <w:ind w:left="0" w:firstLine="709"/>
        <w:rPr>
          <w:color w:val="auto"/>
        </w:rPr>
      </w:pPr>
      <w:proofErr w:type="spellStart"/>
      <w:r w:rsidRPr="00011D59">
        <w:rPr>
          <w:color w:val="auto"/>
          <w:lang w:val="en-US"/>
        </w:rPr>
        <w:t>MyEventActivity</w:t>
      </w:r>
      <w:proofErr w:type="spellEnd"/>
      <w:r w:rsidRPr="00011D59">
        <w:rPr>
          <w:color w:val="auto"/>
        </w:rPr>
        <w:t xml:space="preserve"> – вывод информации о мероприятии с пройденном регистрацией</w:t>
      </w:r>
      <w:r w:rsidR="00350EFA" w:rsidRPr="00011D59">
        <w:rPr>
          <w:color w:val="auto"/>
        </w:rPr>
        <w:t>.</w:t>
      </w:r>
    </w:p>
    <w:p w14:paraId="5182DCBC" w14:textId="724AB280" w:rsidR="00364253" w:rsidRPr="00011D59" w:rsidRDefault="00364253" w:rsidP="00FC6C64">
      <w:pPr>
        <w:pStyle w:val="aa"/>
        <w:numPr>
          <w:ilvl w:val="0"/>
          <w:numId w:val="19"/>
        </w:numPr>
        <w:ind w:left="0" w:firstLine="709"/>
        <w:rPr>
          <w:color w:val="auto"/>
        </w:rPr>
      </w:pPr>
      <w:proofErr w:type="spellStart"/>
      <w:r w:rsidRPr="00011D59">
        <w:rPr>
          <w:color w:val="auto"/>
          <w:lang w:val="en-US"/>
        </w:rPr>
        <w:t>MainActivity</w:t>
      </w:r>
      <w:proofErr w:type="spellEnd"/>
      <w:r w:rsidRPr="00011D59">
        <w:rPr>
          <w:color w:val="auto"/>
        </w:rPr>
        <w:t xml:space="preserve"> – основное окно приложения</w:t>
      </w:r>
      <w:r w:rsidR="00350EFA" w:rsidRPr="00011D59">
        <w:rPr>
          <w:color w:val="auto"/>
        </w:rPr>
        <w:t>.</w:t>
      </w:r>
    </w:p>
    <w:p w14:paraId="245AFA01" w14:textId="6D9C790C" w:rsidR="00364253" w:rsidRPr="00011D59" w:rsidRDefault="00364253" w:rsidP="00FC6C64">
      <w:pPr>
        <w:pStyle w:val="aa"/>
        <w:keepNext/>
        <w:numPr>
          <w:ilvl w:val="0"/>
          <w:numId w:val="19"/>
        </w:numPr>
        <w:ind w:left="0" w:firstLine="709"/>
        <w:rPr>
          <w:color w:val="auto"/>
        </w:rPr>
      </w:pPr>
      <w:proofErr w:type="spellStart"/>
      <w:r w:rsidRPr="00011D59">
        <w:rPr>
          <w:color w:val="auto"/>
        </w:rPr>
        <w:t>EventStatsActivity</w:t>
      </w:r>
      <w:proofErr w:type="spellEnd"/>
      <w:r w:rsidRPr="00011D59">
        <w:rPr>
          <w:color w:val="auto"/>
        </w:rPr>
        <w:t xml:space="preserve"> – </w:t>
      </w:r>
      <w:proofErr w:type="spellStart"/>
      <w:r w:rsidRPr="00011D59">
        <w:rPr>
          <w:color w:val="auto"/>
        </w:rPr>
        <w:t>Activity</w:t>
      </w:r>
      <w:proofErr w:type="spellEnd"/>
      <w:r w:rsidRPr="00011D59">
        <w:rPr>
          <w:color w:val="auto"/>
        </w:rPr>
        <w:t xml:space="preserve"> для отображения статистики мероприятия</w:t>
      </w:r>
      <w:r w:rsidR="00350EFA" w:rsidRPr="00011D59">
        <w:rPr>
          <w:color w:val="auto"/>
        </w:rPr>
        <w:t>.</w:t>
      </w:r>
    </w:p>
    <w:p w14:paraId="5135CCCF" w14:textId="16D99535" w:rsidR="00364253" w:rsidRPr="00011D59" w:rsidRDefault="00364253" w:rsidP="00FC6C64">
      <w:pPr>
        <w:pStyle w:val="aa"/>
        <w:keepNext/>
        <w:numPr>
          <w:ilvl w:val="0"/>
          <w:numId w:val="19"/>
        </w:numPr>
        <w:ind w:left="0" w:firstLine="709"/>
        <w:rPr>
          <w:color w:val="auto"/>
        </w:rPr>
      </w:pPr>
      <w:proofErr w:type="spellStart"/>
      <w:r w:rsidRPr="00011D59">
        <w:rPr>
          <w:color w:val="auto"/>
        </w:rPr>
        <w:t>NetworkErrorActivity</w:t>
      </w:r>
      <w:proofErr w:type="spellEnd"/>
      <w:r w:rsidRPr="00011D59">
        <w:rPr>
          <w:color w:val="auto"/>
        </w:rPr>
        <w:t xml:space="preserve"> – </w:t>
      </w:r>
      <w:proofErr w:type="spellStart"/>
      <w:r w:rsidRPr="00011D59">
        <w:rPr>
          <w:color w:val="auto"/>
        </w:rPr>
        <w:t>Activity</w:t>
      </w:r>
      <w:proofErr w:type="spellEnd"/>
      <w:r w:rsidRPr="00011D59">
        <w:rPr>
          <w:color w:val="auto"/>
        </w:rPr>
        <w:t xml:space="preserve"> отображения информации об ошибке отсутствия интернет-соединения.</w:t>
      </w:r>
    </w:p>
    <w:p w14:paraId="17FEEFE0" w14:textId="77777777" w:rsidR="00364253" w:rsidRPr="00011D59" w:rsidRDefault="00364253" w:rsidP="00364253">
      <w:pPr>
        <w:pStyle w:val="aa"/>
        <w:keepNext/>
        <w:rPr>
          <w:color w:val="auto"/>
        </w:rPr>
      </w:pPr>
      <w:r w:rsidRPr="00011D59">
        <w:rPr>
          <w:color w:val="auto"/>
        </w:rPr>
        <w:t xml:space="preserve">В классе </w:t>
      </w:r>
      <w:proofErr w:type="spellStart"/>
      <w:r w:rsidRPr="00011D59">
        <w:rPr>
          <w:color w:val="auto"/>
        </w:rPr>
        <w:t>MainActivity</w:t>
      </w:r>
      <w:proofErr w:type="spellEnd"/>
      <w:r w:rsidRPr="00011D59">
        <w:rPr>
          <w:color w:val="auto"/>
        </w:rPr>
        <w:t xml:space="preserve"> находится меню управления фрагментами, а также объект для отображения фрагментов. Фрагменты — это маленькие кусочки пользовательского интерфейса, которые могут быть заменены друг на друга в рамках одной активности.</w:t>
      </w:r>
    </w:p>
    <w:p w14:paraId="2A453393" w14:textId="77777777" w:rsidR="00364253" w:rsidRPr="00011D59" w:rsidRDefault="00364253" w:rsidP="00364253">
      <w:pPr>
        <w:pStyle w:val="aa"/>
        <w:keepNext/>
        <w:rPr>
          <w:color w:val="auto"/>
        </w:rPr>
      </w:pPr>
      <w:r w:rsidRPr="00011D59">
        <w:rPr>
          <w:color w:val="auto"/>
        </w:rPr>
        <w:t>Список фрагментов в приложении включает в себя:</w:t>
      </w:r>
    </w:p>
    <w:p w14:paraId="3BD86804" w14:textId="7CC6F0D2" w:rsidR="00364253" w:rsidRPr="00011D59" w:rsidRDefault="00364253" w:rsidP="00FC6C64">
      <w:pPr>
        <w:pStyle w:val="aa"/>
        <w:keepNext/>
        <w:numPr>
          <w:ilvl w:val="0"/>
          <w:numId w:val="20"/>
        </w:numPr>
        <w:ind w:left="0" w:firstLine="709"/>
        <w:rPr>
          <w:color w:val="auto"/>
        </w:rPr>
      </w:pPr>
      <w:proofErr w:type="spellStart"/>
      <w:r w:rsidRPr="00011D59">
        <w:rPr>
          <w:color w:val="auto"/>
        </w:rPr>
        <w:t>EventsFragment</w:t>
      </w:r>
      <w:proofErr w:type="spellEnd"/>
      <w:r w:rsidRPr="00011D59">
        <w:rPr>
          <w:color w:val="auto"/>
        </w:rPr>
        <w:t xml:space="preserve"> – фрагмент, содержащий карточки мероприятий, отображаемые в виде списка</w:t>
      </w:r>
      <w:r w:rsidR="00350EFA" w:rsidRPr="00011D59">
        <w:rPr>
          <w:color w:val="auto"/>
        </w:rPr>
        <w:t>.</w:t>
      </w:r>
    </w:p>
    <w:p w14:paraId="781B4495" w14:textId="787FFDDD" w:rsidR="00364253" w:rsidRPr="00011D59" w:rsidRDefault="00364253" w:rsidP="00FC6C64">
      <w:pPr>
        <w:pStyle w:val="aa"/>
        <w:keepNext/>
        <w:numPr>
          <w:ilvl w:val="0"/>
          <w:numId w:val="20"/>
        </w:numPr>
        <w:ind w:left="0" w:firstLine="709"/>
        <w:rPr>
          <w:color w:val="auto"/>
        </w:rPr>
      </w:pPr>
      <w:proofErr w:type="spellStart"/>
      <w:r w:rsidRPr="00011D59">
        <w:rPr>
          <w:color w:val="auto"/>
        </w:rPr>
        <w:t>PresenceFragment</w:t>
      </w:r>
      <w:proofErr w:type="spellEnd"/>
      <w:r w:rsidRPr="00011D59">
        <w:rPr>
          <w:color w:val="auto"/>
        </w:rPr>
        <w:t xml:space="preserve"> – фрагмент, отображающий список мероприятий, доступных для подтверждения присутствия участников</w:t>
      </w:r>
      <w:r w:rsidR="00350EFA" w:rsidRPr="00011D59">
        <w:rPr>
          <w:color w:val="auto"/>
        </w:rPr>
        <w:t>.</w:t>
      </w:r>
    </w:p>
    <w:p w14:paraId="4922EDE2" w14:textId="2F92A40E" w:rsidR="00364253" w:rsidRPr="00011D59" w:rsidRDefault="00364253" w:rsidP="00FC6C64">
      <w:pPr>
        <w:pStyle w:val="aa"/>
        <w:keepNext/>
        <w:numPr>
          <w:ilvl w:val="0"/>
          <w:numId w:val="20"/>
        </w:numPr>
        <w:ind w:left="0" w:firstLine="709"/>
        <w:rPr>
          <w:color w:val="auto"/>
        </w:rPr>
      </w:pPr>
      <w:proofErr w:type="spellStart"/>
      <w:r w:rsidRPr="00011D59">
        <w:rPr>
          <w:color w:val="auto"/>
        </w:rPr>
        <w:t>MyEventsFragment</w:t>
      </w:r>
      <w:proofErr w:type="spellEnd"/>
      <w:r w:rsidRPr="00011D59">
        <w:rPr>
          <w:color w:val="auto"/>
        </w:rPr>
        <w:t xml:space="preserve"> – фрагмент, отображающий список мероприятий, на которые пользователь зарегистрировался для участия</w:t>
      </w:r>
      <w:r w:rsidR="00350EFA" w:rsidRPr="00011D59">
        <w:rPr>
          <w:color w:val="auto"/>
        </w:rPr>
        <w:t>.</w:t>
      </w:r>
    </w:p>
    <w:p w14:paraId="5C0CC45A" w14:textId="210EA048" w:rsidR="00364253" w:rsidRPr="00011D59" w:rsidRDefault="00364253" w:rsidP="00FC6C64">
      <w:pPr>
        <w:pStyle w:val="aa"/>
        <w:numPr>
          <w:ilvl w:val="0"/>
          <w:numId w:val="20"/>
        </w:numPr>
        <w:ind w:left="0" w:firstLine="709"/>
        <w:rPr>
          <w:color w:val="auto"/>
        </w:rPr>
      </w:pPr>
      <w:proofErr w:type="spellStart"/>
      <w:r w:rsidRPr="00011D59">
        <w:rPr>
          <w:color w:val="auto"/>
        </w:rPr>
        <w:t>EventsResponsibleFragment</w:t>
      </w:r>
      <w:proofErr w:type="spellEnd"/>
      <w:r w:rsidRPr="00011D59">
        <w:rPr>
          <w:color w:val="auto"/>
        </w:rPr>
        <w:t xml:space="preserve"> – фрагмент, содержащий карточки мероприятий для ответственного за мероприятия</w:t>
      </w:r>
      <w:r w:rsidR="00350EFA" w:rsidRPr="00011D59">
        <w:rPr>
          <w:color w:val="auto"/>
        </w:rPr>
        <w:t>.</w:t>
      </w:r>
    </w:p>
    <w:p w14:paraId="70D594F2" w14:textId="10587BB5" w:rsidR="00364253" w:rsidRPr="00011D59" w:rsidRDefault="00364253" w:rsidP="00FC6C64">
      <w:pPr>
        <w:pStyle w:val="aa"/>
        <w:numPr>
          <w:ilvl w:val="0"/>
          <w:numId w:val="20"/>
        </w:numPr>
        <w:ind w:left="0" w:firstLine="709"/>
        <w:rPr>
          <w:color w:val="auto"/>
        </w:rPr>
      </w:pPr>
      <w:proofErr w:type="spellStart"/>
      <w:r w:rsidRPr="00011D59">
        <w:rPr>
          <w:color w:val="auto"/>
        </w:rPr>
        <w:t>ProfileCleanFragment</w:t>
      </w:r>
      <w:proofErr w:type="spellEnd"/>
      <w:r w:rsidRPr="00011D59">
        <w:rPr>
          <w:color w:val="auto"/>
        </w:rPr>
        <w:t xml:space="preserve"> – фрагмент профиля без авторизации. Он позволяет пользователям авторизоваться в системе</w:t>
      </w:r>
      <w:r w:rsidR="00350EFA" w:rsidRPr="00011D59">
        <w:rPr>
          <w:color w:val="auto"/>
        </w:rPr>
        <w:t>.</w:t>
      </w:r>
    </w:p>
    <w:p w14:paraId="4CC00977" w14:textId="5009F8E3" w:rsidR="00364253" w:rsidRPr="00011D59" w:rsidRDefault="00364253" w:rsidP="00FC6C64">
      <w:pPr>
        <w:pStyle w:val="aa"/>
        <w:numPr>
          <w:ilvl w:val="0"/>
          <w:numId w:val="20"/>
        </w:numPr>
        <w:ind w:left="0" w:firstLine="709"/>
        <w:rPr>
          <w:color w:val="auto"/>
        </w:rPr>
      </w:pPr>
      <w:proofErr w:type="spellStart"/>
      <w:r w:rsidRPr="00011D59">
        <w:rPr>
          <w:color w:val="auto"/>
        </w:rPr>
        <w:t>ProfileFragment</w:t>
      </w:r>
      <w:proofErr w:type="spellEnd"/>
      <w:r w:rsidRPr="00011D59">
        <w:rPr>
          <w:color w:val="auto"/>
        </w:rPr>
        <w:t xml:space="preserve"> – фрагмент профиля с авторизацией, отображает информацию об авторизованном пользователе</w:t>
      </w:r>
      <w:r w:rsidR="00350EFA" w:rsidRPr="00011D59">
        <w:rPr>
          <w:color w:val="auto"/>
        </w:rPr>
        <w:t>.</w:t>
      </w:r>
    </w:p>
    <w:p w14:paraId="7E37F650" w14:textId="77777777" w:rsidR="00364253" w:rsidRPr="00011D59" w:rsidRDefault="00364253" w:rsidP="00FC6C64">
      <w:pPr>
        <w:pStyle w:val="aa"/>
        <w:numPr>
          <w:ilvl w:val="0"/>
          <w:numId w:val="20"/>
        </w:numPr>
        <w:ind w:left="0" w:firstLine="709"/>
        <w:rPr>
          <w:color w:val="auto"/>
        </w:rPr>
      </w:pPr>
      <w:proofErr w:type="spellStart"/>
      <w:r w:rsidRPr="00011D59">
        <w:rPr>
          <w:color w:val="auto"/>
        </w:rPr>
        <w:t>ModerationFragment</w:t>
      </w:r>
      <w:proofErr w:type="spellEnd"/>
      <w:r w:rsidRPr="00011D59">
        <w:rPr>
          <w:color w:val="auto"/>
        </w:rPr>
        <w:t xml:space="preserve"> – фрагмент, отображающий список мероприятий, доступных для модерации. </w:t>
      </w:r>
    </w:p>
    <w:p w14:paraId="43F16455" w14:textId="77777777" w:rsidR="00364253" w:rsidRPr="00011D59" w:rsidRDefault="00364253" w:rsidP="00364253">
      <w:pPr>
        <w:pStyle w:val="aa"/>
        <w:rPr>
          <w:color w:val="auto"/>
        </w:rPr>
      </w:pPr>
      <w:r w:rsidRPr="00011D59">
        <w:rPr>
          <w:color w:val="auto"/>
        </w:rPr>
        <w:lastRenderedPageBreak/>
        <w:t>Слой адаптеров (</w:t>
      </w:r>
      <w:proofErr w:type="spellStart"/>
      <w:r w:rsidRPr="00011D59">
        <w:rPr>
          <w:color w:val="auto"/>
        </w:rPr>
        <w:t>Adapter</w:t>
      </w:r>
      <w:proofErr w:type="spellEnd"/>
      <w:r w:rsidRPr="00011D59">
        <w:rPr>
          <w:color w:val="auto"/>
        </w:rPr>
        <w:t xml:space="preserve"> Layer) представлен тремя классами-адаптерами, необходимые для правильного взаимодействия с </w:t>
      </w:r>
      <w:proofErr w:type="spellStart"/>
      <w:r w:rsidRPr="00011D59">
        <w:rPr>
          <w:color w:val="auto"/>
        </w:rPr>
        <w:t>RecyclerView</w:t>
      </w:r>
      <w:proofErr w:type="spellEnd"/>
      <w:r w:rsidRPr="00011D59">
        <w:rPr>
          <w:color w:val="auto"/>
        </w:rPr>
        <w:t>:</w:t>
      </w:r>
    </w:p>
    <w:p w14:paraId="1EA2E1BB" w14:textId="2EE19EC6" w:rsidR="00364253" w:rsidRPr="00011D59" w:rsidRDefault="00364253" w:rsidP="00FC6C64">
      <w:pPr>
        <w:pStyle w:val="aa"/>
        <w:numPr>
          <w:ilvl w:val="0"/>
          <w:numId w:val="21"/>
        </w:numPr>
        <w:ind w:left="0" w:firstLine="709"/>
        <w:rPr>
          <w:color w:val="auto"/>
        </w:rPr>
      </w:pPr>
      <w:proofErr w:type="spellStart"/>
      <w:r w:rsidRPr="00011D59">
        <w:rPr>
          <w:color w:val="auto"/>
        </w:rPr>
        <w:t>EventAdapter</w:t>
      </w:r>
      <w:proofErr w:type="spellEnd"/>
      <w:r w:rsidRPr="00011D59">
        <w:rPr>
          <w:color w:val="auto"/>
        </w:rPr>
        <w:t xml:space="preserve"> – контроллер карточек мероприятий</w:t>
      </w:r>
      <w:r w:rsidR="00350EFA" w:rsidRPr="00011D59">
        <w:rPr>
          <w:color w:val="auto"/>
        </w:rPr>
        <w:t>.</w:t>
      </w:r>
    </w:p>
    <w:p w14:paraId="69BA7608" w14:textId="08967F3D" w:rsidR="00364253" w:rsidRPr="00011D59" w:rsidRDefault="00364253" w:rsidP="00FC6C64">
      <w:pPr>
        <w:pStyle w:val="aa"/>
        <w:numPr>
          <w:ilvl w:val="0"/>
          <w:numId w:val="21"/>
        </w:numPr>
        <w:ind w:left="0" w:firstLine="709"/>
        <w:rPr>
          <w:color w:val="auto"/>
        </w:rPr>
      </w:pPr>
      <w:proofErr w:type="spellStart"/>
      <w:r w:rsidRPr="00011D59">
        <w:rPr>
          <w:color w:val="auto"/>
        </w:rPr>
        <w:t>MyEventAdapter</w:t>
      </w:r>
      <w:proofErr w:type="spellEnd"/>
      <w:r w:rsidRPr="00011D59">
        <w:rPr>
          <w:color w:val="auto"/>
        </w:rPr>
        <w:t xml:space="preserve"> – контроллер списка мероприятий, на которые зарегистрировался пользователь</w:t>
      </w:r>
      <w:r w:rsidR="00350EFA" w:rsidRPr="00011D59">
        <w:rPr>
          <w:color w:val="auto"/>
        </w:rPr>
        <w:t>.</w:t>
      </w:r>
    </w:p>
    <w:p w14:paraId="314F0C77" w14:textId="77777777" w:rsidR="00364253" w:rsidRPr="00011D59" w:rsidRDefault="00364253" w:rsidP="00FC6C64">
      <w:pPr>
        <w:pStyle w:val="aa"/>
        <w:numPr>
          <w:ilvl w:val="0"/>
          <w:numId w:val="21"/>
        </w:numPr>
        <w:ind w:left="0" w:firstLine="709"/>
        <w:rPr>
          <w:color w:val="auto"/>
        </w:rPr>
      </w:pPr>
      <w:proofErr w:type="spellStart"/>
      <w:r w:rsidRPr="00011D59">
        <w:rPr>
          <w:color w:val="auto"/>
        </w:rPr>
        <w:t>EventResponsibleAdapter</w:t>
      </w:r>
      <w:proofErr w:type="spellEnd"/>
      <w:r w:rsidRPr="00011D59">
        <w:rPr>
          <w:color w:val="auto"/>
        </w:rPr>
        <w:t xml:space="preserve"> – контроллер списка карточек мероприятий для ответственных за мероприятия.</w:t>
      </w:r>
    </w:p>
    <w:p w14:paraId="409DF8DD" w14:textId="77777777" w:rsidR="00364253" w:rsidRPr="00011D59" w:rsidRDefault="00364253" w:rsidP="00364253">
      <w:pPr>
        <w:pStyle w:val="aa"/>
        <w:rPr>
          <w:color w:val="auto"/>
        </w:rPr>
      </w:pPr>
      <w:r w:rsidRPr="00011D59">
        <w:rPr>
          <w:color w:val="auto"/>
        </w:rPr>
        <w:t>Слой данных (Data Layer) состоит из четырех классов, каждый из которых отвечает за хранение определенных данных:</w:t>
      </w:r>
    </w:p>
    <w:p w14:paraId="076102A4" w14:textId="4B276E2C" w:rsidR="00364253" w:rsidRPr="00011D59" w:rsidRDefault="00364253" w:rsidP="00FC6C64">
      <w:pPr>
        <w:pStyle w:val="aa"/>
        <w:numPr>
          <w:ilvl w:val="0"/>
          <w:numId w:val="22"/>
        </w:numPr>
        <w:ind w:left="0" w:firstLine="709"/>
        <w:rPr>
          <w:color w:val="auto"/>
        </w:rPr>
      </w:pPr>
      <w:proofErr w:type="spellStart"/>
      <w:r w:rsidRPr="00011D59">
        <w:rPr>
          <w:color w:val="auto"/>
        </w:rPr>
        <w:t>Participant</w:t>
      </w:r>
      <w:proofErr w:type="spellEnd"/>
      <w:r w:rsidRPr="00011D59">
        <w:rPr>
          <w:color w:val="auto"/>
        </w:rPr>
        <w:t xml:space="preserve"> – содержит данные для таблицы статистики мероприятий</w:t>
      </w:r>
      <w:r w:rsidR="00350EFA" w:rsidRPr="00011D59">
        <w:rPr>
          <w:color w:val="auto"/>
        </w:rPr>
        <w:t>.</w:t>
      </w:r>
    </w:p>
    <w:p w14:paraId="2FAF0494" w14:textId="02A40D0C" w:rsidR="00364253" w:rsidRPr="00011D59" w:rsidRDefault="00364253" w:rsidP="00FC6C64">
      <w:pPr>
        <w:pStyle w:val="aa"/>
        <w:numPr>
          <w:ilvl w:val="0"/>
          <w:numId w:val="22"/>
        </w:numPr>
        <w:ind w:left="0" w:firstLine="709"/>
        <w:rPr>
          <w:color w:val="auto"/>
        </w:rPr>
      </w:pPr>
      <w:proofErr w:type="spellStart"/>
      <w:r w:rsidRPr="00011D59">
        <w:rPr>
          <w:color w:val="auto"/>
        </w:rPr>
        <w:t>MyEvent</w:t>
      </w:r>
      <w:proofErr w:type="spellEnd"/>
      <w:r w:rsidRPr="00011D59">
        <w:rPr>
          <w:color w:val="auto"/>
        </w:rPr>
        <w:t xml:space="preserve"> – содержит данные о мероприятии, с пройденной регистрацией</w:t>
      </w:r>
      <w:r w:rsidR="00350EFA" w:rsidRPr="00011D59">
        <w:rPr>
          <w:color w:val="auto"/>
        </w:rPr>
        <w:t>.</w:t>
      </w:r>
    </w:p>
    <w:p w14:paraId="684F61AD" w14:textId="78002EF1" w:rsidR="00364253" w:rsidRPr="00011D59" w:rsidRDefault="00364253" w:rsidP="00FC6C64">
      <w:pPr>
        <w:pStyle w:val="aa"/>
        <w:numPr>
          <w:ilvl w:val="0"/>
          <w:numId w:val="22"/>
        </w:numPr>
        <w:ind w:left="0" w:firstLine="709"/>
        <w:rPr>
          <w:color w:val="auto"/>
        </w:rPr>
      </w:pPr>
      <w:r w:rsidRPr="00011D59">
        <w:rPr>
          <w:color w:val="auto"/>
        </w:rPr>
        <w:t>Event – содержит данные о мероприятиях</w:t>
      </w:r>
      <w:r w:rsidR="00350EFA" w:rsidRPr="00011D59">
        <w:rPr>
          <w:color w:val="auto"/>
        </w:rPr>
        <w:t>.</w:t>
      </w:r>
    </w:p>
    <w:p w14:paraId="486327BA" w14:textId="77777777" w:rsidR="00364253" w:rsidRPr="00011D59" w:rsidRDefault="00364253" w:rsidP="00FC6C64">
      <w:pPr>
        <w:pStyle w:val="aa"/>
        <w:numPr>
          <w:ilvl w:val="0"/>
          <w:numId w:val="22"/>
        </w:numPr>
        <w:ind w:left="0" w:firstLine="709"/>
        <w:rPr>
          <w:color w:val="auto"/>
        </w:rPr>
      </w:pPr>
      <w:r w:rsidRPr="00011D59">
        <w:rPr>
          <w:color w:val="auto"/>
        </w:rPr>
        <w:t>User – содержит данные об авторизованном пользователе.</w:t>
      </w:r>
    </w:p>
    <w:p w14:paraId="1EF7EA68" w14:textId="77777777" w:rsidR="00364253" w:rsidRPr="00011D59" w:rsidRDefault="00364253" w:rsidP="00364253">
      <w:pPr>
        <w:pStyle w:val="aa"/>
        <w:rPr>
          <w:color w:val="auto"/>
        </w:rPr>
      </w:pPr>
      <w:r w:rsidRPr="00011D59">
        <w:rPr>
          <w:color w:val="auto"/>
        </w:rPr>
        <w:t xml:space="preserve">Слой </w:t>
      </w:r>
      <w:proofErr w:type="spellStart"/>
      <w:r w:rsidRPr="00011D59">
        <w:rPr>
          <w:color w:val="auto"/>
        </w:rPr>
        <w:t>Helper</w:t>
      </w:r>
      <w:proofErr w:type="spellEnd"/>
      <w:r w:rsidRPr="00011D59">
        <w:rPr>
          <w:color w:val="auto"/>
        </w:rPr>
        <w:t xml:space="preserve"> Layer включает в себя классы, необходимые для правильной работы мобильного приложения:</w:t>
      </w:r>
    </w:p>
    <w:p w14:paraId="27E85779" w14:textId="714FB188" w:rsidR="00364253" w:rsidRPr="00011D59" w:rsidRDefault="00364253" w:rsidP="00FC6C64">
      <w:pPr>
        <w:pStyle w:val="aa"/>
        <w:numPr>
          <w:ilvl w:val="0"/>
          <w:numId w:val="23"/>
        </w:numPr>
        <w:ind w:left="0" w:firstLine="709"/>
        <w:rPr>
          <w:color w:val="auto"/>
        </w:rPr>
      </w:pPr>
      <w:proofErr w:type="spellStart"/>
      <w:r w:rsidRPr="00011D59">
        <w:rPr>
          <w:color w:val="auto"/>
        </w:rPr>
        <w:t>LanguageConfig</w:t>
      </w:r>
      <w:proofErr w:type="spellEnd"/>
      <w:r w:rsidRPr="00011D59">
        <w:rPr>
          <w:color w:val="auto"/>
        </w:rPr>
        <w:t xml:space="preserve"> – позволяет менять язык мобильного приложения</w:t>
      </w:r>
      <w:r w:rsidR="00350EFA" w:rsidRPr="00011D59">
        <w:rPr>
          <w:color w:val="auto"/>
        </w:rPr>
        <w:t>.</w:t>
      </w:r>
    </w:p>
    <w:p w14:paraId="17707F92" w14:textId="452BDC64" w:rsidR="00364253" w:rsidRPr="00011D59" w:rsidRDefault="00364253" w:rsidP="00FC6C64">
      <w:pPr>
        <w:pStyle w:val="aa"/>
        <w:numPr>
          <w:ilvl w:val="0"/>
          <w:numId w:val="23"/>
        </w:numPr>
        <w:ind w:left="0" w:firstLine="709"/>
        <w:rPr>
          <w:color w:val="auto"/>
        </w:rPr>
      </w:pPr>
      <w:proofErr w:type="spellStart"/>
      <w:r w:rsidRPr="00011D59">
        <w:rPr>
          <w:color w:val="auto"/>
        </w:rPr>
        <w:t>MyContextWrapper</w:t>
      </w:r>
      <w:proofErr w:type="spellEnd"/>
      <w:r w:rsidRPr="00011D59">
        <w:rPr>
          <w:color w:val="auto"/>
        </w:rPr>
        <w:t xml:space="preserve"> – наследует и переопределяет стандартный класс </w:t>
      </w:r>
      <w:proofErr w:type="spellStart"/>
      <w:r w:rsidRPr="00011D59">
        <w:rPr>
          <w:color w:val="auto"/>
        </w:rPr>
        <w:t>ContextWrapper</w:t>
      </w:r>
      <w:proofErr w:type="spellEnd"/>
      <w:r w:rsidRPr="00011D59">
        <w:rPr>
          <w:color w:val="auto"/>
        </w:rPr>
        <w:t>, чтобы делегировать его вызовы другому контексту</w:t>
      </w:r>
      <w:r w:rsidR="00350EFA" w:rsidRPr="00011D59">
        <w:rPr>
          <w:color w:val="auto"/>
        </w:rPr>
        <w:t>.</w:t>
      </w:r>
    </w:p>
    <w:p w14:paraId="51DAC9DF" w14:textId="68BBF537" w:rsidR="00364253" w:rsidRPr="00011D59" w:rsidRDefault="00364253" w:rsidP="00FC6C64">
      <w:pPr>
        <w:pStyle w:val="aa"/>
        <w:numPr>
          <w:ilvl w:val="0"/>
          <w:numId w:val="23"/>
        </w:numPr>
        <w:ind w:left="0" w:firstLine="709"/>
        <w:rPr>
          <w:color w:val="auto"/>
        </w:rPr>
      </w:pPr>
      <w:proofErr w:type="spellStart"/>
      <w:r w:rsidRPr="00011D59">
        <w:rPr>
          <w:color w:val="auto"/>
        </w:rPr>
        <w:t>ServerHelper</w:t>
      </w:r>
      <w:proofErr w:type="spellEnd"/>
      <w:r w:rsidRPr="00011D59">
        <w:rPr>
          <w:color w:val="auto"/>
        </w:rPr>
        <w:t xml:space="preserve"> – отвечает за связь приложения с API информационной системы «Рейтинг студента»</w:t>
      </w:r>
      <w:r w:rsidR="00350EFA" w:rsidRPr="00011D59">
        <w:rPr>
          <w:color w:val="auto"/>
        </w:rPr>
        <w:t>.</w:t>
      </w:r>
    </w:p>
    <w:p w14:paraId="517F54F0" w14:textId="77777777" w:rsidR="00364253" w:rsidRPr="00011D59" w:rsidRDefault="00364253" w:rsidP="00FC6C64">
      <w:pPr>
        <w:pStyle w:val="aa"/>
        <w:numPr>
          <w:ilvl w:val="0"/>
          <w:numId w:val="23"/>
        </w:numPr>
        <w:ind w:left="0" w:firstLine="709"/>
        <w:rPr>
          <w:color w:val="auto"/>
        </w:rPr>
      </w:pPr>
      <w:proofErr w:type="spellStart"/>
      <w:r w:rsidRPr="00011D59">
        <w:rPr>
          <w:color w:val="auto"/>
        </w:rPr>
        <w:t>SharedPrefs</w:t>
      </w:r>
      <w:proofErr w:type="spellEnd"/>
      <w:r w:rsidRPr="00011D59">
        <w:rPr>
          <w:color w:val="auto"/>
        </w:rPr>
        <w:t xml:space="preserve"> – позволяет работать с чтением и записью необходимой информации в </w:t>
      </w:r>
      <w:proofErr w:type="spellStart"/>
      <w:r w:rsidRPr="00011D59">
        <w:rPr>
          <w:color w:val="auto"/>
        </w:rPr>
        <w:t>SharedPreferences</w:t>
      </w:r>
      <w:proofErr w:type="spellEnd"/>
      <w:r w:rsidRPr="00011D59">
        <w:rPr>
          <w:color w:val="auto"/>
        </w:rPr>
        <w:t>.</w:t>
      </w:r>
    </w:p>
    <w:p w14:paraId="68A6B2DB" w14:textId="0007BE05" w:rsidR="00364253" w:rsidRPr="00011D59" w:rsidRDefault="00364253" w:rsidP="00B432CC">
      <w:pPr>
        <w:pStyle w:val="aa"/>
        <w:keepNext/>
      </w:pPr>
      <w:r w:rsidRPr="00011D59">
        <w:t>Многослойная архитектура мобильного приложения позволяет более гибко управлять его компонентами и облегчает поддержку приложения в будущем. Каждый слой выполняет свою функцию и обеспечивает правильное взаимодействие компонентов приложения.</w:t>
      </w:r>
      <w:r w:rsidR="00B432CC" w:rsidRPr="00011D59">
        <w:t xml:space="preserve"> </w:t>
      </w:r>
      <w:r w:rsidRPr="00011D59">
        <w:t>Архитектура мобильного приложения представлена на рисунке 2.2.</w:t>
      </w:r>
    </w:p>
    <w:p w14:paraId="68527095" w14:textId="7617D8FA" w:rsidR="00B432CC" w:rsidRPr="00011D59" w:rsidRDefault="004B7884" w:rsidP="00364253">
      <w:pPr>
        <w:pStyle w:val="aa"/>
        <w:keepNext/>
      </w:pPr>
      <w:r w:rsidRPr="00011D59">
        <w:t>Многослойная архитектура</w:t>
      </w:r>
      <w:r w:rsidR="00B432CC" w:rsidRPr="00011D59">
        <w:t xml:space="preserve"> </w:t>
      </w:r>
      <w:r w:rsidRPr="00011D59">
        <w:t>преобразована в</w:t>
      </w:r>
      <w:r w:rsidR="00B432CC" w:rsidRPr="00011D59">
        <w:t xml:space="preserve"> пакеты классов, каждый из которых представляет тот или иной слой.</w:t>
      </w:r>
      <w:r w:rsidR="00F87A9F" w:rsidRPr="00011D59">
        <w:t xml:space="preserve"> Интерфейсный слой (</w:t>
      </w:r>
      <w:r w:rsidR="00F87A9F" w:rsidRPr="00011D59">
        <w:rPr>
          <w:color w:val="auto"/>
        </w:rPr>
        <w:t xml:space="preserve">UI Layer) разделен на два пакета: </w:t>
      </w:r>
      <w:r w:rsidR="00F87A9F" w:rsidRPr="00011D59">
        <w:rPr>
          <w:color w:val="auto"/>
          <w:lang w:val="en-US"/>
        </w:rPr>
        <w:t>Activity</w:t>
      </w:r>
      <w:r w:rsidR="000D2B46" w:rsidRPr="00011D59">
        <w:rPr>
          <w:color w:val="auto"/>
        </w:rPr>
        <w:t xml:space="preserve"> </w:t>
      </w:r>
      <w:r w:rsidR="00F87A9F" w:rsidRPr="00011D59">
        <w:rPr>
          <w:color w:val="auto"/>
        </w:rPr>
        <w:t xml:space="preserve">и </w:t>
      </w:r>
      <w:r w:rsidR="00F87A9F" w:rsidRPr="00011D59">
        <w:rPr>
          <w:color w:val="auto"/>
          <w:lang w:val="en-US"/>
        </w:rPr>
        <w:t>Fragment</w:t>
      </w:r>
      <w:r w:rsidR="00F87A9F" w:rsidRPr="00011D59">
        <w:rPr>
          <w:color w:val="auto"/>
        </w:rPr>
        <w:t xml:space="preserve">. </w:t>
      </w:r>
      <w:r w:rsidR="00DB4553" w:rsidRPr="00011D59">
        <w:rPr>
          <w:color w:val="auto"/>
        </w:rPr>
        <w:t>Слой адаптеров (</w:t>
      </w:r>
      <w:proofErr w:type="spellStart"/>
      <w:r w:rsidR="00DB4553" w:rsidRPr="00011D59">
        <w:rPr>
          <w:color w:val="auto"/>
        </w:rPr>
        <w:t>Adapter</w:t>
      </w:r>
      <w:proofErr w:type="spellEnd"/>
      <w:r w:rsidR="00DB4553" w:rsidRPr="00011D59">
        <w:rPr>
          <w:color w:val="auto"/>
        </w:rPr>
        <w:t xml:space="preserve"> Layer) представлен пакетом </w:t>
      </w:r>
      <w:r w:rsidR="00DB4553" w:rsidRPr="00011D59">
        <w:rPr>
          <w:color w:val="auto"/>
          <w:lang w:val="en-US"/>
        </w:rPr>
        <w:t>Adapte</w:t>
      </w:r>
      <w:r w:rsidR="008B13D4" w:rsidRPr="00011D59">
        <w:rPr>
          <w:color w:val="auto"/>
          <w:lang w:val="en-US"/>
        </w:rPr>
        <w:t>r</w:t>
      </w:r>
      <w:r w:rsidR="008B13D4" w:rsidRPr="00011D59">
        <w:rPr>
          <w:color w:val="auto"/>
        </w:rPr>
        <w:t xml:space="preserve">. Слой данных (Data Layer), </w:t>
      </w:r>
      <w:r w:rsidR="006A3F93" w:rsidRPr="00011D59">
        <w:rPr>
          <w:color w:val="auto"/>
        </w:rPr>
        <w:t>состоящий из</w:t>
      </w:r>
      <w:r w:rsidR="008B13D4" w:rsidRPr="00011D59">
        <w:rPr>
          <w:color w:val="auto"/>
        </w:rPr>
        <w:t xml:space="preserve"> набор</w:t>
      </w:r>
      <w:r w:rsidR="006A3F93" w:rsidRPr="00011D59">
        <w:rPr>
          <w:color w:val="auto"/>
        </w:rPr>
        <w:t>а</w:t>
      </w:r>
      <w:r w:rsidR="008B13D4" w:rsidRPr="00011D59">
        <w:rPr>
          <w:color w:val="auto"/>
        </w:rPr>
        <w:t xml:space="preserve"> </w:t>
      </w:r>
      <w:r w:rsidR="008B13D4" w:rsidRPr="00011D59">
        <w:rPr>
          <w:color w:val="auto"/>
          <w:lang w:val="en-US"/>
        </w:rPr>
        <w:t>Data</w:t>
      </w:r>
      <w:r w:rsidR="008B13D4" w:rsidRPr="00011D59">
        <w:rPr>
          <w:color w:val="auto"/>
        </w:rPr>
        <w:t>-классов для хранения данных</w:t>
      </w:r>
      <w:r w:rsidR="006A3F93" w:rsidRPr="00011D59">
        <w:rPr>
          <w:color w:val="auto"/>
        </w:rPr>
        <w:t>,</w:t>
      </w:r>
      <w:r w:rsidR="008B13D4" w:rsidRPr="00011D59">
        <w:rPr>
          <w:color w:val="auto"/>
        </w:rPr>
        <w:t xml:space="preserve"> представлен в виде пакета </w:t>
      </w:r>
      <w:r w:rsidR="008B13D4" w:rsidRPr="00011D59">
        <w:rPr>
          <w:color w:val="auto"/>
          <w:lang w:val="en-US"/>
        </w:rPr>
        <w:t>Model</w:t>
      </w:r>
      <w:r w:rsidR="008B13D4" w:rsidRPr="00011D59">
        <w:rPr>
          <w:color w:val="auto"/>
        </w:rPr>
        <w:t xml:space="preserve">. </w:t>
      </w:r>
      <w:r w:rsidR="00FF6B83" w:rsidRPr="00011D59">
        <w:rPr>
          <w:color w:val="auto"/>
        </w:rPr>
        <w:t xml:space="preserve">Слой </w:t>
      </w:r>
      <w:proofErr w:type="spellStart"/>
      <w:r w:rsidR="00FF6B83" w:rsidRPr="00011D59">
        <w:rPr>
          <w:color w:val="auto"/>
        </w:rPr>
        <w:t>Helper</w:t>
      </w:r>
      <w:proofErr w:type="spellEnd"/>
      <w:r w:rsidR="00FF6B83" w:rsidRPr="00011D59">
        <w:rPr>
          <w:color w:val="auto"/>
        </w:rPr>
        <w:t xml:space="preserve"> Layer</w:t>
      </w:r>
      <w:r w:rsidR="004D3A3A" w:rsidRPr="00011D59">
        <w:rPr>
          <w:color w:val="auto"/>
        </w:rPr>
        <w:t xml:space="preserve"> полностью реализован в пакете </w:t>
      </w:r>
      <w:r w:rsidR="004D3A3A" w:rsidRPr="00011D59">
        <w:rPr>
          <w:color w:val="auto"/>
          <w:lang w:val="en-US"/>
        </w:rPr>
        <w:t>Helper</w:t>
      </w:r>
      <w:r w:rsidR="004D3A3A" w:rsidRPr="00011D59">
        <w:rPr>
          <w:color w:val="auto"/>
        </w:rPr>
        <w:t>.</w:t>
      </w:r>
      <w:r w:rsidR="00F04D85" w:rsidRPr="00011D59">
        <w:rPr>
          <w:color w:val="auto"/>
        </w:rPr>
        <w:t xml:space="preserve"> Общая диаграмма пакетов представлена на рисунке 2.</w:t>
      </w:r>
      <w:r w:rsidR="00275688" w:rsidRPr="00011D59">
        <w:rPr>
          <w:color w:val="auto"/>
        </w:rPr>
        <w:t>3</w:t>
      </w:r>
      <w:r w:rsidR="00F04D85" w:rsidRPr="00011D59">
        <w:rPr>
          <w:color w:val="auto"/>
        </w:rPr>
        <w:t>.</w:t>
      </w:r>
      <w:r w:rsidR="00275688" w:rsidRPr="00011D59">
        <w:rPr>
          <w:color w:val="auto"/>
        </w:rPr>
        <w:t xml:space="preserve"> Диаграммы пакетов представлены в приложении А.</w:t>
      </w:r>
    </w:p>
    <w:p w14:paraId="5E285ADE" w14:textId="77777777" w:rsidR="00364253" w:rsidRPr="00011D59" w:rsidRDefault="00364253" w:rsidP="00364253">
      <w:pPr>
        <w:pStyle w:val="aa"/>
        <w:keepNext/>
      </w:pPr>
    </w:p>
    <w:p w14:paraId="4D32D249" w14:textId="77777777" w:rsidR="00364253" w:rsidRPr="00011D59" w:rsidRDefault="00364253" w:rsidP="00364253">
      <w:pPr>
        <w:pStyle w:val="aa"/>
        <w:keepNext/>
        <w:sectPr w:rsidR="00364253" w:rsidRPr="00011D59">
          <w:pgSz w:w="11906" w:h="16838"/>
          <w:pgMar w:top="1134" w:right="850" w:bottom="1134" w:left="1701" w:header="708" w:footer="708" w:gutter="0"/>
          <w:cols w:space="708"/>
          <w:docGrid w:linePitch="360"/>
        </w:sectPr>
      </w:pPr>
    </w:p>
    <w:p w14:paraId="31BA19FB" w14:textId="77777777" w:rsidR="00364253" w:rsidRPr="00011D59" w:rsidRDefault="00364253" w:rsidP="00364253">
      <w:pPr>
        <w:pStyle w:val="aa"/>
        <w:ind w:firstLine="0"/>
        <w:jc w:val="center"/>
      </w:pPr>
      <w:r w:rsidRPr="00011D59">
        <w:rPr>
          <w:noProof/>
        </w:rPr>
        <w:lastRenderedPageBreak/>
        <w:drawing>
          <wp:inline distT="0" distB="0" distL="0" distR="0" wp14:anchorId="2AF015E6" wp14:editId="64055635">
            <wp:extent cx="7176549" cy="5451525"/>
            <wp:effectExtent l="19050" t="19050" r="24765" b="158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23" cstate="print">
                      <a:extLst>
                        <a:ext uri="{28A0092B-C50C-407E-A947-70E740481C1C}">
                          <a14:useLocalDpi xmlns:a14="http://schemas.microsoft.com/office/drawing/2010/main" val="0"/>
                        </a:ext>
                      </a:extLst>
                    </a:blip>
                    <a:srcRect l="1549" r="1549"/>
                    <a:stretch>
                      <a:fillRect/>
                    </a:stretch>
                  </pic:blipFill>
                  <pic:spPr bwMode="auto">
                    <a:xfrm>
                      <a:off x="0" y="0"/>
                      <a:ext cx="7184473" cy="54575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837565" w14:textId="773A6FEC" w:rsidR="00364253" w:rsidRPr="00011D59" w:rsidRDefault="00364253" w:rsidP="00364253">
      <w:pPr>
        <w:pStyle w:val="aa"/>
        <w:ind w:firstLine="0"/>
        <w:jc w:val="center"/>
      </w:pPr>
      <w:r w:rsidRPr="00011D59">
        <w:t>Рисунок 2.2 – Архитектура мобильного приложения</w:t>
      </w:r>
    </w:p>
    <w:p w14:paraId="0D3B7AE9" w14:textId="185BDCCC" w:rsidR="00C71B5D" w:rsidRPr="00011D59" w:rsidRDefault="00C71B5D" w:rsidP="00364253">
      <w:pPr>
        <w:pStyle w:val="aa"/>
        <w:sectPr w:rsidR="00C71B5D" w:rsidRPr="00011D59" w:rsidSect="00387EF3">
          <w:pgSz w:w="16838" w:h="11906" w:orient="landscape"/>
          <w:pgMar w:top="1701" w:right="1134" w:bottom="850" w:left="1134" w:header="708" w:footer="708" w:gutter="0"/>
          <w:cols w:space="708"/>
          <w:titlePg/>
          <w:docGrid w:linePitch="360"/>
        </w:sectPr>
      </w:pPr>
    </w:p>
    <w:p w14:paraId="7BF9B515" w14:textId="77777777" w:rsidR="00505449" w:rsidRPr="00011D59" w:rsidRDefault="00505449" w:rsidP="00505449">
      <w:pPr>
        <w:pStyle w:val="aa"/>
        <w:ind w:firstLine="0"/>
        <w:jc w:val="center"/>
      </w:pPr>
      <w:r w:rsidRPr="00011D59">
        <w:rPr>
          <w:noProof/>
        </w:rPr>
        <w:lastRenderedPageBreak/>
        <w:drawing>
          <wp:inline distT="0" distB="0" distL="0" distR="0" wp14:anchorId="0EF0F0E4" wp14:editId="4D18876B">
            <wp:extent cx="4668443" cy="3514725"/>
            <wp:effectExtent l="19050" t="19050" r="18415"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97648" cy="3536713"/>
                    </a:xfrm>
                    <a:prstGeom prst="rect">
                      <a:avLst/>
                    </a:prstGeom>
                    <a:noFill/>
                    <a:ln>
                      <a:solidFill>
                        <a:schemeClr val="tx1"/>
                      </a:solidFill>
                    </a:ln>
                  </pic:spPr>
                </pic:pic>
              </a:graphicData>
            </a:graphic>
          </wp:inline>
        </w:drawing>
      </w:r>
    </w:p>
    <w:p w14:paraId="35A4D0F4" w14:textId="1666C291" w:rsidR="00505449" w:rsidRPr="00011D59" w:rsidRDefault="00505449" w:rsidP="00505449">
      <w:pPr>
        <w:pStyle w:val="aa"/>
        <w:ind w:firstLine="0"/>
        <w:jc w:val="center"/>
      </w:pPr>
      <w:r w:rsidRPr="00011D59">
        <w:t xml:space="preserve">Рисунок 2.3 – </w:t>
      </w:r>
      <w:r w:rsidR="006C31C3" w:rsidRPr="00011D59">
        <w:t>Архитектура пакетов мобильного приложения</w:t>
      </w:r>
    </w:p>
    <w:p w14:paraId="7278A99E" w14:textId="77777777" w:rsidR="00505449" w:rsidRPr="00011D59" w:rsidRDefault="00505449" w:rsidP="00505449">
      <w:pPr>
        <w:pStyle w:val="aa"/>
      </w:pPr>
    </w:p>
    <w:p w14:paraId="3DE7009B" w14:textId="2B1C29B4" w:rsidR="00364253" w:rsidRPr="00011D59" w:rsidRDefault="00364253" w:rsidP="00364253">
      <w:pPr>
        <w:pStyle w:val="23"/>
        <w:spacing w:before="0"/>
      </w:pPr>
      <w:bookmarkStart w:id="25" w:name="_Toc136455372"/>
      <w:r w:rsidRPr="00011D59">
        <w:t>2.3 Проектирование классов данных</w:t>
      </w:r>
      <w:bookmarkEnd w:id="25"/>
    </w:p>
    <w:p w14:paraId="620F0A7B" w14:textId="49D32B43" w:rsidR="00364253" w:rsidRPr="00011D59" w:rsidRDefault="00091A96" w:rsidP="00364253">
      <w:pPr>
        <w:pStyle w:val="aa"/>
      </w:pPr>
      <w:r w:rsidRPr="00011D59">
        <w:t>Классы данных</w:t>
      </w:r>
      <w:r w:rsidR="00364253" w:rsidRPr="00011D59">
        <w:t xml:space="preserve"> описыва</w:t>
      </w:r>
      <w:r w:rsidRPr="00011D59">
        <w:t>ю</w:t>
      </w:r>
      <w:r w:rsidR="00364253" w:rsidRPr="00011D59">
        <w:t>т систему управления мероприятиями и участниками в мобильном приложении</w:t>
      </w:r>
      <w:r w:rsidR="00A26C90" w:rsidRPr="00011D59">
        <w:t xml:space="preserve"> и предназначены для хранения данных сущностей </w:t>
      </w:r>
      <w:r w:rsidR="00060C36" w:rsidRPr="00011D59">
        <w:t>[18]</w:t>
      </w:r>
      <w:r w:rsidR="00364253" w:rsidRPr="00011D59">
        <w:t xml:space="preserve">. </w:t>
      </w:r>
    </w:p>
    <w:p w14:paraId="7611F828" w14:textId="77777777" w:rsidR="00364253" w:rsidRPr="00011D59" w:rsidRDefault="00364253" w:rsidP="00364253">
      <w:pPr>
        <w:pStyle w:val="aa"/>
      </w:pPr>
      <w:r w:rsidRPr="00011D59">
        <w:t xml:space="preserve">Сущность Event представляет собой конкретное мероприятие, описывая его </w:t>
      </w:r>
      <w:r w:rsidRPr="00011D59">
        <w:rPr>
          <w:lang w:val="en-US"/>
        </w:rPr>
        <w:t>id</w:t>
      </w:r>
      <w:r w:rsidRPr="00011D59">
        <w:t xml:space="preserve">, название, описание, изображения, теги, дату и место проведения, количество зарегистрированных участников, даты начала и окончания регистрации, а также организаторов. </w:t>
      </w:r>
    </w:p>
    <w:p w14:paraId="2A6A10D1" w14:textId="77777777" w:rsidR="00364253" w:rsidRPr="00011D59" w:rsidRDefault="00364253" w:rsidP="00364253">
      <w:pPr>
        <w:pStyle w:val="aa"/>
      </w:pPr>
      <w:r w:rsidRPr="00011D59">
        <w:t xml:space="preserve">Сущность </w:t>
      </w:r>
      <w:proofErr w:type="spellStart"/>
      <w:r w:rsidRPr="00011D59">
        <w:t>MyEvent</w:t>
      </w:r>
      <w:proofErr w:type="spellEnd"/>
      <w:r w:rsidRPr="00011D59">
        <w:t xml:space="preserve"> хранит данные о мероприятии, на которое зарегистрировался пользователь, включая </w:t>
      </w:r>
      <w:proofErr w:type="spellStart"/>
      <w:r w:rsidRPr="00011D59">
        <w:t>id</w:t>
      </w:r>
      <w:proofErr w:type="spellEnd"/>
      <w:r w:rsidRPr="00011D59">
        <w:t xml:space="preserve"> регистрации и </w:t>
      </w:r>
      <w:r w:rsidRPr="00011D59">
        <w:rPr>
          <w:lang w:val="en-US"/>
        </w:rPr>
        <w:t>id</w:t>
      </w:r>
      <w:r w:rsidRPr="00011D59">
        <w:t xml:space="preserve"> мероприятия, название мероприятия, теги, дату и место проведения, </w:t>
      </w:r>
      <w:proofErr w:type="spellStart"/>
      <w:r w:rsidRPr="00011D59">
        <w:rPr>
          <w:lang w:val="en-US"/>
        </w:rPr>
        <w:t>uid</w:t>
      </w:r>
      <w:proofErr w:type="spellEnd"/>
      <w:r w:rsidRPr="00011D59">
        <w:t xml:space="preserve"> пользователя для подтверждения присутствия. </w:t>
      </w:r>
    </w:p>
    <w:p w14:paraId="4213E630" w14:textId="77777777" w:rsidR="00364253" w:rsidRPr="00011D59" w:rsidRDefault="00364253" w:rsidP="00364253">
      <w:pPr>
        <w:pStyle w:val="aa"/>
      </w:pPr>
      <w:r w:rsidRPr="00011D59">
        <w:t xml:space="preserve">Сущность User описывает авторизованного пользователя, включая его </w:t>
      </w:r>
      <w:proofErr w:type="spellStart"/>
      <w:r w:rsidRPr="00011D59">
        <w:t>id</w:t>
      </w:r>
      <w:proofErr w:type="spellEnd"/>
      <w:r w:rsidRPr="00011D59">
        <w:t xml:space="preserve">, ФИО, роль в системе, учебную группу и изображение. </w:t>
      </w:r>
    </w:p>
    <w:p w14:paraId="10728520" w14:textId="77777777" w:rsidR="00364253" w:rsidRPr="00011D59" w:rsidRDefault="00364253" w:rsidP="00364253">
      <w:pPr>
        <w:pStyle w:val="aa"/>
      </w:pPr>
      <w:r w:rsidRPr="00011D59">
        <w:t xml:space="preserve">Сущность </w:t>
      </w:r>
      <w:proofErr w:type="spellStart"/>
      <w:r w:rsidRPr="00011D59">
        <w:t>Participant</w:t>
      </w:r>
      <w:proofErr w:type="spellEnd"/>
      <w:r w:rsidRPr="00011D59">
        <w:t xml:space="preserve"> представляет собой таблицу статистики мероприятия, описывая присутствие зарегистрированных на мероприятии пользователей, их ФИО и учебную группу, фактическое присутствие, роль на мероприятии и подтверждение присутствия ответственным за мероприятие. </w:t>
      </w:r>
    </w:p>
    <w:p w14:paraId="1469CD42" w14:textId="772F6CA5" w:rsidR="00364253" w:rsidRPr="00011D59" w:rsidRDefault="00364253" w:rsidP="00364253">
      <w:pPr>
        <w:pStyle w:val="aa"/>
      </w:pPr>
      <w:r w:rsidRPr="00011D59">
        <w:t>На рисунке 2.</w:t>
      </w:r>
      <w:r w:rsidR="003A5E03" w:rsidRPr="00011D59">
        <w:t>4</w:t>
      </w:r>
      <w:r w:rsidRPr="00011D59">
        <w:t xml:space="preserve"> представлена схема классов данных, в таблице 2.1 представлено описание полей.</w:t>
      </w:r>
    </w:p>
    <w:p w14:paraId="39F40C08" w14:textId="77777777" w:rsidR="00364253" w:rsidRPr="00011D59" w:rsidRDefault="00364253" w:rsidP="00364253">
      <w:pPr>
        <w:pStyle w:val="aa"/>
      </w:pPr>
    </w:p>
    <w:p w14:paraId="627E6B71" w14:textId="77777777" w:rsidR="00364253" w:rsidRPr="00011D59" w:rsidRDefault="00364253" w:rsidP="00364253">
      <w:pPr>
        <w:pStyle w:val="aa"/>
        <w:ind w:firstLine="0"/>
        <w:jc w:val="center"/>
        <w:rPr>
          <w:lang w:val="en-US"/>
        </w:rPr>
      </w:pPr>
      <w:r w:rsidRPr="00011D59">
        <w:rPr>
          <w:noProof/>
          <w:lang w:val="en-US"/>
        </w:rPr>
        <w:lastRenderedPageBreak/>
        <w:drawing>
          <wp:inline distT="0" distB="0" distL="0" distR="0" wp14:anchorId="1D54B7EA" wp14:editId="14E50FD4">
            <wp:extent cx="5322409" cy="2768041"/>
            <wp:effectExtent l="19050" t="19050" r="12065" b="133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58597" cy="2786862"/>
                    </a:xfrm>
                    <a:prstGeom prst="rect">
                      <a:avLst/>
                    </a:prstGeom>
                    <a:noFill/>
                    <a:ln>
                      <a:solidFill>
                        <a:schemeClr val="tx1"/>
                      </a:solidFill>
                    </a:ln>
                  </pic:spPr>
                </pic:pic>
              </a:graphicData>
            </a:graphic>
          </wp:inline>
        </w:drawing>
      </w:r>
    </w:p>
    <w:p w14:paraId="26ECB468" w14:textId="384D09F3" w:rsidR="00364253" w:rsidRPr="00011D59" w:rsidRDefault="00364253" w:rsidP="00364253">
      <w:pPr>
        <w:pStyle w:val="aa"/>
        <w:ind w:firstLine="0"/>
        <w:jc w:val="center"/>
      </w:pPr>
      <w:r w:rsidRPr="00011D59">
        <w:t>Рисунок 2.</w:t>
      </w:r>
      <w:r w:rsidR="003A5E03" w:rsidRPr="00011D59">
        <w:t>4</w:t>
      </w:r>
      <w:r w:rsidRPr="00011D59">
        <w:t xml:space="preserve"> – Классы данных приложения</w:t>
      </w:r>
    </w:p>
    <w:p w14:paraId="61D1B1E7" w14:textId="77777777" w:rsidR="00364253" w:rsidRPr="00011D59" w:rsidRDefault="00364253" w:rsidP="00364253">
      <w:pPr>
        <w:pStyle w:val="aa"/>
        <w:ind w:firstLine="0"/>
        <w:jc w:val="center"/>
      </w:pPr>
    </w:p>
    <w:p w14:paraId="44A2C6A1" w14:textId="77777777" w:rsidR="00364253" w:rsidRPr="00011D59" w:rsidRDefault="00364253" w:rsidP="00364253">
      <w:pPr>
        <w:pStyle w:val="aa"/>
        <w:ind w:firstLine="0"/>
      </w:pPr>
      <w:r w:rsidRPr="00011D59">
        <w:t xml:space="preserve">Таблица 2.1 – Описание полей </w:t>
      </w:r>
      <w:r w:rsidRPr="00011D59">
        <w:rPr>
          <w:lang w:val="en-US"/>
        </w:rPr>
        <w:t>Data</w:t>
      </w:r>
      <w:r w:rsidRPr="00011D59">
        <w:t>-классов</w:t>
      </w:r>
    </w:p>
    <w:tbl>
      <w:tblPr>
        <w:tblStyle w:val="af1"/>
        <w:tblW w:w="0" w:type="auto"/>
        <w:tblLook w:val="04A0" w:firstRow="1" w:lastRow="0" w:firstColumn="1" w:lastColumn="0" w:noHBand="0" w:noVBand="1"/>
      </w:tblPr>
      <w:tblGrid>
        <w:gridCol w:w="1839"/>
        <w:gridCol w:w="1303"/>
        <w:gridCol w:w="1870"/>
        <w:gridCol w:w="1424"/>
        <w:gridCol w:w="2909"/>
      </w:tblGrid>
      <w:tr w:rsidR="00364253" w:rsidRPr="00011D59" w14:paraId="7566A320" w14:textId="77777777" w:rsidTr="003A5E03">
        <w:tc>
          <w:tcPr>
            <w:tcW w:w="1839" w:type="dxa"/>
            <w:vAlign w:val="center"/>
          </w:tcPr>
          <w:p w14:paraId="33AAF4EB" w14:textId="77777777" w:rsidR="00364253" w:rsidRPr="00011D59" w:rsidRDefault="00364253" w:rsidP="00A61568">
            <w:pPr>
              <w:pStyle w:val="aa"/>
              <w:ind w:firstLine="0"/>
              <w:jc w:val="center"/>
              <w:rPr>
                <w:b/>
                <w:bCs/>
              </w:rPr>
            </w:pPr>
            <w:r w:rsidRPr="00011D59">
              <w:rPr>
                <w:b/>
                <w:bCs/>
              </w:rPr>
              <w:t>Название</w:t>
            </w:r>
          </w:p>
        </w:tc>
        <w:tc>
          <w:tcPr>
            <w:tcW w:w="1303" w:type="dxa"/>
            <w:vAlign w:val="center"/>
          </w:tcPr>
          <w:p w14:paraId="40829A76" w14:textId="77777777" w:rsidR="00364253" w:rsidRPr="00011D59" w:rsidRDefault="00364253" w:rsidP="00A61568">
            <w:pPr>
              <w:pStyle w:val="aa"/>
              <w:ind w:firstLine="0"/>
              <w:jc w:val="center"/>
              <w:rPr>
                <w:b/>
                <w:bCs/>
              </w:rPr>
            </w:pPr>
            <w:r w:rsidRPr="00011D59">
              <w:rPr>
                <w:b/>
                <w:bCs/>
              </w:rPr>
              <w:t>Уровень доступа</w:t>
            </w:r>
          </w:p>
        </w:tc>
        <w:tc>
          <w:tcPr>
            <w:tcW w:w="1870" w:type="dxa"/>
            <w:vAlign w:val="center"/>
          </w:tcPr>
          <w:p w14:paraId="6D6C7875" w14:textId="77777777" w:rsidR="00364253" w:rsidRPr="00011D59" w:rsidRDefault="00364253" w:rsidP="00A61568">
            <w:pPr>
              <w:pStyle w:val="aa"/>
              <w:ind w:firstLine="0"/>
              <w:jc w:val="center"/>
              <w:rPr>
                <w:b/>
                <w:bCs/>
              </w:rPr>
            </w:pPr>
            <w:r w:rsidRPr="00011D59">
              <w:rPr>
                <w:b/>
                <w:bCs/>
              </w:rPr>
              <w:t>Тип данных</w:t>
            </w:r>
          </w:p>
        </w:tc>
        <w:tc>
          <w:tcPr>
            <w:tcW w:w="1424" w:type="dxa"/>
            <w:vAlign w:val="center"/>
          </w:tcPr>
          <w:p w14:paraId="7556074D" w14:textId="77777777" w:rsidR="00364253" w:rsidRPr="00011D59" w:rsidRDefault="00364253" w:rsidP="00A61568">
            <w:pPr>
              <w:pStyle w:val="aa"/>
              <w:ind w:firstLine="0"/>
              <w:jc w:val="center"/>
              <w:rPr>
                <w:b/>
                <w:bCs/>
              </w:rPr>
            </w:pPr>
            <w:r w:rsidRPr="00011D59">
              <w:rPr>
                <w:b/>
                <w:bCs/>
              </w:rPr>
              <w:t>Свойство</w:t>
            </w:r>
          </w:p>
        </w:tc>
        <w:tc>
          <w:tcPr>
            <w:tcW w:w="2909" w:type="dxa"/>
            <w:vAlign w:val="center"/>
          </w:tcPr>
          <w:p w14:paraId="00631D45" w14:textId="77777777" w:rsidR="00364253" w:rsidRPr="00011D59" w:rsidRDefault="00364253" w:rsidP="00A61568">
            <w:pPr>
              <w:pStyle w:val="aa"/>
              <w:ind w:firstLine="0"/>
              <w:jc w:val="center"/>
              <w:rPr>
                <w:b/>
                <w:bCs/>
              </w:rPr>
            </w:pPr>
            <w:r w:rsidRPr="00011D59">
              <w:rPr>
                <w:b/>
                <w:bCs/>
              </w:rPr>
              <w:t>Назначение</w:t>
            </w:r>
          </w:p>
        </w:tc>
      </w:tr>
      <w:tr w:rsidR="00364253" w:rsidRPr="00011D59" w14:paraId="23371BA8" w14:textId="77777777" w:rsidTr="00A61568">
        <w:tc>
          <w:tcPr>
            <w:tcW w:w="9345" w:type="dxa"/>
            <w:gridSpan w:val="5"/>
          </w:tcPr>
          <w:p w14:paraId="7D8CF244" w14:textId="77777777" w:rsidR="00364253" w:rsidRPr="00011D59" w:rsidRDefault="00364253" w:rsidP="00A61568">
            <w:pPr>
              <w:pStyle w:val="aa"/>
              <w:ind w:firstLine="0"/>
              <w:jc w:val="center"/>
            </w:pPr>
            <w:r w:rsidRPr="00011D59">
              <w:t>Event</w:t>
            </w:r>
          </w:p>
        </w:tc>
      </w:tr>
      <w:tr w:rsidR="00364253" w:rsidRPr="00011D59" w14:paraId="53CEED5A" w14:textId="77777777" w:rsidTr="003A5E03">
        <w:tc>
          <w:tcPr>
            <w:tcW w:w="1839" w:type="dxa"/>
          </w:tcPr>
          <w:p w14:paraId="142CC6BD" w14:textId="77777777" w:rsidR="00364253" w:rsidRPr="00011D59" w:rsidRDefault="00364253" w:rsidP="00A61568">
            <w:pPr>
              <w:pStyle w:val="aa"/>
              <w:ind w:firstLine="0"/>
            </w:pPr>
            <w:proofErr w:type="spellStart"/>
            <w:r w:rsidRPr="00011D59">
              <w:t>id</w:t>
            </w:r>
            <w:proofErr w:type="spellEnd"/>
          </w:p>
        </w:tc>
        <w:tc>
          <w:tcPr>
            <w:tcW w:w="1303" w:type="dxa"/>
          </w:tcPr>
          <w:p w14:paraId="14D0F7CF" w14:textId="77777777" w:rsidR="00364253" w:rsidRPr="00011D59" w:rsidRDefault="00364253" w:rsidP="00A61568">
            <w:pPr>
              <w:pStyle w:val="aa"/>
              <w:ind w:firstLine="0"/>
              <w:rPr>
                <w:lang w:val="en-US"/>
              </w:rPr>
            </w:pPr>
            <w:r w:rsidRPr="00011D59">
              <w:rPr>
                <w:lang w:val="en-US"/>
              </w:rPr>
              <w:t>public</w:t>
            </w:r>
          </w:p>
        </w:tc>
        <w:tc>
          <w:tcPr>
            <w:tcW w:w="1870" w:type="dxa"/>
          </w:tcPr>
          <w:p w14:paraId="2FBF8E0D" w14:textId="77777777" w:rsidR="00364253" w:rsidRPr="00011D59" w:rsidRDefault="00364253" w:rsidP="00A61568">
            <w:pPr>
              <w:pStyle w:val="aa"/>
              <w:ind w:firstLine="0"/>
            </w:pPr>
            <w:r w:rsidRPr="00011D59">
              <w:t>Long</w:t>
            </w:r>
          </w:p>
        </w:tc>
        <w:tc>
          <w:tcPr>
            <w:tcW w:w="1424" w:type="dxa"/>
          </w:tcPr>
          <w:p w14:paraId="62B957FF" w14:textId="77777777" w:rsidR="00364253" w:rsidRPr="00011D59" w:rsidRDefault="00364253" w:rsidP="00A61568">
            <w:pPr>
              <w:pStyle w:val="aa"/>
              <w:ind w:firstLine="0"/>
            </w:pPr>
            <w:proofErr w:type="spellStart"/>
            <w:r w:rsidRPr="00011D59">
              <w:rPr>
                <w:lang w:val="en-US"/>
              </w:rPr>
              <w:t>val</w:t>
            </w:r>
            <w:proofErr w:type="spellEnd"/>
          </w:p>
        </w:tc>
        <w:tc>
          <w:tcPr>
            <w:tcW w:w="2909" w:type="dxa"/>
          </w:tcPr>
          <w:p w14:paraId="7B71B237" w14:textId="77777777" w:rsidR="00364253" w:rsidRPr="00011D59" w:rsidRDefault="00364253" w:rsidP="00A61568">
            <w:pPr>
              <w:pStyle w:val="aa"/>
              <w:ind w:firstLine="0"/>
            </w:pPr>
            <w:r w:rsidRPr="00011D59">
              <w:rPr>
                <w:lang w:val="en-US"/>
              </w:rPr>
              <w:t>id</w:t>
            </w:r>
            <w:r w:rsidRPr="00011D59">
              <w:t xml:space="preserve"> мероприятия в си</w:t>
            </w:r>
            <w:r w:rsidRPr="00011D59">
              <w:softHyphen/>
              <w:t>стеме</w:t>
            </w:r>
          </w:p>
        </w:tc>
      </w:tr>
      <w:tr w:rsidR="00364253" w:rsidRPr="00011D59" w14:paraId="2E9EA580" w14:textId="77777777" w:rsidTr="003A5E03">
        <w:tc>
          <w:tcPr>
            <w:tcW w:w="1839" w:type="dxa"/>
          </w:tcPr>
          <w:p w14:paraId="28A4208A" w14:textId="77777777" w:rsidR="00364253" w:rsidRPr="00011D59" w:rsidRDefault="00364253" w:rsidP="00A61568">
            <w:pPr>
              <w:pStyle w:val="aa"/>
              <w:ind w:firstLine="0"/>
            </w:pPr>
            <w:proofErr w:type="spellStart"/>
            <w:r w:rsidRPr="00011D59">
              <w:t>title</w:t>
            </w:r>
            <w:proofErr w:type="spellEnd"/>
          </w:p>
        </w:tc>
        <w:tc>
          <w:tcPr>
            <w:tcW w:w="1303" w:type="dxa"/>
          </w:tcPr>
          <w:p w14:paraId="3B811A09" w14:textId="77777777" w:rsidR="00364253" w:rsidRPr="00011D59" w:rsidRDefault="00364253" w:rsidP="00A61568">
            <w:pPr>
              <w:pStyle w:val="aa"/>
              <w:ind w:firstLine="0"/>
              <w:rPr>
                <w:lang w:val="en-US"/>
              </w:rPr>
            </w:pPr>
            <w:r w:rsidRPr="00011D59">
              <w:rPr>
                <w:lang w:val="en-US"/>
              </w:rPr>
              <w:t>public</w:t>
            </w:r>
          </w:p>
        </w:tc>
        <w:tc>
          <w:tcPr>
            <w:tcW w:w="1870" w:type="dxa"/>
          </w:tcPr>
          <w:p w14:paraId="62D0A52F" w14:textId="77777777" w:rsidR="00364253" w:rsidRPr="00011D59" w:rsidRDefault="00364253" w:rsidP="00A61568">
            <w:pPr>
              <w:pStyle w:val="aa"/>
              <w:ind w:firstLine="0"/>
            </w:pPr>
            <w:proofErr w:type="spellStart"/>
            <w:r w:rsidRPr="00011D59">
              <w:t>String</w:t>
            </w:r>
            <w:proofErr w:type="spellEnd"/>
          </w:p>
        </w:tc>
        <w:tc>
          <w:tcPr>
            <w:tcW w:w="1424" w:type="dxa"/>
          </w:tcPr>
          <w:p w14:paraId="795DD4B6" w14:textId="77777777" w:rsidR="00364253" w:rsidRPr="00011D59" w:rsidRDefault="00364253" w:rsidP="00A61568">
            <w:pPr>
              <w:pStyle w:val="aa"/>
              <w:ind w:firstLine="0"/>
              <w:rPr>
                <w:lang w:val="en-US"/>
              </w:rPr>
            </w:pPr>
            <w:proofErr w:type="spellStart"/>
            <w:r w:rsidRPr="00011D59">
              <w:rPr>
                <w:lang w:val="en-US"/>
              </w:rPr>
              <w:t>val</w:t>
            </w:r>
            <w:proofErr w:type="spellEnd"/>
          </w:p>
        </w:tc>
        <w:tc>
          <w:tcPr>
            <w:tcW w:w="2909" w:type="dxa"/>
          </w:tcPr>
          <w:p w14:paraId="1FB645C0" w14:textId="77777777" w:rsidR="00364253" w:rsidRPr="00011D59" w:rsidRDefault="00364253" w:rsidP="00A61568">
            <w:pPr>
              <w:pStyle w:val="aa"/>
              <w:ind w:firstLine="0"/>
            </w:pPr>
            <w:r w:rsidRPr="00011D59">
              <w:t>Название мероприя</w:t>
            </w:r>
            <w:r w:rsidRPr="00011D59">
              <w:softHyphen/>
              <w:t>тия</w:t>
            </w:r>
          </w:p>
        </w:tc>
      </w:tr>
      <w:tr w:rsidR="00364253" w:rsidRPr="00011D59" w14:paraId="1343C001" w14:textId="77777777" w:rsidTr="003A5E03">
        <w:tc>
          <w:tcPr>
            <w:tcW w:w="1839" w:type="dxa"/>
          </w:tcPr>
          <w:p w14:paraId="173FF5AC" w14:textId="77777777" w:rsidR="00364253" w:rsidRPr="00011D59" w:rsidRDefault="00364253" w:rsidP="00A61568">
            <w:pPr>
              <w:pStyle w:val="aa"/>
              <w:ind w:firstLine="0"/>
            </w:pPr>
            <w:proofErr w:type="spellStart"/>
            <w:r w:rsidRPr="00011D59">
              <w:t>description</w:t>
            </w:r>
            <w:proofErr w:type="spellEnd"/>
          </w:p>
        </w:tc>
        <w:tc>
          <w:tcPr>
            <w:tcW w:w="1303" w:type="dxa"/>
          </w:tcPr>
          <w:p w14:paraId="0BC0769E" w14:textId="77777777" w:rsidR="00364253" w:rsidRPr="00011D59" w:rsidRDefault="00364253" w:rsidP="00A61568">
            <w:pPr>
              <w:pStyle w:val="aa"/>
              <w:ind w:firstLine="0"/>
            </w:pPr>
            <w:r w:rsidRPr="00011D59">
              <w:rPr>
                <w:lang w:val="en-US"/>
              </w:rPr>
              <w:t>public</w:t>
            </w:r>
          </w:p>
        </w:tc>
        <w:tc>
          <w:tcPr>
            <w:tcW w:w="1870" w:type="dxa"/>
          </w:tcPr>
          <w:p w14:paraId="7193488A" w14:textId="77777777" w:rsidR="00364253" w:rsidRPr="00011D59" w:rsidRDefault="00364253" w:rsidP="00A61568">
            <w:pPr>
              <w:pStyle w:val="aa"/>
              <w:ind w:firstLine="0"/>
            </w:pPr>
            <w:proofErr w:type="spellStart"/>
            <w:r w:rsidRPr="00011D59">
              <w:t>String</w:t>
            </w:r>
            <w:proofErr w:type="spellEnd"/>
          </w:p>
        </w:tc>
        <w:tc>
          <w:tcPr>
            <w:tcW w:w="1424" w:type="dxa"/>
          </w:tcPr>
          <w:p w14:paraId="3A52B85D" w14:textId="77777777" w:rsidR="00364253" w:rsidRPr="00011D59" w:rsidRDefault="00364253" w:rsidP="00A61568">
            <w:pPr>
              <w:pStyle w:val="aa"/>
              <w:ind w:firstLine="0"/>
            </w:pPr>
            <w:proofErr w:type="spellStart"/>
            <w:r w:rsidRPr="00011D59">
              <w:rPr>
                <w:lang w:val="en-US"/>
              </w:rPr>
              <w:t>val</w:t>
            </w:r>
            <w:proofErr w:type="spellEnd"/>
          </w:p>
        </w:tc>
        <w:tc>
          <w:tcPr>
            <w:tcW w:w="2909" w:type="dxa"/>
          </w:tcPr>
          <w:p w14:paraId="1277A6B9" w14:textId="77777777" w:rsidR="00364253" w:rsidRPr="00011D59" w:rsidRDefault="00364253" w:rsidP="00A61568">
            <w:pPr>
              <w:pStyle w:val="aa"/>
              <w:ind w:firstLine="0"/>
            </w:pPr>
            <w:r w:rsidRPr="00011D59">
              <w:t>Описание мероприя</w:t>
            </w:r>
            <w:r w:rsidRPr="00011D59">
              <w:softHyphen/>
              <w:t>тия</w:t>
            </w:r>
          </w:p>
        </w:tc>
      </w:tr>
      <w:tr w:rsidR="00364253" w:rsidRPr="00011D59" w14:paraId="28CABE4E" w14:textId="77777777" w:rsidTr="003A5E03">
        <w:tc>
          <w:tcPr>
            <w:tcW w:w="1839" w:type="dxa"/>
          </w:tcPr>
          <w:p w14:paraId="2929B411" w14:textId="77777777" w:rsidR="00364253" w:rsidRPr="00011D59" w:rsidRDefault="00364253" w:rsidP="00A61568">
            <w:pPr>
              <w:pStyle w:val="aa"/>
              <w:ind w:firstLine="0"/>
            </w:pPr>
            <w:proofErr w:type="spellStart"/>
            <w:r w:rsidRPr="00011D59">
              <w:t>imgUrl</w:t>
            </w:r>
            <w:proofErr w:type="spellEnd"/>
          </w:p>
        </w:tc>
        <w:tc>
          <w:tcPr>
            <w:tcW w:w="1303" w:type="dxa"/>
          </w:tcPr>
          <w:p w14:paraId="3FEDB183" w14:textId="77777777" w:rsidR="00364253" w:rsidRPr="00011D59" w:rsidRDefault="00364253" w:rsidP="00A61568">
            <w:pPr>
              <w:pStyle w:val="aa"/>
              <w:ind w:firstLine="0"/>
            </w:pPr>
            <w:r w:rsidRPr="00011D59">
              <w:rPr>
                <w:lang w:val="en-US"/>
              </w:rPr>
              <w:t>public</w:t>
            </w:r>
          </w:p>
        </w:tc>
        <w:tc>
          <w:tcPr>
            <w:tcW w:w="1870" w:type="dxa"/>
          </w:tcPr>
          <w:p w14:paraId="1CBFD76B" w14:textId="77777777" w:rsidR="00364253" w:rsidRPr="00011D59" w:rsidRDefault="00364253" w:rsidP="00A61568">
            <w:pPr>
              <w:pStyle w:val="aa"/>
              <w:ind w:firstLine="0"/>
            </w:pPr>
            <w:proofErr w:type="spellStart"/>
            <w:proofErr w:type="gramStart"/>
            <w:r w:rsidRPr="00011D59">
              <w:t>Array</w:t>
            </w:r>
            <w:proofErr w:type="spellEnd"/>
            <w:r w:rsidRPr="00011D59">
              <w:t>&lt;</w:t>
            </w:r>
            <w:proofErr w:type="spellStart"/>
            <w:proofErr w:type="gramEnd"/>
            <w:r w:rsidRPr="00011D59">
              <w:t>String</w:t>
            </w:r>
            <w:proofErr w:type="spellEnd"/>
            <w:r w:rsidRPr="00011D59">
              <w:t>&gt;</w:t>
            </w:r>
          </w:p>
        </w:tc>
        <w:tc>
          <w:tcPr>
            <w:tcW w:w="1424" w:type="dxa"/>
          </w:tcPr>
          <w:p w14:paraId="06B7DBC5" w14:textId="77777777" w:rsidR="00364253" w:rsidRPr="00011D59" w:rsidRDefault="00364253" w:rsidP="00A61568">
            <w:pPr>
              <w:pStyle w:val="aa"/>
              <w:ind w:firstLine="0"/>
            </w:pPr>
            <w:proofErr w:type="spellStart"/>
            <w:r w:rsidRPr="00011D59">
              <w:rPr>
                <w:lang w:val="en-US"/>
              </w:rPr>
              <w:t>val</w:t>
            </w:r>
            <w:proofErr w:type="spellEnd"/>
          </w:p>
        </w:tc>
        <w:tc>
          <w:tcPr>
            <w:tcW w:w="2909" w:type="dxa"/>
          </w:tcPr>
          <w:p w14:paraId="5676DB5F" w14:textId="77777777" w:rsidR="00364253" w:rsidRPr="00011D59" w:rsidRDefault="00364253" w:rsidP="00A61568">
            <w:pPr>
              <w:pStyle w:val="aa"/>
              <w:ind w:firstLine="0"/>
            </w:pPr>
            <w:r w:rsidRPr="00011D59">
              <w:t>Набор ссылок на изоб</w:t>
            </w:r>
            <w:r w:rsidRPr="00011D59">
              <w:softHyphen/>
              <w:t>ражения</w:t>
            </w:r>
          </w:p>
        </w:tc>
      </w:tr>
      <w:tr w:rsidR="00364253" w:rsidRPr="00011D59" w14:paraId="07B64179" w14:textId="77777777" w:rsidTr="003A5E03">
        <w:tc>
          <w:tcPr>
            <w:tcW w:w="1839" w:type="dxa"/>
          </w:tcPr>
          <w:p w14:paraId="04F3744E" w14:textId="77777777" w:rsidR="00364253" w:rsidRPr="00011D59" w:rsidRDefault="00364253" w:rsidP="00A61568">
            <w:pPr>
              <w:pStyle w:val="aa"/>
              <w:ind w:firstLine="0"/>
            </w:pPr>
            <w:proofErr w:type="spellStart"/>
            <w:r w:rsidRPr="00011D59">
              <w:t>tags</w:t>
            </w:r>
            <w:proofErr w:type="spellEnd"/>
          </w:p>
        </w:tc>
        <w:tc>
          <w:tcPr>
            <w:tcW w:w="1303" w:type="dxa"/>
          </w:tcPr>
          <w:p w14:paraId="0AC19022" w14:textId="77777777" w:rsidR="00364253" w:rsidRPr="00011D59" w:rsidRDefault="00364253" w:rsidP="00A61568">
            <w:pPr>
              <w:pStyle w:val="aa"/>
              <w:ind w:firstLine="0"/>
              <w:rPr>
                <w:lang w:val="en-US"/>
              </w:rPr>
            </w:pPr>
            <w:r w:rsidRPr="00011D59">
              <w:rPr>
                <w:lang w:val="en-US"/>
              </w:rPr>
              <w:t>public</w:t>
            </w:r>
          </w:p>
        </w:tc>
        <w:tc>
          <w:tcPr>
            <w:tcW w:w="1870" w:type="dxa"/>
          </w:tcPr>
          <w:p w14:paraId="3EC319E1" w14:textId="77777777" w:rsidR="00364253" w:rsidRPr="00011D59" w:rsidRDefault="00364253" w:rsidP="00A61568">
            <w:pPr>
              <w:pStyle w:val="aa"/>
              <w:ind w:firstLine="0"/>
            </w:pPr>
            <w:proofErr w:type="spellStart"/>
            <w:r w:rsidRPr="00011D59">
              <w:t>String</w:t>
            </w:r>
            <w:proofErr w:type="spellEnd"/>
          </w:p>
        </w:tc>
        <w:tc>
          <w:tcPr>
            <w:tcW w:w="1424" w:type="dxa"/>
          </w:tcPr>
          <w:p w14:paraId="5DC4A90C" w14:textId="77777777" w:rsidR="00364253" w:rsidRPr="00011D59" w:rsidRDefault="00364253" w:rsidP="00A61568">
            <w:pPr>
              <w:pStyle w:val="aa"/>
              <w:ind w:firstLine="0"/>
              <w:rPr>
                <w:lang w:val="en-US"/>
              </w:rPr>
            </w:pPr>
            <w:proofErr w:type="spellStart"/>
            <w:r w:rsidRPr="00011D59">
              <w:rPr>
                <w:lang w:val="en-US"/>
              </w:rPr>
              <w:t>val</w:t>
            </w:r>
            <w:proofErr w:type="spellEnd"/>
          </w:p>
        </w:tc>
        <w:tc>
          <w:tcPr>
            <w:tcW w:w="2909" w:type="dxa"/>
          </w:tcPr>
          <w:p w14:paraId="5C96292B" w14:textId="77777777" w:rsidR="00364253" w:rsidRPr="00011D59" w:rsidRDefault="00364253" w:rsidP="00A61568">
            <w:pPr>
              <w:pStyle w:val="aa"/>
              <w:ind w:firstLine="0"/>
            </w:pPr>
            <w:r w:rsidRPr="00011D59">
              <w:t>Набор тегов меропри</w:t>
            </w:r>
            <w:r w:rsidRPr="00011D59">
              <w:softHyphen/>
              <w:t>ятия</w:t>
            </w:r>
          </w:p>
        </w:tc>
      </w:tr>
      <w:tr w:rsidR="00364253" w:rsidRPr="00011D59" w14:paraId="4CB206E8" w14:textId="77777777" w:rsidTr="003A5E03">
        <w:tc>
          <w:tcPr>
            <w:tcW w:w="1839" w:type="dxa"/>
          </w:tcPr>
          <w:p w14:paraId="75FA732E" w14:textId="77777777" w:rsidR="00364253" w:rsidRPr="00011D59" w:rsidRDefault="00364253" w:rsidP="00A61568">
            <w:pPr>
              <w:pStyle w:val="aa"/>
              <w:ind w:firstLine="0"/>
            </w:pPr>
            <w:proofErr w:type="spellStart"/>
            <w:r w:rsidRPr="00011D59">
              <w:t>date</w:t>
            </w:r>
            <w:proofErr w:type="spellEnd"/>
          </w:p>
        </w:tc>
        <w:tc>
          <w:tcPr>
            <w:tcW w:w="1303" w:type="dxa"/>
          </w:tcPr>
          <w:p w14:paraId="24219CB4" w14:textId="77777777" w:rsidR="00364253" w:rsidRPr="00011D59" w:rsidRDefault="00364253" w:rsidP="00A61568">
            <w:pPr>
              <w:pStyle w:val="aa"/>
              <w:ind w:firstLine="0"/>
              <w:rPr>
                <w:lang w:val="en-US"/>
              </w:rPr>
            </w:pPr>
            <w:r w:rsidRPr="00011D59">
              <w:rPr>
                <w:lang w:val="en-US"/>
              </w:rPr>
              <w:t>public</w:t>
            </w:r>
          </w:p>
        </w:tc>
        <w:tc>
          <w:tcPr>
            <w:tcW w:w="1870" w:type="dxa"/>
          </w:tcPr>
          <w:p w14:paraId="38857BEF" w14:textId="77777777" w:rsidR="00364253" w:rsidRPr="00011D59" w:rsidRDefault="00364253" w:rsidP="00A61568">
            <w:pPr>
              <w:pStyle w:val="aa"/>
              <w:ind w:firstLine="0"/>
              <w:rPr>
                <w:lang w:val="en-US"/>
              </w:rPr>
            </w:pPr>
            <w:r w:rsidRPr="00011D59">
              <w:rPr>
                <w:lang w:val="en-US"/>
              </w:rPr>
              <w:t>String</w:t>
            </w:r>
          </w:p>
        </w:tc>
        <w:tc>
          <w:tcPr>
            <w:tcW w:w="1424" w:type="dxa"/>
          </w:tcPr>
          <w:p w14:paraId="73F051CB" w14:textId="77777777" w:rsidR="00364253" w:rsidRPr="00011D59" w:rsidRDefault="00364253" w:rsidP="00A61568">
            <w:pPr>
              <w:pStyle w:val="aa"/>
              <w:ind w:firstLine="0"/>
              <w:rPr>
                <w:lang w:val="en-US"/>
              </w:rPr>
            </w:pPr>
            <w:proofErr w:type="spellStart"/>
            <w:r w:rsidRPr="00011D59">
              <w:rPr>
                <w:lang w:val="en-US"/>
              </w:rPr>
              <w:t>val</w:t>
            </w:r>
            <w:proofErr w:type="spellEnd"/>
          </w:p>
        </w:tc>
        <w:tc>
          <w:tcPr>
            <w:tcW w:w="2909" w:type="dxa"/>
          </w:tcPr>
          <w:p w14:paraId="657ECE02" w14:textId="77777777" w:rsidR="00364253" w:rsidRPr="00011D59" w:rsidRDefault="00364253" w:rsidP="00A61568">
            <w:pPr>
              <w:pStyle w:val="aa"/>
              <w:ind w:firstLine="0"/>
            </w:pPr>
            <w:r w:rsidRPr="00011D59">
              <w:t>Дата и время проведе</w:t>
            </w:r>
            <w:r w:rsidRPr="00011D59">
              <w:softHyphen/>
              <w:t>ния мероприятия</w:t>
            </w:r>
          </w:p>
        </w:tc>
      </w:tr>
      <w:tr w:rsidR="00364253" w:rsidRPr="00011D59" w14:paraId="62EF17B8" w14:textId="77777777" w:rsidTr="003A5E03">
        <w:tc>
          <w:tcPr>
            <w:tcW w:w="1839" w:type="dxa"/>
          </w:tcPr>
          <w:p w14:paraId="64BFC680" w14:textId="77777777" w:rsidR="00364253" w:rsidRPr="00011D59" w:rsidRDefault="00364253" w:rsidP="00A61568">
            <w:pPr>
              <w:pStyle w:val="aa"/>
              <w:ind w:firstLine="0"/>
            </w:pPr>
            <w:proofErr w:type="spellStart"/>
            <w:r w:rsidRPr="00011D59">
              <w:t>location</w:t>
            </w:r>
            <w:proofErr w:type="spellEnd"/>
          </w:p>
        </w:tc>
        <w:tc>
          <w:tcPr>
            <w:tcW w:w="1303" w:type="dxa"/>
          </w:tcPr>
          <w:p w14:paraId="2C2EFCA2" w14:textId="77777777" w:rsidR="00364253" w:rsidRPr="00011D59" w:rsidRDefault="00364253" w:rsidP="00A61568">
            <w:pPr>
              <w:pStyle w:val="aa"/>
              <w:ind w:firstLine="0"/>
              <w:rPr>
                <w:lang w:val="en-US"/>
              </w:rPr>
            </w:pPr>
            <w:r w:rsidRPr="00011D59">
              <w:rPr>
                <w:lang w:val="en-US"/>
              </w:rPr>
              <w:t>public</w:t>
            </w:r>
          </w:p>
        </w:tc>
        <w:tc>
          <w:tcPr>
            <w:tcW w:w="1870" w:type="dxa"/>
          </w:tcPr>
          <w:p w14:paraId="219EAE6B" w14:textId="77777777" w:rsidR="00364253" w:rsidRPr="00011D59" w:rsidRDefault="00364253" w:rsidP="00A61568">
            <w:pPr>
              <w:pStyle w:val="aa"/>
              <w:ind w:firstLine="0"/>
            </w:pPr>
            <w:r w:rsidRPr="00011D59">
              <w:rPr>
                <w:lang w:val="en-US"/>
              </w:rPr>
              <w:t>String</w:t>
            </w:r>
          </w:p>
        </w:tc>
        <w:tc>
          <w:tcPr>
            <w:tcW w:w="1424" w:type="dxa"/>
          </w:tcPr>
          <w:p w14:paraId="5F95F0FF" w14:textId="77777777" w:rsidR="00364253" w:rsidRPr="00011D59" w:rsidRDefault="00364253" w:rsidP="00A61568">
            <w:pPr>
              <w:pStyle w:val="aa"/>
              <w:ind w:firstLine="0"/>
              <w:rPr>
                <w:lang w:val="en-US"/>
              </w:rPr>
            </w:pPr>
            <w:proofErr w:type="spellStart"/>
            <w:r w:rsidRPr="00011D59">
              <w:rPr>
                <w:lang w:val="en-US"/>
              </w:rPr>
              <w:t>val</w:t>
            </w:r>
            <w:proofErr w:type="spellEnd"/>
          </w:p>
        </w:tc>
        <w:tc>
          <w:tcPr>
            <w:tcW w:w="2909" w:type="dxa"/>
          </w:tcPr>
          <w:p w14:paraId="164B5456" w14:textId="77777777" w:rsidR="00364253" w:rsidRPr="00011D59" w:rsidRDefault="00364253" w:rsidP="00A61568">
            <w:pPr>
              <w:pStyle w:val="aa"/>
              <w:ind w:firstLine="0"/>
            </w:pPr>
            <w:r w:rsidRPr="00011D59">
              <w:t>Место проведения ме</w:t>
            </w:r>
            <w:r w:rsidRPr="00011D59">
              <w:softHyphen/>
              <w:t>роприятия</w:t>
            </w:r>
          </w:p>
        </w:tc>
      </w:tr>
      <w:tr w:rsidR="00364253" w:rsidRPr="00011D59" w14:paraId="613C1E09" w14:textId="77777777" w:rsidTr="003A5E03">
        <w:tc>
          <w:tcPr>
            <w:tcW w:w="1839" w:type="dxa"/>
          </w:tcPr>
          <w:p w14:paraId="096DDBB1" w14:textId="77777777" w:rsidR="00364253" w:rsidRPr="00011D59" w:rsidRDefault="00364253" w:rsidP="00A61568">
            <w:pPr>
              <w:pStyle w:val="aa"/>
              <w:ind w:firstLine="0"/>
            </w:pPr>
            <w:proofErr w:type="spellStart"/>
            <w:r w:rsidRPr="00011D59">
              <w:t>humanCount</w:t>
            </w:r>
            <w:proofErr w:type="spellEnd"/>
          </w:p>
        </w:tc>
        <w:tc>
          <w:tcPr>
            <w:tcW w:w="1303" w:type="dxa"/>
          </w:tcPr>
          <w:p w14:paraId="5691D3B7" w14:textId="77777777" w:rsidR="00364253" w:rsidRPr="00011D59" w:rsidRDefault="00364253" w:rsidP="00A61568">
            <w:pPr>
              <w:pStyle w:val="aa"/>
              <w:ind w:firstLine="0"/>
              <w:rPr>
                <w:lang w:val="en-US"/>
              </w:rPr>
            </w:pPr>
            <w:r w:rsidRPr="00011D59">
              <w:rPr>
                <w:lang w:val="en-US"/>
              </w:rPr>
              <w:t>public</w:t>
            </w:r>
          </w:p>
        </w:tc>
        <w:tc>
          <w:tcPr>
            <w:tcW w:w="1870" w:type="dxa"/>
          </w:tcPr>
          <w:p w14:paraId="3373F916" w14:textId="77777777" w:rsidR="00364253" w:rsidRPr="00011D59" w:rsidRDefault="00364253" w:rsidP="00A61568">
            <w:pPr>
              <w:pStyle w:val="aa"/>
              <w:ind w:firstLine="0"/>
              <w:rPr>
                <w:lang w:val="en-US"/>
              </w:rPr>
            </w:pPr>
            <w:r w:rsidRPr="00011D59">
              <w:rPr>
                <w:lang w:val="en-US"/>
              </w:rPr>
              <w:t>Int</w:t>
            </w:r>
          </w:p>
        </w:tc>
        <w:tc>
          <w:tcPr>
            <w:tcW w:w="1424" w:type="dxa"/>
          </w:tcPr>
          <w:p w14:paraId="03278029" w14:textId="77777777" w:rsidR="00364253" w:rsidRPr="00011D59" w:rsidRDefault="00364253" w:rsidP="00A61568">
            <w:pPr>
              <w:pStyle w:val="aa"/>
              <w:ind w:firstLine="0"/>
              <w:rPr>
                <w:lang w:val="en-US"/>
              </w:rPr>
            </w:pPr>
            <w:proofErr w:type="spellStart"/>
            <w:r w:rsidRPr="00011D59">
              <w:rPr>
                <w:lang w:val="en-US"/>
              </w:rPr>
              <w:t>val</w:t>
            </w:r>
            <w:proofErr w:type="spellEnd"/>
          </w:p>
        </w:tc>
        <w:tc>
          <w:tcPr>
            <w:tcW w:w="2909" w:type="dxa"/>
          </w:tcPr>
          <w:p w14:paraId="1D6C5D18" w14:textId="77777777" w:rsidR="00364253" w:rsidRPr="00011D59" w:rsidRDefault="00364253" w:rsidP="00A61568">
            <w:pPr>
              <w:pStyle w:val="aa"/>
              <w:ind w:firstLine="0"/>
            </w:pPr>
            <w:r w:rsidRPr="00011D59">
              <w:t>Количество зареги</w:t>
            </w:r>
            <w:r w:rsidRPr="00011D59">
              <w:softHyphen/>
              <w:t>стрированных участ</w:t>
            </w:r>
            <w:r w:rsidRPr="00011D59">
              <w:softHyphen/>
              <w:t>ников</w:t>
            </w:r>
          </w:p>
        </w:tc>
      </w:tr>
      <w:tr w:rsidR="00364253" w:rsidRPr="00011D59" w14:paraId="651688A1" w14:textId="77777777" w:rsidTr="003A5E03">
        <w:tc>
          <w:tcPr>
            <w:tcW w:w="1839" w:type="dxa"/>
          </w:tcPr>
          <w:p w14:paraId="5A593894" w14:textId="77777777" w:rsidR="00364253" w:rsidRPr="00011D59" w:rsidRDefault="00364253" w:rsidP="00A61568">
            <w:pPr>
              <w:pStyle w:val="aa"/>
              <w:ind w:firstLine="0"/>
            </w:pPr>
            <w:proofErr w:type="spellStart"/>
            <w:r w:rsidRPr="00011D59">
              <w:t>regStart</w:t>
            </w:r>
            <w:proofErr w:type="spellEnd"/>
          </w:p>
        </w:tc>
        <w:tc>
          <w:tcPr>
            <w:tcW w:w="1303" w:type="dxa"/>
          </w:tcPr>
          <w:p w14:paraId="2BDC6287" w14:textId="77777777" w:rsidR="00364253" w:rsidRPr="00011D59" w:rsidRDefault="00364253" w:rsidP="00A61568">
            <w:pPr>
              <w:pStyle w:val="aa"/>
              <w:ind w:firstLine="0"/>
              <w:rPr>
                <w:lang w:val="en-US"/>
              </w:rPr>
            </w:pPr>
            <w:r w:rsidRPr="00011D59">
              <w:rPr>
                <w:lang w:val="en-US"/>
              </w:rPr>
              <w:t>public</w:t>
            </w:r>
          </w:p>
        </w:tc>
        <w:tc>
          <w:tcPr>
            <w:tcW w:w="1870" w:type="dxa"/>
          </w:tcPr>
          <w:p w14:paraId="40BCA9F0" w14:textId="77777777" w:rsidR="00364253" w:rsidRPr="00011D59" w:rsidRDefault="00364253" w:rsidP="00A61568">
            <w:pPr>
              <w:pStyle w:val="aa"/>
              <w:ind w:firstLine="0"/>
            </w:pPr>
            <w:r w:rsidRPr="00011D59">
              <w:rPr>
                <w:lang w:val="en-US"/>
              </w:rPr>
              <w:t>String</w:t>
            </w:r>
          </w:p>
        </w:tc>
        <w:tc>
          <w:tcPr>
            <w:tcW w:w="1424" w:type="dxa"/>
          </w:tcPr>
          <w:p w14:paraId="20D02E50" w14:textId="77777777" w:rsidR="00364253" w:rsidRPr="00011D59" w:rsidRDefault="00364253" w:rsidP="00A61568">
            <w:pPr>
              <w:pStyle w:val="aa"/>
              <w:ind w:firstLine="0"/>
              <w:rPr>
                <w:lang w:val="en-US"/>
              </w:rPr>
            </w:pPr>
            <w:proofErr w:type="spellStart"/>
            <w:r w:rsidRPr="00011D59">
              <w:rPr>
                <w:lang w:val="en-US"/>
              </w:rPr>
              <w:t>val</w:t>
            </w:r>
            <w:proofErr w:type="spellEnd"/>
          </w:p>
        </w:tc>
        <w:tc>
          <w:tcPr>
            <w:tcW w:w="2909" w:type="dxa"/>
          </w:tcPr>
          <w:p w14:paraId="6D8D6988" w14:textId="77777777" w:rsidR="00364253" w:rsidRPr="00011D59" w:rsidRDefault="00364253" w:rsidP="00A61568">
            <w:pPr>
              <w:pStyle w:val="aa"/>
              <w:ind w:firstLine="0"/>
            </w:pPr>
            <w:r w:rsidRPr="00011D59">
              <w:t>Дата и время начала регистрации</w:t>
            </w:r>
          </w:p>
        </w:tc>
      </w:tr>
      <w:tr w:rsidR="00364253" w:rsidRPr="00011D59" w14:paraId="11B4215B" w14:textId="77777777" w:rsidTr="003A5E03">
        <w:tc>
          <w:tcPr>
            <w:tcW w:w="1839" w:type="dxa"/>
          </w:tcPr>
          <w:p w14:paraId="2C847D01" w14:textId="77777777" w:rsidR="00364253" w:rsidRPr="00011D59" w:rsidRDefault="00364253" w:rsidP="00A61568">
            <w:pPr>
              <w:pStyle w:val="aa"/>
              <w:ind w:firstLine="0"/>
            </w:pPr>
            <w:proofErr w:type="spellStart"/>
            <w:r w:rsidRPr="00011D59">
              <w:t>regEnd</w:t>
            </w:r>
            <w:proofErr w:type="spellEnd"/>
          </w:p>
        </w:tc>
        <w:tc>
          <w:tcPr>
            <w:tcW w:w="1303" w:type="dxa"/>
          </w:tcPr>
          <w:p w14:paraId="71BC5425" w14:textId="77777777" w:rsidR="00364253" w:rsidRPr="00011D59" w:rsidRDefault="00364253" w:rsidP="00A61568">
            <w:pPr>
              <w:pStyle w:val="aa"/>
              <w:ind w:firstLine="0"/>
              <w:rPr>
                <w:lang w:val="en-US"/>
              </w:rPr>
            </w:pPr>
            <w:r w:rsidRPr="00011D59">
              <w:rPr>
                <w:lang w:val="en-US"/>
              </w:rPr>
              <w:t>public</w:t>
            </w:r>
          </w:p>
        </w:tc>
        <w:tc>
          <w:tcPr>
            <w:tcW w:w="1870" w:type="dxa"/>
          </w:tcPr>
          <w:p w14:paraId="60F505E7" w14:textId="77777777" w:rsidR="00364253" w:rsidRPr="00011D59" w:rsidRDefault="00364253" w:rsidP="00A61568">
            <w:pPr>
              <w:pStyle w:val="aa"/>
              <w:ind w:firstLine="0"/>
            </w:pPr>
            <w:r w:rsidRPr="00011D59">
              <w:rPr>
                <w:lang w:val="en-US"/>
              </w:rPr>
              <w:t>String</w:t>
            </w:r>
          </w:p>
        </w:tc>
        <w:tc>
          <w:tcPr>
            <w:tcW w:w="1424" w:type="dxa"/>
          </w:tcPr>
          <w:p w14:paraId="32F04F80" w14:textId="77777777" w:rsidR="00364253" w:rsidRPr="00011D59" w:rsidRDefault="00364253" w:rsidP="00A61568">
            <w:pPr>
              <w:pStyle w:val="aa"/>
              <w:ind w:firstLine="0"/>
              <w:rPr>
                <w:lang w:val="en-US"/>
              </w:rPr>
            </w:pPr>
            <w:proofErr w:type="spellStart"/>
            <w:r w:rsidRPr="00011D59">
              <w:rPr>
                <w:lang w:val="en-US"/>
              </w:rPr>
              <w:t>val</w:t>
            </w:r>
            <w:proofErr w:type="spellEnd"/>
          </w:p>
        </w:tc>
        <w:tc>
          <w:tcPr>
            <w:tcW w:w="2909" w:type="dxa"/>
          </w:tcPr>
          <w:p w14:paraId="4826C082" w14:textId="77777777" w:rsidR="00364253" w:rsidRPr="00011D59" w:rsidRDefault="00364253" w:rsidP="00A61568">
            <w:pPr>
              <w:pStyle w:val="aa"/>
              <w:ind w:firstLine="0"/>
            </w:pPr>
            <w:r w:rsidRPr="00011D59">
              <w:t>Дата и время конца регистрации</w:t>
            </w:r>
          </w:p>
        </w:tc>
      </w:tr>
    </w:tbl>
    <w:p w14:paraId="0E49E3BA" w14:textId="77777777" w:rsidR="003A5E03" w:rsidRPr="00011D59" w:rsidRDefault="003A5E03" w:rsidP="003A5E03">
      <w:pPr>
        <w:pStyle w:val="aa"/>
        <w:ind w:firstLine="0"/>
      </w:pPr>
    </w:p>
    <w:p w14:paraId="22B0A395" w14:textId="77777777" w:rsidR="003A5E03" w:rsidRPr="00011D59" w:rsidRDefault="003A5E03">
      <w:pPr>
        <w:rPr>
          <w:rFonts w:ascii="Times New Roman" w:hAnsi="Times New Roman"/>
          <w:color w:val="000000" w:themeColor="text1"/>
          <w:sz w:val="28"/>
          <w:lang w:eastAsia="ru-RU"/>
        </w:rPr>
      </w:pPr>
      <w:r w:rsidRPr="00011D59">
        <w:br w:type="page"/>
      </w:r>
    </w:p>
    <w:p w14:paraId="0DD682DC" w14:textId="130D6B80" w:rsidR="003A5E03" w:rsidRPr="00011D59" w:rsidRDefault="003A5E03" w:rsidP="003A5E03">
      <w:pPr>
        <w:pStyle w:val="aa"/>
        <w:ind w:firstLine="0"/>
      </w:pPr>
      <w:r w:rsidRPr="00011D59">
        <w:lastRenderedPageBreak/>
        <w:t>Продолжение таблицы 2.1</w:t>
      </w:r>
    </w:p>
    <w:tbl>
      <w:tblPr>
        <w:tblStyle w:val="af1"/>
        <w:tblW w:w="0" w:type="auto"/>
        <w:tblLook w:val="04A0" w:firstRow="1" w:lastRow="0" w:firstColumn="1" w:lastColumn="0" w:noHBand="0" w:noVBand="1"/>
      </w:tblPr>
      <w:tblGrid>
        <w:gridCol w:w="1943"/>
        <w:gridCol w:w="1313"/>
        <w:gridCol w:w="1698"/>
        <w:gridCol w:w="1424"/>
        <w:gridCol w:w="2967"/>
      </w:tblGrid>
      <w:tr w:rsidR="0011150E" w:rsidRPr="00011D59" w14:paraId="01635C41" w14:textId="77777777" w:rsidTr="00122B5F">
        <w:tc>
          <w:tcPr>
            <w:tcW w:w="1943" w:type="dxa"/>
            <w:vAlign w:val="center"/>
          </w:tcPr>
          <w:p w14:paraId="15045961" w14:textId="0AC185DD" w:rsidR="0011150E" w:rsidRPr="00011D59" w:rsidRDefault="0011150E" w:rsidP="0011150E">
            <w:pPr>
              <w:pStyle w:val="aa"/>
              <w:ind w:firstLine="0"/>
              <w:jc w:val="center"/>
            </w:pPr>
            <w:r w:rsidRPr="00011D59">
              <w:rPr>
                <w:b/>
                <w:bCs/>
              </w:rPr>
              <w:t>Название</w:t>
            </w:r>
          </w:p>
        </w:tc>
        <w:tc>
          <w:tcPr>
            <w:tcW w:w="1313" w:type="dxa"/>
            <w:vAlign w:val="center"/>
          </w:tcPr>
          <w:p w14:paraId="62E597A2" w14:textId="3D392A67" w:rsidR="0011150E" w:rsidRPr="00011D59" w:rsidRDefault="0011150E" w:rsidP="0011150E">
            <w:pPr>
              <w:pStyle w:val="aa"/>
              <w:ind w:firstLine="0"/>
              <w:jc w:val="center"/>
              <w:rPr>
                <w:lang w:val="en-US"/>
              </w:rPr>
            </w:pPr>
            <w:r w:rsidRPr="00011D59">
              <w:rPr>
                <w:b/>
                <w:bCs/>
              </w:rPr>
              <w:t>Уровень доступа</w:t>
            </w:r>
          </w:p>
        </w:tc>
        <w:tc>
          <w:tcPr>
            <w:tcW w:w="1701" w:type="dxa"/>
            <w:vAlign w:val="center"/>
          </w:tcPr>
          <w:p w14:paraId="1CF700F0" w14:textId="551C9752" w:rsidR="0011150E" w:rsidRPr="00011D59" w:rsidRDefault="0011150E" w:rsidP="0011150E">
            <w:pPr>
              <w:pStyle w:val="aa"/>
              <w:ind w:firstLine="0"/>
              <w:jc w:val="center"/>
              <w:rPr>
                <w:lang w:val="en-US"/>
              </w:rPr>
            </w:pPr>
            <w:r w:rsidRPr="00011D59">
              <w:rPr>
                <w:b/>
                <w:bCs/>
              </w:rPr>
              <w:t>Тип данных</w:t>
            </w:r>
          </w:p>
        </w:tc>
        <w:tc>
          <w:tcPr>
            <w:tcW w:w="1417" w:type="dxa"/>
            <w:vAlign w:val="center"/>
          </w:tcPr>
          <w:p w14:paraId="4AEBBDEB" w14:textId="44E5FFD4" w:rsidR="0011150E" w:rsidRPr="00011D59" w:rsidRDefault="0011150E" w:rsidP="0011150E">
            <w:pPr>
              <w:pStyle w:val="aa"/>
              <w:ind w:firstLine="0"/>
              <w:jc w:val="center"/>
              <w:rPr>
                <w:lang w:val="en-US"/>
              </w:rPr>
            </w:pPr>
            <w:r w:rsidRPr="00011D59">
              <w:rPr>
                <w:b/>
                <w:bCs/>
              </w:rPr>
              <w:t>Свойство</w:t>
            </w:r>
          </w:p>
        </w:tc>
        <w:tc>
          <w:tcPr>
            <w:tcW w:w="2971" w:type="dxa"/>
            <w:vAlign w:val="center"/>
          </w:tcPr>
          <w:p w14:paraId="50E1CC31" w14:textId="46943617" w:rsidR="0011150E" w:rsidRPr="00011D59" w:rsidRDefault="0011150E" w:rsidP="0011150E">
            <w:pPr>
              <w:pStyle w:val="aa"/>
              <w:ind w:firstLine="0"/>
              <w:jc w:val="center"/>
            </w:pPr>
            <w:r w:rsidRPr="00011D59">
              <w:rPr>
                <w:b/>
                <w:bCs/>
              </w:rPr>
              <w:t>Назначение</w:t>
            </w:r>
          </w:p>
        </w:tc>
      </w:tr>
      <w:tr w:rsidR="00364253" w:rsidRPr="00011D59" w14:paraId="0EA7003D" w14:textId="77777777" w:rsidTr="003A5E03">
        <w:tc>
          <w:tcPr>
            <w:tcW w:w="1943" w:type="dxa"/>
          </w:tcPr>
          <w:p w14:paraId="467069A3" w14:textId="77777777" w:rsidR="00364253" w:rsidRPr="00011D59" w:rsidRDefault="00364253" w:rsidP="00A61568">
            <w:pPr>
              <w:pStyle w:val="aa"/>
              <w:ind w:firstLine="0"/>
            </w:pPr>
            <w:proofErr w:type="spellStart"/>
            <w:r w:rsidRPr="00011D59">
              <w:t>organizers</w:t>
            </w:r>
            <w:proofErr w:type="spellEnd"/>
          </w:p>
        </w:tc>
        <w:tc>
          <w:tcPr>
            <w:tcW w:w="1313" w:type="dxa"/>
          </w:tcPr>
          <w:p w14:paraId="61917A4A" w14:textId="77777777" w:rsidR="00364253" w:rsidRPr="00011D59" w:rsidRDefault="00364253" w:rsidP="00A61568">
            <w:pPr>
              <w:pStyle w:val="aa"/>
              <w:ind w:firstLine="0"/>
              <w:rPr>
                <w:lang w:val="en-US"/>
              </w:rPr>
            </w:pPr>
            <w:r w:rsidRPr="00011D59">
              <w:rPr>
                <w:lang w:val="en-US"/>
              </w:rPr>
              <w:t>public</w:t>
            </w:r>
          </w:p>
        </w:tc>
        <w:tc>
          <w:tcPr>
            <w:tcW w:w="1701" w:type="dxa"/>
          </w:tcPr>
          <w:p w14:paraId="250D4E30" w14:textId="77777777" w:rsidR="00364253" w:rsidRPr="00011D59" w:rsidRDefault="00364253" w:rsidP="00A61568">
            <w:pPr>
              <w:pStyle w:val="aa"/>
              <w:ind w:firstLine="0"/>
            </w:pPr>
            <w:r w:rsidRPr="00011D59">
              <w:rPr>
                <w:lang w:val="en-US"/>
              </w:rPr>
              <w:t>String</w:t>
            </w:r>
          </w:p>
        </w:tc>
        <w:tc>
          <w:tcPr>
            <w:tcW w:w="1417" w:type="dxa"/>
          </w:tcPr>
          <w:p w14:paraId="0A7D5118" w14:textId="77777777" w:rsidR="00364253" w:rsidRPr="00011D59" w:rsidRDefault="00364253" w:rsidP="00A61568">
            <w:pPr>
              <w:pStyle w:val="aa"/>
              <w:ind w:firstLine="0"/>
              <w:rPr>
                <w:lang w:val="en-US"/>
              </w:rPr>
            </w:pPr>
            <w:proofErr w:type="spellStart"/>
            <w:r w:rsidRPr="00011D59">
              <w:rPr>
                <w:lang w:val="en-US"/>
              </w:rPr>
              <w:t>val</w:t>
            </w:r>
            <w:proofErr w:type="spellEnd"/>
          </w:p>
        </w:tc>
        <w:tc>
          <w:tcPr>
            <w:tcW w:w="2971" w:type="dxa"/>
          </w:tcPr>
          <w:p w14:paraId="049CCE67" w14:textId="77777777" w:rsidR="00364253" w:rsidRPr="00011D59" w:rsidRDefault="00364253" w:rsidP="00A61568">
            <w:pPr>
              <w:pStyle w:val="aa"/>
              <w:ind w:firstLine="0"/>
            </w:pPr>
            <w:r w:rsidRPr="00011D59">
              <w:t>Список организаторов мероприятия</w:t>
            </w:r>
          </w:p>
        </w:tc>
      </w:tr>
      <w:tr w:rsidR="00364253" w:rsidRPr="00011D59" w14:paraId="7F7E92F5" w14:textId="77777777" w:rsidTr="00A61568">
        <w:tc>
          <w:tcPr>
            <w:tcW w:w="9345" w:type="dxa"/>
            <w:gridSpan w:val="5"/>
          </w:tcPr>
          <w:p w14:paraId="37C0EE31" w14:textId="77777777" w:rsidR="00364253" w:rsidRPr="00011D59" w:rsidRDefault="00364253" w:rsidP="00A61568">
            <w:pPr>
              <w:pStyle w:val="aa"/>
              <w:ind w:firstLine="0"/>
              <w:jc w:val="center"/>
              <w:rPr>
                <w:lang w:val="en-US"/>
              </w:rPr>
            </w:pPr>
            <w:proofErr w:type="spellStart"/>
            <w:r w:rsidRPr="00011D59">
              <w:t>MyEvent</w:t>
            </w:r>
            <w:proofErr w:type="spellEnd"/>
          </w:p>
        </w:tc>
      </w:tr>
      <w:tr w:rsidR="00364253" w:rsidRPr="00011D59" w14:paraId="2A7D2B5F" w14:textId="77777777" w:rsidTr="003A5E03">
        <w:tc>
          <w:tcPr>
            <w:tcW w:w="1943" w:type="dxa"/>
          </w:tcPr>
          <w:p w14:paraId="35D8B3F2" w14:textId="77777777" w:rsidR="00364253" w:rsidRPr="00011D59" w:rsidRDefault="00364253" w:rsidP="00A61568">
            <w:pPr>
              <w:pStyle w:val="aa"/>
              <w:ind w:firstLine="0"/>
            </w:pPr>
            <w:proofErr w:type="spellStart"/>
            <w:r w:rsidRPr="00011D59">
              <w:t>id</w:t>
            </w:r>
            <w:proofErr w:type="spellEnd"/>
          </w:p>
        </w:tc>
        <w:tc>
          <w:tcPr>
            <w:tcW w:w="1313" w:type="dxa"/>
          </w:tcPr>
          <w:p w14:paraId="557C16F7" w14:textId="77777777" w:rsidR="00364253" w:rsidRPr="00011D59" w:rsidRDefault="00364253" w:rsidP="00A61568">
            <w:pPr>
              <w:pStyle w:val="aa"/>
              <w:ind w:firstLine="0"/>
              <w:rPr>
                <w:lang w:val="en-US"/>
              </w:rPr>
            </w:pPr>
            <w:r w:rsidRPr="00011D59">
              <w:rPr>
                <w:lang w:val="en-US"/>
              </w:rPr>
              <w:t>public</w:t>
            </w:r>
          </w:p>
        </w:tc>
        <w:tc>
          <w:tcPr>
            <w:tcW w:w="1701" w:type="dxa"/>
          </w:tcPr>
          <w:p w14:paraId="1489E996" w14:textId="77777777" w:rsidR="00364253" w:rsidRPr="00011D59" w:rsidRDefault="00364253" w:rsidP="00A61568">
            <w:pPr>
              <w:pStyle w:val="aa"/>
              <w:ind w:firstLine="0"/>
            </w:pPr>
            <w:r w:rsidRPr="00011D59">
              <w:t>Long</w:t>
            </w:r>
          </w:p>
        </w:tc>
        <w:tc>
          <w:tcPr>
            <w:tcW w:w="1417" w:type="dxa"/>
          </w:tcPr>
          <w:p w14:paraId="09D2C988" w14:textId="77777777" w:rsidR="00364253" w:rsidRPr="00011D59" w:rsidRDefault="00364253" w:rsidP="00A61568">
            <w:pPr>
              <w:pStyle w:val="aa"/>
              <w:ind w:firstLine="0"/>
              <w:rPr>
                <w:lang w:val="en-US"/>
              </w:rPr>
            </w:pPr>
            <w:proofErr w:type="spellStart"/>
            <w:r w:rsidRPr="00011D59">
              <w:rPr>
                <w:lang w:val="en-US"/>
              </w:rPr>
              <w:t>val</w:t>
            </w:r>
            <w:proofErr w:type="spellEnd"/>
          </w:p>
        </w:tc>
        <w:tc>
          <w:tcPr>
            <w:tcW w:w="2971" w:type="dxa"/>
          </w:tcPr>
          <w:p w14:paraId="768A160F" w14:textId="77777777" w:rsidR="00364253" w:rsidRPr="00011D59" w:rsidRDefault="00364253" w:rsidP="00A61568">
            <w:pPr>
              <w:pStyle w:val="aa"/>
              <w:ind w:firstLine="0"/>
            </w:pPr>
            <w:r w:rsidRPr="00011D59">
              <w:rPr>
                <w:lang w:val="en-US"/>
              </w:rPr>
              <w:t>id</w:t>
            </w:r>
            <w:r w:rsidRPr="00011D59">
              <w:t xml:space="preserve"> зарегистрирован</w:t>
            </w:r>
            <w:r w:rsidRPr="00011D59">
              <w:softHyphen/>
              <w:t>ного мероприятия</w:t>
            </w:r>
          </w:p>
        </w:tc>
      </w:tr>
      <w:tr w:rsidR="00364253" w:rsidRPr="00011D59" w14:paraId="2887DAC6" w14:textId="77777777" w:rsidTr="003A5E03">
        <w:tc>
          <w:tcPr>
            <w:tcW w:w="1943" w:type="dxa"/>
          </w:tcPr>
          <w:p w14:paraId="1EF5A0F9" w14:textId="77777777" w:rsidR="00364253" w:rsidRPr="00011D59" w:rsidRDefault="00364253" w:rsidP="00A61568">
            <w:pPr>
              <w:pStyle w:val="aa"/>
              <w:ind w:firstLine="0"/>
            </w:pPr>
            <w:proofErr w:type="spellStart"/>
            <w:r w:rsidRPr="00011D59">
              <w:t>eventId</w:t>
            </w:r>
            <w:proofErr w:type="spellEnd"/>
          </w:p>
        </w:tc>
        <w:tc>
          <w:tcPr>
            <w:tcW w:w="1313" w:type="dxa"/>
          </w:tcPr>
          <w:p w14:paraId="502D328B" w14:textId="77777777" w:rsidR="00364253" w:rsidRPr="00011D59" w:rsidRDefault="00364253" w:rsidP="00A61568">
            <w:pPr>
              <w:pStyle w:val="aa"/>
              <w:ind w:firstLine="0"/>
              <w:rPr>
                <w:lang w:val="en-US"/>
              </w:rPr>
            </w:pPr>
            <w:r w:rsidRPr="00011D59">
              <w:rPr>
                <w:lang w:val="en-US"/>
              </w:rPr>
              <w:t>public</w:t>
            </w:r>
          </w:p>
        </w:tc>
        <w:tc>
          <w:tcPr>
            <w:tcW w:w="1701" w:type="dxa"/>
          </w:tcPr>
          <w:p w14:paraId="70F8E046" w14:textId="77777777" w:rsidR="00364253" w:rsidRPr="00011D59" w:rsidRDefault="00364253" w:rsidP="00A61568">
            <w:pPr>
              <w:pStyle w:val="aa"/>
              <w:ind w:firstLine="0"/>
            </w:pPr>
            <w:r w:rsidRPr="00011D59">
              <w:t>Long</w:t>
            </w:r>
          </w:p>
        </w:tc>
        <w:tc>
          <w:tcPr>
            <w:tcW w:w="1417" w:type="dxa"/>
          </w:tcPr>
          <w:p w14:paraId="16C0DF35" w14:textId="77777777" w:rsidR="00364253" w:rsidRPr="00011D59" w:rsidRDefault="00364253" w:rsidP="00A61568">
            <w:pPr>
              <w:pStyle w:val="aa"/>
              <w:ind w:firstLine="0"/>
              <w:rPr>
                <w:lang w:val="en-US"/>
              </w:rPr>
            </w:pPr>
            <w:proofErr w:type="spellStart"/>
            <w:r w:rsidRPr="00011D59">
              <w:rPr>
                <w:lang w:val="en-US"/>
              </w:rPr>
              <w:t>val</w:t>
            </w:r>
            <w:proofErr w:type="spellEnd"/>
          </w:p>
        </w:tc>
        <w:tc>
          <w:tcPr>
            <w:tcW w:w="2971" w:type="dxa"/>
          </w:tcPr>
          <w:p w14:paraId="003FBED0" w14:textId="77777777" w:rsidR="00364253" w:rsidRPr="00011D59" w:rsidRDefault="00364253" w:rsidP="00A61568">
            <w:pPr>
              <w:pStyle w:val="aa"/>
              <w:ind w:firstLine="0"/>
            </w:pPr>
            <w:r w:rsidRPr="00011D59">
              <w:rPr>
                <w:lang w:val="en-US"/>
              </w:rPr>
              <w:t>id</w:t>
            </w:r>
            <w:r w:rsidRPr="00011D59">
              <w:t xml:space="preserve"> мероприятия в си</w:t>
            </w:r>
            <w:r w:rsidRPr="00011D59">
              <w:softHyphen/>
              <w:t>стеме</w:t>
            </w:r>
          </w:p>
        </w:tc>
      </w:tr>
      <w:tr w:rsidR="00364253" w:rsidRPr="00011D59" w14:paraId="1BE937E9" w14:textId="77777777" w:rsidTr="003A5E03">
        <w:tc>
          <w:tcPr>
            <w:tcW w:w="1943" w:type="dxa"/>
          </w:tcPr>
          <w:p w14:paraId="7EE0B405" w14:textId="77777777" w:rsidR="00364253" w:rsidRPr="00011D59" w:rsidRDefault="00364253" w:rsidP="00A61568">
            <w:pPr>
              <w:pStyle w:val="aa"/>
              <w:ind w:firstLine="0"/>
            </w:pPr>
            <w:proofErr w:type="spellStart"/>
            <w:r w:rsidRPr="00011D59">
              <w:t>title</w:t>
            </w:r>
            <w:proofErr w:type="spellEnd"/>
          </w:p>
        </w:tc>
        <w:tc>
          <w:tcPr>
            <w:tcW w:w="1313" w:type="dxa"/>
          </w:tcPr>
          <w:p w14:paraId="0D672718" w14:textId="77777777" w:rsidR="00364253" w:rsidRPr="00011D59" w:rsidRDefault="00364253" w:rsidP="00A61568">
            <w:pPr>
              <w:pStyle w:val="aa"/>
              <w:ind w:firstLine="0"/>
              <w:rPr>
                <w:lang w:val="en-US"/>
              </w:rPr>
            </w:pPr>
            <w:r w:rsidRPr="00011D59">
              <w:rPr>
                <w:lang w:val="en-US"/>
              </w:rPr>
              <w:t>public</w:t>
            </w:r>
          </w:p>
        </w:tc>
        <w:tc>
          <w:tcPr>
            <w:tcW w:w="1701" w:type="dxa"/>
          </w:tcPr>
          <w:p w14:paraId="49538030" w14:textId="77777777" w:rsidR="00364253" w:rsidRPr="00011D59" w:rsidRDefault="00364253" w:rsidP="00A61568">
            <w:pPr>
              <w:pStyle w:val="aa"/>
              <w:ind w:firstLine="0"/>
            </w:pPr>
            <w:proofErr w:type="spellStart"/>
            <w:r w:rsidRPr="00011D59">
              <w:t>String</w:t>
            </w:r>
            <w:proofErr w:type="spellEnd"/>
          </w:p>
        </w:tc>
        <w:tc>
          <w:tcPr>
            <w:tcW w:w="1417" w:type="dxa"/>
          </w:tcPr>
          <w:p w14:paraId="23697B52" w14:textId="77777777" w:rsidR="00364253" w:rsidRPr="00011D59" w:rsidRDefault="00364253" w:rsidP="00A61568">
            <w:pPr>
              <w:pStyle w:val="aa"/>
              <w:ind w:firstLine="0"/>
              <w:rPr>
                <w:lang w:val="en-US"/>
              </w:rPr>
            </w:pPr>
            <w:proofErr w:type="spellStart"/>
            <w:r w:rsidRPr="00011D59">
              <w:rPr>
                <w:lang w:val="en-US"/>
              </w:rPr>
              <w:t>val</w:t>
            </w:r>
            <w:proofErr w:type="spellEnd"/>
          </w:p>
        </w:tc>
        <w:tc>
          <w:tcPr>
            <w:tcW w:w="2971" w:type="dxa"/>
          </w:tcPr>
          <w:p w14:paraId="20ACB003" w14:textId="77777777" w:rsidR="00364253" w:rsidRPr="00011D59" w:rsidRDefault="00364253" w:rsidP="00A61568">
            <w:pPr>
              <w:pStyle w:val="aa"/>
              <w:ind w:firstLine="0"/>
            </w:pPr>
            <w:r w:rsidRPr="00011D59">
              <w:t>Название мероприя</w:t>
            </w:r>
            <w:r w:rsidRPr="00011D59">
              <w:softHyphen/>
              <w:t>тия</w:t>
            </w:r>
          </w:p>
        </w:tc>
      </w:tr>
      <w:tr w:rsidR="00364253" w:rsidRPr="00011D59" w14:paraId="00531125" w14:textId="77777777" w:rsidTr="003A5E03">
        <w:tc>
          <w:tcPr>
            <w:tcW w:w="1943" w:type="dxa"/>
          </w:tcPr>
          <w:p w14:paraId="5D12B0CC" w14:textId="77777777" w:rsidR="00364253" w:rsidRPr="00011D59" w:rsidRDefault="00364253" w:rsidP="00A61568">
            <w:pPr>
              <w:pStyle w:val="aa"/>
              <w:ind w:firstLine="0"/>
            </w:pPr>
            <w:proofErr w:type="spellStart"/>
            <w:r w:rsidRPr="00011D59">
              <w:t>qr</w:t>
            </w:r>
            <w:r w:rsidRPr="00011D59">
              <w:rPr>
                <w:lang w:val="en-US"/>
              </w:rPr>
              <w:t>Uid</w:t>
            </w:r>
            <w:proofErr w:type="spellEnd"/>
          </w:p>
        </w:tc>
        <w:tc>
          <w:tcPr>
            <w:tcW w:w="1313" w:type="dxa"/>
          </w:tcPr>
          <w:p w14:paraId="31156311" w14:textId="77777777" w:rsidR="00364253" w:rsidRPr="00011D59" w:rsidRDefault="00364253" w:rsidP="00A61568">
            <w:pPr>
              <w:pStyle w:val="aa"/>
              <w:ind w:firstLine="0"/>
              <w:rPr>
                <w:lang w:val="en-US"/>
              </w:rPr>
            </w:pPr>
            <w:r w:rsidRPr="00011D59">
              <w:rPr>
                <w:lang w:val="en-US"/>
              </w:rPr>
              <w:t>public</w:t>
            </w:r>
          </w:p>
        </w:tc>
        <w:tc>
          <w:tcPr>
            <w:tcW w:w="1701" w:type="dxa"/>
          </w:tcPr>
          <w:p w14:paraId="1C865EAA" w14:textId="77777777" w:rsidR="00364253" w:rsidRPr="00011D59" w:rsidRDefault="00364253" w:rsidP="00A61568">
            <w:pPr>
              <w:pStyle w:val="aa"/>
              <w:ind w:firstLine="0"/>
            </w:pPr>
            <w:proofErr w:type="spellStart"/>
            <w:r w:rsidRPr="00011D59">
              <w:t>String</w:t>
            </w:r>
            <w:proofErr w:type="spellEnd"/>
          </w:p>
        </w:tc>
        <w:tc>
          <w:tcPr>
            <w:tcW w:w="1417" w:type="dxa"/>
          </w:tcPr>
          <w:p w14:paraId="69EA7147" w14:textId="77777777" w:rsidR="00364253" w:rsidRPr="00011D59" w:rsidRDefault="00364253" w:rsidP="00A61568">
            <w:pPr>
              <w:pStyle w:val="aa"/>
              <w:ind w:firstLine="0"/>
              <w:rPr>
                <w:lang w:val="en-US"/>
              </w:rPr>
            </w:pPr>
            <w:proofErr w:type="spellStart"/>
            <w:r w:rsidRPr="00011D59">
              <w:rPr>
                <w:lang w:val="en-US"/>
              </w:rPr>
              <w:t>val</w:t>
            </w:r>
            <w:proofErr w:type="spellEnd"/>
          </w:p>
        </w:tc>
        <w:tc>
          <w:tcPr>
            <w:tcW w:w="2971" w:type="dxa"/>
          </w:tcPr>
          <w:p w14:paraId="6208A29B" w14:textId="77777777" w:rsidR="00364253" w:rsidRPr="00011D59" w:rsidRDefault="00364253" w:rsidP="00A61568">
            <w:pPr>
              <w:pStyle w:val="aa"/>
              <w:ind w:firstLine="0"/>
            </w:pPr>
            <w:proofErr w:type="spellStart"/>
            <w:r w:rsidRPr="00011D59">
              <w:rPr>
                <w:lang w:val="en-US"/>
              </w:rPr>
              <w:t>Uid</w:t>
            </w:r>
            <w:proofErr w:type="spellEnd"/>
            <w:r w:rsidRPr="00011D59">
              <w:rPr>
                <w:lang w:val="en-US"/>
              </w:rPr>
              <w:t xml:space="preserve"> </w:t>
            </w:r>
            <w:r w:rsidRPr="00011D59">
              <w:t>регистрации</w:t>
            </w:r>
          </w:p>
        </w:tc>
      </w:tr>
      <w:tr w:rsidR="00364253" w:rsidRPr="00011D59" w14:paraId="11FE5F72" w14:textId="77777777" w:rsidTr="003A5E03">
        <w:tc>
          <w:tcPr>
            <w:tcW w:w="1943" w:type="dxa"/>
          </w:tcPr>
          <w:p w14:paraId="0DC55D16" w14:textId="77777777" w:rsidR="00364253" w:rsidRPr="00011D59" w:rsidRDefault="00364253" w:rsidP="00A61568">
            <w:pPr>
              <w:pStyle w:val="aa"/>
              <w:ind w:firstLine="0"/>
            </w:pPr>
            <w:proofErr w:type="spellStart"/>
            <w:r w:rsidRPr="00011D59">
              <w:t>tags</w:t>
            </w:r>
            <w:proofErr w:type="spellEnd"/>
          </w:p>
        </w:tc>
        <w:tc>
          <w:tcPr>
            <w:tcW w:w="1313" w:type="dxa"/>
          </w:tcPr>
          <w:p w14:paraId="6790C1A6" w14:textId="77777777" w:rsidR="00364253" w:rsidRPr="00011D59" w:rsidRDefault="00364253" w:rsidP="00A61568">
            <w:pPr>
              <w:pStyle w:val="aa"/>
              <w:ind w:firstLine="0"/>
              <w:rPr>
                <w:lang w:val="en-US"/>
              </w:rPr>
            </w:pPr>
            <w:r w:rsidRPr="00011D59">
              <w:rPr>
                <w:lang w:val="en-US"/>
              </w:rPr>
              <w:t>public</w:t>
            </w:r>
          </w:p>
        </w:tc>
        <w:tc>
          <w:tcPr>
            <w:tcW w:w="1701" w:type="dxa"/>
          </w:tcPr>
          <w:p w14:paraId="3761EF67" w14:textId="77777777" w:rsidR="00364253" w:rsidRPr="00011D59" w:rsidRDefault="00364253" w:rsidP="00A61568">
            <w:pPr>
              <w:pStyle w:val="aa"/>
              <w:ind w:firstLine="0"/>
            </w:pPr>
            <w:proofErr w:type="spellStart"/>
            <w:r w:rsidRPr="00011D59">
              <w:t>String</w:t>
            </w:r>
            <w:proofErr w:type="spellEnd"/>
          </w:p>
        </w:tc>
        <w:tc>
          <w:tcPr>
            <w:tcW w:w="1417" w:type="dxa"/>
          </w:tcPr>
          <w:p w14:paraId="432A1643" w14:textId="77777777" w:rsidR="00364253" w:rsidRPr="00011D59" w:rsidRDefault="00364253" w:rsidP="00A61568">
            <w:pPr>
              <w:pStyle w:val="aa"/>
              <w:ind w:firstLine="0"/>
              <w:rPr>
                <w:lang w:val="en-US"/>
              </w:rPr>
            </w:pPr>
            <w:proofErr w:type="spellStart"/>
            <w:r w:rsidRPr="00011D59">
              <w:rPr>
                <w:lang w:val="en-US"/>
              </w:rPr>
              <w:t>val</w:t>
            </w:r>
            <w:proofErr w:type="spellEnd"/>
          </w:p>
        </w:tc>
        <w:tc>
          <w:tcPr>
            <w:tcW w:w="2971" w:type="dxa"/>
          </w:tcPr>
          <w:p w14:paraId="40A4EBFF" w14:textId="77777777" w:rsidR="00364253" w:rsidRPr="00011D59" w:rsidRDefault="00364253" w:rsidP="00A61568">
            <w:pPr>
              <w:pStyle w:val="aa"/>
              <w:ind w:firstLine="0"/>
            </w:pPr>
            <w:r w:rsidRPr="00011D59">
              <w:t>Набор тегов меропри</w:t>
            </w:r>
            <w:r w:rsidRPr="00011D59">
              <w:softHyphen/>
              <w:t>ятия</w:t>
            </w:r>
          </w:p>
        </w:tc>
      </w:tr>
      <w:tr w:rsidR="00364253" w:rsidRPr="00011D59" w14:paraId="67486A1B" w14:textId="77777777" w:rsidTr="003A5E03">
        <w:tc>
          <w:tcPr>
            <w:tcW w:w="1943" w:type="dxa"/>
          </w:tcPr>
          <w:p w14:paraId="66A048AA" w14:textId="77777777" w:rsidR="00364253" w:rsidRPr="00011D59" w:rsidRDefault="00364253" w:rsidP="00A61568">
            <w:pPr>
              <w:pStyle w:val="aa"/>
              <w:ind w:firstLine="0"/>
            </w:pPr>
            <w:proofErr w:type="spellStart"/>
            <w:r w:rsidRPr="00011D59">
              <w:t>date</w:t>
            </w:r>
            <w:proofErr w:type="spellEnd"/>
          </w:p>
        </w:tc>
        <w:tc>
          <w:tcPr>
            <w:tcW w:w="1313" w:type="dxa"/>
          </w:tcPr>
          <w:p w14:paraId="2E10A110" w14:textId="77777777" w:rsidR="00364253" w:rsidRPr="00011D59" w:rsidRDefault="00364253" w:rsidP="00A61568">
            <w:pPr>
              <w:pStyle w:val="aa"/>
              <w:ind w:firstLine="0"/>
              <w:rPr>
                <w:lang w:val="en-US"/>
              </w:rPr>
            </w:pPr>
            <w:r w:rsidRPr="00011D59">
              <w:rPr>
                <w:lang w:val="en-US"/>
              </w:rPr>
              <w:t>public</w:t>
            </w:r>
          </w:p>
        </w:tc>
        <w:tc>
          <w:tcPr>
            <w:tcW w:w="1701" w:type="dxa"/>
          </w:tcPr>
          <w:p w14:paraId="4EFFAD97" w14:textId="77777777" w:rsidR="00364253" w:rsidRPr="00011D59" w:rsidRDefault="00364253" w:rsidP="00A61568">
            <w:pPr>
              <w:pStyle w:val="aa"/>
              <w:ind w:firstLine="0"/>
            </w:pPr>
            <w:proofErr w:type="spellStart"/>
            <w:r w:rsidRPr="00011D59">
              <w:t>String</w:t>
            </w:r>
            <w:proofErr w:type="spellEnd"/>
          </w:p>
        </w:tc>
        <w:tc>
          <w:tcPr>
            <w:tcW w:w="1417" w:type="dxa"/>
          </w:tcPr>
          <w:p w14:paraId="41B35E56" w14:textId="77777777" w:rsidR="00364253" w:rsidRPr="00011D59" w:rsidRDefault="00364253" w:rsidP="00A61568">
            <w:pPr>
              <w:pStyle w:val="aa"/>
              <w:ind w:firstLine="0"/>
              <w:rPr>
                <w:lang w:val="en-US"/>
              </w:rPr>
            </w:pPr>
            <w:proofErr w:type="spellStart"/>
            <w:r w:rsidRPr="00011D59">
              <w:rPr>
                <w:lang w:val="en-US"/>
              </w:rPr>
              <w:t>val</w:t>
            </w:r>
            <w:proofErr w:type="spellEnd"/>
          </w:p>
        </w:tc>
        <w:tc>
          <w:tcPr>
            <w:tcW w:w="2971" w:type="dxa"/>
          </w:tcPr>
          <w:p w14:paraId="1936D2F9" w14:textId="77777777" w:rsidR="00364253" w:rsidRPr="00011D59" w:rsidRDefault="00364253" w:rsidP="00A61568">
            <w:pPr>
              <w:pStyle w:val="aa"/>
              <w:ind w:firstLine="0"/>
            </w:pPr>
            <w:r w:rsidRPr="00011D59">
              <w:t>Дата и время проведе</w:t>
            </w:r>
            <w:r w:rsidRPr="00011D59">
              <w:softHyphen/>
              <w:t>ния мероприятия</w:t>
            </w:r>
          </w:p>
        </w:tc>
      </w:tr>
      <w:tr w:rsidR="00364253" w:rsidRPr="00011D59" w14:paraId="38DA0EA9" w14:textId="77777777" w:rsidTr="003A5E03">
        <w:tc>
          <w:tcPr>
            <w:tcW w:w="1943" w:type="dxa"/>
          </w:tcPr>
          <w:p w14:paraId="601B6ADE" w14:textId="77777777" w:rsidR="00364253" w:rsidRPr="00011D59" w:rsidRDefault="00364253" w:rsidP="00A61568">
            <w:pPr>
              <w:pStyle w:val="aa"/>
              <w:ind w:firstLine="0"/>
            </w:pPr>
            <w:proofErr w:type="spellStart"/>
            <w:r w:rsidRPr="00011D59">
              <w:t>location</w:t>
            </w:r>
            <w:proofErr w:type="spellEnd"/>
          </w:p>
        </w:tc>
        <w:tc>
          <w:tcPr>
            <w:tcW w:w="1313" w:type="dxa"/>
          </w:tcPr>
          <w:p w14:paraId="16DFB76B" w14:textId="77777777" w:rsidR="00364253" w:rsidRPr="00011D59" w:rsidRDefault="00364253" w:rsidP="00A61568">
            <w:pPr>
              <w:pStyle w:val="aa"/>
              <w:ind w:firstLine="0"/>
              <w:rPr>
                <w:lang w:val="en-US"/>
              </w:rPr>
            </w:pPr>
            <w:r w:rsidRPr="00011D59">
              <w:rPr>
                <w:lang w:val="en-US"/>
              </w:rPr>
              <w:t>public</w:t>
            </w:r>
          </w:p>
        </w:tc>
        <w:tc>
          <w:tcPr>
            <w:tcW w:w="1701" w:type="dxa"/>
          </w:tcPr>
          <w:p w14:paraId="1F8C4583" w14:textId="77777777" w:rsidR="00364253" w:rsidRPr="00011D59" w:rsidRDefault="00364253" w:rsidP="00A61568">
            <w:pPr>
              <w:pStyle w:val="aa"/>
              <w:ind w:firstLine="0"/>
            </w:pPr>
            <w:proofErr w:type="spellStart"/>
            <w:r w:rsidRPr="00011D59">
              <w:t>String</w:t>
            </w:r>
            <w:proofErr w:type="spellEnd"/>
          </w:p>
        </w:tc>
        <w:tc>
          <w:tcPr>
            <w:tcW w:w="1417" w:type="dxa"/>
          </w:tcPr>
          <w:p w14:paraId="63536A8F" w14:textId="77777777" w:rsidR="00364253" w:rsidRPr="00011D59" w:rsidRDefault="00364253" w:rsidP="00A61568">
            <w:pPr>
              <w:pStyle w:val="aa"/>
              <w:ind w:firstLine="0"/>
              <w:rPr>
                <w:lang w:val="en-US"/>
              </w:rPr>
            </w:pPr>
            <w:proofErr w:type="spellStart"/>
            <w:r w:rsidRPr="00011D59">
              <w:rPr>
                <w:lang w:val="en-US"/>
              </w:rPr>
              <w:t>val</w:t>
            </w:r>
            <w:proofErr w:type="spellEnd"/>
          </w:p>
        </w:tc>
        <w:tc>
          <w:tcPr>
            <w:tcW w:w="2971" w:type="dxa"/>
          </w:tcPr>
          <w:p w14:paraId="122BE417" w14:textId="77777777" w:rsidR="00364253" w:rsidRPr="00011D59" w:rsidRDefault="00364253" w:rsidP="00A61568">
            <w:pPr>
              <w:pStyle w:val="aa"/>
              <w:ind w:firstLine="0"/>
            </w:pPr>
            <w:r w:rsidRPr="00011D59">
              <w:t>Место проведения ме</w:t>
            </w:r>
            <w:r w:rsidRPr="00011D59">
              <w:softHyphen/>
              <w:t>роприятия</w:t>
            </w:r>
          </w:p>
        </w:tc>
      </w:tr>
      <w:tr w:rsidR="00364253" w:rsidRPr="00011D59" w14:paraId="35CDF3B8" w14:textId="77777777" w:rsidTr="00A61568">
        <w:tc>
          <w:tcPr>
            <w:tcW w:w="9345" w:type="dxa"/>
            <w:gridSpan w:val="5"/>
          </w:tcPr>
          <w:p w14:paraId="20714E1A" w14:textId="77777777" w:rsidR="00364253" w:rsidRPr="00011D59" w:rsidRDefault="00364253" w:rsidP="00A61568">
            <w:pPr>
              <w:pStyle w:val="aa"/>
              <w:ind w:firstLine="0"/>
              <w:jc w:val="center"/>
            </w:pPr>
            <w:r w:rsidRPr="00011D59">
              <w:t>User</w:t>
            </w:r>
          </w:p>
        </w:tc>
      </w:tr>
      <w:tr w:rsidR="00364253" w:rsidRPr="00011D59" w14:paraId="34DB272E" w14:textId="77777777" w:rsidTr="003A5E03">
        <w:tc>
          <w:tcPr>
            <w:tcW w:w="1943" w:type="dxa"/>
          </w:tcPr>
          <w:p w14:paraId="390B9D21" w14:textId="77777777" w:rsidR="00364253" w:rsidRPr="00011D59" w:rsidRDefault="00364253" w:rsidP="00A61568">
            <w:pPr>
              <w:pStyle w:val="aa"/>
              <w:ind w:firstLine="0"/>
            </w:pPr>
            <w:proofErr w:type="spellStart"/>
            <w:r w:rsidRPr="00011D59">
              <w:t>id</w:t>
            </w:r>
            <w:proofErr w:type="spellEnd"/>
          </w:p>
        </w:tc>
        <w:tc>
          <w:tcPr>
            <w:tcW w:w="1313" w:type="dxa"/>
          </w:tcPr>
          <w:p w14:paraId="0D97D92D" w14:textId="77777777" w:rsidR="00364253" w:rsidRPr="00011D59" w:rsidRDefault="00364253" w:rsidP="00A61568">
            <w:pPr>
              <w:pStyle w:val="aa"/>
              <w:ind w:firstLine="0"/>
              <w:rPr>
                <w:lang w:val="en-US"/>
              </w:rPr>
            </w:pPr>
            <w:r w:rsidRPr="00011D59">
              <w:rPr>
                <w:lang w:val="en-US"/>
              </w:rPr>
              <w:t>public</w:t>
            </w:r>
          </w:p>
        </w:tc>
        <w:tc>
          <w:tcPr>
            <w:tcW w:w="1701" w:type="dxa"/>
          </w:tcPr>
          <w:p w14:paraId="15735331" w14:textId="77777777" w:rsidR="00364253" w:rsidRPr="00011D59" w:rsidRDefault="00364253" w:rsidP="00A61568">
            <w:pPr>
              <w:pStyle w:val="aa"/>
              <w:ind w:firstLine="0"/>
            </w:pPr>
            <w:r w:rsidRPr="00011D59">
              <w:t>Long</w:t>
            </w:r>
          </w:p>
        </w:tc>
        <w:tc>
          <w:tcPr>
            <w:tcW w:w="1417" w:type="dxa"/>
          </w:tcPr>
          <w:p w14:paraId="044B28FD" w14:textId="77777777" w:rsidR="00364253" w:rsidRPr="00011D59" w:rsidRDefault="00364253" w:rsidP="00A61568">
            <w:pPr>
              <w:pStyle w:val="aa"/>
              <w:ind w:firstLine="0"/>
              <w:rPr>
                <w:lang w:val="en-US"/>
              </w:rPr>
            </w:pPr>
            <w:proofErr w:type="spellStart"/>
            <w:r w:rsidRPr="00011D59">
              <w:rPr>
                <w:lang w:val="en-US"/>
              </w:rPr>
              <w:t>val</w:t>
            </w:r>
            <w:proofErr w:type="spellEnd"/>
          </w:p>
        </w:tc>
        <w:tc>
          <w:tcPr>
            <w:tcW w:w="2971" w:type="dxa"/>
          </w:tcPr>
          <w:p w14:paraId="52702F80" w14:textId="77777777" w:rsidR="00364253" w:rsidRPr="00011D59" w:rsidRDefault="00364253" w:rsidP="00A61568">
            <w:pPr>
              <w:pStyle w:val="aa"/>
              <w:ind w:firstLine="0"/>
            </w:pPr>
            <w:r w:rsidRPr="00011D59">
              <w:rPr>
                <w:lang w:val="en-US"/>
              </w:rPr>
              <w:t>id</w:t>
            </w:r>
            <w:r w:rsidRPr="00011D59">
              <w:t xml:space="preserve"> пользователя в си</w:t>
            </w:r>
            <w:r w:rsidRPr="00011D59">
              <w:softHyphen/>
              <w:t>стеме</w:t>
            </w:r>
          </w:p>
        </w:tc>
      </w:tr>
      <w:tr w:rsidR="00364253" w:rsidRPr="00011D59" w14:paraId="5A70FC25" w14:textId="77777777" w:rsidTr="003A5E03">
        <w:tc>
          <w:tcPr>
            <w:tcW w:w="1943" w:type="dxa"/>
          </w:tcPr>
          <w:p w14:paraId="567AD5D8" w14:textId="77777777" w:rsidR="00364253" w:rsidRPr="00011D59" w:rsidRDefault="00364253" w:rsidP="00A61568">
            <w:pPr>
              <w:pStyle w:val="aa"/>
              <w:ind w:firstLine="0"/>
            </w:pPr>
            <w:proofErr w:type="spellStart"/>
            <w:r w:rsidRPr="00011D59">
              <w:t>userName</w:t>
            </w:r>
            <w:proofErr w:type="spellEnd"/>
          </w:p>
        </w:tc>
        <w:tc>
          <w:tcPr>
            <w:tcW w:w="1313" w:type="dxa"/>
          </w:tcPr>
          <w:p w14:paraId="416A99E8" w14:textId="77777777" w:rsidR="00364253" w:rsidRPr="00011D59" w:rsidRDefault="00364253" w:rsidP="00A61568">
            <w:pPr>
              <w:pStyle w:val="aa"/>
              <w:ind w:firstLine="0"/>
              <w:rPr>
                <w:lang w:val="en-US"/>
              </w:rPr>
            </w:pPr>
            <w:r w:rsidRPr="00011D59">
              <w:rPr>
                <w:lang w:val="en-US"/>
              </w:rPr>
              <w:t>public</w:t>
            </w:r>
          </w:p>
        </w:tc>
        <w:tc>
          <w:tcPr>
            <w:tcW w:w="1701" w:type="dxa"/>
          </w:tcPr>
          <w:p w14:paraId="319F3C56" w14:textId="77777777" w:rsidR="00364253" w:rsidRPr="00011D59" w:rsidRDefault="00364253" w:rsidP="00A61568">
            <w:pPr>
              <w:pStyle w:val="aa"/>
              <w:ind w:firstLine="0"/>
            </w:pPr>
            <w:proofErr w:type="spellStart"/>
            <w:r w:rsidRPr="00011D59">
              <w:t>String</w:t>
            </w:r>
            <w:proofErr w:type="spellEnd"/>
          </w:p>
        </w:tc>
        <w:tc>
          <w:tcPr>
            <w:tcW w:w="1417" w:type="dxa"/>
          </w:tcPr>
          <w:p w14:paraId="44DA8E07" w14:textId="77777777" w:rsidR="00364253" w:rsidRPr="00011D59" w:rsidRDefault="00364253" w:rsidP="00A61568">
            <w:pPr>
              <w:pStyle w:val="aa"/>
              <w:ind w:firstLine="0"/>
              <w:rPr>
                <w:lang w:val="en-US"/>
              </w:rPr>
            </w:pPr>
            <w:proofErr w:type="spellStart"/>
            <w:r w:rsidRPr="00011D59">
              <w:rPr>
                <w:lang w:val="en-US"/>
              </w:rPr>
              <w:t>val</w:t>
            </w:r>
            <w:proofErr w:type="spellEnd"/>
          </w:p>
        </w:tc>
        <w:tc>
          <w:tcPr>
            <w:tcW w:w="2971" w:type="dxa"/>
          </w:tcPr>
          <w:p w14:paraId="0F8773C5" w14:textId="77777777" w:rsidR="00364253" w:rsidRPr="00011D59" w:rsidRDefault="00364253" w:rsidP="00A61568">
            <w:pPr>
              <w:pStyle w:val="aa"/>
              <w:ind w:firstLine="0"/>
            </w:pPr>
            <w:r w:rsidRPr="00011D59">
              <w:t>ФИО пользователя</w:t>
            </w:r>
          </w:p>
        </w:tc>
      </w:tr>
      <w:tr w:rsidR="00364253" w:rsidRPr="00011D59" w14:paraId="40039024" w14:textId="77777777" w:rsidTr="003A5E03">
        <w:tc>
          <w:tcPr>
            <w:tcW w:w="1943" w:type="dxa"/>
          </w:tcPr>
          <w:p w14:paraId="22655954" w14:textId="77777777" w:rsidR="00364253" w:rsidRPr="00011D59" w:rsidRDefault="00364253" w:rsidP="00A61568">
            <w:pPr>
              <w:pStyle w:val="aa"/>
              <w:ind w:firstLine="0"/>
            </w:pPr>
            <w:proofErr w:type="spellStart"/>
            <w:r w:rsidRPr="00011D59">
              <w:t>userImageURL</w:t>
            </w:r>
            <w:proofErr w:type="spellEnd"/>
          </w:p>
        </w:tc>
        <w:tc>
          <w:tcPr>
            <w:tcW w:w="1313" w:type="dxa"/>
          </w:tcPr>
          <w:p w14:paraId="2520AC08" w14:textId="77777777" w:rsidR="00364253" w:rsidRPr="00011D59" w:rsidRDefault="00364253" w:rsidP="00A61568">
            <w:pPr>
              <w:pStyle w:val="aa"/>
              <w:ind w:firstLine="0"/>
            </w:pPr>
            <w:r w:rsidRPr="00011D59">
              <w:rPr>
                <w:lang w:val="en-US"/>
              </w:rPr>
              <w:t>public</w:t>
            </w:r>
          </w:p>
        </w:tc>
        <w:tc>
          <w:tcPr>
            <w:tcW w:w="1701" w:type="dxa"/>
          </w:tcPr>
          <w:p w14:paraId="71747171" w14:textId="77777777" w:rsidR="00364253" w:rsidRPr="00011D59" w:rsidRDefault="00364253" w:rsidP="00A61568">
            <w:pPr>
              <w:pStyle w:val="aa"/>
              <w:ind w:firstLine="0"/>
            </w:pPr>
            <w:proofErr w:type="spellStart"/>
            <w:r w:rsidRPr="00011D59">
              <w:t>String</w:t>
            </w:r>
            <w:proofErr w:type="spellEnd"/>
          </w:p>
        </w:tc>
        <w:tc>
          <w:tcPr>
            <w:tcW w:w="1417" w:type="dxa"/>
          </w:tcPr>
          <w:p w14:paraId="1B30E148" w14:textId="77777777" w:rsidR="00364253" w:rsidRPr="00011D59" w:rsidRDefault="00364253" w:rsidP="00A61568">
            <w:pPr>
              <w:pStyle w:val="aa"/>
              <w:ind w:firstLine="0"/>
            </w:pPr>
            <w:proofErr w:type="spellStart"/>
            <w:r w:rsidRPr="00011D59">
              <w:rPr>
                <w:lang w:val="en-US"/>
              </w:rPr>
              <w:t>val</w:t>
            </w:r>
            <w:proofErr w:type="spellEnd"/>
          </w:p>
        </w:tc>
        <w:tc>
          <w:tcPr>
            <w:tcW w:w="2971" w:type="dxa"/>
          </w:tcPr>
          <w:p w14:paraId="3D3F49EB" w14:textId="77777777" w:rsidR="00364253" w:rsidRPr="00011D59" w:rsidRDefault="00364253" w:rsidP="00A61568">
            <w:pPr>
              <w:pStyle w:val="aa"/>
              <w:ind w:firstLine="0"/>
            </w:pPr>
            <w:r w:rsidRPr="00011D59">
              <w:t>Ссылка на изображе</w:t>
            </w:r>
            <w:r w:rsidRPr="00011D59">
              <w:softHyphen/>
              <w:t>ние пользователя</w:t>
            </w:r>
          </w:p>
        </w:tc>
      </w:tr>
      <w:tr w:rsidR="00364253" w:rsidRPr="00011D59" w14:paraId="64FC30E6" w14:textId="77777777" w:rsidTr="003A5E03">
        <w:tc>
          <w:tcPr>
            <w:tcW w:w="1943" w:type="dxa"/>
          </w:tcPr>
          <w:p w14:paraId="63BD91C3" w14:textId="77777777" w:rsidR="00364253" w:rsidRPr="00011D59" w:rsidRDefault="00364253" w:rsidP="00A61568">
            <w:pPr>
              <w:pStyle w:val="aa"/>
              <w:ind w:firstLine="0"/>
            </w:pPr>
            <w:r w:rsidRPr="00011D59">
              <w:rPr>
                <w:lang w:val="en-US"/>
              </w:rPr>
              <w:t>student</w:t>
            </w:r>
            <w:r w:rsidRPr="00011D59">
              <w:t>Group</w:t>
            </w:r>
          </w:p>
        </w:tc>
        <w:tc>
          <w:tcPr>
            <w:tcW w:w="1313" w:type="dxa"/>
          </w:tcPr>
          <w:p w14:paraId="7A8DDA20" w14:textId="77777777" w:rsidR="00364253" w:rsidRPr="00011D59" w:rsidRDefault="00364253" w:rsidP="00A61568">
            <w:pPr>
              <w:pStyle w:val="aa"/>
              <w:ind w:firstLine="0"/>
            </w:pPr>
            <w:r w:rsidRPr="00011D59">
              <w:rPr>
                <w:lang w:val="en-US"/>
              </w:rPr>
              <w:t>public</w:t>
            </w:r>
          </w:p>
        </w:tc>
        <w:tc>
          <w:tcPr>
            <w:tcW w:w="1701" w:type="dxa"/>
          </w:tcPr>
          <w:p w14:paraId="2EF5FA3B" w14:textId="77777777" w:rsidR="00364253" w:rsidRPr="00011D59" w:rsidRDefault="00364253" w:rsidP="00A61568">
            <w:pPr>
              <w:pStyle w:val="aa"/>
              <w:ind w:firstLine="0"/>
            </w:pPr>
            <w:proofErr w:type="spellStart"/>
            <w:r w:rsidRPr="00011D59">
              <w:t>String</w:t>
            </w:r>
            <w:proofErr w:type="spellEnd"/>
          </w:p>
        </w:tc>
        <w:tc>
          <w:tcPr>
            <w:tcW w:w="1417" w:type="dxa"/>
          </w:tcPr>
          <w:p w14:paraId="2D8D85F9" w14:textId="77777777" w:rsidR="00364253" w:rsidRPr="00011D59" w:rsidRDefault="00364253" w:rsidP="00A61568">
            <w:pPr>
              <w:pStyle w:val="aa"/>
              <w:ind w:firstLine="0"/>
            </w:pPr>
            <w:proofErr w:type="spellStart"/>
            <w:r w:rsidRPr="00011D59">
              <w:rPr>
                <w:lang w:val="en-US"/>
              </w:rPr>
              <w:t>val</w:t>
            </w:r>
            <w:proofErr w:type="spellEnd"/>
          </w:p>
        </w:tc>
        <w:tc>
          <w:tcPr>
            <w:tcW w:w="2971" w:type="dxa"/>
          </w:tcPr>
          <w:p w14:paraId="29596173" w14:textId="77777777" w:rsidR="00364253" w:rsidRPr="00011D59" w:rsidRDefault="00364253" w:rsidP="00A61568">
            <w:pPr>
              <w:pStyle w:val="aa"/>
              <w:ind w:firstLine="0"/>
            </w:pPr>
            <w:r w:rsidRPr="00011D59">
              <w:t>Учебная группа</w:t>
            </w:r>
          </w:p>
        </w:tc>
      </w:tr>
      <w:tr w:rsidR="00364253" w:rsidRPr="00011D59" w14:paraId="0533B42C" w14:textId="77777777" w:rsidTr="003A5E03">
        <w:tc>
          <w:tcPr>
            <w:tcW w:w="1943" w:type="dxa"/>
          </w:tcPr>
          <w:p w14:paraId="39ECC345" w14:textId="77777777" w:rsidR="00364253" w:rsidRPr="00011D59" w:rsidRDefault="00364253" w:rsidP="00A61568">
            <w:pPr>
              <w:pStyle w:val="aa"/>
              <w:ind w:firstLine="0"/>
            </w:pPr>
            <w:proofErr w:type="spellStart"/>
            <w:r w:rsidRPr="00011D59">
              <w:t>role</w:t>
            </w:r>
            <w:proofErr w:type="spellEnd"/>
          </w:p>
        </w:tc>
        <w:tc>
          <w:tcPr>
            <w:tcW w:w="1313" w:type="dxa"/>
          </w:tcPr>
          <w:p w14:paraId="4B0BEE21" w14:textId="77777777" w:rsidR="00364253" w:rsidRPr="00011D59" w:rsidRDefault="00364253" w:rsidP="00A61568">
            <w:pPr>
              <w:pStyle w:val="aa"/>
              <w:ind w:firstLine="0"/>
              <w:rPr>
                <w:lang w:val="en-US"/>
              </w:rPr>
            </w:pPr>
            <w:r w:rsidRPr="00011D59">
              <w:rPr>
                <w:lang w:val="en-US"/>
              </w:rPr>
              <w:t>public</w:t>
            </w:r>
          </w:p>
        </w:tc>
        <w:tc>
          <w:tcPr>
            <w:tcW w:w="1701" w:type="dxa"/>
          </w:tcPr>
          <w:p w14:paraId="23BB4D71" w14:textId="77777777" w:rsidR="00364253" w:rsidRPr="00011D59" w:rsidRDefault="00364253" w:rsidP="00A61568">
            <w:pPr>
              <w:pStyle w:val="aa"/>
              <w:ind w:firstLine="0"/>
            </w:pPr>
            <w:proofErr w:type="spellStart"/>
            <w:r w:rsidRPr="00011D59">
              <w:t>String</w:t>
            </w:r>
            <w:proofErr w:type="spellEnd"/>
          </w:p>
        </w:tc>
        <w:tc>
          <w:tcPr>
            <w:tcW w:w="1417" w:type="dxa"/>
          </w:tcPr>
          <w:p w14:paraId="6396BFA4" w14:textId="77777777" w:rsidR="00364253" w:rsidRPr="00011D59" w:rsidRDefault="00364253" w:rsidP="00A61568">
            <w:pPr>
              <w:pStyle w:val="aa"/>
              <w:ind w:firstLine="0"/>
              <w:rPr>
                <w:lang w:val="en-US"/>
              </w:rPr>
            </w:pPr>
            <w:proofErr w:type="spellStart"/>
            <w:r w:rsidRPr="00011D59">
              <w:rPr>
                <w:lang w:val="en-US"/>
              </w:rPr>
              <w:t>val</w:t>
            </w:r>
            <w:proofErr w:type="spellEnd"/>
          </w:p>
        </w:tc>
        <w:tc>
          <w:tcPr>
            <w:tcW w:w="2971" w:type="dxa"/>
          </w:tcPr>
          <w:p w14:paraId="2942DD62" w14:textId="77777777" w:rsidR="00364253" w:rsidRPr="00011D59" w:rsidRDefault="00364253" w:rsidP="00A61568">
            <w:pPr>
              <w:pStyle w:val="aa"/>
              <w:ind w:firstLine="0"/>
            </w:pPr>
            <w:r w:rsidRPr="00011D59">
              <w:t>Роль в системе</w:t>
            </w:r>
          </w:p>
        </w:tc>
      </w:tr>
      <w:tr w:rsidR="00364253" w:rsidRPr="00011D59" w14:paraId="5E1218C4" w14:textId="77777777" w:rsidTr="00A61568">
        <w:tc>
          <w:tcPr>
            <w:tcW w:w="9345" w:type="dxa"/>
            <w:gridSpan w:val="5"/>
          </w:tcPr>
          <w:p w14:paraId="2B93BEF9" w14:textId="77777777" w:rsidR="00364253" w:rsidRPr="00011D59" w:rsidRDefault="00364253" w:rsidP="00A61568">
            <w:pPr>
              <w:pStyle w:val="aa"/>
              <w:ind w:firstLine="0"/>
              <w:jc w:val="center"/>
            </w:pPr>
            <w:proofErr w:type="spellStart"/>
            <w:r w:rsidRPr="00011D59">
              <w:t>Participant</w:t>
            </w:r>
            <w:proofErr w:type="spellEnd"/>
          </w:p>
        </w:tc>
      </w:tr>
      <w:tr w:rsidR="00364253" w:rsidRPr="00011D59" w14:paraId="562C1F72" w14:textId="77777777" w:rsidTr="003A5E03">
        <w:tc>
          <w:tcPr>
            <w:tcW w:w="1943" w:type="dxa"/>
          </w:tcPr>
          <w:p w14:paraId="774D0DE3" w14:textId="77777777" w:rsidR="00364253" w:rsidRPr="00011D59" w:rsidRDefault="00364253" w:rsidP="00A61568">
            <w:pPr>
              <w:pStyle w:val="aa"/>
              <w:ind w:firstLine="0"/>
            </w:pPr>
            <w:proofErr w:type="spellStart"/>
            <w:r w:rsidRPr="00011D59">
              <w:t>eventId</w:t>
            </w:r>
            <w:proofErr w:type="spellEnd"/>
          </w:p>
        </w:tc>
        <w:tc>
          <w:tcPr>
            <w:tcW w:w="1313" w:type="dxa"/>
          </w:tcPr>
          <w:p w14:paraId="621AB2E0" w14:textId="77777777" w:rsidR="00364253" w:rsidRPr="00011D59" w:rsidRDefault="00364253" w:rsidP="00A61568">
            <w:pPr>
              <w:pStyle w:val="aa"/>
              <w:ind w:firstLine="0"/>
              <w:rPr>
                <w:lang w:val="en-US"/>
              </w:rPr>
            </w:pPr>
            <w:r w:rsidRPr="00011D59">
              <w:rPr>
                <w:lang w:val="en-US"/>
              </w:rPr>
              <w:t>public</w:t>
            </w:r>
          </w:p>
        </w:tc>
        <w:tc>
          <w:tcPr>
            <w:tcW w:w="1701" w:type="dxa"/>
          </w:tcPr>
          <w:p w14:paraId="354D2D7E" w14:textId="77777777" w:rsidR="00364253" w:rsidRPr="00011D59" w:rsidRDefault="00364253" w:rsidP="00A61568">
            <w:pPr>
              <w:pStyle w:val="aa"/>
              <w:ind w:firstLine="0"/>
            </w:pPr>
            <w:r w:rsidRPr="00011D59">
              <w:t>Long</w:t>
            </w:r>
          </w:p>
        </w:tc>
        <w:tc>
          <w:tcPr>
            <w:tcW w:w="1417" w:type="dxa"/>
          </w:tcPr>
          <w:p w14:paraId="6CD706C0" w14:textId="77777777" w:rsidR="00364253" w:rsidRPr="00011D59" w:rsidRDefault="00364253" w:rsidP="00A61568">
            <w:pPr>
              <w:pStyle w:val="aa"/>
              <w:ind w:firstLine="0"/>
              <w:rPr>
                <w:lang w:val="en-US"/>
              </w:rPr>
            </w:pPr>
            <w:proofErr w:type="spellStart"/>
            <w:r w:rsidRPr="00011D59">
              <w:rPr>
                <w:lang w:val="en-US"/>
              </w:rPr>
              <w:t>val</w:t>
            </w:r>
            <w:proofErr w:type="spellEnd"/>
          </w:p>
        </w:tc>
        <w:tc>
          <w:tcPr>
            <w:tcW w:w="2971" w:type="dxa"/>
          </w:tcPr>
          <w:p w14:paraId="102AD4A3" w14:textId="77777777" w:rsidR="00364253" w:rsidRPr="00011D59" w:rsidRDefault="00364253" w:rsidP="00A61568">
            <w:pPr>
              <w:pStyle w:val="aa"/>
              <w:ind w:firstLine="0"/>
            </w:pPr>
            <w:r w:rsidRPr="00011D59">
              <w:rPr>
                <w:lang w:val="en-US"/>
              </w:rPr>
              <w:t>id</w:t>
            </w:r>
            <w:r w:rsidRPr="00011D59">
              <w:t xml:space="preserve"> мероприятия в си</w:t>
            </w:r>
            <w:r w:rsidRPr="00011D59">
              <w:softHyphen/>
              <w:t>стеме</w:t>
            </w:r>
          </w:p>
        </w:tc>
      </w:tr>
      <w:tr w:rsidR="00364253" w:rsidRPr="00011D59" w14:paraId="6B8732FE" w14:textId="77777777" w:rsidTr="003A5E03">
        <w:tc>
          <w:tcPr>
            <w:tcW w:w="1943" w:type="dxa"/>
          </w:tcPr>
          <w:p w14:paraId="75BF3506" w14:textId="77777777" w:rsidR="00364253" w:rsidRPr="00011D59" w:rsidRDefault="00364253" w:rsidP="00A61568">
            <w:pPr>
              <w:pStyle w:val="aa"/>
              <w:ind w:firstLine="0"/>
            </w:pPr>
            <w:proofErr w:type="spellStart"/>
            <w:r w:rsidRPr="00011D59">
              <w:t>userName</w:t>
            </w:r>
            <w:proofErr w:type="spellEnd"/>
          </w:p>
        </w:tc>
        <w:tc>
          <w:tcPr>
            <w:tcW w:w="1313" w:type="dxa"/>
          </w:tcPr>
          <w:p w14:paraId="43621480" w14:textId="77777777" w:rsidR="00364253" w:rsidRPr="00011D59" w:rsidRDefault="00364253" w:rsidP="00A61568">
            <w:pPr>
              <w:pStyle w:val="aa"/>
              <w:ind w:firstLine="0"/>
              <w:rPr>
                <w:lang w:val="en-US"/>
              </w:rPr>
            </w:pPr>
            <w:r w:rsidRPr="00011D59">
              <w:rPr>
                <w:lang w:val="en-US"/>
              </w:rPr>
              <w:t>public</w:t>
            </w:r>
          </w:p>
        </w:tc>
        <w:tc>
          <w:tcPr>
            <w:tcW w:w="1701" w:type="dxa"/>
          </w:tcPr>
          <w:p w14:paraId="24B94CF1" w14:textId="77777777" w:rsidR="00364253" w:rsidRPr="00011D59" w:rsidRDefault="00364253" w:rsidP="00A61568">
            <w:pPr>
              <w:pStyle w:val="aa"/>
              <w:ind w:firstLine="0"/>
            </w:pPr>
            <w:proofErr w:type="spellStart"/>
            <w:r w:rsidRPr="00011D59">
              <w:t>String</w:t>
            </w:r>
            <w:proofErr w:type="spellEnd"/>
          </w:p>
        </w:tc>
        <w:tc>
          <w:tcPr>
            <w:tcW w:w="1417" w:type="dxa"/>
          </w:tcPr>
          <w:p w14:paraId="73C9763D" w14:textId="77777777" w:rsidR="00364253" w:rsidRPr="00011D59" w:rsidRDefault="00364253" w:rsidP="00A61568">
            <w:pPr>
              <w:pStyle w:val="aa"/>
              <w:ind w:firstLine="0"/>
              <w:rPr>
                <w:lang w:val="en-US"/>
              </w:rPr>
            </w:pPr>
            <w:proofErr w:type="spellStart"/>
            <w:r w:rsidRPr="00011D59">
              <w:rPr>
                <w:lang w:val="en-US"/>
              </w:rPr>
              <w:t>val</w:t>
            </w:r>
            <w:proofErr w:type="spellEnd"/>
          </w:p>
        </w:tc>
        <w:tc>
          <w:tcPr>
            <w:tcW w:w="2971" w:type="dxa"/>
          </w:tcPr>
          <w:p w14:paraId="12CA0750" w14:textId="77777777" w:rsidR="00364253" w:rsidRPr="00011D59" w:rsidRDefault="00364253" w:rsidP="00A61568">
            <w:pPr>
              <w:pStyle w:val="aa"/>
              <w:ind w:firstLine="0"/>
            </w:pPr>
            <w:r w:rsidRPr="00011D59">
              <w:t>ФИО пользователя</w:t>
            </w:r>
          </w:p>
        </w:tc>
      </w:tr>
      <w:tr w:rsidR="00364253" w:rsidRPr="00011D59" w14:paraId="23DC671E" w14:textId="77777777" w:rsidTr="003A5E03">
        <w:tc>
          <w:tcPr>
            <w:tcW w:w="1943" w:type="dxa"/>
          </w:tcPr>
          <w:p w14:paraId="3CBC3D8C" w14:textId="77777777" w:rsidR="00364253" w:rsidRPr="00011D59" w:rsidRDefault="00364253" w:rsidP="00A61568">
            <w:pPr>
              <w:pStyle w:val="aa"/>
              <w:ind w:firstLine="0"/>
            </w:pPr>
            <w:proofErr w:type="spellStart"/>
            <w:r w:rsidRPr="00011D59">
              <w:t>studentGroup</w:t>
            </w:r>
            <w:proofErr w:type="spellEnd"/>
          </w:p>
        </w:tc>
        <w:tc>
          <w:tcPr>
            <w:tcW w:w="1313" w:type="dxa"/>
          </w:tcPr>
          <w:p w14:paraId="1C9206B1" w14:textId="77777777" w:rsidR="00364253" w:rsidRPr="00011D59" w:rsidRDefault="00364253" w:rsidP="00A61568">
            <w:pPr>
              <w:pStyle w:val="aa"/>
              <w:ind w:firstLine="0"/>
              <w:rPr>
                <w:lang w:val="en-US"/>
              </w:rPr>
            </w:pPr>
            <w:r w:rsidRPr="00011D59">
              <w:rPr>
                <w:lang w:val="en-US"/>
              </w:rPr>
              <w:t>public</w:t>
            </w:r>
          </w:p>
        </w:tc>
        <w:tc>
          <w:tcPr>
            <w:tcW w:w="1701" w:type="dxa"/>
          </w:tcPr>
          <w:p w14:paraId="29177E2F" w14:textId="77777777" w:rsidR="00364253" w:rsidRPr="00011D59" w:rsidRDefault="00364253" w:rsidP="00A61568">
            <w:pPr>
              <w:pStyle w:val="aa"/>
              <w:ind w:firstLine="0"/>
            </w:pPr>
            <w:proofErr w:type="spellStart"/>
            <w:r w:rsidRPr="00011D59">
              <w:t>String</w:t>
            </w:r>
            <w:proofErr w:type="spellEnd"/>
          </w:p>
        </w:tc>
        <w:tc>
          <w:tcPr>
            <w:tcW w:w="1417" w:type="dxa"/>
          </w:tcPr>
          <w:p w14:paraId="0550884D" w14:textId="77777777" w:rsidR="00364253" w:rsidRPr="00011D59" w:rsidRDefault="00364253" w:rsidP="00A61568">
            <w:pPr>
              <w:pStyle w:val="aa"/>
              <w:ind w:firstLine="0"/>
              <w:rPr>
                <w:lang w:val="en-US"/>
              </w:rPr>
            </w:pPr>
            <w:proofErr w:type="spellStart"/>
            <w:r w:rsidRPr="00011D59">
              <w:rPr>
                <w:lang w:val="en-US"/>
              </w:rPr>
              <w:t>val</w:t>
            </w:r>
            <w:proofErr w:type="spellEnd"/>
          </w:p>
        </w:tc>
        <w:tc>
          <w:tcPr>
            <w:tcW w:w="2971" w:type="dxa"/>
          </w:tcPr>
          <w:p w14:paraId="7D89A06D" w14:textId="77777777" w:rsidR="00364253" w:rsidRPr="00011D59" w:rsidRDefault="00364253" w:rsidP="00A61568">
            <w:pPr>
              <w:pStyle w:val="aa"/>
              <w:ind w:firstLine="0"/>
            </w:pPr>
            <w:r w:rsidRPr="00011D59">
              <w:t>Учебная группа</w:t>
            </w:r>
          </w:p>
        </w:tc>
      </w:tr>
      <w:tr w:rsidR="00364253" w:rsidRPr="00011D59" w14:paraId="68153DE5" w14:textId="77777777" w:rsidTr="003A5E03">
        <w:tc>
          <w:tcPr>
            <w:tcW w:w="1943" w:type="dxa"/>
          </w:tcPr>
          <w:p w14:paraId="596CA491" w14:textId="77777777" w:rsidR="00364253" w:rsidRPr="00011D59" w:rsidRDefault="00364253" w:rsidP="00A61568">
            <w:pPr>
              <w:pStyle w:val="aa"/>
              <w:ind w:firstLine="0"/>
            </w:pPr>
            <w:proofErr w:type="spellStart"/>
            <w:r w:rsidRPr="00011D59">
              <w:t>presence</w:t>
            </w:r>
            <w:proofErr w:type="spellEnd"/>
          </w:p>
        </w:tc>
        <w:tc>
          <w:tcPr>
            <w:tcW w:w="1313" w:type="dxa"/>
          </w:tcPr>
          <w:p w14:paraId="37F23122" w14:textId="77777777" w:rsidR="00364253" w:rsidRPr="00011D59" w:rsidRDefault="00364253" w:rsidP="00A61568">
            <w:pPr>
              <w:pStyle w:val="aa"/>
              <w:ind w:firstLine="0"/>
              <w:rPr>
                <w:lang w:val="en-US"/>
              </w:rPr>
            </w:pPr>
            <w:r w:rsidRPr="00011D59">
              <w:rPr>
                <w:lang w:val="en-US"/>
              </w:rPr>
              <w:t>public</w:t>
            </w:r>
          </w:p>
        </w:tc>
        <w:tc>
          <w:tcPr>
            <w:tcW w:w="1701" w:type="dxa"/>
          </w:tcPr>
          <w:p w14:paraId="6153B2C0" w14:textId="77777777" w:rsidR="00364253" w:rsidRPr="00011D59" w:rsidRDefault="00364253" w:rsidP="00A61568">
            <w:pPr>
              <w:pStyle w:val="aa"/>
              <w:ind w:firstLine="0"/>
            </w:pPr>
            <w:proofErr w:type="spellStart"/>
            <w:r w:rsidRPr="00011D59">
              <w:t>String</w:t>
            </w:r>
            <w:proofErr w:type="spellEnd"/>
          </w:p>
        </w:tc>
        <w:tc>
          <w:tcPr>
            <w:tcW w:w="1417" w:type="dxa"/>
          </w:tcPr>
          <w:p w14:paraId="62FD61F0" w14:textId="77777777" w:rsidR="00364253" w:rsidRPr="00011D59" w:rsidRDefault="00364253" w:rsidP="00A61568">
            <w:pPr>
              <w:pStyle w:val="aa"/>
              <w:ind w:firstLine="0"/>
              <w:rPr>
                <w:lang w:val="en-US"/>
              </w:rPr>
            </w:pPr>
            <w:proofErr w:type="spellStart"/>
            <w:r w:rsidRPr="00011D59">
              <w:rPr>
                <w:lang w:val="en-US"/>
              </w:rPr>
              <w:t>val</w:t>
            </w:r>
            <w:proofErr w:type="spellEnd"/>
          </w:p>
        </w:tc>
        <w:tc>
          <w:tcPr>
            <w:tcW w:w="2971" w:type="dxa"/>
          </w:tcPr>
          <w:p w14:paraId="2DA32D7F" w14:textId="77777777" w:rsidR="00364253" w:rsidRPr="00011D59" w:rsidRDefault="00364253" w:rsidP="00A61568">
            <w:pPr>
              <w:pStyle w:val="aa"/>
              <w:ind w:firstLine="0"/>
            </w:pPr>
            <w:r w:rsidRPr="00011D59">
              <w:t>Фактическое присут</w:t>
            </w:r>
            <w:r w:rsidRPr="00011D59">
              <w:softHyphen/>
              <w:t>ствие</w:t>
            </w:r>
          </w:p>
        </w:tc>
      </w:tr>
      <w:tr w:rsidR="00364253" w:rsidRPr="00011D59" w14:paraId="31DC30C2" w14:textId="77777777" w:rsidTr="003A5E03">
        <w:tc>
          <w:tcPr>
            <w:tcW w:w="1943" w:type="dxa"/>
          </w:tcPr>
          <w:p w14:paraId="11F47574" w14:textId="77777777" w:rsidR="00364253" w:rsidRPr="00011D59" w:rsidRDefault="00364253" w:rsidP="00A61568">
            <w:pPr>
              <w:pStyle w:val="aa"/>
              <w:ind w:firstLine="0"/>
            </w:pPr>
            <w:proofErr w:type="spellStart"/>
            <w:r w:rsidRPr="00011D59">
              <w:t>role</w:t>
            </w:r>
            <w:proofErr w:type="spellEnd"/>
          </w:p>
        </w:tc>
        <w:tc>
          <w:tcPr>
            <w:tcW w:w="1313" w:type="dxa"/>
          </w:tcPr>
          <w:p w14:paraId="6A4A8EE6" w14:textId="77777777" w:rsidR="00364253" w:rsidRPr="00011D59" w:rsidRDefault="00364253" w:rsidP="00A61568">
            <w:pPr>
              <w:pStyle w:val="aa"/>
              <w:ind w:firstLine="0"/>
              <w:rPr>
                <w:lang w:val="en-US"/>
              </w:rPr>
            </w:pPr>
            <w:r w:rsidRPr="00011D59">
              <w:rPr>
                <w:lang w:val="en-US"/>
              </w:rPr>
              <w:t>public</w:t>
            </w:r>
          </w:p>
        </w:tc>
        <w:tc>
          <w:tcPr>
            <w:tcW w:w="1701" w:type="dxa"/>
          </w:tcPr>
          <w:p w14:paraId="4958EA64" w14:textId="77777777" w:rsidR="00364253" w:rsidRPr="00011D59" w:rsidRDefault="00364253" w:rsidP="00A61568">
            <w:pPr>
              <w:pStyle w:val="aa"/>
              <w:ind w:firstLine="0"/>
            </w:pPr>
            <w:proofErr w:type="spellStart"/>
            <w:r w:rsidRPr="00011D59">
              <w:t>String</w:t>
            </w:r>
            <w:proofErr w:type="spellEnd"/>
          </w:p>
        </w:tc>
        <w:tc>
          <w:tcPr>
            <w:tcW w:w="1417" w:type="dxa"/>
          </w:tcPr>
          <w:p w14:paraId="7324DA30" w14:textId="77777777" w:rsidR="00364253" w:rsidRPr="00011D59" w:rsidRDefault="00364253" w:rsidP="00A61568">
            <w:pPr>
              <w:pStyle w:val="aa"/>
              <w:ind w:firstLine="0"/>
              <w:rPr>
                <w:lang w:val="en-US"/>
              </w:rPr>
            </w:pPr>
            <w:proofErr w:type="spellStart"/>
            <w:r w:rsidRPr="00011D59">
              <w:rPr>
                <w:lang w:val="en-US"/>
              </w:rPr>
              <w:t>val</w:t>
            </w:r>
            <w:proofErr w:type="spellEnd"/>
          </w:p>
        </w:tc>
        <w:tc>
          <w:tcPr>
            <w:tcW w:w="2971" w:type="dxa"/>
          </w:tcPr>
          <w:p w14:paraId="67D357CD" w14:textId="77777777" w:rsidR="00364253" w:rsidRPr="00011D59" w:rsidRDefault="00364253" w:rsidP="00A61568">
            <w:pPr>
              <w:pStyle w:val="aa"/>
              <w:ind w:firstLine="0"/>
            </w:pPr>
            <w:r w:rsidRPr="00011D59">
              <w:t>Роль в системе</w:t>
            </w:r>
          </w:p>
        </w:tc>
      </w:tr>
      <w:tr w:rsidR="00364253" w:rsidRPr="00011D59" w14:paraId="576EFC29" w14:textId="77777777" w:rsidTr="003A5E03">
        <w:tc>
          <w:tcPr>
            <w:tcW w:w="1943" w:type="dxa"/>
          </w:tcPr>
          <w:p w14:paraId="674761C9" w14:textId="77777777" w:rsidR="00364253" w:rsidRPr="00011D59" w:rsidRDefault="00364253" w:rsidP="00A61568">
            <w:pPr>
              <w:pStyle w:val="aa"/>
              <w:ind w:firstLine="0"/>
            </w:pPr>
            <w:proofErr w:type="spellStart"/>
            <w:r w:rsidRPr="00011D59">
              <w:t>presenceNoted</w:t>
            </w:r>
            <w:proofErr w:type="spellEnd"/>
          </w:p>
        </w:tc>
        <w:tc>
          <w:tcPr>
            <w:tcW w:w="1313" w:type="dxa"/>
          </w:tcPr>
          <w:p w14:paraId="387F37A8" w14:textId="77777777" w:rsidR="00364253" w:rsidRPr="00011D59" w:rsidRDefault="00364253" w:rsidP="00A61568">
            <w:pPr>
              <w:pStyle w:val="aa"/>
              <w:ind w:firstLine="0"/>
              <w:rPr>
                <w:lang w:val="en-US"/>
              </w:rPr>
            </w:pPr>
            <w:r w:rsidRPr="00011D59">
              <w:rPr>
                <w:lang w:val="en-US"/>
              </w:rPr>
              <w:t>public</w:t>
            </w:r>
          </w:p>
        </w:tc>
        <w:tc>
          <w:tcPr>
            <w:tcW w:w="1701" w:type="dxa"/>
          </w:tcPr>
          <w:p w14:paraId="0387077E" w14:textId="77777777" w:rsidR="00364253" w:rsidRPr="00011D59" w:rsidRDefault="00364253" w:rsidP="00A61568">
            <w:pPr>
              <w:pStyle w:val="aa"/>
              <w:ind w:firstLine="0"/>
            </w:pPr>
            <w:proofErr w:type="spellStart"/>
            <w:r w:rsidRPr="00011D59">
              <w:t>String</w:t>
            </w:r>
            <w:proofErr w:type="spellEnd"/>
          </w:p>
        </w:tc>
        <w:tc>
          <w:tcPr>
            <w:tcW w:w="1417" w:type="dxa"/>
          </w:tcPr>
          <w:p w14:paraId="6E372FFB" w14:textId="77777777" w:rsidR="00364253" w:rsidRPr="00011D59" w:rsidRDefault="00364253" w:rsidP="00A61568">
            <w:pPr>
              <w:pStyle w:val="aa"/>
              <w:ind w:firstLine="0"/>
              <w:rPr>
                <w:lang w:val="en-US"/>
              </w:rPr>
            </w:pPr>
            <w:proofErr w:type="spellStart"/>
            <w:r w:rsidRPr="00011D59">
              <w:rPr>
                <w:lang w:val="en-US"/>
              </w:rPr>
              <w:t>val</w:t>
            </w:r>
            <w:proofErr w:type="spellEnd"/>
          </w:p>
        </w:tc>
        <w:tc>
          <w:tcPr>
            <w:tcW w:w="2971" w:type="dxa"/>
          </w:tcPr>
          <w:p w14:paraId="5638ADC3" w14:textId="77777777" w:rsidR="00364253" w:rsidRPr="00011D59" w:rsidRDefault="00364253" w:rsidP="00A61568">
            <w:pPr>
              <w:pStyle w:val="aa"/>
              <w:ind w:firstLine="0"/>
            </w:pPr>
            <w:r w:rsidRPr="00011D59">
              <w:t>Подтвердивший ответ</w:t>
            </w:r>
            <w:r w:rsidRPr="00011D59">
              <w:softHyphen/>
              <w:t>ственный</w:t>
            </w:r>
          </w:p>
        </w:tc>
      </w:tr>
    </w:tbl>
    <w:p w14:paraId="57CCA76E" w14:textId="14B2C48D" w:rsidR="00364253" w:rsidRPr="00011D59" w:rsidRDefault="00364253" w:rsidP="00364253">
      <w:pPr>
        <w:pStyle w:val="aa"/>
      </w:pPr>
    </w:p>
    <w:p w14:paraId="61400E6F" w14:textId="77777777" w:rsidR="00364253" w:rsidRPr="00011D59" w:rsidRDefault="00364253" w:rsidP="00364253">
      <w:pPr>
        <w:pStyle w:val="23"/>
      </w:pPr>
      <w:bookmarkStart w:id="26" w:name="_Toc136455373"/>
      <w:r w:rsidRPr="00011D59">
        <w:t>2.4 Описание сценариев использования</w:t>
      </w:r>
      <w:bookmarkEnd w:id="26"/>
    </w:p>
    <w:p w14:paraId="7176B29B" w14:textId="3DB4B5D7" w:rsidR="00364253" w:rsidRPr="00011D59" w:rsidRDefault="00364253" w:rsidP="00364253">
      <w:pPr>
        <w:pStyle w:val="aa"/>
      </w:pPr>
      <w:r w:rsidRPr="00011D59">
        <w:t>Описание сценариев использования является важной частью разработки мобильного приложения, позволяющее понять, как пользователи будут взаимодействовать с ним в различных ситуациях. Описание сценариев использования способствует созданию более интуитивного и функционального приложения и повышает эффективность его разработки.</w:t>
      </w:r>
      <w:r w:rsidR="00DB29BC" w:rsidRPr="00011D59">
        <w:t xml:space="preserve"> Описание выполнено с помощью диаграмм последовательностей </w:t>
      </w:r>
      <w:r w:rsidR="00060C36" w:rsidRPr="00011D59">
        <w:t>[</w:t>
      </w:r>
      <w:r w:rsidR="00060C36" w:rsidRPr="007C13D2">
        <w:t>19</w:t>
      </w:r>
      <w:r w:rsidR="00060C36" w:rsidRPr="00011D59">
        <w:t>]</w:t>
      </w:r>
      <w:r w:rsidR="00DB29BC" w:rsidRPr="00011D59">
        <w:t>.</w:t>
      </w:r>
    </w:p>
    <w:p w14:paraId="71AECEEE" w14:textId="77777777" w:rsidR="00364253" w:rsidRPr="00011D59" w:rsidRDefault="00364253" w:rsidP="00364253">
      <w:pPr>
        <w:pStyle w:val="aa"/>
      </w:pPr>
      <w:r w:rsidRPr="00011D59">
        <w:lastRenderedPageBreak/>
        <w:t>Ниже представлены диаграммы спецификаций функций мобильного приложения.</w:t>
      </w:r>
    </w:p>
    <w:p w14:paraId="5A456C95" w14:textId="27BA03FE" w:rsidR="00364253" w:rsidRPr="00011D59" w:rsidRDefault="00364253" w:rsidP="00364253">
      <w:pPr>
        <w:pStyle w:val="31"/>
      </w:pPr>
      <w:bookmarkStart w:id="27" w:name="_Toc136455374"/>
      <w:r w:rsidRPr="00011D59">
        <w:t>2.4.1 Спецификация вариантов использования «</w:t>
      </w:r>
      <w:r w:rsidR="006E7DED" w:rsidRPr="00011D59">
        <w:t xml:space="preserve">Просмотреть </w:t>
      </w:r>
      <w:r w:rsidR="004B44B3" w:rsidRPr="00011D59">
        <w:t xml:space="preserve">список </w:t>
      </w:r>
      <w:r w:rsidR="006E7DED" w:rsidRPr="00011D59">
        <w:t>мероприяти</w:t>
      </w:r>
      <w:r w:rsidR="004B44B3" w:rsidRPr="00011D59">
        <w:t>й</w:t>
      </w:r>
      <w:r w:rsidRPr="00011D59">
        <w:t>»</w:t>
      </w:r>
      <w:bookmarkEnd w:id="27"/>
    </w:p>
    <w:p w14:paraId="2637F679" w14:textId="77777777" w:rsidR="00763044" w:rsidRPr="00011D59" w:rsidRDefault="00763044" w:rsidP="00763044">
      <w:pPr>
        <w:pStyle w:val="aa"/>
      </w:pPr>
    </w:p>
    <w:p w14:paraId="34636E2A" w14:textId="66A717EF" w:rsidR="00364253" w:rsidRPr="00011D59" w:rsidRDefault="008C71C8" w:rsidP="00364253">
      <w:pPr>
        <w:pStyle w:val="aa"/>
        <w:ind w:firstLine="0"/>
        <w:jc w:val="center"/>
      </w:pPr>
      <w:r w:rsidRPr="00011D59">
        <w:rPr>
          <w:noProof/>
        </w:rPr>
        <w:drawing>
          <wp:inline distT="0" distB="0" distL="0" distR="0" wp14:anchorId="334E1300" wp14:editId="1DC86ED6">
            <wp:extent cx="5824302" cy="2807245"/>
            <wp:effectExtent l="19050" t="19050" r="24130" b="1270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pic:nvPicPr>
                  <pic:blipFill>
                    <a:blip r:embed="rId26">
                      <a:extLst>
                        <a:ext uri="{28A0092B-C50C-407E-A947-70E740481C1C}">
                          <a14:useLocalDpi xmlns:a14="http://schemas.microsoft.com/office/drawing/2010/main" val="0"/>
                        </a:ext>
                      </a:extLst>
                    </a:blip>
                    <a:stretch>
                      <a:fillRect/>
                    </a:stretch>
                  </pic:blipFill>
                  <pic:spPr>
                    <a:xfrm>
                      <a:off x="0" y="0"/>
                      <a:ext cx="5827027" cy="2808558"/>
                    </a:xfrm>
                    <a:prstGeom prst="rect">
                      <a:avLst/>
                    </a:prstGeom>
                    <a:ln>
                      <a:solidFill>
                        <a:schemeClr val="tx1"/>
                      </a:solidFill>
                    </a:ln>
                  </pic:spPr>
                </pic:pic>
              </a:graphicData>
            </a:graphic>
          </wp:inline>
        </w:drawing>
      </w:r>
    </w:p>
    <w:p w14:paraId="65861985" w14:textId="4CFEB7FB" w:rsidR="00364253" w:rsidRPr="00011D59" w:rsidRDefault="00364253" w:rsidP="00364253">
      <w:pPr>
        <w:pStyle w:val="aa"/>
        <w:ind w:firstLine="0"/>
        <w:jc w:val="center"/>
      </w:pPr>
      <w:r w:rsidRPr="00011D59">
        <w:t>Рисунок 2.</w:t>
      </w:r>
      <w:r w:rsidR="00E43A51" w:rsidRPr="00011D59">
        <w:t>5</w:t>
      </w:r>
      <w:r w:rsidRPr="00011D59">
        <w:t xml:space="preserve"> – «</w:t>
      </w:r>
      <w:r w:rsidR="008C71C8" w:rsidRPr="00011D59">
        <w:t>Просмотреть мероприятие</w:t>
      </w:r>
      <w:r w:rsidRPr="00011D59">
        <w:t>»</w:t>
      </w:r>
    </w:p>
    <w:p w14:paraId="3A03274B" w14:textId="77777777" w:rsidR="00E52CF8" w:rsidRPr="00011D59" w:rsidRDefault="00E52CF8" w:rsidP="00364253">
      <w:pPr>
        <w:pStyle w:val="aa"/>
        <w:ind w:firstLine="0"/>
        <w:jc w:val="center"/>
      </w:pPr>
    </w:p>
    <w:p w14:paraId="648E0278" w14:textId="00BF7DD5" w:rsidR="00364253" w:rsidRPr="00011D59" w:rsidRDefault="00364253" w:rsidP="00364253">
      <w:pPr>
        <w:pStyle w:val="31"/>
      </w:pPr>
      <w:bookmarkStart w:id="28" w:name="_Toc136455375"/>
      <w:r w:rsidRPr="00011D59">
        <w:t>2.4.2 Спецификация варианта использования «</w:t>
      </w:r>
      <w:r w:rsidR="004B44B3" w:rsidRPr="00011D59">
        <w:t>Зарегистрироваться на мероприятие</w:t>
      </w:r>
      <w:r w:rsidRPr="00011D59">
        <w:t>»</w:t>
      </w:r>
      <w:bookmarkEnd w:id="28"/>
    </w:p>
    <w:p w14:paraId="4D4AFE1D" w14:textId="77777777" w:rsidR="00763044" w:rsidRPr="00011D59" w:rsidRDefault="00763044" w:rsidP="00763044">
      <w:pPr>
        <w:pStyle w:val="aa"/>
      </w:pPr>
    </w:p>
    <w:p w14:paraId="370198CD" w14:textId="77777777" w:rsidR="00364253" w:rsidRPr="00011D59" w:rsidRDefault="00364253" w:rsidP="00364253">
      <w:pPr>
        <w:pStyle w:val="aa"/>
        <w:ind w:firstLine="0"/>
        <w:jc w:val="center"/>
      </w:pPr>
      <w:r w:rsidRPr="00011D59">
        <w:rPr>
          <w:noProof/>
        </w:rPr>
        <w:drawing>
          <wp:inline distT="0" distB="0" distL="0" distR="0" wp14:anchorId="11563B25" wp14:editId="0E715D65">
            <wp:extent cx="5840977" cy="3543453"/>
            <wp:effectExtent l="19050" t="19050" r="26670" b="190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rotWithShape="1">
                    <a:blip r:embed="rId27">
                      <a:extLst>
                        <a:ext uri="{28A0092B-C50C-407E-A947-70E740481C1C}">
                          <a14:useLocalDpi xmlns:a14="http://schemas.microsoft.com/office/drawing/2010/main" val="0"/>
                        </a:ext>
                      </a:extLst>
                    </a:blip>
                    <a:srcRect l="7766" b="5182"/>
                    <a:stretch/>
                  </pic:blipFill>
                  <pic:spPr bwMode="auto">
                    <a:xfrm>
                      <a:off x="0" y="0"/>
                      <a:ext cx="5917414" cy="358982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34FB6D4" w14:textId="06F44186" w:rsidR="00364253" w:rsidRPr="00011D59" w:rsidRDefault="00364253" w:rsidP="00364253">
      <w:pPr>
        <w:pStyle w:val="aa"/>
        <w:ind w:firstLine="0"/>
        <w:jc w:val="center"/>
      </w:pPr>
      <w:r w:rsidRPr="00011D59">
        <w:t>Рисунок 2.</w:t>
      </w:r>
      <w:r w:rsidR="00E43A51" w:rsidRPr="00011D59">
        <w:t>6</w:t>
      </w:r>
      <w:r w:rsidRPr="00011D59">
        <w:t xml:space="preserve"> – «</w:t>
      </w:r>
      <w:r w:rsidR="00593F1A" w:rsidRPr="00011D59">
        <w:t>Зарегистрироваться на мероприятие</w:t>
      </w:r>
      <w:r w:rsidRPr="00011D59">
        <w:t>»</w:t>
      </w:r>
    </w:p>
    <w:p w14:paraId="22A48329" w14:textId="77777777" w:rsidR="00FC6C64" w:rsidRPr="00011D59" w:rsidRDefault="00FC6C64" w:rsidP="00364253">
      <w:pPr>
        <w:pStyle w:val="aa"/>
        <w:ind w:firstLine="0"/>
        <w:jc w:val="center"/>
      </w:pPr>
    </w:p>
    <w:p w14:paraId="2A03EA1E" w14:textId="7B719D72" w:rsidR="00364253" w:rsidRPr="00011D59" w:rsidRDefault="00364253" w:rsidP="00364253">
      <w:pPr>
        <w:pStyle w:val="31"/>
      </w:pPr>
      <w:bookmarkStart w:id="29" w:name="_Toc136455376"/>
      <w:r w:rsidRPr="00011D59">
        <w:lastRenderedPageBreak/>
        <w:t>2.4.3 Спецификация варианта использования «Подтвердить присутствие участника»</w:t>
      </w:r>
      <w:bookmarkEnd w:id="29"/>
    </w:p>
    <w:p w14:paraId="50B22AD4" w14:textId="77777777" w:rsidR="00763044" w:rsidRPr="00011D59" w:rsidRDefault="00763044" w:rsidP="00763044">
      <w:pPr>
        <w:pStyle w:val="aa"/>
      </w:pPr>
    </w:p>
    <w:p w14:paraId="73393A71" w14:textId="49ADFC15" w:rsidR="00364253" w:rsidRPr="00011D59" w:rsidRDefault="00C23DC9" w:rsidP="00364253">
      <w:pPr>
        <w:pStyle w:val="aa"/>
        <w:ind w:firstLine="0"/>
        <w:jc w:val="center"/>
      </w:pPr>
      <w:r w:rsidRPr="00011D59">
        <w:rPr>
          <w:noProof/>
        </w:rPr>
        <w:drawing>
          <wp:inline distT="0" distB="0" distL="0" distR="0" wp14:anchorId="32AC8028" wp14:editId="35A98210">
            <wp:extent cx="5822073" cy="3345942"/>
            <wp:effectExtent l="19050" t="19050" r="26670" b="2603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pic:cNvPicPr/>
                  </pic:nvPicPr>
                  <pic:blipFill rotWithShape="1">
                    <a:blip r:embed="rId28">
                      <a:extLst>
                        <a:ext uri="{28A0092B-C50C-407E-A947-70E740481C1C}">
                          <a14:useLocalDpi xmlns:a14="http://schemas.microsoft.com/office/drawing/2010/main" val="0"/>
                        </a:ext>
                      </a:extLst>
                    </a:blip>
                    <a:srcRect l="884" b="4073"/>
                    <a:stretch/>
                  </pic:blipFill>
                  <pic:spPr bwMode="auto">
                    <a:xfrm>
                      <a:off x="0" y="0"/>
                      <a:ext cx="5935185" cy="341094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DA7C04" w14:textId="1D32F869" w:rsidR="00FC6C64" w:rsidRPr="00011D59" w:rsidRDefault="00364253" w:rsidP="00FC6C64">
      <w:pPr>
        <w:pStyle w:val="aa"/>
        <w:ind w:firstLine="0"/>
        <w:jc w:val="center"/>
      </w:pPr>
      <w:r w:rsidRPr="00011D59">
        <w:t>Рисунок 2.</w:t>
      </w:r>
      <w:r w:rsidR="00E43A51" w:rsidRPr="00011D59">
        <w:t>7</w:t>
      </w:r>
      <w:r w:rsidRPr="00011D59">
        <w:t xml:space="preserve"> – «Подтвердить присутствие участника»</w:t>
      </w:r>
    </w:p>
    <w:p w14:paraId="7133E5EE" w14:textId="0BC46ED0" w:rsidR="00DE7C8B" w:rsidRPr="00011D59" w:rsidRDefault="00DE7C8B" w:rsidP="00FC6C64">
      <w:pPr>
        <w:pStyle w:val="aa"/>
        <w:ind w:firstLine="0"/>
        <w:jc w:val="center"/>
      </w:pPr>
    </w:p>
    <w:p w14:paraId="1B2303E0" w14:textId="77777777" w:rsidR="00A96026" w:rsidRPr="00011D59" w:rsidRDefault="00A96026" w:rsidP="00A96026">
      <w:pPr>
        <w:pStyle w:val="23"/>
        <w:spacing w:before="0"/>
      </w:pPr>
      <w:bookmarkStart w:id="30" w:name="_Toc136455377"/>
      <w:r w:rsidRPr="00011D59">
        <w:t>2.5 Проектирование графического интерфейса</w:t>
      </w:r>
      <w:bookmarkEnd w:id="30"/>
    </w:p>
    <w:p w14:paraId="1B187EFC" w14:textId="125462B1" w:rsidR="00A96026" w:rsidRPr="00011D59" w:rsidRDefault="00A96026" w:rsidP="00A96026">
      <w:pPr>
        <w:pStyle w:val="aa"/>
      </w:pPr>
      <w:r w:rsidRPr="00011D59">
        <w:t>Для реализации графического интерфейса спроектирован набор интерфейсных классов. На рисунке 2.</w:t>
      </w:r>
      <w:r w:rsidR="00E43A51" w:rsidRPr="00011D59">
        <w:t>8</w:t>
      </w:r>
      <w:r w:rsidRPr="00011D59">
        <w:t>. представлена структура интерфейсных классов приложения. Зеленым цветом помечены общие для ролей «Студент» и «Ответственный за мероприятие» классы. Белым – классы интерфейса для роли «Студент», красным – для роли «Ответственный за мероприятие». Изображение содержит название классов и тип их взаимодействия. Подробное описание и представление элементов представлено на рисунках с 2.9 по 2.23</w:t>
      </w:r>
      <w:r w:rsidR="00186E71" w:rsidRPr="00011D59">
        <w:t xml:space="preserve"> </w:t>
      </w:r>
      <w:r w:rsidR="00060C36" w:rsidRPr="00011D59">
        <w:t>[20]</w:t>
      </w:r>
      <w:r w:rsidRPr="00011D59">
        <w:t>.</w:t>
      </w:r>
    </w:p>
    <w:p w14:paraId="5A224043" w14:textId="77777777" w:rsidR="00E43A51" w:rsidRPr="00011D59" w:rsidRDefault="00E43A51" w:rsidP="00A96026">
      <w:pPr>
        <w:pStyle w:val="aa"/>
      </w:pPr>
    </w:p>
    <w:p w14:paraId="419CBFC4" w14:textId="15CC4FE8" w:rsidR="00E43A51" w:rsidRPr="00011D59" w:rsidRDefault="00E43A51" w:rsidP="00A96026">
      <w:pPr>
        <w:pStyle w:val="aa"/>
        <w:sectPr w:rsidR="00E43A51" w:rsidRPr="00011D59">
          <w:pgSz w:w="11906" w:h="16838"/>
          <w:pgMar w:top="1134" w:right="850" w:bottom="1134" w:left="1701" w:header="708" w:footer="708" w:gutter="0"/>
          <w:cols w:space="708"/>
          <w:docGrid w:linePitch="360"/>
        </w:sectPr>
      </w:pPr>
    </w:p>
    <w:p w14:paraId="3575A9C1" w14:textId="77777777" w:rsidR="00A96026" w:rsidRPr="00011D59" w:rsidRDefault="00A96026" w:rsidP="00A96026">
      <w:pPr>
        <w:pStyle w:val="aa"/>
        <w:ind w:firstLine="0"/>
        <w:jc w:val="center"/>
      </w:pPr>
      <w:r w:rsidRPr="00011D59">
        <w:rPr>
          <w:noProof/>
        </w:rPr>
        <w:lastRenderedPageBreak/>
        <w:drawing>
          <wp:inline distT="0" distB="0" distL="0" distR="0" wp14:anchorId="1AEAE281" wp14:editId="400034EC">
            <wp:extent cx="7605529" cy="5475161"/>
            <wp:effectExtent l="19050" t="19050" r="14605" b="1143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pic:nvPicPr>
                  <pic:blipFill>
                    <a:blip r:embed="rId29">
                      <a:extLst>
                        <a:ext uri="{28A0092B-C50C-407E-A947-70E740481C1C}">
                          <a14:useLocalDpi xmlns:a14="http://schemas.microsoft.com/office/drawing/2010/main" val="0"/>
                        </a:ext>
                      </a:extLst>
                    </a:blip>
                    <a:stretch>
                      <a:fillRect/>
                    </a:stretch>
                  </pic:blipFill>
                  <pic:spPr>
                    <a:xfrm>
                      <a:off x="0" y="0"/>
                      <a:ext cx="7615477" cy="5482322"/>
                    </a:xfrm>
                    <a:prstGeom prst="rect">
                      <a:avLst/>
                    </a:prstGeom>
                    <a:ln>
                      <a:solidFill>
                        <a:schemeClr val="tx1"/>
                      </a:solidFill>
                    </a:ln>
                  </pic:spPr>
                </pic:pic>
              </a:graphicData>
            </a:graphic>
          </wp:inline>
        </w:drawing>
      </w:r>
    </w:p>
    <w:p w14:paraId="25E80FD1" w14:textId="63B6C0AC" w:rsidR="00E43A51" w:rsidRPr="00011D59" w:rsidRDefault="00A96026" w:rsidP="00A96026">
      <w:pPr>
        <w:pStyle w:val="aa"/>
        <w:ind w:firstLine="0"/>
        <w:jc w:val="center"/>
        <w:sectPr w:rsidR="00E43A51" w:rsidRPr="00011D59" w:rsidSect="00387EF3">
          <w:pgSz w:w="16838" w:h="11906" w:orient="landscape"/>
          <w:pgMar w:top="1701" w:right="1134" w:bottom="850" w:left="1134" w:header="708" w:footer="708" w:gutter="0"/>
          <w:cols w:space="708"/>
          <w:titlePg/>
          <w:docGrid w:linePitch="360"/>
        </w:sectPr>
      </w:pPr>
      <w:r w:rsidRPr="00011D59">
        <w:t>Рисунок 2.</w:t>
      </w:r>
      <w:r w:rsidR="00E43A51" w:rsidRPr="00011D59">
        <w:t>8</w:t>
      </w:r>
      <w:r w:rsidRPr="00011D59">
        <w:t xml:space="preserve"> – Структура интерфейсных классов приложения</w:t>
      </w:r>
    </w:p>
    <w:p w14:paraId="48493F40" w14:textId="77777777" w:rsidR="00364253" w:rsidRPr="00011D59" w:rsidRDefault="00364253" w:rsidP="00364253">
      <w:pPr>
        <w:pStyle w:val="31"/>
        <w:spacing w:before="0"/>
      </w:pPr>
      <w:bookmarkStart w:id="31" w:name="_Toc136455378"/>
      <w:r w:rsidRPr="00011D59">
        <w:lastRenderedPageBreak/>
        <w:t>2.5.1 Проектирование графического интерфейса для роли «Студент»</w:t>
      </w:r>
      <w:bookmarkEnd w:id="31"/>
    </w:p>
    <w:p w14:paraId="1BF1B451" w14:textId="0D98F16D" w:rsidR="00364253" w:rsidRPr="00011D59" w:rsidRDefault="00364253" w:rsidP="00615CF4">
      <w:pPr>
        <w:pStyle w:val="aa"/>
        <w:spacing w:after="60"/>
        <w:rPr>
          <w:b/>
          <w:bCs/>
        </w:rPr>
      </w:pPr>
      <w:r w:rsidRPr="00011D59">
        <w:rPr>
          <w:b/>
          <w:bCs/>
        </w:rPr>
        <w:t>Описание основного экрана приложения</w:t>
      </w:r>
      <w:r w:rsidR="00615CF4" w:rsidRPr="00011D59">
        <w:rPr>
          <w:b/>
          <w:bCs/>
        </w:rPr>
        <w:t xml:space="preserve">. </w:t>
      </w:r>
      <w:r w:rsidRPr="00011D59">
        <w:t>При запуске приложения пользователь должен попадать на основной экран приложения с автоматически загруженным фрагментом «Мероприятия». Экран состоит из следующего набора элементов:</w:t>
      </w:r>
    </w:p>
    <w:p w14:paraId="229F4252" w14:textId="62A7A8ED" w:rsidR="00364253" w:rsidRPr="00011D59" w:rsidRDefault="00364253" w:rsidP="00FC6C64">
      <w:pPr>
        <w:pStyle w:val="aa"/>
        <w:numPr>
          <w:ilvl w:val="0"/>
          <w:numId w:val="24"/>
        </w:numPr>
        <w:ind w:left="0" w:firstLine="709"/>
      </w:pPr>
      <w:r w:rsidRPr="00011D59">
        <w:rPr>
          <w:b/>
          <w:bCs/>
        </w:rPr>
        <w:t>Элемент 1</w:t>
      </w:r>
      <w:r w:rsidRPr="00011D59">
        <w:t xml:space="preserve"> – верхнее меню приложения. Данный элемент состоит из текстового поля заголовка названия фрагмента и кнопки вызова контекстного меню настроек (</w:t>
      </w:r>
      <w:r w:rsidRPr="00011D59">
        <w:rPr>
          <w:b/>
          <w:bCs/>
        </w:rPr>
        <w:t>элемент 4</w:t>
      </w:r>
      <w:r w:rsidRPr="00011D59">
        <w:t>)</w:t>
      </w:r>
      <w:r w:rsidR="00350EFA" w:rsidRPr="00011D59">
        <w:t>.</w:t>
      </w:r>
    </w:p>
    <w:p w14:paraId="52C014C9" w14:textId="41C4F11F" w:rsidR="00364253" w:rsidRPr="00011D59" w:rsidRDefault="00364253" w:rsidP="00FC6C64">
      <w:pPr>
        <w:pStyle w:val="aa"/>
        <w:numPr>
          <w:ilvl w:val="0"/>
          <w:numId w:val="24"/>
        </w:numPr>
        <w:ind w:left="0" w:firstLine="709"/>
      </w:pPr>
      <w:r w:rsidRPr="00011D59">
        <w:rPr>
          <w:b/>
          <w:bCs/>
        </w:rPr>
        <w:t>Элемент 2</w:t>
      </w:r>
      <w:r w:rsidRPr="00011D59">
        <w:t xml:space="preserve"> –</w:t>
      </w:r>
      <w:r w:rsidRPr="00011D59">
        <w:rPr>
          <w:b/>
          <w:bCs/>
        </w:rPr>
        <w:t xml:space="preserve"> </w:t>
      </w:r>
      <w:r w:rsidRPr="00011D59">
        <w:t>экран фрагмента. Фрагмент находится внутри основного контейнера экранной формы и расширяет его другими фреймами. При необходимости данный элемент может быть пролистан жестом перемещения пальца снизу вверх. Данная возможность позволяет размещать внутри контейнера фрагмента неограниченное количество карточек мероприятий (</w:t>
      </w:r>
      <w:r w:rsidRPr="00011D59">
        <w:rPr>
          <w:b/>
          <w:bCs/>
        </w:rPr>
        <w:t>элемент 7</w:t>
      </w:r>
      <w:r w:rsidRPr="00011D59">
        <w:t>)</w:t>
      </w:r>
      <w:r w:rsidR="00350EFA" w:rsidRPr="00011D59">
        <w:t>.</w:t>
      </w:r>
    </w:p>
    <w:p w14:paraId="2DEA4A6C" w14:textId="62B16928" w:rsidR="00364253" w:rsidRPr="00011D59" w:rsidRDefault="00364253" w:rsidP="00FC6C64">
      <w:pPr>
        <w:pStyle w:val="aa"/>
        <w:numPr>
          <w:ilvl w:val="0"/>
          <w:numId w:val="24"/>
        </w:numPr>
        <w:ind w:left="0" w:firstLine="709"/>
      </w:pPr>
      <w:r w:rsidRPr="00011D59">
        <w:rPr>
          <w:b/>
          <w:bCs/>
        </w:rPr>
        <w:t xml:space="preserve">Элемент 3 </w:t>
      </w:r>
      <w:r w:rsidRPr="00011D59">
        <w:t>– нижнее меню навигации. Данный компонент отвечает за динамическую загрузку необходимого фрагмента. Выбор необходимого осуществляется за счет трех кнопок, содержащих соответствующую иконку и подпись вызываемого окна</w:t>
      </w:r>
      <w:r w:rsidR="00350EFA" w:rsidRPr="00011D59">
        <w:t>.</w:t>
      </w:r>
    </w:p>
    <w:p w14:paraId="1035DE30" w14:textId="0FF2E7B9" w:rsidR="00364253" w:rsidRPr="00011D59" w:rsidRDefault="00364253" w:rsidP="00FC6C64">
      <w:pPr>
        <w:pStyle w:val="aa"/>
        <w:numPr>
          <w:ilvl w:val="0"/>
          <w:numId w:val="24"/>
        </w:numPr>
        <w:ind w:left="0" w:firstLine="709"/>
      </w:pPr>
      <w:r w:rsidRPr="00011D59">
        <w:rPr>
          <w:b/>
          <w:bCs/>
        </w:rPr>
        <w:t>Элемент 5</w:t>
      </w:r>
      <w:r w:rsidRPr="00011D59">
        <w:t xml:space="preserve"> – панель фильтрации мероприятий. Данная панель включает три кнопки-варианта применяемых фильтров. Одновременно применен может быть только один фильтр. Для отображения всех возможных мероприятий необходимо активировать кнопку «Любые»</w:t>
      </w:r>
      <w:r w:rsidR="00350EFA" w:rsidRPr="00011D59">
        <w:t>.</w:t>
      </w:r>
    </w:p>
    <w:p w14:paraId="7D999FD1" w14:textId="2F5F60DF" w:rsidR="00364253" w:rsidRPr="00011D59" w:rsidRDefault="00364253" w:rsidP="00FC6C64">
      <w:pPr>
        <w:pStyle w:val="aa"/>
        <w:numPr>
          <w:ilvl w:val="0"/>
          <w:numId w:val="24"/>
        </w:numPr>
        <w:ind w:left="0" w:firstLine="709"/>
      </w:pPr>
      <w:r w:rsidRPr="00011D59">
        <w:rPr>
          <w:b/>
          <w:bCs/>
        </w:rPr>
        <w:t>Элемент 6</w:t>
      </w:r>
      <w:r w:rsidRPr="00011D59">
        <w:t xml:space="preserve"> – строка поиска мероприятия. Данный компонент отвечает за поиск определенного мероприятия по критерию «Название мероприятия»</w:t>
      </w:r>
      <w:r w:rsidR="00350EFA" w:rsidRPr="00011D59">
        <w:t>.</w:t>
      </w:r>
    </w:p>
    <w:p w14:paraId="0995009A" w14:textId="1486147E" w:rsidR="00364253" w:rsidRPr="00011D59" w:rsidRDefault="00364253" w:rsidP="00FC6C64">
      <w:pPr>
        <w:pStyle w:val="aa"/>
        <w:numPr>
          <w:ilvl w:val="0"/>
          <w:numId w:val="24"/>
        </w:numPr>
        <w:ind w:left="0" w:firstLine="709"/>
      </w:pPr>
      <w:r w:rsidRPr="00011D59">
        <w:rPr>
          <w:b/>
          <w:bCs/>
        </w:rPr>
        <w:t>Элемент 7</w:t>
      </w:r>
      <w:r w:rsidRPr="00011D59">
        <w:t xml:space="preserve"> – карточка мероприятия. Данный элемент состоит из изображения мероприятия (устанавливается нулевой объект из набора графических изображений мероприятия), текстового поля для названия мероприятия, тегов мероприятия, даты и времени проведения мероприятия в формате «</w:t>
      </w:r>
      <w:proofErr w:type="gramStart"/>
      <w:r w:rsidRPr="00011D59">
        <w:rPr>
          <w:lang w:val="en-US"/>
        </w:rPr>
        <w:t>dd</w:t>
      </w:r>
      <w:r w:rsidRPr="00011D59">
        <w:t>.</w:t>
      </w:r>
      <w:r w:rsidRPr="00011D59">
        <w:rPr>
          <w:lang w:val="en-US"/>
        </w:rPr>
        <w:t>mm</w:t>
      </w:r>
      <w:r w:rsidRPr="00011D59">
        <w:t>.</w:t>
      </w:r>
      <w:proofErr w:type="spellStart"/>
      <w:r w:rsidRPr="00011D59">
        <w:rPr>
          <w:lang w:val="en-US"/>
        </w:rPr>
        <w:t>yyyy</w:t>
      </w:r>
      <w:proofErr w:type="spellEnd"/>
      <w:proofErr w:type="gramEnd"/>
      <w:r w:rsidRPr="00011D59">
        <w:t xml:space="preserve"> </w:t>
      </w:r>
      <w:proofErr w:type="spellStart"/>
      <w:r w:rsidRPr="00011D59">
        <w:rPr>
          <w:lang w:val="en-US"/>
        </w:rPr>
        <w:t>hh</w:t>
      </w:r>
      <w:proofErr w:type="spellEnd"/>
      <w:r w:rsidRPr="00011D59">
        <w:t>:</w:t>
      </w:r>
      <w:r w:rsidRPr="00011D59">
        <w:rPr>
          <w:lang w:val="en-US"/>
        </w:rPr>
        <w:t>mm</w:t>
      </w:r>
      <w:r w:rsidRPr="00011D59">
        <w:t>», текстового поля для отображения фрагмента описания мероприятия и кнопок «Открыть описание» и «Участвовать» (</w:t>
      </w:r>
      <w:r w:rsidRPr="00011D59">
        <w:rPr>
          <w:b/>
          <w:bCs/>
        </w:rPr>
        <w:t>элементы 8 и 9 соответственно</w:t>
      </w:r>
      <w:r w:rsidRPr="00011D59">
        <w:t>)</w:t>
      </w:r>
      <w:r w:rsidR="00350EFA" w:rsidRPr="00011D59">
        <w:t>.</w:t>
      </w:r>
    </w:p>
    <w:p w14:paraId="3444C82C" w14:textId="2BB73DEC" w:rsidR="00364253" w:rsidRPr="00011D59" w:rsidRDefault="00364253" w:rsidP="00FC6C64">
      <w:pPr>
        <w:pStyle w:val="aa"/>
        <w:numPr>
          <w:ilvl w:val="0"/>
          <w:numId w:val="24"/>
        </w:numPr>
        <w:ind w:left="0" w:firstLine="709"/>
      </w:pPr>
      <w:r w:rsidRPr="00011D59">
        <w:rPr>
          <w:b/>
          <w:bCs/>
        </w:rPr>
        <w:t>Элемент 8</w:t>
      </w:r>
      <w:r w:rsidRPr="00011D59">
        <w:t xml:space="preserve"> – кнопка «Открыть описание». При нажатии на данную кнопку пользователь будет перенаправлен на экран описания мероприятия (см. рисунок 2.8)</w:t>
      </w:r>
      <w:r w:rsidR="00350EFA" w:rsidRPr="00011D59">
        <w:t>.</w:t>
      </w:r>
    </w:p>
    <w:p w14:paraId="4DC00A9D" w14:textId="77777777" w:rsidR="00364253" w:rsidRPr="00011D59" w:rsidRDefault="00364253" w:rsidP="00FC6C64">
      <w:pPr>
        <w:pStyle w:val="aa"/>
        <w:numPr>
          <w:ilvl w:val="0"/>
          <w:numId w:val="24"/>
        </w:numPr>
        <w:ind w:left="0" w:firstLine="709"/>
      </w:pPr>
      <w:r w:rsidRPr="00011D59">
        <w:rPr>
          <w:b/>
          <w:bCs/>
        </w:rPr>
        <w:t>Элемент 9</w:t>
      </w:r>
      <w:r w:rsidRPr="00011D59">
        <w:t xml:space="preserve"> – кнопка «Участвовать». При нажатии на данную кнопку мобильное приложение отобразит диалоговое окно выбора варианта регистрации на мероприятие в качестве участника или зрителя. Данная кнопка находится в неактивном состоянии в двух случаях: при не пройдённой авторизации в систему и при пройденной регистрации на мероприятие.</w:t>
      </w:r>
    </w:p>
    <w:p w14:paraId="5B63FF93" w14:textId="6480D4E2" w:rsidR="00364253" w:rsidRPr="00011D59" w:rsidRDefault="00364253" w:rsidP="00364253">
      <w:pPr>
        <w:pStyle w:val="aa"/>
        <w:ind w:left="709" w:firstLine="0"/>
      </w:pPr>
      <w:r w:rsidRPr="00011D59">
        <w:t>Макет данного экрана представлен на рисунке 2.</w:t>
      </w:r>
      <w:r w:rsidR="005B78A2" w:rsidRPr="00011D59">
        <w:t>9</w:t>
      </w:r>
      <w:r w:rsidRPr="00011D59">
        <w:t>.</w:t>
      </w:r>
    </w:p>
    <w:p w14:paraId="574C1186" w14:textId="77777777" w:rsidR="005B78A2" w:rsidRPr="00011D59" w:rsidRDefault="005B78A2" w:rsidP="00364253">
      <w:pPr>
        <w:pStyle w:val="aa"/>
        <w:ind w:left="709" w:firstLine="0"/>
      </w:pPr>
    </w:p>
    <w:p w14:paraId="2650A2BD" w14:textId="77777777" w:rsidR="00364253" w:rsidRPr="00011D59" w:rsidRDefault="00364253" w:rsidP="00364253">
      <w:pPr>
        <w:pStyle w:val="aa"/>
        <w:ind w:firstLine="0"/>
        <w:jc w:val="center"/>
        <w:rPr>
          <w:lang w:val="en-US"/>
        </w:rPr>
      </w:pPr>
      <w:r w:rsidRPr="00011D59">
        <w:rPr>
          <w:noProof/>
          <w:lang w:val="en-US"/>
        </w:rPr>
        <w:lastRenderedPageBreak/>
        <w:drawing>
          <wp:inline distT="0" distB="0" distL="0" distR="0" wp14:anchorId="70C620EF" wp14:editId="1E50837C">
            <wp:extent cx="2709844" cy="5533187"/>
            <wp:effectExtent l="19050" t="19050" r="14605" b="1079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10708"/>
                    <a:stretch/>
                  </pic:blipFill>
                  <pic:spPr bwMode="auto">
                    <a:xfrm>
                      <a:off x="0" y="0"/>
                      <a:ext cx="2724237" cy="55625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7FFB8E" w14:textId="0C2FF8FF" w:rsidR="00364253" w:rsidRPr="00011D59" w:rsidRDefault="00364253" w:rsidP="00364253">
      <w:pPr>
        <w:pStyle w:val="aa"/>
        <w:ind w:firstLine="0"/>
        <w:jc w:val="center"/>
      </w:pPr>
      <w:r w:rsidRPr="00011D59">
        <w:t>Рисунок 2.</w:t>
      </w:r>
      <w:r w:rsidR="005B78A2" w:rsidRPr="00011D59">
        <w:t>9</w:t>
      </w:r>
      <w:r w:rsidRPr="00011D59">
        <w:t xml:space="preserve"> – Макет основного экрана приложения</w:t>
      </w:r>
    </w:p>
    <w:p w14:paraId="27700197" w14:textId="77777777" w:rsidR="00C200BF" w:rsidRPr="00011D59" w:rsidRDefault="00C200BF" w:rsidP="00364253">
      <w:pPr>
        <w:pStyle w:val="aa"/>
        <w:ind w:firstLine="0"/>
        <w:jc w:val="center"/>
      </w:pPr>
    </w:p>
    <w:p w14:paraId="4DBB9E7F" w14:textId="7CF3CDFF" w:rsidR="00364253" w:rsidRPr="00011D59" w:rsidRDefault="00364253" w:rsidP="00615CF4">
      <w:pPr>
        <w:pStyle w:val="aa"/>
        <w:spacing w:after="60"/>
        <w:rPr>
          <w:b/>
          <w:bCs/>
        </w:rPr>
      </w:pPr>
      <w:r w:rsidRPr="00011D59">
        <w:rPr>
          <w:b/>
          <w:bCs/>
        </w:rPr>
        <w:t>Описание экрана «Мои мероприятия»</w:t>
      </w:r>
      <w:r w:rsidR="00615CF4" w:rsidRPr="00011D59">
        <w:rPr>
          <w:b/>
          <w:bCs/>
        </w:rPr>
        <w:t xml:space="preserve">. </w:t>
      </w:r>
      <w:r w:rsidRPr="00011D59">
        <w:t xml:space="preserve">Данный экран вызывается нажатием на кнопку «Мои мероприятия» в нижнем меню навигации </w:t>
      </w:r>
      <w:r w:rsidRPr="00011D59">
        <w:rPr>
          <w:b/>
          <w:bCs/>
        </w:rPr>
        <w:t>элемента 3</w:t>
      </w:r>
      <w:r w:rsidRPr="00011D59">
        <w:t xml:space="preserve">, при этом заменяется фрагмент экрана, изменяется надпись текстового поля верхнего меню приложения </w:t>
      </w:r>
      <w:r w:rsidRPr="00011D59">
        <w:rPr>
          <w:b/>
          <w:bCs/>
        </w:rPr>
        <w:t>элемента 1</w:t>
      </w:r>
      <w:r w:rsidRPr="00011D59">
        <w:t>. Экран фрагмента состоит из следующего набора элементов:</w:t>
      </w:r>
    </w:p>
    <w:p w14:paraId="31BC4953" w14:textId="41AD3997" w:rsidR="00364253" w:rsidRPr="00011D59" w:rsidRDefault="00364253" w:rsidP="00FC6C64">
      <w:pPr>
        <w:pStyle w:val="aa"/>
        <w:numPr>
          <w:ilvl w:val="0"/>
          <w:numId w:val="25"/>
        </w:numPr>
        <w:ind w:left="0" w:firstLine="709"/>
      </w:pPr>
      <w:r w:rsidRPr="00011D59">
        <w:rPr>
          <w:b/>
          <w:bCs/>
        </w:rPr>
        <w:t>Элемент 1</w:t>
      </w:r>
      <w:r w:rsidRPr="00011D59">
        <w:t xml:space="preserve"> – строка поиска мероприятия. Данный компонент отвечает за поиск определенного мероприятия по критерию «Название мероприятия»</w:t>
      </w:r>
      <w:r w:rsidR="00350EFA" w:rsidRPr="00011D59">
        <w:t>.</w:t>
      </w:r>
    </w:p>
    <w:p w14:paraId="1F55D12B" w14:textId="79925249" w:rsidR="00364253" w:rsidRPr="00011D59" w:rsidRDefault="00364253" w:rsidP="00FC6C64">
      <w:pPr>
        <w:pStyle w:val="aa"/>
        <w:numPr>
          <w:ilvl w:val="0"/>
          <w:numId w:val="25"/>
        </w:numPr>
        <w:ind w:left="0" w:firstLine="709"/>
      </w:pPr>
      <w:r w:rsidRPr="00011D59">
        <w:rPr>
          <w:b/>
          <w:bCs/>
        </w:rPr>
        <w:t>Элемент 2</w:t>
      </w:r>
      <w:r w:rsidRPr="00011D59">
        <w:t xml:space="preserve"> – список мероприятий с пройденной регистрацией.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мероприятия с пройденной регистрацией (см. рисунок 2.1</w:t>
      </w:r>
      <w:r w:rsidR="005B78A2" w:rsidRPr="00011D59">
        <w:t>2</w:t>
      </w:r>
      <w:r w:rsidRPr="00011D59">
        <w:t>).</w:t>
      </w:r>
    </w:p>
    <w:p w14:paraId="3A461432" w14:textId="333A54BA" w:rsidR="00364253" w:rsidRPr="00011D59" w:rsidRDefault="00364253" w:rsidP="00364253">
      <w:pPr>
        <w:pStyle w:val="aa"/>
      </w:pPr>
      <w:r w:rsidRPr="00011D59">
        <w:t>Макет данного экрана представлен на рисунке 2.</w:t>
      </w:r>
      <w:r w:rsidR="005B78A2" w:rsidRPr="00011D59">
        <w:t>10</w:t>
      </w:r>
      <w:r w:rsidRPr="00011D59">
        <w:t>.</w:t>
      </w:r>
    </w:p>
    <w:p w14:paraId="5F8FCC71" w14:textId="77777777" w:rsidR="00364253" w:rsidRPr="00011D59" w:rsidRDefault="00364253" w:rsidP="00364253">
      <w:pPr>
        <w:pStyle w:val="aa"/>
        <w:ind w:firstLine="0"/>
        <w:jc w:val="center"/>
        <w:rPr>
          <w:lang w:val="en-US"/>
        </w:rPr>
      </w:pPr>
      <w:r w:rsidRPr="00011D59">
        <w:rPr>
          <w:noProof/>
          <w:lang w:val="en-US"/>
        </w:rPr>
        <w:lastRenderedPageBreak/>
        <w:drawing>
          <wp:inline distT="0" distB="0" distL="0" distR="0" wp14:anchorId="6A24A0B4" wp14:editId="5CB2907C">
            <wp:extent cx="2181307" cy="4341505"/>
            <wp:effectExtent l="19050" t="19050" r="15240" b="1206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81307" cy="4341505"/>
                    </a:xfrm>
                    <a:prstGeom prst="rect">
                      <a:avLst/>
                    </a:prstGeom>
                    <a:ln>
                      <a:solidFill>
                        <a:schemeClr val="tx1"/>
                      </a:solidFill>
                    </a:ln>
                  </pic:spPr>
                </pic:pic>
              </a:graphicData>
            </a:graphic>
          </wp:inline>
        </w:drawing>
      </w:r>
    </w:p>
    <w:p w14:paraId="2AA2E3C4" w14:textId="2B7A2269" w:rsidR="00364253" w:rsidRPr="00011D59" w:rsidRDefault="00364253" w:rsidP="00364253">
      <w:pPr>
        <w:pStyle w:val="aa"/>
        <w:ind w:firstLine="0"/>
        <w:jc w:val="center"/>
      </w:pPr>
      <w:r w:rsidRPr="00011D59">
        <w:t>Рисунок 2.</w:t>
      </w:r>
      <w:r w:rsidR="005B78A2" w:rsidRPr="00011D59">
        <w:t>10</w:t>
      </w:r>
      <w:r w:rsidRPr="00011D59">
        <w:t xml:space="preserve"> – Макет экрана «Мои мероприятия»</w:t>
      </w:r>
    </w:p>
    <w:p w14:paraId="4608B271" w14:textId="77777777" w:rsidR="00364253" w:rsidRPr="00011D59" w:rsidRDefault="00364253" w:rsidP="00364253">
      <w:pPr>
        <w:pStyle w:val="aa"/>
        <w:ind w:firstLine="0"/>
        <w:jc w:val="center"/>
      </w:pPr>
    </w:p>
    <w:p w14:paraId="14A12104" w14:textId="2B504C85" w:rsidR="00364253" w:rsidRPr="00011D59" w:rsidRDefault="00364253" w:rsidP="00615CF4">
      <w:pPr>
        <w:pStyle w:val="aa"/>
        <w:spacing w:after="60"/>
        <w:rPr>
          <w:b/>
          <w:bCs/>
        </w:rPr>
      </w:pPr>
      <w:r w:rsidRPr="00011D59">
        <w:rPr>
          <w:b/>
          <w:bCs/>
        </w:rPr>
        <w:t>Описание экрана «Мероприятие»</w:t>
      </w:r>
      <w:r w:rsidR="00615CF4" w:rsidRPr="00011D59">
        <w:rPr>
          <w:b/>
          <w:bCs/>
        </w:rPr>
        <w:t xml:space="preserve">. </w:t>
      </w:r>
      <w:r w:rsidRPr="00011D59">
        <w:t xml:space="preserve">Данный экран вызывается при нажатии кнопки «Открыть описание» </w:t>
      </w:r>
      <w:r w:rsidRPr="00011D59">
        <w:rPr>
          <w:b/>
          <w:bCs/>
        </w:rPr>
        <w:t>элемента 8</w:t>
      </w:r>
      <w:r w:rsidRPr="00011D59">
        <w:t xml:space="preserve"> карточки мероприятия (см. рисунок 2.</w:t>
      </w:r>
      <w:r w:rsidR="005B78A2" w:rsidRPr="00011D59">
        <w:t>9</w:t>
      </w:r>
      <w:r w:rsidRPr="00011D59">
        <w:t>). Экран отображает информацию о доступном для участия мероприятии. Состоит из следующего набора элементов:</w:t>
      </w:r>
    </w:p>
    <w:p w14:paraId="047C4A4F" w14:textId="38A4B5A9" w:rsidR="00364253" w:rsidRPr="00011D59" w:rsidRDefault="00364253" w:rsidP="00FC6C64">
      <w:pPr>
        <w:pStyle w:val="aa"/>
        <w:numPr>
          <w:ilvl w:val="0"/>
          <w:numId w:val="26"/>
        </w:numPr>
        <w:ind w:left="0" w:firstLine="709"/>
      </w:pPr>
      <w:r w:rsidRPr="00011D59">
        <w:rPr>
          <w:b/>
          <w:bCs/>
        </w:rPr>
        <w:t>Элемент 1</w:t>
      </w:r>
      <w:r w:rsidRPr="00011D59">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«Мероприятие»</w:t>
      </w:r>
      <w:r w:rsidR="00350EFA" w:rsidRPr="00011D59">
        <w:t>.</w:t>
      </w:r>
    </w:p>
    <w:p w14:paraId="2F3B607D" w14:textId="40954578" w:rsidR="00364253" w:rsidRPr="00011D59" w:rsidRDefault="00364253" w:rsidP="00FC6C64">
      <w:pPr>
        <w:pStyle w:val="aa"/>
        <w:numPr>
          <w:ilvl w:val="0"/>
          <w:numId w:val="26"/>
        </w:numPr>
        <w:ind w:left="0" w:firstLine="709"/>
      </w:pPr>
      <w:r w:rsidRPr="00011D59">
        <w:rPr>
          <w:b/>
          <w:bCs/>
        </w:rPr>
        <w:t>Элемент 2</w:t>
      </w:r>
      <w:r w:rsidRPr="00011D59">
        <w:t xml:space="preserve"> – контейнер информации о мероприятии. Данный элемент имеет возможность пролистывания, что позволяет избежать проблемы некорректного отображения полей при большом объеме информации. Первым компонентом данного контейнера является карусель изображений. Изображения помещены в специальный компонент, поддерживающий возможность как ручной, так и автоматической смены набора изображений мероприятия. Под каруселью расположено текстовое поле для отображения названия мероприятия. Ниже расположены текстовые поля для тегов, присвоенных мероприятию, поле для отображения даты и времени начала мероприятия. Следующим компонентом является описание мероприятия. После размещен компонент для вывода информации о месте проведения мероприятия, поле для вывода информации о количестве участников, </w:t>
      </w:r>
      <w:r w:rsidRPr="00011D59">
        <w:lastRenderedPageBreak/>
        <w:t>прошедших регистрацию на мероприятие, текстовое поле для отображения даты и времени окончания возможности регистрации на мероприятие</w:t>
      </w:r>
      <w:r w:rsidR="00350EFA" w:rsidRPr="00011D59">
        <w:t>.</w:t>
      </w:r>
    </w:p>
    <w:p w14:paraId="13F16033" w14:textId="6D01C2C5" w:rsidR="00364253" w:rsidRPr="00011D59" w:rsidRDefault="00364253" w:rsidP="00FC6C64">
      <w:pPr>
        <w:pStyle w:val="aa"/>
        <w:numPr>
          <w:ilvl w:val="0"/>
          <w:numId w:val="26"/>
        </w:numPr>
        <w:ind w:left="0" w:firstLine="709"/>
      </w:pPr>
      <w:r w:rsidRPr="00011D59">
        <w:rPr>
          <w:b/>
          <w:bCs/>
        </w:rPr>
        <w:t>Элемент 3</w:t>
      </w:r>
      <w:r w:rsidRPr="00011D59">
        <w:t xml:space="preserve"> – кнопка «Участвовать». При нажатии на данную кнопку вызывается диалоговое окно регистрации на мероприятие. В данном окне можно выбрать два варианта регистрации на мероприятие: в качестве участника и в качестве зрителя. Выбор осуществляется с помощью радиокнопок (</w:t>
      </w:r>
      <w:r w:rsidRPr="00011D59">
        <w:rPr>
          <w:b/>
          <w:bCs/>
        </w:rPr>
        <w:t>элемент 5</w:t>
      </w:r>
      <w:r w:rsidRPr="00011D59">
        <w:t>). Подтверждение выбора варианта регистрации осуществляется с помощью нажатия на кнопку «ОК» диалогового окна (</w:t>
      </w:r>
      <w:r w:rsidRPr="00011D59">
        <w:rPr>
          <w:b/>
          <w:bCs/>
        </w:rPr>
        <w:t>элемент 6</w:t>
      </w:r>
      <w:r w:rsidRPr="00011D59">
        <w:t>). После успешного прохождения процедуры регистрации на мероприятие приложение открывает основной экран приложения (см рисунок 2.5). При отсутствии возможности регистрации на мероприятие (вызов данной страницы без прохождения процедуры авторизации в приложении) кнопка является неактивной</w:t>
      </w:r>
      <w:r w:rsidR="00350EFA" w:rsidRPr="00011D59">
        <w:t>.</w:t>
      </w:r>
    </w:p>
    <w:p w14:paraId="2E042E44" w14:textId="28483DC1" w:rsidR="00364253" w:rsidRPr="00011D59" w:rsidRDefault="00364253" w:rsidP="00FC6C64">
      <w:pPr>
        <w:pStyle w:val="aa"/>
        <w:numPr>
          <w:ilvl w:val="0"/>
          <w:numId w:val="26"/>
        </w:numPr>
        <w:ind w:left="0" w:firstLine="709"/>
      </w:pPr>
      <w:r w:rsidRPr="00011D59">
        <w:rPr>
          <w:b/>
          <w:bCs/>
        </w:rPr>
        <w:t>Элемент 4</w:t>
      </w:r>
      <w:r w:rsidRPr="00011D59">
        <w:t xml:space="preserve"> – кнопка «Посмотреть </w:t>
      </w:r>
      <w:r w:rsidRPr="00011D59">
        <w:rPr>
          <w:lang w:val="en-US"/>
        </w:rPr>
        <w:t>QR</w:t>
      </w:r>
      <w:r w:rsidRPr="00011D59">
        <w:t xml:space="preserve">-код». Данная кнопка заменяет собой </w:t>
      </w:r>
      <w:r w:rsidRPr="00011D59">
        <w:rPr>
          <w:b/>
          <w:bCs/>
        </w:rPr>
        <w:t>элемент 3</w:t>
      </w:r>
      <w:r w:rsidRPr="00011D59">
        <w:t xml:space="preserve"> после успешной регистрации на мероприятие. При нажатии на данную кнопку приложение открывает экран мероприятия с пройденной регистрацией (см. рисунок 2.1</w:t>
      </w:r>
      <w:r w:rsidR="005B78A2" w:rsidRPr="00011D59">
        <w:t>2</w:t>
      </w:r>
      <w:r w:rsidRPr="00011D59">
        <w:t>).</w:t>
      </w:r>
    </w:p>
    <w:p w14:paraId="716FA0D8" w14:textId="23321146" w:rsidR="00364253" w:rsidRPr="00011D59" w:rsidRDefault="00364253" w:rsidP="00364253">
      <w:pPr>
        <w:pStyle w:val="aa"/>
      </w:pPr>
      <w:r w:rsidRPr="00011D59">
        <w:t>Макет данного экрана представлен на рисунке 2.1</w:t>
      </w:r>
      <w:r w:rsidR="005B78A2" w:rsidRPr="00011D59">
        <w:t>1</w:t>
      </w:r>
      <w:r w:rsidRPr="00011D59">
        <w:t>.</w:t>
      </w:r>
    </w:p>
    <w:p w14:paraId="627A7CDF" w14:textId="77777777" w:rsidR="00364253" w:rsidRPr="00011D59" w:rsidRDefault="00364253" w:rsidP="00364253">
      <w:pPr>
        <w:pStyle w:val="aa"/>
        <w:ind w:left="709" w:firstLine="0"/>
      </w:pPr>
    </w:p>
    <w:p w14:paraId="10156157" w14:textId="77777777" w:rsidR="00364253" w:rsidRPr="00011D59" w:rsidRDefault="00364253" w:rsidP="00364253">
      <w:pPr>
        <w:pStyle w:val="aa"/>
        <w:ind w:firstLine="0"/>
        <w:jc w:val="center"/>
        <w:rPr>
          <w:lang w:val="en-US"/>
        </w:rPr>
      </w:pPr>
      <w:r w:rsidRPr="00011D59">
        <w:rPr>
          <w:noProof/>
          <w:lang w:val="en-US"/>
        </w:rPr>
        <w:drawing>
          <wp:inline distT="0" distB="0" distL="0" distR="0" wp14:anchorId="2333EAEF" wp14:editId="28D905FC">
            <wp:extent cx="3623312" cy="4567581"/>
            <wp:effectExtent l="19050" t="19050" r="15240" b="2349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59246" cy="4612880"/>
                    </a:xfrm>
                    <a:prstGeom prst="rect">
                      <a:avLst/>
                    </a:prstGeom>
                    <a:ln>
                      <a:solidFill>
                        <a:schemeClr val="tx1"/>
                      </a:solidFill>
                    </a:ln>
                  </pic:spPr>
                </pic:pic>
              </a:graphicData>
            </a:graphic>
          </wp:inline>
        </w:drawing>
      </w:r>
    </w:p>
    <w:p w14:paraId="1F43F06B" w14:textId="71449B93" w:rsidR="00364253" w:rsidRPr="00011D59" w:rsidRDefault="00364253" w:rsidP="00364253">
      <w:pPr>
        <w:pStyle w:val="aa"/>
        <w:ind w:firstLine="0"/>
        <w:jc w:val="center"/>
      </w:pPr>
      <w:r w:rsidRPr="00011D59">
        <w:t>Рисунок 2.1</w:t>
      </w:r>
      <w:r w:rsidR="005B78A2" w:rsidRPr="00011D59">
        <w:t>1</w:t>
      </w:r>
      <w:r w:rsidRPr="00011D59">
        <w:t xml:space="preserve"> – Макет экрана «Мероприятие»</w:t>
      </w:r>
    </w:p>
    <w:p w14:paraId="70113C27" w14:textId="77777777" w:rsidR="005B78A2" w:rsidRPr="00011D59" w:rsidRDefault="005B78A2" w:rsidP="00364253">
      <w:pPr>
        <w:pStyle w:val="aa"/>
        <w:ind w:firstLine="0"/>
        <w:jc w:val="center"/>
      </w:pPr>
    </w:p>
    <w:p w14:paraId="7F050C77" w14:textId="266C0C17" w:rsidR="00364253" w:rsidRPr="00011D59" w:rsidRDefault="00364253" w:rsidP="00615CF4">
      <w:pPr>
        <w:pStyle w:val="aa"/>
        <w:spacing w:after="60"/>
        <w:rPr>
          <w:b/>
          <w:bCs/>
        </w:rPr>
      </w:pPr>
      <w:r w:rsidRPr="00011D59">
        <w:rPr>
          <w:b/>
          <w:bCs/>
        </w:rPr>
        <w:lastRenderedPageBreak/>
        <w:t>Описание экрана мероприятия с пройденной регистрацией</w:t>
      </w:r>
      <w:r w:rsidR="00615CF4" w:rsidRPr="00011D59">
        <w:rPr>
          <w:b/>
          <w:bCs/>
        </w:rPr>
        <w:t xml:space="preserve">. </w:t>
      </w:r>
      <w:r w:rsidRPr="00011D59">
        <w:t xml:space="preserve">Данный экран вызывается при нажатии кнопки «Посмотреть </w:t>
      </w:r>
      <w:r w:rsidRPr="00011D59">
        <w:rPr>
          <w:lang w:val="en-US"/>
        </w:rPr>
        <w:t>QR</w:t>
      </w:r>
      <w:r w:rsidRPr="00011D59">
        <w:t xml:space="preserve">-код» </w:t>
      </w:r>
      <w:r w:rsidRPr="00011D59">
        <w:rPr>
          <w:b/>
          <w:bCs/>
        </w:rPr>
        <w:t>элемента 4</w:t>
      </w:r>
      <w:r w:rsidRPr="00011D59">
        <w:t xml:space="preserve"> экрана «Мероприятие» (см. рисунок 2.1</w:t>
      </w:r>
      <w:r w:rsidR="005B78A2" w:rsidRPr="00011D59">
        <w:t>1</w:t>
      </w:r>
      <w:r w:rsidRPr="00011D59">
        <w:t xml:space="preserve">) или выбора компонента из списка </w:t>
      </w:r>
      <w:r w:rsidRPr="00011D59">
        <w:rPr>
          <w:b/>
          <w:bCs/>
        </w:rPr>
        <w:t>элемента 2</w:t>
      </w:r>
      <w:r w:rsidRPr="00011D59">
        <w:t xml:space="preserve"> экрана «Мои мероприятия» (см. рисунок 2.</w:t>
      </w:r>
      <w:r w:rsidR="005B78A2" w:rsidRPr="00011D59">
        <w:t>10</w:t>
      </w:r>
      <w:r w:rsidRPr="00011D59">
        <w:t>). Экран отображает информацию о мероприятии с пройденной регистрацией. Состоит из следующего набора элементов:</w:t>
      </w:r>
    </w:p>
    <w:p w14:paraId="7FBC1BDA" w14:textId="67D992A0" w:rsidR="00364253" w:rsidRPr="00011D59" w:rsidRDefault="00364253" w:rsidP="00FC6C64">
      <w:pPr>
        <w:pStyle w:val="aa"/>
        <w:numPr>
          <w:ilvl w:val="0"/>
          <w:numId w:val="27"/>
        </w:numPr>
        <w:ind w:left="0" w:firstLine="709"/>
      </w:pPr>
      <w:r w:rsidRPr="00011D59">
        <w:rPr>
          <w:b/>
          <w:bCs/>
        </w:rPr>
        <w:t>Элемент 1</w:t>
      </w:r>
      <w:r w:rsidRPr="00011D59">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«Мероприятие»</w:t>
      </w:r>
      <w:r w:rsidR="00350EFA" w:rsidRPr="00011D59">
        <w:t>.</w:t>
      </w:r>
    </w:p>
    <w:p w14:paraId="6E856650" w14:textId="099E8618" w:rsidR="00364253" w:rsidRPr="00011D59" w:rsidRDefault="00364253" w:rsidP="00FC6C64">
      <w:pPr>
        <w:pStyle w:val="aa"/>
        <w:numPr>
          <w:ilvl w:val="0"/>
          <w:numId w:val="27"/>
        </w:numPr>
        <w:ind w:left="0" w:firstLine="709"/>
      </w:pPr>
      <w:r w:rsidRPr="00011D59">
        <w:rPr>
          <w:b/>
          <w:bCs/>
        </w:rPr>
        <w:t>Элемент 2</w:t>
      </w:r>
      <w:r w:rsidRPr="00011D59">
        <w:t xml:space="preserve"> – изображение </w:t>
      </w:r>
      <w:r w:rsidRPr="00011D59">
        <w:rPr>
          <w:lang w:val="en-US"/>
        </w:rPr>
        <w:t>QR</w:t>
      </w:r>
      <w:r w:rsidRPr="00011D59">
        <w:t xml:space="preserve">-код для подтверждения фактического присутствия студента на мероприятии. Изображение является интерактивным. При нажатии на него открывает экран с </w:t>
      </w:r>
      <w:r w:rsidRPr="00011D59">
        <w:rPr>
          <w:lang w:val="en-US"/>
        </w:rPr>
        <w:t>QR</w:t>
      </w:r>
      <w:r w:rsidRPr="00011D59">
        <w:t>-кодом в увеличенном масштабе (</w:t>
      </w:r>
      <w:r w:rsidRPr="00011D59">
        <w:rPr>
          <w:b/>
          <w:bCs/>
        </w:rPr>
        <w:t>элемент 7</w:t>
      </w:r>
      <w:r w:rsidRPr="00011D59">
        <w:t>)</w:t>
      </w:r>
      <w:r w:rsidR="00350EFA" w:rsidRPr="00011D59">
        <w:t>.</w:t>
      </w:r>
    </w:p>
    <w:p w14:paraId="0EB30F77" w14:textId="6A7C6F8B" w:rsidR="00364253" w:rsidRPr="00011D59" w:rsidRDefault="00364253" w:rsidP="00FC6C64">
      <w:pPr>
        <w:pStyle w:val="aa"/>
        <w:numPr>
          <w:ilvl w:val="0"/>
          <w:numId w:val="27"/>
        </w:numPr>
        <w:ind w:left="0" w:firstLine="709"/>
      </w:pPr>
      <w:r w:rsidRPr="00011D59">
        <w:rPr>
          <w:b/>
          <w:bCs/>
        </w:rPr>
        <w:t>Элемент 3</w:t>
      </w:r>
      <w:r w:rsidRPr="00011D59">
        <w:t xml:space="preserve"> – кнопка сохранения информации о мероприятии в файл. При нажатии создается </w:t>
      </w:r>
      <w:r w:rsidRPr="00011D59">
        <w:rPr>
          <w:lang w:val="en-US"/>
        </w:rPr>
        <w:t>pdf</w:t>
      </w:r>
      <w:r w:rsidRPr="00011D59">
        <w:t>-файл и сохраняется в памяти устройства</w:t>
      </w:r>
      <w:r w:rsidR="00350EFA" w:rsidRPr="00011D59">
        <w:t>.</w:t>
      </w:r>
    </w:p>
    <w:p w14:paraId="0664FA36" w14:textId="42F7F915" w:rsidR="00364253" w:rsidRPr="00011D59" w:rsidRDefault="00364253" w:rsidP="00FC6C64">
      <w:pPr>
        <w:pStyle w:val="aa"/>
        <w:numPr>
          <w:ilvl w:val="0"/>
          <w:numId w:val="27"/>
        </w:numPr>
        <w:ind w:left="0" w:firstLine="709"/>
      </w:pPr>
      <w:r w:rsidRPr="00011D59">
        <w:rPr>
          <w:b/>
          <w:bCs/>
        </w:rPr>
        <w:t>Элемент 4</w:t>
      </w:r>
      <w:r w:rsidRPr="00011D59">
        <w:t xml:space="preserve"> – кнопка отправки файла. При нажатии вызывается системное меню отправки файла с помощью мессенджера и/или электронной почты</w:t>
      </w:r>
      <w:r w:rsidR="00350EFA" w:rsidRPr="00011D59">
        <w:t>.</w:t>
      </w:r>
    </w:p>
    <w:p w14:paraId="6ADFA303" w14:textId="40669936" w:rsidR="00364253" w:rsidRPr="00011D59" w:rsidRDefault="00364253" w:rsidP="00FC6C64">
      <w:pPr>
        <w:pStyle w:val="aa"/>
        <w:numPr>
          <w:ilvl w:val="0"/>
          <w:numId w:val="27"/>
        </w:numPr>
        <w:ind w:left="0" w:firstLine="709"/>
      </w:pPr>
      <w:r w:rsidRPr="00011D59">
        <w:rPr>
          <w:b/>
          <w:bCs/>
        </w:rPr>
        <w:t>Элемент 5</w:t>
      </w:r>
      <w:r w:rsidRPr="00011D59">
        <w:t xml:space="preserve"> – кнопка календаря. При нажатии приложение собирает необходимую информацию и передает ее в системное приложение календаря, установленного на устройстве</w:t>
      </w:r>
      <w:r w:rsidR="00350EFA" w:rsidRPr="00011D59">
        <w:t>.</w:t>
      </w:r>
    </w:p>
    <w:p w14:paraId="207D892D" w14:textId="040E87AA" w:rsidR="00364253" w:rsidRPr="00011D59" w:rsidRDefault="00364253" w:rsidP="00FC6C64">
      <w:pPr>
        <w:pStyle w:val="aa"/>
        <w:numPr>
          <w:ilvl w:val="0"/>
          <w:numId w:val="27"/>
        </w:numPr>
        <w:ind w:left="0" w:firstLine="709"/>
      </w:pPr>
      <w:r w:rsidRPr="00011D59">
        <w:rPr>
          <w:b/>
          <w:bCs/>
        </w:rPr>
        <w:t>Элемент 9</w:t>
      </w:r>
      <w:r w:rsidRPr="00011D59">
        <w:t xml:space="preserve"> – кнопка «Страница мероприятия». При нажатии на данную кнопку открывается экран «Мероприятие» (см. рисунок 2.1</w:t>
      </w:r>
      <w:r w:rsidR="005B78A2" w:rsidRPr="00011D59">
        <w:t>1</w:t>
      </w:r>
      <w:r w:rsidRPr="00011D59">
        <w:t>)</w:t>
      </w:r>
      <w:r w:rsidR="00350EFA" w:rsidRPr="00011D59">
        <w:t>.</w:t>
      </w:r>
    </w:p>
    <w:p w14:paraId="0B044A29" w14:textId="422B84B2" w:rsidR="00364253" w:rsidRPr="00011D59" w:rsidRDefault="00364253" w:rsidP="00FC6C64">
      <w:pPr>
        <w:pStyle w:val="aa"/>
        <w:numPr>
          <w:ilvl w:val="0"/>
          <w:numId w:val="27"/>
        </w:numPr>
        <w:ind w:left="0" w:firstLine="709"/>
      </w:pPr>
      <w:r w:rsidRPr="00011D59">
        <w:rPr>
          <w:b/>
          <w:bCs/>
        </w:rPr>
        <w:t>Элемент 6</w:t>
      </w:r>
      <w:r w:rsidRPr="00011D59">
        <w:t xml:space="preserve"> – кнопка «Отменить регистрацию». При нажатии на данную кнопку вызывается диалоговое окно отмены регистрации. В данном окне отображается информация, предупреждающая пользователя о том, что регистрация на мероприятие будет отменена</w:t>
      </w:r>
      <w:r w:rsidR="00350EFA" w:rsidRPr="00011D59">
        <w:t>.</w:t>
      </w:r>
    </w:p>
    <w:p w14:paraId="3E9DACF5" w14:textId="6B9F2B0E" w:rsidR="00364253" w:rsidRPr="00011D59" w:rsidRDefault="00364253" w:rsidP="00FC6C64">
      <w:pPr>
        <w:pStyle w:val="aa"/>
        <w:numPr>
          <w:ilvl w:val="0"/>
          <w:numId w:val="27"/>
        </w:numPr>
        <w:ind w:left="0" w:firstLine="709"/>
      </w:pPr>
      <w:r w:rsidRPr="00011D59">
        <w:rPr>
          <w:b/>
          <w:bCs/>
        </w:rPr>
        <w:t>Элемент 8</w:t>
      </w:r>
      <w:r w:rsidRPr="00011D59">
        <w:t xml:space="preserve"> – кнопки «Да» и «Нет» диалогового окна. При нажатии на кнопку «Да» регистрация пользователя будет отменена на активное мероприятие, приложение откроет основной экран приложения (см. рисунок 2.</w:t>
      </w:r>
      <w:r w:rsidR="005B78A2" w:rsidRPr="00011D59">
        <w:t>9</w:t>
      </w:r>
      <w:r w:rsidRPr="00011D59">
        <w:t>). При нажатии на кнопку «Нет» диалоговое окно отмены регистрации закроется, экран мероприятия с пройденной регистрацией останется активным.</w:t>
      </w:r>
    </w:p>
    <w:p w14:paraId="42011755" w14:textId="44834652" w:rsidR="00364253" w:rsidRPr="00011D59" w:rsidRDefault="00364253" w:rsidP="00364253">
      <w:pPr>
        <w:pStyle w:val="aa"/>
      </w:pPr>
      <w:r w:rsidRPr="00011D59">
        <w:t>Макет данного экрана представлен на рисунке 2.1</w:t>
      </w:r>
      <w:r w:rsidR="005B78A2" w:rsidRPr="00011D59">
        <w:t>2</w:t>
      </w:r>
      <w:r w:rsidRPr="00011D59">
        <w:t>.</w:t>
      </w:r>
    </w:p>
    <w:p w14:paraId="3EE8FA09" w14:textId="77777777" w:rsidR="00364253" w:rsidRPr="00011D59" w:rsidRDefault="00364253" w:rsidP="00364253">
      <w:pPr>
        <w:pStyle w:val="aa"/>
      </w:pPr>
    </w:p>
    <w:p w14:paraId="0ACD032A" w14:textId="77777777" w:rsidR="00364253" w:rsidRPr="00011D59" w:rsidRDefault="00364253" w:rsidP="00364253">
      <w:pPr>
        <w:pStyle w:val="aa"/>
        <w:ind w:firstLine="0"/>
        <w:jc w:val="center"/>
        <w:rPr>
          <w:lang w:val="en-US"/>
        </w:rPr>
      </w:pPr>
      <w:r w:rsidRPr="00011D59">
        <w:rPr>
          <w:noProof/>
          <w:lang w:val="en-US"/>
        </w:rPr>
        <w:lastRenderedPageBreak/>
        <w:drawing>
          <wp:inline distT="0" distB="0" distL="0" distR="0" wp14:anchorId="40CE9BDD" wp14:editId="5A8FE4DE">
            <wp:extent cx="5793795" cy="4260342"/>
            <wp:effectExtent l="19050" t="19050" r="16510" b="260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16658" cy="4277154"/>
                    </a:xfrm>
                    <a:prstGeom prst="rect">
                      <a:avLst/>
                    </a:prstGeom>
                    <a:ln>
                      <a:solidFill>
                        <a:schemeClr val="tx1"/>
                      </a:solidFill>
                    </a:ln>
                  </pic:spPr>
                </pic:pic>
              </a:graphicData>
            </a:graphic>
          </wp:inline>
        </w:drawing>
      </w:r>
    </w:p>
    <w:p w14:paraId="75FF1834" w14:textId="1DA04604" w:rsidR="00364253" w:rsidRPr="00011D59" w:rsidRDefault="00364253" w:rsidP="00364253">
      <w:pPr>
        <w:pStyle w:val="aa"/>
        <w:spacing w:after="60"/>
        <w:rPr>
          <w:b/>
          <w:bCs/>
        </w:rPr>
      </w:pPr>
      <w:r w:rsidRPr="00011D59">
        <w:t>Рисунок 2.1</w:t>
      </w:r>
      <w:r w:rsidR="005B78A2" w:rsidRPr="00011D59">
        <w:t>2</w:t>
      </w:r>
      <w:r w:rsidRPr="00011D59">
        <w:t xml:space="preserve"> – Макет экрана мероприятия с пройденной регистрацией</w:t>
      </w:r>
    </w:p>
    <w:p w14:paraId="56507AB3" w14:textId="77777777" w:rsidR="00364253" w:rsidRPr="00011D59" w:rsidRDefault="00364253" w:rsidP="00364253">
      <w:pPr>
        <w:pStyle w:val="aa"/>
        <w:ind w:firstLine="0"/>
        <w:jc w:val="center"/>
      </w:pPr>
    </w:p>
    <w:p w14:paraId="68800FF3" w14:textId="77777777" w:rsidR="00364253" w:rsidRPr="00011D59" w:rsidRDefault="00364253" w:rsidP="00364253">
      <w:pPr>
        <w:pStyle w:val="31"/>
        <w:spacing w:before="0"/>
      </w:pPr>
      <w:bookmarkStart w:id="32" w:name="_Toc136455379"/>
      <w:r w:rsidRPr="00011D59">
        <w:t>2.5.2 Проектирование графического интерфейса для роли «Ответственный за мероприятие»</w:t>
      </w:r>
      <w:bookmarkEnd w:id="32"/>
    </w:p>
    <w:p w14:paraId="15D5DE41" w14:textId="037C8EE7" w:rsidR="00364253" w:rsidRPr="00011D59" w:rsidRDefault="00364253" w:rsidP="00615CF4">
      <w:pPr>
        <w:pStyle w:val="aa"/>
        <w:spacing w:after="60"/>
        <w:rPr>
          <w:b/>
          <w:bCs/>
        </w:rPr>
      </w:pPr>
      <w:r w:rsidRPr="00011D59">
        <w:rPr>
          <w:b/>
          <w:bCs/>
        </w:rPr>
        <w:t>Описание основного экрана приложения</w:t>
      </w:r>
      <w:r w:rsidR="00615CF4" w:rsidRPr="00011D59">
        <w:rPr>
          <w:b/>
          <w:bCs/>
        </w:rPr>
        <w:t xml:space="preserve">. </w:t>
      </w:r>
      <w:r w:rsidRPr="00011D59">
        <w:t>При запуске приложения пользователь должен попадать на основной экран приложения с автоматически загруженным фрагментом «Мероприятия». Набор элементов основного экрана практически идентичен варианту экрана для роли «Студент». Отличаются следующие элементы:</w:t>
      </w:r>
    </w:p>
    <w:p w14:paraId="48BC142B" w14:textId="688566F2" w:rsidR="00364253" w:rsidRPr="00011D59" w:rsidRDefault="00364253" w:rsidP="00FC6C64">
      <w:pPr>
        <w:pStyle w:val="aa"/>
        <w:numPr>
          <w:ilvl w:val="0"/>
          <w:numId w:val="28"/>
        </w:numPr>
        <w:ind w:left="0" w:firstLine="709"/>
      </w:pPr>
      <w:r w:rsidRPr="00011D59">
        <w:rPr>
          <w:b/>
          <w:bCs/>
        </w:rPr>
        <w:t>Элемент 1</w:t>
      </w:r>
      <w:r w:rsidRPr="00011D59">
        <w:t xml:space="preserve"> – карточка мероприятия. Данный элемент состоит из изображения мероприятия (устанавливается нулевой объект из набора графических изображений мероприятия), текстового поля для названия мероприятия, тегов мероприятия, даты и времени проведения мероприятия в формате «</w:t>
      </w:r>
      <w:proofErr w:type="gramStart"/>
      <w:r w:rsidRPr="00011D59">
        <w:rPr>
          <w:lang w:val="en-US"/>
        </w:rPr>
        <w:t>dd</w:t>
      </w:r>
      <w:r w:rsidRPr="00011D59">
        <w:t>.</w:t>
      </w:r>
      <w:r w:rsidRPr="00011D59">
        <w:rPr>
          <w:lang w:val="en-US"/>
        </w:rPr>
        <w:t>mm</w:t>
      </w:r>
      <w:r w:rsidRPr="00011D59">
        <w:t>.</w:t>
      </w:r>
      <w:proofErr w:type="spellStart"/>
      <w:r w:rsidRPr="00011D59">
        <w:rPr>
          <w:lang w:val="en-US"/>
        </w:rPr>
        <w:t>yyyy</w:t>
      </w:r>
      <w:proofErr w:type="spellEnd"/>
      <w:proofErr w:type="gramEnd"/>
      <w:r w:rsidRPr="00011D59">
        <w:t xml:space="preserve"> </w:t>
      </w:r>
      <w:proofErr w:type="spellStart"/>
      <w:r w:rsidRPr="00011D59">
        <w:rPr>
          <w:lang w:val="en-US"/>
        </w:rPr>
        <w:t>hh</w:t>
      </w:r>
      <w:proofErr w:type="spellEnd"/>
      <w:r w:rsidRPr="00011D59">
        <w:t>:</w:t>
      </w:r>
      <w:r w:rsidRPr="00011D59">
        <w:rPr>
          <w:lang w:val="en-US"/>
        </w:rPr>
        <w:t>mm</w:t>
      </w:r>
      <w:r w:rsidRPr="00011D59">
        <w:t>», текстового поля для отображения фрагмента описания мероприятия и кнопки «Открыть описание». Отличие заключается в отсутствии кнопки «Участвовать» для данной роли</w:t>
      </w:r>
      <w:r w:rsidR="00350EFA" w:rsidRPr="00011D59">
        <w:t>.</w:t>
      </w:r>
    </w:p>
    <w:p w14:paraId="725E8411" w14:textId="77777777" w:rsidR="00364253" w:rsidRPr="00011D59" w:rsidRDefault="00364253" w:rsidP="00FC6C64">
      <w:pPr>
        <w:pStyle w:val="aa"/>
        <w:numPr>
          <w:ilvl w:val="0"/>
          <w:numId w:val="28"/>
        </w:numPr>
        <w:ind w:left="0" w:firstLine="709"/>
      </w:pPr>
      <w:r w:rsidRPr="00011D59">
        <w:rPr>
          <w:b/>
          <w:bCs/>
        </w:rPr>
        <w:t>Элемент 2</w:t>
      </w:r>
      <w:r w:rsidRPr="00011D59">
        <w:t xml:space="preserve"> – нижнее меню навигации. Данный компонент отвечает за динамическую загрузку необходимого фрагмента. Выбор необходимого осуществляется за счет четырех кнопок, содержащих соответствующую иконку и подпись вызываемого окна.</w:t>
      </w:r>
    </w:p>
    <w:p w14:paraId="2EFD8733" w14:textId="3CC020DF" w:rsidR="00364253" w:rsidRPr="00011D59" w:rsidRDefault="00364253" w:rsidP="00364253">
      <w:pPr>
        <w:pStyle w:val="aa"/>
      </w:pPr>
      <w:r w:rsidRPr="00011D59">
        <w:t>Макет данного экрана представлен на рисунке 2.1</w:t>
      </w:r>
      <w:r w:rsidR="005B78A2" w:rsidRPr="00011D59">
        <w:t>3</w:t>
      </w:r>
      <w:r w:rsidRPr="00011D59">
        <w:t>.</w:t>
      </w:r>
    </w:p>
    <w:p w14:paraId="4F386F4A" w14:textId="77777777" w:rsidR="00364253" w:rsidRPr="00011D59" w:rsidRDefault="00364253" w:rsidP="00364253">
      <w:pPr>
        <w:pStyle w:val="aa"/>
      </w:pPr>
    </w:p>
    <w:p w14:paraId="431259D3" w14:textId="77777777" w:rsidR="00364253" w:rsidRPr="00011D59" w:rsidRDefault="00364253" w:rsidP="00364253">
      <w:pPr>
        <w:pStyle w:val="aa"/>
        <w:ind w:firstLine="0"/>
        <w:jc w:val="center"/>
        <w:rPr>
          <w:lang w:val="en-US"/>
        </w:rPr>
      </w:pPr>
      <w:r w:rsidRPr="00011D59">
        <w:rPr>
          <w:noProof/>
          <w:lang w:val="en-US"/>
        </w:rPr>
        <w:lastRenderedPageBreak/>
        <w:drawing>
          <wp:inline distT="0" distB="0" distL="0" distR="0" wp14:anchorId="5D01EAE2" wp14:editId="5937B7ED">
            <wp:extent cx="1573302" cy="3189869"/>
            <wp:effectExtent l="19050" t="19050" r="27305" b="1079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08045" cy="3260310"/>
                    </a:xfrm>
                    <a:prstGeom prst="rect">
                      <a:avLst/>
                    </a:prstGeom>
                    <a:ln>
                      <a:solidFill>
                        <a:schemeClr val="tx1"/>
                      </a:solidFill>
                    </a:ln>
                  </pic:spPr>
                </pic:pic>
              </a:graphicData>
            </a:graphic>
          </wp:inline>
        </w:drawing>
      </w:r>
    </w:p>
    <w:p w14:paraId="320CDBBB" w14:textId="6D879943" w:rsidR="00364253" w:rsidRPr="00011D59" w:rsidRDefault="00364253" w:rsidP="00364253">
      <w:pPr>
        <w:pStyle w:val="aa"/>
        <w:ind w:firstLine="0"/>
        <w:jc w:val="center"/>
      </w:pPr>
      <w:r w:rsidRPr="00011D59">
        <w:t>Рисунок 2.1</w:t>
      </w:r>
      <w:r w:rsidR="005B78A2" w:rsidRPr="00011D59">
        <w:t>3</w:t>
      </w:r>
      <w:r w:rsidRPr="00011D59">
        <w:t xml:space="preserve"> – Макет основного экрана приложения</w:t>
      </w:r>
    </w:p>
    <w:p w14:paraId="060F81E0" w14:textId="77777777" w:rsidR="00C200BF" w:rsidRPr="00011D59" w:rsidRDefault="00C200BF" w:rsidP="00364253">
      <w:pPr>
        <w:pStyle w:val="aa"/>
        <w:ind w:firstLine="0"/>
        <w:jc w:val="center"/>
      </w:pPr>
    </w:p>
    <w:p w14:paraId="0A753597" w14:textId="64968F6A" w:rsidR="00364253" w:rsidRPr="00011D59" w:rsidRDefault="00364253" w:rsidP="00615CF4">
      <w:pPr>
        <w:pStyle w:val="aa"/>
        <w:spacing w:after="60"/>
        <w:rPr>
          <w:b/>
          <w:bCs/>
        </w:rPr>
      </w:pPr>
      <w:r w:rsidRPr="00011D59">
        <w:rPr>
          <w:b/>
          <w:bCs/>
        </w:rPr>
        <w:t>Описание экрана «Мероприятие»</w:t>
      </w:r>
      <w:r w:rsidR="00615CF4" w:rsidRPr="00011D59">
        <w:rPr>
          <w:b/>
          <w:bCs/>
        </w:rPr>
        <w:t xml:space="preserve">. </w:t>
      </w:r>
      <w:r w:rsidRPr="00011D59">
        <w:t>Данный экран вызывается при нажатии кнопки «Открыть описание» кнопки «Открыть описание» карточки мероприятия (см. рисунок 2.1</w:t>
      </w:r>
      <w:r w:rsidR="005B78A2" w:rsidRPr="00011D59">
        <w:t>3</w:t>
      </w:r>
      <w:r w:rsidRPr="00011D59">
        <w:t>). Экран отображает информацию о доступном для участия мероприятии. Наполнение данного экрана аналогично экрану «Мероприятие» для роли «Студент». Единственное отличие заключается в отсутствии кнопки «Участвовать».</w:t>
      </w:r>
    </w:p>
    <w:p w14:paraId="4D959CAC" w14:textId="606B0E3D" w:rsidR="00364253" w:rsidRPr="00011D59" w:rsidRDefault="00364253" w:rsidP="00364253">
      <w:pPr>
        <w:pStyle w:val="aa"/>
      </w:pPr>
      <w:r w:rsidRPr="00011D59">
        <w:t>Макет данного экрана представлен на рисунке 2.1</w:t>
      </w:r>
      <w:r w:rsidR="00595AEB" w:rsidRPr="00011D59">
        <w:t>4</w:t>
      </w:r>
      <w:r w:rsidRPr="00011D59">
        <w:t>.</w:t>
      </w:r>
    </w:p>
    <w:p w14:paraId="060E3678" w14:textId="77777777" w:rsidR="00595AEB" w:rsidRPr="00011D59" w:rsidRDefault="00595AEB" w:rsidP="00364253">
      <w:pPr>
        <w:pStyle w:val="aa"/>
      </w:pPr>
    </w:p>
    <w:p w14:paraId="7FA862E0" w14:textId="77777777" w:rsidR="00364253" w:rsidRPr="00011D59" w:rsidRDefault="00364253" w:rsidP="00364253">
      <w:pPr>
        <w:pStyle w:val="aa"/>
        <w:ind w:firstLine="0"/>
        <w:jc w:val="center"/>
        <w:rPr>
          <w:lang w:val="en-US"/>
        </w:rPr>
      </w:pPr>
      <w:r w:rsidRPr="00011D59">
        <w:rPr>
          <w:noProof/>
          <w:lang w:val="en-US"/>
        </w:rPr>
        <w:drawing>
          <wp:inline distT="0" distB="0" distL="0" distR="0" wp14:anchorId="715F5B2B" wp14:editId="133E50C6">
            <wp:extent cx="1719842" cy="3528822"/>
            <wp:effectExtent l="19050" t="19050" r="13970" b="146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38571" cy="3567250"/>
                    </a:xfrm>
                    <a:prstGeom prst="rect">
                      <a:avLst/>
                    </a:prstGeom>
                    <a:ln>
                      <a:solidFill>
                        <a:schemeClr val="tx1"/>
                      </a:solidFill>
                    </a:ln>
                  </pic:spPr>
                </pic:pic>
              </a:graphicData>
            </a:graphic>
          </wp:inline>
        </w:drawing>
      </w:r>
    </w:p>
    <w:p w14:paraId="79E616E5" w14:textId="0E2C8695" w:rsidR="00364253" w:rsidRPr="00011D59" w:rsidRDefault="00364253" w:rsidP="00364253">
      <w:pPr>
        <w:pStyle w:val="aa"/>
        <w:ind w:firstLine="0"/>
        <w:jc w:val="center"/>
      </w:pPr>
      <w:r w:rsidRPr="00011D59">
        <w:t>Рисунок 2.1</w:t>
      </w:r>
      <w:r w:rsidR="00595AEB" w:rsidRPr="00011D59">
        <w:t>4</w:t>
      </w:r>
      <w:r w:rsidRPr="00011D59">
        <w:t xml:space="preserve"> – Макет экрана «Мероприятие»</w:t>
      </w:r>
    </w:p>
    <w:p w14:paraId="44B6874A" w14:textId="30B6E0E9" w:rsidR="00364253" w:rsidRPr="00011D59" w:rsidRDefault="00364253" w:rsidP="00615CF4">
      <w:pPr>
        <w:pStyle w:val="aa"/>
        <w:spacing w:after="60"/>
        <w:rPr>
          <w:b/>
          <w:bCs/>
        </w:rPr>
      </w:pPr>
      <w:r w:rsidRPr="00011D59">
        <w:rPr>
          <w:b/>
          <w:bCs/>
        </w:rPr>
        <w:lastRenderedPageBreak/>
        <w:t>Описание экрана «Подтверждение присутствия»</w:t>
      </w:r>
      <w:r w:rsidR="00615CF4" w:rsidRPr="00011D59">
        <w:rPr>
          <w:b/>
          <w:bCs/>
        </w:rPr>
        <w:t xml:space="preserve">. </w:t>
      </w:r>
      <w:r w:rsidRPr="00011D59">
        <w:t xml:space="preserve">Данный экран вызывается нажатием на кнопку «Присутствие» в нижнем меню навигации </w:t>
      </w:r>
      <w:r w:rsidRPr="00011D59">
        <w:rPr>
          <w:b/>
          <w:bCs/>
        </w:rPr>
        <w:t>элемента 2</w:t>
      </w:r>
      <w:r w:rsidRPr="00011D59">
        <w:t>, при этом заменяется фрагмент экрана, изменяется надпись текстового поля верхнего меню приложения. Экран фрагмента состоит из следующего набора элементов:</w:t>
      </w:r>
    </w:p>
    <w:p w14:paraId="2970F6EE" w14:textId="6F8803B1" w:rsidR="00364253" w:rsidRPr="00011D59" w:rsidRDefault="00364253" w:rsidP="00FC6C64">
      <w:pPr>
        <w:pStyle w:val="aa"/>
        <w:numPr>
          <w:ilvl w:val="0"/>
          <w:numId w:val="30"/>
        </w:numPr>
        <w:ind w:left="0" w:firstLine="709"/>
      </w:pPr>
      <w:r w:rsidRPr="00011D59">
        <w:rPr>
          <w:b/>
          <w:bCs/>
        </w:rPr>
        <w:t>Элемент 1</w:t>
      </w:r>
      <w:r w:rsidRPr="00011D59">
        <w:t xml:space="preserve"> – строка поиска мероприятия. Данный компонент отвечает за поиск определенного мероприятия по критерию «Название мероприятия»</w:t>
      </w:r>
      <w:r w:rsidR="00350EFA" w:rsidRPr="00011D59">
        <w:t>.</w:t>
      </w:r>
    </w:p>
    <w:p w14:paraId="6DBDC227" w14:textId="24E1A070" w:rsidR="00364253" w:rsidRPr="00011D59" w:rsidRDefault="00364253" w:rsidP="00FC6C64">
      <w:pPr>
        <w:pStyle w:val="aa"/>
        <w:numPr>
          <w:ilvl w:val="0"/>
          <w:numId w:val="30"/>
        </w:numPr>
        <w:ind w:left="0" w:firstLine="709"/>
      </w:pPr>
      <w:r w:rsidRPr="00011D59">
        <w:rPr>
          <w:b/>
          <w:bCs/>
        </w:rPr>
        <w:t>Элемент 2</w:t>
      </w:r>
      <w:r w:rsidRPr="00011D59">
        <w:t xml:space="preserve"> – список мероприятий с возможностью модерирования.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сканера </w:t>
      </w:r>
      <w:r w:rsidRPr="00011D59">
        <w:rPr>
          <w:lang w:val="en-US"/>
        </w:rPr>
        <w:t>QR</w:t>
      </w:r>
      <w:r w:rsidRPr="00011D59">
        <w:t>-кодов (см. рисунок 2.1</w:t>
      </w:r>
      <w:r w:rsidR="00595AEB" w:rsidRPr="00011D59">
        <w:t>6</w:t>
      </w:r>
      <w:r w:rsidRPr="00011D59">
        <w:t>).</w:t>
      </w:r>
    </w:p>
    <w:p w14:paraId="23CE4D21" w14:textId="40BC434C" w:rsidR="00364253" w:rsidRPr="00011D59" w:rsidRDefault="00364253" w:rsidP="00364253">
      <w:pPr>
        <w:pStyle w:val="aa"/>
      </w:pPr>
      <w:r w:rsidRPr="00011D59">
        <w:t>Макет данного экрана представлен на рисунке 2.1</w:t>
      </w:r>
      <w:r w:rsidR="00595AEB" w:rsidRPr="00011D59">
        <w:t>5</w:t>
      </w:r>
      <w:r w:rsidRPr="00011D59">
        <w:t>.</w:t>
      </w:r>
    </w:p>
    <w:p w14:paraId="3C71A150" w14:textId="77777777" w:rsidR="00364253" w:rsidRPr="00011D59" w:rsidRDefault="00364253" w:rsidP="00364253">
      <w:pPr>
        <w:pStyle w:val="aa"/>
      </w:pPr>
    </w:p>
    <w:p w14:paraId="6E4647FC" w14:textId="77777777" w:rsidR="00364253" w:rsidRPr="00011D59" w:rsidRDefault="00364253" w:rsidP="00364253">
      <w:pPr>
        <w:pStyle w:val="aa"/>
        <w:ind w:firstLine="0"/>
        <w:jc w:val="center"/>
        <w:rPr>
          <w:lang w:val="en-US"/>
        </w:rPr>
      </w:pPr>
      <w:r w:rsidRPr="00011D59">
        <w:rPr>
          <w:noProof/>
          <w:lang w:val="en-US"/>
        </w:rPr>
        <w:drawing>
          <wp:inline distT="0" distB="0" distL="0" distR="0" wp14:anchorId="20021394" wp14:editId="56539971">
            <wp:extent cx="2040347" cy="4223766"/>
            <wp:effectExtent l="19050" t="19050" r="17145" b="2476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60629" cy="4265753"/>
                    </a:xfrm>
                    <a:prstGeom prst="rect">
                      <a:avLst/>
                    </a:prstGeom>
                    <a:ln>
                      <a:solidFill>
                        <a:schemeClr val="tx1"/>
                      </a:solidFill>
                    </a:ln>
                  </pic:spPr>
                </pic:pic>
              </a:graphicData>
            </a:graphic>
          </wp:inline>
        </w:drawing>
      </w:r>
    </w:p>
    <w:p w14:paraId="19448B28" w14:textId="58B5234C" w:rsidR="00364253" w:rsidRPr="00011D59" w:rsidRDefault="00364253" w:rsidP="00364253">
      <w:pPr>
        <w:pStyle w:val="aa"/>
        <w:ind w:firstLine="0"/>
        <w:jc w:val="center"/>
      </w:pPr>
      <w:r w:rsidRPr="00011D59">
        <w:t>Рисунок 2.1</w:t>
      </w:r>
      <w:r w:rsidR="00595AEB" w:rsidRPr="00011D59">
        <w:t>5</w:t>
      </w:r>
      <w:r w:rsidRPr="00011D59">
        <w:t xml:space="preserve"> – Макет экрана «Подтверждение присутствия»</w:t>
      </w:r>
    </w:p>
    <w:p w14:paraId="759B33B4" w14:textId="77777777" w:rsidR="00364253" w:rsidRPr="00011D59" w:rsidRDefault="00364253" w:rsidP="00364253">
      <w:pPr>
        <w:pStyle w:val="aa"/>
        <w:ind w:firstLine="0"/>
        <w:jc w:val="center"/>
      </w:pPr>
    </w:p>
    <w:p w14:paraId="5C4165A8" w14:textId="5A63BAE7" w:rsidR="00364253" w:rsidRPr="00011D59" w:rsidRDefault="00364253" w:rsidP="00615CF4">
      <w:pPr>
        <w:pStyle w:val="aa"/>
        <w:spacing w:after="60"/>
        <w:rPr>
          <w:b/>
          <w:bCs/>
        </w:rPr>
      </w:pPr>
      <w:r w:rsidRPr="00011D59">
        <w:rPr>
          <w:b/>
          <w:bCs/>
        </w:rPr>
        <w:t xml:space="preserve">Описание экрана сканера </w:t>
      </w:r>
      <w:r w:rsidRPr="00011D59">
        <w:rPr>
          <w:b/>
          <w:bCs/>
          <w:lang w:val="en-US"/>
        </w:rPr>
        <w:t>QR</w:t>
      </w:r>
      <w:r w:rsidRPr="00011D59">
        <w:rPr>
          <w:b/>
          <w:bCs/>
        </w:rPr>
        <w:t>-кодов</w:t>
      </w:r>
      <w:r w:rsidR="00615CF4" w:rsidRPr="00011D59">
        <w:rPr>
          <w:b/>
          <w:bCs/>
        </w:rPr>
        <w:t xml:space="preserve">. </w:t>
      </w:r>
      <w:r w:rsidRPr="00011D59">
        <w:t xml:space="preserve">Данный экран вызывается при выборе объекта списка в экране «Подтверждение присутствия» </w:t>
      </w:r>
      <w:r w:rsidRPr="00011D59">
        <w:rPr>
          <w:b/>
          <w:bCs/>
        </w:rPr>
        <w:t>элемента 2</w:t>
      </w:r>
      <w:r w:rsidRPr="00011D59">
        <w:t xml:space="preserve"> (см. рисунок 2.1</w:t>
      </w:r>
      <w:r w:rsidR="00595AEB" w:rsidRPr="00011D59">
        <w:t>5</w:t>
      </w:r>
      <w:r w:rsidRPr="00011D59">
        <w:t>). Экран отображает информацию о мероприятии с пройденной регистрацией. Состоит из следующего набора элементов:</w:t>
      </w:r>
    </w:p>
    <w:p w14:paraId="53E5C7AE" w14:textId="103BA5C9" w:rsidR="00364253" w:rsidRPr="00011D59" w:rsidRDefault="00364253" w:rsidP="00FC6C64">
      <w:pPr>
        <w:pStyle w:val="aa"/>
        <w:numPr>
          <w:ilvl w:val="0"/>
          <w:numId w:val="29"/>
        </w:numPr>
        <w:ind w:left="0" w:firstLine="709"/>
      </w:pPr>
      <w:r w:rsidRPr="00011D59">
        <w:rPr>
          <w:b/>
          <w:bCs/>
        </w:rPr>
        <w:t>Элемент 1</w:t>
      </w:r>
      <w:r w:rsidRPr="00011D59">
        <w:t xml:space="preserve"> – кнопка возврата на предыдущий экран. Данный элемент интерфейса расположен в верхнем меню приложения. При нажатии на данную </w:t>
      </w:r>
      <w:r w:rsidRPr="00011D59">
        <w:lastRenderedPageBreak/>
        <w:t>кнопку приложение перемещает пользователя в основной экран приложения. Также в верхнем меню приложения присутствует текстовое поле с надписью названия выбранного мероприятия</w:t>
      </w:r>
      <w:r w:rsidR="00350EFA" w:rsidRPr="00011D59">
        <w:t>.</w:t>
      </w:r>
    </w:p>
    <w:p w14:paraId="312A3C66" w14:textId="3788506C" w:rsidR="00364253" w:rsidRPr="00011D59" w:rsidRDefault="00364253" w:rsidP="00FC6C64">
      <w:pPr>
        <w:pStyle w:val="aa"/>
        <w:numPr>
          <w:ilvl w:val="0"/>
          <w:numId w:val="29"/>
        </w:numPr>
        <w:ind w:left="0" w:firstLine="709"/>
      </w:pPr>
      <w:r w:rsidRPr="00011D59">
        <w:rPr>
          <w:b/>
          <w:bCs/>
        </w:rPr>
        <w:t>Элемент 2</w:t>
      </w:r>
      <w:r w:rsidRPr="00011D59">
        <w:t xml:space="preserve"> – текстовое поле для отображения краткой информации об использовании сканера </w:t>
      </w:r>
      <w:r w:rsidRPr="00011D59">
        <w:rPr>
          <w:lang w:val="en-US"/>
        </w:rPr>
        <w:t>QR</w:t>
      </w:r>
      <w:r w:rsidRPr="00011D59">
        <w:t>-кодов</w:t>
      </w:r>
      <w:r w:rsidR="00350EFA" w:rsidRPr="00011D59">
        <w:t>.</w:t>
      </w:r>
    </w:p>
    <w:p w14:paraId="3C5BD4E5" w14:textId="45837FFA" w:rsidR="00364253" w:rsidRPr="00011D59" w:rsidRDefault="00364253" w:rsidP="00FC6C64">
      <w:pPr>
        <w:pStyle w:val="aa"/>
        <w:numPr>
          <w:ilvl w:val="0"/>
          <w:numId w:val="29"/>
        </w:numPr>
        <w:ind w:left="0" w:firstLine="709"/>
      </w:pPr>
      <w:r w:rsidRPr="00011D59">
        <w:rPr>
          <w:b/>
          <w:bCs/>
        </w:rPr>
        <w:t>Элемент 3</w:t>
      </w:r>
      <w:r w:rsidRPr="00011D59">
        <w:t xml:space="preserve"> – сканер </w:t>
      </w:r>
      <w:r w:rsidRPr="00011D59">
        <w:rPr>
          <w:lang w:val="en-US"/>
        </w:rPr>
        <w:t>QR</w:t>
      </w:r>
      <w:r w:rsidRPr="00011D59">
        <w:t xml:space="preserve">-кодов. Представляет </w:t>
      </w:r>
      <w:r w:rsidR="00A375F1" w:rsidRPr="00011D59">
        <w:t>собой</w:t>
      </w:r>
      <w:r w:rsidRPr="00011D59">
        <w:t xml:space="preserve"> рамку для позиционирования </w:t>
      </w:r>
      <w:r w:rsidRPr="00011D59">
        <w:rPr>
          <w:lang w:val="en-US"/>
        </w:rPr>
        <w:t>QR</w:t>
      </w:r>
      <w:r w:rsidRPr="00011D59">
        <w:t xml:space="preserve">-кода и отображение изображения, поступающего из камеры мобильного устройства. При успешном сканировании кода приложение открывает экран результата сканирования. В данном окне присутствует </w:t>
      </w:r>
      <w:r w:rsidRPr="00011D59">
        <w:rPr>
          <w:b/>
          <w:bCs/>
        </w:rPr>
        <w:t>элемент 1</w:t>
      </w:r>
      <w:r w:rsidRPr="00011D59">
        <w:t xml:space="preserve">, открывающий экран сканера, </w:t>
      </w:r>
      <w:r w:rsidRPr="00011D59">
        <w:rPr>
          <w:b/>
          <w:bCs/>
        </w:rPr>
        <w:t>элемент 4</w:t>
      </w:r>
      <w:r w:rsidRPr="00011D59">
        <w:t xml:space="preserve">, отображающий изображение пользователя, установленное в профиле, </w:t>
      </w:r>
      <w:r w:rsidRPr="00011D59">
        <w:rPr>
          <w:b/>
          <w:bCs/>
        </w:rPr>
        <w:t>элемент 5</w:t>
      </w:r>
      <w:r w:rsidRPr="00011D59">
        <w:t xml:space="preserve">, </w:t>
      </w:r>
      <w:r w:rsidR="00A375F1" w:rsidRPr="00011D59">
        <w:t xml:space="preserve">представляющий собой </w:t>
      </w:r>
      <w:r w:rsidRPr="00011D59">
        <w:t xml:space="preserve">текстовое поле для отображения ФИО пользователя и </w:t>
      </w:r>
      <w:r w:rsidRPr="00011D59">
        <w:rPr>
          <w:b/>
          <w:bCs/>
        </w:rPr>
        <w:t>элемент 6</w:t>
      </w:r>
      <w:r w:rsidRPr="00011D59">
        <w:t xml:space="preserve"> – кнопку «Подтвердить присутствие». При нажатии на данную кнопку и выполнении подтверждения присутствия вызывается </w:t>
      </w:r>
      <w:r w:rsidRPr="00011D59">
        <w:rPr>
          <w:b/>
          <w:bCs/>
        </w:rPr>
        <w:t>элемент 7</w:t>
      </w:r>
      <w:r w:rsidRPr="00011D59">
        <w:t xml:space="preserve"> - диалоговое окно ошибки, в случае неудачного подтверждения или диалоговое окно успеха, в случае успешного подтверждения присутствия. </w:t>
      </w:r>
    </w:p>
    <w:p w14:paraId="2A0325BE" w14:textId="47C9C661" w:rsidR="00364253" w:rsidRPr="00011D59" w:rsidRDefault="00364253" w:rsidP="00364253">
      <w:pPr>
        <w:pStyle w:val="aa"/>
      </w:pPr>
      <w:r w:rsidRPr="00011D59">
        <w:t>Макет данного экрана представлен на рисунке 2.1</w:t>
      </w:r>
      <w:r w:rsidR="00595AEB" w:rsidRPr="00011D59">
        <w:t>6</w:t>
      </w:r>
      <w:r w:rsidRPr="00011D59">
        <w:t>.</w:t>
      </w:r>
    </w:p>
    <w:p w14:paraId="55CBA79D" w14:textId="77777777" w:rsidR="00364253" w:rsidRPr="00011D59" w:rsidRDefault="00364253" w:rsidP="00364253">
      <w:pPr>
        <w:pStyle w:val="aa"/>
      </w:pPr>
    </w:p>
    <w:p w14:paraId="00EA17B8" w14:textId="77777777" w:rsidR="00364253" w:rsidRPr="00011D59" w:rsidRDefault="00364253" w:rsidP="00364253">
      <w:pPr>
        <w:pStyle w:val="aa"/>
        <w:ind w:firstLine="0"/>
        <w:jc w:val="center"/>
        <w:rPr>
          <w:lang w:val="en-US"/>
        </w:rPr>
      </w:pPr>
      <w:r w:rsidRPr="00011D59">
        <w:rPr>
          <w:noProof/>
          <w:lang w:val="en-US"/>
        </w:rPr>
        <w:drawing>
          <wp:inline distT="0" distB="0" distL="0" distR="0" wp14:anchorId="7D0EAA54" wp14:editId="36A945B0">
            <wp:extent cx="5151009" cy="3507972"/>
            <wp:effectExtent l="19050" t="19050" r="12065" b="165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5225" cy="3517654"/>
                    </a:xfrm>
                    <a:prstGeom prst="rect">
                      <a:avLst/>
                    </a:prstGeom>
                    <a:ln>
                      <a:solidFill>
                        <a:schemeClr val="tx1"/>
                      </a:solidFill>
                    </a:ln>
                  </pic:spPr>
                </pic:pic>
              </a:graphicData>
            </a:graphic>
          </wp:inline>
        </w:drawing>
      </w:r>
    </w:p>
    <w:p w14:paraId="2F9C8D9D" w14:textId="15DEA074" w:rsidR="00364253" w:rsidRPr="00011D59" w:rsidRDefault="00364253" w:rsidP="00364253">
      <w:pPr>
        <w:pStyle w:val="aa"/>
        <w:ind w:firstLine="0"/>
        <w:jc w:val="center"/>
      </w:pPr>
      <w:r w:rsidRPr="00011D59">
        <w:t>Рисунок 2.1</w:t>
      </w:r>
      <w:r w:rsidR="00595AEB" w:rsidRPr="00011D59">
        <w:t>6</w:t>
      </w:r>
      <w:r w:rsidRPr="00011D59">
        <w:t xml:space="preserve"> – Макет экрана сканера </w:t>
      </w:r>
      <w:r w:rsidRPr="00011D59">
        <w:rPr>
          <w:lang w:val="en-US"/>
        </w:rPr>
        <w:t>QR</w:t>
      </w:r>
      <w:r w:rsidRPr="00011D59">
        <w:t>-кода</w:t>
      </w:r>
    </w:p>
    <w:p w14:paraId="23F19A7A" w14:textId="77777777" w:rsidR="00364253" w:rsidRPr="00011D59" w:rsidRDefault="00364253" w:rsidP="00364253">
      <w:pPr>
        <w:pStyle w:val="aa"/>
        <w:ind w:firstLine="0"/>
        <w:jc w:val="center"/>
      </w:pPr>
    </w:p>
    <w:p w14:paraId="0F2D4907" w14:textId="799443EB" w:rsidR="00364253" w:rsidRPr="00011D59" w:rsidRDefault="00364253" w:rsidP="00615CF4">
      <w:pPr>
        <w:pStyle w:val="aa"/>
        <w:spacing w:after="60"/>
        <w:rPr>
          <w:b/>
          <w:bCs/>
        </w:rPr>
      </w:pPr>
      <w:r w:rsidRPr="00011D59">
        <w:rPr>
          <w:b/>
          <w:bCs/>
        </w:rPr>
        <w:t>Описание экрана «Мои мероприятия»</w:t>
      </w:r>
      <w:r w:rsidR="00615CF4" w:rsidRPr="00011D59">
        <w:rPr>
          <w:b/>
          <w:bCs/>
        </w:rPr>
        <w:t xml:space="preserve">. </w:t>
      </w:r>
      <w:r w:rsidRPr="00011D59">
        <w:t>Данный экран вызывается нажатием на кнопку «Мои мероприятия» в нижнем меню навигации элемента 2, при этом заменяется фрагмент экрана, изменяется надпись текстового поля верхнего меню приложения. Экран фрагмента состоит из следующего набора элементов:</w:t>
      </w:r>
    </w:p>
    <w:p w14:paraId="57573CD0" w14:textId="2F1D35B1" w:rsidR="00364253" w:rsidRPr="00011D59" w:rsidRDefault="00364253" w:rsidP="00FC6C64">
      <w:pPr>
        <w:pStyle w:val="aa"/>
        <w:numPr>
          <w:ilvl w:val="0"/>
          <w:numId w:val="30"/>
        </w:numPr>
        <w:ind w:left="0" w:firstLine="709"/>
      </w:pPr>
      <w:r w:rsidRPr="00011D59">
        <w:rPr>
          <w:b/>
          <w:bCs/>
        </w:rPr>
        <w:t>Элемент 1</w:t>
      </w:r>
      <w:r w:rsidRPr="00011D59">
        <w:t xml:space="preserve"> – строка поиска мероприятия. Данный компонент отвечает за поиск определенного мероприятия по критерию «Название мероприятия»</w:t>
      </w:r>
      <w:r w:rsidR="00350EFA" w:rsidRPr="00011D59">
        <w:t>.</w:t>
      </w:r>
    </w:p>
    <w:p w14:paraId="48C4E0A6" w14:textId="56F5DF38" w:rsidR="00364253" w:rsidRPr="00011D59" w:rsidRDefault="00364253" w:rsidP="00FC6C64">
      <w:pPr>
        <w:pStyle w:val="aa"/>
        <w:numPr>
          <w:ilvl w:val="0"/>
          <w:numId w:val="30"/>
        </w:numPr>
        <w:ind w:left="0" w:firstLine="709"/>
      </w:pPr>
      <w:r w:rsidRPr="00011D59">
        <w:rPr>
          <w:b/>
          <w:bCs/>
        </w:rPr>
        <w:lastRenderedPageBreak/>
        <w:t>Элемент 2</w:t>
      </w:r>
      <w:r w:rsidRPr="00011D59">
        <w:t xml:space="preserve"> – список мероприятий с возможностью просмотра подробной информации о мероприятии.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подробной информации о мероприятии (см. рисунок 2.1</w:t>
      </w:r>
      <w:r w:rsidR="00595AEB" w:rsidRPr="00011D59">
        <w:t>8</w:t>
      </w:r>
      <w:r w:rsidRPr="00011D59">
        <w:t>).</w:t>
      </w:r>
    </w:p>
    <w:p w14:paraId="43EB23CF" w14:textId="4AB94B30" w:rsidR="00364253" w:rsidRPr="00011D59" w:rsidRDefault="00364253" w:rsidP="00364253">
      <w:pPr>
        <w:pStyle w:val="aa"/>
      </w:pPr>
      <w:r w:rsidRPr="00011D59">
        <w:t>Макет данного экрана представлен на рисунке 2.1</w:t>
      </w:r>
      <w:r w:rsidR="00595AEB" w:rsidRPr="00011D59">
        <w:t>7</w:t>
      </w:r>
      <w:r w:rsidRPr="00011D59">
        <w:t>.</w:t>
      </w:r>
    </w:p>
    <w:p w14:paraId="2EC99E6E" w14:textId="77777777" w:rsidR="00364253" w:rsidRPr="00011D59" w:rsidRDefault="00364253" w:rsidP="00364253">
      <w:pPr>
        <w:pStyle w:val="aa"/>
      </w:pPr>
    </w:p>
    <w:p w14:paraId="07CFC0D3" w14:textId="77777777" w:rsidR="00364253" w:rsidRPr="00011D59" w:rsidRDefault="00364253" w:rsidP="00364253">
      <w:pPr>
        <w:pStyle w:val="aa"/>
        <w:ind w:firstLine="0"/>
        <w:jc w:val="center"/>
        <w:rPr>
          <w:lang w:val="en-US"/>
        </w:rPr>
      </w:pPr>
      <w:r w:rsidRPr="00011D59">
        <w:rPr>
          <w:noProof/>
          <w:lang w:val="en-US"/>
        </w:rPr>
        <w:drawing>
          <wp:inline distT="0" distB="0" distL="0" distR="0" wp14:anchorId="16E33D71" wp14:editId="26B8DCFD">
            <wp:extent cx="2139774" cy="4380839"/>
            <wp:effectExtent l="19050" t="19050" r="13335" b="203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52182" cy="4406242"/>
                    </a:xfrm>
                    <a:prstGeom prst="rect">
                      <a:avLst/>
                    </a:prstGeom>
                    <a:ln>
                      <a:solidFill>
                        <a:schemeClr val="tx1"/>
                      </a:solidFill>
                    </a:ln>
                  </pic:spPr>
                </pic:pic>
              </a:graphicData>
            </a:graphic>
          </wp:inline>
        </w:drawing>
      </w:r>
    </w:p>
    <w:p w14:paraId="4825107B" w14:textId="59AE0283" w:rsidR="00364253" w:rsidRPr="00011D59" w:rsidRDefault="00364253" w:rsidP="00364253">
      <w:pPr>
        <w:pStyle w:val="aa"/>
        <w:ind w:firstLine="0"/>
        <w:jc w:val="center"/>
      </w:pPr>
      <w:r w:rsidRPr="00011D59">
        <w:t>Рисунок 2.1</w:t>
      </w:r>
      <w:r w:rsidR="00595AEB" w:rsidRPr="00011D59">
        <w:t>7</w:t>
      </w:r>
      <w:r w:rsidRPr="00011D59">
        <w:t xml:space="preserve"> – Макет экрана «Мои мероприятия»</w:t>
      </w:r>
    </w:p>
    <w:p w14:paraId="50F61081" w14:textId="77777777" w:rsidR="00364253" w:rsidRPr="00011D59" w:rsidRDefault="00364253" w:rsidP="00364253">
      <w:pPr>
        <w:pStyle w:val="aa"/>
      </w:pPr>
    </w:p>
    <w:p w14:paraId="69B479C8" w14:textId="51AD3A94" w:rsidR="00364253" w:rsidRPr="00011D59" w:rsidRDefault="00364253" w:rsidP="00615CF4">
      <w:pPr>
        <w:pStyle w:val="aa"/>
        <w:spacing w:after="60"/>
        <w:rPr>
          <w:b/>
          <w:bCs/>
        </w:rPr>
      </w:pPr>
      <w:r w:rsidRPr="00011D59">
        <w:rPr>
          <w:b/>
          <w:bCs/>
        </w:rPr>
        <w:t>Описание экрана «Информация о мероприятии»</w:t>
      </w:r>
      <w:r w:rsidR="00615CF4" w:rsidRPr="00011D59">
        <w:rPr>
          <w:b/>
          <w:bCs/>
        </w:rPr>
        <w:t xml:space="preserve">. </w:t>
      </w:r>
      <w:r w:rsidRPr="00011D59">
        <w:t>Данный экран вызывается при выборе объекта списка в экране «Мои мероприятия». Экран отображает подробную информацию о мероприятии. Состоит из следующего набора элементов:</w:t>
      </w:r>
    </w:p>
    <w:p w14:paraId="4BB0E085" w14:textId="65FDFE4C" w:rsidR="00364253" w:rsidRPr="00011D59" w:rsidRDefault="00364253" w:rsidP="00FC6C64">
      <w:pPr>
        <w:pStyle w:val="aa"/>
        <w:numPr>
          <w:ilvl w:val="0"/>
          <w:numId w:val="31"/>
        </w:numPr>
        <w:ind w:left="0" w:firstLine="709"/>
      </w:pPr>
      <w:r w:rsidRPr="00011D59">
        <w:rPr>
          <w:b/>
          <w:bCs/>
        </w:rPr>
        <w:t>Элемент 1</w:t>
      </w:r>
      <w:r w:rsidRPr="00011D59">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«Информация о мероприятии»</w:t>
      </w:r>
      <w:r w:rsidR="00350EFA" w:rsidRPr="00011D59">
        <w:t>.</w:t>
      </w:r>
    </w:p>
    <w:p w14:paraId="5BA2399D" w14:textId="28D26E98" w:rsidR="00364253" w:rsidRPr="00011D59" w:rsidRDefault="00364253" w:rsidP="00FC6C64">
      <w:pPr>
        <w:pStyle w:val="aa"/>
        <w:numPr>
          <w:ilvl w:val="0"/>
          <w:numId w:val="31"/>
        </w:numPr>
        <w:ind w:left="0" w:firstLine="709"/>
      </w:pPr>
      <w:r w:rsidRPr="00011D59">
        <w:rPr>
          <w:b/>
          <w:bCs/>
        </w:rPr>
        <w:t>Элемент 2</w:t>
      </w:r>
      <w:r w:rsidRPr="00011D59">
        <w:t xml:space="preserve"> – контейнер с информацией о мероприятии. Включает в себя карусель изображений мероприятия, текстовое поле названия </w:t>
      </w:r>
      <w:r w:rsidRPr="00011D59">
        <w:lastRenderedPageBreak/>
        <w:t>мероприятия, текстовое поле тегов мероприятия, дату и время проведения мероприятия, описание мероприятия, место проведения, текстовые поля начала и конца регистрации на мероприятие, а также перечень организаторов мероприятия. Данный контейнер имеет возможность пролистывания, решающий проблему размещения большого объема информации</w:t>
      </w:r>
      <w:r w:rsidR="00350EFA" w:rsidRPr="00011D59">
        <w:t>.</w:t>
      </w:r>
    </w:p>
    <w:p w14:paraId="79891A11" w14:textId="2AA3E7D6" w:rsidR="00364253" w:rsidRPr="00011D59" w:rsidRDefault="00364253" w:rsidP="00FC6C64">
      <w:pPr>
        <w:pStyle w:val="aa"/>
        <w:numPr>
          <w:ilvl w:val="0"/>
          <w:numId w:val="31"/>
        </w:numPr>
        <w:ind w:left="0" w:firstLine="709"/>
      </w:pPr>
      <w:r w:rsidRPr="00011D59">
        <w:rPr>
          <w:b/>
          <w:bCs/>
        </w:rPr>
        <w:t>Элемент 3</w:t>
      </w:r>
      <w:r w:rsidRPr="00011D59">
        <w:t xml:space="preserve"> – кнопка «Статистика мероприятия». При нажатии на данный элемент открывается экран статистики мероприятия (см. рисунок 2.1</w:t>
      </w:r>
      <w:r w:rsidR="00595AEB" w:rsidRPr="00011D59">
        <w:t>9</w:t>
      </w:r>
      <w:r w:rsidRPr="00011D59">
        <w:t>).</w:t>
      </w:r>
    </w:p>
    <w:p w14:paraId="1BB9FCCF" w14:textId="3C4E9234" w:rsidR="00364253" w:rsidRPr="00011D59" w:rsidRDefault="00364253" w:rsidP="00364253">
      <w:pPr>
        <w:pStyle w:val="aa"/>
      </w:pPr>
      <w:r w:rsidRPr="00011D59">
        <w:t>Макет данного экрана представлен на рисунке 2.1</w:t>
      </w:r>
      <w:r w:rsidR="00595AEB" w:rsidRPr="00011D59">
        <w:t>8</w:t>
      </w:r>
      <w:r w:rsidRPr="00011D59">
        <w:t>.</w:t>
      </w:r>
    </w:p>
    <w:p w14:paraId="2D4B9BD9" w14:textId="77777777" w:rsidR="00595AEB" w:rsidRPr="00011D59" w:rsidRDefault="00595AEB" w:rsidP="00364253">
      <w:pPr>
        <w:pStyle w:val="aa"/>
      </w:pPr>
    </w:p>
    <w:p w14:paraId="492443C7" w14:textId="77777777" w:rsidR="00364253" w:rsidRPr="00011D59" w:rsidRDefault="00364253" w:rsidP="00364253">
      <w:pPr>
        <w:pStyle w:val="aa"/>
        <w:ind w:firstLine="0"/>
        <w:jc w:val="center"/>
        <w:rPr>
          <w:lang w:val="en-US"/>
        </w:rPr>
      </w:pPr>
      <w:r w:rsidRPr="00011D59">
        <w:rPr>
          <w:noProof/>
          <w:lang w:val="en-US"/>
        </w:rPr>
        <w:drawing>
          <wp:inline distT="0" distB="0" distL="0" distR="0" wp14:anchorId="1D028D96" wp14:editId="75A41102">
            <wp:extent cx="1998467" cy="5679491"/>
            <wp:effectExtent l="19050" t="19050" r="20955" b="165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10866" cy="5714727"/>
                    </a:xfrm>
                    <a:prstGeom prst="rect">
                      <a:avLst/>
                    </a:prstGeom>
                    <a:ln>
                      <a:solidFill>
                        <a:schemeClr val="tx1"/>
                      </a:solidFill>
                    </a:ln>
                  </pic:spPr>
                </pic:pic>
              </a:graphicData>
            </a:graphic>
          </wp:inline>
        </w:drawing>
      </w:r>
    </w:p>
    <w:p w14:paraId="0F48F413" w14:textId="3D759040" w:rsidR="00364253" w:rsidRPr="00011D59" w:rsidRDefault="00364253" w:rsidP="00364253">
      <w:pPr>
        <w:pStyle w:val="aa"/>
        <w:ind w:firstLine="0"/>
        <w:jc w:val="center"/>
      </w:pPr>
      <w:r w:rsidRPr="00011D59">
        <w:t>Рисунок 2.1</w:t>
      </w:r>
      <w:r w:rsidR="00595AEB" w:rsidRPr="00011D59">
        <w:t>8</w:t>
      </w:r>
      <w:r w:rsidRPr="00011D59">
        <w:t xml:space="preserve"> – Макет экрана «Информация о мероприятии»</w:t>
      </w:r>
    </w:p>
    <w:p w14:paraId="7CC83B04" w14:textId="77777777" w:rsidR="00364253" w:rsidRPr="00011D59" w:rsidRDefault="00364253" w:rsidP="00364253">
      <w:pPr>
        <w:pStyle w:val="aa"/>
        <w:ind w:firstLine="0"/>
      </w:pPr>
    </w:p>
    <w:p w14:paraId="4327E282" w14:textId="4D6A3973" w:rsidR="00364253" w:rsidRPr="00011D59" w:rsidRDefault="00364253" w:rsidP="00615CF4">
      <w:pPr>
        <w:pStyle w:val="aa"/>
        <w:spacing w:after="60"/>
        <w:rPr>
          <w:b/>
          <w:bCs/>
        </w:rPr>
      </w:pPr>
      <w:r w:rsidRPr="00011D59">
        <w:rPr>
          <w:b/>
          <w:bCs/>
        </w:rPr>
        <w:t>Описание экрана статистики мероприятия</w:t>
      </w:r>
      <w:r w:rsidR="00615CF4" w:rsidRPr="00011D59">
        <w:rPr>
          <w:b/>
          <w:bCs/>
        </w:rPr>
        <w:t xml:space="preserve">. </w:t>
      </w:r>
      <w:r w:rsidRPr="00011D59">
        <w:t xml:space="preserve">Данный экран вызывается при нажатии на кнопку «Статистика мероприятия» </w:t>
      </w:r>
      <w:r w:rsidRPr="00011D59">
        <w:rPr>
          <w:b/>
          <w:bCs/>
        </w:rPr>
        <w:t>элемента 3</w:t>
      </w:r>
      <w:r w:rsidRPr="00011D59">
        <w:t xml:space="preserve"> экрана «Информация о мероприятии» (см. рисунок 2.1</w:t>
      </w:r>
      <w:r w:rsidR="00595AEB" w:rsidRPr="00011D59">
        <w:t>8</w:t>
      </w:r>
      <w:r w:rsidRPr="00011D59">
        <w:t>). Экран отображает статистическую информацию о мероприятии. Состоит из следующего набора элементов:</w:t>
      </w:r>
    </w:p>
    <w:p w14:paraId="6C297249" w14:textId="3A60971D" w:rsidR="00364253" w:rsidRPr="00011D59" w:rsidRDefault="00364253" w:rsidP="00FC6C64">
      <w:pPr>
        <w:pStyle w:val="aa"/>
        <w:numPr>
          <w:ilvl w:val="0"/>
          <w:numId w:val="32"/>
        </w:numPr>
        <w:ind w:left="0" w:firstLine="709"/>
      </w:pPr>
      <w:r w:rsidRPr="00011D59">
        <w:rPr>
          <w:b/>
          <w:bCs/>
        </w:rPr>
        <w:lastRenderedPageBreak/>
        <w:t>Элемент 1</w:t>
      </w:r>
      <w:r w:rsidRPr="00011D59">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экран информации о мероприятии. Также в верхнем меню приложения присутствует текстовое поле с надписью названия мероприятия</w:t>
      </w:r>
      <w:r w:rsidR="00350EFA" w:rsidRPr="00011D59">
        <w:t>.</w:t>
      </w:r>
    </w:p>
    <w:p w14:paraId="0D124B4A" w14:textId="77777777" w:rsidR="00364253" w:rsidRPr="00011D59" w:rsidRDefault="00364253" w:rsidP="00FC6C64">
      <w:pPr>
        <w:pStyle w:val="aa"/>
        <w:numPr>
          <w:ilvl w:val="0"/>
          <w:numId w:val="32"/>
        </w:numPr>
        <w:ind w:left="0" w:firstLine="709"/>
      </w:pPr>
      <w:r w:rsidRPr="00011D59">
        <w:rPr>
          <w:b/>
          <w:bCs/>
        </w:rPr>
        <w:t>Элемент 2</w:t>
      </w:r>
      <w:r w:rsidRPr="00011D59">
        <w:t xml:space="preserve"> – таблица статистики. Данный элемент отображает статистику присутствия студентов на мероприятии. Таблица состоит из шести колонок: «№» – отображение порядкового номера студента в таблице, «ФИО Студента» – отображение ФИО студента, «Группа» – отображение студенческой группы, «Роль» – отображение роли участника мероприятия (зритель, участник), «Присутствие отметил» – отображение ФИО ответственного за мероприятие, отметившего присутствие студента, «Присутствует» – статус фактического присутствия на мероприятии («Да» или «Нет»)</w:t>
      </w:r>
    </w:p>
    <w:p w14:paraId="11DF1799" w14:textId="38E8E196" w:rsidR="00364253" w:rsidRPr="00011D59" w:rsidRDefault="00364253" w:rsidP="00364253">
      <w:pPr>
        <w:pStyle w:val="aa"/>
      </w:pPr>
      <w:r w:rsidRPr="00011D59">
        <w:t>Макет данного экрана представлен на рисунке 2.1</w:t>
      </w:r>
      <w:r w:rsidR="00595AEB" w:rsidRPr="00011D59">
        <w:t>9</w:t>
      </w:r>
      <w:r w:rsidRPr="00011D59">
        <w:t>.</w:t>
      </w:r>
    </w:p>
    <w:p w14:paraId="36990786" w14:textId="77777777" w:rsidR="00364253" w:rsidRPr="00011D59" w:rsidRDefault="00364253" w:rsidP="00364253">
      <w:pPr>
        <w:pStyle w:val="aa"/>
      </w:pPr>
    </w:p>
    <w:p w14:paraId="27C26956" w14:textId="77777777" w:rsidR="00364253" w:rsidRPr="00011D59" w:rsidRDefault="00364253" w:rsidP="00364253">
      <w:pPr>
        <w:pStyle w:val="aa"/>
        <w:ind w:firstLine="0"/>
        <w:jc w:val="center"/>
        <w:rPr>
          <w:lang w:val="en-US"/>
        </w:rPr>
      </w:pPr>
      <w:r w:rsidRPr="00011D59">
        <w:rPr>
          <w:noProof/>
          <w:lang w:val="en-US"/>
        </w:rPr>
        <w:drawing>
          <wp:inline distT="0" distB="0" distL="0" distR="0" wp14:anchorId="0B84AC7C" wp14:editId="7BD9CDE3">
            <wp:extent cx="5839640" cy="2800741"/>
            <wp:effectExtent l="19050" t="19050" r="27940" b="190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39640" cy="2800741"/>
                    </a:xfrm>
                    <a:prstGeom prst="rect">
                      <a:avLst/>
                    </a:prstGeom>
                    <a:ln>
                      <a:solidFill>
                        <a:schemeClr val="tx1"/>
                      </a:solidFill>
                    </a:ln>
                  </pic:spPr>
                </pic:pic>
              </a:graphicData>
            </a:graphic>
          </wp:inline>
        </w:drawing>
      </w:r>
    </w:p>
    <w:p w14:paraId="684FD0EC" w14:textId="2EA23AFA" w:rsidR="00364253" w:rsidRPr="00011D59" w:rsidRDefault="00364253" w:rsidP="00364253">
      <w:pPr>
        <w:pStyle w:val="aa"/>
        <w:ind w:firstLine="0"/>
        <w:jc w:val="center"/>
      </w:pPr>
      <w:r w:rsidRPr="00011D59">
        <w:t>Рисунок 2.1</w:t>
      </w:r>
      <w:r w:rsidR="00595AEB" w:rsidRPr="00011D59">
        <w:t>9</w:t>
      </w:r>
      <w:r w:rsidRPr="00011D59">
        <w:t xml:space="preserve"> – Макет экрана статистики мероприятия</w:t>
      </w:r>
    </w:p>
    <w:p w14:paraId="590ECEEA" w14:textId="77777777" w:rsidR="00364253" w:rsidRPr="00011D59" w:rsidRDefault="00364253" w:rsidP="00364253">
      <w:pPr>
        <w:pStyle w:val="aa"/>
      </w:pPr>
    </w:p>
    <w:p w14:paraId="2824D767" w14:textId="77777777" w:rsidR="00364253" w:rsidRPr="00011D59" w:rsidRDefault="00364253" w:rsidP="00364253">
      <w:pPr>
        <w:pStyle w:val="31"/>
        <w:spacing w:before="0"/>
      </w:pPr>
      <w:bookmarkStart w:id="33" w:name="_Toc136455380"/>
      <w:r w:rsidRPr="00011D59">
        <w:t>2.5.3 Проектирование графического интерфейса непривязанных к конкретной роли</w:t>
      </w:r>
      <w:bookmarkEnd w:id="33"/>
    </w:p>
    <w:p w14:paraId="44C1AD58" w14:textId="64B15712" w:rsidR="00364253" w:rsidRPr="00011D59" w:rsidRDefault="00364253" w:rsidP="00615CF4">
      <w:pPr>
        <w:pStyle w:val="aa"/>
        <w:spacing w:after="60"/>
        <w:rPr>
          <w:b/>
          <w:bCs/>
        </w:rPr>
      </w:pPr>
      <w:r w:rsidRPr="00011D59">
        <w:rPr>
          <w:b/>
          <w:bCs/>
        </w:rPr>
        <w:t>Описание экрана «Профиль»</w:t>
      </w:r>
      <w:r w:rsidR="00615CF4" w:rsidRPr="00011D59">
        <w:rPr>
          <w:b/>
          <w:bCs/>
        </w:rPr>
        <w:t xml:space="preserve">. </w:t>
      </w:r>
      <w:r w:rsidRPr="00011D59">
        <w:t>Данный экран вызывается при выборе объекта списка в экране «Профиль» (см. рисунок 2.1</w:t>
      </w:r>
      <w:r w:rsidR="00595AEB" w:rsidRPr="00011D59">
        <w:t>3</w:t>
      </w:r>
      <w:r w:rsidRPr="00011D59">
        <w:t xml:space="preserve"> – для ответственного, см. рисунок 2.</w:t>
      </w:r>
      <w:r w:rsidR="00595AEB" w:rsidRPr="00011D59">
        <w:t>9</w:t>
      </w:r>
      <w:r w:rsidRPr="00011D59">
        <w:t xml:space="preserve"> – для студента). Данный экран состоит из следующего набора элементов:</w:t>
      </w:r>
    </w:p>
    <w:p w14:paraId="5523D4DF" w14:textId="4D642C9B" w:rsidR="00364253" w:rsidRPr="00011D59" w:rsidRDefault="00364253" w:rsidP="00FC6C64">
      <w:pPr>
        <w:pStyle w:val="aa"/>
        <w:numPr>
          <w:ilvl w:val="0"/>
          <w:numId w:val="33"/>
        </w:numPr>
        <w:ind w:left="0" w:firstLine="709"/>
      </w:pPr>
      <w:r w:rsidRPr="00011D59">
        <w:rPr>
          <w:b/>
          <w:bCs/>
        </w:rPr>
        <w:t>Элемент 1</w:t>
      </w:r>
      <w:r w:rsidRPr="00011D59">
        <w:t xml:space="preserve"> – текстовое поле для отображения информации о необходимости авторизации для использования полно</w:t>
      </w:r>
      <w:r w:rsidR="00C53889">
        <w:t>й</w:t>
      </w:r>
      <w:r w:rsidRPr="00011D59">
        <w:t xml:space="preserve"> </w:t>
      </w:r>
      <w:r w:rsidR="00C53889" w:rsidRPr="00011D59">
        <w:t>функционал</w:t>
      </w:r>
      <w:r w:rsidR="00C53889">
        <w:t>ьности</w:t>
      </w:r>
      <w:r w:rsidR="00C53889" w:rsidRPr="00011D59">
        <w:t xml:space="preserve"> </w:t>
      </w:r>
      <w:r w:rsidRPr="00011D59">
        <w:t>мобильного приложения</w:t>
      </w:r>
      <w:r w:rsidR="00350EFA" w:rsidRPr="00011D59">
        <w:t>.</w:t>
      </w:r>
    </w:p>
    <w:p w14:paraId="5AAA48ED" w14:textId="00C99AD9" w:rsidR="00364253" w:rsidRPr="00011D59" w:rsidRDefault="00364253" w:rsidP="00FC6C64">
      <w:pPr>
        <w:pStyle w:val="aa"/>
        <w:numPr>
          <w:ilvl w:val="0"/>
          <w:numId w:val="33"/>
        </w:numPr>
        <w:ind w:left="0" w:firstLine="709"/>
      </w:pPr>
      <w:r w:rsidRPr="00011D59">
        <w:rPr>
          <w:b/>
          <w:bCs/>
        </w:rPr>
        <w:t>Элемент 2</w:t>
      </w:r>
      <w:r w:rsidRPr="00011D59">
        <w:t xml:space="preserve"> – поля ввода данных от аккаунта для авторизации в приложении</w:t>
      </w:r>
      <w:r w:rsidR="00350EFA" w:rsidRPr="00011D59">
        <w:t>.</w:t>
      </w:r>
    </w:p>
    <w:p w14:paraId="51BC84BD" w14:textId="77777777" w:rsidR="00364253" w:rsidRPr="00011D59" w:rsidRDefault="00364253" w:rsidP="00FC6C64">
      <w:pPr>
        <w:pStyle w:val="aa"/>
        <w:numPr>
          <w:ilvl w:val="0"/>
          <w:numId w:val="33"/>
        </w:numPr>
        <w:ind w:left="0" w:firstLine="709"/>
      </w:pPr>
      <w:r w:rsidRPr="00011D59">
        <w:rPr>
          <w:b/>
          <w:bCs/>
        </w:rPr>
        <w:lastRenderedPageBreak/>
        <w:t>Элементы 3 и 4</w:t>
      </w:r>
      <w:r w:rsidRPr="00011D59">
        <w:t xml:space="preserve"> – кнопки авторизации. При нажатии на данные кнопки вызывается диалоговое окно авторизации. В нем доступна возможность выбора варианта авторизации (в качестве студента или ответственного за мероприятие) с помощью радиокнопок (</w:t>
      </w:r>
      <w:r w:rsidRPr="00011D59">
        <w:rPr>
          <w:b/>
          <w:bCs/>
        </w:rPr>
        <w:t>элемент 5</w:t>
      </w:r>
      <w:r w:rsidRPr="00011D59">
        <w:t>) и подтверждения выбранного варианта с помощью кнопки «ОК» (</w:t>
      </w:r>
      <w:r w:rsidRPr="00011D59">
        <w:rPr>
          <w:b/>
          <w:bCs/>
        </w:rPr>
        <w:t>элемент 6</w:t>
      </w:r>
      <w:r w:rsidRPr="00011D59">
        <w:t>). Обоснование наличия двух кнопок авторизации заключается в том, что кнопка «Войти» отвечает за авторизацию с помощью данных от аккаунта информационной системы «Рейтинг студентов», кнопка «Войти через личный кабинет» отвечает за авторизацию с помощью аккаунта «Кампуса».</w:t>
      </w:r>
    </w:p>
    <w:p w14:paraId="483D1BEE" w14:textId="5ACF6CF4" w:rsidR="00364253" w:rsidRPr="00011D59" w:rsidRDefault="00364253" w:rsidP="00364253">
      <w:pPr>
        <w:pStyle w:val="aa"/>
      </w:pPr>
      <w:r w:rsidRPr="00011D59">
        <w:t>Макет данного экрана представлен на рисунке 2.</w:t>
      </w:r>
      <w:r w:rsidR="00595AEB" w:rsidRPr="00011D59">
        <w:t>20</w:t>
      </w:r>
      <w:r w:rsidRPr="00011D59">
        <w:t>.</w:t>
      </w:r>
    </w:p>
    <w:p w14:paraId="6B65480F" w14:textId="77777777" w:rsidR="00364253" w:rsidRPr="00011D59" w:rsidRDefault="00364253" w:rsidP="00364253">
      <w:pPr>
        <w:pStyle w:val="aa"/>
      </w:pPr>
    </w:p>
    <w:p w14:paraId="278A560C" w14:textId="77777777" w:rsidR="00364253" w:rsidRPr="00011D59" w:rsidRDefault="00364253" w:rsidP="00364253">
      <w:pPr>
        <w:pStyle w:val="aa"/>
        <w:ind w:firstLine="0"/>
        <w:jc w:val="center"/>
        <w:rPr>
          <w:lang w:val="en-US"/>
        </w:rPr>
      </w:pPr>
      <w:r w:rsidRPr="00011D59">
        <w:rPr>
          <w:noProof/>
          <w:lang w:val="en-US"/>
        </w:rPr>
        <w:drawing>
          <wp:inline distT="0" distB="0" distL="0" distR="0" wp14:anchorId="6DBC6A2F" wp14:editId="70427C7D">
            <wp:extent cx="3766569" cy="4993774"/>
            <wp:effectExtent l="19050" t="19050" r="24765" b="165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72022" cy="5001003"/>
                    </a:xfrm>
                    <a:prstGeom prst="rect">
                      <a:avLst/>
                    </a:prstGeom>
                    <a:ln>
                      <a:solidFill>
                        <a:schemeClr val="tx1"/>
                      </a:solidFill>
                    </a:ln>
                  </pic:spPr>
                </pic:pic>
              </a:graphicData>
            </a:graphic>
          </wp:inline>
        </w:drawing>
      </w:r>
    </w:p>
    <w:p w14:paraId="0113C1BC" w14:textId="6F5BDF26" w:rsidR="00364253" w:rsidRPr="00011D59" w:rsidRDefault="00364253" w:rsidP="00364253">
      <w:pPr>
        <w:pStyle w:val="aa"/>
        <w:ind w:firstLine="0"/>
        <w:jc w:val="center"/>
      </w:pPr>
      <w:r w:rsidRPr="00011D59">
        <w:t>Рисунок 2.</w:t>
      </w:r>
      <w:r w:rsidR="00595AEB" w:rsidRPr="00011D59">
        <w:t>20</w:t>
      </w:r>
      <w:r w:rsidRPr="00011D59">
        <w:t xml:space="preserve"> – Макет экрана «Профиль»</w:t>
      </w:r>
    </w:p>
    <w:p w14:paraId="6DFC05B0" w14:textId="77777777" w:rsidR="00364253" w:rsidRPr="00011D59" w:rsidRDefault="00364253" w:rsidP="00364253">
      <w:pPr>
        <w:pStyle w:val="aa"/>
        <w:ind w:firstLine="0"/>
        <w:jc w:val="center"/>
      </w:pPr>
    </w:p>
    <w:p w14:paraId="72C176EF" w14:textId="24585F12" w:rsidR="00364253" w:rsidRPr="00011D59" w:rsidRDefault="00364253" w:rsidP="00615CF4">
      <w:pPr>
        <w:pStyle w:val="aa"/>
        <w:spacing w:after="60"/>
        <w:rPr>
          <w:b/>
          <w:bCs/>
        </w:rPr>
      </w:pPr>
      <w:r w:rsidRPr="00011D59">
        <w:rPr>
          <w:b/>
          <w:bCs/>
        </w:rPr>
        <w:t>Описание экрана «Профиль» (авторизованный)</w:t>
      </w:r>
      <w:r w:rsidR="00615CF4" w:rsidRPr="00011D59">
        <w:rPr>
          <w:b/>
          <w:bCs/>
        </w:rPr>
        <w:t xml:space="preserve">. </w:t>
      </w:r>
      <w:r w:rsidRPr="00011D59">
        <w:t>Данный экран заменяет собой экран «Профиль» без авторизации (см. рисунок 2.</w:t>
      </w:r>
      <w:r w:rsidR="00595AEB" w:rsidRPr="00011D59">
        <w:t>20</w:t>
      </w:r>
      <w:r w:rsidRPr="00011D59">
        <w:t>). Экран состоит из следующего набора элементов:</w:t>
      </w:r>
    </w:p>
    <w:p w14:paraId="02FCAFA1" w14:textId="0C02C82D" w:rsidR="00364253" w:rsidRPr="00011D59" w:rsidRDefault="00364253" w:rsidP="00FC6C64">
      <w:pPr>
        <w:pStyle w:val="aa"/>
        <w:numPr>
          <w:ilvl w:val="0"/>
          <w:numId w:val="35"/>
        </w:numPr>
        <w:ind w:left="0" w:firstLine="709"/>
      </w:pPr>
      <w:r w:rsidRPr="00011D59">
        <w:rPr>
          <w:b/>
          <w:bCs/>
        </w:rPr>
        <w:t>Элемент 1</w:t>
      </w:r>
      <w:r w:rsidRPr="00011D59">
        <w:t xml:space="preserve"> – изображение профиля пользователя</w:t>
      </w:r>
      <w:r w:rsidR="00350EFA" w:rsidRPr="00011D59">
        <w:t>.</w:t>
      </w:r>
    </w:p>
    <w:p w14:paraId="32EA7042" w14:textId="64728521" w:rsidR="00364253" w:rsidRPr="00011D59" w:rsidRDefault="00364253" w:rsidP="00FC6C64">
      <w:pPr>
        <w:pStyle w:val="aa"/>
        <w:numPr>
          <w:ilvl w:val="0"/>
          <w:numId w:val="35"/>
        </w:numPr>
        <w:ind w:left="0" w:firstLine="709"/>
      </w:pPr>
      <w:r w:rsidRPr="00011D59">
        <w:rPr>
          <w:b/>
          <w:bCs/>
        </w:rPr>
        <w:t>Элемент 2</w:t>
      </w:r>
      <w:r w:rsidRPr="00011D59">
        <w:t xml:space="preserve"> – текстовое поле отображение информации об авторизованном пользователе</w:t>
      </w:r>
      <w:r w:rsidR="00350EFA" w:rsidRPr="00011D59">
        <w:t>.</w:t>
      </w:r>
    </w:p>
    <w:p w14:paraId="66E1535E" w14:textId="3A7B8493" w:rsidR="00364253" w:rsidRPr="00011D59" w:rsidRDefault="00364253" w:rsidP="00FC6C64">
      <w:pPr>
        <w:pStyle w:val="aa"/>
        <w:numPr>
          <w:ilvl w:val="0"/>
          <w:numId w:val="35"/>
        </w:numPr>
        <w:ind w:left="0" w:firstLine="709"/>
      </w:pPr>
      <w:r w:rsidRPr="00011D59">
        <w:rPr>
          <w:b/>
          <w:bCs/>
        </w:rPr>
        <w:lastRenderedPageBreak/>
        <w:t>Элемент 3</w:t>
      </w:r>
      <w:r w:rsidRPr="00011D59">
        <w:t xml:space="preserve"> – кнопка «Выйти из аккаунта». При нажатии на данную кнопку вызывается диалоговое окно выхода</w:t>
      </w:r>
      <w:r w:rsidR="00350EFA" w:rsidRPr="00011D59">
        <w:t>.</w:t>
      </w:r>
    </w:p>
    <w:p w14:paraId="6D482140" w14:textId="77777777" w:rsidR="00364253" w:rsidRPr="00011D59" w:rsidRDefault="00364253" w:rsidP="00FC6C64">
      <w:pPr>
        <w:pStyle w:val="aa"/>
        <w:numPr>
          <w:ilvl w:val="0"/>
          <w:numId w:val="35"/>
        </w:numPr>
        <w:ind w:left="0" w:firstLine="709"/>
      </w:pPr>
      <w:r w:rsidRPr="00011D59">
        <w:rPr>
          <w:b/>
          <w:bCs/>
        </w:rPr>
        <w:t>Элемент 4</w:t>
      </w:r>
      <w:r w:rsidRPr="00011D59">
        <w:t xml:space="preserve"> – кнопки «Да» и «Нет» диалогового окна. В случае нажатия на кнопку «Да» система осуществит выход из приложения, откроет основной экран приложения. В случае нажатия на кнопку «Нет» диалоговое окно закроется, пользователь останется авторизованным.</w:t>
      </w:r>
    </w:p>
    <w:p w14:paraId="033087DE" w14:textId="0D2C481F" w:rsidR="00364253" w:rsidRPr="00011D59" w:rsidRDefault="00364253" w:rsidP="00364253">
      <w:pPr>
        <w:pStyle w:val="aa"/>
      </w:pPr>
      <w:r w:rsidRPr="00011D59">
        <w:t>Макет данного экрана представлен на рисунке 2.2</w:t>
      </w:r>
      <w:r w:rsidR="00595AEB" w:rsidRPr="00011D59">
        <w:t>1</w:t>
      </w:r>
      <w:r w:rsidRPr="00011D59">
        <w:t>.</w:t>
      </w:r>
    </w:p>
    <w:p w14:paraId="77D90D9C" w14:textId="77777777" w:rsidR="00364253" w:rsidRPr="00011D59" w:rsidRDefault="00364253" w:rsidP="00364253">
      <w:pPr>
        <w:pStyle w:val="aa"/>
        <w:ind w:left="709" w:firstLine="0"/>
      </w:pPr>
    </w:p>
    <w:p w14:paraId="5CEC2231" w14:textId="77777777" w:rsidR="00364253" w:rsidRPr="00011D59" w:rsidRDefault="00364253" w:rsidP="00364253">
      <w:pPr>
        <w:pStyle w:val="aa"/>
        <w:ind w:firstLine="0"/>
        <w:jc w:val="center"/>
        <w:rPr>
          <w:lang w:val="en-US"/>
        </w:rPr>
      </w:pPr>
      <w:r w:rsidRPr="00011D59">
        <w:rPr>
          <w:noProof/>
          <w:lang w:val="en-US"/>
        </w:rPr>
        <w:drawing>
          <wp:inline distT="0" distB="0" distL="0" distR="0" wp14:anchorId="41AECB82" wp14:editId="69C21D0E">
            <wp:extent cx="4068492" cy="4686485"/>
            <wp:effectExtent l="19050" t="19050" r="27305" b="190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79129" cy="4698737"/>
                    </a:xfrm>
                    <a:prstGeom prst="rect">
                      <a:avLst/>
                    </a:prstGeom>
                    <a:ln>
                      <a:solidFill>
                        <a:schemeClr val="tx1"/>
                      </a:solidFill>
                    </a:ln>
                  </pic:spPr>
                </pic:pic>
              </a:graphicData>
            </a:graphic>
          </wp:inline>
        </w:drawing>
      </w:r>
    </w:p>
    <w:p w14:paraId="69E8A0C4" w14:textId="47DF5CE3" w:rsidR="00364253" w:rsidRPr="00011D59" w:rsidRDefault="00364253" w:rsidP="00364253">
      <w:pPr>
        <w:pStyle w:val="aa"/>
        <w:ind w:firstLine="0"/>
        <w:jc w:val="center"/>
      </w:pPr>
      <w:r w:rsidRPr="00011D59">
        <w:t>Рисунок 2.2</w:t>
      </w:r>
      <w:r w:rsidR="00595AEB" w:rsidRPr="00011D59">
        <w:t>1</w:t>
      </w:r>
      <w:r w:rsidRPr="00011D59">
        <w:t xml:space="preserve"> – Макет экрана «Профиль» (авторизованный)</w:t>
      </w:r>
    </w:p>
    <w:p w14:paraId="1C6C7FC8" w14:textId="77777777" w:rsidR="00364253" w:rsidRPr="00011D59" w:rsidRDefault="00364253" w:rsidP="00364253">
      <w:pPr>
        <w:pStyle w:val="aa"/>
        <w:ind w:firstLine="0"/>
        <w:jc w:val="center"/>
      </w:pPr>
    </w:p>
    <w:p w14:paraId="7F0C6EFB" w14:textId="0F7F0FD5" w:rsidR="00364253" w:rsidRPr="00011D59" w:rsidRDefault="00364253" w:rsidP="00615CF4">
      <w:pPr>
        <w:pStyle w:val="aa"/>
        <w:spacing w:after="60"/>
        <w:rPr>
          <w:b/>
          <w:bCs/>
        </w:rPr>
      </w:pPr>
      <w:r w:rsidRPr="00011D59">
        <w:rPr>
          <w:b/>
          <w:bCs/>
        </w:rPr>
        <w:t>Описание экрана «Настройки»</w:t>
      </w:r>
      <w:r w:rsidR="00615CF4" w:rsidRPr="00011D59">
        <w:rPr>
          <w:b/>
          <w:bCs/>
        </w:rPr>
        <w:t xml:space="preserve">. </w:t>
      </w:r>
      <w:r w:rsidRPr="00011D59">
        <w:t>Данный экран вызывается при вызове контекстного меню настроек верхнего меню приложения (</w:t>
      </w:r>
      <w:r w:rsidRPr="00011D59">
        <w:rPr>
          <w:b/>
          <w:bCs/>
        </w:rPr>
        <w:t>элемент 1</w:t>
      </w:r>
      <w:r w:rsidRPr="00011D59">
        <w:t>). Экран состоит из следующего набора элементов:</w:t>
      </w:r>
    </w:p>
    <w:p w14:paraId="1B0A89A6" w14:textId="3B687F44" w:rsidR="00364253" w:rsidRPr="00011D59" w:rsidRDefault="00364253" w:rsidP="00FC6C64">
      <w:pPr>
        <w:pStyle w:val="aa"/>
        <w:numPr>
          <w:ilvl w:val="0"/>
          <w:numId w:val="34"/>
        </w:numPr>
        <w:ind w:left="0" w:firstLine="709"/>
      </w:pPr>
      <w:r w:rsidRPr="00011D59">
        <w:rPr>
          <w:b/>
          <w:bCs/>
        </w:rPr>
        <w:t>Элемент 2</w:t>
      </w:r>
      <w:r w:rsidRPr="00011D59">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«Настройки»</w:t>
      </w:r>
      <w:r w:rsidR="00350EFA" w:rsidRPr="00011D59">
        <w:t>.</w:t>
      </w:r>
    </w:p>
    <w:p w14:paraId="7E4F5F85" w14:textId="681BD291" w:rsidR="00364253" w:rsidRPr="00011D59" w:rsidRDefault="00364253" w:rsidP="00FC6C64">
      <w:pPr>
        <w:pStyle w:val="aa"/>
        <w:numPr>
          <w:ilvl w:val="0"/>
          <w:numId w:val="34"/>
        </w:numPr>
        <w:ind w:left="0" w:firstLine="709"/>
      </w:pPr>
      <w:r w:rsidRPr="00011D59">
        <w:rPr>
          <w:b/>
          <w:bCs/>
        </w:rPr>
        <w:t>Элемент 3</w:t>
      </w:r>
      <w:r w:rsidRPr="00011D59">
        <w:t xml:space="preserve"> – Раздел настройки темы приложения. Включает в себя текстовое поле подписи настройки и переключатель темы приложения. Темная тема приложения представлена на рисунке 2.2</w:t>
      </w:r>
      <w:r w:rsidR="00595AEB" w:rsidRPr="00011D59">
        <w:t>3</w:t>
      </w:r>
      <w:r w:rsidR="00350EFA" w:rsidRPr="00011D59">
        <w:t>.</w:t>
      </w:r>
    </w:p>
    <w:p w14:paraId="461076B0" w14:textId="77777777" w:rsidR="00364253" w:rsidRPr="00011D59" w:rsidRDefault="00364253" w:rsidP="00FC6C64">
      <w:pPr>
        <w:pStyle w:val="aa"/>
        <w:numPr>
          <w:ilvl w:val="0"/>
          <w:numId w:val="34"/>
        </w:numPr>
        <w:ind w:left="0" w:firstLine="709"/>
      </w:pPr>
      <w:r w:rsidRPr="00011D59">
        <w:rPr>
          <w:b/>
          <w:bCs/>
        </w:rPr>
        <w:lastRenderedPageBreak/>
        <w:t>Элемент 4</w:t>
      </w:r>
      <w:r w:rsidRPr="00011D59">
        <w:t xml:space="preserve"> – кнопка «Изменить язык приложения». При нажатии на данную кнопку вызывается диалоговое окно выбора языка приложения с помощью радиокнопок (</w:t>
      </w:r>
      <w:r w:rsidRPr="00011D59">
        <w:rPr>
          <w:b/>
          <w:bCs/>
        </w:rPr>
        <w:t>элемент 5</w:t>
      </w:r>
      <w:r w:rsidRPr="00011D59">
        <w:t>).</w:t>
      </w:r>
    </w:p>
    <w:p w14:paraId="00A62412" w14:textId="6800F6A4" w:rsidR="00364253" w:rsidRPr="00011D59" w:rsidRDefault="00364253" w:rsidP="00364253">
      <w:pPr>
        <w:pStyle w:val="aa"/>
      </w:pPr>
      <w:r w:rsidRPr="00011D59">
        <w:t>Макет данного экрана представлен на рисунке 2.2</w:t>
      </w:r>
      <w:r w:rsidR="00595AEB" w:rsidRPr="00011D59">
        <w:t>2</w:t>
      </w:r>
      <w:r w:rsidRPr="00011D59">
        <w:t>.</w:t>
      </w:r>
    </w:p>
    <w:p w14:paraId="00C269C2" w14:textId="77777777" w:rsidR="00364253" w:rsidRPr="00011D59" w:rsidRDefault="00364253" w:rsidP="00364253">
      <w:pPr>
        <w:pStyle w:val="aa"/>
        <w:ind w:left="709" w:firstLine="0"/>
      </w:pPr>
    </w:p>
    <w:p w14:paraId="3D5FF931" w14:textId="77777777" w:rsidR="00364253" w:rsidRPr="00011D59" w:rsidRDefault="00364253" w:rsidP="00364253">
      <w:pPr>
        <w:pStyle w:val="aa"/>
        <w:ind w:firstLine="0"/>
        <w:jc w:val="center"/>
        <w:rPr>
          <w:lang w:val="en-US"/>
        </w:rPr>
      </w:pPr>
      <w:r w:rsidRPr="00011D59">
        <w:rPr>
          <w:noProof/>
          <w:lang w:val="en-US"/>
        </w:rPr>
        <w:drawing>
          <wp:inline distT="0" distB="0" distL="0" distR="0" wp14:anchorId="56E19254" wp14:editId="27468981">
            <wp:extent cx="4315069" cy="2872714"/>
            <wp:effectExtent l="19050" t="19050" r="9525" b="2349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40267" cy="2889490"/>
                    </a:xfrm>
                    <a:prstGeom prst="rect">
                      <a:avLst/>
                    </a:prstGeom>
                    <a:ln>
                      <a:solidFill>
                        <a:schemeClr val="tx1"/>
                      </a:solidFill>
                    </a:ln>
                  </pic:spPr>
                </pic:pic>
              </a:graphicData>
            </a:graphic>
          </wp:inline>
        </w:drawing>
      </w:r>
    </w:p>
    <w:p w14:paraId="25E7973E" w14:textId="73EB585C" w:rsidR="00364253" w:rsidRPr="00011D59" w:rsidRDefault="00364253" w:rsidP="00364253">
      <w:pPr>
        <w:pStyle w:val="aa"/>
        <w:ind w:firstLine="0"/>
        <w:jc w:val="center"/>
      </w:pPr>
      <w:r w:rsidRPr="00011D59">
        <w:t>Рисунок 2.2</w:t>
      </w:r>
      <w:r w:rsidR="00595AEB" w:rsidRPr="00011D59">
        <w:t>2</w:t>
      </w:r>
      <w:r w:rsidRPr="00011D59">
        <w:t xml:space="preserve"> – Макет экрана «Настройки»</w:t>
      </w:r>
    </w:p>
    <w:p w14:paraId="40A1E6DC" w14:textId="77777777" w:rsidR="00364253" w:rsidRPr="00011D59" w:rsidRDefault="00364253" w:rsidP="00364253">
      <w:pPr>
        <w:pStyle w:val="aa"/>
      </w:pPr>
    </w:p>
    <w:p w14:paraId="1E226EC0" w14:textId="77777777" w:rsidR="00364253" w:rsidRPr="00011D59" w:rsidRDefault="00364253" w:rsidP="00364253">
      <w:pPr>
        <w:pStyle w:val="aa"/>
        <w:ind w:firstLine="0"/>
        <w:jc w:val="center"/>
        <w:rPr>
          <w:lang w:val="en-US"/>
        </w:rPr>
      </w:pPr>
      <w:r w:rsidRPr="00011D59">
        <w:rPr>
          <w:noProof/>
          <w:lang w:val="en-US"/>
        </w:rPr>
        <w:drawing>
          <wp:inline distT="0" distB="0" distL="0" distR="0" wp14:anchorId="686D8043" wp14:editId="532FD22B">
            <wp:extent cx="1798981" cy="3597960"/>
            <wp:effectExtent l="0" t="0" r="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17958" cy="3635915"/>
                    </a:xfrm>
                    <a:prstGeom prst="rect">
                      <a:avLst/>
                    </a:prstGeom>
                  </pic:spPr>
                </pic:pic>
              </a:graphicData>
            </a:graphic>
          </wp:inline>
        </w:drawing>
      </w:r>
    </w:p>
    <w:p w14:paraId="48046E1D" w14:textId="01FF4FE7" w:rsidR="00364253" w:rsidRPr="00011D59" w:rsidRDefault="00364253" w:rsidP="00595AEB">
      <w:pPr>
        <w:pStyle w:val="aa"/>
        <w:ind w:firstLine="0"/>
        <w:jc w:val="center"/>
      </w:pPr>
      <w:r w:rsidRPr="00011D59">
        <w:t>Рисунок 2.2</w:t>
      </w:r>
      <w:r w:rsidR="00595AEB" w:rsidRPr="00011D59">
        <w:t>3</w:t>
      </w:r>
      <w:r w:rsidRPr="00011D59">
        <w:t xml:space="preserve"> – Макет экрана «Настройки» (темная тема)</w:t>
      </w:r>
    </w:p>
    <w:p w14:paraId="19BC0E58" w14:textId="77777777" w:rsidR="000367E0" w:rsidRPr="00011D59" w:rsidRDefault="000367E0">
      <w:pPr>
        <w:rPr>
          <w:rFonts w:ascii="Times New Roman" w:hAnsi="Times New Roman"/>
          <w:sz w:val="28"/>
        </w:rPr>
      </w:pPr>
    </w:p>
    <w:p w14:paraId="119D7D36" w14:textId="6C9E8E0A" w:rsidR="00C200BF" w:rsidRPr="00011D59" w:rsidRDefault="00C200BF">
      <w:pPr>
        <w:rPr>
          <w:rFonts w:ascii="Times New Roman" w:hAnsi="Times New Roman"/>
          <w:sz w:val="28"/>
        </w:rPr>
        <w:sectPr w:rsidR="00C200BF" w:rsidRPr="00011D59">
          <w:pgSz w:w="11906" w:h="16838"/>
          <w:pgMar w:top="1134" w:right="850" w:bottom="1134" w:left="1701" w:header="708" w:footer="708" w:gutter="0"/>
          <w:cols w:space="708"/>
          <w:docGrid w:linePitch="360"/>
        </w:sectPr>
      </w:pPr>
    </w:p>
    <w:p w14:paraId="7CAF6615" w14:textId="51EF0D54" w:rsidR="00465A45" w:rsidRPr="00011D59" w:rsidRDefault="00465A45" w:rsidP="00465A45">
      <w:pPr>
        <w:pStyle w:val="12"/>
        <w:spacing w:before="0" w:after="60"/>
      </w:pPr>
      <w:bookmarkStart w:id="34" w:name="_Toc136455381"/>
      <w:r w:rsidRPr="00011D59">
        <w:lastRenderedPageBreak/>
        <w:t>3 Реализация системы</w:t>
      </w:r>
      <w:bookmarkEnd w:id="34"/>
    </w:p>
    <w:p w14:paraId="5ADF374A" w14:textId="00081993" w:rsidR="001D137D" w:rsidRPr="00011D59" w:rsidRDefault="001D137D" w:rsidP="001D137D">
      <w:pPr>
        <w:pStyle w:val="aa"/>
      </w:pPr>
      <w:r w:rsidRPr="00011D59">
        <w:t>Спецификация всех классов представлена в приложении Б.</w:t>
      </w:r>
    </w:p>
    <w:p w14:paraId="765663E5" w14:textId="223F2CE7" w:rsidR="0065745E" w:rsidRPr="00011D59" w:rsidRDefault="0065745E" w:rsidP="0065745E">
      <w:pPr>
        <w:pStyle w:val="23"/>
      </w:pPr>
      <w:bookmarkStart w:id="35" w:name="_Toc136455382"/>
      <w:r w:rsidRPr="00011D59">
        <w:t>3.</w:t>
      </w:r>
      <w:r w:rsidR="002C5240" w:rsidRPr="00011D59">
        <w:t>1</w:t>
      </w:r>
      <w:r w:rsidRPr="00011D59">
        <w:t xml:space="preserve"> Реализация функции «Просмотреть мероприятие»</w:t>
      </w:r>
      <w:bookmarkEnd w:id="35"/>
    </w:p>
    <w:p w14:paraId="6B435163" w14:textId="5C95EB4B" w:rsidR="0065745E" w:rsidRPr="00011D59" w:rsidRDefault="0065745E" w:rsidP="0065745E">
      <w:pPr>
        <w:pStyle w:val="aa"/>
      </w:pPr>
      <w:r w:rsidRPr="00011D59">
        <w:t xml:space="preserve">При открытии страницы мероприятия приложение обращается к серверу информационной системы «Рейтинг студента», получает информацию и размещает ее в элементы экрана. Функция получения данных реализована в классе </w:t>
      </w:r>
      <w:proofErr w:type="spellStart"/>
      <w:r w:rsidRPr="00011D59">
        <w:rPr>
          <w:lang w:val="en-US"/>
        </w:rPr>
        <w:t>ServerHelper</w:t>
      </w:r>
      <w:proofErr w:type="spellEnd"/>
      <w:r w:rsidRPr="00011D59">
        <w:t xml:space="preserve">, заполнение данных в </w:t>
      </w:r>
      <w:proofErr w:type="spellStart"/>
      <w:r w:rsidRPr="00011D59">
        <w:rPr>
          <w:lang w:val="en-US"/>
        </w:rPr>
        <w:t>EventActivity</w:t>
      </w:r>
      <w:proofErr w:type="spellEnd"/>
      <w:r w:rsidRPr="00011D59">
        <w:t xml:space="preserve"> (см. рисунок 3.</w:t>
      </w:r>
      <w:r w:rsidR="002C5240" w:rsidRPr="00011D59">
        <w:t>1</w:t>
      </w:r>
      <w:r w:rsidRPr="00011D59">
        <w:t xml:space="preserve">). </w:t>
      </w:r>
    </w:p>
    <w:p w14:paraId="109623DA" w14:textId="77777777" w:rsidR="0065745E" w:rsidRPr="00011D59" w:rsidRDefault="0065745E" w:rsidP="0065745E">
      <w:pPr>
        <w:pStyle w:val="aa"/>
        <w:ind w:firstLine="0"/>
        <w:jc w:val="center"/>
      </w:pPr>
    </w:p>
    <w:p w14:paraId="6AEA106C" w14:textId="77777777" w:rsidR="0065745E" w:rsidRPr="00011D59" w:rsidRDefault="0065745E" w:rsidP="0065745E">
      <w:pPr>
        <w:pStyle w:val="aa"/>
        <w:ind w:firstLine="0"/>
        <w:jc w:val="center"/>
      </w:pPr>
      <w:r w:rsidRPr="00011D59">
        <w:rPr>
          <w:noProof/>
        </w:rPr>
        <w:drawing>
          <wp:inline distT="0" distB="0" distL="0" distR="0" wp14:anchorId="79B29892" wp14:editId="539419C4">
            <wp:extent cx="1438427" cy="3117339"/>
            <wp:effectExtent l="19050" t="19050" r="28575" b="260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89338" cy="3227673"/>
                    </a:xfrm>
                    <a:prstGeom prst="rect">
                      <a:avLst/>
                    </a:prstGeom>
                    <a:noFill/>
                    <a:ln>
                      <a:solidFill>
                        <a:schemeClr val="tx1"/>
                      </a:solidFill>
                    </a:ln>
                  </pic:spPr>
                </pic:pic>
              </a:graphicData>
            </a:graphic>
          </wp:inline>
        </w:drawing>
      </w:r>
    </w:p>
    <w:p w14:paraId="30850236" w14:textId="3D01698F" w:rsidR="0065745E" w:rsidRPr="00011D59" w:rsidRDefault="0065745E" w:rsidP="0065745E">
      <w:pPr>
        <w:pStyle w:val="aa"/>
        <w:ind w:firstLine="0"/>
        <w:jc w:val="center"/>
      </w:pPr>
      <w:r w:rsidRPr="00011D59">
        <w:t>Рисунок 3.</w:t>
      </w:r>
      <w:r w:rsidR="002C5240" w:rsidRPr="00011D59">
        <w:t>1</w:t>
      </w:r>
      <w:r w:rsidRPr="00011D59">
        <w:t xml:space="preserve"> – Страница мероприятия</w:t>
      </w:r>
    </w:p>
    <w:p w14:paraId="51C9BB59" w14:textId="73AD5070" w:rsidR="0065745E" w:rsidRPr="00011D59" w:rsidRDefault="0065745E" w:rsidP="001D137D">
      <w:pPr>
        <w:pStyle w:val="aa"/>
      </w:pPr>
    </w:p>
    <w:p w14:paraId="5AF3C987" w14:textId="1867F3E5" w:rsidR="0065745E" w:rsidRPr="00011D59" w:rsidRDefault="0065745E" w:rsidP="001D137D">
      <w:pPr>
        <w:pStyle w:val="aa"/>
        <w:rPr>
          <w:b/>
          <w:bCs/>
        </w:rPr>
      </w:pPr>
      <w:r w:rsidRPr="00011D59">
        <w:rPr>
          <w:b/>
          <w:bCs/>
        </w:rPr>
        <w:t>Фрагмент</w:t>
      </w:r>
      <w:r w:rsidR="00154039" w:rsidRPr="00011D59">
        <w:rPr>
          <w:b/>
          <w:bCs/>
        </w:rPr>
        <w:t xml:space="preserve"> листинга кода для выполнения функции</w:t>
      </w:r>
    </w:p>
    <w:p w14:paraId="036EA379" w14:textId="77777777" w:rsidR="00154039" w:rsidRPr="00011D59" w:rsidRDefault="00154039" w:rsidP="00154039">
      <w:pPr>
        <w:pStyle w:val="aa"/>
        <w:rPr>
          <w:rFonts w:ascii="Courier New" w:hAnsi="Courier New" w:cs="Courier New"/>
          <w:sz w:val="16"/>
          <w:szCs w:val="16"/>
          <w:lang w:val="en-US"/>
        </w:rPr>
      </w:pPr>
      <w:r w:rsidRPr="00011D59">
        <w:rPr>
          <w:rFonts w:ascii="Courier New" w:hAnsi="Courier New" w:cs="Courier New"/>
          <w:sz w:val="16"/>
          <w:szCs w:val="16"/>
        </w:rPr>
        <w:t xml:space="preserve">    </w:t>
      </w:r>
      <w:r w:rsidRPr="00011D59">
        <w:rPr>
          <w:rFonts w:ascii="Courier New" w:hAnsi="Courier New" w:cs="Courier New"/>
          <w:sz w:val="16"/>
          <w:szCs w:val="16"/>
          <w:lang w:val="en-US"/>
        </w:rPr>
        <w:t xml:space="preserve">private fun </w:t>
      </w:r>
      <w:proofErr w:type="spellStart"/>
      <w:proofErr w:type="gramStart"/>
      <w:r w:rsidRPr="00011D59">
        <w:rPr>
          <w:rFonts w:ascii="Courier New" w:hAnsi="Courier New" w:cs="Courier New"/>
          <w:sz w:val="16"/>
          <w:szCs w:val="16"/>
          <w:lang w:val="en-US"/>
        </w:rPr>
        <w:t>setContent</w:t>
      </w:r>
      <w:proofErr w:type="spellEnd"/>
      <w:r w:rsidRPr="00011D59">
        <w:rPr>
          <w:rFonts w:ascii="Courier New" w:hAnsi="Courier New" w:cs="Courier New"/>
          <w:sz w:val="16"/>
          <w:szCs w:val="16"/>
          <w:lang w:val="en-US"/>
        </w:rPr>
        <w:t>(</w:t>
      </w:r>
      <w:proofErr w:type="gramEnd"/>
      <w:r w:rsidRPr="00011D59">
        <w:rPr>
          <w:rFonts w:ascii="Courier New" w:hAnsi="Courier New" w:cs="Courier New"/>
          <w:sz w:val="16"/>
          <w:szCs w:val="16"/>
          <w:lang w:val="en-US"/>
        </w:rPr>
        <w:t>) {</w:t>
      </w:r>
    </w:p>
    <w:p w14:paraId="4681FB93" w14:textId="77777777" w:rsidR="00154039" w:rsidRPr="00011D59" w:rsidRDefault="00154039" w:rsidP="00154039">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headerText.text</w:t>
      </w:r>
      <w:proofErr w:type="spellEnd"/>
      <w:r w:rsidRPr="00011D59">
        <w:rPr>
          <w:rFonts w:ascii="Courier New" w:hAnsi="Courier New" w:cs="Courier New"/>
          <w:sz w:val="16"/>
          <w:szCs w:val="16"/>
          <w:lang w:val="en-US"/>
        </w:rPr>
        <w:t xml:space="preserve"> = </w:t>
      </w:r>
      <w:proofErr w:type="spellStart"/>
      <w:proofErr w:type="gramStart"/>
      <w:r w:rsidRPr="00011D59">
        <w:rPr>
          <w:rFonts w:ascii="Courier New" w:hAnsi="Courier New" w:cs="Courier New"/>
          <w:sz w:val="16"/>
          <w:szCs w:val="16"/>
          <w:lang w:val="en-US"/>
        </w:rPr>
        <w:t>event.title</w:t>
      </w:r>
      <w:proofErr w:type="spellEnd"/>
      <w:proofErr w:type="gramEnd"/>
    </w:p>
    <w:p w14:paraId="039D0D19" w14:textId="77777777" w:rsidR="00154039" w:rsidRPr="00011D59" w:rsidRDefault="00154039" w:rsidP="00154039">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tagListText.text</w:t>
      </w:r>
      <w:proofErr w:type="spellEnd"/>
      <w:r w:rsidRPr="00011D59">
        <w:rPr>
          <w:rFonts w:ascii="Courier New" w:hAnsi="Courier New" w:cs="Courier New"/>
          <w:sz w:val="16"/>
          <w:szCs w:val="16"/>
          <w:lang w:val="en-US"/>
        </w:rPr>
        <w:t xml:space="preserve"> = </w:t>
      </w:r>
      <w:proofErr w:type="spellStart"/>
      <w:proofErr w:type="gramStart"/>
      <w:r w:rsidRPr="00011D59">
        <w:rPr>
          <w:rFonts w:ascii="Courier New" w:hAnsi="Courier New" w:cs="Courier New"/>
          <w:sz w:val="16"/>
          <w:szCs w:val="16"/>
          <w:lang w:val="en-US"/>
        </w:rPr>
        <w:t>event.tags</w:t>
      </w:r>
      <w:proofErr w:type="spellEnd"/>
      <w:proofErr w:type="gramEnd"/>
    </w:p>
    <w:p w14:paraId="3B0C31A1" w14:textId="77777777" w:rsidR="00154039" w:rsidRPr="00011D59" w:rsidRDefault="00154039" w:rsidP="00154039">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eventDateText.text</w:t>
      </w:r>
      <w:proofErr w:type="spellEnd"/>
      <w:r w:rsidRPr="00011D59">
        <w:rPr>
          <w:rFonts w:ascii="Courier New" w:hAnsi="Courier New" w:cs="Courier New"/>
          <w:sz w:val="16"/>
          <w:szCs w:val="16"/>
          <w:lang w:val="en-US"/>
        </w:rPr>
        <w:t xml:space="preserve"> = </w:t>
      </w:r>
      <w:proofErr w:type="spellStart"/>
      <w:proofErr w:type="gramStart"/>
      <w:r w:rsidRPr="00011D59">
        <w:rPr>
          <w:rFonts w:ascii="Courier New" w:hAnsi="Courier New" w:cs="Courier New"/>
          <w:sz w:val="16"/>
          <w:szCs w:val="16"/>
          <w:lang w:val="en-US"/>
        </w:rPr>
        <w:t>event.date</w:t>
      </w:r>
      <w:proofErr w:type="spellEnd"/>
      <w:proofErr w:type="gramEnd"/>
    </w:p>
    <w:p w14:paraId="5DD8B425" w14:textId="77777777" w:rsidR="00154039" w:rsidRPr="00011D59" w:rsidRDefault="00154039" w:rsidP="00154039">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bodyEventText.text</w:t>
      </w:r>
      <w:proofErr w:type="spellEnd"/>
      <w:r w:rsidRPr="00011D59">
        <w:rPr>
          <w:rFonts w:ascii="Courier New" w:hAnsi="Courier New" w:cs="Courier New"/>
          <w:sz w:val="16"/>
          <w:szCs w:val="16"/>
          <w:lang w:val="en-US"/>
        </w:rPr>
        <w:t xml:space="preserve"> = </w:t>
      </w:r>
      <w:proofErr w:type="spellStart"/>
      <w:proofErr w:type="gramStart"/>
      <w:r w:rsidRPr="00011D59">
        <w:rPr>
          <w:rFonts w:ascii="Courier New" w:hAnsi="Courier New" w:cs="Courier New"/>
          <w:sz w:val="16"/>
          <w:szCs w:val="16"/>
          <w:lang w:val="en-US"/>
        </w:rPr>
        <w:t>event.description</w:t>
      </w:r>
      <w:proofErr w:type="spellEnd"/>
      <w:proofErr w:type="gramEnd"/>
    </w:p>
    <w:p w14:paraId="5D83D44B" w14:textId="77777777" w:rsidR="00154039" w:rsidRPr="00011D59" w:rsidRDefault="00154039" w:rsidP="00154039">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eventLocationText.text</w:t>
      </w:r>
      <w:proofErr w:type="spellEnd"/>
      <w:r w:rsidRPr="00011D59">
        <w:rPr>
          <w:rFonts w:ascii="Courier New" w:hAnsi="Courier New" w:cs="Courier New"/>
          <w:sz w:val="16"/>
          <w:szCs w:val="16"/>
          <w:lang w:val="en-US"/>
        </w:rPr>
        <w:t xml:space="preserve"> = </w:t>
      </w:r>
      <w:proofErr w:type="spellStart"/>
      <w:proofErr w:type="gramStart"/>
      <w:r w:rsidRPr="00011D59">
        <w:rPr>
          <w:rFonts w:ascii="Courier New" w:hAnsi="Courier New" w:cs="Courier New"/>
          <w:sz w:val="16"/>
          <w:szCs w:val="16"/>
          <w:lang w:val="en-US"/>
        </w:rPr>
        <w:t>event.location</w:t>
      </w:r>
      <w:proofErr w:type="spellEnd"/>
      <w:proofErr w:type="gramEnd"/>
    </w:p>
    <w:p w14:paraId="25742DD2" w14:textId="77777777" w:rsidR="00154039" w:rsidRPr="00011D59" w:rsidRDefault="00154039" w:rsidP="00154039">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human_count_text.text</w:t>
      </w:r>
      <w:proofErr w:type="spellEnd"/>
      <w:r w:rsidRPr="00011D59">
        <w:rPr>
          <w:rFonts w:ascii="Courier New" w:hAnsi="Courier New" w:cs="Courier New"/>
          <w:sz w:val="16"/>
          <w:szCs w:val="16"/>
          <w:lang w:val="en-US"/>
        </w:rPr>
        <w:t xml:space="preserve"> = </w:t>
      </w:r>
      <w:proofErr w:type="spellStart"/>
      <w:proofErr w:type="gramStart"/>
      <w:r w:rsidRPr="00011D59">
        <w:rPr>
          <w:rFonts w:ascii="Courier New" w:hAnsi="Courier New" w:cs="Courier New"/>
          <w:sz w:val="16"/>
          <w:szCs w:val="16"/>
          <w:lang w:val="en-US"/>
        </w:rPr>
        <w:t>event.humanCount.toString</w:t>
      </w:r>
      <w:proofErr w:type="spellEnd"/>
      <w:proofErr w:type="gramEnd"/>
      <w:r w:rsidRPr="00011D59">
        <w:rPr>
          <w:rFonts w:ascii="Courier New" w:hAnsi="Courier New" w:cs="Courier New"/>
          <w:sz w:val="16"/>
          <w:szCs w:val="16"/>
          <w:lang w:val="en-US"/>
        </w:rPr>
        <w:t>()</w:t>
      </w:r>
    </w:p>
    <w:p w14:paraId="750E8C54" w14:textId="77777777" w:rsidR="00154039" w:rsidRPr="00011D59" w:rsidRDefault="00154039" w:rsidP="00154039">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spellStart"/>
      <w:proofErr w:type="gramStart"/>
      <w:r w:rsidRPr="00011D59">
        <w:rPr>
          <w:rFonts w:ascii="Courier New" w:hAnsi="Courier New" w:cs="Courier New"/>
          <w:sz w:val="16"/>
          <w:szCs w:val="16"/>
          <w:lang w:val="en-US"/>
        </w:rPr>
        <w:t>setImages</w:t>
      </w:r>
      <w:proofErr w:type="spellEnd"/>
      <w:r w:rsidRPr="00011D59">
        <w:rPr>
          <w:rFonts w:ascii="Courier New" w:hAnsi="Courier New" w:cs="Courier New"/>
          <w:sz w:val="16"/>
          <w:szCs w:val="16"/>
          <w:lang w:val="en-US"/>
        </w:rPr>
        <w:t>(</w:t>
      </w:r>
      <w:proofErr w:type="gramEnd"/>
      <w:r w:rsidRPr="00011D59">
        <w:rPr>
          <w:rFonts w:ascii="Courier New" w:hAnsi="Courier New" w:cs="Courier New"/>
          <w:sz w:val="16"/>
          <w:szCs w:val="16"/>
          <w:lang w:val="en-US"/>
        </w:rPr>
        <w:t>)</w:t>
      </w:r>
    </w:p>
    <w:p w14:paraId="4A2A77D0" w14:textId="77777777" w:rsidR="00154039" w:rsidRPr="00011D59" w:rsidRDefault="00154039" w:rsidP="00154039">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eventLayout.visibility</w:t>
      </w:r>
      <w:proofErr w:type="spellEnd"/>
      <w:r w:rsidRPr="00011D59">
        <w:rPr>
          <w:rFonts w:ascii="Courier New" w:hAnsi="Courier New" w:cs="Courier New"/>
          <w:sz w:val="16"/>
          <w:szCs w:val="16"/>
          <w:lang w:val="en-US"/>
        </w:rPr>
        <w:t xml:space="preserve"> = </w:t>
      </w:r>
      <w:proofErr w:type="spellStart"/>
      <w:r w:rsidRPr="00011D59">
        <w:rPr>
          <w:rFonts w:ascii="Courier New" w:hAnsi="Courier New" w:cs="Courier New"/>
          <w:sz w:val="16"/>
          <w:szCs w:val="16"/>
          <w:lang w:val="en-US"/>
        </w:rPr>
        <w:t>View.VISIBLE</w:t>
      </w:r>
      <w:proofErr w:type="spellEnd"/>
    </w:p>
    <w:p w14:paraId="5A4345CC" w14:textId="77777777" w:rsidR="00154039" w:rsidRPr="00011D59" w:rsidRDefault="00154039" w:rsidP="00154039">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progressBar.visibility</w:t>
      </w:r>
      <w:proofErr w:type="spellEnd"/>
      <w:r w:rsidRPr="00011D59">
        <w:rPr>
          <w:rFonts w:ascii="Courier New" w:hAnsi="Courier New" w:cs="Courier New"/>
          <w:sz w:val="16"/>
          <w:szCs w:val="16"/>
          <w:lang w:val="en-US"/>
        </w:rPr>
        <w:t xml:space="preserve"> = </w:t>
      </w:r>
      <w:proofErr w:type="spellStart"/>
      <w:r w:rsidRPr="00011D59">
        <w:rPr>
          <w:rFonts w:ascii="Courier New" w:hAnsi="Courier New" w:cs="Courier New"/>
          <w:sz w:val="16"/>
          <w:szCs w:val="16"/>
          <w:lang w:val="en-US"/>
        </w:rPr>
        <w:t>View.INVISIBLE</w:t>
      </w:r>
      <w:proofErr w:type="spellEnd"/>
    </w:p>
    <w:p w14:paraId="670457BB" w14:textId="61D977C7" w:rsidR="00154039" w:rsidRPr="00011D59" w:rsidRDefault="00154039" w:rsidP="00154039">
      <w:pPr>
        <w:pStyle w:val="aa"/>
        <w:rPr>
          <w:rFonts w:ascii="Courier New" w:hAnsi="Courier New" w:cs="Courier New"/>
          <w:sz w:val="16"/>
          <w:szCs w:val="16"/>
        </w:rPr>
      </w:pPr>
      <w:r w:rsidRPr="00011D59">
        <w:rPr>
          <w:rFonts w:ascii="Courier New" w:hAnsi="Courier New" w:cs="Courier New"/>
          <w:sz w:val="16"/>
          <w:szCs w:val="16"/>
          <w:lang w:val="en-US"/>
        </w:rPr>
        <w:t xml:space="preserve">    </w:t>
      </w:r>
      <w:r w:rsidRPr="00011D59">
        <w:rPr>
          <w:rFonts w:ascii="Courier New" w:hAnsi="Courier New" w:cs="Courier New"/>
          <w:sz w:val="16"/>
          <w:szCs w:val="16"/>
        </w:rPr>
        <w:t>}</w:t>
      </w:r>
    </w:p>
    <w:p w14:paraId="219EAC5D" w14:textId="54845628" w:rsidR="00733C51" w:rsidRPr="00011D59" w:rsidRDefault="00733C51" w:rsidP="00733C51">
      <w:pPr>
        <w:pStyle w:val="23"/>
      </w:pPr>
      <w:bookmarkStart w:id="36" w:name="_Toc136455383"/>
      <w:r w:rsidRPr="00011D59">
        <w:t>3.</w:t>
      </w:r>
      <w:r w:rsidR="002C5240" w:rsidRPr="00011D59">
        <w:t>2</w:t>
      </w:r>
      <w:r w:rsidRPr="00011D59">
        <w:t xml:space="preserve"> Реализация функции проверки интернет-подключения</w:t>
      </w:r>
      <w:bookmarkEnd w:id="36"/>
    </w:p>
    <w:p w14:paraId="5F47397C" w14:textId="18F6CE58" w:rsidR="00733C51" w:rsidRPr="00011D59" w:rsidRDefault="00733C51" w:rsidP="00733C51">
      <w:pPr>
        <w:pStyle w:val="aa"/>
      </w:pPr>
      <w:r w:rsidRPr="00011D59">
        <w:t xml:space="preserve">Для корректной работы приложению необходимо постоянное интернет-соединение. Каждый экран вызывает функцию проверки подключения к сети. При отсутствии подключения приложение вызывает экран </w:t>
      </w:r>
      <w:proofErr w:type="spellStart"/>
      <w:r w:rsidRPr="00011D59">
        <w:rPr>
          <w:lang w:val="en-US"/>
        </w:rPr>
        <w:t>NetworkErrorActivity</w:t>
      </w:r>
      <w:proofErr w:type="spellEnd"/>
      <w:r w:rsidRPr="00011D59">
        <w:t>, который предоставляет возможность проверить доступность соединения (см. рисунок 3.</w:t>
      </w:r>
      <w:r w:rsidR="002C5240" w:rsidRPr="00011D59">
        <w:t>2</w:t>
      </w:r>
      <w:r w:rsidRPr="00011D59">
        <w:t xml:space="preserve">). Реализация функции осуществляется в классе </w:t>
      </w:r>
      <w:proofErr w:type="spellStart"/>
      <w:r w:rsidRPr="00011D59">
        <w:rPr>
          <w:lang w:val="en-US"/>
        </w:rPr>
        <w:t>ServerHelper</w:t>
      </w:r>
      <w:proofErr w:type="spellEnd"/>
      <w:r w:rsidRPr="00011D59">
        <w:t>.</w:t>
      </w:r>
    </w:p>
    <w:p w14:paraId="4A7531BF" w14:textId="77777777" w:rsidR="00733C51" w:rsidRPr="00011D59" w:rsidRDefault="00733C51" w:rsidP="00733C51">
      <w:pPr>
        <w:pStyle w:val="aa"/>
        <w:ind w:firstLine="0"/>
        <w:jc w:val="center"/>
      </w:pPr>
    </w:p>
    <w:p w14:paraId="0D025537" w14:textId="77777777" w:rsidR="00733C51" w:rsidRPr="00011D59" w:rsidRDefault="00733C51" w:rsidP="00733C51">
      <w:pPr>
        <w:pStyle w:val="aa"/>
        <w:ind w:firstLine="0"/>
        <w:jc w:val="center"/>
      </w:pPr>
      <w:r w:rsidRPr="00011D59">
        <w:rPr>
          <w:noProof/>
        </w:rPr>
        <w:lastRenderedPageBreak/>
        <w:drawing>
          <wp:inline distT="0" distB="0" distL="0" distR="0" wp14:anchorId="68BF3C8B" wp14:editId="0B82934A">
            <wp:extent cx="1468970" cy="3182112"/>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84584" cy="3215936"/>
                    </a:xfrm>
                    <a:prstGeom prst="rect">
                      <a:avLst/>
                    </a:prstGeom>
                    <a:noFill/>
                    <a:ln>
                      <a:noFill/>
                    </a:ln>
                  </pic:spPr>
                </pic:pic>
              </a:graphicData>
            </a:graphic>
          </wp:inline>
        </w:drawing>
      </w:r>
    </w:p>
    <w:p w14:paraId="2D8BD6E1" w14:textId="5125AD45" w:rsidR="00733C51" w:rsidRPr="00011D59" w:rsidRDefault="00733C51" w:rsidP="00733C51">
      <w:pPr>
        <w:pStyle w:val="aa"/>
        <w:ind w:firstLine="0"/>
        <w:jc w:val="center"/>
      </w:pPr>
      <w:r w:rsidRPr="00011D59">
        <w:t>Рисунок 3.</w:t>
      </w:r>
      <w:r w:rsidR="002C5240" w:rsidRPr="00011D59">
        <w:t>2</w:t>
      </w:r>
      <w:r w:rsidRPr="00011D59">
        <w:t xml:space="preserve"> – Ошибка подключения к сети</w:t>
      </w:r>
    </w:p>
    <w:p w14:paraId="7D8B0D46" w14:textId="2B593BDA" w:rsidR="00733C51" w:rsidRPr="00011D59" w:rsidRDefault="00733C51" w:rsidP="001D137D">
      <w:pPr>
        <w:pStyle w:val="aa"/>
      </w:pPr>
    </w:p>
    <w:p w14:paraId="1959D5FE" w14:textId="1E6F4C6F" w:rsidR="00733C51" w:rsidRPr="00011D59" w:rsidRDefault="00733C51" w:rsidP="001D137D">
      <w:pPr>
        <w:pStyle w:val="aa"/>
        <w:rPr>
          <w:b/>
          <w:bCs/>
        </w:rPr>
      </w:pPr>
      <w:r w:rsidRPr="00011D59">
        <w:rPr>
          <w:b/>
          <w:bCs/>
        </w:rPr>
        <w:t>Фрагмент листинга кода для выполнения функции</w:t>
      </w:r>
    </w:p>
    <w:p w14:paraId="7CCC41B6" w14:textId="77777777" w:rsidR="00733C51" w:rsidRPr="00011D59" w:rsidRDefault="00733C51" w:rsidP="00733C51">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fun </w:t>
      </w:r>
      <w:proofErr w:type="spellStart"/>
      <w:proofErr w:type="gramStart"/>
      <w:r w:rsidRPr="00011D59">
        <w:rPr>
          <w:rFonts w:ascii="Courier New" w:hAnsi="Courier New" w:cs="Courier New"/>
          <w:sz w:val="16"/>
          <w:szCs w:val="16"/>
          <w:lang w:val="en-US"/>
        </w:rPr>
        <w:t>isOnline</w:t>
      </w:r>
      <w:proofErr w:type="spellEnd"/>
      <w:r w:rsidRPr="00011D59">
        <w:rPr>
          <w:rFonts w:ascii="Courier New" w:hAnsi="Courier New" w:cs="Courier New"/>
          <w:sz w:val="16"/>
          <w:szCs w:val="16"/>
          <w:lang w:val="en-US"/>
        </w:rPr>
        <w:t>(</w:t>
      </w:r>
      <w:proofErr w:type="gramEnd"/>
      <w:r w:rsidRPr="00011D59">
        <w:rPr>
          <w:rFonts w:ascii="Courier New" w:hAnsi="Courier New" w:cs="Courier New"/>
          <w:sz w:val="16"/>
          <w:szCs w:val="16"/>
          <w:lang w:val="en-US"/>
        </w:rPr>
        <w:t>context: Context): Boolean {</w:t>
      </w:r>
    </w:p>
    <w:p w14:paraId="4301E618" w14:textId="77777777" w:rsidR="00733C51" w:rsidRPr="00011D59" w:rsidRDefault="00733C51" w:rsidP="00733C51">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val</w:t>
      </w:r>
      <w:proofErr w:type="spellEnd"/>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connectivityManager</w:t>
      </w:r>
      <w:proofErr w:type="spellEnd"/>
      <w:r w:rsidRPr="00011D59">
        <w:rPr>
          <w:rFonts w:ascii="Courier New" w:hAnsi="Courier New" w:cs="Courier New"/>
          <w:sz w:val="16"/>
          <w:szCs w:val="16"/>
          <w:lang w:val="en-US"/>
        </w:rPr>
        <w:t xml:space="preserve"> =</w:t>
      </w:r>
    </w:p>
    <w:p w14:paraId="3AE4EDAD" w14:textId="77777777" w:rsidR="00733C51" w:rsidRPr="00011D59" w:rsidRDefault="00733C51" w:rsidP="00733C51">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spellStart"/>
      <w:proofErr w:type="gramStart"/>
      <w:r w:rsidRPr="00011D59">
        <w:rPr>
          <w:rFonts w:ascii="Courier New" w:hAnsi="Courier New" w:cs="Courier New"/>
          <w:sz w:val="16"/>
          <w:szCs w:val="16"/>
          <w:lang w:val="en-US"/>
        </w:rPr>
        <w:t>context.getSystemService</w:t>
      </w:r>
      <w:proofErr w:type="spellEnd"/>
      <w:proofErr w:type="gramEnd"/>
      <w:r w:rsidRPr="00011D59">
        <w:rPr>
          <w:rFonts w:ascii="Courier New" w:hAnsi="Courier New" w:cs="Courier New"/>
          <w:sz w:val="16"/>
          <w:szCs w:val="16"/>
          <w:lang w:val="en-US"/>
        </w:rPr>
        <w:t>(</w:t>
      </w:r>
      <w:proofErr w:type="spellStart"/>
      <w:r w:rsidRPr="00011D59">
        <w:rPr>
          <w:rFonts w:ascii="Courier New" w:hAnsi="Courier New" w:cs="Courier New"/>
          <w:sz w:val="16"/>
          <w:szCs w:val="16"/>
          <w:lang w:val="en-US"/>
        </w:rPr>
        <w:t>Context.CONNECTIVITY_SERVICE</w:t>
      </w:r>
      <w:proofErr w:type="spellEnd"/>
      <w:r w:rsidRPr="00011D59">
        <w:rPr>
          <w:rFonts w:ascii="Courier New" w:hAnsi="Courier New" w:cs="Courier New"/>
          <w:sz w:val="16"/>
          <w:szCs w:val="16"/>
          <w:lang w:val="en-US"/>
        </w:rPr>
        <w:t xml:space="preserve">) as </w:t>
      </w:r>
      <w:proofErr w:type="spellStart"/>
      <w:r w:rsidRPr="00011D59">
        <w:rPr>
          <w:rFonts w:ascii="Courier New" w:hAnsi="Courier New" w:cs="Courier New"/>
          <w:sz w:val="16"/>
          <w:szCs w:val="16"/>
          <w:lang w:val="en-US"/>
        </w:rPr>
        <w:t>ConnectivityManager</w:t>
      </w:r>
      <w:proofErr w:type="spellEnd"/>
    </w:p>
    <w:p w14:paraId="7B7EE035" w14:textId="77777777" w:rsidR="00733C51" w:rsidRPr="00011D59" w:rsidRDefault="00733C51" w:rsidP="00733C51">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if (</w:t>
      </w:r>
      <w:proofErr w:type="spellStart"/>
      <w:proofErr w:type="gramStart"/>
      <w:r w:rsidRPr="00011D59">
        <w:rPr>
          <w:rFonts w:ascii="Courier New" w:hAnsi="Courier New" w:cs="Courier New"/>
          <w:sz w:val="16"/>
          <w:szCs w:val="16"/>
          <w:lang w:val="en-US"/>
        </w:rPr>
        <w:t>connectivityManager</w:t>
      </w:r>
      <w:proofErr w:type="spellEnd"/>
      <w:r w:rsidRPr="00011D59">
        <w:rPr>
          <w:rFonts w:ascii="Courier New" w:hAnsi="Courier New" w:cs="Courier New"/>
          <w:sz w:val="16"/>
          <w:szCs w:val="16"/>
          <w:lang w:val="en-US"/>
        </w:rPr>
        <w:t xml:space="preserve"> !</w:t>
      </w:r>
      <w:proofErr w:type="gramEnd"/>
      <w:r w:rsidRPr="00011D59">
        <w:rPr>
          <w:rFonts w:ascii="Courier New" w:hAnsi="Courier New" w:cs="Courier New"/>
          <w:sz w:val="16"/>
          <w:szCs w:val="16"/>
          <w:lang w:val="en-US"/>
        </w:rPr>
        <w:t>= null) {</w:t>
      </w:r>
    </w:p>
    <w:p w14:paraId="4D6C53B4" w14:textId="77777777" w:rsidR="00733C51" w:rsidRPr="00011D59" w:rsidRDefault="00733C51" w:rsidP="00733C51">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val</w:t>
      </w:r>
      <w:proofErr w:type="spellEnd"/>
      <w:r w:rsidRPr="00011D59">
        <w:rPr>
          <w:rFonts w:ascii="Courier New" w:hAnsi="Courier New" w:cs="Courier New"/>
          <w:sz w:val="16"/>
          <w:szCs w:val="16"/>
          <w:lang w:val="en-US"/>
        </w:rPr>
        <w:t xml:space="preserve"> capabilities =</w:t>
      </w:r>
    </w:p>
    <w:p w14:paraId="4FD4035F" w14:textId="77777777" w:rsidR="00733C51" w:rsidRPr="00011D59" w:rsidRDefault="00733C51" w:rsidP="00733C51">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connectivityManager.getNetworkCapabilities(connectivityManager.activeNetwork)</w:t>
      </w:r>
    </w:p>
    <w:p w14:paraId="13922B55" w14:textId="77777777" w:rsidR="00733C51" w:rsidRPr="00011D59" w:rsidRDefault="00733C51" w:rsidP="00733C51">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if (</w:t>
      </w:r>
      <w:proofErr w:type="gramStart"/>
      <w:r w:rsidRPr="00011D59">
        <w:rPr>
          <w:rFonts w:ascii="Courier New" w:hAnsi="Courier New" w:cs="Courier New"/>
          <w:sz w:val="16"/>
          <w:szCs w:val="16"/>
          <w:lang w:val="en-US"/>
        </w:rPr>
        <w:t>capabilities !</w:t>
      </w:r>
      <w:proofErr w:type="gramEnd"/>
      <w:r w:rsidRPr="00011D59">
        <w:rPr>
          <w:rFonts w:ascii="Courier New" w:hAnsi="Courier New" w:cs="Courier New"/>
          <w:sz w:val="16"/>
          <w:szCs w:val="16"/>
          <w:lang w:val="en-US"/>
        </w:rPr>
        <w:t>= null) {</w:t>
      </w:r>
    </w:p>
    <w:p w14:paraId="69950ADB" w14:textId="77777777" w:rsidR="00733C51" w:rsidRPr="00011D59" w:rsidRDefault="00733C51" w:rsidP="00733C51">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if (</w:t>
      </w:r>
      <w:proofErr w:type="gramStart"/>
      <w:r w:rsidRPr="00011D59">
        <w:rPr>
          <w:rFonts w:ascii="Courier New" w:hAnsi="Courier New" w:cs="Courier New"/>
          <w:sz w:val="16"/>
          <w:szCs w:val="16"/>
          <w:lang w:val="en-US"/>
        </w:rPr>
        <w:t>capabilities.hasTransport</w:t>
      </w:r>
      <w:proofErr w:type="gramEnd"/>
      <w:r w:rsidRPr="00011D59">
        <w:rPr>
          <w:rFonts w:ascii="Courier New" w:hAnsi="Courier New" w:cs="Courier New"/>
          <w:sz w:val="16"/>
          <w:szCs w:val="16"/>
          <w:lang w:val="en-US"/>
        </w:rPr>
        <w:t>(NetworkCapabilities.TRANSPORT_CELLULAR)) {</w:t>
      </w:r>
    </w:p>
    <w:p w14:paraId="15CE6F7E" w14:textId="77777777" w:rsidR="00733C51" w:rsidRPr="00011D59" w:rsidRDefault="00733C51" w:rsidP="00733C51">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Log.i</w:t>
      </w:r>
      <w:proofErr w:type="spellEnd"/>
      <w:r w:rsidRPr="00011D59">
        <w:rPr>
          <w:rFonts w:ascii="Courier New" w:hAnsi="Courier New" w:cs="Courier New"/>
          <w:sz w:val="16"/>
          <w:szCs w:val="16"/>
          <w:lang w:val="en-US"/>
        </w:rPr>
        <w:t>("Internet", "</w:t>
      </w:r>
      <w:proofErr w:type="spellStart"/>
      <w:r w:rsidRPr="00011D59">
        <w:rPr>
          <w:rFonts w:ascii="Courier New" w:hAnsi="Courier New" w:cs="Courier New"/>
          <w:sz w:val="16"/>
          <w:szCs w:val="16"/>
          <w:lang w:val="en-US"/>
        </w:rPr>
        <w:t>NetworkCapabilities.TRANSPORT_CELLULAR</w:t>
      </w:r>
      <w:proofErr w:type="spellEnd"/>
      <w:r w:rsidRPr="00011D59">
        <w:rPr>
          <w:rFonts w:ascii="Courier New" w:hAnsi="Courier New" w:cs="Courier New"/>
          <w:sz w:val="16"/>
          <w:szCs w:val="16"/>
          <w:lang w:val="en-US"/>
        </w:rPr>
        <w:t>")</w:t>
      </w:r>
    </w:p>
    <w:p w14:paraId="2B97F8E3" w14:textId="77777777" w:rsidR="00733C51" w:rsidRPr="00011D59" w:rsidRDefault="00733C51" w:rsidP="00733C51">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return true</w:t>
      </w:r>
    </w:p>
    <w:p w14:paraId="0033D437" w14:textId="77777777" w:rsidR="00733C51" w:rsidRPr="00011D59" w:rsidRDefault="00733C51" w:rsidP="00733C51">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 else if (</w:t>
      </w:r>
      <w:proofErr w:type="spellStart"/>
      <w:proofErr w:type="gramStart"/>
      <w:r w:rsidRPr="00011D59">
        <w:rPr>
          <w:rFonts w:ascii="Courier New" w:hAnsi="Courier New" w:cs="Courier New"/>
          <w:sz w:val="16"/>
          <w:szCs w:val="16"/>
          <w:lang w:val="en-US"/>
        </w:rPr>
        <w:t>capabilities.hasTransport</w:t>
      </w:r>
      <w:proofErr w:type="spellEnd"/>
      <w:proofErr w:type="gramEnd"/>
      <w:r w:rsidRPr="00011D59">
        <w:rPr>
          <w:rFonts w:ascii="Courier New" w:hAnsi="Courier New" w:cs="Courier New"/>
          <w:sz w:val="16"/>
          <w:szCs w:val="16"/>
          <w:lang w:val="en-US"/>
        </w:rPr>
        <w:t>(</w:t>
      </w:r>
      <w:proofErr w:type="spellStart"/>
      <w:r w:rsidRPr="00011D59">
        <w:rPr>
          <w:rFonts w:ascii="Courier New" w:hAnsi="Courier New" w:cs="Courier New"/>
          <w:sz w:val="16"/>
          <w:szCs w:val="16"/>
          <w:lang w:val="en-US"/>
        </w:rPr>
        <w:t>NetworkCapabilities.TRANSPORT_WIFI</w:t>
      </w:r>
      <w:proofErr w:type="spellEnd"/>
      <w:r w:rsidRPr="00011D59">
        <w:rPr>
          <w:rFonts w:ascii="Courier New" w:hAnsi="Courier New" w:cs="Courier New"/>
          <w:sz w:val="16"/>
          <w:szCs w:val="16"/>
          <w:lang w:val="en-US"/>
        </w:rPr>
        <w:t>)) {</w:t>
      </w:r>
    </w:p>
    <w:p w14:paraId="5F60FAD9" w14:textId="77777777" w:rsidR="00733C51" w:rsidRPr="00011D59" w:rsidRDefault="00733C51" w:rsidP="00733C51">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Log.i</w:t>
      </w:r>
      <w:proofErr w:type="spellEnd"/>
      <w:r w:rsidRPr="00011D59">
        <w:rPr>
          <w:rFonts w:ascii="Courier New" w:hAnsi="Courier New" w:cs="Courier New"/>
          <w:sz w:val="16"/>
          <w:szCs w:val="16"/>
          <w:lang w:val="en-US"/>
        </w:rPr>
        <w:t>("Internet", "</w:t>
      </w:r>
      <w:proofErr w:type="spellStart"/>
      <w:r w:rsidRPr="00011D59">
        <w:rPr>
          <w:rFonts w:ascii="Courier New" w:hAnsi="Courier New" w:cs="Courier New"/>
          <w:sz w:val="16"/>
          <w:szCs w:val="16"/>
          <w:lang w:val="en-US"/>
        </w:rPr>
        <w:t>NetworkCapabilities.TRANSPORT_WIFI</w:t>
      </w:r>
      <w:proofErr w:type="spellEnd"/>
      <w:r w:rsidRPr="00011D59">
        <w:rPr>
          <w:rFonts w:ascii="Courier New" w:hAnsi="Courier New" w:cs="Courier New"/>
          <w:sz w:val="16"/>
          <w:szCs w:val="16"/>
          <w:lang w:val="en-US"/>
        </w:rPr>
        <w:t>")</w:t>
      </w:r>
    </w:p>
    <w:p w14:paraId="268451DE" w14:textId="77777777" w:rsidR="00733C51" w:rsidRPr="00011D59" w:rsidRDefault="00733C51" w:rsidP="00733C51">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return true</w:t>
      </w:r>
    </w:p>
    <w:p w14:paraId="3D457D40" w14:textId="77777777" w:rsidR="00733C51" w:rsidRPr="00011D59" w:rsidRDefault="00733C51" w:rsidP="00733C51">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 else if (</w:t>
      </w:r>
      <w:proofErr w:type="gramStart"/>
      <w:r w:rsidRPr="00011D59">
        <w:rPr>
          <w:rFonts w:ascii="Courier New" w:hAnsi="Courier New" w:cs="Courier New"/>
          <w:sz w:val="16"/>
          <w:szCs w:val="16"/>
          <w:lang w:val="en-US"/>
        </w:rPr>
        <w:t>capabilities.hasTransport</w:t>
      </w:r>
      <w:proofErr w:type="gramEnd"/>
      <w:r w:rsidRPr="00011D59">
        <w:rPr>
          <w:rFonts w:ascii="Courier New" w:hAnsi="Courier New" w:cs="Courier New"/>
          <w:sz w:val="16"/>
          <w:szCs w:val="16"/>
          <w:lang w:val="en-US"/>
        </w:rPr>
        <w:t>(NetworkCapabilities.TRANSPORT_ETHERNET)) {</w:t>
      </w:r>
    </w:p>
    <w:p w14:paraId="2DE2E4A8" w14:textId="77777777" w:rsidR="00733C51" w:rsidRPr="00011D59" w:rsidRDefault="00733C51" w:rsidP="00733C51">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Log.i</w:t>
      </w:r>
      <w:proofErr w:type="spellEnd"/>
      <w:r w:rsidRPr="00011D59">
        <w:rPr>
          <w:rFonts w:ascii="Courier New" w:hAnsi="Courier New" w:cs="Courier New"/>
          <w:sz w:val="16"/>
          <w:szCs w:val="16"/>
          <w:lang w:val="en-US"/>
        </w:rPr>
        <w:t>("Internet", "</w:t>
      </w:r>
      <w:proofErr w:type="spellStart"/>
      <w:r w:rsidRPr="00011D59">
        <w:rPr>
          <w:rFonts w:ascii="Courier New" w:hAnsi="Courier New" w:cs="Courier New"/>
          <w:sz w:val="16"/>
          <w:szCs w:val="16"/>
          <w:lang w:val="en-US"/>
        </w:rPr>
        <w:t>NetworkCapabilities.TRANSPORT_ETHERNET</w:t>
      </w:r>
      <w:proofErr w:type="spellEnd"/>
      <w:r w:rsidRPr="00011D59">
        <w:rPr>
          <w:rFonts w:ascii="Courier New" w:hAnsi="Courier New" w:cs="Courier New"/>
          <w:sz w:val="16"/>
          <w:szCs w:val="16"/>
          <w:lang w:val="en-US"/>
        </w:rPr>
        <w:t>")</w:t>
      </w:r>
    </w:p>
    <w:p w14:paraId="746AC3CA" w14:textId="77777777" w:rsidR="00733C51" w:rsidRPr="00011D59" w:rsidRDefault="00733C51" w:rsidP="00733C51">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return true</w:t>
      </w:r>
    </w:p>
    <w:p w14:paraId="3EE61684" w14:textId="77777777" w:rsidR="00733C51" w:rsidRPr="00011D59" w:rsidRDefault="00733C51" w:rsidP="00733C51">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
    <w:p w14:paraId="1BFAA2CB" w14:textId="77777777" w:rsidR="00733C51" w:rsidRPr="00011D59" w:rsidRDefault="00733C51" w:rsidP="00733C51">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
    <w:p w14:paraId="7943FB3E" w14:textId="77777777" w:rsidR="00733C51" w:rsidRPr="00011D59" w:rsidRDefault="00733C51" w:rsidP="00733C51">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
    <w:p w14:paraId="400A6DE3" w14:textId="77777777" w:rsidR="00733C51" w:rsidRPr="00011D59" w:rsidRDefault="00733C51" w:rsidP="00733C51">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return false</w:t>
      </w:r>
    </w:p>
    <w:p w14:paraId="2ED3EEE2" w14:textId="2662CA5A" w:rsidR="00733C51" w:rsidRPr="00011D59" w:rsidRDefault="00733C51" w:rsidP="00733C51">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
    <w:p w14:paraId="5BE62092" w14:textId="79B0666B" w:rsidR="00ED6340" w:rsidRPr="00011D59" w:rsidRDefault="00192BF5" w:rsidP="00CE4386">
      <w:pPr>
        <w:pStyle w:val="23"/>
        <w:spacing w:before="0"/>
        <w:rPr>
          <w:lang w:val="en-US"/>
        </w:rPr>
      </w:pPr>
      <w:bookmarkStart w:id="37" w:name="_Toc136455384"/>
      <w:r w:rsidRPr="00011D59">
        <w:rPr>
          <w:lang w:val="en-US"/>
        </w:rPr>
        <w:t>3.</w:t>
      </w:r>
      <w:r w:rsidR="002C5240" w:rsidRPr="00011D59">
        <w:rPr>
          <w:lang w:val="en-US"/>
        </w:rPr>
        <w:t>3</w:t>
      </w:r>
      <w:r w:rsidRPr="00011D59">
        <w:rPr>
          <w:lang w:val="en-US"/>
        </w:rPr>
        <w:t xml:space="preserve"> </w:t>
      </w:r>
      <w:r w:rsidRPr="00011D59">
        <w:t>Реализация</w:t>
      </w:r>
      <w:r w:rsidRPr="00011D59">
        <w:rPr>
          <w:lang w:val="en-US"/>
        </w:rPr>
        <w:t xml:space="preserve"> </w:t>
      </w:r>
      <w:r w:rsidRPr="00011D59">
        <w:t>функции</w:t>
      </w:r>
      <w:r w:rsidRPr="00011D59">
        <w:rPr>
          <w:lang w:val="en-US"/>
        </w:rPr>
        <w:t xml:space="preserve"> «</w:t>
      </w:r>
      <w:r w:rsidRPr="00011D59">
        <w:t>Сформировать</w:t>
      </w:r>
      <w:r w:rsidRPr="00011D59">
        <w:rPr>
          <w:lang w:val="en-US"/>
        </w:rPr>
        <w:t xml:space="preserve"> QR-</w:t>
      </w:r>
      <w:r w:rsidRPr="00011D59">
        <w:t>код</w:t>
      </w:r>
      <w:r w:rsidRPr="00011D59">
        <w:rPr>
          <w:lang w:val="en-US"/>
        </w:rPr>
        <w:t>»</w:t>
      </w:r>
      <w:bookmarkEnd w:id="37"/>
    </w:p>
    <w:p w14:paraId="1D7889D8" w14:textId="5EEBF7C0" w:rsidR="003D7F59" w:rsidRPr="00011D59" w:rsidRDefault="00781E4C" w:rsidP="003D7F59">
      <w:pPr>
        <w:pStyle w:val="aa"/>
      </w:pPr>
      <w:r w:rsidRPr="00011D59">
        <w:t xml:space="preserve">Мобильное приложение получает регистрационный </w:t>
      </w:r>
      <w:proofErr w:type="spellStart"/>
      <w:r w:rsidRPr="00011D59">
        <w:rPr>
          <w:lang w:val="en-US"/>
        </w:rPr>
        <w:t>uid</w:t>
      </w:r>
      <w:proofErr w:type="spellEnd"/>
      <w:r w:rsidRPr="00011D59">
        <w:t xml:space="preserve"> пользователя для мероприятия, генерирует на его основе </w:t>
      </w:r>
      <w:r w:rsidRPr="00011D59">
        <w:rPr>
          <w:lang w:val="en-US"/>
        </w:rPr>
        <w:t>QR</w:t>
      </w:r>
      <w:r w:rsidRPr="00011D59">
        <w:t>-код и помещает его в контейнер для изображения</w:t>
      </w:r>
      <w:r w:rsidR="008F587F" w:rsidRPr="00011D59">
        <w:t xml:space="preserve"> (см. рисунок 3.</w:t>
      </w:r>
      <w:r w:rsidR="002C5240" w:rsidRPr="00011D59">
        <w:t>3</w:t>
      </w:r>
      <w:r w:rsidR="008F587F" w:rsidRPr="00011D59">
        <w:t>)</w:t>
      </w:r>
      <w:r w:rsidRPr="00011D59">
        <w:t xml:space="preserve">. </w:t>
      </w:r>
      <w:r w:rsidR="00A96812" w:rsidRPr="00011D59">
        <w:t>Функция р</w:t>
      </w:r>
      <w:r w:rsidRPr="00011D59">
        <w:t xml:space="preserve">еализуется в классе </w:t>
      </w:r>
      <w:proofErr w:type="spellStart"/>
      <w:r w:rsidRPr="00011D59">
        <w:rPr>
          <w:lang w:val="en-US"/>
        </w:rPr>
        <w:t>MyEventActivity</w:t>
      </w:r>
      <w:proofErr w:type="spellEnd"/>
      <w:r w:rsidRPr="00011D59">
        <w:t>.</w:t>
      </w:r>
    </w:p>
    <w:p w14:paraId="1CB3E1A7" w14:textId="6A7A68F9" w:rsidR="000147C8" w:rsidRPr="00011D59" w:rsidRDefault="000147C8" w:rsidP="000147C8">
      <w:pPr>
        <w:pStyle w:val="aa"/>
        <w:ind w:firstLine="0"/>
        <w:jc w:val="center"/>
      </w:pPr>
      <w:r w:rsidRPr="00011D59">
        <w:rPr>
          <w:noProof/>
        </w:rPr>
        <w:lastRenderedPageBreak/>
        <w:drawing>
          <wp:inline distT="0" distB="0" distL="0" distR="0" wp14:anchorId="33857793" wp14:editId="1D0F2A97">
            <wp:extent cx="1785987" cy="3870562"/>
            <wp:effectExtent l="19050" t="19050" r="24130" b="158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26834" cy="3959086"/>
                    </a:xfrm>
                    <a:prstGeom prst="rect">
                      <a:avLst/>
                    </a:prstGeom>
                    <a:noFill/>
                    <a:ln>
                      <a:solidFill>
                        <a:schemeClr val="tx1"/>
                      </a:solidFill>
                    </a:ln>
                  </pic:spPr>
                </pic:pic>
              </a:graphicData>
            </a:graphic>
          </wp:inline>
        </w:drawing>
      </w:r>
    </w:p>
    <w:p w14:paraId="3B607412" w14:textId="2CB881D0" w:rsidR="000147C8" w:rsidRPr="00011D59" w:rsidRDefault="000147C8" w:rsidP="000147C8">
      <w:pPr>
        <w:pStyle w:val="aa"/>
        <w:ind w:firstLine="0"/>
        <w:jc w:val="center"/>
      </w:pPr>
      <w:r w:rsidRPr="00011D59">
        <w:t>Рисунок 3.</w:t>
      </w:r>
      <w:r w:rsidR="002C5240" w:rsidRPr="00011D59">
        <w:t>3</w:t>
      </w:r>
      <w:r w:rsidRPr="00011D59">
        <w:t xml:space="preserve"> – Генерация </w:t>
      </w:r>
      <w:r w:rsidRPr="00011D59">
        <w:rPr>
          <w:lang w:val="en-US"/>
        </w:rPr>
        <w:t>QR</w:t>
      </w:r>
      <w:r w:rsidRPr="00011D59">
        <w:t>-кода</w:t>
      </w:r>
    </w:p>
    <w:p w14:paraId="1CFCC107" w14:textId="1EBEBF67" w:rsidR="000147C8" w:rsidRPr="00011D59" w:rsidRDefault="000147C8" w:rsidP="000147C8">
      <w:pPr>
        <w:pStyle w:val="aa"/>
        <w:ind w:firstLine="0"/>
        <w:jc w:val="center"/>
      </w:pPr>
    </w:p>
    <w:p w14:paraId="16C1A6B7" w14:textId="7C73B082" w:rsidR="00733C51" w:rsidRPr="00011D59" w:rsidRDefault="00733C51" w:rsidP="00733C51">
      <w:pPr>
        <w:pStyle w:val="aa"/>
        <w:rPr>
          <w:b/>
          <w:bCs/>
        </w:rPr>
      </w:pPr>
      <w:r w:rsidRPr="00011D59">
        <w:rPr>
          <w:b/>
          <w:bCs/>
        </w:rPr>
        <w:t>Фрагмент листинга кода для выполнения функции</w:t>
      </w:r>
    </w:p>
    <w:p w14:paraId="3B4F6C19" w14:textId="77777777" w:rsidR="001B2608" w:rsidRPr="00011D59" w:rsidRDefault="001B2608" w:rsidP="001B2608">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private fun </w:t>
      </w:r>
      <w:proofErr w:type="spellStart"/>
      <w:proofErr w:type="gramStart"/>
      <w:r w:rsidRPr="00011D59">
        <w:rPr>
          <w:rFonts w:ascii="Courier New" w:hAnsi="Courier New" w:cs="Courier New"/>
          <w:sz w:val="16"/>
          <w:szCs w:val="16"/>
          <w:lang w:val="en-US"/>
        </w:rPr>
        <w:t>generateQRCode</w:t>
      </w:r>
      <w:proofErr w:type="spellEnd"/>
      <w:r w:rsidRPr="00011D59">
        <w:rPr>
          <w:rFonts w:ascii="Courier New" w:hAnsi="Courier New" w:cs="Courier New"/>
          <w:sz w:val="16"/>
          <w:szCs w:val="16"/>
          <w:lang w:val="en-US"/>
        </w:rPr>
        <w:t>(</w:t>
      </w:r>
      <w:proofErr w:type="spellStart"/>
      <w:proofErr w:type="gramEnd"/>
      <w:r w:rsidRPr="00011D59">
        <w:rPr>
          <w:rFonts w:ascii="Courier New" w:hAnsi="Courier New" w:cs="Courier New"/>
          <w:sz w:val="16"/>
          <w:szCs w:val="16"/>
          <w:lang w:val="en-US"/>
        </w:rPr>
        <w:t>uid</w:t>
      </w:r>
      <w:proofErr w:type="spellEnd"/>
      <w:r w:rsidRPr="00011D59">
        <w:rPr>
          <w:rFonts w:ascii="Courier New" w:hAnsi="Courier New" w:cs="Courier New"/>
          <w:sz w:val="16"/>
          <w:szCs w:val="16"/>
          <w:lang w:val="en-US"/>
        </w:rPr>
        <w:t>: String){</w:t>
      </w:r>
    </w:p>
    <w:p w14:paraId="70F2D4FE" w14:textId="77777777" w:rsidR="001B2608" w:rsidRPr="00011D59" w:rsidRDefault="001B2608" w:rsidP="001B2608">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val</w:t>
      </w:r>
      <w:proofErr w:type="spellEnd"/>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qrCode</w:t>
      </w:r>
      <w:proofErr w:type="spellEnd"/>
      <w:r w:rsidRPr="00011D59">
        <w:rPr>
          <w:rFonts w:ascii="Courier New" w:hAnsi="Courier New" w:cs="Courier New"/>
          <w:sz w:val="16"/>
          <w:szCs w:val="16"/>
          <w:lang w:val="en-US"/>
        </w:rPr>
        <w:t xml:space="preserve"> = </w:t>
      </w:r>
      <w:proofErr w:type="spellStart"/>
      <w:proofErr w:type="gramStart"/>
      <w:r w:rsidRPr="00011D59">
        <w:rPr>
          <w:rFonts w:ascii="Courier New" w:hAnsi="Courier New" w:cs="Courier New"/>
          <w:sz w:val="16"/>
          <w:szCs w:val="16"/>
          <w:lang w:val="en-US"/>
        </w:rPr>
        <w:t>QRGEncoder</w:t>
      </w:r>
      <w:proofErr w:type="spellEnd"/>
      <w:r w:rsidRPr="00011D59">
        <w:rPr>
          <w:rFonts w:ascii="Courier New" w:hAnsi="Courier New" w:cs="Courier New"/>
          <w:sz w:val="16"/>
          <w:szCs w:val="16"/>
          <w:lang w:val="en-US"/>
        </w:rPr>
        <w:t>(</w:t>
      </w:r>
      <w:proofErr w:type="spellStart"/>
      <w:proofErr w:type="gramEnd"/>
      <w:r w:rsidRPr="00011D59">
        <w:rPr>
          <w:rFonts w:ascii="Courier New" w:hAnsi="Courier New" w:cs="Courier New"/>
          <w:sz w:val="16"/>
          <w:szCs w:val="16"/>
          <w:lang w:val="en-US"/>
        </w:rPr>
        <w:t>uid</w:t>
      </w:r>
      <w:proofErr w:type="spellEnd"/>
      <w:r w:rsidRPr="00011D59">
        <w:rPr>
          <w:rFonts w:ascii="Courier New" w:hAnsi="Courier New" w:cs="Courier New"/>
          <w:sz w:val="16"/>
          <w:szCs w:val="16"/>
          <w:lang w:val="en-US"/>
        </w:rPr>
        <w:t xml:space="preserve">, null, </w:t>
      </w:r>
      <w:proofErr w:type="spellStart"/>
      <w:r w:rsidRPr="00011D59">
        <w:rPr>
          <w:rFonts w:ascii="Courier New" w:hAnsi="Courier New" w:cs="Courier New"/>
          <w:sz w:val="16"/>
          <w:szCs w:val="16"/>
          <w:lang w:val="en-US"/>
        </w:rPr>
        <w:t>QRGContents.Type.TEXT</w:t>
      </w:r>
      <w:proofErr w:type="spellEnd"/>
      <w:r w:rsidRPr="00011D59">
        <w:rPr>
          <w:rFonts w:ascii="Courier New" w:hAnsi="Courier New" w:cs="Courier New"/>
          <w:sz w:val="16"/>
          <w:szCs w:val="16"/>
          <w:lang w:val="en-US"/>
        </w:rPr>
        <w:t>, 300)</w:t>
      </w:r>
    </w:p>
    <w:p w14:paraId="2EE21347" w14:textId="77777777" w:rsidR="001B2608" w:rsidRPr="00011D59" w:rsidRDefault="001B2608" w:rsidP="001B2608">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qrCode.colorBlack</w:t>
      </w:r>
      <w:proofErr w:type="spellEnd"/>
      <w:r w:rsidRPr="00011D59">
        <w:rPr>
          <w:rFonts w:ascii="Courier New" w:hAnsi="Courier New" w:cs="Courier New"/>
          <w:sz w:val="16"/>
          <w:szCs w:val="16"/>
          <w:lang w:val="en-US"/>
        </w:rPr>
        <w:t xml:space="preserve"> = </w:t>
      </w:r>
      <w:proofErr w:type="spellStart"/>
      <w:r w:rsidRPr="00011D59">
        <w:rPr>
          <w:rFonts w:ascii="Courier New" w:hAnsi="Courier New" w:cs="Courier New"/>
          <w:sz w:val="16"/>
          <w:szCs w:val="16"/>
          <w:lang w:val="en-US"/>
        </w:rPr>
        <w:t>Color.WHITE</w:t>
      </w:r>
      <w:proofErr w:type="spellEnd"/>
    </w:p>
    <w:p w14:paraId="320A6023" w14:textId="77777777" w:rsidR="001B2608" w:rsidRPr="00011D59" w:rsidRDefault="001B2608" w:rsidP="001B2608">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qrCode.colorWhite</w:t>
      </w:r>
      <w:proofErr w:type="spellEnd"/>
      <w:r w:rsidRPr="00011D59">
        <w:rPr>
          <w:rFonts w:ascii="Courier New" w:hAnsi="Courier New" w:cs="Courier New"/>
          <w:sz w:val="16"/>
          <w:szCs w:val="16"/>
          <w:lang w:val="en-US"/>
        </w:rPr>
        <w:t xml:space="preserve"> = </w:t>
      </w:r>
      <w:proofErr w:type="spellStart"/>
      <w:r w:rsidRPr="00011D59">
        <w:rPr>
          <w:rFonts w:ascii="Courier New" w:hAnsi="Courier New" w:cs="Courier New"/>
          <w:sz w:val="16"/>
          <w:szCs w:val="16"/>
          <w:lang w:val="en-US"/>
        </w:rPr>
        <w:t>Color.BLACK</w:t>
      </w:r>
      <w:proofErr w:type="spellEnd"/>
    </w:p>
    <w:p w14:paraId="5316F448" w14:textId="77777777" w:rsidR="001B2608" w:rsidRPr="00011D59" w:rsidRDefault="001B2608" w:rsidP="001B2608">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try {</w:t>
      </w:r>
    </w:p>
    <w:p w14:paraId="32A658A1" w14:textId="77777777" w:rsidR="001B2608" w:rsidRPr="00011D59" w:rsidRDefault="001B2608" w:rsidP="001B2608">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val</w:t>
      </w:r>
      <w:proofErr w:type="spellEnd"/>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bitMap</w:t>
      </w:r>
      <w:proofErr w:type="spellEnd"/>
      <w:r w:rsidRPr="00011D59">
        <w:rPr>
          <w:rFonts w:ascii="Courier New" w:hAnsi="Courier New" w:cs="Courier New"/>
          <w:sz w:val="16"/>
          <w:szCs w:val="16"/>
          <w:lang w:val="en-US"/>
        </w:rPr>
        <w:t xml:space="preserve"> = </w:t>
      </w:r>
      <w:proofErr w:type="spellStart"/>
      <w:r w:rsidRPr="00011D59">
        <w:rPr>
          <w:rFonts w:ascii="Courier New" w:hAnsi="Courier New" w:cs="Courier New"/>
          <w:sz w:val="16"/>
          <w:szCs w:val="16"/>
          <w:lang w:val="en-US"/>
        </w:rPr>
        <w:t>qrCode.bitmap</w:t>
      </w:r>
      <w:proofErr w:type="spellEnd"/>
    </w:p>
    <w:p w14:paraId="32A2F699" w14:textId="77777777" w:rsidR="001B2608" w:rsidRPr="00011D59" w:rsidRDefault="001B2608" w:rsidP="001B2608">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qrImg.setImageBitmap</w:t>
      </w:r>
      <w:proofErr w:type="spellEnd"/>
      <w:r w:rsidRPr="00011D59">
        <w:rPr>
          <w:rFonts w:ascii="Courier New" w:hAnsi="Courier New" w:cs="Courier New"/>
          <w:sz w:val="16"/>
          <w:szCs w:val="16"/>
          <w:lang w:val="en-US"/>
        </w:rPr>
        <w:t>(</w:t>
      </w:r>
      <w:proofErr w:type="spellStart"/>
      <w:r w:rsidRPr="00011D59">
        <w:rPr>
          <w:rFonts w:ascii="Courier New" w:hAnsi="Courier New" w:cs="Courier New"/>
          <w:sz w:val="16"/>
          <w:szCs w:val="16"/>
          <w:lang w:val="en-US"/>
        </w:rPr>
        <w:t>bitMap</w:t>
      </w:r>
      <w:proofErr w:type="spellEnd"/>
      <w:r w:rsidRPr="00011D59">
        <w:rPr>
          <w:rFonts w:ascii="Courier New" w:hAnsi="Courier New" w:cs="Courier New"/>
          <w:sz w:val="16"/>
          <w:szCs w:val="16"/>
          <w:lang w:val="en-US"/>
        </w:rPr>
        <w:t>)</w:t>
      </w:r>
    </w:p>
    <w:p w14:paraId="30DB2AD1" w14:textId="77777777" w:rsidR="001B2608" w:rsidRPr="00011D59" w:rsidRDefault="001B2608" w:rsidP="001B2608">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
    <w:p w14:paraId="63066898" w14:textId="77777777" w:rsidR="001B2608" w:rsidRPr="00011D59" w:rsidRDefault="001B2608" w:rsidP="001B2608">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catch (e: </w:t>
      </w:r>
      <w:proofErr w:type="spellStart"/>
      <w:proofErr w:type="gramStart"/>
      <w:r w:rsidRPr="00011D59">
        <w:rPr>
          <w:rFonts w:ascii="Courier New" w:hAnsi="Courier New" w:cs="Courier New"/>
          <w:sz w:val="16"/>
          <w:szCs w:val="16"/>
          <w:lang w:val="en-US"/>
        </w:rPr>
        <w:t>WriterException</w:t>
      </w:r>
      <w:proofErr w:type="spellEnd"/>
      <w:r w:rsidRPr="00011D59">
        <w:rPr>
          <w:rFonts w:ascii="Courier New" w:hAnsi="Courier New" w:cs="Courier New"/>
          <w:sz w:val="16"/>
          <w:szCs w:val="16"/>
          <w:lang w:val="en-US"/>
        </w:rPr>
        <w:t>){</w:t>
      </w:r>
      <w:proofErr w:type="gramEnd"/>
    </w:p>
    <w:p w14:paraId="07E772CD" w14:textId="77777777" w:rsidR="001B2608" w:rsidRPr="00011D59" w:rsidRDefault="001B2608" w:rsidP="001B2608">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println</w:t>
      </w:r>
      <w:proofErr w:type="spellEnd"/>
      <w:r w:rsidRPr="00011D59">
        <w:rPr>
          <w:rFonts w:ascii="Courier New" w:hAnsi="Courier New" w:cs="Courier New"/>
          <w:sz w:val="16"/>
          <w:szCs w:val="16"/>
          <w:lang w:val="en-US"/>
        </w:rPr>
        <w:t>(e)</w:t>
      </w:r>
    </w:p>
    <w:p w14:paraId="552BE54F" w14:textId="77777777" w:rsidR="001B2608" w:rsidRPr="00011D59" w:rsidRDefault="001B2608" w:rsidP="001B2608">
      <w:pPr>
        <w:pStyle w:val="aa"/>
        <w:rPr>
          <w:rFonts w:ascii="Courier New" w:hAnsi="Courier New" w:cs="Courier New"/>
          <w:sz w:val="16"/>
          <w:szCs w:val="16"/>
        </w:rPr>
      </w:pPr>
      <w:r w:rsidRPr="00011D59">
        <w:rPr>
          <w:rFonts w:ascii="Courier New" w:hAnsi="Courier New" w:cs="Courier New"/>
          <w:sz w:val="16"/>
          <w:szCs w:val="16"/>
          <w:lang w:val="en-US"/>
        </w:rPr>
        <w:t xml:space="preserve">        </w:t>
      </w:r>
      <w:r w:rsidRPr="00011D59">
        <w:rPr>
          <w:rFonts w:ascii="Courier New" w:hAnsi="Courier New" w:cs="Courier New"/>
          <w:sz w:val="16"/>
          <w:szCs w:val="16"/>
        </w:rPr>
        <w:t>}</w:t>
      </w:r>
    </w:p>
    <w:p w14:paraId="7D475CE4" w14:textId="1008E271" w:rsidR="00733C51" w:rsidRPr="00011D59" w:rsidRDefault="001B2608" w:rsidP="001B2608">
      <w:pPr>
        <w:pStyle w:val="aa"/>
        <w:rPr>
          <w:rFonts w:ascii="Courier New" w:hAnsi="Courier New" w:cs="Courier New"/>
          <w:sz w:val="16"/>
          <w:szCs w:val="16"/>
        </w:rPr>
      </w:pPr>
      <w:r w:rsidRPr="00011D59">
        <w:rPr>
          <w:rFonts w:ascii="Courier New" w:hAnsi="Courier New" w:cs="Courier New"/>
          <w:sz w:val="16"/>
          <w:szCs w:val="16"/>
        </w:rPr>
        <w:t xml:space="preserve">    }</w:t>
      </w:r>
    </w:p>
    <w:p w14:paraId="07464304" w14:textId="22981E7B" w:rsidR="002C5240" w:rsidRPr="00011D59" w:rsidRDefault="002C5240" w:rsidP="002C5240">
      <w:pPr>
        <w:pStyle w:val="23"/>
      </w:pPr>
      <w:bookmarkStart w:id="38" w:name="_Toc136455385"/>
      <w:r w:rsidRPr="00011D59">
        <w:t>3.4 Реализация функции «Подтвердить присутствие участника»</w:t>
      </w:r>
      <w:bookmarkEnd w:id="38"/>
    </w:p>
    <w:p w14:paraId="2D85AD5F" w14:textId="24D833D6" w:rsidR="002C5240" w:rsidRPr="00011D59" w:rsidRDefault="002C5240" w:rsidP="002C5240">
      <w:pPr>
        <w:pStyle w:val="aa"/>
      </w:pPr>
      <w:r w:rsidRPr="00011D59">
        <w:t xml:space="preserve">Данная функция вызывается при считывании </w:t>
      </w:r>
      <w:r w:rsidRPr="00011D59">
        <w:rPr>
          <w:lang w:val="en-US"/>
        </w:rPr>
        <w:t>QR</w:t>
      </w:r>
      <w:r w:rsidRPr="00011D59">
        <w:t xml:space="preserve">-кода студента сканером. Для реализации используется класс </w:t>
      </w:r>
      <w:proofErr w:type="spellStart"/>
      <w:r w:rsidRPr="00011D59">
        <w:rPr>
          <w:lang w:val="en-US"/>
        </w:rPr>
        <w:t>ScannerActivity</w:t>
      </w:r>
      <w:proofErr w:type="spellEnd"/>
      <w:r w:rsidRPr="00011D59">
        <w:t xml:space="preserve"> (см. рисунок 3.4) и </w:t>
      </w:r>
      <w:proofErr w:type="spellStart"/>
      <w:r w:rsidRPr="00011D59">
        <w:t>ResultScannerActivity</w:t>
      </w:r>
      <w:proofErr w:type="spellEnd"/>
      <w:r w:rsidRPr="00011D59">
        <w:t xml:space="preserve"> (см. рисунок 3.5).</w:t>
      </w:r>
    </w:p>
    <w:p w14:paraId="790316F6" w14:textId="77777777" w:rsidR="002C5240" w:rsidRPr="00011D59" w:rsidRDefault="002C5240" w:rsidP="002C5240">
      <w:pPr>
        <w:pStyle w:val="aa"/>
        <w:ind w:firstLine="0"/>
        <w:jc w:val="center"/>
        <w:rPr>
          <w:lang w:val="en-US"/>
        </w:rPr>
      </w:pPr>
      <w:r w:rsidRPr="00011D59">
        <w:rPr>
          <w:noProof/>
        </w:rPr>
        <w:lastRenderedPageBreak/>
        <w:drawing>
          <wp:inline distT="0" distB="0" distL="0" distR="0" wp14:anchorId="1A42EBD4" wp14:editId="145DEAAD">
            <wp:extent cx="1612978" cy="3496665"/>
            <wp:effectExtent l="0" t="0" r="6350" b="889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36644" cy="3547969"/>
                    </a:xfrm>
                    <a:prstGeom prst="rect">
                      <a:avLst/>
                    </a:prstGeom>
                    <a:noFill/>
                    <a:ln>
                      <a:noFill/>
                    </a:ln>
                  </pic:spPr>
                </pic:pic>
              </a:graphicData>
            </a:graphic>
          </wp:inline>
        </w:drawing>
      </w:r>
    </w:p>
    <w:p w14:paraId="0694D8E0" w14:textId="3931642E" w:rsidR="002C5240" w:rsidRPr="00011D59" w:rsidRDefault="002C5240" w:rsidP="002C5240">
      <w:pPr>
        <w:pStyle w:val="aa"/>
        <w:ind w:firstLine="0"/>
        <w:jc w:val="center"/>
      </w:pPr>
      <w:r w:rsidRPr="00011D59">
        <w:t>Рисунок 3.4 – Подтверждение присутствия</w:t>
      </w:r>
    </w:p>
    <w:p w14:paraId="1750C672" w14:textId="77777777" w:rsidR="002C5240" w:rsidRPr="00011D59" w:rsidRDefault="002C5240" w:rsidP="002C5240">
      <w:pPr>
        <w:pStyle w:val="aa"/>
        <w:ind w:firstLine="0"/>
        <w:jc w:val="center"/>
        <w:rPr>
          <w:lang w:val="en-US"/>
        </w:rPr>
      </w:pPr>
    </w:p>
    <w:p w14:paraId="10D9B851" w14:textId="77777777" w:rsidR="002C5240" w:rsidRPr="00011D59" w:rsidRDefault="002C5240" w:rsidP="002C5240">
      <w:pPr>
        <w:pStyle w:val="aa"/>
        <w:ind w:firstLine="0"/>
        <w:jc w:val="center"/>
      </w:pPr>
      <w:r w:rsidRPr="00011D59">
        <w:rPr>
          <w:noProof/>
        </w:rPr>
        <w:drawing>
          <wp:inline distT="0" distB="0" distL="0" distR="0" wp14:anchorId="7200AD56" wp14:editId="4AA85C0B">
            <wp:extent cx="1767617" cy="3829050"/>
            <wp:effectExtent l="0" t="0" r="444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00448" cy="3900168"/>
                    </a:xfrm>
                    <a:prstGeom prst="rect">
                      <a:avLst/>
                    </a:prstGeom>
                    <a:noFill/>
                    <a:ln>
                      <a:noFill/>
                    </a:ln>
                  </pic:spPr>
                </pic:pic>
              </a:graphicData>
            </a:graphic>
          </wp:inline>
        </w:drawing>
      </w:r>
    </w:p>
    <w:p w14:paraId="0B80B80C" w14:textId="5734FE64" w:rsidR="002C5240" w:rsidRPr="00011D59" w:rsidRDefault="002C5240" w:rsidP="002C5240">
      <w:pPr>
        <w:pStyle w:val="aa"/>
        <w:ind w:firstLine="0"/>
        <w:jc w:val="center"/>
      </w:pPr>
      <w:r w:rsidRPr="00011D59">
        <w:t>Рисунок 3.5 – Подтверждение присутствия</w:t>
      </w:r>
    </w:p>
    <w:p w14:paraId="642155CF" w14:textId="77777777" w:rsidR="002C5240" w:rsidRPr="00011D59" w:rsidRDefault="002C5240" w:rsidP="002C5240">
      <w:pPr>
        <w:pStyle w:val="aa"/>
        <w:ind w:firstLine="0"/>
        <w:jc w:val="center"/>
      </w:pPr>
    </w:p>
    <w:p w14:paraId="6DE5E1E7" w14:textId="77777777" w:rsidR="002C5240" w:rsidRPr="00011D59" w:rsidRDefault="002C5240" w:rsidP="002C5240">
      <w:pPr>
        <w:pStyle w:val="aa"/>
        <w:rPr>
          <w:b/>
          <w:bCs/>
        </w:rPr>
      </w:pPr>
      <w:r w:rsidRPr="00011D59">
        <w:rPr>
          <w:b/>
          <w:bCs/>
        </w:rPr>
        <w:t>Фрагмент листинга кода для выполнения функции</w:t>
      </w:r>
    </w:p>
    <w:p w14:paraId="271856DA" w14:textId="77777777" w:rsidR="002C5240" w:rsidRPr="00011D59" w:rsidRDefault="002C5240" w:rsidP="002C5240">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private fun </w:t>
      </w:r>
      <w:proofErr w:type="spellStart"/>
      <w:proofErr w:type="gramStart"/>
      <w:r w:rsidRPr="00011D59">
        <w:rPr>
          <w:rFonts w:ascii="Courier New" w:hAnsi="Courier New" w:cs="Courier New"/>
          <w:sz w:val="16"/>
          <w:szCs w:val="16"/>
          <w:lang w:val="en-US"/>
        </w:rPr>
        <w:t>startScanning</w:t>
      </w:r>
      <w:proofErr w:type="spellEnd"/>
      <w:r w:rsidRPr="00011D59">
        <w:rPr>
          <w:rFonts w:ascii="Courier New" w:hAnsi="Courier New" w:cs="Courier New"/>
          <w:sz w:val="16"/>
          <w:szCs w:val="16"/>
          <w:lang w:val="en-US"/>
        </w:rPr>
        <w:t>(</w:t>
      </w:r>
      <w:proofErr w:type="gramEnd"/>
      <w:r w:rsidRPr="00011D59">
        <w:rPr>
          <w:rFonts w:ascii="Courier New" w:hAnsi="Courier New" w:cs="Courier New"/>
          <w:sz w:val="16"/>
          <w:szCs w:val="16"/>
          <w:lang w:val="en-US"/>
        </w:rPr>
        <w:t>) {</w:t>
      </w:r>
    </w:p>
    <w:p w14:paraId="6BC8AD74" w14:textId="77777777" w:rsidR="002C5240" w:rsidRPr="00011D59" w:rsidRDefault="002C5240" w:rsidP="002C5240">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 Callbacks</w:t>
      </w:r>
    </w:p>
    <w:p w14:paraId="0CB32731" w14:textId="77777777" w:rsidR="002C5240" w:rsidRPr="00011D59" w:rsidRDefault="002C5240" w:rsidP="002C5240">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codeScanner.decodeCallback</w:t>
      </w:r>
      <w:proofErr w:type="spellEnd"/>
      <w:r w:rsidRPr="00011D59">
        <w:rPr>
          <w:rFonts w:ascii="Courier New" w:hAnsi="Courier New" w:cs="Courier New"/>
          <w:sz w:val="16"/>
          <w:szCs w:val="16"/>
          <w:lang w:val="en-US"/>
        </w:rPr>
        <w:t xml:space="preserve"> = </w:t>
      </w:r>
      <w:proofErr w:type="spellStart"/>
      <w:r w:rsidRPr="00011D59">
        <w:rPr>
          <w:rFonts w:ascii="Courier New" w:hAnsi="Courier New" w:cs="Courier New"/>
          <w:sz w:val="16"/>
          <w:szCs w:val="16"/>
          <w:lang w:val="en-US"/>
        </w:rPr>
        <w:t>DecodeCallback</w:t>
      </w:r>
      <w:proofErr w:type="spellEnd"/>
      <w:r w:rsidRPr="00011D59">
        <w:rPr>
          <w:rFonts w:ascii="Courier New" w:hAnsi="Courier New" w:cs="Courier New"/>
          <w:sz w:val="16"/>
          <w:szCs w:val="16"/>
          <w:lang w:val="en-US"/>
        </w:rPr>
        <w:t xml:space="preserve"> {</w:t>
      </w:r>
    </w:p>
    <w:p w14:paraId="4FF33394" w14:textId="77777777" w:rsidR="002C5240" w:rsidRPr="00011D59" w:rsidRDefault="002C5240" w:rsidP="002C5240">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runOnUiThread</w:t>
      </w:r>
      <w:proofErr w:type="spellEnd"/>
      <w:r w:rsidRPr="00011D59">
        <w:rPr>
          <w:rFonts w:ascii="Courier New" w:hAnsi="Courier New" w:cs="Courier New"/>
          <w:sz w:val="16"/>
          <w:szCs w:val="16"/>
          <w:lang w:val="en-US"/>
        </w:rPr>
        <w:t xml:space="preserve"> {</w:t>
      </w:r>
    </w:p>
    <w:p w14:paraId="400E981F" w14:textId="77777777" w:rsidR="002C5240" w:rsidRPr="00011D59" w:rsidRDefault="002C5240" w:rsidP="002C5240">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gramStart"/>
      <w:r w:rsidRPr="00011D59">
        <w:rPr>
          <w:rFonts w:ascii="Courier New" w:hAnsi="Courier New" w:cs="Courier New"/>
          <w:sz w:val="16"/>
          <w:szCs w:val="16"/>
          <w:lang w:val="en-US"/>
        </w:rPr>
        <w:t>if(</w:t>
      </w:r>
      <w:proofErr w:type="spellStart"/>
      <w:proofErr w:type="gramEnd"/>
      <w:r w:rsidRPr="00011D59">
        <w:rPr>
          <w:rFonts w:ascii="Courier New" w:hAnsi="Courier New" w:cs="Courier New"/>
          <w:sz w:val="16"/>
          <w:szCs w:val="16"/>
          <w:lang w:val="en-US"/>
        </w:rPr>
        <w:t>serverHelper.checkUser</w:t>
      </w:r>
      <w:proofErr w:type="spellEnd"/>
      <w:r w:rsidRPr="00011D59">
        <w:rPr>
          <w:rFonts w:ascii="Courier New" w:hAnsi="Courier New" w:cs="Courier New"/>
          <w:sz w:val="16"/>
          <w:szCs w:val="16"/>
          <w:lang w:val="en-US"/>
        </w:rPr>
        <w:t>(</w:t>
      </w:r>
      <w:proofErr w:type="spellStart"/>
      <w:r w:rsidRPr="00011D59">
        <w:rPr>
          <w:rFonts w:ascii="Courier New" w:hAnsi="Courier New" w:cs="Courier New"/>
          <w:sz w:val="16"/>
          <w:szCs w:val="16"/>
          <w:lang w:val="en-US"/>
        </w:rPr>
        <w:t>it.text</w:t>
      </w:r>
      <w:proofErr w:type="spellEnd"/>
      <w:r w:rsidRPr="00011D59">
        <w:rPr>
          <w:rFonts w:ascii="Courier New" w:hAnsi="Courier New" w:cs="Courier New"/>
          <w:sz w:val="16"/>
          <w:szCs w:val="16"/>
          <w:lang w:val="en-US"/>
        </w:rPr>
        <w:t>, event.id) == true) {</w:t>
      </w:r>
    </w:p>
    <w:p w14:paraId="0AEEB18F" w14:textId="77777777" w:rsidR="002C5240" w:rsidRPr="00011D59" w:rsidRDefault="002C5240" w:rsidP="002C5240">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val</w:t>
      </w:r>
      <w:proofErr w:type="spellEnd"/>
      <w:r w:rsidRPr="00011D59">
        <w:rPr>
          <w:rFonts w:ascii="Courier New" w:hAnsi="Courier New" w:cs="Courier New"/>
          <w:sz w:val="16"/>
          <w:szCs w:val="16"/>
          <w:lang w:val="en-US"/>
        </w:rPr>
        <w:t xml:space="preserve"> i = </w:t>
      </w:r>
      <w:proofErr w:type="gramStart"/>
      <w:r w:rsidRPr="00011D59">
        <w:rPr>
          <w:rFonts w:ascii="Courier New" w:hAnsi="Courier New" w:cs="Courier New"/>
          <w:sz w:val="16"/>
          <w:szCs w:val="16"/>
          <w:lang w:val="en-US"/>
        </w:rPr>
        <w:t>Intent(</w:t>
      </w:r>
      <w:proofErr w:type="gramEnd"/>
      <w:r w:rsidRPr="00011D59">
        <w:rPr>
          <w:rFonts w:ascii="Courier New" w:hAnsi="Courier New" w:cs="Courier New"/>
          <w:sz w:val="16"/>
          <w:szCs w:val="16"/>
          <w:lang w:val="en-US"/>
        </w:rPr>
        <w:t xml:space="preserve">this, </w:t>
      </w:r>
      <w:proofErr w:type="spellStart"/>
      <w:r w:rsidRPr="00011D59">
        <w:rPr>
          <w:rFonts w:ascii="Courier New" w:hAnsi="Courier New" w:cs="Courier New"/>
          <w:sz w:val="16"/>
          <w:szCs w:val="16"/>
          <w:lang w:val="en-US"/>
        </w:rPr>
        <w:t>ResultScannerActivity</w:t>
      </w:r>
      <w:proofErr w:type="spellEnd"/>
      <w:r w:rsidRPr="00011D59">
        <w:rPr>
          <w:rFonts w:ascii="Courier New" w:hAnsi="Courier New" w:cs="Courier New"/>
          <w:sz w:val="16"/>
          <w:szCs w:val="16"/>
          <w:lang w:val="en-US"/>
        </w:rPr>
        <w:t>::class.java)</w:t>
      </w:r>
    </w:p>
    <w:p w14:paraId="021E7BB1" w14:textId="77777777" w:rsidR="002C5240" w:rsidRPr="00011D59" w:rsidRDefault="002C5240" w:rsidP="002C5240">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i.</w:t>
      </w:r>
      <w:proofErr w:type="gramStart"/>
      <w:r w:rsidRPr="00011D59">
        <w:rPr>
          <w:rFonts w:ascii="Courier New" w:hAnsi="Courier New" w:cs="Courier New"/>
          <w:sz w:val="16"/>
          <w:szCs w:val="16"/>
          <w:lang w:val="en-US"/>
        </w:rPr>
        <w:t>putExtra</w:t>
      </w:r>
      <w:proofErr w:type="spellEnd"/>
      <w:r w:rsidRPr="00011D59">
        <w:rPr>
          <w:rFonts w:ascii="Courier New" w:hAnsi="Courier New" w:cs="Courier New"/>
          <w:sz w:val="16"/>
          <w:szCs w:val="16"/>
          <w:lang w:val="en-US"/>
        </w:rPr>
        <w:t>(</w:t>
      </w:r>
      <w:proofErr w:type="gramEnd"/>
      <w:r w:rsidRPr="00011D59">
        <w:rPr>
          <w:rFonts w:ascii="Courier New" w:hAnsi="Courier New" w:cs="Courier New"/>
          <w:sz w:val="16"/>
          <w:szCs w:val="16"/>
          <w:lang w:val="en-US"/>
        </w:rPr>
        <w:t xml:space="preserve">"user", </w:t>
      </w:r>
      <w:proofErr w:type="spellStart"/>
      <w:r w:rsidRPr="00011D59">
        <w:rPr>
          <w:rFonts w:ascii="Courier New" w:hAnsi="Courier New" w:cs="Courier New"/>
          <w:sz w:val="16"/>
          <w:szCs w:val="16"/>
          <w:lang w:val="en-US"/>
        </w:rPr>
        <w:t>it.text</w:t>
      </w:r>
      <w:proofErr w:type="spellEnd"/>
      <w:r w:rsidRPr="00011D59">
        <w:rPr>
          <w:rFonts w:ascii="Courier New" w:hAnsi="Courier New" w:cs="Courier New"/>
          <w:sz w:val="16"/>
          <w:szCs w:val="16"/>
          <w:lang w:val="en-US"/>
        </w:rPr>
        <w:t>)</w:t>
      </w:r>
    </w:p>
    <w:p w14:paraId="667BE660" w14:textId="77777777" w:rsidR="002C5240" w:rsidRPr="00011D59" w:rsidRDefault="002C5240" w:rsidP="002C5240">
      <w:pPr>
        <w:pStyle w:val="aa"/>
        <w:rPr>
          <w:rFonts w:ascii="Courier New" w:hAnsi="Courier New" w:cs="Courier New"/>
          <w:sz w:val="16"/>
          <w:szCs w:val="16"/>
          <w:lang w:val="en-US"/>
        </w:rPr>
      </w:pPr>
      <w:r w:rsidRPr="00011D59">
        <w:rPr>
          <w:rFonts w:ascii="Courier New" w:hAnsi="Courier New" w:cs="Courier New"/>
          <w:sz w:val="16"/>
          <w:szCs w:val="16"/>
          <w:lang w:val="en-US"/>
        </w:rPr>
        <w:lastRenderedPageBreak/>
        <w:t xml:space="preserve">                    </w:t>
      </w:r>
      <w:proofErr w:type="spellStart"/>
      <w:r w:rsidRPr="00011D59">
        <w:rPr>
          <w:rFonts w:ascii="Courier New" w:hAnsi="Courier New" w:cs="Courier New"/>
          <w:sz w:val="16"/>
          <w:szCs w:val="16"/>
          <w:lang w:val="en-US"/>
        </w:rPr>
        <w:t>i.</w:t>
      </w:r>
      <w:proofErr w:type="gramStart"/>
      <w:r w:rsidRPr="00011D59">
        <w:rPr>
          <w:rFonts w:ascii="Courier New" w:hAnsi="Courier New" w:cs="Courier New"/>
          <w:sz w:val="16"/>
          <w:szCs w:val="16"/>
          <w:lang w:val="en-US"/>
        </w:rPr>
        <w:t>putExtra</w:t>
      </w:r>
      <w:proofErr w:type="spellEnd"/>
      <w:r w:rsidRPr="00011D59">
        <w:rPr>
          <w:rFonts w:ascii="Courier New" w:hAnsi="Courier New" w:cs="Courier New"/>
          <w:sz w:val="16"/>
          <w:szCs w:val="16"/>
          <w:lang w:val="en-US"/>
        </w:rPr>
        <w:t>(</w:t>
      </w:r>
      <w:proofErr w:type="gramEnd"/>
      <w:r w:rsidRPr="00011D59">
        <w:rPr>
          <w:rFonts w:ascii="Courier New" w:hAnsi="Courier New" w:cs="Courier New"/>
          <w:sz w:val="16"/>
          <w:szCs w:val="16"/>
          <w:lang w:val="en-US"/>
        </w:rPr>
        <w:t>"</w:t>
      </w:r>
      <w:proofErr w:type="spellStart"/>
      <w:r w:rsidRPr="00011D59">
        <w:rPr>
          <w:rFonts w:ascii="Courier New" w:hAnsi="Courier New" w:cs="Courier New"/>
          <w:sz w:val="16"/>
          <w:szCs w:val="16"/>
          <w:lang w:val="en-US"/>
        </w:rPr>
        <w:t>event_title</w:t>
      </w:r>
      <w:proofErr w:type="spellEnd"/>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event.eventTitle</w:t>
      </w:r>
      <w:proofErr w:type="spellEnd"/>
      <w:r w:rsidRPr="00011D59">
        <w:rPr>
          <w:rFonts w:ascii="Courier New" w:hAnsi="Courier New" w:cs="Courier New"/>
          <w:sz w:val="16"/>
          <w:szCs w:val="16"/>
          <w:lang w:val="en-US"/>
        </w:rPr>
        <w:t>)</w:t>
      </w:r>
    </w:p>
    <w:p w14:paraId="3A41F01B" w14:textId="77777777" w:rsidR="002C5240" w:rsidRPr="00011D59" w:rsidRDefault="002C5240" w:rsidP="002C5240">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startActivity</w:t>
      </w:r>
      <w:proofErr w:type="spellEnd"/>
      <w:r w:rsidRPr="00011D59">
        <w:rPr>
          <w:rFonts w:ascii="Courier New" w:hAnsi="Courier New" w:cs="Courier New"/>
          <w:sz w:val="16"/>
          <w:szCs w:val="16"/>
          <w:lang w:val="en-US"/>
        </w:rPr>
        <w:t>(i)</w:t>
      </w:r>
    </w:p>
    <w:p w14:paraId="0EA516A0" w14:textId="77777777" w:rsidR="002C5240" w:rsidRPr="00011D59" w:rsidRDefault="002C5240" w:rsidP="002C5240">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
    <w:p w14:paraId="6E61B14B" w14:textId="77777777" w:rsidR="002C5240" w:rsidRPr="00011D59" w:rsidRDefault="002C5240" w:rsidP="002C5240">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gramStart"/>
      <w:r w:rsidRPr="00011D59">
        <w:rPr>
          <w:rFonts w:ascii="Courier New" w:hAnsi="Courier New" w:cs="Courier New"/>
          <w:sz w:val="16"/>
          <w:szCs w:val="16"/>
          <w:lang w:val="en-US"/>
        </w:rPr>
        <w:t>else{</w:t>
      </w:r>
      <w:proofErr w:type="gramEnd"/>
    </w:p>
    <w:p w14:paraId="34DB7ACA" w14:textId="77777777" w:rsidR="002C5240" w:rsidRPr="00011D59" w:rsidRDefault="002C5240" w:rsidP="002C5240">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Toast.makeText</w:t>
      </w:r>
      <w:proofErr w:type="spellEnd"/>
      <w:r w:rsidRPr="00011D59">
        <w:rPr>
          <w:rFonts w:ascii="Courier New" w:hAnsi="Courier New" w:cs="Courier New"/>
          <w:sz w:val="16"/>
          <w:szCs w:val="16"/>
          <w:lang w:val="en-US"/>
        </w:rPr>
        <w:t>(this, "QR-</w:t>
      </w:r>
      <w:r w:rsidRPr="00011D59">
        <w:rPr>
          <w:rFonts w:ascii="Courier New" w:hAnsi="Courier New" w:cs="Courier New"/>
          <w:sz w:val="16"/>
          <w:szCs w:val="16"/>
        </w:rPr>
        <w:t>код</w:t>
      </w:r>
      <w:r w:rsidRPr="00011D59">
        <w:rPr>
          <w:rFonts w:ascii="Courier New" w:hAnsi="Courier New" w:cs="Courier New"/>
          <w:sz w:val="16"/>
          <w:szCs w:val="16"/>
          <w:lang w:val="en-US"/>
        </w:rPr>
        <w:t xml:space="preserve"> </w:t>
      </w:r>
      <w:r w:rsidRPr="00011D59">
        <w:rPr>
          <w:rFonts w:ascii="Courier New" w:hAnsi="Courier New" w:cs="Courier New"/>
          <w:sz w:val="16"/>
          <w:szCs w:val="16"/>
        </w:rPr>
        <w:t>не</w:t>
      </w:r>
      <w:r w:rsidRPr="00011D59">
        <w:rPr>
          <w:rFonts w:ascii="Courier New" w:hAnsi="Courier New" w:cs="Courier New"/>
          <w:sz w:val="16"/>
          <w:szCs w:val="16"/>
          <w:lang w:val="en-US"/>
        </w:rPr>
        <w:t xml:space="preserve"> </w:t>
      </w:r>
      <w:r w:rsidRPr="00011D59">
        <w:rPr>
          <w:rFonts w:ascii="Courier New" w:hAnsi="Courier New" w:cs="Courier New"/>
          <w:sz w:val="16"/>
          <w:szCs w:val="16"/>
        </w:rPr>
        <w:t>распознан</w:t>
      </w:r>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Toast.LENGTH_SHORT</w:t>
      </w:r>
      <w:proofErr w:type="spellEnd"/>
      <w:proofErr w:type="gramStart"/>
      <w:r w:rsidRPr="00011D59">
        <w:rPr>
          <w:rFonts w:ascii="Courier New" w:hAnsi="Courier New" w:cs="Courier New"/>
          <w:sz w:val="16"/>
          <w:szCs w:val="16"/>
          <w:lang w:val="en-US"/>
        </w:rPr>
        <w:t>).show</w:t>
      </w:r>
      <w:proofErr w:type="gramEnd"/>
      <w:r w:rsidRPr="00011D59">
        <w:rPr>
          <w:rFonts w:ascii="Courier New" w:hAnsi="Courier New" w:cs="Courier New"/>
          <w:sz w:val="16"/>
          <w:szCs w:val="16"/>
          <w:lang w:val="en-US"/>
        </w:rPr>
        <w:t>()</w:t>
      </w:r>
    </w:p>
    <w:p w14:paraId="63026AA0" w14:textId="77777777" w:rsidR="002C5240" w:rsidRPr="00011D59" w:rsidRDefault="002C5240" w:rsidP="002C5240">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
    <w:p w14:paraId="6EC174C2" w14:textId="77777777" w:rsidR="002C5240" w:rsidRPr="00011D59" w:rsidRDefault="002C5240" w:rsidP="002C5240">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
    <w:p w14:paraId="0EA92141" w14:textId="77777777" w:rsidR="002C5240" w:rsidRPr="00011D59" w:rsidRDefault="002C5240" w:rsidP="002C5240">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
    <w:p w14:paraId="096D67F3" w14:textId="77777777" w:rsidR="002C5240" w:rsidRPr="00011D59" w:rsidRDefault="002C5240" w:rsidP="002C5240">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codeScanner.errorCallback</w:t>
      </w:r>
      <w:proofErr w:type="spellEnd"/>
      <w:r w:rsidRPr="00011D59">
        <w:rPr>
          <w:rFonts w:ascii="Courier New" w:hAnsi="Courier New" w:cs="Courier New"/>
          <w:sz w:val="16"/>
          <w:szCs w:val="16"/>
          <w:lang w:val="en-US"/>
        </w:rPr>
        <w:t xml:space="preserve"> = </w:t>
      </w:r>
      <w:proofErr w:type="spellStart"/>
      <w:r w:rsidRPr="00011D59">
        <w:rPr>
          <w:rFonts w:ascii="Courier New" w:hAnsi="Courier New" w:cs="Courier New"/>
          <w:sz w:val="16"/>
          <w:szCs w:val="16"/>
          <w:lang w:val="en-US"/>
        </w:rPr>
        <w:t>ErrorCallback</w:t>
      </w:r>
      <w:proofErr w:type="spellEnd"/>
      <w:r w:rsidRPr="00011D59">
        <w:rPr>
          <w:rFonts w:ascii="Courier New" w:hAnsi="Courier New" w:cs="Courier New"/>
          <w:sz w:val="16"/>
          <w:szCs w:val="16"/>
          <w:lang w:val="en-US"/>
        </w:rPr>
        <w:t xml:space="preserve"> </w:t>
      </w:r>
      <w:proofErr w:type="gramStart"/>
      <w:r w:rsidRPr="00011D59">
        <w:rPr>
          <w:rFonts w:ascii="Courier New" w:hAnsi="Courier New" w:cs="Courier New"/>
          <w:sz w:val="16"/>
          <w:szCs w:val="16"/>
          <w:lang w:val="en-US"/>
        </w:rPr>
        <w:t>{ /</w:t>
      </w:r>
      <w:proofErr w:type="gramEnd"/>
      <w:r w:rsidRPr="00011D59">
        <w:rPr>
          <w:rFonts w:ascii="Courier New" w:hAnsi="Courier New" w:cs="Courier New"/>
          <w:sz w:val="16"/>
          <w:szCs w:val="16"/>
          <w:lang w:val="en-US"/>
        </w:rPr>
        <w:t xml:space="preserve">/ or </w:t>
      </w:r>
      <w:proofErr w:type="spellStart"/>
      <w:r w:rsidRPr="00011D59">
        <w:rPr>
          <w:rFonts w:ascii="Courier New" w:hAnsi="Courier New" w:cs="Courier New"/>
          <w:sz w:val="16"/>
          <w:szCs w:val="16"/>
          <w:lang w:val="en-US"/>
        </w:rPr>
        <w:t>ErrorCallback.SUPPRESS</w:t>
      </w:r>
      <w:proofErr w:type="spellEnd"/>
    </w:p>
    <w:p w14:paraId="453984A2" w14:textId="77777777" w:rsidR="002C5240" w:rsidRPr="00011D59" w:rsidRDefault="002C5240" w:rsidP="002C5240">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runOnUiThread</w:t>
      </w:r>
      <w:proofErr w:type="spellEnd"/>
      <w:r w:rsidRPr="00011D59">
        <w:rPr>
          <w:rFonts w:ascii="Courier New" w:hAnsi="Courier New" w:cs="Courier New"/>
          <w:sz w:val="16"/>
          <w:szCs w:val="16"/>
          <w:lang w:val="en-US"/>
        </w:rPr>
        <w:t xml:space="preserve"> {</w:t>
      </w:r>
    </w:p>
    <w:p w14:paraId="4AA20CE6" w14:textId="77777777" w:rsidR="002C5240" w:rsidRPr="00011D59" w:rsidRDefault="002C5240" w:rsidP="002C5240">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Toast.makeText</w:t>
      </w:r>
      <w:proofErr w:type="spellEnd"/>
      <w:r w:rsidRPr="00011D59">
        <w:rPr>
          <w:rFonts w:ascii="Courier New" w:hAnsi="Courier New" w:cs="Courier New"/>
          <w:sz w:val="16"/>
          <w:szCs w:val="16"/>
          <w:lang w:val="en-US"/>
        </w:rPr>
        <w:t>(this, "Camera initialization error: ${</w:t>
      </w:r>
      <w:proofErr w:type="spellStart"/>
      <w:proofErr w:type="gramStart"/>
      <w:r w:rsidRPr="00011D59">
        <w:rPr>
          <w:rFonts w:ascii="Courier New" w:hAnsi="Courier New" w:cs="Courier New"/>
          <w:sz w:val="16"/>
          <w:szCs w:val="16"/>
          <w:lang w:val="en-US"/>
        </w:rPr>
        <w:t>it.message</w:t>
      </w:r>
      <w:proofErr w:type="spellEnd"/>
      <w:proofErr w:type="gramEnd"/>
      <w:r w:rsidRPr="00011D59">
        <w:rPr>
          <w:rFonts w:ascii="Courier New" w:hAnsi="Courier New" w:cs="Courier New"/>
          <w:sz w:val="16"/>
          <w:szCs w:val="16"/>
          <w:lang w:val="en-US"/>
        </w:rPr>
        <w:t>}",</w:t>
      </w:r>
    </w:p>
    <w:p w14:paraId="45D5A96C" w14:textId="77777777" w:rsidR="002C5240" w:rsidRPr="00011D59" w:rsidRDefault="002C5240" w:rsidP="002C5240">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Toast.LENGTH_LONG</w:t>
      </w:r>
      <w:proofErr w:type="spellEnd"/>
      <w:proofErr w:type="gramStart"/>
      <w:r w:rsidRPr="00011D59">
        <w:rPr>
          <w:rFonts w:ascii="Courier New" w:hAnsi="Courier New" w:cs="Courier New"/>
          <w:sz w:val="16"/>
          <w:szCs w:val="16"/>
          <w:lang w:val="en-US"/>
        </w:rPr>
        <w:t>).show</w:t>
      </w:r>
      <w:proofErr w:type="gramEnd"/>
      <w:r w:rsidRPr="00011D59">
        <w:rPr>
          <w:rFonts w:ascii="Courier New" w:hAnsi="Courier New" w:cs="Courier New"/>
          <w:sz w:val="16"/>
          <w:szCs w:val="16"/>
          <w:lang w:val="en-US"/>
        </w:rPr>
        <w:t>()</w:t>
      </w:r>
    </w:p>
    <w:p w14:paraId="30D17438" w14:textId="77777777" w:rsidR="002C5240" w:rsidRPr="00011D59" w:rsidRDefault="002C5240" w:rsidP="002C5240">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
    <w:p w14:paraId="6E6455F8" w14:textId="77777777" w:rsidR="002C5240" w:rsidRPr="00011D59" w:rsidRDefault="002C5240" w:rsidP="002C5240">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
    <w:p w14:paraId="340FCC16" w14:textId="7298A9CC" w:rsidR="00000CC3" w:rsidRPr="00011D59" w:rsidRDefault="00000CC3" w:rsidP="00CE4386">
      <w:pPr>
        <w:pStyle w:val="23"/>
        <w:rPr>
          <w:lang w:val="en-US"/>
        </w:rPr>
      </w:pPr>
      <w:bookmarkStart w:id="39" w:name="_Toc136455386"/>
      <w:r w:rsidRPr="00011D59">
        <w:rPr>
          <w:lang w:val="en-US"/>
        </w:rPr>
        <w:t>3.</w:t>
      </w:r>
      <w:r w:rsidR="002C5240" w:rsidRPr="00011D59">
        <w:rPr>
          <w:lang w:val="en-US"/>
        </w:rPr>
        <w:t>5</w:t>
      </w:r>
      <w:r w:rsidRPr="00011D59">
        <w:rPr>
          <w:lang w:val="en-US"/>
        </w:rPr>
        <w:t xml:space="preserve"> </w:t>
      </w:r>
      <w:r w:rsidRPr="00011D59">
        <w:t>Реализация</w:t>
      </w:r>
      <w:r w:rsidRPr="00011D59">
        <w:rPr>
          <w:lang w:val="en-US"/>
        </w:rPr>
        <w:t xml:space="preserve"> </w:t>
      </w:r>
      <w:r w:rsidRPr="00011D59">
        <w:t>функции</w:t>
      </w:r>
      <w:r w:rsidRPr="00011D59">
        <w:rPr>
          <w:lang w:val="en-US"/>
        </w:rPr>
        <w:t xml:space="preserve"> «</w:t>
      </w:r>
      <w:r w:rsidRPr="00011D59">
        <w:t>Сохранить</w:t>
      </w:r>
      <w:r w:rsidRPr="00011D59">
        <w:rPr>
          <w:lang w:val="en-US"/>
        </w:rPr>
        <w:t xml:space="preserve"> QR-</w:t>
      </w:r>
      <w:r w:rsidRPr="00011D59">
        <w:t>код</w:t>
      </w:r>
      <w:r w:rsidRPr="00011D59">
        <w:rPr>
          <w:lang w:val="en-US"/>
        </w:rPr>
        <w:t xml:space="preserve"> </w:t>
      </w:r>
      <w:r w:rsidRPr="00011D59">
        <w:t>в</w:t>
      </w:r>
      <w:r w:rsidRPr="00011D59">
        <w:rPr>
          <w:lang w:val="en-US"/>
        </w:rPr>
        <w:t xml:space="preserve"> pdf-</w:t>
      </w:r>
      <w:r w:rsidRPr="00011D59">
        <w:t>файл</w:t>
      </w:r>
      <w:r w:rsidRPr="00011D59">
        <w:rPr>
          <w:lang w:val="en-US"/>
        </w:rPr>
        <w:t>»</w:t>
      </w:r>
      <w:bookmarkEnd w:id="39"/>
    </w:p>
    <w:p w14:paraId="792FA403" w14:textId="2EFE9BD7" w:rsidR="00000CC3" w:rsidRPr="00011D59" w:rsidRDefault="009E2526" w:rsidP="00000CC3">
      <w:pPr>
        <w:pStyle w:val="aa"/>
      </w:pPr>
      <w:r w:rsidRPr="00011D59">
        <w:t xml:space="preserve">Мобильное приложение сохраняет необходимую информацию о мероприятии в виде </w:t>
      </w:r>
      <w:r w:rsidRPr="00011D59">
        <w:rPr>
          <w:lang w:val="en-US"/>
        </w:rPr>
        <w:t>pdf</w:t>
      </w:r>
      <w:r w:rsidRPr="00011D59">
        <w:t>-файла</w:t>
      </w:r>
      <w:r w:rsidR="00AA2576" w:rsidRPr="00011D59">
        <w:t xml:space="preserve"> (см. рисунок 3.</w:t>
      </w:r>
      <w:r w:rsidR="002C5240" w:rsidRPr="00011D59">
        <w:t>6</w:t>
      </w:r>
      <w:r w:rsidR="00AA2576" w:rsidRPr="00011D59">
        <w:t>)</w:t>
      </w:r>
      <w:r w:rsidRPr="00011D59">
        <w:t>.</w:t>
      </w:r>
      <w:r w:rsidR="00B01AE7" w:rsidRPr="00011D59">
        <w:t xml:space="preserve"> Функция выполняется в классе </w:t>
      </w:r>
      <w:proofErr w:type="spellStart"/>
      <w:r w:rsidR="00B01AE7" w:rsidRPr="00011D59">
        <w:t>MyEventActivity</w:t>
      </w:r>
      <w:proofErr w:type="spellEnd"/>
      <w:r w:rsidR="00B01AE7" w:rsidRPr="00011D59">
        <w:t>, запуск осуществляется с помощью кнопки сохранения.</w:t>
      </w:r>
    </w:p>
    <w:p w14:paraId="1D185387" w14:textId="28286A0E" w:rsidR="00000CC3" w:rsidRPr="00011D59" w:rsidRDefault="00AA2576" w:rsidP="00AA2576">
      <w:pPr>
        <w:pStyle w:val="aa"/>
        <w:ind w:firstLine="0"/>
        <w:jc w:val="center"/>
      </w:pPr>
      <w:r w:rsidRPr="00011D59">
        <w:rPr>
          <w:noProof/>
        </w:rPr>
        <w:drawing>
          <wp:inline distT="0" distB="0" distL="0" distR="0" wp14:anchorId="1B50B5CE" wp14:editId="66801302">
            <wp:extent cx="1415220" cy="3067050"/>
            <wp:effectExtent l="19050" t="19050" r="13970" b="190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15220" cy="3067050"/>
                    </a:xfrm>
                    <a:prstGeom prst="rect">
                      <a:avLst/>
                    </a:prstGeom>
                    <a:noFill/>
                    <a:ln>
                      <a:solidFill>
                        <a:schemeClr val="tx1"/>
                      </a:solidFill>
                    </a:ln>
                  </pic:spPr>
                </pic:pic>
              </a:graphicData>
            </a:graphic>
          </wp:inline>
        </w:drawing>
      </w:r>
    </w:p>
    <w:p w14:paraId="1BC3D70E" w14:textId="2B05FCC6" w:rsidR="00454091" w:rsidRPr="00011D59" w:rsidRDefault="00454091" w:rsidP="00454091">
      <w:pPr>
        <w:pStyle w:val="aa"/>
        <w:ind w:firstLine="0"/>
        <w:jc w:val="center"/>
      </w:pPr>
      <w:r w:rsidRPr="00011D59">
        <w:t>Рисунок 3.</w:t>
      </w:r>
      <w:r w:rsidR="002C5240" w:rsidRPr="00011D59">
        <w:t>6</w:t>
      </w:r>
      <w:r w:rsidRPr="00011D59">
        <w:t xml:space="preserve"> – </w:t>
      </w:r>
      <w:r w:rsidRPr="00011D59">
        <w:rPr>
          <w:lang w:val="en-US"/>
        </w:rPr>
        <w:t>Pdf</w:t>
      </w:r>
      <w:r w:rsidRPr="00011D59">
        <w:t>-файл информации о мероприятии</w:t>
      </w:r>
    </w:p>
    <w:p w14:paraId="28B05F44" w14:textId="77777777" w:rsidR="00685F50" w:rsidRPr="00011D59" w:rsidRDefault="00685F50" w:rsidP="00454091">
      <w:pPr>
        <w:pStyle w:val="aa"/>
        <w:ind w:firstLine="0"/>
        <w:jc w:val="center"/>
      </w:pPr>
    </w:p>
    <w:p w14:paraId="27C53823" w14:textId="38263F35" w:rsidR="00454091" w:rsidRPr="00011D59" w:rsidRDefault="00A14DA3" w:rsidP="00CE4386">
      <w:pPr>
        <w:pStyle w:val="23"/>
      </w:pPr>
      <w:bookmarkStart w:id="40" w:name="_Toc136455387"/>
      <w:r w:rsidRPr="00011D59">
        <w:t>3.</w:t>
      </w:r>
      <w:r w:rsidR="002C5240" w:rsidRPr="00011D59">
        <w:t>6</w:t>
      </w:r>
      <w:r w:rsidR="006D19F6" w:rsidRPr="00011D59">
        <w:t xml:space="preserve"> Реализация функции «Отправить </w:t>
      </w:r>
      <w:proofErr w:type="spellStart"/>
      <w:r w:rsidR="006D19F6" w:rsidRPr="00011D59">
        <w:t>pdf</w:t>
      </w:r>
      <w:proofErr w:type="spellEnd"/>
      <w:r w:rsidR="006D19F6" w:rsidRPr="00011D59">
        <w:t>-файл в мессенджер»</w:t>
      </w:r>
      <w:bookmarkEnd w:id="40"/>
    </w:p>
    <w:p w14:paraId="0AB97F8B" w14:textId="7D7322C1" w:rsidR="004D1A3C" w:rsidRPr="00011D59" w:rsidRDefault="000448AA" w:rsidP="004D1A3C">
      <w:pPr>
        <w:pStyle w:val="aa"/>
      </w:pPr>
      <w:r w:rsidRPr="00011D59">
        <w:t xml:space="preserve">Мобильное приложение подготавливает </w:t>
      </w:r>
      <w:r w:rsidRPr="00011D59">
        <w:rPr>
          <w:lang w:val="en-US"/>
        </w:rPr>
        <w:t>pdf</w:t>
      </w:r>
      <w:r w:rsidRPr="00011D59">
        <w:t xml:space="preserve">-файл с информацией о мероприятии, сохраняет его в памяти устройства и вызывает </w:t>
      </w:r>
      <w:r w:rsidRPr="00011D59">
        <w:rPr>
          <w:lang w:val="en-US"/>
        </w:rPr>
        <w:t>Intent</w:t>
      </w:r>
      <w:r w:rsidRPr="00011D59">
        <w:t xml:space="preserve"> отправки файлов (см. рисунок 3.</w:t>
      </w:r>
      <w:r w:rsidR="002C5240" w:rsidRPr="00011D59">
        <w:t>7</w:t>
      </w:r>
      <w:r w:rsidRPr="00011D59">
        <w:t xml:space="preserve">). </w:t>
      </w:r>
      <w:r w:rsidR="004D1A3C" w:rsidRPr="00011D59">
        <w:t xml:space="preserve">Функция реализуется в классе </w:t>
      </w:r>
      <w:proofErr w:type="spellStart"/>
      <w:r w:rsidR="004D1A3C" w:rsidRPr="00011D59">
        <w:rPr>
          <w:lang w:val="en-US"/>
        </w:rPr>
        <w:t>MyEventActivity</w:t>
      </w:r>
      <w:proofErr w:type="spellEnd"/>
      <w:r w:rsidR="004D1A3C" w:rsidRPr="00011D59">
        <w:t>.</w:t>
      </w:r>
    </w:p>
    <w:p w14:paraId="7152D9AC" w14:textId="77777777" w:rsidR="00CF4BD0" w:rsidRPr="00011D59" w:rsidRDefault="00CF4BD0" w:rsidP="004D1A3C">
      <w:pPr>
        <w:pStyle w:val="aa"/>
      </w:pPr>
    </w:p>
    <w:p w14:paraId="2C326E5E" w14:textId="41C95102" w:rsidR="006D19F6" w:rsidRPr="00011D59" w:rsidRDefault="000B38B9" w:rsidP="00454091">
      <w:pPr>
        <w:pStyle w:val="aa"/>
        <w:ind w:firstLine="0"/>
        <w:jc w:val="center"/>
      </w:pPr>
      <w:r w:rsidRPr="00011D59">
        <w:rPr>
          <w:noProof/>
        </w:rPr>
        <w:lastRenderedPageBreak/>
        <w:drawing>
          <wp:inline distT="0" distB="0" distL="0" distR="0" wp14:anchorId="466821C1" wp14:editId="48FD6E8F">
            <wp:extent cx="1668078" cy="3615036"/>
            <wp:effectExtent l="19050" t="19050" r="27940" b="2413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95726" cy="3674955"/>
                    </a:xfrm>
                    <a:prstGeom prst="rect">
                      <a:avLst/>
                    </a:prstGeom>
                    <a:noFill/>
                    <a:ln>
                      <a:solidFill>
                        <a:schemeClr val="tx1"/>
                      </a:solidFill>
                    </a:ln>
                  </pic:spPr>
                </pic:pic>
              </a:graphicData>
            </a:graphic>
          </wp:inline>
        </w:drawing>
      </w:r>
    </w:p>
    <w:p w14:paraId="38345A7C" w14:textId="7E4949C9" w:rsidR="002739F4" w:rsidRPr="00011D59" w:rsidRDefault="002739F4" w:rsidP="002739F4">
      <w:pPr>
        <w:pStyle w:val="aa"/>
        <w:ind w:firstLine="0"/>
        <w:jc w:val="center"/>
      </w:pPr>
      <w:r w:rsidRPr="00011D59">
        <w:t>Рисунок 3.</w:t>
      </w:r>
      <w:r w:rsidR="002C5240" w:rsidRPr="00011D59">
        <w:t>7</w:t>
      </w:r>
      <w:r w:rsidRPr="00011D59">
        <w:t xml:space="preserve"> – Отправка </w:t>
      </w:r>
      <w:r w:rsidRPr="00011D59">
        <w:rPr>
          <w:lang w:val="en-US"/>
        </w:rPr>
        <w:t>pdf</w:t>
      </w:r>
      <w:r w:rsidRPr="00011D59">
        <w:t>-файла</w:t>
      </w:r>
    </w:p>
    <w:p w14:paraId="5CA0A08D" w14:textId="77777777" w:rsidR="005010E3" w:rsidRPr="00011D59" w:rsidRDefault="005010E3" w:rsidP="002739F4">
      <w:pPr>
        <w:pStyle w:val="aa"/>
        <w:ind w:firstLine="0"/>
        <w:jc w:val="center"/>
      </w:pPr>
    </w:p>
    <w:p w14:paraId="3E62340D" w14:textId="579EAAAE" w:rsidR="00D04AEA" w:rsidRPr="00011D59" w:rsidRDefault="00A14DA3" w:rsidP="00CE4386">
      <w:pPr>
        <w:pStyle w:val="23"/>
      </w:pPr>
      <w:bookmarkStart w:id="41" w:name="_Toc136455388"/>
      <w:r w:rsidRPr="00011D59">
        <w:t>3.</w:t>
      </w:r>
      <w:r w:rsidR="002C5240" w:rsidRPr="00011D59">
        <w:t>7</w:t>
      </w:r>
      <w:r w:rsidR="007B7AC0" w:rsidRPr="00011D59">
        <w:t xml:space="preserve"> </w:t>
      </w:r>
      <w:r w:rsidR="006665E0" w:rsidRPr="00011D59">
        <w:t>Реализация функции «Добавить мероприятие в календарь смартфона»</w:t>
      </w:r>
      <w:bookmarkEnd w:id="41"/>
    </w:p>
    <w:p w14:paraId="4AEEE906" w14:textId="2EC5DB15" w:rsidR="006C00D2" w:rsidRPr="00011D59" w:rsidRDefault="00535896" w:rsidP="00430EDC">
      <w:pPr>
        <w:pStyle w:val="aa"/>
      </w:pPr>
      <w:r w:rsidRPr="00011D59">
        <w:t>Приложение подготавливает</w:t>
      </w:r>
      <w:r w:rsidR="00646CA9" w:rsidRPr="00011D59">
        <w:t xml:space="preserve"> данные о мероприятии и вызывает </w:t>
      </w:r>
      <w:r w:rsidR="00646CA9" w:rsidRPr="00011D59">
        <w:rPr>
          <w:lang w:val="en-US"/>
        </w:rPr>
        <w:t>Intent</w:t>
      </w:r>
      <w:r w:rsidR="00646CA9" w:rsidRPr="00011D59">
        <w:t xml:space="preserve"> выбора приложения-календаря (см. рисунок 3.</w:t>
      </w:r>
      <w:r w:rsidR="002C5240" w:rsidRPr="00011D59">
        <w:t>8</w:t>
      </w:r>
      <w:r w:rsidR="00646CA9" w:rsidRPr="00011D59">
        <w:t>.). Выбранное приложение получает набор данных и формирует новое событие в день проведения мероприятия</w:t>
      </w:r>
      <w:r w:rsidR="00363155" w:rsidRPr="00011D59">
        <w:t xml:space="preserve"> (см. рисунок 3.</w:t>
      </w:r>
      <w:r w:rsidR="002C5240" w:rsidRPr="00011D59">
        <w:t>9</w:t>
      </w:r>
      <w:r w:rsidR="00363155" w:rsidRPr="00011D59">
        <w:t>)</w:t>
      </w:r>
      <w:r w:rsidR="00646CA9" w:rsidRPr="00011D59">
        <w:t>.</w:t>
      </w:r>
      <w:r w:rsidR="00E06249" w:rsidRPr="00011D59">
        <w:t xml:space="preserve"> Функция реализуется в классе </w:t>
      </w:r>
      <w:proofErr w:type="spellStart"/>
      <w:r w:rsidR="00E06249" w:rsidRPr="00011D59">
        <w:rPr>
          <w:lang w:val="en-US"/>
        </w:rPr>
        <w:t>MyEventActivity</w:t>
      </w:r>
      <w:proofErr w:type="spellEnd"/>
      <w:r w:rsidR="00E06249" w:rsidRPr="00011D59">
        <w:t>.</w:t>
      </w:r>
    </w:p>
    <w:p w14:paraId="02A8CBD9" w14:textId="77777777" w:rsidR="00430EDC" w:rsidRPr="00011D59" w:rsidRDefault="00430EDC" w:rsidP="00430EDC">
      <w:pPr>
        <w:pStyle w:val="aa"/>
      </w:pPr>
    </w:p>
    <w:p w14:paraId="0930267E" w14:textId="29739EFF" w:rsidR="006C00D2" w:rsidRPr="00011D59" w:rsidRDefault="00430EDC" w:rsidP="00454091">
      <w:pPr>
        <w:pStyle w:val="aa"/>
        <w:ind w:firstLine="0"/>
        <w:jc w:val="center"/>
      </w:pPr>
      <w:r w:rsidRPr="00011D59">
        <w:rPr>
          <w:noProof/>
        </w:rPr>
        <w:lastRenderedPageBreak/>
        <w:drawing>
          <wp:inline distT="0" distB="0" distL="0" distR="0" wp14:anchorId="5CB8BF88" wp14:editId="66219F1D">
            <wp:extent cx="1616995" cy="3504328"/>
            <wp:effectExtent l="19050" t="19050" r="21590" b="203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45189" cy="3565430"/>
                    </a:xfrm>
                    <a:prstGeom prst="rect">
                      <a:avLst/>
                    </a:prstGeom>
                    <a:noFill/>
                    <a:ln>
                      <a:solidFill>
                        <a:schemeClr val="tx1"/>
                      </a:solidFill>
                    </a:ln>
                  </pic:spPr>
                </pic:pic>
              </a:graphicData>
            </a:graphic>
          </wp:inline>
        </w:drawing>
      </w:r>
    </w:p>
    <w:p w14:paraId="424FE282" w14:textId="01A239D4" w:rsidR="006C00D2" w:rsidRPr="00011D59" w:rsidRDefault="00B8376E" w:rsidP="00454091">
      <w:pPr>
        <w:pStyle w:val="aa"/>
        <w:ind w:firstLine="0"/>
        <w:jc w:val="center"/>
      </w:pPr>
      <w:r w:rsidRPr="00011D59">
        <w:t>Рисунок 3.</w:t>
      </w:r>
      <w:r w:rsidR="002C5240" w:rsidRPr="00011D59">
        <w:t>8</w:t>
      </w:r>
      <w:r w:rsidRPr="00011D59">
        <w:t xml:space="preserve"> – Вызов приложения-календаря устройства</w:t>
      </w:r>
    </w:p>
    <w:p w14:paraId="2CAD4370" w14:textId="0E00DC3C" w:rsidR="00B8376E" w:rsidRPr="00011D59" w:rsidRDefault="00B8376E" w:rsidP="00454091">
      <w:pPr>
        <w:pStyle w:val="aa"/>
        <w:ind w:firstLine="0"/>
        <w:jc w:val="center"/>
      </w:pPr>
    </w:p>
    <w:p w14:paraId="520D9448" w14:textId="2F482E73" w:rsidR="00B8376E" w:rsidRPr="00011D59" w:rsidRDefault="00B8376E" w:rsidP="00454091">
      <w:pPr>
        <w:pStyle w:val="aa"/>
        <w:ind w:firstLine="0"/>
        <w:jc w:val="center"/>
      </w:pPr>
      <w:r w:rsidRPr="00011D59">
        <w:rPr>
          <w:noProof/>
        </w:rPr>
        <w:drawing>
          <wp:inline distT="0" distB="0" distL="0" distR="0" wp14:anchorId="0984085C" wp14:editId="51B32D23">
            <wp:extent cx="1437196" cy="3114675"/>
            <wp:effectExtent l="19050" t="19050" r="10795"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62320" cy="3169124"/>
                    </a:xfrm>
                    <a:prstGeom prst="rect">
                      <a:avLst/>
                    </a:prstGeom>
                    <a:noFill/>
                    <a:ln>
                      <a:solidFill>
                        <a:schemeClr val="tx1"/>
                      </a:solidFill>
                    </a:ln>
                  </pic:spPr>
                </pic:pic>
              </a:graphicData>
            </a:graphic>
          </wp:inline>
        </w:drawing>
      </w:r>
    </w:p>
    <w:p w14:paraId="57C9755D" w14:textId="2865829F" w:rsidR="00B8376E" w:rsidRPr="00011D59" w:rsidRDefault="00B8376E" w:rsidP="00B8376E">
      <w:pPr>
        <w:pStyle w:val="aa"/>
        <w:ind w:firstLine="0"/>
        <w:jc w:val="center"/>
      </w:pPr>
      <w:r w:rsidRPr="00011D59">
        <w:t>Рисунок 3.</w:t>
      </w:r>
      <w:r w:rsidR="002C5240" w:rsidRPr="00011D59">
        <w:t>9</w:t>
      </w:r>
      <w:r w:rsidRPr="00011D59">
        <w:t xml:space="preserve"> – Создание нового события в календаре</w:t>
      </w:r>
    </w:p>
    <w:p w14:paraId="26612AB1" w14:textId="77777777" w:rsidR="002C5240" w:rsidRPr="00011D59" w:rsidRDefault="002C5240" w:rsidP="00B8376E">
      <w:pPr>
        <w:pStyle w:val="aa"/>
        <w:ind w:firstLine="0"/>
        <w:jc w:val="center"/>
      </w:pPr>
    </w:p>
    <w:p w14:paraId="245B4F3E" w14:textId="051FEFC5" w:rsidR="00D02CFA" w:rsidRPr="00011D59" w:rsidRDefault="00A14DA3" w:rsidP="00CE4386">
      <w:pPr>
        <w:pStyle w:val="23"/>
      </w:pPr>
      <w:bookmarkStart w:id="42" w:name="_Toc136455389"/>
      <w:r w:rsidRPr="00011D59">
        <w:t>3.</w:t>
      </w:r>
      <w:r w:rsidR="002C5240" w:rsidRPr="00011D59">
        <w:t>8</w:t>
      </w:r>
      <w:r w:rsidR="007B3D58" w:rsidRPr="00011D59">
        <w:t xml:space="preserve"> </w:t>
      </w:r>
      <w:r w:rsidR="00880B17" w:rsidRPr="00011D59">
        <w:t>Реализация функции «</w:t>
      </w:r>
      <w:r w:rsidR="00F7004A" w:rsidRPr="00011D59">
        <w:t>Отменить регистрацию на мероприятие</w:t>
      </w:r>
      <w:r w:rsidR="00880B17" w:rsidRPr="00011D59">
        <w:t>»</w:t>
      </w:r>
      <w:bookmarkEnd w:id="42"/>
    </w:p>
    <w:p w14:paraId="561DFA0D" w14:textId="15BD5DE2" w:rsidR="00D6040A" w:rsidRPr="00011D59" w:rsidRDefault="00DD3548" w:rsidP="00D6040A">
      <w:pPr>
        <w:pStyle w:val="aa"/>
      </w:pPr>
      <w:r w:rsidRPr="00011D59">
        <w:t xml:space="preserve">При нажатии </w:t>
      </w:r>
      <w:r w:rsidR="0013072F" w:rsidRPr="00011D59">
        <w:t>на соответствующую кнопку на странице мероприятия</w:t>
      </w:r>
      <w:r w:rsidRPr="00011D59">
        <w:t xml:space="preserve"> вызывается диалог-предупреждение об отмене регистрации на мероприятии (см. рисунок 3.</w:t>
      </w:r>
      <w:r w:rsidR="002C5240" w:rsidRPr="00011D59">
        <w:t>10</w:t>
      </w:r>
      <w:r w:rsidRPr="00011D59">
        <w:t>).</w:t>
      </w:r>
      <w:r w:rsidR="00D6040A" w:rsidRPr="00011D59">
        <w:t xml:space="preserve"> </w:t>
      </w:r>
    </w:p>
    <w:p w14:paraId="3AFA795A" w14:textId="7F1CDE3F" w:rsidR="002269CF" w:rsidRPr="00011D59" w:rsidRDefault="002269CF" w:rsidP="00AA2576">
      <w:pPr>
        <w:pStyle w:val="aa"/>
        <w:ind w:firstLine="0"/>
        <w:jc w:val="center"/>
      </w:pPr>
    </w:p>
    <w:p w14:paraId="11871EF6" w14:textId="0C441410" w:rsidR="00D6040A" w:rsidRPr="00011D59" w:rsidRDefault="00D6040A" w:rsidP="00AA2576">
      <w:pPr>
        <w:pStyle w:val="aa"/>
        <w:ind w:firstLine="0"/>
        <w:jc w:val="center"/>
      </w:pPr>
      <w:r w:rsidRPr="00011D59">
        <w:rPr>
          <w:noProof/>
        </w:rPr>
        <w:lastRenderedPageBreak/>
        <w:drawing>
          <wp:inline distT="0" distB="0" distL="0" distR="0" wp14:anchorId="7E131837" wp14:editId="55B608E1">
            <wp:extent cx="1388640" cy="3009442"/>
            <wp:effectExtent l="19050" t="19050" r="21590" b="1968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18384" cy="3073904"/>
                    </a:xfrm>
                    <a:prstGeom prst="rect">
                      <a:avLst/>
                    </a:prstGeom>
                    <a:noFill/>
                    <a:ln>
                      <a:solidFill>
                        <a:schemeClr val="tx1"/>
                      </a:solidFill>
                    </a:ln>
                  </pic:spPr>
                </pic:pic>
              </a:graphicData>
            </a:graphic>
          </wp:inline>
        </w:drawing>
      </w:r>
    </w:p>
    <w:p w14:paraId="0DBA1BA6" w14:textId="4CF15C84" w:rsidR="00D6040A" w:rsidRPr="00011D59" w:rsidRDefault="00D6040A" w:rsidP="00D6040A">
      <w:pPr>
        <w:pStyle w:val="aa"/>
        <w:ind w:firstLine="0"/>
        <w:jc w:val="center"/>
      </w:pPr>
      <w:r w:rsidRPr="00011D59">
        <w:t>Рисунок 3.</w:t>
      </w:r>
      <w:r w:rsidR="002C5240" w:rsidRPr="00011D59">
        <w:t xml:space="preserve">10 </w:t>
      </w:r>
      <w:r w:rsidRPr="00011D59">
        <w:t>– Отмена регистрации на мероприятие</w:t>
      </w:r>
    </w:p>
    <w:p w14:paraId="5DA2965F" w14:textId="416F9EB1" w:rsidR="002269CF" w:rsidRPr="00011D59" w:rsidRDefault="002269CF" w:rsidP="00AA2576">
      <w:pPr>
        <w:pStyle w:val="aa"/>
        <w:ind w:firstLine="0"/>
        <w:jc w:val="center"/>
      </w:pPr>
    </w:p>
    <w:p w14:paraId="1F562376" w14:textId="7FCD4BB8" w:rsidR="00C23A32" w:rsidRPr="00011D59" w:rsidRDefault="00A14DA3" w:rsidP="00CE4386">
      <w:pPr>
        <w:pStyle w:val="23"/>
      </w:pPr>
      <w:bookmarkStart w:id="43" w:name="_Toc136455390"/>
      <w:r w:rsidRPr="00011D59">
        <w:t>3.</w:t>
      </w:r>
      <w:r w:rsidR="002C5240" w:rsidRPr="00011D59">
        <w:t>9</w:t>
      </w:r>
      <w:r w:rsidR="004E44EC" w:rsidRPr="00011D59">
        <w:t xml:space="preserve"> Реализация функции смены языка приложения</w:t>
      </w:r>
      <w:bookmarkEnd w:id="43"/>
    </w:p>
    <w:p w14:paraId="4AB18DE7" w14:textId="065E4064" w:rsidR="00C23A32" w:rsidRPr="00011D59" w:rsidRDefault="003E3870" w:rsidP="004E44EC">
      <w:pPr>
        <w:pStyle w:val="aa"/>
      </w:pPr>
      <w:r w:rsidRPr="00011D59">
        <w:t xml:space="preserve">Приложение поддерживает локализацию на два языка: русский и английский. Смена языка осуществляется путем выбора посредством радиокнопок диалогового окна приложения. </w:t>
      </w:r>
      <w:r w:rsidR="008B500F" w:rsidRPr="00011D59">
        <w:t xml:space="preserve">Функция реализована в классе </w:t>
      </w:r>
      <w:proofErr w:type="spellStart"/>
      <w:r w:rsidR="008B500F" w:rsidRPr="00011D59">
        <w:rPr>
          <w:lang w:val="en-US"/>
        </w:rPr>
        <w:t>SharedPrefs</w:t>
      </w:r>
      <w:proofErr w:type="spellEnd"/>
      <w:r w:rsidR="008B500F" w:rsidRPr="00011D59">
        <w:t xml:space="preserve">, вызов диалогового окна в классе </w:t>
      </w:r>
      <w:proofErr w:type="spellStart"/>
      <w:r w:rsidR="008B500F" w:rsidRPr="00011D59">
        <w:rPr>
          <w:lang w:val="en-US"/>
        </w:rPr>
        <w:t>SettingsActivity</w:t>
      </w:r>
      <w:proofErr w:type="spellEnd"/>
      <w:r w:rsidR="008B500F" w:rsidRPr="00011D59">
        <w:t xml:space="preserve"> (см. рисунок 3.</w:t>
      </w:r>
      <w:r w:rsidR="002C5240" w:rsidRPr="00011D59">
        <w:t>11</w:t>
      </w:r>
      <w:r w:rsidR="008B500F" w:rsidRPr="00011D59">
        <w:t>).</w:t>
      </w:r>
    </w:p>
    <w:p w14:paraId="42B4B7ED" w14:textId="2A00C934" w:rsidR="004E44EC" w:rsidRPr="00011D59" w:rsidRDefault="004E44EC" w:rsidP="00AA2576">
      <w:pPr>
        <w:pStyle w:val="aa"/>
        <w:ind w:firstLine="0"/>
        <w:jc w:val="center"/>
      </w:pPr>
    </w:p>
    <w:p w14:paraId="7B339C04" w14:textId="08ECFB2A" w:rsidR="004E44EC" w:rsidRPr="00011D59" w:rsidRDefault="002F7C1B" w:rsidP="00AA2576">
      <w:pPr>
        <w:pStyle w:val="aa"/>
        <w:ind w:firstLine="0"/>
        <w:jc w:val="center"/>
        <w:rPr>
          <w:lang w:val="en-US"/>
        </w:rPr>
      </w:pPr>
      <w:r w:rsidRPr="00011D59">
        <w:rPr>
          <w:noProof/>
        </w:rPr>
        <w:drawing>
          <wp:inline distT="0" distB="0" distL="0" distR="0" wp14:anchorId="255F64A6" wp14:editId="25449BCE">
            <wp:extent cx="1505444" cy="3262579"/>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35091" cy="3326829"/>
                    </a:xfrm>
                    <a:prstGeom prst="rect">
                      <a:avLst/>
                    </a:prstGeom>
                    <a:noFill/>
                    <a:ln>
                      <a:noFill/>
                    </a:ln>
                  </pic:spPr>
                </pic:pic>
              </a:graphicData>
            </a:graphic>
          </wp:inline>
        </w:drawing>
      </w:r>
    </w:p>
    <w:p w14:paraId="3AB48381" w14:textId="61D778E5" w:rsidR="002F7C1B" w:rsidRPr="00011D59" w:rsidRDefault="002F7C1B" w:rsidP="002F7C1B">
      <w:pPr>
        <w:pStyle w:val="aa"/>
        <w:ind w:firstLine="0"/>
        <w:jc w:val="center"/>
      </w:pPr>
      <w:r w:rsidRPr="00011D59">
        <w:t>Рисунок 3.</w:t>
      </w:r>
      <w:r w:rsidR="002C5240" w:rsidRPr="00011D59">
        <w:t>11</w:t>
      </w:r>
      <w:r w:rsidRPr="00011D59">
        <w:t xml:space="preserve"> – Диалоговое окно смены языка</w:t>
      </w:r>
    </w:p>
    <w:p w14:paraId="2245D996" w14:textId="77777777" w:rsidR="002242CA" w:rsidRPr="00011D59" w:rsidRDefault="002242CA" w:rsidP="002F7C1B">
      <w:pPr>
        <w:pStyle w:val="aa"/>
        <w:ind w:firstLine="0"/>
        <w:jc w:val="center"/>
      </w:pPr>
    </w:p>
    <w:p w14:paraId="5A1D36F3" w14:textId="16843D7C" w:rsidR="00603DAC" w:rsidRPr="00011D59" w:rsidRDefault="00A14DA3" w:rsidP="00CE4386">
      <w:pPr>
        <w:pStyle w:val="23"/>
      </w:pPr>
      <w:bookmarkStart w:id="44" w:name="_Toc136455391"/>
      <w:r w:rsidRPr="00011D59">
        <w:lastRenderedPageBreak/>
        <w:t>3.</w:t>
      </w:r>
      <w:r w:rsidR="002C5240" w:rsidRPr="00011D59">
        <w:t>10</w:t>
      </w:r>
      <w:r w:rsidR="00372595" w:rsidRPr="00011D59">
        <w:t xml:space="preserve"> </w:t>
      </w:r>
      <w:r w:rsidR="00BA597D" w:rsidRPr="00011D59">
        <w:t>Реализация функции смены графической темы приложения</w:t>
      </w:r>
      <w:bookmarkEnd w:id="44"/>
    </w:p>
    <w:p w14:paraId="6D000806" w14:textId="0A9BE0EA" w:rsidR="00F1250A" w:rsidRPr="00011D59" w:rsidRDefault="00843973" w:rsidP="00F1250A">
      <w:pPr>
        <w:pStyle w:val="aa"/>
      </w:pPr>
      <w:r w:rsidRPr="00011D59">
        <w:t>Смена графической темы приложения осуществляется за счет изменения состояния переключателя</w:t>
      </w:r>
      <w:r w:rsidR="00FE07DB" w:rsidRPr="00011D59">
        <w:t xml:space="preserve"> (см. рисунок 3.</w:t>
      </w:r>
      <w:r w:rsidR="002C5240" w:rsidRPr="00011D59">
        <w:t>12</w:t>
      </w:r>
      <w:r w:rsidR="00FE07DB" w:rsidRPr="00011D59">
        <w:t>)</w:t>
      </w:r>
      <w:r w:rsidRPr="00011D59">
        <w:t xml:space="preserve">. </w:t>
      </w:r>
      <w:r w:rsidR="00F1250A" w:rsidRPr="00011D59">
        <w:t xml:space="preserve">Функция реализована в классе </w:t>
      </w:r>
      <w:proofErr w:type="spellStart"/>
      <w:r w:rsidR="00F1250A" w:rsidRPr="00011D59">
        <w:rPr>
          <w:lang w:val="en-US"/>
        </w:rPr>
        <w:t>SharedPrefs</w:t>
      </w:r>
      <w:proofErr w:type="spellEnd"/>
      <w:r w:rsidR="00F1250A" w:rsidRPr="00011D59">
        <w:t xml:space="preserve">, вызов диалогового окна в классе </w:t>
      </w:r>
      <w:proofErr w:type="spellStart"/>
      <w:r w:rsidR="00F1250A" w:rsidRPr="00011D59">
        <w:rPr>
          <w:lang w:val="en-US"/>
        </w:rPr>
        <w:t>SettingsActivity</w:t>
      </w:r>
      <w:proofErr w:type="spellEnd"/>
      <w:r w:rsidR="00F1250A" w:rsidRPr="00011D59">
        <w:t>.</w:t>
      </w:r>
    </w:p>
    <w:p w14:paraId="33D1DC81" w14:textId="15051888" w:rsidR="00BA597D" w:rsidRPr="00011D59" w:rsidRDefault="00BA597D" w:rsidP="00AA2576">
      <w:pPr>
        <w:pStyle w:val="aa"/>
        <w:ind w:firstLine="0"/>
        <w:jc w:val="center"/>
      </w:pPr>
    </w:p>
    <w:p w14:paraId="7F8AE0CF" w14:textId="1375B713" w:rsidR="00BA597D" w:rsidRPr="00011D59" w:rsidRDefault="00C56E9B" w:rsidP="00AA2576">
      <w:pPr>
        <w:pStyle w:val="aa"/>
        <w:ind w:firstLine="0"/>
        <w:jc w:val="center"/>
        <w:rPr>
          <w:lang w:val="en-US"/>
        </w:rPr>
      </w:pPr>
      <w:r w:rsidRPr="00011D59">
        <w:rPr>
          <w:noProof/>
          <w:lang w:val="en-US"/>
        </w:rPr>
        <w:drawing>
          <wp:inline distT="0" distB="0" distL="0" distR="0" wp14:anchorId="25FD1C5C" wp14:editId="05BDC4BE">
            <wp:extent cx="2301275" cy="2501514"/>
            <wp:effectExtent l="19050" t="19050" r="22860" b="133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19955" cy="2521819"/>
                    </a:xfrm>
                    <a:prstGeom prst="rect">
                      <a:avLst/>
                    </a:prstGeom>
                    <a:ln>
                      <a:solidFill>
                        <a:schemeClr val="tx1"/>
                      </a:solidFill>
                    </a:ln>
                  </pic:spPr>
                </pic:pic>
              </a:graphicData>
            </a:graphic>
          </wp:inline>
        </w:drawing>
      </w:r>
    </w:p>
    <w:p w14:paraId="33FA441D" w14:textId="193C16DE" w:rsidR="00C56E9B" w:rsidRPr="00011D59" w:rsidRDefault="00C56E9B" w:rsidP="00C56E9B">
      <w:pPr>
        <w:pStyle w:val="aa"/>
        <w:ind w:firstLine="0"/>
        <w:jc w:val="center"/>
      </w:pPr>
      <w:r w:rsidRPr="00011D59">
        <w:t>Рисунок 3.</w:t>
      </w:r>
      <w:r w:rsidR="002C5240" w:rsidRPr="00011D59">
        <w:t xml:space="preserve">12 </w:t>
      </w:r>
      <w:r w:rsidRPr="00011D59">
        <w:t>– Смена графической темы</w:t>
      </w:r>
    </w:p>
    <w:p w14:paraId="31460DBA" w14:textId="77777777" w:rsidR="005010E3" w:rsidRPr="00011D59" w:rsidRDefault="005010E3" w:rsidP="00C56E9B">
      <w:pPr>
        <w:pStyle w:val="aa"/>
        <w:ind w:firstLine="0"/>
        <w:jc w:val="center"/>
      </w:pPr>
    </w:p>
    <w:p w14:paraId="1E482F0B" w14:textId="6B53EB09" w:rsidR="00603DAC" w:rsidRPr="00011D59" w:rsidRDefault="00A14DA3" w:rsidP="00CE4386">
      <w:pPr>
        <w:pStyle w:val="23"/>
      </w:pPr>
      <w:bookmarkStart w:id="45" w:name="_Toc136455392"/>
      <w:r w:rsidRPr="00011D59">
        <w:t>3.</w:t>
      </w:r>
      <w:r w:rsidR="002C5240" w:rsidRPr="00011D59">
        <w:t>11</w:t>
      </w:r>
      <w:r w:rsidR="004E286E" w:rsidRPr="00011D59">
        <w:t xml:space="preserve"> </w:t>
      </w:r>
      <w:r w:rsidR="00B11000" w:rsidRPr="00011D59">
        <w:t>Реализация функции «Авторизоваться с помощью логина и пароля»</w:t>
      </w:r>
      <w:bookmarkEnd w:id="45"/>
    </w:p>
    <w:p w14:paraId="63E4A8D5" w14:textId="7937063C" w:rsidR="004E286E" w:rsidRPr="00011D59" w:rsidRDefault="002206EC" w:rsidP="00F1250A">
      <w:pPr>
        <w:pStyle w:val="aa"/>
      </w:pPr>
      <w:r w:rsidRPr="00011D59">
        <w:t xml:space="preserve">Для запуска данной функции пользователю необходимо заполнить поля имени пользователя и пароля. </w:t>
      </w:r>
      <w:r w:rsidR="00345CC1" w:rsidRPr="00011D59">
        <w:t>При отсутствии заполнения или частичной заполненности данных полей приложение не начинает выполнение функции. При заполнении полей вызывается диалоговое окно выбора роли для авторизации (см. рисунок 3.1</w:t>
      </w:r>
      <w:r w:rsidR="002C5240" w:rsidRPr="00011D59">
        <w:t>3</w:t>
      </w:r>
      <w:r w:rsidR="00345CC1" w:rsidRPr="00011D59">
        <w:t>).</w:t>
      </w:r>
      <w:r w:rsidR="00F1250A" w:rsidRPr="00011D59">
        <w:t xml:space="preserve"> Функция реализована в классе </w:t>
      </w:r>
      <w:proofErr w:type="spellStart"/>
      <w:r w:rsidR="00F1250A" w:rsidRPr="00011D59">
        <w:rPr>
          <w:lang w:val="en-US"/>
        </w:rPr>
        <w:t>SharedPrefs</w:t>
      </w:r>
      <w:proofErr w:type="spellEnd"/>
      <w:r w:rsidR="00F1250A" w:rsidRPr="00011D59">
        <w:t xml:space="preserve">, вызов диалогового окна в классе </w:t>
      </w:r>
      <w:proofErr w:type="spellStart"/>
      <w:r w:rsidR="00F1250A" w:rsidRPr="00011D59">
        <w:rPr>
          <w:lang w:val="en-US"/>
        </w:rPr>
        <w:t>ProfileCleanFragment</w:t>
      </w:r>
      <w:proofErr w:type="spellEnd"/>
      <w:r w:rsidR="00F1250A" w:rsidRPr="00011D59">
        <w:t>.</w:t>
      </w:r>
    </w:p>
    <w:p w14:paraId="39B30626" w14:textId="23FFBB4B" w:rsidR="004E286E" w:rsidRPr="00011D59" w:rsidRDefault="004E286E" w:rsidP="00AA2576">
      <w:pPr>
        <w:pStyle w:val="aa"/>
        <w:ind w:firstLine="0"/>
        <w:jc w:val="center"/>
      </w:pPr>
    </w:p>
    <w:p w14:paraId="24C0FDC5" w14:textId="5FA8EB98" w:rsidR="004E286E" w:rsidRPr="00011D59" w:rsidRDefault="005C60B0" w:rsidP="00AA2576">
      <w:pPr>
        <w:pStyle w:val="aa"/>
        <w:ind w:firstLine="0"/>
        <w:jc w:val="center"/>
      </w:pPr>
      <w:r w:rsidRPr="00011D59">
        <w:rPr>
          <w:noProof/>
        </w:rPr>
        <w:drawing>
          <wp:inline distT="0" distB="0" distL="0" distR="0" wp14:anchorId="1049F9D5" wp14:editId="5FF38F72">
            <wp:extent cx="1345565" cy="2916090"/>
            <wp:effectExtent l="0" t="0" r="698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91235" cy="3015065"/>
                    </a:xfrm>
                    <a:prstGeom prst="rect">
                      <a:avLst/>
                    </a:prstGeom>
                    <a:noFill/>
                    <a:ln>
                      <a:noFill/>
                    </a:ln>
                  </pic:spPr>
                </pic:pic>
              </a:graphicData>
            </a:graphic>
          </wp:inline>
        </w:drawing>
      </w:r>
    </w:p>
    <w:p w14:paraId="51B903D7" w14:textId="7BA1EAD8" w:rsidR="005C60B0" w:rsidRPr="00011D59" w:rsidRDefault="005C60B0" w:rsidP="005C60B0">
      <w:pPr>
        <w:pStyle w:val="aa"/>
        <w:ind w:firstLine="0"/>
        <w:jc w:val="center"/>
      </w:pPr>
      <w:r w:rsidRPr="00011D59">
        <w:t>Рисунок 3.1</w:t>
      </w:r>
      <w:r w:rsidR="002C5240" w:rsidRPr="00011D59">
        <w:t>3</w:t>
      </w:r>
      <w:r w:rsidRPr="00011D59">
        <w:t>– Авторизация в приложении</w:t>
      </w:r>
    </w:p>
    <w:p w14:paraId="357D7204" w14:textId="77777777" w:rsidR="00603DAC" w:rsidRPr="00011D59" w:rsidRDefault="00603DAC" w:rsidP="005C60B0">
      <w:pPr>
        <w:pStyle w:val="aa"/>
        <w:ind w:firstLine="0"/>
      </w:pPr>
    </w:p>
    <w:p w14:paraId="31A33A0B" w14:textId="1F49C791" w:rsidR="004113B2" w:rsidRPr="00011D59" w:rsidRDefault="00A14DA3" w:rsidP="00CE4386">
      <w:pPr>
        <w:pStyle w:val="23"/>
      </w:pPr>
      <w:bookmarkStart w:id="46" w:name="_Toc136455393"/>
      <w:r w:rsidRPr="00011D59">
        <w:lastRenderedPageBreak/>
        <w:t>3.</w:t>
      </w:r>
      <w:r w:rsidR="00A5618E" w:rsidRPr="00011D59">
        <w:t>1</w:t>
      </w:r>
      <w:r w:rsidR="002C5240" w:rsidRPr="00011D59">
        <w:t>2</w:t>
      </w:r>
      <w:r w:rsidR="00A5618E" w:rsidRPr="00011D59">
        <w:t xml:space="preserve"> </w:t>
      </w:r>
      <w:r w:rsidR="00D87F47" w:rsidRPr="00011D59">
        <w:t xml:space="preserve">Реализация функции </w:t>
      </w:r>
      <w:r w:rsidR="00A80E9A" w:rsidRPr="00011D59">
        <w:t>«Зарегистрироваться на мероприятие»</w:t>
      </w:r>
      <w:bookmarkEnd w:id="46"/>
    </w:p>
    <w:p w14:paraId="632894C3" w14:textId="67C92031" w:rsidR="00A80E9A" w:rsidRPr="00011D59" w:rsidRDefault="00802293" w:rsidP="000815EF">
      <w:pPr>
        <w:pStyle w:val="aa"/>
      </w:pPr>
      <w:r w:rsidRPr="00011D59">
        <w:t xml:space="preserve">Функция регистрации на мероприятие запускается нажатием соответствующей кнопки на странице мероприятия или на карточке в списке. Без авторизации в пользовательский аккаунт система предупредит о невозможности регистрации. </w:t>
      </w:r>
      <w:r w:rsidR="00574AEC" w:rsidRPr="00011D59">
        <w:t xml:space="preserve">Вызов функции осуществляется в классе </w:t>
      </w:r>
      <w:proofErr w:type="spellStart"/>
      <w:r w:rsidR="00574AEC" w:rsidRPr="00011D59">
        <w:rPr>
          <w:lang w:val="en-US"/>
        </w:rPr>
        <w:t>EventActivity</w:t>
      </w:r>
      <w:proofErr w:type="spellEnd"/>
      <w:r w:rsidR="00574AEC" w:rsidRPr="00011D59">
        <w:t xml:space="preserve"> (см. рисунок 3.1</w:t>
      </w:r>
      <w:r w:rsidR="002C5240" w:rsidRPr="00011D59">
        <w:t>4</w:t>
      </w:r>
      <w:r w:rsidR="00574AEC" w:rsidRPr="00011D59">
        <w:t>)</w:t>
      </w:r>
    </w:p>
    <w:p w14:paraId="5776C5DD" w14:textId="02918ED3" w:rsidR="005348BC" w:rsidRPr="00011D59" w:rsidRDefault="005348BC" w:rsidP="000815EF">
      <w:pPr>
        <w:pStyle w:val="aa"/>
      </w:pPr>
    </w:p>
    <w:p w14:paraId="2520D878" w14:textId="791AF003" w:rsidR="005348BC" w:rsidRPr="00011D59" w:rsidRDefault="007F05B1" w:rsidP="005348BC">
      <w:pPr>
        <w:pStyle w:val="aa"/>
        <w:ind w:firstLine="0"/>
        <w:jc w:val="center"/>
      </w:pPr>
      <w:r w:rsidRPr="00011D59">
        <w:rPr>
          <w:noProof/>
        </w:rPr>
        <w:drawing>
          <wp:inline distT="0" distB="0" distL="0" distR="0" wp14:anchorId="16CFC6B0" wp14:editId="0A8422C5">
            <wp:extent cx="1497600" cy="3244132"/>
            <wp:effectExtent l="0" t="0" r="762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07230" cy="3264992"/>
                    </a:xfrm>
                    <a:prstGeom prst="rect">
                      <a:avLst/>
                    </a:prstGeom>
                    <a:noFill/>
                    <a:ln>
                      <a:noFill/>
                    </a:ln>
                  </pic:spPr>
                </pic:pic>
              </a:graphicData>
            </a:graphic>
          </wp:inline>
        </w:drawing>
      </w:r>
    </w:p>
    <w:p w14:paraId="346EA27F" w14:textId="4F7E365F" w:rsidR="007F05B1" w:rsidRPr="00011D59" w:rsidRDefault="007F05B1" w:rsidP="007F05B1">
      <w:pPr>
        <w:pStyle w:val="aa"/>
        <w:ind w:firstLine="0"/>
        <w:jc w:val="center"/>
      </w:pPr>
      <w:r w:rsidRPr="00011D59">
        <w:t>Рисунок 3.1</w:t>
      </w:r>
      <w:r w:rsidR="002C5240" w:rsidRPr="00011D59">
        <w:t>4</w:t>
      </w:r>
      <w:r w:rsidRPr="00011D59">
        <w:t>– Регистрация на мероприятие</w:t>
      </w:r>
    </w:p>
    <w:p w14:paraId="4A8BF496" w14:textId="77777777" w:rsidR="00876F32" w:rsidRPr="00011D59" w:rsidRDefault="00876F32" w:rsidP="007F05B1">
      <w:pPr>
        <w:pStyle w:val="aa"/>
        <w:ind w:firstLine="0"/>
        <w:jc w:val="center"/>
      </w:pPr>
    </w:p>
    <w:p w14:paraId="24DE319E" w14:textId="6195F816" w:rsidR="006D19D0" w:rsidRPr="00011D59" w:rsidRDefault="00A14DA3" w:rsidP="00CE4386">
      <w:pPr>
        <w:pStyle w:val="23"/>
      </w:pPr>
      <w:bookmarkStart w:id="47" w:name="_Toc136455394"/>
      <w:r w:rsidRPr="00011D59">
        <w:t>3.</w:t>
      </w:r>
      <w:r w:rsidR="006D19D0" w:rsidRPr="00011D59">
        <w:t>13 Реализация функции «Просмотреть список зарегистрированных участников»</w:t>
      </w:r>
      <w:bookmarkEnd w:id="47"/>
    </w:p>
    <w:p w14:paraId="08B630E2" w14:textId="7BDA7877" w:rsidR="00572008" w:rsidRPr="00011D59" w:rsidRDefault="00305C92" w:rsidP="00572008">
      <w:pPr>
        <w:pStyle w:val="aa"/>
      </w:pPr>
      <w:r w:rsidRPr="00011D59">
        <w:t xml:space="preserve">При открытии страницы статистики мероприятия приложение обращается к серверу информационной системы «Рейтинг студента», получает данные о посещаемости. Функция получения данных реализована в классе </w:t>
      </w:r>
      <w:proofErr w:type="spellStart"/>
      <w:r w:rsidRPr="00011D59">
        <w:t>ServerHelper</w:t>
      </w:r>
      <w:proofErr w:type="spellEnd"/>
      <w:r w:rsidRPr="00011D59">
        <w:t xml:space="preserve">, заполнение данных в </w:t>
      </w:r>
      <w:proofErr w:type="spellStart"/>
      <w:r w:rsidR="008E08A4" w:rsidRPr="00011D59">
        <w:t>EventStatsActivity</w:t>
      </w:r>
      <w:proofErr w:type="spellEnd"/>
      <w:r w:rsidR="008E08A4" w:rsidRPr="00011D59">
        <w:t xml:space="preserve"> </w:t>
      </w:r>
      <w:r w:rsidRPr="00011D59">
        <w:t>(см. рисунок</w:t>
      </w:r>
      <w:r w:rsidR="00935EAB" w:rsidRPr="00011D59">
        <w:t xml:space="preserve"> </w:t>
      </w:r>
      <w:r w:rsidRPr="00011D59">
        <w:t>3.</w:t>
      </w:r>
      <w:r w:rsidR="00935EAB" w:rsidRPr="00011D59">
        <w:t>15</w:t>
      </w:r>
      <w:r w:rsidRPr="00011D59">
        <w:t>).</w:t>
      </w:r>
    </w:p>
    <w:p w14:paraId="074C5E73" w14:textId="1634E0F1" w:rsidR="00257EFD" w:rsidRPr="00011D59" w:rsidRDefault="00257EFD" w:rsidP="00257EFD">
      <w:pPr>
        <w:pStyle w:val="aa"/>
        <w:ind w:firstLine="0"/>
        <w:jc w:val="center"/>
      </w:pPr>
    </w:p>
    <w:p w14:paraId="05A64988" w14:textId="24EC65F4" w:rsidR="001626D6" w:rsidRPr="00011D59" w:rsidRDefault="00182E08" w:rsidP="00257EFD">
      <w:pPr>
        <w:pStyle w:val="aa"/>
        <w:ind w:firstLine="0"/>
        <w:jc w:val="center"/>
      </w:pPr>
      <w:r w:rsidRPr="00011D59">
        <w:rPr>
          <w:noProof/>
        </w:rPr>
        <w:drawing>
          <wp:inline distT="0" distB="0" distL="0" distR="0" wp14:anchorId="62F1B116" wp14:editId="64A9D51F">
            <wp:extent cx="4153770" cy="1978025"/>
            <wp:effectExtent l="0" t="0" r="0" b="317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3050"/>
                    <a:stretch/>
                  </pic:blipFill>
                  <pic:spPr bwMode="auto">
                    <a:xfrm>
                      <a:off x="0" y="0"/>
                      <a:ext cx="4225768" cy="2012310"/>
                    </a:xfrm>
                    <a:prstGeom prst="rect">
                      <a:avLst/>
                    </a:prstGeom>
                    <a:noFill/>
                    <a:ln>
                      <a:noFill/>
                    </a:ln>
                    <a:extLst>
                      <a:ext uri="{53640926-AAD7-44D8-BBD7-CCE9431645EC}">
                        <a14:shadowObscured xmlns:a14="http://schemas.microsoft.com/office/drawing/2010/main"/>
                      </a:ext>
                    </a:extLst>
                  </pic:spPr>
                </pic:pic>
              </a:graphicData>
            </a:graphic>
          </wp:inline>
        </w:drawing>
      </w:r>
    </w:p>
    <w:p w14:paraId="226432E5" w14:textId="79F26C4D" w:rsidR="00182E08" w:rsidRPr="00011D59" w:rsidRDefault="00182E08" w:rsidP="00182E08">
      <w:pPr>
        <w:pStyle w:val="aa"/>
        <w:ind w:firstLine="0"/>
        <w:jc w:val="center"/>
      </w:pPr>
      <w:r w:rsidRPr="00011D59">
        <w:t xml:space="preserve">Рисунок 3.15 – </w:t>
      </w:r>
      <w:r w:rsidR="00664DD9" w:rsidRPr="00011D59">
        <w:t xml:space="preserve">Статистика </w:t>
      </w:r>
      <w:r w:rsidR="000B636D" w:rsidRPr="00011D59">
        <w:t>мероприятия</w:t>
      </w:r>
    </w:p>
    <w:p w14:paraId="1C05122A" w14:textId="32C86B13" w:rsidR="00CE4386" w:rsidRPr="00011D59" w:rsidRDefault="00CE4386">
      <w:pPr>
        <w:rPr>
          <w:rFonts w:ascii="Times New Roman" w:hAnsi="Times New Roman"/>
          <w:color w:val="000000" w:themeColor="text1"/>
          <w:sz w:val="28"/>
          <w:lang w:eastAsia="ru-RU"/>
        </w:rPr>
      </w:pPr>
      <w:r w:rsidRPr="00011D59">
        <w:rPr>
          <w:rFonts w:ascii="Times New Roman" w:hAnsi="Times New Roman"/>
          <w:color w:val="000000" w:themeColor="text1"/>
          <w:sz w:val="28"/>
          <w:lang w:eastAsia="ru-RU"/>
        </w:rPr>
        <w:br w:type="page"/>
      </w:r>
    </w:p>
    <w:p w14:paraId="02F5A4B1" w14:textId="63A1BFFF" w:rsidR="00465A45" w:rsidRPr="00011D59" w:rsidRDefault="00465A45" w:rsidP="00465A45">
      <w:pPr>
        <w:pStyle w:val="12"/>
        <w:spacing w:before="0" w:after="60"/>
      </w:pPr>
      <w:bookmarkStart w:id="48" w:name="_Toc136455395"/>
      <w:r w:rsidRPr="00011D59">
        <w:lastRenderedPageBreak/>
        <w:t>4 Тестирование системы</w:t>
      </w:r>
      <w:bookmarkEnd w:id="48"/>
    </w:p>
    <w:p w14:paraId="4F4F95CB" w14:textId="4994BE7C" w:rsidR="00465A45" w:rsidRPr="00011D59" w:rsidRDefault="0053205E" w:rsidP="004C06F1">
      <w:pPr>
        <w:pStyle w:val="aa"/>
      </w:pPr>
      <w:r w:rsidRPr="00011D59">
        <w:t xml:space="preserve">Тестовое приложение было представлено фокус-группе, состоящей из студентов ИРНИТУ, которые </w:t>
      </w:r>
      <w:r w:rsidR="00A00789" w:rsidRPr="00011D59">
        <w:t>получили сборку</w:t>
      </w:r>
      <w:r w:rsidRPr="00011D59">
        <w:t xml:space="preserve"> для проведения тестирования</w:t>
      </w:r>
      <w:r w:rsidR="00C476C9" w:rsidRPr="00011D59">
        <w:t xml:space="preserve"> и анкету для</w:t>
      </w:r>
      <w:r w:rsidRPr="00011D59">
        <w:t xml:space="preserve"> предоставления обратной связи. Целью тестирования было определение</w:t>
      </w:r>
      <w:r w:rsidR="0026063B" w:rsidRPr="00011D59">
        <w:t xml:space="preserve"> уровня</w:t>
      </w:r>
      <w:r w:rsidRPr="00011D59">
        <w:t xml:space="preserve"> </w:t>
      </w:r>
      <w:r w:rsidR="00B07337" w:rsidRPr="00011D59">
        <w:t>работоспособности</w:t>
      </w:r>
      <w:r w:rsidRPr="00011D59">
        <w:t xml:space="preserve"> приложения на различных типах устройств и версиях операционной системы Android, а также оценка функциональности, стабильности и удобства использования.</w:t>
      </w:r>
    </w:p>
    <w:p w14:paraId="3435499A" w14:textId="0A498ABD" w:rsidR="005C7A82" w:rsidRPr="00011D59" w:rsidRDefault="005C7A82" w:rsidP="00465A45">
      <w:pPr>
        <w:pStyle w:val="aa"/>
      </w:pPr>
      <w:r w:rsidRPr="00011D59">
        <w:t xml:space="preserve">Участникам фокус-группы было предложено заполнить </w:t>
      </w:r>
      <w:r w:rsidR="00834F0A" w:rsidRPr="00011D59">
        <w:t>анкету</w:t>
      </w:r>
      <w:r w:rsidRPr="00011D59">
        <w:t>, в которо</w:t>
      </w:r>
      <w:r w:rsidR="00657237" w:rsidRPr="00011D59">
        <w:t>й</w:t>
      </w:r>
      <w:r w:rsidRPr="00011D59">
        <w:t xml:space="preserve"> они должны были указать тип устройства, версию Android, </w:t>
      </w:r>
      <w:r w:rsidR="00F43725" w:rsidRPr="00011D59">
        <w:t xml:space="preserve">обозначить </w:t>
      </w:r>
      <w:r w:rsidRPr="00011D59">
        <w:t>выявлен</w:t>
      </w:r>
      <w:r w:rsidR="00F43725" w:rsidRPr="00011D59">
        <w:t>ные</w:t>
      </w:r>
      <w:r w:rsidRPr="00011D59">
        <w:t xml:space="preserve"> баг</w:t>
      </w:r>
      <w:r w:rsidR="00F43725" w:rsidRPr="00011D59">
        <w:t>и</w:t>
      </w:r>
      <w:r w:rsidRPr="00011D59">
        <w:t xml:space="preserve"> или ошиб</w:t>
      </w:r>
      <w:r w:rsidR="00F43725" w:rsidRPr="00011D59">
        <w:t>ки</w:t>
      </w:r>
      <w:r w:rsidRPr="00011D59">
        <w:t xml:space="preserve"> при использовании, указать</w:t>
      </w:r>
      <w:r w:rsidR="00657237" w:rsidRPr="00011D59">
        <w:t xml:space="preserve"> уровень</w:t>
      </w:r>
      <w:r w:rsidRPr="00011D59">
        <w:t xml:space="preserve"> стабильност</w:t>
      </w:r>
      <w:r w:rsidR="00657237" w:rsidRPr="00011D59">
        <w:t>и</w:t>
      </w:r>
      <w:r w:rsidRPr="00011D59">
        <w:t xml:space="preserve"> приложения при слабом подключении к сети, а также оценить дизайн и интуитивность взаимодействия с графическим интерфейсом.</w:t>
      </w:r>
      <w:r w:rsidR="00DF6DC7" w:rsidRPr="00011D59">
        <w:t xml:space="preserve"> Анкета опроса представлена в приложении </w:t>
      </w:r>
      <w:r w:rsidR="001D137D" w:rsidRPr="00011D59">
        <w:t>В</w:t>
      </w:r>
      <w:r w:rsidR="00DF6DC7" w:rsidRPr="00011D59">
        <w:t>.</w:t>
      </w:r>
    </w:p>
    <w:p w14:paraId="109892D8" w14:textId="1AB2C2A5" w:rsidR="00DC1602" w:rsidRPr="00011D59" w:rsidRDefault="00DC1602" w:rsidP="00465A45">
      <w:pPr>
        <w:pStyle w:val="aa"/>
      </w:pPr>
      <w:r w:rsidRPr="00011D59">
        <w:t xml:space="preserve">После сбора результатов опроса была проведена аналитика данных, </w:t>
      </w:r>
      <w:r w:rsidR="00657237" w:rsidRPr="00011D59">
        <w:t>позволившая</w:t>
      </w:r>
      <w:r w:rsidRPr="00011D59">
        <w:t xml:space="preserve"> получить подробную сводку по каждому из вопросов.</w:t>
      </w:r>
      <w:r w:rsidR="00994747" w:rsidRPr="00011D59">
        <w:t xml:space="preserve"> Исходя из этой подробной сводки, можно отметить следующее:</w:t>
      </w:r>
    </w:p>
    <w:p w14:paraId="4E010359" w14:textId="0795170C" w:rsidR="00D25C18" w:rsidRPr="00011D59" w:rsidRDefault="00D25C18" w:rsidP="00FC6C64">
      <w:pPr>
        <w:pStyle w:val="aa"/>
        <w:numPr>
          <w:ilvl w:val="0"/>
          <w:numId w:val="44"/>
        </w:numPr>
        <w:ind w:left="0" w:firstLine="709"/>
      </w:pPr>
      <w:r w:rsidRPr="00011D59">
        <w:t>Подавляющее число студентов проводило тестирование приложения на смартфоне</w:t>
      </w:r>
      <w:r w:rsidR="00623D70" w:rsidRPr="00011D59">
        <w:t xml:space="preserve"> (см. рисунок 4.1)</w:t>
      </w:r>
      <w:r w:rsidRPr="00011D59">
        <w:t>.</w:t>
      </w:r>
    </w:p>
    <w:p w14:paraId="7DA1D2F7" w14:textId="77777777" w:rsidR="00D02FFD" w:rsidRPr="00011D59" w:rsidRDefault="00D02FFD" w:rsidP="00D02FFD">
      <w:pPr>
        <w:pStyle w:val="aa"/>
        <w:ind w:left="709" w:firstLine="0"/>
      </w:pPr>
    </w:p>
    <w:p w14:paraId="66BA1E6E" w14:textId="47066919" w:rsidR="00D02FFD" w:rsidRPr="00011D59" w:rsidRDefault="00D02FFD" w:rsidP="00D02FFD">
      <w:pPr>
        <w:pStyle w:val="aa"/>
        <w:ind w:firstLine="0"/>
        <w:jc w:val="center"/>
      </w:pPr>
      <w:r w:rsidRPr="00011D59">
        <w:rPr>
          <w:noProof/>
        </w:rPr>
        <w:drawing>
          <wp:inline distT="0" distB="0" distL="0" distR="0" wp14:anchorId="4B05B278" wp14:editId="20C6836C">
            <wp:extent cx="4283946" cy="1802418"/>
            <wp:effectExtent l="19050" t="19050" r="21590" b="2667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17269" cy="1816438"/>
                    </a:xfrm>
                    <a:prstGeom prst="rect">
                      <a:avLst/>
                    </a:prstGeom>
                    <a:noFill/>
                    <a:ln>
                      <a:solidFill>
                        <a:schemeClr val="tx1"/>
                      </a:solidFill>
                    </a:ln>
                  </pic:spPr>
                </pic:pic>
              </a:graphicData>
            </a:graphic>
          </wp:inline>
        </w:drawing>
      </w:r>
    </w:p>
    <w:p w14:paraId="5BFAB587" w14:textId="2F1735A7" w:rsidR="00D02FFD" w:rsidRPr="00011D59" w:rsidRDefault="00D02FFD" w:rsidP="00D02FFD">
      <w:pPr>
        <w:pStyle w:val="aa"/>
        <w:ind w:firstLine="0"/>
        <w:jc w:val="center"/>
      </w:pPr>
      <w:r w:rsidRPr="00011D59">
        <w:t>Рисунок 4.1 – Тип устройства</w:t>
      </w:r>
    </w:p>
    <w:p w14:paraId="3141EE74" w14:textId="77777777" w:rsidR="00D02FFD" w:rsidRPr="00011D59" w:rsidRDefault="00D02FFD" w:rsidP="00D02FFD">
      <w:pPr>
        <w:pStyle w:val="aa"/>
        <w:ind w:firstLine="0"/>
        <w:jc w:val="center"/>
      </w:pPr>
    </w:p>
    <w:p w14:paraId="587C41CF" w14:textId="50E05D49" w:rsidR="0065218E" w:rsidRPr="00011D59" w:rsidRDefault="0065218E" w:rsidP="00FC6C64">
      <w:pPr>
        <w:pStyle w:val="aa"/>
        <w:numPr>
          <w:ilvl w:val="0"/>
          <w:numId w:val="44"/>
        </w:numPr>
        <w:ind w:left="0" w:firstLine="709"/>
      </w:pPr>
      <w:r w:rsidRPr="00011D59">
        <w:t xml:space="preserve">Большинство пользователей использовали смартфоны с операционной системой Android 10, но также были ответы, связанные с более старыми (Android 5.0 </w:t>
      </w:r>
      <w:proofErr w:type="spellStart"/>
      <w:r w:rsidRPr="00011D59">
        <w:t>Lollipop</w:t>
      </w:r>
      <w:proofErr w:type="spellEnd"/>
      <w:r w:rsidRPr="00011D59">
        <w:t xml:space="preserve">, Android 6.0 </w:t>
      </w:r>
      <w:proofErr w:type="spellStart"/>
      <w:r w:rsidRPr="00011D59">
        <w:t>Marshmallow</w:t>
      </w:r>
      <w:proofErr w:type="spellEnd"/>
      <w:r w:rsidRPr="00011D59">
        <w:t>) и новыми версиями (см. рисунок 4.</w:t>
      </w:r>
      <w:r w:rsidR="00623D70" w:rsidRPr="00011D59">
        <w:t>2</w:t>
      </w:r>
      <w:r w:rsidRPr="00011D59">
        <w:t>).</w:t>
      </w:r>
      <w:r w:rsidR="005509B5" w:rsidRPr="00011D59">
        <w:t xml:space="preserve"> </w:t>
      </w:r>
    </w:p>
    <w:p w14:paraId="4A678F89" w14:textId="303DDCFD" w:rsidR="00D11098" w:rsidRPr="00011D59" w:rsidRDefault="00D11098" w:rsidP="00D11098">
      <w:pPr>
        <w:pStyle w:val="aa"/>
        <w:ind w:firstLine="0"/>
        <w:jc w:val="center"/>
      </w:pPr>
    </w:p>
    <w:p w14:paraId="5053A3D6" w14:textId="0F53503F" w:rsidR="00D11098" w:rsidRPr="00011D59" w:rsidRDefault="00B82504" w:rsidP="00D11098">
      <w:pPr>
        <w:pStyle w:val="aa"/>
        <w:ind w:firstLine="0"/>
        <w:jc w:val="center"/>
      </w:pPr>
      <w:r w:rsidRPr="00011D59">
        <w:rPr>
          <w:noProof/>
        </w:rPr>
        <w:drawing>
          <wp:inline distT="0" distB="0" distL="0" distR="0" wp14:anchorId="1D9D2FE0" wp14:editId="3FB99A0E">
            <wp:extent cx="4285743" cy="1814169"/>
            <wp:effectExtent l="0" t="0" r="63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33644" cy="1834446"/>
                    </a:xfrm>
                    <a:prstGeom prst="rect">
                      <a:avLst/>
                    </a:prstGeom>
                  </pic:spPr>
                </pic:pic>
              </a:graphicData>
            </a:graphic>
          </wp:inline>
        </w:drawing>
      </w:r>
    </w:p>
    <w:p w14:paraId="4EA7D878" w14:textId="23EF89C6" w:rsidR="00D11098" w:rsidRPr="00011D59" w:rsidRDefault="00D11098" w:rsidP="00D11098">
      <w:pPr>
        <w:pStyle w:val="aa"/>
        <w:ind w:firstLine="0"/>
        <w:jc w:val="center"/>
      </w:pPr>
      <w:r w:rsidRPr="00011D59">
        <w:t xml:space="preserve">Рисунок 4.2 – Версия </w:t>
      </w:r>
      <w:r w:rsidRPr="00011D59">
        <w:rPr>
          <w:lang w:val="en-US"/>
        </w:rPr>
        <w:t>Android</w:t>
      </w:r>
      <w:r w:rsidRPr="00011D59">
        <w:t xml:space="preserve"> на устройстве</w:t>
      </w:r>
    </w:p>
    <w:p w14:paraId="4B9B5C50" w14:textId="44692AA4" w:rsidR="00087CFC" w:rsidRPr="00011D59" w:rsidRDefault="00087CFC" w:rsidP="00FC6C64">
      <w:pPr>
        <w:pStyle w:val="aa"/>
        <w:numPr>
          <w:ilvl w:val="0"/>
          <w:numId w:val="44"/>
        </w:numPr>
        <w:ind w:left="0" w:firstLine="709"/>
      </w:pPr>
      <w:r w:rsidRPr="00011D59">
        <w:lastRenderedPageBreak/>
        <w:t xml:space="preserve">Некоторые пользователи столкнулись с багами, ошибками или аварийным завершением работы приложения, но большинство отметило, что не </w:t>
      </w:r>
      <w:r w:rsidR="00B0197C" w:rsidRPr="00011D59">
        <w:t>встретилось</w:t>
      </w:r>
      <w:r w:rsidRPr="00011D59">
        <w:t xml:space="preserve"> с данными проблемами</w:t>
      </w:r>
      <w:r w:rsidR="00623D70" w:rsidRPr="00011D59">
        <w:t xml:space="preserve"> (см. рисунок 4.3)</w:t>
      </w:r>
      <w:r w:rsidRPr="00011D59">
        <w:t>.</w:t>
      </w:r>
    </w:p>
    <w:p w14:paraId="362D7855" w14:textId="77777777" w:rsidR="00B12E68" w:rsidRPr="00011D59" w:rsidRDefault="00B12E68" w:rsidP="00B12E68">
      <w:pPr>
        <w:pStyle w:val="aa"/>
        <w:ind w:left="709" w:firstLine="0"/>
      </w:pPr>
    </w:p>
    <w:p w14:paraId="1A0F9CE6" w14:textId="6D93E2C4" w:rsidR="00B12E68" w:rsidRPr="00011D59" w:rsidRDefault="00B12E68" w:rsidP="00B12E68">
      <w:pPr>
        <w:pStyle w:val="aa"/>
        <w:ind w:firstLine="0"/>
        <w:jc w:val="center"/>
      </w:pPr>
      <w:r w:rsidRPr="00011D59">
        <w:rPr>
          <w:noProof/>
        </w:rPr>
        <w:drawing>
          <wp:inline distT="0" distB="0" distL="0" distR="0" wp14:anchorId="76F839FF" wp14:editId="59CEFD64">
            <wp:extent cx="5940425" cy="2499360"/>
            <wp:effectExtent l="19050" t="19050" r="22225" b="1524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0425" cy="2499360"/>
                    </a:xfrm>
                    <a:prstGeom prst="rect">
                      <a:avLst/>
                    </a:prstGeom>
                    <a:noFill/>
                    <a:ln>
                      <a:solidFill>
                        <a:schemeClr val="tx1"/>
                      </a:solidFill>
                    </a:ln>
                  </pic:spPr>
                </pic:pic>
              </a:graphicData>
            </a:graphic>
          </wp:inline>
        </w:drawing>
      </w:r>
    </w:p>
    <w:p w14:paraId="231591FF" w14:textId="17CC7CE2" w:rsidR="00B12E68" w:rsidRPr="00011D59" w:rsidRDefault="00B12E68" w:rsidP="00B12E68">
      <w:pPr>
        <w:pStyle w:val="aa"/>
        <w:ind w:firstLine="0"/>
        <w:jc w:val="center"/>
      </w:pPr>
      <w:r w:rsidRPr="00011D59">
        <w:t>Рисунок 4.3 – Наличие ошибок в приложении</w:t>
      </w:r>
    </w:p>
    <w:p w14:paraId="5D6F6F83" w14:textId="77777777" w:rsidR="00B12E68" w:rsidRPr="00011D59" w:rsidRDefault="00B12E68" w:rsidP="00B12E68">
      <w:pPr>
        <w:pStyle w:val="aa"/>
        <w:ind w:firstLine="0"/>
        <w:jc w:val="center"/>
      </w:pPr>
    </w:p>
    <w:p w14:paraId="783EFA94" w14:textId="29654C6C" w:rsidR="005509B5" w:rsidRPr="00011D59" w:rsidRDefault="005509B5" w:rsidP="00FC6C64">
      <w:pPr>
        <w:pStyle w:val="aa"/>
        <w:numPr>
          <w:ilvl w:val="0"/>
          <w:numId w:val="44"/>
        </w:numPr>
        <w:ind w:left="0" w:firstLine="709"/>
      </w:pPr>
      <w:r w:rsidRPr="00011D59">
        <w:t>Большинство пользователей отметили, что приложение стабильно работает даже при слабом подключении к сети</w:t>
      </w:r>
      <w:r w:rsidR="00623D70" w:rsidRPr="00011D59">
        <w:t xml:space="preserve"> (см. рисунок 4.4)</w:t>
      </w:r>
      <w:r w:rsidRPr="00011D59">
        <w:t>.</w:t>
      </w:r>
    </w:p>
    <w:p w14:paraId="2E319DCF" w14:textId="72438C61" w:rsidR="00C53F7C" w:rsidRPr="00011D59" w:rsidRDefault="00C53F7C" w:rsidP="00C53F7C">
      <w:pPr>
        <w:pStyle w:val="aa"/>
        <w:ind w:firstLine="0"/>
        <w:jc w:val="center"/>
      </w:pPr>
    </w:p>
    <w:p w14:paraId="246D4EE4" w14:textId="559D2BA5" w:rsidR="00C53F7C" w:rsidRPr="00011D59" w:rsidRDefault="00C53F7C" w:rsidP="00C53F7C">
      <w:pPr>
        <w:pStyle w:val="aa"/>
        <w:ind w:firstLine="0"/>
        <w:jc w:val="center"/>
      </w:pPr>
      <w:r w:rsidRPr="00011D59">
        <w:rPr>
          <w:noProof/>
        </w:rPr>
        <w:drawing>
          <wp:inline distT="0" distB="0" distL="0" distR="0" wp14:anchorId="7DF7BE62" wp14:editId="2D27C775">
            <wp:extent cx="5940425" cy="2499360"/>
            <wp:effectExtent l="19050" t="19050" r="22225" b="1524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0425" cy="2499360"/>
                    </a:xfrm>
                    <a:prstGeom prst="rect">
                      <a:avLst/>
                    </a:prstGeom>
                    <a:noFill/>
                    <a:ln>
                      <a:solidFill>
                        <a:schemeClr val="tx1"/>
                      </a:solidFill>
                    </a:ln>
                  </pic:spPr>
                </pic:pic>
              </a:graphicData>
            </a:graphic>
          </wp:inline>
        </w:drawing>
      </w:r>
    </w:p>
    <w:p w14:paraId="69956A9F" w14:textId="4D8DAD1B" w:rsidR="00C53F7C" w:rsidRPr="00011D59" w:rsidRDefault="00C53F7C" w:rsidP="00C53F7C">
      <w:pPr>
        <w:pStyle w:val="aa"/>
        <w:ind w:firstLine="0"/>
        <w:jc w:val="center"/>
      </w:pPr>
      <w:r w:rsidRPr="00011D59">
        <w:t xml:space="preserve">Рисунок 4.4 – </w:t>
      </w:r>
      <w:r w:rsidR="00F714C9" w:rsidRPr="00011D59">
        <w:t>Стабильность работы при слабом подключении к сети</w:t>
      </w:r>
    </w:p>
    <w:p w14:paraId="09A0297E" w14:textId="77777777" w:rsidR="00C53F7C" w:rsidRPr="00011D59" w:rsidRDefault="00C53F7C" w:rsidP="00C53F7C">
      <w:pPr>
        <w:pStyle w:val="aa"/>
        <w:ind w:firstLine="0"/>
        <w:jc w:val="center"/>
      </w:pPr>
    </w:p>
    <w:p w14:paraId="241BFCD3" w14:textId="7F6D087D" w:rsidR="005509B5" w:rsidRPr="00011D59" w:rsidRDefault="005509B5" w:rsidP="00FC6C64">
      <w:pPr>
        <w:pStyle w:val="aa"/>
        <w:numPr>
          <w:ilvl w:val="0"/>
          <w:numId w:val="44"/>
        </w:numPr>
        <w:ind w:left="0" w:firstLine="709"/>
      </w:pPr>
      <w:r w:rsidRPr="00011D59">
        <w:t>Оценки дизайна приложения варьировались от 1 до 5, но наибольшее количество пользователей оценило дизайн на уровне 4 или 5 из 5</w:t>
      </w:r>
      <w:r w:rsidR="00623D70" w:rsidRPr="00011D59">
        <w:t xml:space="preserve"> (см. рисунок 4.5)</w:t>
      </w:r>
      <w:r w:rsidRPr="00011D59">
        <w:t>.</w:t>
      </w:r>
    </w:p>
    <w:p w14:paraId="14EBA1BE" w14:textId="5661E820" w:rsidR="00A047DC" w:rsidRPr="00011D59" w:rsidRDefault="00A047DC" w:rsidP="00A047DC">
      <w:pPr>
        <w:pStyle w:val="aa"/>
        <w:ind w:firstLine="0"/>
        <w:jc w:val="center"/>
      </w:pPr>
    </w:p>
    <w:p w14:paraId="0512F3C3" w14:textId="554FDA29" w:rsidR="00A047DC" w:rsidRPr="00011D59" w:rsidRDefault="00A047DC" w:rsidP="00A047DC">
      <w:pPr>
        <w:pStyle w:val="aa"/>
        <w:ind w:firstLine="0"/>
        <w:jc w:val="center"/>
      </w:pPr>
      <w:r w:rsidRPr="00011D59">
        <w:rPr>
          <w:noProof/>
        </w:rPr>
        <w:lastRenderedPageBreak/>
        <w:drawing>
          <wp:inline distT="0" distB="0" distL="0" distR="0" wp14:anchorId="55B52450" wp14:editId="763AA7B2">
            <wp:extent cx="4122723" cy="1734584"/>
            <wp:effectExtent l="19050" t="19050" r="11430" b="1841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139764" cy="1741754"/>
                    </a:xfrm>
                    <a:prstGeom prst="rect">
                      <a:avLst/>
                    </a:prstGeom>
                    <a:noFill/>
                    <a:ln>
                      <a:solidFill>
                        <a:schemeClr val="tx1"/>
                      </a:solidFill>
                    </a:ln>
                  </pic:spPr>
                </pic:pic>
              </a:graphicData>
            </a:graphic>
          </wp:inline>
        </w:drawing>
      </w:r>
    </w:p>
    <w:p w14:paraId="5A65FC28" w14:textId="4C1C85F1" w:rsidR="00A047DC" w:rsidRPr="00011D59" w:rsidRDefault="00A047DC" w:rsidP="00A047DC">
      <w:pPr>
        <w:pStyle w:val="aa"/>
        <w:ind w:firstLine="0"/>
        <w:jc w:val="center"/>
      </w:pPr>
      <w:r w:rsidRPr="00011D59">
        <w:t>Рисунок 4.5 – Дизайн графического интерфейса</w:t>
      </w:r>
    </w:p>
    <w:p w14:paraId="73713946" w14:textId="77777777" w:rsidR="00A047DC" w:rsidRPr="00011D59" w:rsidRDefault="00A047DC" w:rsidP="00A047DC">
      <w:pPr>
        <w:pStyle w:val="aa"/>
        <w:ind w:firstLine="0"/>
        <w:jc w:val="center"/>
      </w:pPr>
    </w:p>
    <w:p w14:paraId="5AFC4E3F" w14:textId="485FBB7D" w:rsidR="005509B5" w:rsidRPr="00011D59" w:rsidRDefault="005509B5" w:rsidP="00FC6C64">
      <w:pPr>
        <w:pStyle w:val="aa"/>
        <w:keepNext/>
        <w:numPr>
          <w:ilvl w:val="0"/>
          <w:numId w:val="44"/>
        </w:numPr>
        <w:ind w:left="0" w:firstLine="709"/>
      </w:pPr>
      <w:r w:rsidRPr="00011D59">
        <w:t xml:space="preserve">Оценки интуитивности взаимодействия с графическим интерфейсом также </w:t>
      </w:r>
      <w:r w:rsidR="00865708" w:rsidRPr="00011D59">
        <w:t>были</w:t>
      </w:r>
      <w:r w:rsidRPr="00011D59">
        <w:t xml:space="preserve"> разнообраз</w:t>
      </w:r>
      <w:r w:rsidR="00865708" w:rsidRPr="00011D59">
        <w:t>ными</w:t>
      </w:r>
      <w:r w:rsidRPr="00011D59">
        <w:t xml:space="preserve">, но большинство пользователей оценило </w:t>
      </w:r>
      <w:r w:rsidR="00450DE5" w:rsidRPr="00011D59">
        <w:t>данный</w:t>
      </w:r>
      <w:r w:rsidRPr="00011D59">
        <w:t xml:space="preserve"> аспект на уровне 4 или 5 из 5</w:t>
      </w:r>
      <w:r w:rsidR="00623D70" w:rsidRPr="00011D59">
        <w:t xml:space="preserve"> (см. рисунок 4.6)</w:t>
      </w:r>
      <w:r w:rsidRPr="00011D59">
        <w:t>.</w:t>
      </w:r>
    </w:p>
    <w:p w14:paraId="5ED27887" w14:textId="77777777" w:rsidR="00EA58F3" w:rsidRPr="00011D59" w:rsidRDefault="00EA58F3" w:rsidP="001E75FA">
      <w:pPr>
        <w:pStyle w:val="aa"/>
        <w:keepNext/>
        <w:ind w:left="709" w:firstLine="0"/>
      </w:pPr>
    </w:p>
    <w:p w14:paraId="18AEE795" w14:textId="1E46088D" w:rsidR="0047079A" w:rsidRPr="00011D59" w:rsidRDefault="0047079A" w:rsidP="0047079A">
      <w:pPr>
        <w:pStyle w:val="aa"/>
        <w:ind w:firstLine="0"/>
        <w:jc w:val="center"/>
      </w:pPr>
      <w:r w:rsidRPr="00011D59">
        <w:rPr>
          <w:noProof/>
        </w:rPr>
        <w:drawing>
          <wp:inline distT="0" distB="0" distL="0" distR="0" wp14:anchorId="0955B7A0" wp14:editId="747B806F">
            <wp:extent cx="4671363" cy="1965418"/>
            <wp:effectExtent l="19050" t="19050" r="15240" b="1587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86894" cy="1971952"/>
                    </a:xfrm>
                    <a:prstGeom prst="rect">
                      <a:avLst/>
                    </a:prstGeom>
                    <a:noFill/>
                    <a:ln>
                      <a:solidFill>
                        <a:schemeClr val="tx1"/>
                      </a:solidFill>
                    </a:ln>
                  </pic:spPr>
                </pic:pic>
              </a:graphicData>
            </a:graphic>
          </wp:inline>
        </w:drawing>
      </w:r>
    </w:p>
    <w:p w14:paraId="1981BDA8" w14:textId="0C7B1D55" w:rsidR="0047079A" w:rsidRPr="00011D59" w:rsidRDefault="0047079A" w:rsidP="0047079A">
      <w:pPr>
        <w:pStyle w:val="aa"/>
        <w:ind w:firstLine="0"/>
        <w:jc w:val="center"/>
      </w:pPr>
      <w:r w:rsidRPr="00011D59">
        <w:t>Рисунок 4.6 – Интуитивность взаимодействия</w:t>
      </w:r>
    </w:p>
    <w:p w14:paraId="7FC2C071" w14:textId="57514937" w:rsidR="0047079A" w:rsidRPr="00011D59" w:rsidRDefault="0047079A" w:rsidP="0047079A">
      <w:pPr>
        <w:pStyle w:val="aa"/>
        <w:ind w:firstLine="0"/>
        <w:jc w:val="center"/>
      </w:pPr>
    </w:p>
    <w:p w14:paraId="6129F6AC" w14:textId="66BD5F3F" w:rsidR="004E1C00" w:rsidRPr="00011D59" w:rsidRDefault="004E1C00" w:rsidP="004E1C00">
      <w:pPr>
        <w:pStyle w:val="aa"/>
      </w:pPr>
      <w:r w:rsidRPr="00011D59">
        <w:t>После анализа результатов опроса, были сделаны следующие выводы:</w:t>
      </w:r>
    </w:p>
    <w:p w14:paraId="21E91E18" w14:textId="64AFA8DD" w:rsidR="004E1C00" w:rsidRPr="00011D59" w:rsidRDefault="004E1C00" w:rsidP="00FC6C64">
      <w:pPr>
        <w:pStyle w:val="aa"/>
        <w:numPr>
          <w:ilvl w:val="0"/>
          <w:numId w:val="45"/>
        </w:numPr>
        <w:ind w:left="0" w:firstLine="709"/>
      </w:pPr>
      <w:r w:rsidRPr="00011D59">
        <w:t>Загрузка информации</w:t>
      </w:r>
      <w:r w:rsidR="00524270" w:rsidRPr="00011D59">
        <w:t xml:space="preserve"> –</w:t>
      </w:r>
      <w:r w:rsidRPr="00011D59">
        <w:t xml:space="preserve"> </w:t>
      </w:r>
      <w:r w:rsidR="00524270" w:rsidRPr="00011D59">
        <w:t>н</w:t>
      </w:r>
      <w:r w:rsidRPr="00011D59">
        <w:t>екоторые пользователи сообщили о длительной загрузке информации при использовании приложения.</w:t>
      </w:r>
    </w:p>
    <w:p w14:paraId="073450FE" w14:textId="57393AEE" w:rsidR="004E1C00" w:rsidRPr="00011D59" w:rsidRDefault="004E1C00" w:rsidP="00FC6C64">
      <w:pPr>
        <w:pStyle w:val="aa"/>
        <w:numPr>
          <w:ilvl w:val="0"/>
          <w:numId w:val="45"/>
        </w:numPr>
        <w:ind w:left="0" w:firstLine="709"/>
      </w:pPr>
      <w:r w:rsidRPr="00011D59">
        <w:t>Баги и ошибки</w:t>
      </w:r>
      <w:r w:rsidR="00524270" w:rsidRPr="00011D59">
        <w:t xml:space="preserve"> – н</w:t>
      </w:r>
      <w:r w:rsidRPr="00011D59">
        <w:t>екоторые участники столкнулись с багами, ошибками или аварийным завершением работы приложения.</w:t>
      </w:r>
    </w:p>
    <w:p w14:paraId="7D13E4AE" w14:textId="576A9A8C" w:rsidR="004E1C00" w:rsidRPr="00011D59" w:rsidRDefault="004E1C00" w:rsidP="00FC6C64">
      <w:pPr>
        <w:pStyle w:val="aa"/>
        <w:numPr>
          <w:ilvl w:val="0"/>
          <w:numId w:val="45"/>
        </w:numPr>
        <w:ind w:left="0" w:firstLine="709"/>
      </w:pPr>
      <w:r w:rsidRPr="00011D59">
        <w:t>Работа при слабом подключении к сети</w:t>
      </w:r>
      <w:r w:rsidR="00524270" w:rsidRPr="00011D59">
        <w:t xml:space="preserve"> – б</w:t>
      </w:r>
      <w:r w:rsidRPr="00011D59">
        <w:t>ольшинство пользователей отметили, что приложение работало стабильно даже при слабом подключении к сети, но некоторые все же сталкивались с проблемами.</w:t>
      </w:r>
    </w:p>
    <w:p w14:paraId="7F38E131" w14:textId="344DF27D" w:rsidR="004E1C00" w:rsidRPr="00011D59" w:rsidRDefault="004E1C00" w:rsidP="00FC6C64">
      <w:pPr>
        <w:pStyle w:val="aa"/>
        <w:numPr>
          <w:ilvl w:val="0"/>
          <w:numId w:val="45"/>
        </w:numPr>
        <w:ind w:left="0" w:firstLine="709"/>
      </w:pPr>
      <w:r w:rsidRPr="00011D59">
        <w:t>Оценка дизайна</w:t>
      </w:r>
      <w:r w:rsidR="00524270" w:rsidRPr="00011D59">
        <w:t xml:space="preserve"> – о</w:t>
      </w:r>
      <w:r w:rsidRPr="00011D59">
        <w:t>ценки дизайна приложения варьировались, но в целом пользователи высоко оценили его.</w:t>
      </w:r>
    </w:p>
    <w:p w14:paraId="3D457880" w14:textId="355589D6" w:rsidR="004E1C00" w:rsidRPr="00011D59" w:rsidRDefault="004E1C00" w:rsidP="00FC6C64">
      <w:pPr>
        <w:pStyle w:val="aa"/>
        <w:numPr>
          <w:ilvl w:val="0"/>
          <w:numId w:val="45"/>
        </w:numPr>
        <w:ind w:left="0" w:firstLine="709"/>
      </w:pPr>
      <w:r w:rsidRPr="00011D59">
        <w:t>Интуитивность взаимодействи</w:t>
      </w:r>
      <w:r w:rsidR="00524270" w:rsidRPr="00011D59">
        <w:t>я – о</w:t>
      </w:r>
      <w:r w:rsidRPr="00011D59">
        <w:t xml:space="preserve">ценки интуитивности взаимодействия с графическим интерфейсом также </w:t>
      </w:r>
      <w:r w:rsidR="00524270" w:rsidRPr="00011D59">
        <w:t>были</w:t>
      </w:r>
      <w:r w:rsidRPr="00011D59">
        <w:t xml:space="preserve"> разнообраз</w:t>
      </w:r>
      <w:r w:rsidR="00524270" w:rsidRPr="00011D59">
        <w:t>ными</w:t>
      </w:r>
      <w:r w:rsidRPr="00011D59">
        <w:t xml:space="preserve">, но большинство пользователей оценило </w:t>
      </w:r>
      <w:r w:rsidR="00D637D9" w:rsidRPr="00011D59">
        <w:t>данный</w:t>
      </w:r>
      <w:r w:rsidRPr="00011D59">
        <w:t xml:space="preserve"> аспект положительно.</w:t>
      </w:r>
    </w:p>
    <w:p w14:paraId="2D95B754" w14:textId="65A25415" w:rsidR="006C1938" w:rsidRPr="00011D59" w:rsidRDefault="006C1938" w:rsidP="006C1938">
      <w:pPr>
        <w:pStyle w:val="aa"/>
      </w:pPr>
      <w:r w:rsidRPr="00011D59">
        <w:t>Эти выводы позволяют понять основные сильные и слабые стороны приложения, которые могут быть учтены при дальнейшей разработке и улучшении.</w:t>
      </w:r>
    </w:p>
    <w:p w14:paraId="1776BB97" w14:textId="69B76FB6" w:rsidR="00465A45" w:rsidRPr="00011D59" w:rsidRDefault="00465A45" w:rsidP="004E1C00">
      <w:pPr>
        <w:rPr>
          <w:rFonts w:ascii="Times New Roman" w:hAnsi="Times New Roman"/>
          <w:color w:val="000000" w:themeColor="text1"/>
          <w:sz w:val="28"/>
          <w:lang w:eastAsia="ru-RU"/>
        </w:rPr>
      </w:pPr>
      <w:r w:rsidRPr="00011D59">
        <w:br w:type="page"/>
      </w:r>
    </w:p>
    <w:p w14:paraId="4FA8FA4C" w14:textId="2F4A279A" w:rsidR="00465A45" w:rsidRPr="00011D59" w:rsidRDefault="00733726" w:rsidP="00733726">
      <w:pPr>
        <w:pStyle w:val="12"/>
        <w:spacing w:before="0" w:after="60"/>
      </w:pPr>
      <w:bookmarkStart w:id="49" w:name="_Toc136455396"/>
      <w:r w:rsidRPr="00011D59">
        <w:lastRenderedPageBreak/>
        <w:t>5 Экономическое обоснование</w:t>
      </w:r>
      <w:bookmarkEnd w:id="49"/>
    </w:p>
    <w:p w14:paraId="31B7CC56" w14:textId="194E8A20" w:rsidR="00685574" w:rsidRPr="00011D59" w:rsidRDefault="0021651B" w:rsidP="0021651B">
      <w:pPr>
        <w:pStyle w:val="23"/>
        <w:spacing w:before="0"/>
      </w:pPr>
      <w:bookmarkStart w:id="50" w:name="_Toc136455397"/>
      <w:r w:rsidRPr="00011D59">
        <w:t xml:space="preserve">5.1 </w:t>
      </w:r>
      <w:r w:rsidR="00685574" w:rsidRPr="00011D59">
        <w:t>Расч</w:t>
      </w:r>
      <w:r w:rsidR="00D506E8" w:rsidRPr="00011D59">
        <w:t>е</w:t>
      </w:r>
      <w:r w:rsidR="00685574" w:rsidRPr="00011D59">
        <w:t>т единовременных затрат разработчика</w:t>
      </w:r>
      <w:bookmarkEnd w:id="50"/>
    </w:p>
    <w:p w14:paraId="5F05F29D" w14:textId="7983AD46" w:rsidR="001916A8" w:rsidRPr="00011D59" w:rsidRDefault="001A3EA1" w:rsidP="00685574">
      <w:pPr>
        <w:pStyle w:val="aa"/>
      </w:pPr>
      <w:r w:rsidRPr="00011D59">
        <w:t xml:space="preserve">Единовременные затраты разработчика программного обеспечения могут быть рассчитаны с учетом </w:t>
      </w:r>
      <w:r w:rsidR="00BF376A" w:rsidRPr="00011D59">
        <w:t>множества</w:t>
      </w:r>
      <w:r w:rsidRPr="00011D59">
        <w:t xml:space="preserve"> факторов. </w:t>
      </w:r>
      <w:r w:rsidR="00BF376A" w:rsidRPr="00011D59">
        <w:t>В</w:t>
      </w:r>
      <w:r w:rsidRPr="00011D59">
        <w:t>ажно учесть количество часов, которое требуется для выполнения каждого этапов создания приложения</w:t>
      </w:r>
      <w:r w:rsidR="00BF376A" w:rsidRPr="00011D59">
        <w:t xml:space="preserve"> и затраченную на их выполнение трудоемкость</w:t>
      </w:r>
      <w:r w:rsidRPr="00011D59">
        <w:t>. Данные этапы включают в себя: анализ требований, проектирование архитектуры, разработку кода и тестирование итогового приложения.</w:t>
      </w:r>
      <w:r w:rsidR="00713203" w:rsidRPr="00011D59">
        <w:t xml:space="preserve"> </w:t>
      </w:r>
      <w:r w:rsidR="00BF376A" w:rsidRPr="00011D59">
        <w:t>В таблице 5.1 представлена оценка трудоемкости этапов разработки мобильного приложения.</w:t>
      </w:r>
    </w:p>
    <w:p w14:paraId="51329096" w14:textId="77777777" w:rsidR="00DA160E" w:rsidRPr="00011D59" w:rsidRDefault="00DA160E" w:rsidP="00685574">
      <w:pPr>
        <w:pStyle w:val="aa"/>
      </w:pPr>
    </w:p>
    <w:p w14:paraId="3B8CF0D1" w14:textId="4C6BF46B" w:rsidR="00685574" w:rsidRPr="00011D59" w:rsidRDefault="00685574" w:rsidP="00685574">
      <w:pPr>
        <w:pStyle w:val="af6"/>
      </w:pPr>
      <w:r w:rsidRPr="00011D59">
        <w:t>Таблица 5.1 – Стадии разработки</w:t>
      </w:r>
      <w:r w:rsidR="00BF376A" w:rsidRPr="00011D59">
        <w:t xml:space="preserve"> мобильного</w:t>
      </w:r>
      <w:r w:rsidRPr="00011D59">
        <w:t xml:space="preserve"> приложения</w:t>
      </w:r>
    </w:p>
    <w:tbl>
      <w:tblPr>
        <w:tblStyle w:val="af1"/>
        <w:tblW w:w="0" w:type="auto"/>
        <w:tblLook w:val="04A0" w:firstRow="1" w:lastRow="0" w:firstColumn="1" w:lastColumn="0" w:noHBand="0" w:noVBand="1"/>
      </w:tblPr>
      <w:tblGrid>
        <w:gridCol w:w="3397"/>
        <w:gridCol w:w="2833"/>
        <w:gridCol w:w="3115"/>
      </w:tblGrid>
      <w:tr w:rsidR="00685574" w:rsidRPr="00011D59" w14:paraId="749BB5DB" w14:textId="77777777" w:rsidTr="00642F48">
        <w:tc>
          <w:tcPr>
            <w:tcW w:w="3397" w:type="dxa"/>
          </w:tcPr>
          <w:p w14:paraId="28FF6761" w14:textId="77777777" w:rsidR="00685574" w:rsidRPr="00011D59" w:rsidRDefault="00685574" w:rsidP="00685574">
            <w:pPr>
              <w:pStyle w:val="aa"/>
              <w:ind w:firstLine="0"/>
              <w:jc w:val="center"/>
              <w:rPr>
                <w:b/>
                <w:bCs/>
              </w:rPr>
            </w:pPr>
            <w:r w:rsidRPr="00011D59">
              <w:rPr>
                <w:b/>
                <w:bCs/>
              </w:rPr>
              <w:t>Этап</w:t>
            </w:r>
          </w:p>
        </w:tc>
        <w:tc>
          <w:tcPr>
            <w:tcW w:w="2833" w:type="dxa"/>
          </w:tcPr>
          <w:p w14:paraId="692DCBD4" w14:textId="77777777" w:rsidR="00685574" w:rsidRPr="00011D59" w:rsidRDefault="00685574" w:rsidP="00685574">
            <w:pPr>
              <w:pStyle w:val="aa"/>
              <w:ind w:firstLine="0"/>
              <w:jc w:val="center"/>
              <w:rPr>
                <w:b/>
                <w:bCs/>
              </w:rPr>
            </w:pPr>
            <w:r w:rsidRPr="00011D59">
              <w:rPr>
                <w:b/>
                <w:bCs/>
              </w:rPr>
              <w:t xml:space="preserve">Трудоемкость, </w:t>
            </w:r>
            <w:proofErr w:type="spellStart"/>
            <w:r w:rsidRPr="00011D59">
              <w:rPr>
                <w:b/>
                <w:bCs/>
              </w:rPr>
              <w:t>дн</w:t>
            </w:r>
            <w:proofErr w:type="spellEnd"/>
          </w:p>
        </w:tc>
        <w:tc>
          <w:tcPr>
            <w:tcW w:w="3115" w:type="dxa"/>
          </w:tcPr>
          <w:p w14:paraId="1CF16AD2" w14:textId="77777777" w:rsidR="00685574" w:rsidRPr="00011D59" w:rsidRDefault="00685574" w:rsidP="00685574">
            <w:pPr>
              <w:pStyle w:val="aa"/>
              <w:ind w:firstLine="0"/>
              <w:jc w:val="center"/>
              <w:rPr>
                <w:b/>
                <w:bCs/>
              </w:rPr>
            </w:pPr>
            <w:r w:rsidRPr="00011D59">
              <w:rPr>
                <w:b/>
                <w:bCs/>
              </w:rPr>
              <w:t>Трудоемкость, %</w:t>
            </w:r>
          </w:p>
        </w:tc>
      </w:tr>
      <w:tr w:rsidR="00685574" w:rsidRPr="00011D59" w14:paraId="193EB759" w14:textId="77777777" w:rsidTr="00642F48">
        <w:tc>
          <w:tcPr>
            <w:tcW w:w="3397" w:type="dxa"/>
          </w:tcPr>
          <w:p w14:paraId="149C7BE9" w14:textId="77777777" w:rsidR="00685574" w:rsidRPr="00011D59" w:rsidRDefault="00685574" w:rsidP="006D068E">
            <w:pPr>
              <w:pStyle w:val="aa"/>
              <w:ind w:firstLine="0"/>
              <w:jc w:val="left"/>
            </w:pPr>
            <w:r w:rsidRPr="00011D59">
              <w:t>Предварительный этап</w:t>
            </w:r>
          </w:p>
        </w:tc>
        <w:tc>
          <w:tcPr>
            <w:tcW w:w="2833" w:type="dxa"/>
          </w:tcPr>
          <w:p w14:paraId="524A5C1B" w14:textId="772D4520" w:rsidR="00685574" w:rsidRPr="00011D59" w:rsidRDefault="001773DC" w:rsidP="00685574">
            <w:pPr>
              <w:pStyle w:val="aa"/>
              <w:ind w:firstLine="0"/>
              <w:jc w:val="center"/>
            </w:pPr>
            <w:r w:rsidRPr="00011D59">
              <w:t>2</w:t>
            </w:r>
          </w:p>
        </w:tc>
        <w:tc>
          <w:tcPr>
            <w:tcW w:w="3115" w:type="dxa"/>
          </w:tcPr>
          <w:p w14:paraId="09BC5612" w14:textId="643B4D46" w:rsidR="00685574" w:rsidRPr="00011D59" w:rsidRDefault="00E74A5E" w:rsidP="00685574">
            <w:pPr>
              <w:pStyle w:val="aa"/>
              <w:ind w:firstLine="0"/>
              <w:jc w:val="center"/>
            </w:pPr>
            <w:r w:rsidRPr="00011D59">
              <w:t>5.6</w:t>
            </w:r>
          </w:p>
        </w:tc>
      </w:tr>
      <w:tr w:rsidR="00685574" w:rsidRPr="00011D59" w14:paraId="010EDF51" w14:textId="77777777" w:rsidTr="00642F48">
        <w:tc>
          <w:tcPr>
            <w:tcW w:w="3397" w:type="dxa"/>
          </w:tcPr>
          <w:p w14:paraId="160C9DC3" w14:textId="04C9BE7D" w:rsidR="00685574" w:rsidRPr="00011D59" w:rsidRDefault="001773DC" w:rsidP="006D068E">
            <w:pPr>
              <w:pStyle w:val="aa"/>
              <w:ind w:firstLine="0"/>
              <w:jc w:val="left"/>
            </w:pPr>
            <w:r w:rsidRPr="00011D59">
              <w:t>Анализ предметной обла</w:t>
            </w:r>
            <w:r w:rsidRPr="00011D59">
              <w:softHyphen/>
              <w:t>сти</w:t>
            </w:r>
          </w:p>
        </w:tc>
        <w:tc>
          <w:tcPr>
            <w:tcW w:w="2833" w:type="dxa"/>
          </w:tcPr>
          <w:p w14:paraId="7D0CFFCD" w14:textId="1CD4ACAE" w:rsidR="00685574" w:rsidRPr="00011D59" w:rsidRDefault="001773DC" w:rsidP="00685574">
            <w:pPr>
              <w:pStyle w:val="aa"/>
              <w:ind w:firstLine="0"/>
              <w:jc w:val="center"/>
            </w:pPr>
            <w:r w:rsidRPr="00011D59">
              <w:t>7</w:t>
            </w:r>
          </w:p>
        </w:tc>
        <w:tc>
          <w:tcPr>
            <w:tcW w:w="3115" w:type="dxa"/>
          </w:tcPr>
          <w:p w14:paraId="76BE63FD" w14:textId="355F3D65" w:rsidR="00685574" w:rsidRPr="00011D59" w:rsidRDefault="00AE3BA7" w:rsidP="00685574">
            <w:pPr>
              <w:pStyle w:val="aa"/>
              <w:ind w:firstLine="0"/>
              <w:jc w:val="center"/>
            </w:pPr>
            <w:r w:rsidRPr="00011D59">
              <w:t>19.4</w:t>
            </w:r>
          </w:p>
        </w:tc>
      </w:tr>
      <w:tr w:rsidR="00685574" w:rsidRPr="00011D59" w14:paraId="4A1E1DE8" w14:textId="77777777" w:rsidTr="00642F48">
        <w:tc>
          <w:tcPr>
            <w:tcW w:w="3397" w:type="dxa"/>
          </w:tcPr>
          <w:p w14:paraId="3299EA63" w14:textId="0C81CE3A" w:rsidR="00685574" w:rsidRPr="00011D59" w:rsidRDefault="00685574" w:rsidP="006D068E">
            <w:pPr>
              <w:pStyle w:val="aa"/>
              <w:ind w:firstLine="0"/>
              <w:jc w:val="left"/>
            </w:pPr>
            <w:r w:rsidRPr="00011D59">
              <w:t>Проектирование</w:t>
            </w:r>
            <w:r w:rsidR="001773DC" w:rsidRPr="00011D59">
              <w:t xml:space="preserve"> мобиль</w:t>
            </w:r>
            <w:r w:rsidR="001773DC" w:rsidRPr="00011D59">
              <w:softHyphen/>
              <w:t>ного приложения</w:t>
            </w:r>
          </w:p>
        </w:tc>
        <w:tc>
          <w:tcPr>
            <w:tcW w:w="2833" w:type="dxa"/>
          </w:tcPr>
          <w:p w14:paraId="55C1A823" w14:textId="638AB4EE" w:rsidR="00685574" w:rsidRPr="00011D59" w:rsidRDefault="001773DC" w:rsidP="00685574">
            <w:pPr>
              <w:pStyle w:val="aa"/>
              <w:ind w:firstLine="0"/>
              <w:jc w:val="center"/>
            </w:pPr>
            <w:r w:rsidRPr="00011D59">
              <w:t>10</w:t>
            </w:r>
          </w:p>
        </w:tc>
        <w:tc>
          <w:tcPr>
            <w:tcW w:w="3115" w:type="dxa"/>
          </w:tcPr>
          <w:p w14:paraId="015C39B2" w14:textId="292AF810" w:rsidR="00685574" w:rsidRPr="00011D59" w:rsidRDefault="002342F1" w:rsidP="00685574">
            <w:pPr>
              <w:pStyle w:val="aa"/>
              <w:ind w:firstLine="0"/>
              <w:jc w:val="center"/>
            </w:pPr>
            <w:r w:rsidRPr="00011D59">
              <w:t>27.8</w:t>
            </w:r>
          </w:p>
        </w:tc>
      </w:tr>
      <w:tr w:rsidR="00685574" w:rsidRPr="00011D59" w14:paraId="437CD009" w14:textId="77777777" w:rsidTr="00642F48">
        <w:tc>
          <w:tcPr>
            <w:tcW w:w="3397" w:type="dxa"/>
          </w:tcPr>
          <w:p w14:paraId="006E28A0" w14:textId="70CD56CE" w:rsidR="00685574" w:rsidRPr="00011D59" w:rsidRDefault="00685574" w:rsidP="006D068E">
            <w:pPr>
              <w:pStyle w:val="aa"/>
              <w:ind w:firstLine="0"/>
              <w:jc w:val="left"/>
            </w:pPr>
            <w:r w:rsidRPr="00011D59">
              <w:t>Реализация</w:t>
            </w:r>
            <w:r w:rsidR="001773DC" w:rsidRPr="00011D59">
              <w:t xml:space="preserve"> мобильного приложения</w:t>
            </w:r>
          </w:p>
        </w:tc>
        <w:tc>
          <w:tcPr>
            <w:tcW w:w="2833" w:type="dxa"/>
          </w:tcPr>
          <w:p w14:paraId="1D192AD0" w14:textId="45C86895" w:rsidR="00685574" w:rsidRPr="00011D59" w:rsidRDefault="001773DC" w:rsidP="00685574">
            <w:pPr>
              <w:pStyle w:val="aa"/>
              <w:ind w:firstLine="0"/>
              <w:jc w:val="center"/>
            </w:pPr>
            <w:r w:rsidRPr="00011D59">
              <w:t>15</w:t>
            </w:r>
          </w:p>
        </w:tc>
        <w:tc>
          <w:tcPr>
            <w:tcW w:w="3115" w:type="dxa"/>
          </w:tcPr>
          <w:p w14:paraId="698C393D" w14:textId="30922DE2" w:rsidR="00685574" w:rsidRPr="00011D59" w:rsidRDefault="00685574" w:rsidP="00685574">
            <w:pPr>
              <w:pStyle w:val="aa"/>
              <w:ind w:firstLine="0"/>
              <w:jc w:val="center"/>
            </w:pPr>
            <w:r w:rsidRPr="00011D59">
              <w:t>4</w:t>
            </w:r>
            <w:r w:rsidR="002342F1" w:rsidRPr="00011D59">
              <w:t>1.7</w:t>
            </w:r>
          </w:p>
        </w:tc>
      </w:tr>
      <w:tr w:rsidR="00685574" w:rsidRPr="00011D59" w14:paraId="0F43994A" w14:textId="77777777" w:rsidTr="00642F48">
        <w:tc>
          <w:tcPr>
            <w:tcW w:w="3397" w:type="dxa"/>
          </w:tcPr>
          <w:p w14:paraId="2645B699" w14:textId="12A45A84" w:rsidR="00685574" w:rsidRPr="00011D59" w:rsidRDefault="00685574" w:rsidP="006D068E">
            <w:pPr>
              <w:pStyle w:val="aa"/>
              <w:ind w:firstLine="0"/>
              <w:jc w:val="left"/>
            </w:pPr>
            <w:r w:rsidRPr="00011D59">
              <w:t>Тестирование</w:t>
            </w:r>
            <w:r w:rsidR="001773DC" w:rsidRPr="00011D59">
              <w:t xml:space="preserve"> мобильного приложения</w:t>
            </w:r>
          </w:p>
        </w:tc>
        <w:tc>
          <w:tcPr>
            <w:tcW w:w="2833" w:type="dxa"/>
          </w:tcPr>
          <w:p w14:paraId="5B7AD071" w14:textId="05F16678" w:rsidR="00685574" w:rsidRPr="00011D59" w:rsidRDefault="001773DC" w:rsidP="00685574">
            <w:pPr>
              <w:pStyle w:val="aa"/>
              <w:ind w:firstLine="0"/>
              <w:jc w:val="center"/>
            </w:pPr>
            <w:r w:rsidRPr="00011D59">
              <w:t>2</w:t>
            </w:r>
          </w:p>
        </w:tc>
        <w:tc>
          <w:tcPr>
            <w:tcW w:w="3115" w:type="dxa"/>
          </w:tcPr>
          <w:p w14:paraId="119B561F" w14:textId="4C0439E0" w:rsidR="00685574" w:rsidRPr="00011D59" w:rsidRDefault="003646C5" w:rsidP="00685574">
            <w:pPr>
              <w:pStyle w:val="aa"/>
              <w:ind w:firstLine="0"/>
              <w:jc w:val="center"/>
            </w:pPr>
            <w:r w:rsidRPr="00011D59">
              <w:t>5.6</w:t>
            </w:r>
          </w:p>
        </w:tc>
      </w:tr>
      <w:tr w:rsidR="00685574" w:rsidRPr="00011D59" w14:paraId="17A5048C" w14:textId="77777777" w:rsidTr="00642F48">
        <w:tc>
          <w:tcPr>
            <w:tcW w:w="3397" w:type="dxa"/>
          </w:tcPr>
          <w:p w14:paraId="2F5C5DF0" w14:textId="77777777" w:rsidR="00685574" w:rsidRPr="00011D59" w:rsidRDefault="00685574" w:rsidP="006D068E">
            <w:pPr>
              <w:pStyle w:val="aa"/>
              <w:ind w:firstLine="0"/>
              <w:jc w:val="left"/>
              <w:rPr>
                <w:b/>
                <w:bCs/>
              </w:rPr>
            </w:pPr>
            <w:r w:rsidRPr="00011D59">
              <w:rPr>
                <w:b/>
                <w:bCs/>
              </w:rPr>
              <w:t>Итого</w:t>
            </w:r>
          </w:p>
        </w:tc>
        <w:tc>
          <w:tcPr>
            <w:tcW w:w="2833" w:type="dxa"/>
          </w:tcPr>
          <w:p w14:paraId="058C808E" w14:textId="3DC48471" w:rsidR="00685574" w:rsidRPr="00011D59" w:rsidRDefault="003E5CF7" w:rsidP="00685574">
            <w:pPr>
              <w:pStyle w:val="aa"/>
              <w:ind w:firstLine="0"/>
              <w:jc w:val="center"/>
              <w:rPr>
                <w:b/>
                <w:bCs/>
              </w:rPr>
            </w:pPr>
            <w:r w:rsidRPr="00011D59">
              <w:rPr>
                <w:b/>
                <w:bCs/>
              </w:rPr>
              <w:t>36</w:t>
            </w:r>
          </w:p>
        </w:tc>
        <w:tc>
          <w:tcPr>
            <w:tcW w:w="3115" w:type="dxa"/>
          </w:tcPr>
          <w:p w14:paraId="7A2C7C2F" w14:textId="77777777" w:rsidR="00685574" w:rsidRPr="00011D59" w:rsidRDefault="00685574" w:rsidP="00685574">
            <w:pPr>
              <w:pStyle w:val="aa"/>
              <w:ind w:firstLine="0"/>
              <w:jc w:val="center"/>
              <w:rPr>
                <w:b/>
                <w:bCs/>
              </w:rPr>
            </w:pPr>
            <w:r w:rsidRPr="00011D59">
              <w:rPr>
                <w:b/>
                <w:bCs/>
              </w:rPr>
              <w:t>100</w:t>
            </w:r>
          </w:p>
        </w:tc>
      </w:tr>
    </w:tbl>
    <w:p w14:paraId="30AC30DF" w14:textId="556D7467" w:rsidR="00685574" w:rsidRPr="00011D59" w:rsidRDefault="00685574" w:rsidP="00316C9F">
      <w:pPr>
        <w:pStyle w:val="aa"/>
      </w:pPr>
    </w:p>
    <w:p w14:paraId="6317720D" w14:textId="181B320C" w:rsidR="00316C9F" w:rsidRPr="00011D59" w:rsidRDefault="00316C9F" w:rsidP="00316C9F">
      <w:pPr>
        <w:pStyle w:val="aa"/>
      </w:pPr>
      <w:r w:rsidRPr="00011D59">
        <w:t>Затраты при разработк</w:t>
      </w:r>
      <w:r w:rsidR="007160D9" w:rsidRPr="00011D59">
        <w:t>е</w:t>
      </w:r>
      <w:r w:rsidRPr="00011D59">
        <w:t xml:space="preserve"> мобильного приложения для выпускной квалификационной работы отнесены к единовременным затратам.</w:t>
      </w:r>
    </w:p>
    <w:p w14:paraId="54F0117F" w14:textId="4149DDDC" w:rsidR="00D506E8" w:rsidRPr="00011D59" w:rsidRDefault="00D506E8" w:rsidP="00B930F3">
      <w:pPr>
        <w:pStyle w:val="23"/>
      </w:pPr>
      <w:bookmarkStart w:id="51" w:name="_Toc136455398"/>
      <w:r w:rsidRPr="00011D59">
        <w:t>5.2 Расчет затрат по экономическим элементам</w:t>
      </w:r>
      <w:bookmarkEnd w:id="51"/>
    </w:p>
    <w:p w14:paraId="6380EE80" w14:textId="7F8F1026" w:rsidR="00B66501" w:rsidRPr="00011D59" w:rsidRDefault="00B930F3" w:rsidP="00B930F3">
      <w:pPr>
        <w:pStyle w:val="aa"/>
      </w:pPr>
      <w:r w:rsidRPr="00011D59">
        <w:t>К з</w:t>
      </w:r>
      <w:r w:rsidR="00B66501" w:rsidRPr="00011D59">
        <w:t>атрат</w:t>
      </w:r>
      <w:r w:rsidRPr="00011D59">
        <w:t>ам</w:t>
      </w:r>
      <w:r w:rsidR="00B66501" w:rsidRPr="00011D59">
        <w:t xml:space="preserve"> по экономическим элементам на создание программного обеспечения </w:t>
      </w:r>
      <w:r w:rsidRPr="00011D59">
        <w:t xml:space="preserve">относятся </w:t>
      </w:r>
      <w:r w:rsidR="00B66501" w:rsidRPr="00011D59">
        <w:t>следующие составляющие:</w:t>
      </w:r>
    </w:p>
    <w:p w14:paraId="1B16C7AC" w14:textId="76A3DF04" w:rsidR="00B66501" w:rsidRPr="00011D59" w:rsidRDefault="00B66501" w:rsidP="00FC6C64">
      <w:pPr>
        <w:pStyle w:val="aa"/>
        <w:numPr>
          <w:ilvl w:val="0"/>
          <w:numId w:val="46"/>
        </w:numPr>
        <w:ind w:left="0" w:firstLine="709"/>
      </w:pPr>
      <w:r w:rsidRPr="00011D59">
        <w:t>Материальные затраты – включают стоимость всех физических компонентов, необходимых для создания приложения. В эту категорию входят компьютеры, серверы, сетевое оборудование, периферийные устройства (например, принтеры, сканеры), коммуникационные кабели и другое оборудование, которое требуется для функционирования системы.</w:t>
      </w:r>
      <w:r w:rsidR="007266F5" w:rsidRPr="00011D59">
        <w:t xml:space="preserve"> В таблице 5.2 представлены материальные затраты на разработку.</w:t>
      </w:r>
    </w:p>
    <w:p w14:paraId="1838D091" w14:textId="4B0F0284" w:rsidR="007266F5" w:rsidRPr="00011D59" w:rsidRDefault="007266F5" w:rsidP="007266F5">
      <w:pPr>
        <w:pStyle w:val="aa"/>
        <w:ind w:left="709" w:firstLine="0"/>
      </w:pPr>
    </w:p>
    <w:p w14:paraId="4FA1473F" w14:textId="77777777" w:rsidR="0040608E" w:rsidRPr="00011D59" w:rsidRDefault="0040608E" w:rsidP="0040608E">
      <w:pPr>
        <w:pStyle w:val="af6"/>
      </w:pPr>
      <w:r w:rsidRPr="00011D59">
        <w:t>Таблица 5.2 – Материальные затраты</w:t>
      </w:r>
    </w:p>
    <w:tbl>
      <w:tblPr>
        <w:tblStyle w:val="af1"/>
        <w:tblW w:w="0" w:type="auto"/>
        <w:tblLook w:val="04A0" w:firstRow="1" w:lastRow="0" w:firstColumn="1" w:lastColumn="0" w:noHBand="0" w:noVBand="1"/>
      </w:tblPr>
      <w:tblGrid>
        <w:gridCol w:w="3114"/>
        <w:gridCol w:w="2126"/>
        <w:gridCol w:w="1768"/>
        <w:gridCol w:w="2337"/>
      </w:tblGrid>
      <w:tr w:rsidR="0040608E" w:rsidRPr="00011D59" w14:paraId="2D05F566" w14:textId="77777777" w:rsidTr="00F92DB3">
        <w:tc>
          <w:tcPr>
            <w:tcW w:w="3114" w:type="dxa"/>
          </w:tcPr>
          <w:p w14:paraId="793709E2" w14:textId="77777777" w:rsidR="0040608E" w:rsidRPr="00011D59" w:rsidRDefault="0040608E" w:rsidP="00C33F4A">
            <w:pPr>
              <w:jc w:val="center"/>
              <w:rPr>
                <w:rFonts w:ascii="Times New Roman" w:hAnsi="Times New Roman" w:cs="Times New Roman"/>
                <w:b/>
                <w:sz w:val="28"/>
                <w:szCs w:val="28"/>
              </w:rPr>
            </w:pPr>
            <w:r w:rsidRPr="00011D59">
              <w:rPr>
                <w:rFonts w:ascii="Times New Roman" w:hAnsi="Times New Roman" w:cs="Times New Roman"/>
                <w:b/>
                <w:sz w:val="28"/>
                <w:szCs w:val="28"/>
              </w:rPr>
              <w:t>Наименование</w:t>
            </w:r>
          </w:p>
        </w:tc>
        <w:tc>
          <w:tcPr>
            <w:tcW w:w="2126" w:type="dxa"/>
          </w:tcPr>
          <w:p w14:paraId="4F8326AD" w14:textId="77777777" w:rsidR="0040608E" w:rsidRPr="00011D59" w:rsidRDefault="0040608E" w:rsidP="00C33F4A">
            <w:pPr>
              <w:jc w:val="center"/>
              <w:rPr>
                <w:rFonts w:ascii="Times New Roman" w:hAnsi="Times New Roman" w:cs="Times New Roman"/>
                <w:b/>
                <w:sz w:val="28"/>
                <w:szCs w:val="28"/>
              </w:rPr>
            </w:pPr>
            <w:r w:rsidRPr="00011D59">
              <w:rPr>
                <w:rFonts w:ascii="Times New Roman" w:hAnsi="Times New Roman" w:cs="Times New Roman"/>
                <w:b/>
                <w:sz w:val="28"/>
                <w:szCs w:val="28"/>
              </w:rPr>
              <w:t>Цена</w:t>
            </w:r>
          </w:p>
        </w:tc>
        <w:tc>
          <w:tcPr>
            <w:tcW w:w="1768" w:type="dxa"/>
          </w:tcPr>
          <w:p w14:paraId="756F932F" w14:textId="77777777" w:rsidR="0040608E" w:rsidRPr="00011D59" w:rsidRDefault="0040608E" w:rsidP="00C33F4A">
            <w:pPr>
              <w:jc w:val="center"/>
              <w:rPr>
                <w:rFonts w:ascii="Times New Roman" w:hAnsi="Times New Roman" w:cs="Times New Roman"/>
                <w:b/>
                <w:sz w:val="28"/>
                <w:szCs w:val="28"/>
              </w:rPr>
            </w:pPr>
            <w:r w:rsidRPr="00011D59">
              <w:rPr>
                <w:rFonts w:ascii="Times New Roman" w:hAnsi="Times New Roman" w:cs="Times New Roman"/>
                <w:b/>
                <w:sz w:val="28"/>
                <w:szCs w:val="28"/>
              </w:rPr>
              <w:t>Количество</w:t>
            </w:r>
          </w:p>
        </w:tc>
        <w:tc>
          <w:tcPr>
            <w:tcW w:w="2337" w:type="dxa"/>
          </w:tcPr>
          <w:p w14:paraId="546E7832" w14:textId="77777777" w:rsidR="0040608E" w:rsidRPr="00011D59" w:rsidRDefault="0040608E" w:rsidP="00C33F4A">
            <w:pPr>
              <w:jc w:val="center"/>
              <w:rPr>
                <w:rFonts w:ascii="Times New Roman" w:hAnsi="Times New Roman" w:cs="Times New Roman"/>
                <w:b/>
                <w:sz w:val="28"/>
                <w:szCs w:val="28"/>
              </w:rPr>
            </w:pPr>
            <w:r w:rsidRPr="00011D59">
              <w:rPr>
                <w:rFonts w:ascii="Times New Roman" w:hAnsi="Times New Roman" w:cs="Times New Roman"/>
                <w:b/>
                <w:sz w:val="28"/>
                <w:szCs w:val="28"/>
              </w:rPr>
              <w:t>Стоимость</w:t>
            </w:r>
          </w:p>
        </w:tc>
      </w:tr>
      <w:tr w:rsidR="0040608E" w:rsidRPr="00011D59" w14:paraId="268CB332" w14:textId="77777777" w:rsidTr="00F92DB3">
        <w:tc>
          <w:tcPr>
            <w:tcW w:w="3114" w:type="dxa"/>
          </w:tcPr>
          <w:p w14:paraId="58A41EB9" w14:textId="3FE0B9D4" w:rsidR="0040608E" w:rsidRPr="00011D59" w:rsidRDefault="00431A88" w:rsidP="00C33F4A">
            <w:pPr>
              <w:rPr>
                <w:rFonts w:ascii="Times New Roman" w:hAnsi="Times New Roman" w:cs="Times New Roman"/>
                <w:sz w:val="28"/>
                <w:szCs w:val="28"/>
              </w:rPr>
            </w:pPr>
            <w:r w:rsidRPr="00011D59">
              <w:rPr>
                <w:rFonts w:ascii="Times New Roman" w:hAnsi="Times New Roman" w:cs="Times New Roman"/>
                <w:sz w:val="28"/>
                <w:szCs w:val="28"/>
              </w:rPr>
              <w:t>Набор к</w:t>
            </w:r>
            <w:r w:rsidR="00C33F4A" w:rsidRPr="00011D59">
              <w:rPr>
                <w:rFonts w:ascii="Times New Roman" w:hAnsi="Times New Roman" w:cs="Times New Roman"/>
                <w:sz w:val="28"/>
                <w:szCs w:val="28"/>
              </w:rPr>
              <w:t>анцеляри</w:t>
            </w:r>
            <w:r w:rsidRPr="00011D59">
              <w:rPr>
                <w:rFonts w:ascii="Times New Roman" w:hAnsi="Times New Roman" w:cs="Times New Roman"/>
                <w:sz w:val="28"/>
                <w:szCs w:val="28"/>
              </w:rPr>
              <w:t>и</w:t>
            </w:r>
          </w:p>
        </w:tc>
        <w:tc>
          <w:tcPr>
            <w:tcW w:w="2126" w:type="dxa"/>
          </w:tcPr>
          <w:p w14:paraId="2B3B82CA" w14:textId="2B45C47F" w:rsidR="0040608E" w:rsidRPr="00011D59" w:rsidRDefault="00431A88" w:rsidP="00C33F4A">
            <w:pPr>
              <w:jc w:val="center"/>
              <w:rPr>
                <w:rFonts w:ascii="Times New Roman" w:hAnsi="Times New Roman" w:cs="Times New Roman"/>
                <w:sz w:val="28"/>
                <w:szCs w:val="28"/>
              </w:rPr>
            </w:pPr>
            <w:r w:rsidRPr="00011D59">
              <w:rPr>
                <w:rFonts w:ascii="Times New Roman" w:hAnsi="Times New Roman" w:cs="Times New Roman"/>
                <w:sz w:val="28"/>
                <w:szCs w:val="28"/>
              </w:rPr>
              <w:t>240</w:t>
            </w:r>
            <w:r w:rsidR="0040608E" w:rsidRPr="00011D59">
              <w:rPr>
                <w:rFonts w:ascii="Times New Roman" w:hAnsi="Times New Roman" w:cs="Times New Roman"/>
                <w:sz w:val="28"/>
                <w:szCs w:val="28"/>
              </w:rPr>
              <w:t xml:space="preserve"> </w:t>
            </w:r>
            <w:proofErr w:type="spellStart"/>
            <w:r w:rsidR="0040608E" w:rsidRPr="00011D59">
              <w:rPr>
                <w:rFonts w:ascii="Times New Roman" w:hAnsi="Times New Roman" w:cs="Times New Roman"/>
                <w:sz w:val="28"/>
                <w:szCs w:val="28"/>
              </w:rPr>
              <w:t>руб</w:t>
            </w:r>
            <w:proofErr w:type="spellEnd"/>
          </w:p>
        </w:tc>
        <w:tc>
          <w:tcPr>
            <w:tcW w:w="1768" w:type="dxa"/>
          </w:tcPr>
          <w:p w14:paraId="25154239" w14:textId="6612C73C" w:rsidR="0040608E" w:rsidRPr="00011D59" w:rsidRDefault="00431A88" w:rsidP="00C33F4A">
            <w:pPr>
              <w:jc w:val="center"/>
              <w:rPr>
                <w:rFonts w:ascii="Times New Roman" w:hAnsi="Times New Roman" w:cs="Times New Roman"/>
                <w:sz w:val="28"/>
                <w:szCs w:val="28"/>
              </w:rPr>
            </w:pPr>
            <w:r w:rsidRPr="00011D59">
              <w:rPr>
                <w:rFonts w:ascii="Times New Roman" w:hAnsi="Times New Roman" w:cs="Times New Roman"/>
                <w:sz w:val="28"/>
                <w:szCs w:val="28"/>
              </w:rPr>
              <w:t>1</w:t>
            </w:r>
          </w:p>
        </w:tc>
        <w:tc>
          <w:tcPr>
            <w:tcW w:w="2337" w:type="dxa"/>
          </w:tcPr>
          <w:p w14:paraId="3B9A3915" w14:textId="26F588B6" w:rsidR="0040608E" w:rsidRPr="00011D59" w:rsidRDefault="00431A88" w:rsidP="00C33F4A">
            <w:pPr>
              <w:jc w:val="center"/>
              <w:rPr>
                <w:rFonts w:ascii="Times New Roman" w:hAnsi="Times New Roman" w:cs="Times New Roman"/>
                <w:sz w:val="28"/>
                <w:szCs w:val="28"/>
              </w:rPr>
            </w:pPr>
            <w:r w:rsidRPr="00011D59">
              <w:rPr>
                <w:rFonts w:ascii="Times New Roman" w:hAnsi="Times New Roman" w:cs="Times New Roman"/>
                <w:sz w:val="28"/>
                <w:szCs w:val="28"/>
              </w:rPr>
              <w:t>240</w:t>
            </w:r>
          </w:p>
        </w:tc>
      </w:tr>
      <w:tr w:rsidR="0040608E" w:rsidRPr="00011D59" w14:paraId="34ECB6B1" w14:textId="77777777" w:rsidTr="00F92DB3">
        <w:tc>
          <w:tcPr>
            <w:tcW w:w="3114" w:type="dxa"/>
          </w:tcPr>
          <w:p w14:paraId="7EC35376" w14:textId="77777777" w:rsidR="0040608E" w:rsidRPr="00011D59" w:rsidRDefault="0040608E" w:rsidP="00C33F4A">
            <w:pPr>
              <w:rPr>
                <w:rFonts w:ascii="Times New Roman" w:hAnsi="Times New Roman" w:cs="Times New Roman"/>
                <w:sz w:val="28"/>
                <w:szCs w:val="28"/>
              </w:rPr>
            </w:pPr>
            <w:r w:rsidRPr="00011D59">
              <w:rPr>
                <w:rFonts w:ascii="Times New Roman" w:hAnsi="Times New Roman" w:cs="Times New Roman"/>
                <w:sz w:val="28"/>
                <w:szCs w:val="28"/>
              </w:rPr>
              <w:t>Печать (1 лист)</w:t>
            </w:r>
          </w:p>
        </w:tc>
        <w:tc>
          <w:tcPr>
            <w:tcW w:w="2126" w:type="dxa"/>
          </w:tcPr>
          <w:p w14:paraId="2665CEF4" w14:textId="7572B95B" w:rsidR="0040608E" w:rsidRPr="00011D59" w:rsidRDefault="00E86815" w:rsidP="00C33F4A">
            <w:pPr>
              <w:jc w:val="center"/>
              <w:rPr>
                <w:rFonts w:ascii="Times New Roman" w:hAnsi="Times New Roman" w:cs="Times New Roman"/>
                <w:sz w:val="28"/>
                <w:szCs w:val="28"/>
              </w:rPr>
            </w:pPr>
            <w:r w:rsidRPr="00011D59">
              <w:rPr>
                <w:rFonts w:ascii="Times New Roman" w:hAnsi="Times New Roman" w:cs="Times New Roman"/>
                <w:sz w:val="28"/>
                <w:szCs w:val="28"/>
              </w:rPr>
              <w:t>5</w:t>
            </w:r>
            <w:r w:rsidR="0040608E" w:rsidRPr="00011D59">
              <w:rPr>
                <w:rFonts w:ascii="Times New Roman" w:hAnsi="Times New Roman" w:cs="Times New Roman"/>
                <w:sz w:val="28"/>
                <w:szCs w:val="28"/>
              </w:rPr>
              <w:t xml:space="preserve"> </w:t>
            </w:r>
            <w:proofErr w:type="spellStart"/>
            <w:r w:rsidR="0040608E" w:rsidRPr="00011D59">
              <w:rPr>
                <w:rFonts w:ascii="Times New Roman" w:hAnsi="Times New Roman" w:cs="Times New Roman"/>
                <w:sz w:val="28"/>
                <w:szCs w:val="28"/>
              </w:rPr>
              <w:t>руб</w:t>
            </w:r>
            <w:proofErr w:type="spellEnd"/>
          </w:p>
        </w:tc>
        <w:tc>
          <w:tcPr>
            <w:tcW w:w="1768" w:type="dxa"/>
          </w:tcPr>
          <w:p w14:paraId="2AC12E80" w14:textId="1BFC917E" w:rsidR="0040608E" w:rsidRPr="00011D59" w:rsidRDefault="00E86815" w:rsidP="00C33F4A">
            <w:pPr>
              <w:jc w:val="center"/>
              <w:rPr>
                <w:rFonts w:ascii="Times New Roman" w:hAnsi="Times New Roman" w:cs="Times New Roman"/>
                <w:sz w:val="28"/>
                <w:szCs w:val="28"/>
              </w:rPr>
            </w:pPr>
            <w:r w:rsidRPr="00011D59">
              <w:rPr>
                <w:rFonts w:ascii="Times New Roman" w:hAnsi="Times New Roman" w:cs="Times New Roman"/>
                <w:sz w:val="28"/>
                <w:szCs w:val="28"/>
              </w:rPr>
              <w:t>100</w:t>
            </w:r>
          </w:p>
        </w:tc>
        <w:tc>
          <w:tcPr>
            <w:tcW w:w="2337" w:type="dxa"/>
          </w:tcPr>
          <w:p w14:paraId="50219F65" w14:textId="5B7CC4A9" w:rsidR="0040608E" w:rsidRPr="00011D59" w:rsidRDefault="00DE2A0F" w:rsidP="00C33F4A">
            <w:pPr>
              <w:jc w:val="center"/>
              <w:rPr>
                <w:rFonts w:ascii="Times New Roman" w:hAnsi="Times New Roman" w:cs="Times New Roman"/>
                <w:sz w:val="28"/>
                <w:szCs w:val="28"/>
              </w:rPr>
            </w:pPr>
            <w:r w:rsidRPr="00011D59">
              <w:rPr>
                <w:rFonts w:ascii="Times New Roman" w:hAnsi="Times New Roman" w:cs="Times New Roman"/>
                <w:sz w:val="28"/>
                <w:szCs w:val="28"/>
              </w:rPr>
              <w:t>500</w:t>
            </w:r>
          </w:p>
        </w:tc>
      </w:tr>
      <w:tr w:rsidR="0040608E" w:rsidRPr="00011D59" w14:paraId="7EC4B8D7" w14:textId="77777777" w:rsidTr="00F92DB3">
        <w:tc>
          <w:tcPr>
            <w:tcW w:w="3114" w:type="dxa"/>
          </w:tcPr>
          <w:p w14:paraId="78296556" w14:textId="2971D4E6" w:rsidR="0040608E" w:rsidRPr="00011D59" w:rsidRDefault="00AA4741" w:rsidP="00C33F4A">
            <w:pPr>
              <w:rPr>
                <w:rFonts w:ascii="Times New Roman" w:hAnsi="Times New Roman" w:cs="Times New Roman"/>
                <w:sz w:val="28"/>
                <w:szCs w:val="28"/>
              </w:rPr>
            </w:pPr>
            <w:r w:rsidRPr="00011D59">
              <w:rPr>
                <w:rFonts w:ascii="Times New Roman" w:hAnsi="Times New Roman" w:cs="Times New Roman"/>
                <w:sz w:val="28"/>
                <w:szCs w:val="28"/>
              </w:rPr>
              <w:t>Пакет интернета</w:t>
            </w:r>
          </w:p>
        </w:tc>
        <w:tc>
          <w:tcPr>
            <w:tcW w:w="2126" w:type="dxa"/>
          </w:tcPr>
          <w:p w14:paraId="6721878E" w14:textId="1C9DA3A5" w:rsidR="0040608E" w:rsidRPr="00011D59" w:rsidRDefault="00AA4741" w:rsidP="00C33F4A">
            <w:pPr>
              <w:jc w:val="center"/>
              <w:rPr>
                <w:rFonts w:ascii="Times New Roman" w:hAnsi="Times New Roman" w:cs="Times New Roman"/>
                <w:sz w:val="28"/>
                <w:szCs w:val="28"/>
              </w:rPr>
            </w:pPr>
            <w:r w:rsidRPr="00011D59">
              <w:rPr>
                <w:rFonts w:ascii="Times New Roman" w:hAnsi="Times New Roman" w:cs="Times New Roman"/>
                <w:sz w:val="28"/>
                <w:szCs w:val="28"/>
              </w:rPr>
              <w:t>250</w:t>
            </w:r>
            <w:r w:rsidR="0040608E" w:rsidRPr="00011D59">
              <w:rPr>
                <w:rFonts w:ascii="Times New Roman" w:hAnsi="Times New Roman" w:cs="Times New Roman"/>
                <w:sz w:val="28"/>
                <w:szCs w:val="28"/>
              </w:rPr>
              <w:t xml:space="preserve"> </w:t>
            </w:r>
            <w:proofErr w:type="spellStart"/>
            <w:r w:rsidR="0040608E" w:rsidRPr="00011D59">
              <w:rPr>
                <w:rFonts w:ascii="Times New Roman" w:hAnsi="Times New Roman" w:cs="Times New Roman"/>
                <w:sz w:val="28"/>
                <w:szCs w:val="28"/>
              </w:rPr>
              <w:t>руб</w:t>
            </w:r>
            <w:proofErr w:type="spellEnd"/>
          </w:p>
        </w:tc>
        <w:tc>
          <w:tcPr>
            <w:tcW w:w="1768" w:type="dxa"/>
          </w:tcPr>
          <w:p w14:paraId="0C5A4169" w14:textId="5D7281A4" w:rsidR="0040608E" w:rsidRPr="00011D59" w:rsidRDefault="00A51B6D" w:rsidP="00C33F4A">
            <w:pPr>
              <w:jc w:val="center"/>
              <w:rPr>
                <w:rFonts w:ascii="Times New Roman" w:hAnsi="Times New Roman" w:cs="Times New Roman"/>
                <w:sz w:val="28"/>
                <w:szCs w:val="28"/>
              </w:rPr>
            </w:pPr>
            <w:r w:rsidRPr="00011D59">
              <w:rPr>
                <w:rFonts w:ascii="Times New Roman" w:hAnsi="Times New Roman" w:cs="Times New Roman"/>
                <w:sz w:val="28"/>
                <w:szCs w:val="28"/>
              </w:rPr>
              <w:t>1</w:t>
            </w:r>
          </w:p>
        </w:tc>
        <w:tc>
          <w:tcPr>
            <w:tcW w:w="2337" w:type="dxa"/>
          </w:tcPr>
          <w:p w14:paraId="7D8BFF0E" w14:textId="77777777" w:rsidR="0040608E" w:rsidRPr="00011D59" w:rsidRDefault="0040608E" w:rsidP="00C33F4A">
            <w:pPr>
              <w:jc w:val="center"/>
              <w:rPr>
                <w:rFonts w:ascii="Times New Roman" w:hAnsi="Times New Roman" w:cs="Times New Roman"/>
                <w:sz w:val="28"/>
                <w:szCs w:val="28"/>
              </w:rPr>
            </w:pPr>
            <w:r w:rsidRPr="00011D59">
              <w:rPr>
                <w:rFonts w:ascii="Times New Roman" w:hAnsi="Times New Roman" w:cs="Times New Roman"/>
                <w:sz w:val="28"/>
                <w:szCs w:val="28"/>
              </w:rPr>
              <w:t>250</w:t>
            </w:r>
          </w:p>
        </w:tc>
      </w:tr>
      <w:tr w:rsidR="0040608E" w:rsidRPr="00011D59" w14:paraId="02AF997C" w14:textId="77777777" w:rsidTr="00F92DB3">
        <w:tc>
          <w:tcPr>
            <w:tcW w:w="7008" w:type="dxa"/>
            <w:gridSpan w:val="3"/>
          </w:tcPr>
          <w:p w14:paraId="5BF3FA94" w14:textId="77777777" w:rsidR="0040608E" w:rsidRPr="00011D59" w:rsidRDefault="0040608E" w:rsidP="00C33F4A">
            <w:pPr>
              <w:rPr>
                <w:rFonts w:ascii="Times New Roman" w:hAnsi="Times New Roman" w:cs="Times New Roman"/>
                <w:sz w:val="28"/>
                <w:szCs w:val="28"/>
              </w:rPr>
            </w:pPr>
            <w:r w:rsidRPr="00011D59">
              <w:rPr>
                <w:rFonts w:ascii="Times New Roman" w:hAnsi="Times New Roman" w:cs="Times New Roman"/>
                <w:b/>
                <w:sz w:val="28"/>
                <w:szCs w:val="28"/>
              </w:rPr>
              <w:t>Итого</w:t>
            </w:r>
          </w:p>
        </w:tc>
        <w:tc>
          <w:tcPr>
            <w:tcW w:w="2337" w:type="dxa"/>
          </w:tcPr>
          <w:p w14:paraId="39E0DDF4" w14:textId="6BCB399E" w:rsidR="0040608E" w:rsidRPr="00011D59" w:rsidRDefault="00D6326D" w:rsidP="00C33F4A">
            <w:pPr>
              <w:jc w:val="center"/>
              <w:rPr>
                <w:rFonts w:ascii="Times New Roman" w:hAnsi="Times New Roman" w:cs="Times New Roman"/>
                <w:sz w:val="28"/>
                <w:szCs w:val="28"/>
              </w:rPr>
            </w:pPr>
            <w:r w:rsidRPr="00011D59">
              <w:rPr>
                <w:rFonts w:ascii="Times New Roman" w:hAnsi="Times New Roman" w:cs="Times New Roman"/>
                <w:b/>
                <w:sz w:val="28"/>
                <w:szCs w:val="28"/>
              </w:rPr>
              <w:t>990</w:t>
            </w:r>
          </w:p>
        </w:tc>
      </w:tr>
    </w:tbl>
    <w:p w14:paraId="19E05ECB" w14:textId="77777777" w:rsidR="0040608E" w:rsidRPr="00011D59" w:rsidRDefault="0040608E" w:rsidP="007266F5">
      <w:pPr>
        <w:pStyle w:val="aa"/>
        <w:ind w:left="709" w:firstLine="0"/>
      </w:pPr>
    </w:p>
    <w:p w14:paraId="131CCFAC" w14:textId="5D36AE79" w:rsidR="00B66501" w:rsidRPr="00011D59" w:rsidRDefault="00B66501" w:rsidP="00FC6C64">
      <w:pPr>
        <w:pStyle w:val="aa"/>
        <w:numPr>
          <w:ilvl w:val="0"/>
          <w:numId w:val="46"/>
        </w:numPr>
        <w:ind w:left="0" w:firstLine="709"/>
      </w:pPr>
      <w:r w:rsidRPr="00011D59">
        <w:lastRenderedPageBreak/>
        <w:t>Затраты на электроэнергию</w:t>
      </w:r>
      <w:r w:rsidR="005C478D" w:rsidRPr="00011D59">
        <w:t xml:space="preserve"> – с</w:t>
      </w:r>
      <w:r w:rsidRPr="00011D59">
        <w:t>оздание и поддержание информационной системы требует электроэнергии для питания всех компонентов, включая компьютеры, мониторы и другие устройства. Сумма этих затрат зависит от времени работы и стоимости электроэнергии.</w:t>
      </w:r>
    </w:p>
    <w:p w14:paraId="1CA61516" w14:textId="3F427544" w:rsidR="00685574" w:rsidRPr="00011D59" w:rsidRDefault="00685574" w:rsidP="00D67CE9">
      <w:pPr>
        <w:pStyle w:val="aa"/>
      </w:pPr>
      <w:r w:rsidRPr="00011D59">
        <w:t xml:space="preserve">В процессе </w:t>
      </w:r>
      <w:r w:rsidR="00F4248C" w:rsidRPr="00011D59">
        <w:t>проектирования и разработки мобильного приложения</w:t>
      </w:r>
      <w:r w:rsidRPr="00011D59">
        <w:t xml:space="preserve"> для работы использовался ноутбук </w:t>
      </w:r>
      <w:r w:rsidR="00F4248C" w:rsidRPr="00011D59">
        <w:rPr>
          <w:lang w:val="en-US"/>
        </w:rPr>
        <w:t>Acer</w:t>
      </w:r>
      <w:r w:rsidR="00F4248C" w:rsidRPr="00011D59">
        <w:t xml:space="preserve"> </w:t>
      </w:r>
      <w:r w:rsidR="00F4248C" w:rsidRPr="00011D59">
        <w:rPr>
          <w:lang w:val="en-US"/>
        </w:rPr>
        <w:t>Aspire</w:t>
      </w:r>
      <w:r w:rsidR="00F4248C" w:rsidRPr="00011D59">
        <w:t xml:space="preserve"> </w:t>
      </w:r>
      <w:r w:rsidR="00F4248C" w:rsidRPr="00011D59">
        <w:rPr>
          <w:lang w:val="en-US"/>
        </w:rPr>
        <w:t>A</w:t>
      </w:r>
      <w:r w:rsidR="00F4248C" w:rsidRPr="00011D59">
        <w:t>715-71</w:t>
      </w:r>
      <w:r w:rsidR="00F4248C" w:rsidRPr="00011D59">
        <w:rPr>
          <w:lang w:val="en-US"/>
        </w:rPr>
        <w:t>G</w:t>
      </w:r>
      <w:r w:rsidRPr="00011D59">
        <w:t>. Потребление электроэнергии ноутбуком – 0,1</w:t>
      </w:r>
      <w:r w:rsidR="00D42474" w:rsidRPr="00011D59">
        <w:t>35</w:t>
      </w:r>
      <w:r w:rsidRPr="00011D59">
        <w:t xml:space="preserve"> кВт/ч</w:t>
      </w:r>
      <w:r w:rsidR="00FE66F0" w:rsidRPr="00011D59">
        <w:t>.</w:t>
      </w:r>
    </w:p>
    <w:p w14:paraId="2A83AE7B" w14:textId="44D73F3D" w:rsidR="00685574" w:rsidRPr="00011D59" w:rsidRDefault="00685574" w:rsidP="00D67CE9">
      <w:pPr>
        <w:pStyle w:val="aa"/>
      </w:pPr>
      <w:r w:rsidRPr="00011D59">
        <w:t xml:space="preserve">Стоимость 1кВт электроэнергии составляет </w:t>
      </w:r>
      <w:r w:rsidR="00D67CE9" w:rsidRPr="00011D59">
        <w:t xml:space="preserve">1,42 </w:t>
      </w:r>
      <w:r w:rsidRPr="00011D59">
        <w:t xml:space="preserve">руб. </w:t>
      </w:r>
    </w:p>
    <w:p w14:paraId="18C97516" w14:textId="2F406C12" w:rsidR="00685574" w:rsidRPr="00011D59" w:rsidRDefault="00685574" w:rsidP="00D67CE9">
      <w:pPr>
        <w:pStyle w:val="aa"/>
      </w:pPr>
      <w:r w:rsidRPr="00011D59">
        <w:t xml:space="preserve">Стоимость машинного часа </w:t>
      </w:r>
      <m:oMath>
        <m:sSub>
          <m:sSubPr>
            <m:ctrlPr>
              <w:rPr>
                <w:rFonts w:ascii="Cambria Math" w:hAnsi="Cambria Math"/>
                <w:i/>
              </w:rPr>
            </m:ctrlPr>
          </m:sSubPr>
          <m:e>
            <m:r>
              <w:rPr>
                <w:rFonts w:ascii="Cambria Math" w:hAnsi="Cambria Math"/>
              </w:rPr>
              <m:t>С</m:t>
            </m:r>
          </m:e>
          <m:sub>
            <m:r>
              <w:rPr>
                <w:rFonts w:ascii="Cambria Math" w:hAnsi="Cambria Math"/>
              </w:rPr>
              <m:t>мч</m:t>
            </m:r>
          </m:sub>
        </m:sSub>
      </m:oMath>
      <w:r w:rsidRPr="00011D59">
        <w:t xml:space="preserve"> работы </w:t>
      </w:r>
      <w:r w:rsidR="00BF29CC" w:rsidRPr="00011D59">
        <w:t xml:space="preserve">рассчитывается по </w:t>
      </w:r>
      <w:r w:rsidR="00567062" w:rsidRPr="00011D59">
        <w:t>формул</w:t>
      </w:r>
      <w:r w:rsidR="00BF29CC" w:rsidRPr="00011D59">
        <w:t>е</w:t>
      </w:r>
      <w:r w:rsidR="00523745" w:rsidRPr="00011D59">
        <w:t xml:space="preserve"> </w:t>
      </w:r>
      <w:r w:rsidR="00BF29CC" w:rsidRPr="00011D59">
        <w:t>(</w:t>
      </w:r>
      <w:r w:rsidR="00D67CE9" w:rsidRPr="00011D59">
        <w:t>1)</w:t>
      </w:r>
      <w:r w:rsidRPr="00011D59">
        <w:t>:</w:t>
      </w:r>
    </w:p>
    <w:p w14:paraId="039D7CA7" w14:textId="77777777" w:rsidR="00685574" w:rsidRPr="00011D59" w:rsidRDefault="00685574" w:rsidP="00D67CE9">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ED0A04" w:rsidRPr="00011D59" w14:paraId="232D7121" w14:textId="77777777" w:rsidTr="00E37876">
        <w:tc>
          <w:tcPr>
            <w:tcW w:w="8642" w:type="dxa"/>
            <w:vAlign w:val="center"/>
          </w:tcPr>
          <w:p w14:paraId="2173E10A" w14:textId="50311A74" w:rsidR="00ED0A04" w:rsidRPr="00011D59" w:rsidRDefault="00C62801" w:rsidP="002C4411">
            <w:pPr>
              <w:ind w:left="720"/>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мч</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э</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э</m:t>
                    </m:r>
                  </m:sub>
                </m:sSub>
                <m:r>
                  <w:rPr>
                    <w:rFonts w:ascii="Cambria Math" w:hAnsi="Cambria Math"/>
                    <w:sz w:val="28"/>
                    <w:szCs w:val="28"/>
                  </w:rPr>
                  <m:t xml:space="preserve">=0,135 </m:t>
                </m:r>
                <m:f>
                  <m:fPr>
                    <m:ctrlPr>
                      <w:rPr>
                        <w:rFonts w:ascii="Cambria Math" w:hAnsi="Cambria Math"/>
                        <w:i/>
                        <w:sz w:val="28"/>
                        <w:szCs w:val="28"/>
                      </w:rPr>
                    </m:ctrlPr>
                  </m:fPr>
                  <m:num>
                    <m:r>
                      <w:rPr>
                        <w:rFonts w:ascii="Cambria Math" w:hAnsi="Cambria Math"/>
                        <w:sz w:val="28"/>
                        <w:szCs w:val="28"/>
                      </w:rPr>
                      <m:t>кВт</m:t>
                    </m:r>
                  </m:num>
                  <m:den>
                    <m:r>
                      <w:rPr>
                        <w:rFonts w:ascii="Cambria Math" w:hAnsi="Cambria Math"/>
                        <w:sz w:val="28"/>
                        <w:szCs w:val="28"/>
                      </w:rPr>
                      <m:t>час</m:t>
                    </m:r>
                  </m:den>
                </m:f>
                <m:r>
                  <w:rPr>
                    <w:rFonts w:ascii="Cambria Math" w:hAnsi="Cambria Math"/>
                    <w:sz w:val="28"/>
                    <w:szCs w:val="28"/>
                  </w:rPr>
                  <m:t xml:space="preserve">×1,42 </m:t>
                </m:r>
                <m:f>
                  <m:fPr>
                    <m:ctrlPr>
                      <w:rPr>
                        <w:rFonts w:ascii="Cambria Math" w:hAnsi="Cambria Math"/>
                        <w:i/>
                        <w:sz w:val="28"/>
                        <w:szCs w:val="28"/>
                      </w:rPr>
                    </m:ctrlPr>
                  </m:fPr>
                  <m:num>
                    <m:r>
                      <w:rPr>
                        <w:rFonts w:ascii="Cambria Math" w:hAnsi="Cambria Math"/>
                        <w:sz w:val="28"/>
                        <w:szCs w:val="28"/>
                      </w:rPr>
                      <m:t>руб.</m:t>
                    </m:r>
                  </m:num>
                  <m:den>
                    <m:r>
                      <w:rPr>
                        <w:rFonts w:ascii="Cambria Math" w:hAnsi="Cambria Math"/>
                        <w:sz w:val="28"/>
                        <w:szCs w:val="28"/>
                      </w:rPr>
                      <m:t>кВт</m:t>
                    </m:r>
                  </m:den>
                </m:f>
                <m:r>
                  <w:rPr>
                    <w:rFonts w:ascii="Cambria Math" w:hAnsi="Cambria Math"/>
                    <w:sz w:val="28"/>
                    <w:szCs w:val="28"/>
                  </w:rPr>
                  <m:t xml:space="preserve">=0.1917 </m:t>
                </m:r>
                <m:f>
                  <m:fPr>
                    <m:ctrlPr>
                      <w:rPr>
                        <w:rFonts w:ascii="Cambria Math" w:hAnsi="Cambria Math"/>
                        <w:i/>
                        <w:sz w:val="28"/>
                        <w:szCs w:val="28"/>
                      </w:rPr>
                    </m:ctrlPr>
                  </m:fPr>
                  <m:num>
                    <m:r>
                      <w:rPr>
                        <w:rFonts w:ascii="Cambria Math" w:hAnsi="Cambria Math"/>
                        <w:sz w:val="28"/>
                        <w:szCs w:val="28"/>
                      </w:rPr>
                      <m:t>руб.</m:t>
                    </m:r>
                  </m:num>
                  <m:den>
                    <m:r>
                      <w:rPr>
                        <w:rFonts w:ascii="Cambria Math" w:hAnsi="Cambria Math"/>
                        <w:sz w:val="28"/>
                        <w:szCs w:val="28"/>
                      </w:rPr>
                      <m:t>час</m:t>
                    </m:r>
                  </m:den>
                </m:f>
                <m:r>
                  <w:rPr>
                    <w:rFonts w:ascii="Cambria Math" w:hAnsi="Cambria Math"/>
                    <w:sz w:val="28"/>
                    <w:szCs w:val="28"/>
                  </w:rPr>
                  <m:t>,</m:t>
                </m:r>
              </m:oMath>
            </m:oMathPara>
          </w:p>
          <w:p w14:paraId="12BB9D38" w14:textId="77777777" w:rsidR="00BF29CC" w:rsidRPr="00011D59" w:rsidRDefault="00BF29CC" w:rsidP="006B02A7">
            <w:pPr>
              <w:pStyle w:val="aa"/>
              <w:ind w:firstLine="0"/>
              <w:rPr>
                <w:rFonts w:eastAsiaTheme="minorEastAsia"/>
              </w:rPr>
            </w:pPr>
            <w:r w:rsidRPr="00011D59">
              <w:rPr>
                <w:rFonts w:eastAsiaTheme="minorEastAsia"/>
              </w:rPr>
              <w:t>где П</w:t>
            </w:r>
            <w:r w:rsidRPr="00011D59">
              <w:rPr>
                <w:rFonts w:eastAsiaTheme="minorEastAsia"/>
                <w:vertAlign w:val="subscript"/>
              </w:rPr>
              <w:t>э</w:t>
            </w:r>
            <w:r w:rsidRPr="00011D59">
              <w:rPr>
                <w:rFonts w:eastAsiaTheme="minorEastAsia"/>
              </w:rPr>
              <w:t xml:space="preserve"> – потребление электроэнергии, </w:t>
            </w:r>
            <w:r w:rsidRPr="00011D59">
              <w:t>кВт/ч</w:t>
            </w:r>
            <w:r w:rsidRPr="00011D59">
              <w:rPr>
                <w:rFonts w:eastAsiaTheme="minorEastAsia"/>
              </w:rPr>
              <w:t>;</w:t>
            </w:r>
          </w:p>
          <w:p w14:paraId="4E43214A" w14:textId="592CDDFE" w:rsidR="00BF29CC" w:rsidRPr="00011D59" w:rsidRDefault="00BF29CC" w:rsidP="00B314FD">
            <w:pPr>
              <w:pStyle w:val="aa"/>
              <w:ind w:firstLine="0"/>
              <w:rPr>
                <w:rFonts w:eastAsiaTheme="minorEastAsia"/>
                <w:szCs w:val="28"/>
              </w:rPr>
            </w:pPr>
            <w:r w:rsidRPr="00011D59">
              <w:rPr>
                <w:rFonts w:eastAsiaTheme="minorEastAsia"/>
              </w:rPr>
              <w:t>С</w:t>
            </w:r>
            <w:r w:rsidRPr="00011D59">
              <w:rPr>
                <w:rFonts w:eastAsiaTheme="minorEastAsia"/>
                <w:vertAlign w:val="subscript"/>
              </w:rPr>
              <w:t>э</w:t>
            </w:r>
            <w:r w:rsidRPr="00011D59">
              <w:rPr>
                <w:rFonts w:eastAsiaTheme="minorEastAsia"/>
              </w:rPr>
              <w:t xml:space="preserve"> – стоимость электроэнергии, </w:t>
            </w:r>
            <w:r w:rsidRPr="00011D59">
              <w:t>руб</w:t>
            </w:r>
            <w:r w:rsidRPr="00011D59">
              <w:rPr>
                <w:rFonts w:eastAsiaTheme="minorEastAsia"/>
              </w:rPr>
              <w:t>ль</w:t>
            </w:r>
            <w:r w:rsidR="000B0D51" w:rsidRPr="00011D59">
              <w:rPr>
                <w:rFonts w:eastAsiaTheme="minorEastAsia"/>
              </w:rPr>
              <w:t>/кВт</w:t>
            </w:r>
            <w:r w:rsidRPr="00011D59">
              <w:rPr>
                <w:rFonts w:eastAsiaTheme="minorEastAsia"/>
              </w:rPr>
              <w:t>.</w:t>
            </w:r>
          </w:p>
        </w:tc>
        <w:tc>
          <w:tcPr>
            <w:tcW w:w="703" w:type="dxa"/>
            <w:vAlign w:val="center"/>
          </w:tcPr>
          <w:p w14:paraId="0060F897" w14:textId="4DB6E056" w:rsidR="00ED0A04" w:rsidRPr="00011D59" w:rsidRDefault="00ED0A04" w:rsidP="00167F1F">
            <w:pPr>
              <w:pStyle w:val="aa"/>
              <w:ind w:firstLine="0"/>
              <w:jc w:val="right"/>
              <w:rPr>
                <w:b/>
                <w:bCs/>
              </w:rPr>
            </w:pPr>
            <w:r w:rsidRPr="00011D59">
              <w:rPr>
                <w:b/>
                <w:bCs/>
              </w:rPr>
              <w:t>(1)</w:t>
            </w:r>
          </w:p>
        </w:tc>
      </w:tr>
    </w:tbl>
    <w:p w14:paraId="2DD7EAAC" w14:textId="77777777" w:rsidR="00685574" w:rsidRPr="00011D59" w:rsidRDefault="00685574" w:rsidP="00ED0A04">
      <w:pPr>
        <w:pStyle w:val="aa"/>
      </w:pPr>
    </w:p>
    <w:p w14:paraId="4F52839A" w14:textId="066ACB02" w:rsidR="00685574" w:rsidRPr="00011D59" w:rsidRDefault="00685574" w:rsidP="002C4411">
      <w:pPr>
        <w:pStyle w:val="aa"/>
      </w:pPr>
      <w:r w:rsidRPr="00011D59">
        <w:t xml:space="preserve">Время работы ЭВМ, </w:t>
      </w:r>
      <m:oMath>
        <m:sSub>
          <m:sSubPr>
            <m:ctrlPr>
              <w:rPr>
                <w:rFonts w:ascii="Cambria Math" w:hAnsi="Cambria Math"/>
                <w:i/>
              </w:rPr>
            </m:ctrlPr>
          </m:sSubPr>
          <m:e>
            <m:r>
              <w:rPr>
                <w:rFonts w:ascii="Cambria Math" w:hAnsi="Cambria Math"/>
              </w:rPr>
              <m:t>Т</m:t>
            </m:r>
          </m:e>
          <m:sub>
            <m:r>
              <w:rPr>
                <w:rFonts w:ascii="Cambria Math" w:hAnsi="Cambria Math"/>
              </w:rPr>
              <m:t>эвм</m:t>
            </m:r>
          </m:sub>
        </m:sSub>
      </m:oMath>
      <w:r w:rsidR="004940B3" w:rsidRPr="00011D59">
        <w:rPr>
          <w:rFonts w:eastAsiaTheme="minorEastAsia"/>
        </w:rPr>
        <w:t xml:space="preserve"> </w:t>
      </w:r>
      <w:r w:rsidR="00374C05" w:rsidRPr="00011D59">
        <w:rPr>
          <w:rFonts w:eastAsiaTheme="minorEastAsia"/>
        </w:rPr>
        <w:t>рассчитывается по формуле (</w:t>
      </w:r>
      <w:r w:rsidR="004940B3" w:rsidRPr="00011D59">
        <w:rPr>
          <w:rFonts w:eastAsiaTheme="minorEastAsia"/>
        </w:rPr>
        <w:t>2)</w:t>
      </w:r>
      <w:r w:rsidRPr="00011D59">
        <w:rPr>
          <w:rFonts w:eastAsiaTheme="minorEastAsia"/>
        </w:rPr>
        <w:t>:</w:t>
      </w:r>
    </w:p>
    <w:p w14:paraId="2B8F90D9" w14:textId="77777777" w:rsidR="00685574" w:rsidRPr="00011D59" w:rsidRDefault="00685574" w:rsidP="00601090">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601090" w:rsidRPr="00011D59" w14:paraId="7150A209" w14:textId="77777777" w:rsidTr="00E37876">
        <w:tc>
          <w:tcPr>
            <w:tcW w:w="8642" w:type="dxa"/>
            <w:vAlign w:val="center"/>
          </w:tcPr>
          <w:p w14:paraId="4ADEE2CF" w14:textId="26E893E3" w:rsidR="00601090" w:rsidRPr="00011D59" w:rsidRDefault="00C62801" w:rsidP="00601090">
            <w:pPr>
              <w:pStyle w:val="aa"/>
              <w:ind w:firstLine="0"/>
              <w:jc w:val="center"/>
            </w:pPr>
            <m:oMathPara>
              <m:oMath>
                <m:sSub>
                  <m:sSubPr>
                    <m:ctrlPr>
                      <w:rPr>
                        <w:rFonts w:ascii="Cambria Math" w:hAnsi="Cambria Math"/>
                        <w:i/>
                        <w:szCs w:val="28"/>
                      </w:rPr>
                    </m:ctrlPr>
                  </m:sSubPr>
                  <m:e>
                    <m:r>
                      <w:rPr>
                        <w:rFonts w:ascii="Cambria Math" w:hAnsi="Cambria Math"/>
                        <w:szCs w:val="28"/>
                      </w:rPr>
                      <m:t>Т</m:t>
                    </m:r>
                  </m:e>
                  <m:sub>
                    <m:r>
                      <w:rPr>
                        <w:rFonts w:ascii="Cambria Math" w:hAnsi="Cambria Math"/>
                        <w:szCs w:val="28"/>
                      </w:rPr>
                      <m:t>эвм</m:t>
                    </m:r>
                  </m:sub>
                </m:sSub>
                <m:r>
                  <w:rPr>
                    <w:rFonts w:ascii="Cambria Math" w:hAnsi="Cambria Math"/>
                    <w:color w:val="auto"/>
                  </w:rPr>
                  <m:t>=</m:t>
                </m:r>
                <m:r>
                  <m:rPr>
                    <m:sty m:val="p"/>
                  </m:rPr>
                  <w:rPr>
                    <w:rFonts w:ascii="Cambria Math" w:hAnsi="Cambria Math"/>
                    <w:color w:val="auto"/>
                  </w:rPr>
                  <m:t>D</m:t>
                </m:r>
                <m:r>
                  <w:rPr>
                    <w:rFonts w:ascii="Cambria Math" w:hAnsi="Cambria Math"/>
                    <w:color w:val="auto"/>
                  </w:rPr>
                  <m:t xml:space="preserve"> × </m:t>
                </m:r>
                <m:r>
                  <m:rPr>
                    <m:sty m:val="p"/>
                  </m:rPr>
                  <w:rPr>
                    <w:rFonts w:ascii="Cambria Math" w:hAnsi="Cambria Math"/>
                    <w:color w:val="auto"/>
                  </w:rPr>
                  <m:t>H</m:t>
                </m:r>
                <m:r>
                  <w:rPr>
                    <w:rFonts w:ascii="Cambria Math" w:hAnsi="Cambria Math"/>
                    <w:color w:val="auto"/>
                  </w:rPr>
                  <m:t xml:space="preserve"> </m:t>
                </m:r>
                <m:r>
                  <w:rPr>
                    <w:rFonts w:ascii="Cambria Math" w:hAnsi="Cambria Math"/>
                    <w:szCs w:val="28"/>
                  </w:rPr>
                  <m:t xml:space="preserve">=36 </m:t>
                </m:r>
                <m:r>
                  <m:rPr>
                    <m:sty m:val="p"/>
                  </m:rPr>
                  <w:rPr>
                    <w:rFonts w:ascii="Cambria Math" w:hAnsi="Cambria Math"/>
                    <w:szCs w:val="28"/>
                  </w:rPr>
                  <m:t xml:space="preserve">сут. </m:t>
                </m:r>
                <m:r>
                  <w:rPr>
                    <w:rFonts w:ascii="Cambria Math" w:hAnsi="Cambria Math"/>
                    <w:szCs w:val="28"/>
                  </w:rPr>
                  <m:t>×6 час=216 час.,</m:t>
                </m:r>
              </m:oMath>
            </m:oMathPara>
          </w:p>
        </w:tc>
        <w:tc>
          <w:tcPr>
            <w:tcW w:w="703" w:type="dxa"/>
            <w:vAlign w:val="center"/>
          </w:tcPr>
          <w:p w14:paraId="63AFFB82" w14:textId="081436F4" w:rsidR="00601090" w:rsidRPr="00011D59" w:rsidRDefault="00601090" w:rsidP="00167F1F">
            <w:pPr>
              <w:pStyle w:val="aa"/>
              <w:ind w:firstLine="0"/>
              <w:jc w:val="right"/>
              <w:rPr>
                <w:b/>
                <w:bCs/>
              </w:rPr>
            </w:pPr>
            <w:r w:rsidRPr="00011D59">
              <w:rPr>
                <w:b/>
                <w:bCs/>
              </w:rPr>
              <w:t>(2)</w:t>
            </w:r>
          </w:p>
        </w:tc>
      </w:tr>
    </w:tbl>
    <w:p w14:paraId="5727BC47" w14:textId="0201707E" w:rsidR="00A465CE" w:rsidRPr="00011D59" w:rsidRDefault="00A465CE" w:rsidP="006B02A7">
      <w:pPr>
        <w:pStyle w:val="aa"/>
        <w:ind w:firstLine="0"/>
        <w:rPr>
          <w:rFonts w:eastAsiaTheme="minorEastAsia"/>
        </w:rPr>
      </w:pPr>
      <w:r w:rsidRPr="00011D59">
        <w:rPr>
          <w:rFonts w:eastAsiaTheme="minorEastAsia"/>
        </w:rPr>
        <w:t xml:space="preserve">где </w:t>
      </w:r>
      <w:r w:rsidR="00810C06" w:rsidRPr="00011D59">
        <w:rPr>
          <w:rFonts w:eastAsiaTheme="minorEastAsia"/>
          <w:lang w:val="en-US"/>
        </w:rPr>
        <w:t>D</w:t>
      </w:r>
      <w:r w:rsidRPr="00011D59">
        <w:rPr>
          <w:rFonts w:eastAsiaTheme="minorEastAsia"/>
        </w:rPr>
        <w:t xml:space="preserve"> – количество рабочих дней, сутки;</w:t>
      </w:r>
    </w:p>
    <w:p w14:paraId="2A6ED0D4" w14:textId="5C278AAC" w:rsidR="00A465CE" w:rsidRPr="00011D59" w:rsidRDefault="00AD6AD8" w:rsidP="006B02A7">
      <w:pPr>
        <w:pStyle w:val="aa"/>
        <w:ind w:firstLine="0"/>
        <w:rPr>
          <w:rFonts w:eastAsiaTheme="minorEastAsia"/>
        </w:rPr>
      </w:pPr>
      <w:r w:rsidRPr="00011D59">
        <w:rPr>
          <w:rFonts w:eastAsiaTheme="minorEastAsia"/>
          <w:lang w:val="en-US"/>
        </w:rPr>
        <w:t>H</w:t>
      </w:r>
      <w:r w:rsidR="00A465CE" w:rsidRPr="00011D59">
        <w:rPr>
          <w:rFonts w:eastAsiaTheme="minorEastAsia"/>
        </w:rPr>
        <w:t xml:space="preserve"> – количество часов, час.</w:t>
      </w:r>
    </w:p>
    <w:p w14:paraId="3DB4AFDF" w14:textId="3DC4A31F" w:rsidR="00685574" w:rsidRPr="00011D59" w:rsidRDefault="00685574" w:rsidP="00601090">
      <w:pPr>
        <w:pStyle w:val="aa"/>
      </w:pPr>
    </w:p>
    <w:p w14:paraId="40614C2C" w14:textId="43836DCA" w:rsidR="00685574" w:rsidRPr="00011D59" w:rsidRDefault="00685574" w:rsidP="0050163D">
      <w:pPr>
        <w:pStyle w:val="aa"/>
      </w:pPr>
      <w:r w:rsidRPr="00011D59">
        <w:t>Себестоимость электроэнергии рассчитывается по формуле</w:t>
      </w:r>
      <w:r w:rsidR="0050163D" w:rsidRPr="00011D59">
        <w:t xml:space="preserve"> </w:t>
      </w:r>
      <w:r w:rsidR="004D4A24" w:rsidRPr="00011D59">
        <w:t>(</w:t>
      </w:r>
      <w:r w:rsidR="0050163D" w:rsidRPr="00011D59">
        <w:t>3</w:t>
      </w:r>
      <w:r w:rsidR="004D4A24" w:rsidRPr="00011D59">
        <w:t>)</w:t>
      </w:r>
      <w:r w:rsidRPr="00011D59">
        <w:t>: </w:t>
      </w:r>
    </w:p>
    <w:p w14:paraId="6FB40834" w14:textId="77777777" w:rsidR="00685574" w:rsidRPr="00011D59" w:rsidRDefault="00685574" w:rsidP="00167F1F">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167F1F" w:rsidRPr="00011D59" w14:paraId="05A99AED" w14:textId="77777777" w:rsidTr="00E37876">
        <w:tc>
          <w:tcPr>
            <w:tcW w:w="8642" w:type="dxa"/>
            <w:vAlign w:val="center"/>
          </w:tcPr>
          <w:p w14:paraId="12083CA5" w14:textId="1575F5A8" w:rsidR="00167F1F" w:rsidRPr="00011D59" w:rsidRDefault="00C62801" w:rsidP="00167F1F">
            <w:pPr>
              <w:pStyle w:val="aa"/>
              <w:ind w:firstLine="0"/>
              <w:jc w:val="center"/>
            </w:pPr>
            <m:oMathPara>
              <m:oMath>
                <m:sSub>
                  <m:sSubPr>
                    <m:ctrlPr>
                      <w:rPr>
                        <w:rFonts w:ascii="Cambria Math" w:hAnsi="Cambria Math"/>
                        <w:i/>
                        <w:szCs w:val="28"/>
                      </w:rPr>
                    </m:ctrlPr>
                  </m:sSubPr>
                  <m:e>
                    <m:r>
                      <w:rPr>
                        <w:rFonts w:ascii="Cambria Math" w:hAnsi="Cambria Math"/>
                        <w:szCs w:val="28"/>
                      </w:rPr>
                      <m:t>С</m:t>
                    </m:r>
                  </m:e>
                  <m:sub>
                    <m:r>
                      <w:rPr>
                        <w:rFonts w:ascii="Cambria Math" w:hAnsi="Cambria Math"/>
                        <w:szCs w:val="28"/>
                      </w:rPr>
                      <m:t>эл</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Т</m:t>
                    </m:r>
                  </m:e>
                  <m:sub>
                    <m:r>
                      <w:rPr>
                        <w:rFonts w:ascii="Cambria Math" w:hAnsi="Cambria Math"/>
                        <w:szCs w:val="28"/>
                      </w:rPr>
                      <m:t>эвм</m:t>
                    </m:r>
                  </m:sub>
                </m:sSub>
                <m:r>
                  <w:rPr>
                    <w:rFonts w:ascii="Cambria Math" w:hAnsi="Cambria Math"/>
                    <w:szCs w:val="28"/>
                  </w:rPr>
                  <m:t xml:space="preserve"> × </m:t>
                </m:r>
                <m:sSub>
                  <m:sSubPr>
                    <m:ctrlPr>
                      <w:rPr>
                        <w:rFonts w:ascii="Cambria Math" w:hAnsi="Cambria Math"/>
                        <w:i/>
                        <w:szCs w:val="28"/>
                      </w:rPr>
                    </m:ctrlPr>
                  </m:sSubPr>
                  <m:e>
                    <m:r>
                      <w:rPr>
                        <w:rFonts w:ascii="Cambria Math" w:hAnsi="Cambria Math"/>
                        <w:szCs w:val="28"/>
                      </w:rPr>
                      <m:t>С</m:t>
                    </m:r>
                  </m:e>
                  <m:sub>
                    <m:r>
                      <w:rPr>
                        <w:rFonts w:ascii="Cambria Math" w:hAnsi="Cambria Math"/>
                        <w:szCs w:val="28"/>
                      </w:rPr>
                      <m:t>мч</m:t>
                    </m:r>
                  </m:sub>
                </m:sSub>
                <m:r>
                  <w:rPr>
                    <w:rFonts w:ascii="Cambria Math" w:hAnsi="Cambria Math"/>
                    <w:szCs w:val="28"/>
                  </w:rPr>
                  <m:t xml:space="preserve">=216 час×0,1917 </m:t>
                </m:r>
                <m:f>
                  <m:fPr>
                    <m:ctrlPr>
                      <w:rPr>
                        <w:rFonts w:ascii="Cambria Math" w:hAnsi="Cambria Math"/>
                        <w:i/>
                        <w:szCs w:val="28"/>
                      </w:rPr>
                    </m:ctrlPr>
                  </m:fPr>
                  <m:num>
                    <m:r>
                      <w:rPr>
                        <w:rFonts w:ascii="Cambria Math" w:hAnsi="Cambria Math"/>
                        <w:szCs w:val="28"/>
                      </w:rPr>
                      <m:t>руб.</m:t>
                    </m:r>
                  </m:num>
                  <m:den>
                    <m:r>
                      <w:rPr>
                        <w:rFonts w:ascii="Cambria Math" w:hAnsi="Cambria Math"/>
                        <w:szCs w:val="28"/>
                      </w:rPr>
                      <m:t>час</m:t>
                    </m:r>
                  </m:den>
                </m:f>
                <m:r>
                  <w:rPr>
                    <w:rFonts w:ascii="Cambria Math" w:hAnsi="Cambria Math"/>
                    <w:szCs w:val="28"/>
                  </w:rPr>
                  <m:t xml:space="preserve"> =41.4072 руб.,</m:t>
                </m:r>
              </m:oMath>
            </m:oMathPara>
          </w:p>
        </w:tc>
        <w:tc>
          <w:tcPr>
            <w:tcW w:w="703" w:type="dxa"/>
            <w:vAlign w:val="center"/>
          </w:tcPr>
          <w:p w14:paraId="610B32D2" w14:textId="3B4360D8" w:rsidR="00167F1F" w:rsidRPr="00011D59" w:rsidRDefault="00167F1F" w:rsidP="00167F1F">
            <w:pPr>
              <w:pStyle w:val="aa"/>
              <w:ind w:firstLine="0"/>
              <w:jc w:val="right"/>
              <w:rPr>
                <w:b/>
                <w:bCs/>
              </w:rPr>
            </w:pPr>
            <w:r w:rsidRPr="00011D59">
              <w:rPr>
                <w:b/>
                <w:bCs/>
              </w:rPr>
              <w:t>(3)</w:t>
            </w:r>
          </w:p>
        </w:tc>
      </w:tr>
    </w:tbl>
    <w:p w14:paraId="279C3206" w14:textId="77777777" w:rsidR="00BF1699" w:rsidRPr="00011D59" w:rsidRDefault="00BF1699" w:rsidP="006B02A7">
      <w:pPr>
        <w:pStyle w:val="aa"/>
        <w:ind w:firstLine="0"/>
      </w:pPr>
      <w:r w:rsidRPr="00011D59">
        <w:t xml:space="preserve">где </w:t>
      </w:r>
      <m:oMath>
        <m:sSub>
          <m:sSubPr>
            <m:ctrlPr>
              <w:rPr>
                <w:rFonts w:ascii="Cambria Math" w:hAnsi="Cambria Math"/>
                <w:i/>
                <w:color w:val="auto"/>
              </w:rPr>
            </m:ctrlPr>
          </m:sSubPr>
          <m:e>
            <m:r>
              <w:rPr>
                <w:rFonts w:ascii="Cambria Math" w:hAnsi="Cambria Math"/>
                <w:color w:val="auto"/>
              </w:rPr>
              <m:t>Т</m:t>
            </m:r>
          </m:e>
          <m:sub>
            <m:r>
              <w:rPr>
                <w:rFonts w:ascii="Cambria Math" w:hAnsi="Cambria Math"/>
                <w:color w:val="auto"/>
              </w:rPr>
              <m:t>эвм</m:t>
            </m:r>
          </m:sub>
        </m:sSub>
      </m:oMath>
      <w:r w:rsidRPr="00011D59">
        <w:rPr>
          <w:rFonts w:eastAsiaTheme="minorEastAsia"/>
          <w:color w:val="auto"/>
        </w:rPr>
        <w:t xml:space="preserve"> – </w:t>
      </w:r>
      <w:r w:rsidRPr="00011D59">
        <w:t>время работы ЭВМ, час;</w:t>
      </w:r>
    </w:p>
    <w:p w14:paraId="2E37CC59" w14:textId="60B6B680" w:rsidR="00BF1699" w:rsidRPr="00011D59" w:rsidRDefault="00BF1699" w:rsidP="006B02A7">
      <w:pPr>
        <w:pStyle w:val="aa"/>
        <w:ind w:firstLine="0"/>
      </w:pPr>
      <w:proofErr w:type="spellStart"/>
      <w:r w:rsidRPr="00011D59">
        <w:t>С</w:t>
      </w:r>
      <w:r w:rsidRPr="00011D59">
        <w:rPr>
          <w:vertAlign w:val="subscript"/>
        </w:rPr>
        <w:t>мч</w:t>
      </w:r>
      <w:proofErr w:type="spellEnd"/>
      <w:r w:rsidRPr="00011D59">
        <w:t xml:space="preserve"> – </w:t>
      </w:r>
      <w:r w:rsidR="006B02A7" w:rsidRPr="00011D59">
        <w:t>с</w:t>
      </w:r>
      <w:r w:rsidRPr="00011D59">
        <w:t>тоимость машинного часа</w:t>
      </w:r>
      <w:r w:rsidR="006B02A7" w:rsidRPr="00011D59">
        <w:t>, руб./час</w:t>
      </w:r>
      <w:r w:rsidRPr="00011D59">
        <w:t>.</w:t>
      </w:r>
    </w:p>
    <w:p w14:paraId="68AB9305" w14:textId="5CF46907" w:rsidR="00685574" w:rsidRPr="00011D59" w:rsidRDefault="00685574" w:rsidP="00167F1F">
      <w:pPr>
        <w:pStyle w:val="aa"/>
      </w:pPr>
    </w:p>
    <w:p w14:paraId="45AF91DD" w14:textId="1E8CACDE" w:rsidR="003908BB" w:rsidRPr="00011D59" w:rsidRDefault="003908BB" w:rsidP="003908BB">
      <w:pPr>
        <w:pStyle w:val="aa"/>
      </w:pPr>
      <w:r w:rsidRPr="00011D59">
        <w:t xml:space="preserve">По данным сайта </w:t>
      </w:r>
      <w:proofErr w:type="spellStart"/>
      <w:r w:rsidRPr="00011D59">
        <w:t>Job</w:t>
      </w:r>
      <w:proofErr w:type="spellEnd"/>
      <w:r w:rsidRPr="00011D59">
        <w:t xml:space="preserve"> Filter средняя заработная плата программиста-стажера составляет 40000 рублей в месяц [21]. Затраты на оплату труда </w:t>
      </w:r>
      <m:oMath>
        <m:sSub>
          <m:sSubPr>
            <m:ctrlPr>
              <w:rPr>
                <w:rFonts w:ascii="Cambria Math" w:hAnsi="Cambria Math"/>
                <w:i/>
              </w:rPr>
            </m:ctrlPr>
          </m:sSubPr>
          <m:e>
            <m:r>
              <w:rPr>
                <w:rFonts w:ascii="Cambria Math" w:hAnsi="Cambria Math"/>
              </w:rPr>
              <m:t>С</m:t>
            </m:r>
          </m:e>
          <m:sub>
            <m:r>
              <w:rPr>
                <w:rFonts w:ascii="Cambria Math" w:hAnsi="Cambria Math"/>
              </w:rPr>
              <m:t>от</m:t>
            </m:r>
          </m:sub>
        </m:sSub>
      </m:oMath>
      <w:r w:rsidRPr="00011D59">
        <w:t xml:space="preserve"> рассчитываются по формуле (</w:t>
      </w:r>
      <w:r w:rsidR="00635409" w:rsidRPr="00011D59">
        <w:rPr>
          <w:lang w:val="en-US"/>
        </w:rPr>
        <w:t>4</w:t>
      </w:r>
      <w:r w:rsidRPr="00011D59">
        <w:t>):</w:t>
      </w:r>
    </w:p>
    <w:p w14:paraId="7B7B9BFB" w14:textId="77777777" w:rsidR="003908BB" w:rsidRPr="00011D59" w:rsidRDefault="003908BB" w:rsidP="003908BB">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561"/>
      </w:tblGrid>
      <w:tr w:rsidR="003908BB" w:rsidRPr="00011D59" w14:paraId="5F9A3C7C" w14:textId="77777777" w:rsidTr="002B4451">
        <w:tc>
          <w:tcPr>
            <w:tcW w:w="8784" w:type="dxa"/>
          </w:tcPr>
          <w:p w14:paraId="501BDE13" w14:textId="77777777" w:rsidR="003908BB" w:rsidRPr="00011D59" w:rsidRDefault="00C62801" w:rsidP="002B4451">
            <w:pPr>
              <w:pStyle w:val="aa"/>
              <w:ind w:firstLine="0"/>
              <w:jc w:val="center"/>
              <w:rPr>
                <w:rFonts w:eastAsiaTheme="minorEastAsia"/>
                <w:color w:val="auto"/>
              </w:rPr>
            </w:pPr>
            <m:oMath>
              <m:sSub>
                <m:sSubPr>
                  <m:ctrlPr>
                    <w:rPr>
                      <w:rFonts w:ascii="Cambria Math" w:hAnsi="Cambria Math"/>
                      <w:i/>
                    </w:rPr>
                  </m:ctrlPr>
                </m:sSubPr>
                <m:e>
                  <m:r>
                    <w:rPr>
                      <w:rFonts w:ascii="Cambria Math" w:hAnsi="Cambria Math"/>
                    </w:rPr>
                    <m:t>С</m:t>
                  </m:r>
                </m:e>
                <m:sub>
                  <m:r>
                    <w:rPr>
                      <w:rFonts w:ascii="Cambria Math" w:hAnsi="Cambria Math"/>
                    </w:rPr>
                    <m:t>от</m:t>
                  </m:r>
                </m:sub>
              </m:sSub>
              <m:r>
                <w:rPr>
                  <w:rFonts w:ascii="Cambria Math" w:hAnsi="Cambria Math"/>
                </w:rPr>
                <m:t>=</m:t>
              </m:r>
              <m:sSub>
                <m:sSubPr>
                  <m:ctrlPr>
                    <w:rPr>
                      <w:rFonts w:ascii="Cambria Math" w:hAnsi="Cambria Math"/>
                      <w:i/>
                      <w:kern w:val="2"/>
                      <w14:ligatures w14:val="standardContextual"/>
                    </w:rPr>
                  </m:ctrlPr>
                </m:sSubPr>
                <m:e>
                  <m:r>
                    <w:rPr>
                      <w:rFonts w:ascii="Cambria Math" w:hAnsi="Cambria Math"/>
                    </w:rPr>
                    <m:t>ЗП</m:t>
                  </m:r>
                </m:e>
                <m:sub>
                  <m:r>
                    <w:rPr>
                      <w:rFonts w:ascii="Cambria Math" w:hAnsi="Cambria Math"/>
                    </w:rPr>
                    <m:t>мес</m:t>
                  </m:r>
                </m:sub>
              </m:sSub>
              <m:r>
                <w:rPr>
                  <w:rFonts w:ascii="Cambria Math" w:hAnsi="Cambria Math"/>
                  <w:color w:val="auto"/>
                </w:rPr>
                <m:t xml:space="preserve">× </m:t>
              </m:r>
              <m:r>
                <m:rPr>
                  <m:sty m:val="p"/>
                </m:rPr>
                <w:rPr>
                  <w:rFonts w:ascii="Cambria Math" w:eastAsiaTheme="minorEastAsia" w:hAnsi="Cambria Math"/>
                  <w:color w:val="auto"/>
                  <w:lang w:val="en-US"/>
                </w:rPr>
                <m:t>T</m:t>
              </m:r>
              <m:r>
                <m:rPr>
                  <m:sty m:val="p"/>
                </m:rPr>
                <w:rPr>
                  <w:rFonts w:ascii="Cambria Math" w:eastAsiaTheme="minorEastAsia" w:hAnsi="Cambria Math"/>
                  <w:color w:val="auto"/>
                </w:rPr>
                <m:t>=</m:t>
              </m:r>
              <m:r>
                <m:rPr>
                  <m:sty m:val="p"/>
                </m:rPr>
                <w:rPr>
                  <w:rFonts w:ascii="Cambria Math" w:hAnsi="Cambria Math"/>
                </w:rPr>
                <m:t xml:space="preserve">40000 руб. </m:t>
              </m:r>
              <m:r>
                <w:rPr>
                  <w:rFonts w:ascii="Cambria Math" w:hAnsi="Cambria Math"/>
                  <w:color w:val="auto"/>
                </w:rPr>
                <m:t>× 2 мес. =80000 руб.</m:t>
              </m:r>
            </m:oMath>
            <w:r w:rsidR="003908BB" w:rsidRPr="00011D59">
              <w:rPr>
                <w:rFonts w:eastAsiaTheme="minorEastAsia"/>
                <w:color w:val="auto"/>
              </w:rPr>
              <w:t>,</w:t>
            </w:r>
          </w:p>
        </w:tc>
        <w:tc>
          <w:tcPr>
            <w:tcW w:w="561" w:type="dxa"/>
          </w:tcPr>
          <w:p w14:paraId="58235C56" w14:textId="7C7ED934" w:rsidR="003908BB" w:rsidRPr="00011D59" w:rsidRDefault="003908BB" w:rsidP="002B4451">
            <w:pPr>
              <w:pStyle w:val="aa"/>
              <w:ind w:firstLine="0"/>
              <w:jc w:val="center"/>
              <w:rPr>
                <w:b/>
                <w:bCs/>
              </w:rPr>
            </w:pPr>
            <w:r w:rsidRPr="00011D59">
              <w:rPr>
                <w:b/>
                <w:bCs/>
              </w:rPr>
              <w:t>(</w:t>
            </w:r>
            <w:r w:rsidR="00635409" w:rsidRPr="00011D59">
              <w:rPr>
                <w:b/>
                <w:bCs/>
                <w:lang w:val="en-US"/>
              </w:rPr>
              <w:t>4</w:t>
            </w:r>
            <w:r w:rsidRPr="00011D59">
              <w:rPr>
                <w:b/>
                <w:bCs/>
              </w:rPr>
              <w:t>)</w:t>
            </w:r>
          </w:p>
        </w:tc>
      </w:tr>
    </w:tbl>
    <w:p w14:paraId="3B0F5ACE" w14:textId="77777777" w:rsidR="003908BB" w:rsidRPr="00011D59" w:rsidRDefault="003908BB" w:rsidP="003908BB">
      <w:pPr>
        <w:pStyle w:val="aa"/>
        <w:ind w:firstLine="0"/>
      </w:pPr>
      <w:r w:rsidRPr="00011D59">
        <w:t xml:space="preserve">где </w:t>
      </w:r>
      <w:proofErr w:type="spellStart"/>
      <w:r w:rsidRPr="00011D59">
        <w:t>ЗП</w:t>
      </w:r>
      <w:r w:rsidRPr="00011D59">
        <w:rPr>
          <w:vertAlign w:val="subscript"/>
        </w:rPr>
        <w:t>мес</w:t>
      </w:r>
      <w:proofErr w:type="spellEnd"/>
      <w:r w:rsidRPr="00011D59">
        <w:t xml:space="preserve"> – ежемесячная заработная плата, рубль;</w:t>
      </w:r>
    </w:p>
    <w:p w14:paraId="571B710B" w14:textId="77777777" w:rsidR="003908BB" w:rsidRPr="00011D59" w:rsidRDefault="003908BB" w:rsidP="003908BB">
      <w:pPr>
        <w:pStyle w:val="aa"/>
        <w:ind w:firstLine="0"/>
      </w:pPr>
      <w:r w:rsidRPr="00011D59">
        <w:t>Т – количество рабочего времени, месяц.</w:t>
      </w:r>
    </w:p>
    <w:p w14:paraId="276E1354" w14:textId="77777777" w:rsidR="003908BB" w:rsidRPr="00011D59" w:rsidRDefault="003908BB" w:rsidP="00167F1F">
      <w:pPr>
        <w:pStyle w:val="aa"/>
      </w:pPr>
    </w:p>
    <w:p w14:paraId="15014294" w14:textId="5E622C78" w:rsidR="00685574" w:rsidRPr="00011D59" w:rsidRDefault="00685574" w:rsidP="00C03959">
      <w:pPr>
        <w:pStyle w:val="aa"/>
      </w:pPr>
      <w:r w:rsidRPr="00011D59">
        <w:t xml:space="preserve">По </w:t>
      </w:r>
      <w:r w:rsidR="004E2B84" w:rsidRPr="00011D59">
        <w:t>результатам</w:t>
      </w:r>
      <w:r w:rsidRPr="00011D59">
        <w:t xml:space="preserve"> вышеприведённых расчётов </w:t>
      </w:r>
      <w:r w:rsidR="004E2B84" w:rsidRPr="00011D59">
        <w:t>составлена</w:t>
      </w:r>
      <w:r w:rsidRPr="00011D59">
        <w:t xml:space="preserve"> смета затрат на </w:t>
      </w:r>
      <w:r w:rsidR="004E2B84" w:rsidRPr="00011D59">
        <w:t>разработку мобильного приложения</w:t>
      </w:r>
      <w:r w:rsidR="00E75F86" w:rsidRPr="00011D59">
        <w:t xml:space="preserve"> (см. таблицу 5.3)</w:t>
      </w:r>
      <w:r w:rsidRPr="00011D59">
        <w:t>.</w:t>
      </w:r>
    </w:p>
    <w:p w14:paraId="6C63D997" w14:textId="77777777" w:rsidR="00685574" w:rsidRPr="00011D59" w:rsidRDefault="00685574" w:rsidP="00FE169B">
      <w:pPr>
        <w:pStyle w:val="aa"/>
      </w:pPr>
    </w:p>
    <w:p w14:paraId="5A5C061C" w14:textId="08C1BBE1" w:rsidR="00B55AA0" w:rsidRPr="00011D59" w:rsidRDefault="00B55AA0" w:rsidP="00B55AA0">
      <w:pPr>
        <w:pStyle w:val="af6"/>
      </w:pPr>
      <w:r w:rsidRPr="00011D59">
        <w:t>Таблица 5.3 – Смета затрат</w:t>
      </w:r>
    </w:p>
    <w:tbl>
      <w:tblPr>
        <w:tblStyle w:val="af1"/>
        <w:tblW w:w="0" w:type="auto"/>
        <w:tblLook w:val="04A0" w:firstRow="1" w:lastRow="0" w:firstColumn="1" w:lastColumn="0" w:noHBand="0" w:noVBand="1"/>
      </w:tblPr>
      <w:tblGrid>
        <w:gridCol w:w="4672"/>
        <w:gridCol w:w="4673"/>
      </w:tblGrid>
      <w:tr w:rsidR="00685574" w:rsidRPr="00011D59" w14:paraId="0FFDBC5A" w14:textId="77777777" w:rsidTr="00642F48">
        <w:tc>
          <w:tcPr>
            <w:tcW w:w="4672" w:type="dxa"/>
          </w:tcPr>
          <w:p w14:paraId="784D5CF5" w14:textId="77777777" w:rsidR="00685574" w:rsidRPr="00011D59" w:rsidRDefault="00685574" w:rsidP="00B55AA0">
            <w:pPr>
              <w:jc w:val="center"/>
              <w:rPr>
                <w:rFonts w:ascii="Times New Roman" w:hAnsi="Times New Roman" w:cs="Times New Roman"/>
                <w:b/>
                <w:sz w:val="27"/>
                <w:szCs w:val="27"/>
              </w:rPr>
            </w:pPr>
            <w:r w:rsidRPr="00011D59">
              <w:rPr>
                <w:rFonts w:ascii="Times New Roman" w:hAnsi="Times New Roman" w:cs="Times New Roman"/>
                <w:b/>
                <w:sz w:val="27"/>
                <w:szCs w:val="27"/>
              </w:rPr>
              <w:t>Элемент затрат</w:t>
            </w:r>
          </w:p>
        </w:tc>
        <w:tc>
          <w:tcPr>
            <w:tcW w:w="4673" w:type="dxa"/>
          </w:tcPr>
          <w:p w14:paraId="4AF40F5A" w14:textId="77777777" w:rsidR="00685574" w:rsidRPr="00011D59" w:rsidRDefault="00685574" w:rsidP="00B55AA0">
            <w:pPr>
              <w:jc w:val="center"/>
              <w:rPr>
                <w:rFonts w:ascii="Times New Roman" w:hAnsi="Times New Roman" w:cs="Times New Roman"/>
                <w:b/>
                <w:sz w:val="27"/>
                <w:szCs w:val="27"/>
              </w:rPr>
            </w:pPr>
            <w:r w:rsidRPr="00011D59">
              <w:rPr>
                <w:rFonts w:ascii="Times New Roman" w:hAnsi="Times New Roman" w:cs="Times New Roman"/>
                <w:b/>
                <w:sz w:val="27"/>
                <w:szCs w:val="27"/>
              </w:rPr>
              <w:t xml:space="preserve">Сметная стоимость, </w:t>
            </w:r>
            <w:proofErr w:type="spellStart"/>
            <w:r w:rsidRPr="00011D59">
              <w:rPr>
                <w:rFonts w:ascii="Times New Roman" w:hAnsi="Times New Roman" w:cs="Times New Roman"/>
                <w:b/>
                <w:sz w:val="27"/>
                <w:szCs w:val="27"/>
              </w:rPr>
              <w:t>руб</w:t>
            </w:r>
            <w:proofErr w:type="spellEnd"/>
          </w:p>
        </w:tc>
      </w:tr>
      <w:tr w:rsidR="00685574" w:rsidRPr="00011D59" w14:paraId="2F090F97" w14:textId="77777777" w:rsidTr="00642F48">
        <w:tc>
          <w:tcPr>
            <w:tcW w:w="4672" w:type="dxa"/>
          </w:tcPr>
          <w:p w14:paraId="142F7535" w14:textId="77777777" w:rsidR="00685574" w:rsidRPr="00011D59" w:rsidRDefault="00685574" w:rsidP="00B55AA0">
            <w:pPr>
              <w:rPr>
                <w:rFonts w:ascii="Times New Roman" w:hAnsi="Times New Roman" w:cs="Times New Roman"/>
                <w:sz w:val="27"/>
                <w:szCs w:val="27"/>
              </w:rPr>
            </w:pPr>
            <w:r w:rsidRPr="00011D59">
              <w:rPr>
                <w:rFonts w:ascii="Times New Roman" w:hAnsi="Times New Roman" w:cs="Times New Roman"/>
                <w:sz w:val="27"/>
                <w:szCs w:val="27"/>
              </w:rPr>
              <w:t>Материальные затраты</w:t>
            </w:r>
          </w:p>
        </w:tc>
        <w:tc>
          <w:tcPr>
            <w:tcW w:w="4673" w:type="dxa"/>
          </w:tcPr>
          <w:p w14:paraId="7BB021AE" w14:textId="6D5D3EAA" w:rsidR="00685574" w:rsidRPr="00011D59" w:rsidRDefault="00B55AA0" w:rsidP="00B55AA0">
            <w:pPr>
              <w:jc w:val="center"/>
              <w:rPr>
                <w:rFonts w:ascii="Times New Roman" w:hAnsi="Times New Roman" w:cs="Times New Roman"/>
                <w:sz w:val="27"/>
                <w:szCs w:val="27"/>
              </w:rPr>
            </w:pPr>
            <w:r w:rsidRPr="00011D59">
              <w:rPr>
                <w:rFonts w:ascii="Times New Roman" w:hAnsi="Times New Roman" w:cs="Times New Roman"/>
                <w:sz w:val="27"/>
                <w:szCs w:val="27"/>
              </w:rPr>
              <w:t xml:space="preserve">990 </w:t>
            </w:r>
            <w:proofErr w:type="spellStart"/>
            <w:r w:rsidR="00685574" w:rsidRPr="00011D59">
              <w:rPr>
                <w:rFonts w:ascii="Times New Roman" w:hAnsi="Times New Roman" w:cs="Times New Roman"/>
                <w:sz w:val="27"/>
                <w:szCs w:val="27"/>
              </w:rPr>
              <w:t>руб</w:t>
            </w:r>
            <w:proofErr w:type="spellEnd"/>
          </w:p>
        </w:tc>
      </w:tr>
      <w:tr w:rsidR="00685574" w:rsidRPr="00011D59" w14:paraId="3143EB71" w14:textId="77777777" w:rsidTr="00642F48">
        <w:tc>
          <w:tcPr>
            <w:tcW w:w="4672" w:type="dxa"/>
          </w:tcPr>
          <w:p w14:paraId="09A7E59B" w14:textId="77777777" w:rsidR="00685574" w:rsidRPr="00011D59" w:rsidRDefault="00685574" w:rsidP="00B55AA0">
            <w:pPr>
              <w:rPr>
                <w:rFonts w:ascii="Times New Roman" w:hAnsi="Times New Roman" w:cs="Times New Roman"/>
                <w:sz w:val="27"/>
                <w:szCs w:val="27"/>
              </w:rPr>
            </w:pPr>
            <w:r w:rsidRPr="00011D59">
              <w:rPr>
                <w:rFonts w:ascii="Times New Roman" w:hAnsi="Times New Roman" w:cs="Times New Roman"/>
                <w:sz w:val="27"/>
                <w:szCs w:val="27"/>
              </w:rPr>
              <w:t>Затраты на электроэнергию</w:t>
            </w:r>
          </w:p>
        </w:tc>
        <w:tc>
          <w:tcPr>
            <w:tcW w:w="4673" w:type="dxa"/>
          </w:tcPr>
          <w:p w14:paraId="0920254F" w14:textId="5546CEDE" w:rsidR="00685574" w:rsidRPr="00011D59" w:rsidRDefault="00B55AA0" w:rsidP="00B55AA0">
            <w:pPr>
              <w:jc w:val="center"/>
              <w:rPr>
                <w:rFonts w:ascii="Times New Roman" w:hAnsi="Times New Roman" w:cs="Times New Roman"/>
                <w:sz w:val="27"/>
                <w:szCs w:val="27"/>
              </w:rPr>
            </w:pPr>
            <w:r w:rsidRPr="00011D59">
              <w:rPr>
                <w:rFonts w:ascii="Times New Roman" w:hAnsi="Times New Roman" w:cs="Times New Roman"/>
                <w:sz w:val="27"/>
                <w:szCs w:val="27"/>
              </w:rPr>
              <w:t>41</w:t>
            </w:r>
            <w:r w:rsidR="00E55EF6" w:rsidRPr="00011D59">
              <w:rPr>
                <w:rFonts w:ascii="Times New Roman" w:hAnsi="Times New Roman" w:cs="Times New Roman"/>
                <w:sz w:val="27"/>
                <w:szCs w:val="27"/>
              </w:rPr>
              <w:t>.</w:t>
            </w:r>
            <w:r w:rsidRPr="00011D59">
              <w:rPr>
                <w:rFonts w:ascii="Times New Roman" w:hAnsi="Times New Roman" w:cs="Times New Roman"/>
                <w:sz w:val="27"/>
                <w:szCs w:val="27"/>
              </w:rPr>
              <w:t>4072</w:t>
            </w:r>
            <w:r w:rsidR="00685574" w:rsidRPr="00011D59">
              <w:rPr>
                <w:rFonts w:ascii="Times New Roman" w:hAnsi="Times New Roman" w:cs="Times New Roman"/>
                <w:sz w:val="27"/>
                <w:szCs w:val="27"/>
              </w:rPr>
              <w:t xml:space="preserve"> </w:t>
            </w:r>
            <w:proofErr w:type="spellStart"/>
            <w:r w:rsidR="00685574" w:rsidRPr="00011D59">
              <w:rPr>
                <w:rFonts w:ascii="Times New Roman" w:hAnsi="Times New Roman" w:cs="Times New Roman"/>
                <w:sz w:val="27"/>
                <w:szCs w:val="27"/>
              </w:rPr>
              <w:t>руб</w:t>
            </w:r>
            <w:proofErr w:type="spellEnd"/>
          </w:p>
        </w:tc>
      </w:tr>
      <w:tr w:rsidR="00452A2C" w:rsidRPr="00011D59" w14:paraId="3678D417" w14:textId="77777777" w:rsidTr="00642F48">
        <w:tc>
          <w:tcPr>
            <w:tcW w:w="4672" w:type="dxa"/>
          </w:tcPr>
          <w:p w14:paraId="0AE1E1D2" w14:textId="07AED499" w:rsidR="00452A2C" w:rsidRPr="00011D59" w:rsidRDefault="00452A2C" w:rsidP="00B55AA0">
            <w:pPr>
              <w:rPr>
                <w:rFonts w:ascii="Times New Roman" w:hAnsi="Times New Roman" w:cs="Times New Roman"/>
                <w:sz w:val="27"/>
                <w:szCs w:val="27"/>
              </w:rPr>
            </w:pPr>
            <w:r w:rsidRPr="00011D59">
              <w:rPr>
                <w:rFonts w:ascii="Times New Roman" w:hAnsi="Times New Roman" w:cs="Times New Roman"/>
                <w:sz w:val="27"/>
                <w:szCs w:val="27"/>
              </w:rPr>
              <w:t>Затраты на оплату труда</w:t>
            </w:r>
          </w:p>
        </w:tc>
        <w:tc>
          <w:tcPr>
            <w:tcW w:w="4673" w:type="dxa"/>
          </w:tcPr>
          <w:p w14:paraId="16A0EB8A" w14:textId="1C466A08" w:rsidR="00452A2C" w:rsidRPr="00011D59" w:rsidRDefault="00CB20CE" w:rsidP="00B55AA0">
            <w:pPr>
              <w:jc w:val="center"/>
              <w:rPr>
                <w:rFonts w:ascii="Times New Roman" w:hAnsi="Times New Roman" w:cs="Times New Roman"/>
                <w:sz w:val="27"/>
                <w:szCs w:val="27"/>
              </w:rPr>
            </w:pPr>
            <w:r w:rsidRPr="00011D59">
              <w:rPr>
                <w:rFonts w:ascii="Times New Roman" w:hAnsi="Times New Roman" w:cs="Times New Roman"/>
                <w:sz w:val="27"/>
                <w:szCs w:val="27"/>
              </w:rPr>
              <w:t xml:space="preserve">80000 </w:t>
            </w:r>
            <w:proofErr w:type="spellStart"/>
            <w:r w:rsidRPr="00011D59">
              <w:rPr>
                <w:rFonts w:ascii="Times New Roman" w:hAnsi="Times New Roman" w:cs="Times New Roman"/>
                <w:sz w:val="27"/>
                <w:szCs w:val="27"/>
              </w:rPr>
              <w:t>руб</w:t>
            </w:r>
            <w:proofErr w:type="spellEnd"/>
          </w:p>
        </w:tc>
      </w:tr>
      <w:tr w:rsidR="00685574" w:rsidRPr="00011D59" w14:paraId="563980E6" w14:textId="77777777" w:rsidTr="00642F48">
        <w:tc>
          <w:tcPr>
            <w:tcW w:w="4672" w:type="dxa"/>
          </w:tcPr>
          <w:p w14:paraId="15AC1A2E" w14:textId="77777777" w:rsidR="00685574" w:rsidRPr="00011D59" w:rsidRDefault="00685574" w:rsidP="00B55AA0">
            <w:pPr>
              <w:rPr>
                <w:rFonts w:ascii="Times New Roman" w:hAnsi="Times New Roman" w:cs="Times New Roman"/>
                <w:b/>
                <w:sz w:val="27"/>
                <w:szCs w:val="27"/>
              </w:rPr>
            </w:pPr>
            <w:r w:rsidRPr="00011D59">
              <w:rPr>
                <w:rFonts w:ascii="Times New Roman" w:hAnsi="Times New Roman" w:cs="Times New Roman"/>
                <w:b/>
                <w:sz w:val="27"/>
                <w:szCs w:val="27"/>
              </w:rPr>
              <w:t>Итого</w:t>
            </w:r>
          </w:p>
        </w:tc>
        <w:tc>
          <w:tcPr>
            <w:tcW w:w="4673" w:type="dxa"/>
          </w:tcPr>
          <w:p w14:paraId="06751F2C" w14:textId="6C36852A" w:rsidR="00685574" w:rsidRPr="00011D59" w:rsidRDefault="00A700BC" w:rsidP="00B55AA0">
            <w:pPr>
              <w:jc w:val="center"/>
              <w:rPr>
                <w:rFonts w:ascii="Times New Roman" w:hAnsi="Times New Roman" w:cs="Times New Roman"/>
                <w:b/>
                <w:sz w:val="27"/>
                <w:szCs w:val="27"/>
              </w:rPr>
            </w:pPr>
            <w:r w:rsidRPr="00011D59">
              <w:rPr>
                <w:rFonts w:ascii="Times New Roman" w:hAnsi="Times New Roman" w:cs="Times New Roman"/>
                <w:b/>
                <w:sz w:val="27"/>
                <w:szCs w:val="27"/>
              </w:rPr>
              <w:t>8</w:t>
            </w:r>
            <w:r w:rsidR="00535F03" w:rsidRPr="00011D59">
              <w:rPr>
                <w:rFonts w:ascii="Times New Roman" w:hAnsi="Times New Roman" w:cs="Times New Roman"/>
                <w:b/>
                <w:sz w:val="27"/>
                <w:szCs w:val="27"/>
              </w:rPr>
              <w:t>1031</w:t>
            </w:r>
            <w:r w:rsidR="00E55EF6" w:rsidRPr="00011D59">
              <w:rPr>
                <w:rFonts w:ascii="Times New Roman" w:hAnsi="Times New Roman" w:cs="Times New Roman"/>
                <w:b/>
                <w:sz w:val="27"/>
                <w:szCs w:val="27"/>
              </w:rPr>
              <w:t>.</w:t>
            </w:r>
            <w:r w:rsidR="00535F03" w:rsidRPr="00011D59">
              <w:rPr>
                <w:rFonts w:ascii="Times New Roman" w:hAnsi="Times New Roman" w:cs="Times New Roman"/>
                <w:b/>
                <w:sz w:val="27"/>
                <w:szCs w:val="27"/>
              </w:rPr>
              <w:t>4072</w:t>
            </w:r>
            <w:r w:rsidR="00685574" w:rsidRPr="00011D59">
              <w:rPr>
                <w:rFonts w:ascii="Times New Roman" w:hAnsi="Times New Roman" w:cs="Times New Roman"/>
                <w:b/>
                <w:sz w:val="27"/>
                <w:szCs w:val="27"/>
              </w:rPr>
              <w:t xml:space="preserve"> </w:t>
            </w:r>
            <w:proofErr w:type="spellStart"/>
            <w:r w:rsidR="00685574" w:rsidRPr="00011D59">
              <w:rPr>
                <w:rFonts w:ascii="Times New Roman" w:hAnsi="Times New Roman" w:cs="Times New Roman"/>
                <w:b/>
                <w:sz w:val="27"/>
                <w:szCs w:val="27"/>
              </w:rPr>
              <w:t>руб</w:t>
            </w:r>
            <w:proofErr w:type="spellEnd"/>
          </w:p>
        </w:tc>
      </w:tr>
    </w:tbl>
    <w:p w14:paraId="60D3F5D0" w14:textId="3AC06779" w:rsidR="00685574" w:rsidRPr="00011D59" w:rsidRDefault="009356E1" w:rsidP="009356E1">
      <w:pPr>
        <w:pStyle w:val="23"/>
        <w:spacing w:before="0"/>
      </w:pPr>
      <w:bookmarkStart w:id="52" w:name="_Toc136455399"/>
      <w:r w:rsidRPr="00011D59">
        <w:lastRenderedPageBreak/>
        <w:t xml:space="preserve">5.3 </w:t>
      </w:r>
      <w:r w:rsidR="00685574" w:rsidRPr="00011D59">
        <w:t>Расчет экономической выгоды по времени</w:t>
      </w:r>
      <w:bookmarkEnd w:id="52"/>
    </w:p>
    <w:p w14:paraId="31D2E004" w14:textId="1DBB8132" w:rsidR="003D6BF5" w:rsidRPr="00011D59" w:rsidRDefault="009356E1" w:rsidP="009E1EA9">
      <w:pPr>
        <w:pStyle w:val="aa"/>
      </w:pPr>
      <w:r w:rsidRPr="00011D59">
        <w:t xml:space="preserve">Для расчета временной выгоды необходимо вычислить временные затраты </w:t>
      </w:r>
      <w:r w:rsidR="00AA0812" w:rsidRPr="00011D59">
        <w:t>ответственн</w:t>
      </w:r>
      <w:r w:rsidR="00C23D67" w:rsidRPr="00011D59">
        <w:t>ого</w:t>
      </w:r>
      <w:r w:rsidR="00AA0812" w:rsidRPr="00011D59">
        <w:t xml:space="preserve"> за</w:t>
      </w:r>
      <w:r w:rsidRPr="00011D59">
        <w:t xml:space="preserve"> мероприяти</w:t>
      </w:r>
      <w:r w:rsidR="00AA0812" w:rsidRPr="00011D59">
        <w:t>е</w:t>
      </w:r>
      <w:r w:rsidRPr="00011D59">
        <w:t xml:space="preserve"> на подтверждени</w:t>
      </w:r>
      <w:r w:rsidR="00A36EF0" w:rsidRPr="00011D59">
        <w:t>е</w:t>
      </w:r>
      <w:r w:rsidRPr="00011D59">
        <w:t xml:space="preserve"> присутствия </w:t>
      </w:r>
      <w:r w:rsidR="00796E55" w:rsidRPr="00011D59">
        <w:t>студента</w:t>
      </w:r>
      <w:r w:rsidRPr="00011D59">
        <w:t xml:space="preserve">. </w:t>
      </w:r>
      <w:r w:rsidR="00AA0812" w:rsidRPr="00011D59">
        <w:t xml:space="preserve">При </w:t>
      </w:r>
      <w:r w:rsidR="00781538" w:rsidRPr="00011D59">
        <w:t xml:space="preserve">входе студента ответственный за мероприятие сверяет данные участника со списком зарегистрированных студентов. При наличии студента в списке ответственный просит участника расписаться в нем напротив своей фамилии. </w:t>
      </w:r>
      <w:r w:rsidR="004A00CC" w:rsidRPr="00011D59">
        <w:t xml:space="preserve">Данный процесс занимает в среднем до </w:t>
      </w:r>
      <w:r w:rsidR="00C444B5" w:rsidRPr="00011D59">
        <w:t>5</w:t>
      </w:r>
      <w:r w:rsidR="000B2ACE" w:rsidRPr="00011D59">
        <w:t>-ти</w:t>
      </w:r>
      <w:r w:rsidR="004A00CC" w:rsidRPr="00011D59">
        <w:t xml:space="preserve"> минут в зависимости от количества пришедших участников и ответственных за мероприятие. </w:t>
      </w:r>
      <w:r w:rsidR="003C1EC9" w:rsidRPr="00011D59">
        <w:t>Зрители, пришедшие посмотреть на мероприятие, не учитываются.</w:t>
      </w:r>
      <w:r w:rsidR="009E1EA9" w:rsidRPr="00011D59">
        <w:t xml:space="preserve"> </w:t>
      </w:r>
      <w:r w:rsidR="003D6BF5" w:rsidRPr="00011D59">
        <w:t>Количество участников каждого мероприятия является индивидуальным значением.</w:t>
      </w:r>
      <w:r w:rsidR="002F23E0" w:rsidRPr="00011D59">
        <w:t xml:space="preserve"> </w:t>
      </w:r>
      <w:r w:rsidR="00C76088" w:rsidRPr="00011D59">
        <w:t>Среднее число участников мероприятия равняется 30</w:t>
      </w:r>
      <w:r w:rsidR="00EB572C" w:rsidRPr="00011D59">
        <w:t>-ти</w:t>
      </w:r>
      <w:r w:rsidR="00C76088" w:rsidRPr="00011D59">
        <w:t>.</w:t>
      </w:r>
    </w:p>
    <w:p w14:paraId="153ACD20" w14:textId="57523E2C" w:rsidR="00685574" w:rsidRPr="00011D59" w:rsidRDefault="00A448F9" w:rsidP="008A3BAF">
      <w:pPr>
        <w:pStyle w:val="aa"/>
      </w:pPr>
      <w:r w:rsidRPr="00011D59">
        <w:t>Для нахождения в</w:t>
      </w:r>
      <w:r w:rsidR="00685574" w:rsidRPr="00011D59">
        <w:t>рем</w:t>
      </w:r>
      <w:r w:rsidRPr="00011D59">
        <w:t>ени</w:t>
      </w:r>
      <w:r w:rsidR="00685574" w:rsidRPr="00011D59">
        <w:t>, затрачиваемо</w:t>
      </w:r>
      <w:r w:rsidRPr="00011D59">
        <w:t>го</w:t>
      </w:r>
      <w:r w:rsidR="00685574" w:rsidRPr="00011D59">
        <w:t xml:space="preserve"> </w:t>
      </w:r>
      <w:r w:rsidRPr="00011D59">
        <w:t xml:space="preserve">на подтверждения присутствия студентов </w:t>
      </w:r>
      <w:r w:rsidR="00D753AF" w:rsidRPr="00011D59">
        <w:t>рассчитывается</w:t>
      </w:r>
      <w:r w:rsidRPr="00011D59">
        <w:t xml:space="preserve"> по ф</w:t>
      </w:r>
      <w:r w:rsidR="00143896" w:rsidRPr="00011D59">
        <w:t>ормуле (</w:t>
      </w:r>
      <w:r w:rsidR="00C23D67" w:rsidRPr="00011D59">
        <w:t>5</w:t>
      </w:r>
      <w:r w:rsidR="00685574" w:rsidRPr="00011D59">
        <w:t>):</w:t>
      </w:r>
    </w:p>
    <w:p w14:paraId="31ACF776" w14:textId="3D21D47F" w:rsidR="00883190" w:rsidRPr="00011D59" w:rsidRDefault="00883190" w:rsidP="00883190">
      <w:pPr>
        <w:pStyle w:val="aa"/>
        <w:ind w:firstLine="0"/>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41"/>
        <w:gridCol w:w="703"/>
      </w:tblGrid>
      <w:tr w:rsidR="00BF07E7" w:rsidRPr="00011D59" w14:paraId="7F9C1FB6" w14:textId="77777777" w:rsidTr="008441D9">
        <w:tc>
          <w:tcPr>
            <w:tcW w:w="8641" w:type="dxa"/>
            <w:vAlign w:val="center"/>
          </w:tcPr>
          <w:p w14:paraId="585DBC7D" w14:textId="31D19EBC" w:rsidR="00BF07E7" w:rsidRPr="00011D59" w:rsidRDefault="00C62801" w:rsidP="008441D9">
            <w:pP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р</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уч</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подтв</m:t>
                        </m:r>
                      </m:sub>
                    </m:sSub>
                  </m:num>
                  <m:den>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отв</m:t>
                        </m:r>
                      </m:sub>
                    </m:sSub>
                  </m:den>
                </m:f>
                <m:r>
                  <w:rPr>
                    <w:rFonts w:ascii="Cambria Math" w:hAnsi="Cambria Math"/>
                    <w:sz w:val="28"/>
                    <w:szCs w:val="28"/>
                  </w:rPr>
                  <m:t>,</m:t>
                </m:r>
              </m:oMath>
            </m:oMathPara>
          </w:p>
        </w:tc>
        <w:tc>
          <w:tcPr>
            <w:tcW w:w="703" w:type="dxa"/>
            <w:vAlign w:val="center"/>
          </w:tcPr>
          <w:p w14:paraId="1F14E4D9" w14:textId="5DCE2626" w:rsidR="00BF07E7" w:rsidRPr="00011D59" w:rsidRDefault="00BF07E7" w:rsidP="008441D9">
            <w:pPr>
              <w:pStyle w:val="aa"/>
              <w:ind w:firstLine="0"/>
              <w:jc w:val="right"/>
              <w:rPr>
                <w:b/>
                <w:bCs/>
              </w:rPr>
            </w:pPr>
            <w:r w:rsidRPr="00011D59">
              <w:rPr>
                <w:b/>
                <w:bCs/>
              </w:rPr>
              <w:t>(</w:t>
            </w:r>
            <w:r w:rsidR="00C23D67" w:rsidRPr="00011D59">
              <w:rPr>
                <w:b/>
                <w:bCs/>
              </w:rPr>
              <w:t>5</w:t>
            </w:r>
            <w:r w:rsidRPr="00011D59">
              <w:rPr>
                <w:b/>
                <w:bCs/>
              </w:rPr>
              <w:t>)</w:t>
            </w:r>
          </w:p>
        </w:tc>
      </w:tr>
    </w:tbl>
    <w:p w14:paraId="574E72B2" w14:textId="77777777" w:rsidR="00BF07E7" w:rsidRPr="00011D59" w:rsidRDefault="00BF07E7" w:rsidP="00BF07E7">
      <w:pPr>
        <w:pStyle w:val="aa"/>
        <w:ind w:firstLine="0"/>
      </w:pPr>
      <w:r w:rsidRPr="00011D59">
        <w:t xml:space="preserve">где </w:t>
      </w:r>
      <m:oMath>
        <m:sSub>
          <m:sSubPr>
            <m:ctrlPr>
              <w:rPr>
                <w:rFonts w:ascii="Cambria Math" w:hAnsi="Cambria Math"/>
                <w:i/>
                <w:color w:val="auto"/>
              </w:rPr>
            </m:ctrlPr>
          </m:sSubPr>
          <m:e>
            <m:r>
              <w:rPr>
                <w:rFonts w:ascii="Cambria Math" w:hAnsi="Cambria Math"/>
                <w:color w:val="auto"/>
              </w:rPr>
              <m:t>К</m:t>
            </m:r>
          </m:e>
          <m:sub>
            <m:r>
              <w:rPr>
                <w:rFonts w:ascii="Cambria Math" w:hAnsi="Cambria Math"/>
                <w:color w:val="auto"/>
              </w:rPr>
              <m:t>уч</m:t>
            </m:r>
          </m:sub>
        </m:sSub>
      </m:oMath>
      <w:r w:rsidRPr="00011D59">
        <w:rPr>
          <w:rFonts w:eastAsiaTheme="minorEastAsia"/>
          <w:color w:val="auto"/>
        </w:rPr>
        <w:t xml:space="preserve"> – </w:t>
      </w:r>
      <w:r w:rsidRPr="00011D59">
        <w:t>количество участников, единица;</w:t>
      </w:r>
    </w:p>
    <w:p w14:paraId="779308C7" w14:textId="77777777" w:rsidR="00BF07E7" w:rsidRPr="00011D59" w:rsidRDefault="00BF07E7" w:rsidP="00BF07E7">
      <w:pPr>
        <w:pStyle w:val="aa"/>
        <w:ind w:firstLine="0"/>
      </w:pPr>
      <w:proofErr w:type="spellStart"/>
      <w:r w:rsidRPr="00011D59">
        <w:t>Т</w:t>
      </w:r>
      <w:r w:rsidRPr="00011D59">
        <w:rPr>
          <w:vertAlign w:val="subscript"/>
        </w:rPr>
        <w:t>подтв</w:t>
      </w:r>
      <w:proofErr w:type="spellEnd"/>
      <w:r w:rsidRPr="00011D59">
        <w:t xml:space="preserve"> – время подтверждения присутствия, минута;</w:t>
      </w:r>
    </w:p>
    <w:p w14:paraId="5EC4ACA2" w14:textId="77777777" w:rsidR="00BF07E7" w:rsidRPr="00011D59" w:rsidRDefault="00BF07E7" w:rsidP="00BF07E7">
      <w:pPr>
        <w:pStyle w:val="aa"/>
        <w:ind w:firstLine="0"/>
      </w:pPr>
      <w:proofErr w:type="spellStart"/>
      <w:r w:rsidRPr="00011D59">
        <w:t>К</w:t>
      </w:r>
      <w:r w:rsidRPr="00011D59">
        <w:rPr>
          <w:vertAlign w:val="subscript"/>
        </w:rPr>
        <w:t>отв</w:t>
      </w:r>
      <w:proofErr w:type="spellEnd"/>
      <w:r w:rsidRPr="00011D59">
        <w:rPr>
          <w:vertAlign w:val="subscript"/>
        </w:rPr>
        <w:t xml:space="preserve"> </w:t>
      </w:r>
      <w:r w:rsidRPr="00011D59">
        <w:t>– количество ответственных на мероприятии, единица.</w:t>
      </w:r>
    </w:p>
    <w:p w14:paraId="716C535C" w14:textId="32783110" w:rsidR="00685574" w:rsidRPr="00011D59" w:rsidRDefault="00685574" w:rsidP="00A82054">
      <w:pPr>
        <w:pStyle w:val="aa"/>
      </w:pPr>
    </w:p>
    <w:p w14:paraId="47FEF364" w14:textId="686772D4" w:rsidR="00240750" w:rsidRPr="00011D59" w:rsidRDefault="00240750" w:rsidP="00A82054">
      <w:pPr>
        <w:pStyle w:val="aa"/>
      </w:pPr>
      <w:r w:rsidRPr="00011D59">
        <w:t xml:space="preserve">На каждом мероприятии находятся минимум 3 человека, занимающиеся подтверждением присутствия студентов. Соответственно время, затраченное на регистрацию присутствия студентов </w:t>
      </w:r>
      <w:r w:rsidR="00F642A6" w:rsidRPr="00011D59">
        <w:t>рассчитывается по формуле (</w:t>
      </w:r>
      <w:r w:rsidR="00C23D67" w:rsidRPr="00011D59">
        <w:t>5</w:t>
      </w:r>
      <w:r w:rsidRPr="00011D59">
        <w:t>)</w:t>
      </w:r>
      <w:r w:rsidR="00C444B5" w:rsidRPr="00011D59">
        <w:t>:</w:t>
      </w:r>
    </w:p>
    <w:p w14:paraId="148EBAF3" w14:textId="0A683915" w:rsidR="00685574" w:rsidRPr="00011D59" w:rsidRDefault="00685574" w:rsidP="00C444B5">
      <w:pPr>
        <w:pStyle w:val="aa"/>
      </w:pPr>
    </w:p>
    <w:p w14:paraId="5B629E96" w14:textId="5B08D30C" w:rsidR="007832D5" w:rsidRPr="00011D59" w:rsidRDefault="00C62801" w:rsidP="007832D5">
      <w:pPr>
        <w:pStyle w:val="aa"/>
        <w:ind w:firstLine="0"/>
        <w:jc w:val="center"/>
      </w:pPr>
      <m:oMathPara>
        <m:oMath>
          <m:sSub>
            <m:sSubPr>
              <m:ctrlPr>
                <w:rPr>
                  <w:rFonts w:ascii="Cambria Math" w:hAnsi="Cambria Math"/>
                  <w:i/>
                  <w:color w:val="auto"/>
                  <w:szCs w:val="28"/>
                  <w:lang w:eastAsia="en-US"/>
                </w:rPr>
              </m:ctrlPr>
            </m:sSubPr>
            <m:e>
              <m:r>
                <w:rPr>
                  <w:rFonts w:ascii="Cambria Math" w:hAnsi="Cambria Math"/>
                  <w:szCs w:val="28"/>
                </w:rPr>
                <m:t>Т</m:t>
              </m:r>
            </m:e>
            <m:sub>
              <m:r>
                <w:rPr>
                  <w:rFonts w:ascii="Cambria Math" w:hAnsi="Cambria Math"/>
                  <w:szCs w:val="28"/>
                </w:rPr>
                <m:t>р1</m:t>
              </m:r>
            </m:sub>
          </m:sSub>
          <m:r>
            <w:rPr>
              <w:rFonts w:ascii="Cambria Math" w:hAnsi="Cambria Math"/>
              <w:szCs w:val="28"/>
            </w:rPr>
            <m:t>=</m:t>
          </m:r>
          <m:f>
            <m:fPr>
              <m:ctrlPr>
                <w:rPr>
                  <w:rFonts w:ascii="Cambria Math" w:hAnsi="Cambria Math"/>
                  <w:i/>
                  <w:szCs w:val="28"/>
                </w:rPr>
              </m:ctrlPr>
            </m:fPr>
            <m:num>
              <m:r>
                <w:rPr>
                  <w:rFonts w:ascii="Cambria Math" w:hAnsi="Cambria Math"/>
                  <w:szCs w:val="28"/>
                </w:rPr>
                <m:t>30 ед. ×5 мин.</m:t>
              </m:r>
            </m:num>
            <m:den>
              <m:r>
                <w:rPr>
                  <w:rFonts w:ascii="Cambria Math" w:hAnsi="Cambria Math"/>
                  <w:szCs w:val="28"/>
                </w:rPr>
                <m:t>3 ед.</m:t>
              </m:r>
            </m:den>
          </m:f>
          <m:r>
            <w:rPr>
              <w:rFonts w:ascii="Cambria Math" w:hAnsi="Cambria Math"/>
              <w:szCs w:val="28"/>
            </w:rPr>
            <m:t xml:space="preserve"> = 50 мин.</m:t>
          </m:r>
        </m:oMath>
      </m:oMathPara>
    </w:p>
    <w:p w14:paraId="2AC80F05" w14:textId="77777777" w:rsidR="007832D5" w:rsidRPr="00011D59" w:rsidRDefault="007832D5" w:rsidP="00C444B5">
      <w:pPr>
        <w:pStyle w:val="aa"/>
      </w:pPr>
    </w:p>
    <w:p w14:paraId="193E40D1" w14:textId="170D4D2F" w:rsidR="00B72CEF" w:rsidRPr="00011D59" w:rsidRDefault="00B72CEF" w:rsidP="00C444B5">
      <w:pPr>
        <w:pStyle w:val="aa"/>
      </w:pPr>
      <w:r w:rsidRPr="00011D59">
        <w:t>С помощью мольного приложения, в свою очередь, ответственный за мероприятие потратит приблизительно 30 секунд</w:t>
      </w:r>
      <w:r w:rsidR="00E81850" w:rsidRPr="00011D59">
        <w:t xml:space="preserve"> или же 0.5 мин</w:t>
      </w:r>
      <w:r w:rsidRPr="00011D59">
        <w:t xml:space="preserve"> на подтверждение</w:t>
      </w:r>
      <w:r w:rsidR="00114D91" w:rsidRPr="00011D59">
        <w:t xml:space="preserve"> присутствия студента</w:t>
      </w:r>
      <w:r w:rsidRPr="00011D59">
        <w:t>, с учетом обмена данными с сервером. Дополнительно становится возможность учета не только участников мероприятия, но и зрителей.</w:t>
      </w:r>
    </w:p>
    <w:p w14:paraId="3690E201" w14:textId="05BFCB9B" w:rsidR="00FC7083" w:rsidRPr="00011D59" w:rsidRDefault="00FC7083" w:rsidP="00C444B5">
      <w:pPr>
        <w:pStyle w:val="aa"/>
      </w:pPr>
      <w:r w:rsidRPr="00011D59">
        <w:t>В таком случае время, затрачиваемое тремя ответственными на подтверждение 30</w:t>
      </w:r>
      <w:r w:rsidR="00D67EB5" w:rsidRPr="00011D59">
        <w:t>-ти</w:t>
      </w:r>
      <w:r w:rsidRPr="00011D59">
        <w:t xml:space="preserve"> студентов </w:t>
      </w:r>
      <w:r w:rsidR="00F642A6" w:rsidRPr="00011D59">
        <w:t>рассчитывается по формуле (</w:t>
      </w:r>
      <w:r w:rsidR="00C23D67" w:rsidRPr="00011D59">
        <w:t>5</w:t>
      </w:r>
      <w:r w:rsidRPr="00011D59">
        <w:t>):</w:t>
      </w:r>
    </w:p>
    <w:p w14:paraId="16FA960C" w14:textId="77777777" w:rsidR="00083FD8" w:rsidRPr="00011D59" w:rsidRDefault="00083FD8" w:rsidP="00C444B5">
      <w:pPr>
        <w:pStyle w:val="aa"/>
      </w:pPr>
    </w:p>
    <w:p w14:paraId="77959709" w14:textId="46DC818B" w:rsidR="00E81850" w:rsidRPr="00011D59" w:rsidRDefault="00C62801" w:rsidP="0001702C">
      <w:pPr>
        <w:pStyle w:val="aa"/>
        <w:ind w:firstLine="0"/>
        <w:jc w:val="center"/>
      </w:pPr>
      <m:oMathPara>
        <m:oMath>
          <m:sSub>
            <m:sSubPr>
              <m:ctrlPr>
                <w:rPr>
                  <w:rFonts w:ascii="Cambria Math" w:hAnsi="Cambria Math"/>
                  <w:i/>
                  <w:color w:val="auto"/>
                  <w:szCs w:val="28"/>
                  <w:lang w:eastAsia="en-US"/>
                </w:rPr>
              </m:ctrlPr>
            </m:sSubPr>
            <m:e>
              <m:r>
                <w:rPr>
                  <w:rFonts w:ascii="Cambria Math" w:hAnsi="Cambria Math"/>
                  <w:szCs w:val="28"/>
                </w:rPr>
                <m:t>Т</m:t>
              </m:r>
            </m:e>
            <m:sub>
              <m:r>
                <w:rPr>
                  <w:rFonts w:ascii="Cambria Math" w:hAnsi="Cambria Math"/>
                  <w:szCs w:val="28"/>
                </w:rPr>
                <m:t>р2</m:t>
              </m:r>
            </m:sub>
          </m:sSub>
          <m:r>
            <w:rPr>
              <w:rFonts w:ascii="Cambria Math" w:hAnsi="Cambria Math"/>
              <w:szCs w:val="28"/>
            </w:rPr>
            <m:t>=</m:t>
          </m:r>
          <m:f>
            <m:fPr>
              <m:ctrlPr>
                <w:rPr>
                  <w:rFonts w:ascii="Cambria Math" w:hAnsi="Cambria Math"/>
                  <w:i/>
                  <w:szCs w:val="28"/>
                </w:rPr>
              </m:ctrlPr>
            </m:fPr>
            <m:num>
              <m:r>
                <w:rPr>
                  <w:rFonts w:ascii="Cambria Math" w:hAnsi="Cambria Math"/>
                  <w:szCs w:val="28"/>
                </w:rPr>
                <m:t>30 ед. ×0.5 мин.</m:t>
              </m:r>
            </m:num>
            <m:den>
              <m:r>
                <w:rPr>
                  <w:rFonts w:ascii="Cambria Math" w:hAnsi="Cambria Math"/>
                  <w:szCs w:val="28"/>
                </w:rPr>
                <m:t>3 ед.</m:t>
              </m:r>
            </m:den>
          </m:f>
          <m:r>
            <w:rPr>
              <w:rFonts w:ascii="Cambria Math" w:hAnsi="Cambria Math"/>
              <w:szCs w:val="28"/>
            </w:rPr>
            <m:t xml:space="preserve"> = 5 мин.</m:t>
          </m:r>
        </m:oMath>
      </m:oMathPara>
    </w:p>
    <w:p w14:paraId="3218F689" w14:textId="77777777" w:rsidR="0001702C" w:rsidRPr="00011D59" w:rsidRDefault="0001702C" w:rsidP="00C444B5">
      <w:pPr>
        <w:pStyle w:val="aa"/>
      </w:pPr>
    </w:p>
    <w:p w14:paraId="755D1CC3" w14:textId="7B7091B7" w:rsidR="00685574" w:rsidRPr="00011D59" w:rsidRDefault="00685574" w:rsidP="004C3AA1">
      <w:pPr>
        <w:pStyle w:val="aa"/>
      </w:pPr>
      <w:r w:rsidRPr="00011D59">
        <w:t>Следовательно, временная выгода (</w:t>
      </w:r>
      <m:oMath>
        <m:r>
          <w:rPr>
            <w:rFonts w:ascii="Cambria Math" w:hAnsi="Cambria Math"/>
          </w:rPr>
          <m:t>∆</m:t>
        </m:r>
      </m:oMath>
      <w:r w:rsidR="00A97442" w:rsidRPr="00011D59">
        <w:rPr>
          <w:rFonts w:eastAsiaTheme="minorEastAsia"/>
        </w:rPr>
        <w:t>Т</w:t>
      </w:r>
      <w:r w:rsidRPr="00011D59">
        <w:t xml:space="preserve">) от внедрения </w:t>
      </w:r>
      <w:r w:rsidR="004C3AA1" w:rsidRPr="00011D59">
        <w:t xml:space="preserve">приложения </w:t>
      </w:r>
      <w:r w:rsidR="00914B37" w:rsidRPr="00011D59">
        <w:t>рассчитывается по формуле (</w:t>
      </w:r>
      <w:r w:rsidR="00C23D67" w:rsidRPr="00011D59">
        <w:t>6</w:t>
      </w:r>
      <w:r w:rsidR="004C3AA1" w:rsidRPr="00011D59">
        <w:t>)</w:t>
      </w:r>
      <w:r w:rsidRPr="00011D59">
        <w:t>:</w:t>
      </w:r>
    </w:p>
    <w:p w14:paraId="316BCEC1" w14:textId="77777777" w:rsidR="002921FA" w:rsidRPr="00011D59" w:rsidRDefault="002921FA" w:rsidP="004C3AA1">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41"/>
        <w:gridCol w:w="703"/>
      </w:tblGrid>
      <w:tr w:rsidR="002921FA" w:rsidRPr="00011D59" w14:paraId="3C04D77A" w14:textId="77777777" w:rsidTr="00E37876">
        <w:tc>
          <w:tcPr>
            <w:tcW w:w="8641" w:type="dxa"/>
            <w:vAlign w:val="center"/>
          </w:tcPr>
          <w:p w14:paraId="4211B76B" w14:textId="1F5253F9" w:rsidR="002921FA" w:rsidRPr="00011D59" w:rsidRDefault="00F83281" w:rsidP="00F92DB3">
            <w:pPr>
              <w:rPr>
                <w:rFonts w:eastAsiaTheme="minorEastAsia"/>
                <w:sz w:val="28"/>
                <w:szCs w:val="28"/>
              </w:rPr>
            </w:pPr>
            <m:oMathPara>
              <m:oMath>
                <m:r>
                  <w:rPr>
                    <w:rFonts w:ascii="Cambria Math" w:eastAsiaTheme="minorEastAsia" w:hAnsi="Cambria Math"/>
                    <w:sz w:val="28"/>
                    <w:szCs w:val="28"/>
                  </w:rPr>
                  <m:t>∆Т=</m:t>
                </m:r>
                <m:sSub>
                  <m:sSubPr>
                    <m:ctrlPr>
                      <w:rPr>
                        <w:rFonts w:ascii="Cambria Math" w:eastAsiaTheme="minorEastAsia" w:hAnsi="Cambria Math"/>
                        <w:i/>
                        <w:sz w:val="28"/>
                        <w:szCs w:val="28"/>
                      </w:rPr>
                    </m:ctrlPr>
                  </m:sSubPr>
                  <m:e>
                    <m:r>
                      <w:rPr>
                        <w:rFonts w:ascii="Cambria Math" w:eastAsiaTheme="minorEastAsia" w:hAnsi="Cambria Math"/>
                        <w:sz w:val="28"/>
                        <w:szCs w:val="28"/>
                      </w:rPr>
                      <m:t>Т</m:t>
                    </m:r>
                  </m:e>
                  <m:sub>
                    <m:r>
                      <w:rPr>
                        <w:rFonts w:ascii="Cambria Math" w:eastAsiaTheme="minorEastAsia" w:hAnsi="Cambria Math"/>
                        <w:sz w:val="28"/>
                        <w:szCs w:val="28"/>
                      </w:rPr>
                      <m:t>р1</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Т</m:t>
                    </m:r>
                  </m:e>
                  <m:sub>
                    <m:r>
                      <w:rPr>
                        <w:rFonts w:ascii="Cambria Math" w:eastAsiaTheme="minorEastAsia" w:hAnsi="Cambria Math"/>
                        <w:sz w:val="28"/>
                        <w:szCs w:val="28"/>
                      </w:rPr>
                      <m:t>р2</m:t>
                    </m:r>
                  </m:sub>
                </m:sSub>
                <m:r>
                  <w:rPr>
                    <w:rFonts w:ascii="Cambria Math" w:eastAsiaTheme="minorEastAsia" w:hAnsi="Cambria Math"/>
                    <w:sz w:val="28"/>
                    <w:szCs w:val="28"/>
                  </w:rPr>
                  <m:t>=50 мин. -5 мин. =45 мин.,</m:t>
                </m:r>
              </m:oMath>
            </m:oMathPara>
          </w:p>
        </w:tc>
        <w:tc>
          <w:tcPr>
            <w:tcW w:w="703" w:type="dxa"/>
            <w:vAlign w:val="center"/>
          </w:tcPr>
          <w:p w14:paraId="3CB6631B" w14:textId="5EA4A3A3" w:rsidR="002921FA" w:rsidRPr="00011D59" w:rsidRDefault="002921FA" w:rsidP="00F92DB3">
            <w:pPr>
              <w:pStyle w:val="aa"/>
              <w:ind w:firstLine="0"/>
              <w:jc w:val="right"/>
              <w:rPr>
                <w:b/>
                <w:bCs/>
              </w:rPr>
            </w:pPr>
            <w:r w:rsidRPr="00011D59">
              <w:rPr>
                <w:b/>
                <w:bCs/>
              </w:rPr>
              <w:t>(</w:t>
            </w:r>
            <w:r w:rsidR="00C23D67" w:rsidRPr="00011D59">
              <w:rPr>
                <w:b/>
                <w:bCs/>
              </w:rPr>
              <w:t>6</w:t>
            </w:r>
            <w:r w:rsidRPr="00011D59">
              <w:rPr>
                <w:b/>
                <w:bCs/>
              </w:rPr>
              <w:t>)</w:t>
            </w:r>
          </w:p>
        </w:tc>
      </w:tr>
    </w:tbl>
    <w:p w14:paraId="10256C9D" w14:textId="5282FDEC" w:rsidR="00685574" w:rsidRPr="00011D59" w:rsidRDefault="00D4099E" w:rsidP="00D4099E">
      <w:pPr>
        <w:pStyle w:val="aa"/>
        <w:ind w:firstLine="0"/>
      </w:pPr>
      <w:r w:rsidRPr="00011D59">
        <w:t>где Т</w:t>
      </w:r>
      <w:r w:rsidRPr="00011D59">
        <w:rPr>
          <w:vertAlign w:val="subscript"/>
        </w:rPr>
        <w:t>р1</w:t>
      </w:r>
      <w:r w:rsidRPr="00011D59">
        <w:t xml:space="preserve"> – время работы ответственных при ручном подтверждении, минута;</w:t>
      </w:r>
    </w:p>
    <w:p w14:paraId="06541736" w14:textId="0F6A119D" w:rsidR="00D4099E" w:rsidRPr="00011D59" w:rsidRDefault="00D4099E" w:rsidP="00D4099E">
      <w:pPr>
        <w:pStyle w:val="aa"/>
        <w:ind w:firstLine="0"/>
      </w:pPr>
      <w:r w:rsidRPr="00011D59">
        <w:t>Т</w:t>
      </w:r>
      <w:r w:rsidRPr="00011D59">
        <w:rPr>
          <w:vertAlign w:val="subscript"/>
        </w:rPr>
        <w:t>р2</w:t>
      </w:r>
      <w:r w:rsidRPr="00011D59">
        <w:t xml:space="preserve"> – время работы ответственных при использовании приложения, минута.</w:t>
      </w:r>
    </w:p>
    <w:p w14:paraId="57638EF4" w14:textId="77777777" w:rsidR="00256581" w:rsidRPr="00011D59" w:rsidRDefault="00256581" w:rsidP="00256581">
      <w:pPr>
        <w:pStyle w:val="12"/>
        <w:spacing w:before="0" w:after="60"/>
      </w:pPr>
      <w:bookmarkStart w:id="53" w:name="_Toc136455400"/>
      <w:r w:rsidRPr="00011D59">
        <w:lastRenderedPageBreak/>
        <w:t>6 Безопасность жизнедеятельности</w:t>
      </w:r>
      <w:bookmarkEnd w:id="53"/>
    </w:p>
    <w:p w14:paraId="217004FA" w14:textId="77777777" w:rsidR="00256581" w:rsidRPr="00011D59" w:rsidRDefault="00256581" w:rsidP="00256581">
      <w:pPr>
        <w:pStyle w:val="aa"/>
      </w:pPr>
      <w:r w:rsidRPr="00011D59">
        <w:t xml:space="preserve">Важность данной науки происходит из сущности двух понятий, которые входят в ее название: безопасность и жизнедеятельность. </w:t>
      </w:r>
    </w:p>
    <w:p w14:paraId="617BB898" w14:textId="7DFCE08E" w:rsidR="00256581" w:rsidRPr="00011D59" w:rsidRDefault="00256581" w:rsidP="00256581">
      <w:pPr>
        <w:pStyle w:val="aa"/>
      </w:pPr>
      <w:r w:rsidRPr="00011D59">
        <w:t xml:space="preserve">В совокупности, цель науки безопасность жизнедеятельности можно определить как достижение безопасности человека в процессе его существования в организованной социальной системе, удовлетворения им своих потребностей и выполнения предназначенных ему функций, не противоречащих интересам общества </w:t>
      </w:r>
      <w:r w:rsidR="00060C36" w:rsidRPr="00011D59">
        <w:t>[22]</w:t>
      </w:r>
      <w:r w:rsidRPr="00011D59">
        <w:t>.</w:t>
      </w:r>
    </w:p>
    <w:p w14:paraId="62658DE3" w14:textId="77777777" w:rsidR="00256581" w:rsidRPr="00011D59" w:rsidRDefault="00256581" w:rsidP="00256581">
      <w:pPr>
        <w:pStyle w:val="aa"/>
      </w:pPr>
      <w:r w:rsidRPr="00011D59">
        <w:t>На работе, как и везде, люди сталкиваются с факторами, влияющими на жизненные показатели человека и работоспособность. Программисты, как и любые другие офисные работники, подвержены негативному влиянию данных аспектов. Поэтому для защиты от негативного воздействия существуют разные способы.</w:t>
      </w:r>
    </w:p>
    <w:p w14:paraId="6D01222B" w14:textId="77777777" w:rsidR="00256581" w:rsidRPr="00011D59" w:rsidRDefault="00256581" w:rsidP="00256581">
      <w:pPr>
        <w:pStyle w:val="aa"/>
      </w:pPr>
      <w:r w:rsidRPr="00011D59">
        <w:t xml:space="preserve">В качестве цели данного раздела выступает изучение и анализ рабочего пространства. В качестве объекта для рассмотрения выступает коворкинг «Точка кипения» - </w:t>
      </w:r>
      <w:proofErr w:type="spellStart"/>
      <w:r w:rsidRPr="00011D59">
        <w:t>ИрНИТУ</w:t>
      </w:r>
      <w:proofErr w:type="spellEnd"/>
      <w:r w:rsidRPr="00011D59">
        <w:t>.</w:t>
      </w:r>
    </w:p>
    <w:p w14:paraId="5F88AA41" w14:textId="77777777" w:rsidR="00256581" w:rsidRPr="00011D59" w:rsidRDefault="00256581" w:rsidP="00256581">
      <w:pPr>
        <w:pStyle w:val="af3"/>
      </w:pPr>
      <w:r w:rsidRPr="00011D59">
        <w:t>Задачами данного раздела являются:</w:t>
      </w:r>
    </w:p>
    <w:p w14:paraId="18F86957" w14:textId="0F1FB8E7" w:rsidR="00256581" w:rsidRPr="00011D59" w:rsidRDefault="00256581" w:rsidP="00FC6C64">
      <w:pPr>
        <w:pStyle w:val="af3"/>
        <w:numPr>
          <w:ilvl w:val="0"/>
          <w:numId w:val="36"/>
        </w:numPr>
        <w:ind w:left="0" w:firstLine="709"/>
      </w:pPr>
      <w:r w:rsidRPr="00011D59">
        <w:t>Приведение краткой характеристики рассматриваемого объекта</w:t>
      </w:r>
      <w:r w:rsidR="00350EFA" w:rsidRPr="00011D59">
        <w:t>.</w:t>
      </w:r>
    </w:p>
    <w:p w14:paraId="0CEDED66" w14:textId="1661FEBA" w:rsidR="00256581" w:rsidRPr="00011D59" w:rsidRDefault="00256581" w:rsidP="00FC6C64">
      <w:pPr>
        <w:pStyle w:val="af3"/>
        <w:numPr>
          <w:ilvl w:val="0"/>
          <w:numId w:val="36"/>
        </w:numPr>
        <w:ind w:left="0" w:firstLine="709"/>
      </w:pPr>
      <w:r w:rsidRPr="00011D59">
        <w:t>Проведение анализа уровня вредных и опасных факторов рабочего пространства</w:t>
      </w:r>
      <w:r w:rsidR="00350EFA" w:rsidRPr="00011D59">
        <w:t>.</w:t>
      </w:r>
    </w:p>
    <w:p w14:paraId="1EB91DC6" w14:textId="6B457C57" w:rsidR="00256581" w:rsidRPr="00011D59" w:rsidRDefault="00256581" w:rsidP="00FC6C64">
      <w:pPr>
        <w:pStyle w:val="af3"/>
        <w:numPr>
          <w:ilvl w:val="0"/>
          <w:numId w:val="36"/>
        </w:numPr>
        <w:ind w:left="0" w:firstLine="709"/>
        <w:rPr>
          <w:strike/>
        </w:rPr>
      </w:pPr>
      <w:r w:rsidRPr="00011D59">
        <w:t>Расчет освещения в помещении учебном помещении коворкинга</w:t>
      </w:r>
      <w:r w:rsidR="00350EFA" w:rsidRPr="00011D59">
        <w:t>.</w:t>
      </w:r>
    </w:p>
    <w:p w14:paraId="3EB805DA" w14:textId="59794A4F" w:rsidR="00256581" w:rsidRPr="00011D59" w:rsidRDefault="00256581" w:rsidP="00FC6C64">
      <w:pPr>
        <w:pStyle w:val="af3"/>
        <w:numPr>
          <w:ilvl w:val="0"/>
          <w:numId w:val="36"/>
        </w:numPr>
        <w:ind w:left="0" w:firstLine="709"/>
      </w:pPr>
      <w:r w:rsidRPr="00011D59">
        <w:t>Проведение анализа электробезопасности помещения</w:t>
      </w:r>
      <w:r w:rsidR="00350EFA" w:rsidRPr="00011D59">
        <w:t>.</w:t>
      </w:r>
    </w:p>
    <w:p w14:paraId="34C55CA1" w14:textId="77777777" w:rsidR="00256581" w:rsidRPr="00011D59" w:rsidRDefault="00256581" w:rsidP="00FC6C64">
      <w:pPr>
        <w:pStyle w:val="af3"/>
        <w:numPr>
          <w:ilvl w:val="0"/>
          <w:numId w:val="36"/>
        </w:numPr>
        <w:ind w:left="0" w:firstLine="709"/>
      </w:pPr>
      <w:r w:rsidRPr="00011D59">
        <w:t>Проведение анализа пожаробезопасности помещения.</w:t>
      </w:r>
    </w:p>
    <w:p w14:paraId="127F5D90" w14:textId="77777777" w:rsidR="00256581" w:rsidRPr="00011D59" w:rsidRDefault="00256581" w:rsidP="00256581">
      <w:pPr>
        <w:pStyle w:val="23"/>
      </w:pPr>
      <w:bookmarkStart w:id="54" w:name="_Toc136455401"/>
      <w:r w:rsidRPr="00011D59">
        <w:t>6.1 Краткая характеристика рабочего помещения</w:t>
      </w:r>
      <w:bookmarkEnd w:id="54"/>
    </w:p>
    <w:p w14:paraId="3B352552" w14:textId="3BE9AC42" w:rsidR="00256581" w:rsidRPr="00011D59" w:rsidRDefault="00256581" w:rsidP="00256581">
      <w:pPr>
        <w:pStyle w:val="aa"/>
      </w:pPr>
      <w:r w:rsidRPr="00011D59">
        <w:t xml:space="preserve">Здание Иркутского национального исследовательского технического университета находится на возвышенности. Исходя из этого постройка не подвержена затоплению. Вывоз мусора с территории осуществляется специальной техникой. Территория оснащена сетью канализационных систем, осуществляющих процесс слива отходов в стоки. Вблизи здания обустроена парковочная зона для удобства водителей транспортных средств. По периметру университета, сквера студенческого городка установлен металлический забор. Таким образом выполняются требования антитеррористической защищенности объектов Министерства науки и высшего образования, согласно постановлению Правительства РФ №1421 от 7 ноября 2019 года </w:t>
      </w:r>
      <w:r w:rsidR="00060C36" w:rsidRPr="00011D59">
        <w:t>[23]</w:t>
      </w:r>
      <w:r w:rsidRPr="00011D59">
        <w:t xml:space="preserve">. При построении здания учитывались требования СНиП </w:t>
      </w:r>
      <w:r w:rsidRPr="00011D59">
        <w:rPr>
          <w:lang w:val="en-US"/>
        </w:rPr>
        <w:t>II</w:t>
      </w:r>
      <w:r w:rsidRPr="00011D59">
        <w:t xml:space="preserve">-7-81, включающие нормы и правила строительства зданий в сейсмических районах </w:t>
      </w:r>
      <w:r w:rsidR="00060C36" w:rsidRPr="00011D59">
        <w:t>[24]</w:t>
      </w:r>
      <w:r w:rsidRPr="00011D59">
        <w:t>. Соблюдение данных норм обусловлено нахождением Иркутской области в сейсмическом районе акватории озера Байкал. Схема рабочего помещения представлена на рисунке 6.1.</w:t>
      </w:r>
    </w:p>
    <w:p w14:paraId="00E583A0" w14:textId="77777777" w:rsidR="00256581" w:rsidRPr="00011D59" w:rsidRDefault="00256581" w:rsidP="00256581">
      <w:pPr>
        <w:pStyle w:val="aa"/>
      </w:pPr>
    </w:p>
    <w:p w14:paraId="7FF73383" w14:textId="77777777" w:rsidR="00256581" w:rsidRPr="00011D59" w:rsidRDefault="00256581" w:rsidP="00256581">
      <w:pPr>
        <w:pStyle w:val="aa"/>
        <w:ind w:firstLine="0"/>
        <w:jc w:val="center"/>
      </w:pPr>
      <w:r w:rsidRPr="00011D59">
        <w:rPr>
          <w:noProof/>
        </w:rPr>
        <w:lastRenderedPageBreak/>
        <w:drawing>
          <wp:inline distT="0" distB="0" distL="0" distR="0" wp14:anchorId="7742BACD" wp14:editId="431D14A3">
            <wp:extent cx="4831032" cy="2855823"/>
            <wp:effectExtent l="19050" t="19050" r="27305" b="2095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096" t="8549" r="2349" b="11275"/>
                    <a:stretch/>
                  </pic:blipFill>
                  <pic:spPr bwMode="auto">
                    <a:xfrm>
                      <a:off x="0" y="0"/>
                      <a:ext cx="4862353" cy="287433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80371B" w14:textId="77777777" w:rsidR="00256581" w:rsidRPr="00011D59" w:rsidRDefault="00256581" w:rsidP="00256581">
      <w:pPr>
        <w:pStyle w:val="aa"/>
        <w:ind w:firstLine="0"/>
        <w:jc w:val="center"/>
      </w:pPr>
      <w:r w:rsidRPr="00011D59">
        <w:t>Рисунок 6.1 – Схема рабочего помещения</w:t>
      </w:r>
    </w:p>
    <w:p w14:paraId="56CED841" w14:textId="77777777" w:rsidR="00256581" w:rsidRPr="00011D59" w:rsidRDefault="00256581" w:rsidP="00256581">
      <w:pPr>
        <w:pStyle w:val="aa"/>
        <w:ind w:firstLine="0"/>
        <w:jc w:val="center"/>
      </w:pPr>
    </w:p>
    <w:p w14:paraId="584B2076" w14:textId="77777777" w:rsidR="00256581" w:rsidRPr="00011D59" w:rsidRDefault="00256581" w:rsidP="00256581">
      <w:pPr>
        <w:pStyle w:val="aa"/>
      </w:pPr>
      <w:r w:rsidRPr="00011D59">
        <w:t>Рабочее пространство коворкинга представлено тремя помещениями:</w:t>
      </w:r>
    </w:p>
    <w:p w14:paraId="55292974" w14:textId="21864DBE" w:rsidR="00256581" w:rsidRPr="00011D59" w:rsidRDefault="00256581" w:rsidP="00FC6C64">
      <w:pPr>
        <w:pStyle w:val="aa"/>
        <w:numPr>
          <w:ilvl w:val="0"/>
          <w:numId w:val="37"/>
        </w:numPr>
        <w:ind w:left="0" w:firstLine="709"/>
      </w:pPr>
      <w:r w:rsidRPr="00011D59">
        <w:t>Зал Игошина – центральное помещение, оснащенное аудио и мультимедийными системами для выступления, сценой, удобными столами и стульями для работы студентов в свободное от учебной деятельности времени, набором раскладных стульев для быстрого развертывания зрительских мест, кулером для воды и шкафом для верхней одежды. В помещении отсутствует естественное освещение, так как выходящие на улицу окна закрыты плотной тканью. Освещение искусственное</w:t>
      </w:r>
      <w:r w:rsidR="00350EFA" w:rsidRPr="00011D59">
        <w:t>.</w:t>
      </w:r>
    </w:p>
    <w:p w14:paraId="27283822" w14:textId="17E0C1CF" w:rsidR="00256581" w:rsidRPr="00011D59" w:rsidRDefault="00256581" w:rsidP="00FC6C64">
      <w:pPr>
        <w:pStyle w:val="aa"/>
        <w:numPr>
          <w:ilvl w:val="0"/>
          <w:numId w:val="37"/>
        </w:numPr>
        <w:ind w:left="0" w:firstLine="709"/>
      </w:pPr>
      <w:r w:rsidRPr="00011D59">
        <w:t xml:space="preserve">Зал Головных – помещение для проведения собраний, круглых столов и лекций, оснащен большим столом набором мягких кресел для посетителей </w:t>
      </w:r>
      <w:r w:rsidR="00060C36" w:rsidRPr="00011D59">
        <w:t>[25]</w:t>
      </w:r>
      <w:r w:rsidRPr="00011D59">
        <w:t>. В зале установлена мультимедийная система для выступлений, оборудовано место и установлен персональный компьютер</w:t>
      </w:r>
      <w:r w:rsidR="00350EFA" w:rsidRPr="00011D59">
        <w:t>.</w:t>
      </w:r>
    </w:p>
    <w:p w14:paraId="4CFE46E5" w14:textId="2D6E3BC7" w:rsidR="00256581" w:rsidRPr="00011D59" w:rsidRDefault="00256581" w:rsidP="00FC6C64">
      <w:pPr>
        <w:pStyle w:val="aa"/>
        <w:numPr>
          <w:ilvl w:val="0"/>
          <w:numId w:val="37"/>
        </w:numPr>
        <w:ind w:left="0" w:firstLine="709"/>
      </w:pPr>
      <w:r w:rsidRPr="00011D59">
        <w:t xml:space="preserve">Зал НИРС – рабочее помещение для отдела развития научно-исследовательской и предпринимательской деятельности студентов. Оснащено набором офисных столов, стульев и персональных компьютеров для работы сотрудников отдела </w:t>
      </w:r>
      <w:r w:rsidR="00060C36" w:rsidRPr="00011D59">
        <w:t>[26]</w:t>
      </w:r>
      <w:r w:rsidRPr="00011D59">
        <w:t>.</w:t>
      </w:r>
    </w:p>
    <w:p w14:paraId="51F2912A" w14:textId="77777777" w:rsidR="00256581" w:rsidRPr="00011D59" w:rsidRDefault="00256581" w:rsidP="00256581">
      <w:pPr>
        <w:pStyle w:val="23"/>
      </w:pPr>
      <w:bookmarkStart w:id="55" w:name="_Toc136455402"/>
      <w:r w:rsidRPr="00011D59">
        <w:t>6.2 Характеристика опасных и вредных производственных факторов</w:t>
      </w:r>
      <w:bookmarkEnd w:id="55"/>
    </w:p>
    <w:p w14:paraId="61B7C728" w14:textId="29C16B83" w:rsidR="00256581" w:rsidRPr="00011D59" w:rsidRDefault="00256581" w:rsidP="00256581">
      <w:pPr>
        <w:pStyle w:val="aa"/>
      </w:pPr>
      <w:r w:rsidRPr="00011D59">
        <w:t xml:space="preserve">Во время выполнения работы человек может оказаться под действием вредных факторов, негативно влияющих на его здоровье. Данные факторы делятся на несколько видов: физические, химические, биологические и психофизические. </w:t>
      </w:r>
    </w:p>
    <w:p w14:paraId="2E7FA9CF" w14:textId="7A9DB3E6" w:rsidR="00256581" w:rsidRPr="00011D59" w:rsidRDefault="00256581" w:rsidP="00256581">
      <w:pPr>
        <w:pStyle w:val="aa"/>
      </w:pPr>
      <w:r w:rsidRPr="00011D59">
        <w:t xml:space="preserve">В соответствии с руководящими документами Р 2.2.2006-05 </w:t>
      </w:r>
      <w:r w:rsidR="00060C36" w:rsidRPr="00011D59">
        <w:t>[27]</w:t>
      </w:r>
      <w:r w:rsidRPr="00011D59">
        <w:t xml:space="preserve"> и ГОСТ 12.0.003-2015 </w:t>
      </w:r>
      <w:r w:rsidR="00060C36" w:rsidRPr="00011D59">
        <w:t>[28]</w:t>
      </w:r>
      <w:r w:rsidRPr="00011D59">
        <w:t xml:space="preserve"> перечень и характеристика воздействующих на работника вредных и опасных факторов приведен в таблице 6.1.</w:t>
      </w:r>
    </w:p>
    <w:p w14:paraId="1815A673" w14:textId="77777777" w:rsidR="00B24E62" w:rsidRDefault="00B24E62">
      <w:pPr>
        <w:rPr>
          <w:rFonts w:ascii="Times New Roman" w:hAnsi="Times New Roman"/>
          <w:color w:val="000000" w:themeColor="text1"/>
          <w:sz w:val="28"/>
          <w:lang w:eastAsia="ru-RU"/>
        </w:rPr>
      </w:pPr>
    </w:p>
    <w:p w14:paraId="1B496FF1" w14:textId="77777777" w:rsidR="00387EF3" w:rsidRPr="00011D59" w:rsidRDefault="00387EF3">
      <w:pPr>
        <w:rPr>
          <w:rFonts w:ascii="Times New Roman" w:hAnsi="Times New Roman"/>
          <w:color w:val="000000" w:themeColor="text1"/>
          <w:sz w:val="28"/>
          <w:lang w:eastAsia="ru-RU"/>
        </w:rPr>
        <w:sectPr w:rsidR="00387EF3" w:rsidRPr="00011D59">
          <w:pgSz w:w="11906" w:h="16838"/>
          <w:pgMar w:top="1134" w:right="850" w:bottom="1134" w:left="1701" w:header="708" w:footer="708" w:gutter="0"/>
          <w:cols w:space="708"/>
          <w:docGrid w:linePitch="360"/>
        </w:sectPr>
      </w:pPr>
    </w:p>
    <w:p w14:paraId="27EA05E9" w14:textId="77777777" w:rsidR="00FA7880" w:rsidRPr="00011D59" w:rsidRDefault="00FA7880" w:rsidP="00FA7880">
      <w:pPr>
        <w:pStyle w:val="af6"/>
      </w:pPr>
      <w:r w:rsidRPr="00011D59">
        <w:lastRenderedPageBreak/>
        <w:t>Таблица 6.1 – Характеристика вредных и опасных факторов</w:t>
      </w:r>
    </w:p>
    <w:tbl>
      <w:tblPr>
        <w:tblStyle w:val="af1"/>
        <w:tblW w:w="0" w:type="auto"/>
        <w:tblLook w:val="04A0" w:firstRow="1" w:lastRow="0" w:firstColumn="1" w:lastColumn="0" w:noHBand="0" w:noVBand="1"/>
      </w:tblPr>
      <w:tblGrid>
        <w:gridCol w:w="2972"/>
        <w:gridCol w:w="3544"/>
        <w:gridCol w:w="4394"/>
        <w:gridCol w:w="3650"/>
      </w:tblGrid>
      <w:tr w:rsidR="00FA7880" w:rsidRPr="00011D59" w14:paraId="42213B35" w14:textId="77777777" w:rsidTr="008441D9">
        <w:tc>
          <w:tcPr>
            <w:tcW w:w="2972" w:type="dxa"/>
            <w:vAlign w:val="center"/>
          </w:tcPr>
          <w:p w14:paraId="57F17470" w14:textId="77777777" w:rsidR="00FA7880" w:rsidRPr="00011D59" w:rsidRDefault="00FA7880" w:rsidP="008441D9">
            <w:pPr>
              <w:pStyle w:val="aa"/>
              <w:ind w:firstLine="0"/>
              <w:jc w:val="center"/>
              <w:rPr>
                <w:rFonts w:cs="Times New Roman"/>
              </w:rPr>
            </w:pPr>
            <w:r w:rsidRPr="00011D59">
              <w:rPr>
                <w:rFonts w:eastAsia="Times New Roman" w:cs="Times New Roman"/>
                <w:b/>
                <w:bCs/>
                <w:szCs w:val="28"/>
              </w:rPr>
              <w:t>Опасные и вред</w:t>
            </w:r>
            <w:r w:rsidRPr="00011D59">
              <w:rPr>
                <w:rFonts w:eastAsia="Times New Roman" w:cs="Times New Roman"/>
                <w:b/>
                <w:bCs/>
                <w:szCs w:val="28"/>
              </w:rPr>
              <w:softHyphen/>
              <w:t>ные факторы</w:t>
            </w:r>
          </w:p>
        </w:tc>
        <w:tc>
          <w:tcPr>
            <w:tcW w:w="3544" w:type="dxa"/>
            <w:vAlign w:val="center"/>
          </w:tcPr>
          <w:p w14:paraId="650CE0C0" w14:textId="77777777" w:rsidR="00FA7880" w:rsidRPr="00011D59" w:rsidRDefault="00FA7880" w:rsidP="008441D9">
            <w:pPr>
              <w:pStyle w:val="aa"/>
              <w:ind w:firstLine="0"/>
              <w:jc w:val="center"/>
              <w:rPr>
                <w:rFonts w:cs="Times New Roman"/>
              </w:rPr>
            </w:pPr>
            <w:r w:rsidRPr="00011D59">
              <w:rPr>
                <w:rFonts w:cs="Times New Roman"/>
                <w:b/>
                <w:bCs/>
                <w:szCs w:val="28"/>
              </w:rPr>
              <w:t>Источники опасных и вредных факторов</w:t>
            </w:r>
          </w:p>
        </w:tc>
        <w:tc>
          <w:tcPr>
            <w:tcW w:w="4394" w:type="dxa"/>
            <w:vAlign w:val="center"/>
          </w:tcPr>
          <w:p w14:paraId="3A170D74" w14:textId="77777777" w:rsidR="00FA7880" w:rsidRPr="00011D59" w:rsidRDefault="00FA7880" w:rsidP="008441D9">
            <w:pPr>
              <w:pStyle w:val="aa"/>
              <w:ind w:firstLine="0"/>
              <w:jc w:val="center"/>
              <w:rPr>
                <w:rFonts w:cs="Times New Roman"/>
              </w:rPr>
            </w:pPr>
            <w:r w:rsidRPr="00011D59">
              <w:rPr>
                <w:rFonts w:eastAsia="Times New Roman" w:cs="Times New Roman"/>
                <w:b/>
                <w:bCs/>
                <w:szCs w:val="28"/>
              </w:rPr>
              <w:t>Нормируемые параметры</w:t>
            </w:r>
          </w:p>
        </w:tc>
        <w:tc>
          <w:tcPr>
            <w:tcW w:w="3650" w:type="dxa"/>
            <w:vAlign w:val="center"/>
          </w:tcPr>
          <w:p w14:paraId="216BDD9B" w14:textId="77777777" w:rsidR="00FA7880" w:rsidRPr="00011D59" w:rsidRDefault="00FA7880" w:rsidP="008441D9">
            <w:pPr>
              <w:pStyle w:val="aa"/>
              <w:ind w:firstLine="0"/>
              <w:jc w:val="center"/>
              <w:rPr>
                <w:rFonts w:cs="Times New Roman"/>
              </w:rPr>
            </w:pPr>
            <w:r w:rsidRPr="00011D59">
              <w:rPr>
                <w:rFonts w:eastAsia="Times New Roman" w:cs="Times New Roman"/>
                <w:b/>
                <w:bCs/>
                <w:szCs w:val="28"/>
              </w:rPr>
              <w:t>Основные средства защиты</w:t>
            </w:r>
          </w:p>
        </w:tc>
      </w:tr>
      <w:tr w:rsidR="00FA7880" w:rsidRPr="00011D59" w14:paraId="6F89946F" w14:textId="77777777" w:rsidTr="008441D9">
        <w:tc>
          <w:tcPr>
            <w:tcW w:w="2972" w:type="dxa"/>
            <w:vAlign w:val="center"/>
          </w:tcPr>
          <w:p w14:paraId="0FE92710" w14:textId="77777777" w:rsidR="00FA7880" w:rsidRPr="00011D59" w:rsidRDefault="00FA7880" w:rsidP="008441D9">
            <w:pPr>
              <w:pStyle w:val="aa"/>
              <w:ind w:firstLine="0"/>
              <w:jc w:val="center"/>
              <w:rPr>
                <w:rFonts w:eastAsia="Times New Roman" w:cs="Times New Roman"/>
                <w:b/>
                <w:bCs/>
                <w:szCs w:val="28"/>
              </w:rPr>
            </w:pPr>
            <w:r w:rsidRPr="00011D59">
              <w:rPr>
                <w:rFonts w:eastAsia="Times New Roman" w:cs="Times New Roman"/>
                <w:b/>
                <w:bCs/>
                <w:szCs w:val="28"/>
              </w:rPr>
              <w:t>1</w:t>
            </w:r>
          </w:p>
        </w:tc>
        <w:tc>
          <w:tcPr>
            <w:tcW w:w="3544" w:type="dxa"/>
            <w:vAlign w:val="center"/>
          </w:tcPr>
          <w:p w14:paraId="7E8C5D3C" w14:textId="77777777" w:rsidR="00FA7880" w:rsidRPr="00011D59" w:rsidRDefault="00FA7880" w:rsidP="008441D9">
            <w:pPr>
              <w:pStyle w:val="aa"/>
              <w:ind w:firstLine="0"/>
              <w:jc w:val="center"/>
              <w:rPr>
                <w:rFonts w:cs="Times New Roman"/>
                <w:b/>
                <w:bCs/>
                <w:szCs w:val="28"/>
              </w:rPr>
            </w:pPr>
            <w:r w:rsidRPr="00011D59">
              <w:rPr>
                <w:rFonts w:cs="Times New Roman"/>
                <w:b/>
                <w:bCs/>
                <w:szCs w:val="28"/>
              </w:rPr>
              <w:t>2</w:t>
            </w:r>
          </w:p>
        </w:tc>
        <w:tc>
          <w:tcPr>
            <w:tcW w:w="4394" w:type="dxa"/>
            <w:vAlign w:val="center"/>
          </w:tcPr>
          <w:p w14:paraId="69E1D17D" w14:textId="77777777" w:rsidR="00FA7880" w:rsidRPr="00011D59" w:rsidRDefault="00FA7880" w:rsidP="008441D9">
            <w:pPr>
              <w:pStyle w:val="aa"/>
              <w:ind w:firstLine="0"/>
              <w:jc w:val="center"/>
              <w:rPr>
                <w:rFonts w:eastAsia="Times New Roman" w:cs="Times New Roman"/>
                <w:b/>
                <w:bCs/>
                <w:szCs w:val="28"/>
              </w:rPr>
            </w:pPr>
            <w:r w:rsidRPr="00011D59">
              <w:rPr>
                <w:rFonts w:eastAsia="Times New Roman" w:cs="Times New Roman"/>
                <w:b/>
                <w:bCs/>
                <w:szCs w:val="28"/>
              </w:rPr>
              <w:t>3</w:t>
            </w:r>
          </w:p>
        </w:tc>
        <w:tc>
          <w:tcPr>
            <w:tcW w:w="3650" w:type="dxa"/>
            <w:vAlign w:val="center"/>
          </w:tcPr>
          <w:p w14:paraId="172E8AA5" w14:textId="77777777" w:rsidR="00FA7880" w:rsidRPr="00011D59" w:rsidRDefault="00FA7880" w:rsidP="008441D9">
            <w:pPr>
              <w:pStyle w:val="aa"/>
              <w:ind w:firstLine="0"/>
              <w:jc w:val="center"/>
              <w:rPr>
                <w:rFonts w:eastAsia="Times New Roman" w:cs="Times New Roman"/>
                <w:b/>
                <w:bCs/>
                <w:szCs w:val="28"/>
              </w:rPr>
            </w:pPr>
            <w:r w:rsidRPr="00011D59">
              <w:rPr>
                <w:rFonts w:eastAsia="Times New Roman" w:cs="Times New Roman"/>
                <w:b/>
                <w:bCs/>
                <w:szCs w:val="28"/>
              </w:rPr>
              <w:t>4</w:t>
            </w:r>
          </w:p>
        </w:tc>
      </w:tr>
      <w:tr w:rsidR="00FA7880" w:rsidRPr="00011D59" w14:paraId="6BFADDA2" w14:textId="77777777" w:rsidTr="008441D9">
        <w:tc>
          <w:tcPr>
            <w:tcW w:w="14560" w:type="dxa"/>
            <w:gridSpan w:val="4"/>
          </w:tcPr>
          <w:p w14:paraId="0C1064E2" w14:textId="77777777" w:rsidR="00FA7880" w:rsidRPr="00011D59" w:rsidRDefault="00FA7880" w:rsidP="008441D9">
            <w:pPr>
              <w:pStyle w:val="aa"/>
              <w:ind w:firstLine="0"/>
              <w:jc w:val="center"/>
              <w:rPr>
                <w:rFonts w:cs="Times New Roman"/>
              </w:rPr>
            </w:pPr>
            <w:r w:rsidRPr="00011D59">
              <w:rPr>
                <w:rFonts w:eastAsia="Times New Roman" w:cs="Times New Roman"/>
                <w:szCs w:val="28"/>
              </w:rPr>
              <w:t>Вредные факторы</w:t>
            </w:r>
          </w:p>
        </w:tc>
      </w:tr>
      <w:tr w:rsidR="00FA7880" w:rsidRPr="00011D59" w14:paraId="397B7AF0" w14:textId="77777777" w:rsidTr="008441D9">
        <w:tc>
          <w:tcPr>
            <w:tcW w:w="2972" w:type="dxa"/>
          </w:tcPr>
          <w:p w14:paraId="12157E26" w14:textId="77777777" w:rsidR="00FA7880" w:rsidRPr="00011D59" w:rsidRDefault="00FA7880" w:rsidP="008441D9">
            <w:pPr>
              <w:pStyle w:val="aa"/>
              <w:ind w:firstLine="0"/>
              <w:rPr>
                <w:rFonts w:cs="Times New Roman"/>
              </w:rPr>
            </w:pPr>
            <w:r w:rsidRPr="00011D59">
              <w:rPr>
                <w:rFonts w:cs="Times New Roman"/>
                <w:color w:val="000000"/>
                <w:szCs w:val="28"/>
              </w:rPr>
              <w:t>Повышенная или понижен</w:t>
            </w:r>
            <w:r w:rsidRPr="00011D59">
              <w:rPr>
                <w:rFonts w:cs="Times New Roman"/>
                <w:color w:val="000000"/>
                <w:szCs w:val="28"/>
              </w:rPr>
              <w:softHyphen/>
              <w:t>ная осве</w:t>
            </w:r>
            <w:r w:rsidRPr="00011D59">
              <w:rPr>
                <w:rFonts w:cs="Times New Roman"/>
                <w:color w:val="000000"/>
                <w:szCs w:val="28"/>
              </w:rPr>
              <w:softHyphen/>
              <w:t>щенность</w:t>
            </w:r>
          </w:p>
        </w:tc>
        <w:tc>
          <w:tcPr>
            <w:tcW w:w="3544" w:type="dxa"/>
          </w:tcPr>
          <w:p w14:paraId="5D9539AA" w14:textId="77777777" w:rsidR="00FA7880" w:rsidRPr="00011D59" w:rsidRDefault="00FA7880" w:rsidP="008441D9">
            <w:pPr>
              <w:pStyle w:val="aa"/>
              <w:ind w:firstLine="0"/>
              <w:rPr>
                <w:rFonts w:cs="Times New Roman"/>
              </w:rPr>
            </w:pPr>
            <w:r w:rsidRPr="00011D59">
              <w:rPr>
                <w:rFonts w:cs="Times New Roman"/>
                <w:szCs w:val="28"/>
              </w:rPr>
              <w:t>Неисправные освети</w:t>
            </w:r>
            <w:r w:rsidRPr="00011D59">
              <w:rPr>
                <w:rFonts w:cs="Times New Roman"/>
                <w:szCs w:val="28"/>
              </w:rPr>
              <w:softHyphen/>
              <w:t>тель</w:t>
            </w:r>
            <w:r w:rsidRPr="00011D59">
              <w:rPr>
                <w:rFonts w:cs="Times New Roman"/>
                <w:szCs w:val="28"/>
              </w:rPr>
              <w:softHyphen/>
              <w:t>ные приборы, за</w:t>
            </w:r>
            <w:r w:rsidRPr="00011D59">
              <w:rPr>
                <w:rFonts w:cs="Times New Roman"/>
                <w:szCs w:val="28"/>
              </w:rPr>
              <w:softHyphen/>
              <w:t>грязнен</w:t>
            </w:r>
            <w:r w:rsidRPr="00011D59">
              <w:rPr>
                <w:rFonts w:cs="Times New Roman"/>
                <w:szCs w:val="28"/>
              </w:rPr>
              <w:softHyphen/>
              <w:t>ность окон</w:t>
            </w:r>
          </w:p>
        </w:tc>
        <w:tc>
          <w:tcPr>
            <w:tcW w:w="4394" w:type="dxa"/>
          </w:tcPr>
          <w:p w14:paraId="40D221FF" w14:textId="229D10BE" w:rsidR="00FA7880" w:rsidRPr="00011D59" w:rsidRDefault="00FA7880" w:rsidP="008441D9">
            <w:pPr>
              <w:rPr>
                <w:rFonts w:ascii="Times New Roman" w:hAnsi="Times New Roman" w:cs="Times New Roman"/>
              </w:rPr>
            </w:pPr>
            <w:r w:rsidRPr="00011D59">
              <w:rPr>
                <w:rFonts w:ascii="Times New Roman" w:hAnsi="Times New Roman" w:cs="Times New Roman"/>
                <w:sz w:val="28"/>
                <w:szCs w:val="28"/>
              </w:rPr>
              <w:t xml:space="preserve">ен =1,275 % Ен =300 </w:t>
            </w:r>
            <w:proofErr w:type="spellStart"/>
            <w:r w:rsidRPr="00011D59">
              <w:rPr>
                <w:rFonts w:ascii="Times New Roman" w:hAnsi="Times New Roman" w:cs="Times New Roman"/>
                <w:sz w:val="28"/>
                <w:szCs w:val="28"/>
              </w:rPr>
              <w:t>лк</w:t>
            </w:r>
            <w:proofErr w:type="spellEnd"/>
            <w:r w:rsidRPr="00011D59">
              <w:rPr>
                <w:rFonts w:ascii="Times New Roman" w:hAnsi="Times New Roman" w:cs="Times New Roman"/>
                <w:sz w:val="28"/>
                <w:szCs w:val="28"/>
              </w:rPr>
              <w:t xml:space="preserve"> СанПиН 1.2.3685-21 </w:t>
            </w:r>
            <w:r w:rsidR="00060C36" w:rsidRPr="00011D59">
              <w:rPr>
                <w:rFonts w:ascii="Times New Roman" w:hAnsi="Times New Roman" w:cs="Times New Roman"/>
                <w:noProof/>
                <w:sz w:val="28"/>
                <w:szCs w:val="28"/>
              </w:rPr>
              <w:t>[29]</w:t>
            </w:r>
            <w:r w:rsidRPr="00011D59">
              <w:rPr>
                <w:rFonts w:ascii="Times New Roman" w:hAnsi="Times New Roman" w:cs="Times New Roman"/>
                <w:noProof/>
                <w:sz w:val="28"/>
                <w:szCs w:val="28"/>
              </w:rPr>
              <w:t xml:space="preserve"> </w:t>
            </w:r>
            <w:r w:rsidRPr="00011D59">
              <w:rPr>
                <w:rFonts w:ascii="Times New Roman" w:hAnsi="Times New Roman" w:cs="Times New Roman"/>
                <w:sz w:val="28"/>
                <w:szCs w:val="28"/>
              </w:rPr>
              <w:t xml:space="preserve">СанПиН 52.13330.2016 </w:t>
            </w:r>
            <w:r w:rsidRPr="00011D59">
              <w:rPr>
                <w:rFonts w:ascii="Times New Roman" w:hAnsi="Times New Roman" w:cs="Times New Roman"/>
                <w:noProof/>
                <w:sz w:val="28"/>
                <w:szCs w:val="28"/>
              </w:rPr>
              <w:t>[</w:t>
            </w:r>
            <w:r w:rsidR="00060C36" w:rsidRPr="00011D59">
              <w:rPr>
                <w:rFonts w:ascii="Times New Roman" w:hAnsi="Times New Roman" w:cs="Times New Roman"/>
                <w:noProof/>
                <w:sz w:val="28"/>
                <w:szCs w:val="28"/>
              </w:rPr>
              <w:t>30</w:t>
            </w:r>
            <w:r w:rsidRPr="00011D59">
              <w:rPr>
                <w:rFonts w:ascii="Times New Roman" w:hAnsi="Times New Roman" w:cs="Times New Roman"/>
                <w:noProof/>
                <w:sz w:val="28"/>
                <w:szCs w:val="28"/>
              </w:rPr>
              <w:t>]</w:t>
            </w:r>
          </w:p>
        </w:tc>
        <w:tc>
          <w:tcPr>
            <w:tcW w:w="3650" w:type="dxa"/>
          </w:tcPr>
          <w:p w14:paraId="586F1B69" w14:textId="77777777" w:rsidR="00FA7880" w:rsidRPr="00011D59" w:rsidRDefault="00FA7880" w:rsidP="008441D9">
            <w:pPr>
              <w:pStyle w:val="aa"/>
              <w:ind w:firstLine="0"/>
              <w:rPr>
                <w:rFonts w:cs="Times New Roman"/>
              </w:rPr>
            </w:pPr>
            <w:r w:rsidRPr="00011D59">
              <w:rPr>
                <w:rFonts w:cs="Times New Roman"/>
                <w:szCs w:val="28"/>
              </w:rPr>
              <w:t>Заменить осветительные при</w:t>
            </w:r>
            <w:r w:rsidRPr="00011D59">
              <w:rPr>
                <w:rFonts w:cs="Times New Roman"/>
                <w:szCs w:val="28"/>
              </w:rPr>
              <w:softHyphen/>
              <w:t>боры и очистить окна от за</w:t>
            </w:r>
            <w:r w:rsidRPr="00011D59">
              <w:rPr>
                <w:rFonts w:cs="Times New Roman"/>
                <w:szCs w:val="28"/>
              </w:rPr>
              <w:softHyphen/>
              <w:t>грязнений</w:t>
            </w:r>
          </w:p>
        </w:tc>
      </w:tr>
      <w:tr w:rsidR="00FA7880" w:rsidRPr="00011D59" w14:paraId="2F1415E4" w14:textId="77777777" w:rsidTr="008441D9">
        <w:tc>
          <w:tcPr>
            <w:tcW w:w="2972" w:type="dxa"/>
          </w:tcPr>
          <w:p w14:paraId="51282353" w14:textId="77777777" w:rsidR="00FA7880" w:rsidRPr="00011D59" w:rsidRDefault="00FA7880" w:rsidP="008441D9">
            <w:pPr>
              <w:pStyle w:val="aa"/>
              <w:ind w:firstLine="0"/>
              <w:rPr>
                <w:rFonts w:cs="Times New Roman"/>
              </w:rPr>
            </w:pPr>
            <w:r w:rsidRPr="00011D59">
              <w:rPr>
                <w:rFonts w:cs="Times New Roman"/>
                <w:color w:val="000000"/>
                <w:szCs w:val="28"/>
              </w:rPr>
              <w:t>Повышенный уро</w:t>
            </w:r>
            <w:r w:rsidRPr="00011D59">
              <w:rPr>
                <w:rFonts w:cs="Times New Roman"/>
                <w:color w:val="000000"/>
                <w:szCs w:val="28"/>
              </w:rPr>
              <w:softHyphen/>
              <w:t>вень ин</w:t>
            </w:r>
            <w:r w:rsidRPr="00011D59">
              <w:rPr>
                <w:rFonts w:cs="Times New Roman"/>
                <w:color w:val="000000"/>
                <w:szCs w:val="28"/>
              </w:rPr>
              <w:softHyphen/>
              <w:t>тенсивности звука</w:t>
            </w:r>
          </w:p>
        </w:tc>
        <w:tc>
          <w:tcPr>
            <w:tcW w:w="3544" w:type="dxa"/>
          </w:tcPr>
          <w:p w14:paraId="0BE014B3" w14:textId="77777777" w:rsidR="00FA7880" w:rsidRPr="00011D59" w:rsidRDefault="00FA7880" w:rsidP="008441D9">
            <w:pPr>
              <w:pStyle w:val="aa"/>
              <w:ind w:firstLine="0"/>
              <w:rPr>
                <w:rFonts w:cs="Times New Roman"/>
              </w:rPr>
            </w:pPr>
            <w:r w:rsidRPr="00011D59">
              <w:rPr>
                <w:rFonts w:cs="Times New Roman"/>
                <w:szCs w:val="28"/>
              </w:rPr>
              <w:t>Кулер, оргтехника, элек</w:t>
            </w:r>
            <w:r w:rsidRPr="00011D59">
              <w:rPr>
                <w:rFonts w:cs="Times New Roman"/>
                <w:szCs w:val="28"/>
              </w:rPr>
              <w:softHyphen/>
              <w:t>тромагнитный шум. Внеш</w:t>
            </w:r>
            <w:r w:rsidRPr="00011D59">
              <w:rPr>
                <w:rFonts w:cs="Times New Roman"/>
                <w:szCs w:val="28"/>
              </w:rPr>
              <w:softHyphen/>
              <w:t>ний шум L&gt;80-120 дБ</w:t>
            </w:r>
          </w:p>
        </w:tc>
        <w:tc>
          <w:tcPr>
            <w:tcW w:w="4394" w:type="dxa"/>
          </w:tcPr>
          <w:p w14:paraId="2E86DFEF" w14:textId="364B37B2" w:rsidR="00FA7880" w:rsidRPr="00011D59" w:rsidRDefault="00FA7880" w:rsidP="008441D9">
            <w:pPr>
              <w:pStyle w:val="aa"/>
              <w:ind w:firstLine="0"/>
              <w:rPr>
                <w:rFonts w:cs="Times New Roman"/>
              </w:rPr>
            </w:pPr>
            <w:r w:rsidRPr="00011D59">
              <w:rPr>
                <w:rFonts w:cs="Times New Roman"/>
                <w:szCs w:val="28"/>
              </w:rPr>
              <w:t xml:space="preserve">L = 50 дБ СанПиН 1.2.3685-21 </w:t>
            </w:r>
            <w:r w:rsidR="00060C36" w:rsidRPr="00011D59">
              <w:rPr>
                <w:rFonts w:cs="Times New Roman"/>
                <w:noProof/>
                <w:szCs w:val="28"/>
                <w:lang w:val="en-US"/>
              </w:rPr>
              <w:t>[29]</w:t>
            </w:r>
          </w:p>
        </w:tc>
        <w:tc>
          <w:tcPr>
            <w:tcW w:w="3650" w:type="dxa"/>
          </w:tcPr>
          <w:p w14:paraId="0749A38D" w14:textId="77777777" w:rsidR="00FA7880" w:rsidRPr="00011D59" w:rsidRDefault="00FA7880" w:rsidP="008441D9">
            <w:pPr>
              <w:pStyle w:val="aa"/>
              <w:ind w:firstLine="0"/>
              <w:rPr>
                <w:rFonts w:cs="Times New Roman"/>
              </w:rPr>
            </w:pPr>
            <w:r w:rsidRPr="00011D59">
              <w:rPr>
                <w:rFonts w:cs="Times New Roman"/>
                <w:szCs w:val="28"/>
              </w:rPr>
              <w:t>Монтаж звукоизоляции, за</w:t>
            </w:r>
            <w:r w:rsidRPr="00011D59">
              <w:rPr>
                <w:rFonts w:cs="Times New Roman"/>
                <w:szCs w:val="28"/>
              </w:rPr>
              <w:softHyphen/>
              <w:t>мена оборудования на менее шумное</w:t>
            </w:r>
          </w:p>
        </w:tc>
      </w:tr>
      <w:tr w:rsidR="00FA7880" w:rsidRPr="00011D59" w14:paraId="294EB1BC" w14:textId="77777777" w:rsidTr="008441D9">
        <w:tc>
          <w:tcPr>
            <w:tcW w:w="2972" w:type="dxa"/>
          </w:tcPr>
          <w:p w14:paraId="3098921D" w14:textId="77777777" w:rsidR="00FA7880" w:rsidRPr="00011D59" w:rsidRDefault="00FA7880" w:rsidP="008441D9">
            <w:pPr>
              <w:pStyle w:val="af5"/>
              <w:spacing w:beforeAutospacing="0" w:after="0" w:afterAutospacing="0"/>
              <w:rPr>
                <w:color w:val="000000"/>
                <w:sz w:val="28"/>
                <w:szCs w:val="28"/>
              </w:rPr>
            </w:pPr>
            <w:r w:rsidRPr="00011D59">
              <w:rPr>
                <w:color w:val="000000"/>
                <w:sz w:val="28"/>
                <w:szCs w:val="28"/>
              </w:rPr>
              <w:t>Повышенная или понижен</w:t>
            </w:r>
            <w:r w:rsidRPr="00011D59">
              <w:rPr>
                <w:color w:val="000000"/>
                <w:sz w:val="28"/>
                <w:szCs w:val="28"/>
              </w:rPr>
              <w:softHyphen/>
              <w:t>ная интен</w:t>
            </w:r>
            <w:r w:rsidRPr="00011D59">
              <w:rPr>
                <w:color w:val="000000"/>
                <w:sz w:val="28"/>
                <w:szCs w:val="28"/>
              </w:rPr>
              <w:softHyphen/>
              <w:t>сивность электро</w:t>
            </w:r>
            <w:r w:rsidRPr="00011D59">
              <w:rPr>
                <w:color w:val="000000"/>
                <w:sz w:val="28"/>
                <w:szCs w:val="28"/>
              </w:rPr>
              <w:softHyphen/>
              <w:t>магнитного излуче</w:t>
            </w:r>
            <w:r w:rsidRPr="00011D59">
              <w:rPr>
                <w:color w:val="000000"/>
                <w:sz w:val="28"/>
                <w:szCs w:val="28"/>
              </w:rPr>
              <w:softHyphen/>
              <w:t>ния</w:t>
            </w:r>
          </w:p>
        </w:tc>
        <w:tc>
          <w:tcPr>
            <w:tcW w:w="3544" w:type="dxa"/>
          </w:tcPr>
          <w:p w14:paraId="682A248B" w14:textId="77777777" w:rsidR="00FA7880" w:rsidRPr="00011D59" w:rsidRDefault="00FA7880" w:rsidP="008441D9">
            <w:pPr>
              <w:pStyle w:val="aa"/>
              <w:ind w:firstLine="0"/>
              <w:rPr>
                <w:rFonts w:cs="Times New Roman"/>
              </w:rPr>
            </w:pPr>
            <w:r w:rsidRPr="00011D59">
              <w:rPr>
                <w:rFonts w:cs="Times New Roman"/>
                <w:szCs w:val="28"/>
              </w:rPr>
              <w:t>Компьютер, оргтех</w:t>
            </w:r>
            <w:r w:rsidRPr="00011D59">
              <w:rPr>
                <w:rFonts w:cs="Times New Roman"/>
                <w:szCs w:val="28"/>
              </w:rPr>
              <w:softHyphen/>
              <w:t>ника</w:t>
            </w:r>
          </w:p>
        </w:tc>
        <w:tc>
          <w:tcPr>
            <w:tcW w:w="4394" w:type="dxa"/>
          </w:tcPr>
          <w:p w14:paraId="33C8E9AC" w14:textId="77777777" w:rsidR="00FA7880" w:rsidRPr="00011D59" w:rsidRDefault="00FA7880" w:rsidP="008441D9">
            <w:pPr>
              <w:rPr>
                <w:rFonts w:ascii="Times New Roman" w:hAnsi="Times New Roman" w:cs="Times New Roman"/>
                <w:sz w:val="28"/>
                <w:szCs w:val="28"/>
              </w:rPr>
            </w:pPr>
            <w:r w:rsidRPr="00011D59">
              <w:rPr>
                <w:rFonts w:ascii="Times New Roman" w:hAnsi="Times New Roman" w:cs="Times New Roman"/>
                <w:sz w:val="28"/>
                <w:szCs w:val="28"/>
              </w:rPr>
              <w:t xml:space="preserve">В диапазоне 5Гц – 2кГц: E=25, В/м. В=250нТл, Н= 2,5 В/м </w:t>
            </w:r>
          </w:p>
          <w:p w14:paraId="3DB94B05" w14:textId="088A5DB8" w:rsidR="00FA7880" w:rsidRPr="00011D59" w:rsidRDefault="00FA7880" w:rsidP="008441D9">
            <w:pPr>
              <w:pStyle w:val="aa"/>
              <w:ind w:firstLine="0"/>
              <w:rPr>
                <w:rFonts w:cs="Times New Roman"/>
              </w:rPr>
            </w:pPr>
            <w:r w:rsidRPr="00011D59">
              <w:rPr>
                <w:rFonts w:cs="Times New Roman"/>
                <w:szCs w:val="28"/>
              </w:rPr>
              <w:t xml:space="preserve">СанПиН 1.2.3685-21 </w:t>
            </w:r>
            <w:r w:rsidR="00060C36" w:rsidRPr="00011D59">
              <w:rPr>
                <w:rFonts w:cs="Times New Roman"/>
                <w:noProof/>
                <w:szCs w:val="28"/>
                <w:lang w:val="en-US"/>
              </w:rPr>
              <w:t>[29]</w:t>
            </w:r>
          </w:p>
        </w:tc>
        <w:tc>
          <w:tcPr>
            <w:tcW w:w="3650" w:type="dxa"/>
          </w:tcPr>
          <w:p w14:paraId="087FC900" w14:textId="77777777" w:rsidR="00FA7880" w:rsidRPr="00011D59" w:rsidRDefault="00FA7880" w:rsidP="008441D9">
            <w:pPr>
              <w:pStyle w:val="aa"/>
              <w:ind w:firstLine="0"/>
              <w:rPr>
                <w:rFonts w:cs="Times New Roman"/>
              </w:rPr>
            </w:pPr>
            <w:r w:rsidRPr="00011D59">
              <w:rPr>
                <w:rFonts w:cs="Times New Roman"/>
                <w:szCs w:val="28"/>
              </w:rPr>
              <w:t>Регламентированный</w:t>
            </w:r>
            <w:r w:rsidRPr="00011D59">
              <w:rPr>
                <w:rFonts w:cs="Times New Roman"/>
                <w:szCs w:val="28"/>
                <w:lang w:val="en-US"/>
              </w:rPr>
              <w:t xml:space="preserve"> </w:t>
            </w:r>
            <w:r w:rsidRPr="00011D59">
              <w:rPr>
                <w:rFonts w:cs="Times New Roman"/>
                <w:szCs w:val="28"/>
              </w:rPr>
              <w:t>пере</w:t>
            </w:r>
            <w:r w:rsidRPr="00011D59">
              <w:rPr>
                <w:rFonts w:cs="Times New Roman"/>
                <w:szCs w:val="28"/>
              </w:rPr>
              <w:softHyphen/>
              <w:t>рыв, изоляционные экраны</w:t>
            </w:r>
          </w:p>
        </w:tc>
      </w:tr>
      <w:tr w:rsidR="00FA7880" w:rsidRPr="00011D59" w14:paraId="2BF4EF7F" w14:textId="77777777" w:rsidTr="008441D9">
        <w:tc>
          <w:tcPr>
            <w:tcW w:w="2972" w:type="dxa"/>
          </w:tcPr>
          <w:p w14:paraId="4B053DA2" w14:textId="77777777" w:rsidR="00FA7880" w:rsidRPr="00011D59" w:rsidRDefault="00FA7880" w:rsidP="008441D9">
            <w:pPr>
              <w:pStyle w:val="af5"/>
              <w:spacing w:before="0" w:beforeAutospacing="0" w:after="0" w:afterAutospacing="0"/>
              <w:rPr>
                <w:color w:val="000000"/>
                <w:sz w:val="28"/>
                <w:szCs w:val="28"/>
              </w:rPr>
            </w:pPr>
            <w:r w:rsidRPr="00011D59">
              <w:rPr>
                <w:color w:val="000000"/>
                <w:sz w:val="28"/>
                <w:szCs w:val="28"/>
              </w:rPr>
              <w:t>Отклонение пара</w:t>
            </w:r>
            <w:r w:rsidRPr="00011D59">
              <w:rPr>
                <w:color w:val="000000"/>
                <w:sz w:val="28"/>
                <w:szCs w:val="28"/>
              </w:rPr>
              <w:softHyphen/>
              <w:t>метра мик</w:t>
            </w:r>
            <w:r w:rsidRPr="00011D59">
              <w:rPr>
                <w:color w:val="000000"/>
                <w:sz w:val="28"/>
                <w:szCs w:val="28"/>
              </w:rPr>
              <w:softHyphen/>
              <w:t>рокли</w:t>
            </w:r>
            <w:r w:rsidRPr="00011D59">
              <w:rPr>
                <w:color w:val="000000"/>
                <w:sz w:val="28"/>
                <w:szCs w:val="28"/>
              </w:rPr>
              <w:softHyphen/>
              <w:t>мата от нормируе</w:t>
            </w:r>
            <w:r w:rsidRPr="00011D59">
              <w:rPr>
                <w:color w:val="000000"/>
                <w:sz w:val="28"/>
                <w:szCs w:val="28"/>
              </w:rPr>
              <w:softHyphen/>
              <w:t>мых значений</w:t>
            </w:r>
          </w:p>
          <w:p w14:paraId="231A3C81" w14:textId="77777777" w:rsidR="00FA7880" w:rsidRPr="00011D59" w:rsidRDefault="00FA7880" w:rsidP="008441D9">
            <w:pPr>
              <w:pStyle w:val="aa"/>
              <w:ind w:firstLine="0"/>
              <w:rPr>
                <w:rFonts w:cs="Times New Roman"/>
              </w:rPr>
            </w:pPr>
          </w:p>
        </w:tc>
        <w:tc>
          <w:tcPr>
            <w:tcW w:w="3544" w:type="dxa"/>
          </w:tcPr>
          <w:p w14:paraId="408FF3BC" w14:textId="77777777" w:rsidR="00FA7880" w:rsidRPr="00011D59" w:rsidRDefault="00FA7880" w:rsidP="008441D9">
            <w:pPr>
              <w:pStyle w:val="aa"/>
              <w:ind w:firstLine="0"/>
              <w:rPr>
                <w:rFonts w:cs="Times New Roman"/>
              </w:rPr>
            </w:pPr>
            <w:r w:rsidRPr="00011D59">
              <w:rPr>
                <w:rFonts w:cs="Times New Roman"/>
                <w:szCs w:val="28"/>
              </w:rPr>
              <w:t>Отсутствие вентиля</w:t>
            </w:r>
            <w:r w:rsidRPr="00011D59">
              <w:rPr>
                <w:rFonts w:cs="Times New Roman"/>
                <w:szCs w:val="28"/>
              </w:rPr>
              <w:softHyphen/>
              <w:t>ции, си</w:t>
            </w:r>
            <w:r w:rsidRPr="00011D59">
              <w:rPr>
                <w:rFonts w:cs="Times New Roman"/>
                <w:szCs w:val="28"/>
              </w:rPr>
              <w:softHyphen/>
              <w:t>стем кондици</w:t>
            </w:r>
            <w:r w:rsidRPr="00011D59">
              <w:rPr>
                <w:rFonts w:cs="Times New Roman"/>
                <w:szCs w:val="28"/>
              </w:rPr>
              <w:softHyphen/>
              <w:t>онирования, наличие щелей в окнах, не</w:t>
            </w:r>
            <w:r w:rsidRPr="00011D59">
              <w:rPr>
                <w:rFonts w:cs="Times New Roman"/>
                <w:szCs w:val="28"/>
              </w:rPr>
              <w:softHyphen/>
              <w:t>ис</w:t>
            </w:r>
            <w:r w:rsidRPr="00011D59">
              <w:rPr>
                <w:rFonts w:cs="Times New Roman"/>
                <w:szCs w:val="28"/>
              </w:rPr>
              <w:softHyphen/>
              <w:t>правность отопления</w:t>
            </w:r>
          </w:p>
        </w:tc>
        <w:tc>
          <w:tcPr>
            <w:tcW w:w="4394" w:type="dxa"/>
          </w:tcPr>
          <w:p w14:paraId="6D864916" w14:textId="77777777" w:rsidR="00FA7880" w:rsidRPr="00011D59" w:rsidRDefault="00FA7880" w:rsidP="008441D9">
            <w:pPr>
              <w:rPr>
                <w:rFonts w:ascii="Times New Roman" w:hAnsi="Times New Roman" w:cs="Times New Roman"/>
                <w:sz w:val="28"/>
                <w:szCs w:val="28"/>
              </w:rPr>
            </w:pPr>
            <w:r w:rsidRPr="00011D59">
              <w:rPr>
                <w:rFonts w:ascii="Times New Roman" w:hAnsi="Times New Roman" w:cs="Times New Roman"/>
                <w:sz w:val="28"/>
                <w:szCs w:val="28"/>
              </w:rPr>
              <w:t>Категории работ 1b Холодный пе</w:t>
            </w:r>
            <w:r w:rsidRPr="00011D59">
              <w:rPr>
                <w:rFonts w:ascii="Times New Roman" w:hAnsi="Times New Roman" w:cs="Times New Roman"/>
                <w:sz w:val="28"/>
                <w:szCs w:val="28"/>
              </w:rPr>
              <w:softHyphen/>
              <w:t xml:space="preserve">риод: </w:t>
            </w:r>
            <w:r w:rsidRPr="00011D59">
              <w:rPr>
                <w:rFonts w:ascii="Cambria Math" w:hAnsi="Cambria Math" w:cs="Cambria Math"/>
                <w:sz w:val="28"/>
                <w:szCs w:val="28"/>
              </w:rPr>
              <w:t>𝑡</w:t>
            </w:r>
            <w:r w:rsidRPr="00011D59">
              <w:rPr>
                <w:rFonts w:ascii="Times New Roman" w:hAnsi="Times New Roman" w:cs="Times New Roman"/>
                <w:sz w:val="28"/>
                <w:szCs w:val="28"/>
              </w:rPr>
              <w:t xml:space="preserve">=21−23℃ </w:t>
            </w:r>
            <w:r w:rsidRPr="00011D59">
              <w:rPr>
                <w:rFonts w:ascii="Cambria Math" w:hAnsi="Cambria Math" w:cs="Cambria Math"/>
                <w:sz w:val="28"/>
                <w:szCs w:val="28"/>
              </w:rPr>
              <w:t>𝜑</w:t>
            </w:r>
            <w:r w:rsidRPr="00011D59">
              <w:rPr>
                <w:rFonts w:ascii="Times New Roman" w:hAnsi="Times New Roman" w:cs="Times New Roman"/>
                <w:sz w:val="28"/>
                <w:szCs w:val="28"/>
              </w:rPr>
              <w:t xml:space="preserve">=60−40% </w:t>
            </w:r>
          </w:p>
          <w:p w14:paraId="53AED05F" w14:textId="3250841E" w:rsidR="00FA7880" w:rsidRPr="00011D59" w:rsidRDefault="00FA7880" w:rsidP="008441D9">
            <w:pPr>
              <w:rPr>
                <w:rFonts w:ascii="Times New Roman" w:hAnsi="Times New Roman" w:cs="Times New Roman"/>
                <w:sz w:val="28"/>
                <w:szCs w:val="28"/>
              </w:rPr>
            </w:pPr>
            <w:r w:rsidRPr="00011D59">
              <w:rPr>
                <w:rFonts w:ascii="Cambria Math" w:hAnsi="Cambria Math" w:cs="Cambria Math"/>
                <w:sz w:val="28"/>
                <w:szCs w:val="28"/>
              </w:rPr>
              <w:t>𝜗</w:t>
            </w:r>
            <w:r w:rsidRPr="00011D59">
              <w:rPr>
                <w:rFonts w:ascii="Times New Roman" w:hAnsi="Times New Roman" w:cs="Times New Roman"/>
                <w:sz w:val="28"/>
                <w:szCs w:val="28"/>
              </w:rPr>
              <w:t xml:space="preserve">=0,1 м/с, </w:t>
            </w:r>
            <w:r w:rsidRPr="00011D59">
              <w:rPr>
                <w:rFonts w:ascii="Cambria Math" w:hAnsi="Cambria Math" w:cs="Cambria Math"/>
                <w:sz w:val="28"/>
                <w:szCs w:val="28"/>
              </w:rPr>
              <w:t>𝑡</w:t>
            </w:r>
            <w:r w:rsidRPr="00011D59">
              <w:rPr>
                <w:rFonts w:ascii="Times New Roman" w:hAnsi="Times New Roman" w:cs="Times New Roman"/>
                <w:sz w:val="28"/>
                <w:szCs w:val="28"/>
              </w:rPr>
              <w:t xml:space="preserve"> поверхностей = 20-24℃. Тёплый период: </w:t>
            </w:r>
            <w:r w:rsidRPr="00011D59">
              <w:rPr>
                <w:rFonts w:ascii="Cambria Math" w:hAnsi="Cambria Math" w:cs="Cambria Math"/>
                <w:sz w:val="28"/>
                <w:szCs w:val="28"/>
              </w:rPr>
              <w:t>𝑡</w:t>
            </w:r>
            <w:r w:rsidRPr="00011D59">
              <w:rPr>
                <w:rFonts w:ascii="Times New Roman" w:hAnsi="Times New Roman" w:cs="Times New Roman"/>
                <w:sz w:val="28"/>
                <w:szCs w:val="28"/>
              </w:rPr>
              <w:t xml:space="preserve">=22−24℃ </w:t>
            </w:r>
            <w:r w:rsidRPr="00011D59">
              <w:rPr>
                <w:rFonts w:ascii="Cambria Math" w:hAnsi="Cambria Math" w:cs="Cambria Math"/>
                <w:sz w:val="28"/>
                <w:szCs w:val="28"/>
              </w:rPr>
              <w:t>𝜑</w:t>
            </w:r>
            <w:r w:rsidRPr="00011D59">
              <w:rPr>
                <w:rFonts w:ascii="Times New Roman" w:hAnsi="Times New Roman" w:cs="Times New Roman"/>
                <w:sz w:val="28"/>
                <w:szCs w:val="28"/>
              </w:rPr>
              <w:t xml:space="preserve">=60−40%, </w:t>
            </w:r>
            <w:r w:rsidRPr="00011D59">
              <w:rPr>
                <w:rFonts w:ascii="Cambria Math" w:hAnsi="Cambria Math" w:cs="Cambria Math"/>
                <w:sz w:val="28"/>
                <w:szCs w:val="28"/>
              </w:rPr>
              <w:t>𝜗</w:t>
            </w:r>
            <w:r w:rsidRPr="00011D59">
              <w:rPr>
                <w:rFonts w:ascii="Times New Roman" w:hAnsi="Times New Roman" w:cs="Times New Roman"/>
                <w:sz w:val="28"/>
                <w:szCs w:val="28"/>
              </w:rPr>
              <w:t xml:space="preserve">=0,1 м/с </w:t>
            </w:r>
            <w:r w:rsidRPr="00011D59">
              <w:rPr>
                <w:rFonts w:ascii="Cambria Math" w:hAnsi="Cambria Math" w:cs="Cambria Math"/>
                <w:sz w:val="28"/>
                <w:szCs w:val="28"/>
              </w:rPr>
              <w:t>𝑡</w:t>
            </w:r>
            <w:r w:rsidRPr="00011D59">
              <w:rPr>
                <w:rFonts w:ascii="Times New Roman" w:hAnsi="Times New Roman" w:cs="Times New Roman"/>
                <w:sz w:val="28"/>
                <w:szCs w:val="28"/>
              </w:rPr>
              <w:t>, поверхно</w:t>
            </w:r>
            <w:r w:rsidRPr="00011D59">
              <w:rPr>
                <w:rFonts w:ascii="Times New Roman" w:hAnsi="Times New Roman" w:cs="Times New Roman"/>
                <w:sz w:val="28"/>
                <w:szCs w:val="28"/>
              </w:rPr>
              <w:softHyphen/>
              <w:t xml:space="preserve">стей = 21-25℃. СанПиН 1.2.3685-21 </w:t>
            </w:r>
            <w:r w:rsidR="00060C36" w:rsidRPr="00011D59">
              <w:rPr>
                <w:rFonts w:ascii="Times New Roman" w:hAnsi="Times New Roman" w:cs="Times New Roman"/>
                <w:noProof/>
                <w:sz w:val="28"/>
                <w:szCs w:val="28"/>
              </w:rPr>
              <w:t>[29]</w:t>
            </w:r>
          </w:p>
        </w:tc>
        <w:tc>
          <w:tcPr>
            <w:tcW w:w="3650" w:type="dxa"/>
          </w:tcPr>
          <w:p w14:paraId="747C9E41" w14:textId="77777777" w:rsidR="00FA7880" w:rsidRPr="00011D59" w:rsidRDefault="00FA7880" w:rsidP="008441D9">
            <w:pPr>
              <w:rPr>
                <w:rFonts w:ascii="Times New Roman" w:hAnsi="Times New Roman" w:cs="Times New Roman"/>
                <w:sz w:val="28"/>
                <w:szCs w:val="28"/>
              </w:rPr>
            </w:pPr>
            <w:r w:rsidRPr="00011D59">
              <w:rPr>
                <w:rFonts w:ascii="Times New Roman" w:hAnsi="Times New Roman" w:cs="Times New Roman"/>
                <w:sz w:val="28"/>
                <w:szCs w:val="28"/>
              </w:rPr>
              <w:t>Установка дополнительных обогревателей и кондицио</w:t>
            </w:r>
            <w:r w:rsidRPr="00011D59">
              <w:rPr>
                <w:rFonts w:ascii="Times New Roman" w:hAnsi="Times New Roman" w:cs="Times New Roman"/>
                <w:sz w:val="28"/>
                <w:szCs w:val="28"/>
              </w:rPr>
              <w:softHyphen/>
              <w:t>не</w:t>
            </w:r>
            <w:r w:rsidRPr="00011D59">
              <w:rPr>
                <w:rFonts w:ascii="Times New Roman" w:hAnsi="Times New Roman" w:cs="Times New Roman"/>
                <w:sz w:val="28"/>
                <w:szCs w:val="28"/>
              </w:rPr>
              <w:softHyphen/>
              <w:t xml:space="preserve">ров, вентиляторов </w:t>
            </w:r>
          </w:p>
          <w:p w14:paraId="6BD02A55" w14:textId="77777777" w:rsidR="00FA7880" w:rsidRPr="00011D59" w:rsidRDefault="00FA7880" w:rsidP="008441D9">
            <w:pPr>
              <w:pStyle w:val="aa"/>
              <w:ind w:firstLine="0"/>
              <w:rPr>
                <w:rFonts w:cs="Times New Roman"/>
              </w:rPr>
            </w:pPr>
          </w:p>
        </w:tc>
      </w:tr>
      <w:tr w:rsidR="00FA7880" w:rsidRPr="00011D59" w14:paraId="160CC47C" w14:textId="77777777" w:rsidTr="008441D9">
        <w:tc>
          <w:tcPr>
            <w:tcW w:w="2972" w:type="dxa"/>
          </w:tcPr>
          <w:p w14:paraId="6E94B546" w14:textId="77777777" w:rsidR="00FA7880" w:rsidRPr="00011D59" w:rsidRDefault="00FA7880" w:rsidP="008441D9">
            <w:pPr>
              <w:pStyle w:val="af5"/>
              <w:spacing w:before="0" w:beforeAutospacing="0" w:after="0" w:afterAutospacing="0"/>
              <w:rPr>
                <w:color w:val="000000"/>
                <w:sz w:val="28"/>
                <w:szCs w:val="28"/>
              </w:rPr>
            </w:pPr>
            <w:r w:rsidRPr="00011D59">
              <w:rPr>
                <w:color w:val="000000"/>
                <w:sz w:val="28"/>
                <w:szCs w:val="28"/>
              </w:rPr>
              <w:t>Повышенный пока</w:t>
            </w:r>
            <w:r w:rsidRPr="00011D59">
              <w:rPr>
                <w:color w:val="000000"/>
                <w:sz w:val="28"/>
                <w:szCs w:val="28"/>
              </w:rPr>
              <w:softHyphen/>
              <w:t>затель напряженно</w:t>
            </w:r>
            <w:r w:rsidRPr="00011D59">
              <w:rPr>
                <w:color w:val="000000"/>
                <w:sz w:val="28"/>
                <w:szCs w:val="28"/>
              </w:rPr>
              <w:softHyphen/>
              <w:t>сти трудового про</w:t>
            </w:r>
            <w:r w:rsidRPr="00011D59">
              <w:rPr>
                <w:color w:val="000000"/>
                <w:sz w:val="28"/>
                <w:szCs w:val="28"/>
              </w:rPr>
              <w:softHyphen/>
              <w:t>цесса</w:t>
            </w:r>
          </w:p>
        </w:tc>
        <w:tc>
          <w:tcPr>
            <w:tcW w:w="3544" w:type="dxa"/>
          </w:tcPr>
          <w:p w14:paraId="59FB2BF9" w14:textId="77777777" w:rsidR="00FA7880" w:rsidRPr="00011D59" w:rsidRDefault="00FA7880" w:rsidP="008441D9">
            <w:pPr>
              <w:pStyle w:val="aa"/>
              <w:ind w:firstLine="0"/>
              <w:rPr>
                <w:rFonts w:cs="Times New Roman"/>
              </w:rPr>
            </w:pPr>
            <w:r w:rsidRPr="00011D59">
              <w:rPr>
                <w:rFonts w:cs="Times New Roman"/>
                <w:szCs w:val="28"/>
              </w:rPr>
              <w:t>Плотность сигналов (свето</w:t>
            </w:r>
            <w:r w:rsidRPr="00011D59">
              <w:rPr>
                <w:rFonts w:cs="Times New Roman"/>
                <w:szCs w:val="28"/>
              </w:rPr>
              <w:softHyphen/>
              <w:t>вых, звуковых) и сообще</w:t>
            </w:r>
            <w:r w:rsidRPr="00011D59">
              <w:rPr>
                <w:rFonts w:cs="Times New Roman"/>
                <w:szCs w:val="28"/>
              </w:rPr>
              <w:softHyphen/>
              <w:t>ний в сред</w:t>
            </w:r>
            <w:r w:rsidRPr="00011D59">
              <w:rPr>
                <w:rFonts w:cs="Times New Roman"/>
                <w:szCs w:val="28"/>
              </w:rPr>
              <w:softHyphen/>
              <w:t>нем за 1 час ра</w:t>
            </w:r>
            <w:r w:rsidRPr="00011D59">
              <w:rPr>
                <w:rFonts w:cs="Times New Roman"/>
                <w:szCs w:val="28"/>
              </w:rPr>
              <w:softHyphen/>
              <w:t>боты</w:t>
            </w:r>
          </w:p>
        </w:tc>
        <w:tc>
          <w:tcPr>
            <w:tcW w:w="4394" w:type="dxa"/>
          </w:tcPr>
          <w:p w14:paraId="13D2DEE1" w14:textId="77777777" w:rsidR="00FA7880" w:rsidRPr="00011D59" w:rsidRDefault="00FA7880" w:rsidP="008441D9">
            <w:pPr>
              <w:rPr>
                <w:rFonts w:ascii="Times New Roman" w:hAnsi="Times New Roman" w:cs="Times New Roman"/>
                <w:sz w:val="28"/>
                <w:szCs w:val="28"/>
              </w:rPr>
            </w:pPr>
            <w:r w:rsidRPr="00011D59">
              <w:rPr>
                <w:rFonts w:ascii="Times New Roman" w:hAnsi="Times New Roman" w:cs="Times New Roman"/>
                <w:sz w:val="28"/>
                <w:szCs w:val="28"/>
              </w:rPr>
              <w:t xml:space="preserve">допустимо 76 – 175 </w:t>
            </w:r>
          </w:p>
          <w:p w14:paraId="1BBD150A" w14:textId="60BC893E" w:rsidR="00FA7880" w:rsidRPr="00011D59" w:rsidRDefault="00FA7880" w:rsidP="008441D9">
            <w:pPr>
              <w:pStyle w:val="aa"/>
              <w:ind w:firstLine="0"/>
              <w:rPr>
                <w:rFonts w:cs="Times New Roman"/>
              </w:rPr>
            </w:pPr>
            <w:r w:rsidRPr="00011D59">
              <w:rPr>
                <w:rFonts w:cs="Times New Roman"/>
                <w:szCs w:val="28"/>
              </w:rPr>
              <w:t>Р 2.2.2006 – 05</w:t>
            </w:r>
            <w:r w:rsidRPr="00011D59">
              <w:rPr>
                <w:rFonts w:cs="Times New Roman"/>
                <w:szCs w:val="28"/>
                <w:lang w:val="en-US"/>
              </w:rPr>
              <w:t xml:space="preserve"> </w:t>
            </w:r>
            <w:r w:rsidR="00060C36" w:rsidRPr="00011D59">
              <w:rPr>
                <w:rFonts w:cs="Times New Roman"/>
                <w:szCs w:val="28"/>
                <w:lang w:val="en-US"/>
              </w:rPr>
              <w:t>[27]</w:t>
            </w:r>
          </w:p>
        </w:tc>
        <w:tc>
          <w:tcPr>
            <w:tcW w:w="3650" w:type="dxa"/>
          </w:tcPr>
          <w:p w14:paraId="3FDCD60F" w14:textId="77777777" w:rsidR="00FA7880" w:rsidRPr="00011D59" w:rsidRDefault="00FA7880" w:rsidP="008441D9">
            <w:pPr>
              <w:pStyle w:val="aa"/>
              <w:ind w:firstLine="0"/>
              <w:rPr>
                <w:rFonts w:cs="Times New Roman"/>
              </w:rPr>
            </w:pPr>
            <w:r w:rsidRPr="00011D59">
              <w:rPr>
                <w:rFonts w:cs="Times New Roman"/>
                <w:szCs w:val="28"/>
              </w:rPr>
              <w:t>Использовать средства ин</w:t>
            </w:r>
            <w:r w:rsidRPr="00011D59">
              <w:rPr>
                <w:rFonts w:cs="Times New Roman"/>
                <w:szCs w:val="28"/>
              </w:rPr>
              <w:softHyphen/>
              <w:t>ди</w:t>
            </w:r>
            <w:r w:rsidRPr="00011D59">
              <w:rPr>
                <w:rFonts w:cs="Times New Roman"/>
                <w:szCs w:val="28"/>
              </w:rPr>
              <w:softHyphen/>
              <w:t>видуальной защиты: спе</w:t>
            </w:r>
            <w:r w:rsidRPr="00011D59">
              <w:rPr>
                <w:rFonts w:cs="Times New Roman"/>
                <w:szCs w:val="28"/>
              </w:rPr>
              <w:softHyphen/>
              <w:t>ци</w:t>
            </w:r>
            <w:r w:rsidRPr="00011D59">
              <w:rPr>
                <w:rFonts w:cs="Times New Roman"/>
                <w:szCs w:val="28"/>
              </w:rPr>
              <w:softHyphen/>
              <w:t>альные очки для работы за компьютером</w:t>
            </w:r>
          </w:p>
        </w:tc>
      </w:tr>
    </w:tbl>
    <w:p w14:paraId="2A63B81A" w14:textId="77777777" w:rsidR="00387EF3" w:rsidRDefault="00387EF3" w:rsidP="00FA7880">
      <w:pPr>
        <w:pStyle w:val="aa"/>
        <w:sectPr w:rsidR="00387EF3" w:rsidSect="00387EF3">
          <w:pgSz w:w="16838" w:h="11906" w:orient="landscape"/>
          <w:pgMar w:top="1701" w:right="1134" w:bottom="850" w:left="1134" w:header="708" w:footer="708" w:gutter="0"/>
          <w:cols w:space="708"/>
          <w:titlePg/>
          <w:docGrid w:linePitch="360"/>
        </w:sectPr>
      </w:pPr>
    </w:p>
    <w:p w14:paraId="1407656C" w14:textId="77777777" w:rsidR="00FA7880" w:rsidRPr="00011D59" w:rsidRDefault="00FA7880" w:rsidP="00FA7880">
      <w:pPr>
        <w:pStyle w:val="aa"/>
        <w:ind w:firstLine="0"/>
      </w:pPr>
      <w:r w:rsidRPr="00011D59">
        <w:lastRenderedPageBreak/>
        <w:t>Продолжение таблицы 6.1</w:t>
      </w:r>
    </w:p>
    <w:tbl>
      <w:tblPr>
        <w:tblStyle w:val="af1"/>
        <w:tblW w:w="0" w:type="auto"/>
        <w:tblLook w:val="04A0" w:firstRow="1" w:lastRow="0" w:firstColumn="1" w:lastColumn="0" w:noHBand="0" w:noVBand="1"/>
      </w:tblPr>
      <w:tblGrid>
        <w:gridCol w:w="2972"/>
        <w:gridCol w:w="3544"/>
        <w:gridCol w:w="4394"/>
        <w:gridCol w:w="3650"/>
      </w:tblGrid>
      <w:tr w:rsidR="00FA7880" w:rsidRPr="00011D59" w14:paraId="68D9B8EA" w14:textId="77777777" w:rsidTr="008441D9">
        <w:tc>
          <w:tcPr>
            <w:tcW w:w="2972" w:type="dxa"/>
          </w:tcPr>
          <w:p w14:paraId="7ACA9D26" w14:textId="77777777" w:rsidR="00FA7880" w:rsidRPr="00011D59" w:rsidRDefault="00FA7880" w:rsidP="008441D9">
            <w:pPr>
              <w:pStyle w:val="aa"/>
              <w:ind w:firstLine="0"/>
              <w:jc w:val="center"/>
              <w:rPr>
                <w:rFonts w:cs="Times New Roman"/>
                <w:b/>
                <w:bCs/>
                <w:color w:val="000000"/>
                <w:szCs w:val="28"/>
              </w:rPr>
            </w:pPr>
            <w:r w:rsidRPr="00011D59">
              <w:rPr>
                <w:rFonts w:cs="Times New Roman"/>
                <w:b/>
                <w:bCs/>
                <w:color w:val="000000"/>
                <w:szCs w:val="28"/>
              </w:rPr>
              <w:t>1</w:t>
            </w:r>
          </w:p>
        </w:tc>
        <w:tc>
          <w:tcPr>
            <w:tcW w:w="3544" w:type="dxa"/>
          </w:tcPr>
          <w:p w14:paraId="49FBC57F" w14:textId="77777777" w:rsidR="00FA7880" w:rsidRPr="00011D59" w:rsidRDefault="00FA7880" w:rsidP="008441D9">
            <w:pPr>
              <w:pStyle w:val="aa"/>
              <w:ind w:firstLine="0"/>
              <w:jc w:val="center"/>
              <w:rPr>
                <w:rFonts w:cs="Times New Roman"/>
                <w:b/>
                <w:bCs/>
                <w:szCs w:val="28"/>
              </w:rPr>
            </w:pPr>
            <w:r w:rsidRPr="00011D59">
              <w:rPr>
                <w:rFonts w:cs="Times New Roman"/>
                <w:b/>
                <w:bCs/>
                <w:szCs w:val="28"/>
              </w:rPr>
              <w:t>2</w:t>
            </w:r>
          </w:p>
        </w:tc>
        <w:tc>
          <w:tcPr>
            <w:tcW w:w="4394" w:type="dxa"/>
          </w:tcPr>
          <w:p w14:paraId="5AD47B5E" w14:textId="77777777" w:rsidR="00FA7880" w:rsidRPr="00011D59" w:rsidRDefault="00FA7880" w:rsidP="008441D9">
            <w:pPr>
              <w:jc w:val="center"/>
              <w:rPr>
                <w:rFonts w:ascii="Times New Roman" w:hAnsi="Times New Roman" w:cs="Times New Roman"/>
                <w:b/>
                <w:bCs/>
                <w:sz w:val="28"/>
                <w:szCs w:val="28"/>
              </w:rPr>
            </w:pPr>
            <w:r w:rsidRPr="00011D59">
              <w:rPr>
                <w:rFonts w:ascii="Times New Roman" w:hAnsi="Times New Roman" w:cs="Times New Roman"/>
                <w:b/>
                <w:bCs/>
                <w:sz w:val="28"/>
                <w:szCs w:val="28"/>
              </w:rPr>
              <w:t>3</w:t>
            </w:r>
          </w:p>
        </w:tc>
        <w:tc>
          <w:tcPr>
            <w:tcW w:w="3650" w:type="dxa"/>
          </w:tcPr>
          <w:p w14:paraId="248DA402" w14:textId="77777777" w:rsidR="00FA7880" w:rsidRPr="00011D59" w:rsidRDefault="00FA7880" w:rsidP="008441D9">
            <w:pPr>
              <w:jc w:val="center"/>
              <w:rPr>
                <w:rFonts w:ascii="Times New Roman" w:hAnsi="Times New Roman" w:cs="Times New Roman"/>
                <w:b/>
                <w:bCs/>
                <w:sz w:val="28"/>
                <w:szCs w:val="28"/>
              </w:rPr>
            </w:pPr>
            <w:r w:rsidRPr="00011D59">
              <w:rPr>
                <w:rFonts w:ascii="Times New Roman" w:hAnsi="Times New Roman" w:cs="Times New Roman"/>
                <w:b/>
                <w:bCs/>
                <w:sz w:val="28"/>
                <w:szCs w:val="28"/>
              </w:rPr>
              <w:t>4</w:t>
            </w:r>
          </w:p>
        </w:tc>
      </w:tr>
      <w:tr w:rsidR="00FA7880" w:rsidRPr="00011D59" w14:paraId="3924BE24" w14:textId="77777777" w:rsidTr="008441D9">
        <w:tc>
          <w:tcPr>
            <w:tcW w:w="2972" w:type="dxa"/>
            <w:vMerge w:val="restart"/>
          </w:tcPr>
          <w:p w14:paraId="0397E132" w14:textId="77777777" w:rsidR="00FA7880" w:rsidRPr="00011D59" w:rsidRDefault="00FA7880" w:rsidP="008441D9">
            <w:pPr>
              <w:pStyle w:val="aa"/>
              <w:ind w:firstLine="0"/>
              <w:rPr>
                <w:rFonts w:cs="Times New Roman"/>
              </w:rPr>
            </w:pPr>
            <w:r w:rsidRPr="00011D59">
              <w:rPr>
                <w:rFonts w:cs="Times New Roman"/>
                <w:color w:val="000000"/>
                <w:szCs w:val="28"/>
              </w:rPr>
              <w:t>Повышенный пока</w:t>
            </w:r>
            <w:r w:rsidRPr="00011D59">
              <w:rPr>
                <w:rFonts w:cs="Times New Roman"/>
                <w:color w:val="000000"/>
                <w:szCs w:val="28"/>
              </w:rPr>
              <w:softHyphen/>
              <w:t>затель напряженно</w:t>
            </w:r>
            <w:r w:rsidRPr="00011D59">
              <w:rPr>
                <w:rFonts w:cs="Times New Roman"/>
                <w:color w:val="000000"/>
                <w:szCs w:val="28"/>
              </w:rPr>
              <w:softHyphen/>
              <w:t>сти трудового про</w:t>
            </w:r>
            <w:r w:rsidRPr="00011D59">
              <w:rPr>
                <w:rFonts w:cs="Times New Roman"/>
                <w:color w:val="000000"/>
                <w:szCs w:val="28"/>
              </w:rPr>
              <w:softHyphen/>
              <w:t>цесса</w:t>
            </w:r>
          </w:p>
        </w:tc>
        <w:tc>
          <w:tcPr>
            <w:tcW w:w="3544" w:type="dxa"/>
          </w:tcPr>
          <w:p w14:paraId="74A6FC20" w14:textId="77777777" w:rsidR="00FA7880" w:rsidRPr="00011D59" w:rsidRDefault="00FA7880" w:rsidP="008441D9">
            <w:pPr>
              <w:pStyle w:val="aa"/>
              <w:ind w:firstLine="0"/>
              <w:rPr>
                <w:rFonts w:cs="Times New Roman"/>
              </w:rPr>
            </w:pPr>
            <w:r w:rsidRPr="00011D59">
              <w:rPr>
                <w:rFonts w:cs="Times New Roman"/>
                <w:szCs w:val="28"/>
              </w:rPr>
              <w:t>Стереотипные рабо</w:t>
            </w:r>
            <w:r w:rsidRPr="00011D59">
              <w:rPr>
                <w:rFonts w:cs="Times New Roman"/>
                <w:szCs w:val="28"/>
              </w:rPr>
              <w:softHyphen/>
              <w:t>чие дви</w:t>
            </w:r>
            <w:r w:rsidRPr="00011D59">
              <w:rPr>
                <w:rFonts w:cs="Times New Roman"/>
                <w:szCs w:val="28"/>
              </w:rPr>
              <w:softHyphen/>
              <w:t>жения. При локальной нагрузке (с участием мышц ки</w:t>
            </w:r>
            <w:r w:rsidRPr="00011D59">
              <w:rPr>
                <w:rFonts w:cs="Times New Roman"/>
                <w:szCs w:val="28"/>
              </w:rPr>
              <w:softHyphen/>
              <w:t>стей и пальцев рук)</w:t>
            </w:r>
          </w:p>
        </w:tc>
        <w:tc>
          <w:tcPr>
            <w:tcW w:w="4394" w:type="dxa"/>
          </w:tcPr>
          <w:p w14:paraId="452343F9" w14:textId="77777777" w:rsidR="00FA7880" w:rsidRPr="00011D59" w:rsidRDefault="00FA7880" w:rsidP="008441D9">
            <w:pPr>
              <w:rPr>
                <w:rFonts w:ascii="Times New Roman" w:hAnsi="Times New Roman" w:cs="Times New Roman"/>
                <w:sz w:val="28"/>
                <w:szCs w:val="28"/>
              </w:rPr>
            </w:pPr>
            <w:r w:rsidRPr="00011D59">
              <w:rPr>
                <w:rFonts w:ascii="Times New Roman" w:hAnsi="Times New Roman" w:cs="Times New Roman"/>
                <w:sz w:val="28"/>
                <w:szCs w:val="28"/>
              </w:rPr>
              <w:t xml:space="preserve">Оптимально до 20000 однотипных движений за смену </w:t>
            </w:r>
          </w:p>
          <w:p w14:paraId="74F3741B" w14:textId="1856DEB3" w:rsidR="00FA7880" w:rsidRPr="00011D59" w:rsidRDefault="00FA7880" w:rsidP="008441D9">
            <w:pPr>
              <w:pStyle w:val="aa"/>
              <w:ind w:firstLine="0"/>
              <w:rPr>
                <w:rFonts w:cs="Times New Roman"/>
              </w:rPr>
            </w:pPr>
            <w:r w:rsidRPr="00011D59">
              <w:rPr>
                <w:rFonts w:cs="Times New Roman"/>
                <w:szCs w:val="28"/>
              </w:rPr>
              <w:t>Р 2.2.2006 – 05</w:t>
            </w:r>
            <w:r w:rsidRPr="00011D59">
              <w:rPr>
                <w:rFonts w:cs="Times New Roman"/>
                <w:szCs w:val="28"/>
                <w:lang w:val="en-US"/>
              </w:rPr>
              <w:t xml:space="preserve"> </w:t>
            </w:r>
            <w:r w:rsidR="00060C36" w:rsidRPr="00011D59">
              <w:rPr>
                <w:rFonts w:cs="Times New Roman"/>
                <w:noProof/>
                <w:szCs w:val="28"/>
                <w:lang w:val="en-US"/>
              </w:rPr>
              <w:t>[27]</w:t>
            </w:r>
          </w:p>
        </w:tc>
        <w:tc>
          <w:tcPr>
            <w:tcW w:w="3650" w:type="dxa"/>
          </w:tcPr>
          <w:p w14:paraId="3ABA290B" w14:textId="77777777" w:rsidR="00FA7880" w:rsidRPr="00011D59" w:rsidRDefault="00FA7880" w:rsidP="008441D9">
            <w:pPr>
              <w:rPr>
                <w:rFonts w:ascii="Times New Roman" w:hAnsi="Times New Roman" w:cs="Times New Roman"/>
                <w:sz w:val="28"/>
                <w:szCs w:val="28"/>
              </w:rPr>
            </w:pPr>
            <w:r w:rsidRPr="00011D59">
              <w:rPr>
                <w:rFonts w:ascii="Times New Roman" w:hAnsi="Times New Roman" w:cs="Times New Roman"/>
                <w:sz w:val="28"/>
                <w:szCs w:val="28"/>
              </w:rPr>
              <w:t>Смена позы, регламентиро</w:t>
            </w:r>
            <w:r w:rsidRPr="00011D59">
              <w:rPr>
                <w:rFonts w:ascii="Times New Roman" w:hAnsi="Times New Roman" w:cs="Times New Roman"/>
                <w:sz w:val="28"/>
                <w:szCs w:val="28"/>
              </w:rPr>
              <w:softHyphen/>
              <w:t>ванный перерыв</w:t>
            </w:r>
          </w:p>
          <w:p w14:paraId="12C560F1" w14:textId="77777777" w:rsidR="00FA7880" w:rsidRPr="00011D59" w:rsidRDefault="00FA7880" w:rsidP="008441D9">
            <w:pPr>
              <w:pStyle w:val="aa"/>
              <w:ind w:firstLine="0"/>
              <w:rPr>
                <w:rFonts w:cs="Times New Roman"/>
              </w:rPr>
            </w:pPr>
          </w:p>
        </w:tc>
      </w:tr>
      <w:tr w:rsidR="00FA7880" w:rsidRPr="00011D59" w14:paraId="4DFEB91D" w14:textId="77777777" w:rsidTr="008441D9">
        <w:tc>
          <w:tcPr>
            <w:tcW w:w="2972" w:type="dxa"/>
            <w:vMerge/>
          </w:tcPr>
          <w:p w14:paraId="519F3495" w14:textId="77777777" w:rsidR="00FA7880" w:rsidRPr="00011D59" w:rsidRDefault="00FA7880" w:rsidP="008441D9">
            <w:pPr>
              <w:pStyle w:val="af5"/>
              <w:spacing w:beforeAutospacing="0" w:after="0" w:afterAutospacing="0"/>
              <w:rPr>
                <w:color w:val="000000"/>
                <w:szCs w:val="28"/>
              </w:rPr>
            </w:pPr>
          </w:p>
        </w:tc>
        <w:tc>
          <w:tcPr>
            <w:tcW w:w="3544" w:type="dxa"/>
          </w:tcPr>
          <w:p w14:paraId="63B1193C" w14:textId="77777777" w:rsidR="00FA7880" w:rsidRPr="00011D59" w:rsidRDefault="00FA7880" w:rsidP="008441D9">
            <w:pPr>
              <w:pStyle w:val="aa"/>
              <w:ind w:firstLine="0"/>
              <w:rPr>
                <w:rFonts w:cs="Times New Roman"/>
                <w:szCs w:val="28"/>
              </w:rPr>
            </w:pPr>
            <w:r w:rsidRPr="00011D59">
              <w:rPr>
                <w:rFonts w:cs="Times New Roman"/>
                <w:szCs w:val="28"/>
              </w:rPr>
              <w:t>Рабочая поза</w:t>
            </w:r>
          </w:p>
        </w:tc>
        <w:tc>
          <w:tcPr>
            <w:tcW w:w="4394" w:type="dxa"/>
          </w:tcPr>
          <w:p w14:paraId="1C21FC39" w14:textId="39993E95" w:rsidR="00FA7880" w:rsidRPr="00011D59" w:rsidRDefault="00FA7880" w:rsidP="008441D9">
            <w:pPr>
              <w:rPr>
                <w:rFonts w:ascii="Times New Roman" w:hAnsi="Times New Roman" w:cs="Times New Roman"/>
                <w:sz w:val="28"/>
                <w:szCs w:val="28"/>
              </w:rPr>
            </w:pPr>
            <w:r w:rsidRPr="00011D59">
              <w:rPr>
                <w:rFonts w:ascii="Times New Roman" w:hAnsi="Times New Roman" w:cs="Times New Roman"/>
                <w:sz w:val="28"/>
                <w:szCs w:val="28"/>
              </w:rPr>
              <w:t>Удобная поза, возмож</w:t>
            </w:r>
            <w:r w:rsidRPr="00011D59">
              <w:rPr>
                <w:rFonts w:ascii="Times New Roman" w:hAnsi="Times New Roman" w:cs="Times New Roman"/>
                <w:sz w:val="28"/>
                <w:szCs w:val="28"/>
              </w:rPr>
              <w:softHyphen/>
              <w:t>ность смены рабочего положения тела. Нахож</w:t>
            </w:r>
            <w:r w:rsidRPr="00011D59">
              <w:rPr>
                <w:rFonts w:ascii="Times New Roman" w:hAnsi="Times New Roman" w:cs="Times New Roman"/>
                <w:sz w:val="28"/>
                <w:szCs w:val="28"/>
              </w:rPr>
              <w:softHyphen/>
              <w:t xml:space="preserve">дение в позе стоя до 40% времени смены Р 2.2.2006 – 05 </w:t>
            </w:r>
            <w:r w:rsidR="00060C36" w:rsidRPr="00011D59">
              <w:rPr>
                <w:rFonts w:ascii="Times New Roman" w:hAnsi="Times New Roman" w:cs="Times New Roman"/>
                <w:noProof/>
                <w:sz w:val="28"/>
                <w:szCs w:val="28"/>
              </w:rPr>
              <w:t>[27]</w:t>
            </w:r>
          </w:p>
        </w:tc>
        <w:tc>
          <w:tcPr>
            <w:tcW w:w="3650" w:type="dxa"/>
          </w:tcPr>
          <w:p w14:paraId="5ED5DFFC" w14:textId="77777777" w:rsidR="00FA7880" w:rsidRPr="00011D59" w:rsidRDefault="00FA7880" w:rsidP="008441D9">
            <w:pPr>
              <w:rPr>
                <w:rFonts w:ascii="Times New Roman" w:hAnsi="Times New Roman" w:cs="Times New Roman"/>
                <w:sz w:val="28"/>
                <w:szCs w:val="28"/>
              </w:rPr>
            </w:pPr>
            <w:r w:rsidRPr="00011D59">
              <w:rPr>
                <w:rFonts w:ascii="Times New Roman" w:hAnsi="Times New Roman" w:cs="Times New Roman"/>
                <w:sz w:val="28"/>
                <w:szCs w:val="28"/>
              </w:rPr>
              <w:t>Смена позы и регламенти</w:t>
            </w:r>
            <w:r w:rsidRPr="00011D59">
              <w:rPr>
                <w:rFonts w:ascii="Times New Roman" w:hAnsi="Times New Roman" w:cs="Times New Roman"/>
                <w:sz w:val="28"/>
                <w:szCs w:val="28"/>
              </w:rPr>
              <w:softHyphen/>
              <w:t>ро</w:t>
            </w:r>
            <w:r w:rsidRPr="00011D59">
              <w:rPr>
                <w:rFonts w:ascii="Times New Roman" w:hAnsi="Times New Roman" w:cs="Times New Roman"/>
                <w:sz w:val="28"/>
                <w:szCs w:val="28"/>
              </w:rPr>
              <w:softHyphen/>
              <w:t>ванный перерыв</w:t>
            </w:r>
          </w:p>
        </w:tc>
      </w:tr>
      <w:tr w:rsidR="00FA7880" w:rsidRPr="00011D59" w14:paraId="09FB63C9" w14:textId="77777777" w:rsidTr="008441D9">
        <w:tc>
          <w:tcPr>
            <w:tcW w:w="2972" w:type="dxa"/>
            <w:vMerge/>
          </w:tcPr>
          <w:p w14:paraId="40105CF6" w14:textId="77777777" w:rsidR="00FA7880" w:rsidRPr="00011D59" w:rsidRDefault="00FA7880" w:rsidP="008441D9">
            <w:pPr>
              <w:pStyle w:val="aa"/>
              <w:ind w:firstLine="0"/>
              <w:rPr>
                <w:rFonts w:cs="Times New Roman"/>
                <w:color w:val="000000"/>
                <w:szCs w:val="28"/>
              </w:rPr>
            </w:pPr>
          </w:p>
        </w:tc>
        <w:tc>
          <w:tcPr>
            <w:tcW w:w="3544" w:type="dxa"/>
          </w:tcPr>
          <w:p w14:paraId="4ECB1186" w14:textId="77777777" w:rsidR="00FA7880" w:rsidRPr="00011D59" w:rsidRDefault="00FA7880" w:rsidP="008441D9">
            <w:pPr>
              <w:pStyle w:val="aa"/>
              <w:ind w:firstLine="0"/>
              <w:rPr>
                <w:rFonts w:cs="Times New Roman"/>
                <w:szCs w:val="28"/>
              </w:rPr>
            </w:pPr>
            <w:r w:rsidRPr="00011D59">
              <w:rPr>
                <w:rFonts w:cs="Times New Roman"/>
                <w:szCs w:val="28"/>
              </w:rPr>
              <w:t>Сенсорные нагрузки: плот</w:t>
            </w:r>
            <w:r w:rsidRPr="00011D59">
              <w:rPr>
                <w:rFonts w:cs="Times New Roman"/>
                <w:szCs w:val="28"/>
              </w:rPr>
              <w:softHyphen/>
              <w:t>ность сигналов и сообще</w:t>
            </w:r>
            <w:r w:rsidRPr="00011D59">
              <w:rPr>
                <w:rFonts w:cs="Times New Roman"/>
                <w:szCs w:val="28"/>
              </w:rPr>
              <w:softHyphen/>
              <w:t>ний в среднем за 1 час ра</w:t>
            </w:r>
            <w:r w:rsidRPr="00011D59">
              <w:rPr>
                <w:rFonts w:cs="Times New Roman"/>
                <w:szCs w:val="28"/>
              </w:rPr>
              <w:softHyphen/>
              <w:t>боты</w:t>
            </w:r>
          </w:p>
        </w:tc>
        <w:tc>
          <w:tcPr>
            <w:tcW w:w="4394" w:type="dxa"/>
          </w:tcPr>
          <w:p w14:paraId="5F6C1872" w14:textId="4E76FA7D" w:rsidR="00FA7880" w:rsidRPr="00011D59" w:rsidRDefault="00FA7880" w:rsidP="008441D9">
            <w:pPr>
              <w:rPr>
                <w:rFonts w:ascii="Times New Roman" w:hAnsi="Times New Roman" w:cs="Times New Roman"/>
                <w:sz w:val="28"/>
                <w:szCs w:val="28"/>
              </w:rPr>
            </w:pPr>
            <w:r w:rsidRPr="00011D59">
              <w:rPr>
                <w:rFonts w:ascii="Times New Roman" w:hAnsi="Times New Roman" w:cs="Times New Roman"/>
                <w:sz w:val="28"/>
                <w:szCs w:val="28"/>
              </w:rPr>
              <w:t xml:space="preserve">допустимо 76 – 175 оптимально до 75 Р 2.2.2006 – 05 </w:t>
            </w:r>
            <w:r w:rsidR="00060C36" w:rsidRPr="00011D59">
              <w:rPr>
                <w:rFonts w:ascii="Times New Roman" w:hAnsi="Times New Roman" w:cs="Times New Roman"/>
                <w:noProof/>
                <w:sz w:val="28"/>
                <w:szCs w:val="28"/>
                <w:lang w:val="en-US"/>
              </w:rPr>
              <w:t>[27]</w:t>
            </w:r>
          </w:p>
        </w:tc>
        <w:tc>
          <w:tcPr>
            <w:tcW w:w="3650" w:type="dxa"/>
          </w:tcPr>
          <w:p w14:paraId="50F2B44A" w14:textId="77777777" w:rsidR="00FA7880" w:rsidRPr="00011D59" w:rsidRDefault="00FA7880" w:rsidP="008441D9">
            <w:pPr>
              <w:rPr>
                <w:rFonts w:ascii="Times New Roman" w:hAnsi="Times New Roman" w:cs="Times New Roman"/>
                <w:sz w:val="28"/>
                <w:szCs w:val="28"/>
              </w:rPr>
            </w:pPr>
            <w:r w:rsidRPr="00011D59">
              <w:rPr>
                <w:rFonts w:ascii="Times New Roman" w:hAnsi="Times New Roman" w:cs="Times New Roman"/>
                <w:sz w:val="28"/>
                <w:szCs w:val="28"/>
              </w:rPr>
              <w:t>Использовать средства ин</w:t>
            </w:r>
            <w:r w:rsidRPr="00011D59">
              <w:rPr>
                <w:rFonts w:ascii="Times New Roman" w:hAnsi="Times New Roman" w:cs="Times New Roman"/>
                <w:sz w:val="28"/>
                <w:szCs w:val="28"/>
              </w:rPr>
              <w:softHyphen/>
              <w:t>ди</w:t>
            </w:r>
            <w:r w:rsidRPr="00011D59">
              <w:rPr>
                <w:rFonts w:ascii="Times New Roman" w:hAnsi="Times New Roman" w:cs="Times New Roman"/>
                <w:sz w:val="28"/>
                <w:szCs w:val="28"/>
              </w:rPr>
              <w:softHyphen/>
              <w:t>видуальной защиты: спе</w:t>
            </w:r>
            <w:r w:rsidRPr="00011D59">
              <w:rPr>
                <w:rFonts w:ascii="Times New Roman" w:hAnsi="Times New Roman" w:cs="Times New Roman"/>
                <w:sz w:val="28"/>
                <w:szCs w:val="28"/>
              </w:rPr>
              <w:softHyphen/>
              <w:t>ци</w:t>
            </w:r>
            <w:r w:rsidRPr="00011D59">
              <w:rPr>
                <w:rFonts w:ascii="Times New Roman" w:hAnsi="Times New Roman" w:cs="Times New Roman"/>
                <w:sz w:val="28"/>
                <w:szCs w:val="28"/>
              </w:rPr>
              <w:softHyphen/>
              <w:t>альные очки для работы за компьютером</w:t>
            </w:r>
          </w:p>
        </w:tc>
      </w:tr>
      <w:tr w:rsidR="00FA7880" w:rsidRPr="00011D59" w14:paraId="1449C879" w14:textId="77777777" w:rsidTr="008441D9">
        <w:tc>
          <w:tcPr>
            <w:tcW w:w="2972" w:type="dxa"/>
            <w:vMerge/>
          </w:tcPr>
          <w:p w14:paraId="0C2FD4E3" w14:textId="77777777" w:rsidR="00FA7880" w:rsidRPr="00011D59" w:rsidRDefault="00FA7880" w:rsidP="008441D9">
            <w:pPr>
              <w:pStyle w:val="af5"/>
              <w:spacing w:beforeAutospacing="0" w:after="0" w:afterAutospacing="0"/>
              <w:rPr>
                <w:color w:val="000000"/>
                <w:szCs w:val="28"/>
              </w:rPr>
            </w:pPr>
          </w:p>
        </w:tc>
        <w:tc>
          <w:tcPr>
            <w:tcW w:w="3544" w:type="dxa"/>
          </w:tcPr>
          <w:p w14:paraId="2206CB27" w14:textId="77777777" w:rsidR="00FA7880" w:rsidRPr="00011D59" w:rsidRDefault="00FA7880" w:rsidP="008441D9">
            <w:pPr>
              <w:pStyle w:val="aa"/>
              <w:ind w:firstLine="0"/>
              <w:rPr>
                <w:rFonts w:cs="Times New Roman"/>
                <w:szCs w:val="28"/>
              </w:rPr>
            </w:pPr>
            <w:r w:rsidRPr="00011D59">
              <w:rPr>
                <w:rFonts w:cs="Times New Roman"/>
                <w:szCs w:val="28"/>
              </w:rPr>
              <w:t>Сложность работы, ответ</w:t>
            </w:r>
            <w:r w:rsidRPr="00011D59">
              <w:rPr>
                <w:rFonts w:cs="Times New Roman"/>
                <w:szCs w:val="28"/>
              </w:rPr>
              <w:softHyphen/>
              <w:t>ственность</w:t>
            </w:r>
          </w:p>
        </w:tc>
        <w:tc>
          <w:tcPr>
            <w:tcW w:w="4394" w:type="dxa"/>
          </w:tcPr>
          <w:p w14:paraId="79AC63F7" w14:textId="1E508C6C" w:rsidR="00FA7880" w:rsidRPr="00011D59" w:rsidRDefault="00FA7880" w:rsidP="008441D9">
            <w:pPr>
              <w:rPr>
                <w:rFonts w:ascii="Times New Roman" w:hAnsi="Times New Roman" w:cs="Times New Roman"/>
                <w:sz w:val="28"/>
                <w:szCs w:val="28"/>
              </w:rPr>
            </w:pPr>
            <w:r w:rsidRPr="00011D59">
              <w:rPr>
                <w:rFonts w:ascii="Times New Roman" w:hAnsi="Times New Roman" w:cs="Times New Roman"/>
                <w:sz w:val="28"/>
                <w:szCs w:val="28"/>
              </w:rPr>
              <w:t>Перерывы регламентированы, до</w:t>
            </w:r>
            <w:r w:rsidRPr="00011D59">
              <w:rPr>
                <w:rFonts w:ascii="Times New Roman" w:hAnsi="Times New Roman" w:cs="Times New Roman"/>
                <w:sz w:val="28"/>
                <w:szCs w:val="28"/>
              </w:rPr>
              <w:softHyphen/>
              <w:t xml:space="preserve">статочной продолжительности: 7% и более рабочего времени Р 2.2.2006 – 05 </w:t>
            </w:r>
            <w:r w:rsidR="00060C36" w:rsidRPr="00011D59">
              <w:rPr>
                <w:rFonts w:ascii="Times New Roman" w:hAnsi="Times New Roman" w:cs="Times New Roman"/>
                <w:noProof/>
                <w:sz w:val="28"/>
                <w:szCs w:val="28"/>
              </w:rPr>
              <w:t>[27]</w:t>
            </w:r>
          </w:p>
        </w:tc>
        <w:tc>
          <w:tcPr>
            <w:tcW w:w="3650" w:type="dxa"/>
          </w:tcPr>
          <w:p w14:paraId="658401E6" w14:textId="77777777" w:rsidR="00FA7880" w:rsidRPr="00011D59" w:rsidRDefault="00FA7880" w:rsidP="008441D9">
            <w:pPr>
              <w:rPr>
                <w:rFonts w:ascii="Times New Roman" w:hAnsi="Times New Roman" w:cs="Times New Roman"/>
                <w:sz w:val="28"/>
                <w:szCs w:val="28"/>
              </w:rPr>
            </w:pPr>
            <w:r w:rsidRPr="00011D59">
              <w:rPr>
                <w:rFonts w:ascii="Times New Roman" w:hAnsi="Times New Roman" w:cs="Times New Roman"/>
                <w:sz w:val="28"/>
                <w:szCs w:val="28"/>
              </w:rPr>
              <w:t>Наличие регламентирован</w:t>
            </w:r>
            <w:r w:rsidRPr="00011D59">
              <w:rPr>
                <w:rFonts w:ascii="Times New Roman" w:hAnsi="Times New Roman" w:cs="Times New Roman"/>
                <w:sz w:val="28"/>
                <w:szCs w:val="28"/>
              </w:rPr>
              <w:softHyphen/>
              <w:t>ных перерывов и их продол</w:t>
            </w:r>
            <w:r w:rsidRPr="00011D59">
              <w:rPr>
                <w:rFonts w:ascii="Times New Roman" w:hAnsi="Times New Roman" w:cs="Times New Roman"/>
                <w:sz w:val="28"/>
                <w:szCs w:val="28"/>
              </w:rPr>
              <w:softHyphen/>
              <w:t>жительность</w:t>
            </w:r>
          </w:p>
        </w:tc>
      </w:tr>
      <w:tr w:rsidR="00FA7880" w:rsidRPr="00011D59" w14:paraId="2781FD21" w14:textId="77777777" w:rsidTr="008441D9">
        <w:tc>
          <w:tcPr>
            <w:tcW w:w="14560" w:type="dxa"/>
            <w:gridSpan w:val="4"/>
          </w:tcPr>
          <w:p w14:paraId="6D9C7D5B" w14:textId="77777777" w:rsidR="00FA7880" w:rsidRPr="00011D59" w:rsidRDefault="00FA7880" w:rsidP="008441D9">
            <w:pPr>
              <w:jc w:val="center"/>
              <w:rPr>
                <w:rFonts w:ascii="Times New Roman" w:hAnsi="Times New Roman" w:cs="Times New Roman"/>
                <w:sz w:val="28"/>
                <w:szCs w:val="28"/>
              </w:rPr>
            </w:pPr>
            <w:r w:rsidRPr="00011D59">
              <w:rPr>
                <w:rFonts w:ascii="Times New Roman" w:hAnsi="Times New Roman" w:cs="Times New Roman"/>
                <w:sz w:val="28"/>
                <w:szCs w:val="28"/>
                <w:lang w:eastAsia="ru-RU"/>
              </w:rPr>
              <w:t>Опасные факторы</w:t>
            </w:r>
          </w:p>
        </w:tc>
      </w:tr>
      <w:tr w:rsidR="00FA7880" w:rsidRPr="00011D59" w14:paraId="1E524E92" w14:textId="77777777" w:rsidTr="008441D9">
        <w:tc>
          <w:tcPr>
            <w:tcW w:w="2972" w:type="dxa"/>
          </w:tcPr>
          <w:p w14:paraId="40D89236" w14:textId="77777777" w:rsidR="00FA7880" w:rsidRPr="00011D59" w:rsidRDefault="00FA7880" w:rsidP="008441D9">
            <w:pPr>
              <w:pStyle w:val="aa"/>
              <w:ind w:firstLine="0"/>
              <w:rPr>
                <w:rFonts w:cs="Times New Roman"/>
                <w:color w:val="000000"/>
                <w:szCs w:val="28"/>
              </w:rPr>
            </w:pPr>
            <w:r w:rsidRPr="00011D59">
              <w:rPr>
                <w:rFonts w:cs="Times New Roman"/>
                <w:szCs w:val="28"/>
              </w:rPr>
              <w:t>Опасность пораже</w:t>
            </w:r>
            <w:r w:rsidRPr="00011D59">
              <w:rPr>
                <w:rFonts w:cs="Times New Roman"/>
                <w:szCs w:val="28"/>
              </w:rPr>
              <w:softHyphen/>
              <w:t>ния элек</w:t>
            </w:r>
            <w:r w:rsidRPr="00011D59">
              <w:rPr>
                <w:rFonts w:cs="Times New Roman"/>
                <w:szCs w:val="28"/>
              </w:rPr>
              <w:softHyphen/>
              <w:t>трическим током</w:t>
            </w:r>
          </w:p>
        </w:tc>
        <w:tc>
          <w:tcPr>
            <w:tcW w:w="3544" w:type="dxa"/>
          </w:tcPr>
          <w:p w14:paraId="4F6DF66F" w14:textId="77777777" w:rsidR="00FA7880" w:rsidRPr="00011D59" w:rsidRDefault="00FA7880" w:rsidP="008441D9">
            <w:pPr>
              <w:pStyle w:val="aa"/>
              <w:ind w:firstLine="0"/>
              <w:rPr>
                <w:rFonts w:cs="Times New Roman"/>
                <w:szCs w:val="28"/>
              </w:rPr>
            </w:pPr>
            <w:r w:rsidRPr="00011D59">
              <w:rPr>
                <w:rFonts w:cs="Times New Roman"/>
                <w:szCs w:val="28"/>
              </w:rPr>
              <w:t>Оголенные провода, неис</w:t>
            </w:r>
            <w:r w:rsidRPr="00011D59">
              <w:rPr>
                <w:rFonts w:cs="Times New Roman"/>
                <w:szCs w:val="28"/>
              </w:rPr>
              <w:softHyphen/>
              <w:t>правности элек</w:t>
            </w:r>
            <w:r w:rsidRPr="00011D59">
              <w:rPr>
                <w:rFonts w:cs="Times New Roman"/>
                <w:szCs w:val="28"/>
              </w:rPr>
              <w:softHyphen/>
              <w:t>тропро</w:t>
            </w:r>
            <w:r w:rsidRPr="00011D59">
              <w:rPr>
                <w:rFonts w:cs="Times New Roman"/>
                <w:szCs w:val="28"/>
              </w:rPr>
              <w:softHyphen/>
              <w:t>водки и обору</w:t>
            </w:r>
            <w:r w:rsidRPr="00011D59">
              <w:rPr>
                <w:rFonts w:cs="Times New Roman"/>
                <w:szCs w:val="28"/>
              </w:rPr>
              <w:softHyphen/>
              <w:t>дования</w:t>
            </w:r>
          </w:p>
        </w:tc>
        <w:tc>
          <w:tcPr>
            <w:tcW w:w="4394" w:type="dxa"/>
          </w:tcPr>
          <w:p w14:paraId="4893F1D7" w14:textId="77777777" w:rsidR="00FA7880" w:rsidRPr="00011D59" w:rsidRDefault="00FA7880" w:rsidP="008441D9">
            <w:pPr>
              <w:autoSpaceDE w:val="0"/>
              <w:autoSpaceDN w:val="0"/>
              <w:adjustRightInd w:val="0"/>
              <w:rPr>
                <w:rFonts w:ascii="Times New Roman" w:hAnsi="Times New Roman" w:cs="Times New Roman"/>
                <w:sz w:val="28"/>
                <w:szCs w:val="28"/>
              </w:rPr>
            </w:pPr>
            <w:r w:rsidRPr="00011D59">
              <w:rPr>
                <w:rFonts w:ascii="Times New Roman" w:hAnsi="Times New Roman" w:cs="Times New Roman"/>
                <w:sz w:val="28"/>
                <w:szCs w:val="28"/>
              </w:rPr>
              <w:t>U=220B I=0,6-1,5мА (ток само</w:t>
            </w:r>
            <w:r w:rsidRPr="00011D59">
              <w:rPr>
                <w:rFonts w:ascii="Times New Roman" w:hAnsi="Times New Roman" w:cs="Times New Roman"/>
                <w:sz w:val="28"/>
                <w:szCs w:val="28"/>
              </w:rPr>
              <w:softHyphen/>
              <w:t>осво</w:t>
            </w:r>
            <w:r w:rsidRPr="00011D59">
              <w:rPr>
                <w:rFonts w:ascii="Times New Roman" w:hAnsi="Times New Roman" w:cs="Times New Roman"/>
                <w:sz w:val="28"/>
                <w:szCs w:val="28"/>
              </w:rPr>
              <w:softHyphen/>
              <w:t xml:space="preserve">бождение) </w:t>
            </w:r>
          </w:p>
          <w:p w14:paraId="6EB1A60F" w14:textId="6311F31A" w:rsidR="00FA7880" w:rsidRPr="00011D59" w:rsidRDefault="00FA7880" w:rsidP="008441D9">
            <w:pPr>
              <w:rPr>
                <w:rFonts w:ascii="Times New Roman" w:hAnsi="Times New Roman" w:cs="Times New Roman"/>
                <w:sz w:val="28"/>
                <w:szCs w:val="28"/>
              </w:rPr>
            </w:pPr>
            <w:r w:rsidRPr="00011D59">
              <w:rPr>
                <w:rFonts w:ascii="Times New Roman" w:hAnsi="Times New Roman" w:cs="Times New Roman"/>
                <w:sz w:val="28"/>
                <w:szCs w:val="28"/>
              </w:rPr>
              <w:t>ГОСТ 12.1.019-2017</w:t>
            </w:r>
            <w:r w:rsidRPr="00011D59">
              <w:rPr>
                <w:rFonts w:ascii="Times New Roman" w:hAnsi="Times New Roman" w:cs="Times New Roman"/>
                <w:sz w:val="28"/>
                <w:szCs w:val="28"/>
                <w:lang w:val="en-US"/>
              </w:rPr>
              <w:t xml:space="preserve"> </w:t>
            </w:r>
            <w:r w:rsidRPr="00011D59">
              <w:rPr>
                <w:rFonts w:ascii="Times New Roman" w:hAnsi="Times New Roman" w:cs="Times New Roman"/>
                <w:noProof/>
                <w:sz w:val="28"/>
                <w:szCs w:val="28"/>
                <w:lang w:val="en-US"/>
              </w:rPr>
              <w:t>[</w:t>
            </w:r>
            <w:r w:rsidR="00060C36" w:rsidRPr="00011D59">
              <w:rPr>
                <w:rFonts w:ascii="Times New Roman" w:hAnsi="Times New Roman" w:cs="Times New Roman"/>
                <w:noProof/>
                <w:sz w:val="28"/>
                <w:szCs w:val="28"/>
                <w:lang w:val="en-US"/>
              </w:rPr>
              <w:t>31</w:t>
            </w:r>
            <w:r w:rsidRPr="00011D59">
              <w:rPr>
                <w:rFonts w:ascii="Times New Roman" w:hAnsi="Times New Roman" w:cs="Times New Roman"/>
                <w:noProof/>
                <w:sz w:val="28"/>
                <w:szCs w:val="28"/>
                <w:lang w:val="en-US"/>
              </w:rPr>
              <w:t>]</w:t>
            </w:r>
          </w:p>
        </w:tc>
        <w:tc>
          <w:tcPr>
            <w:tcW w:w="3650" w:type="dxa"/>
          </w:tcPr>
          <w:p w14:paraId="303C8F4D" w14:textId="77777777" w:rsidR="00FA7880" w:rsidRPr="00011D59" w:rsidRDefault="00FA7880" w:rsidP="008441D9">
            <w:pPr>
              <w:rPr>
                <w:rFonts w:ascii="Times New Roman" w:hAnsi="Times New Roman" w:cs="Times New Roman"/>
                <w:sz w:val="28"/>
                <w:szCs w:val="28"/>
              </w:rPr>
            </w:pPr>
            <w:r w:rsidRPr="00011D59">
              <w:rPr>
                <w:rFonts w:ascii="Times New Roman" w:hAnsi="Times New Roman" w:cs="Times New Roman"/>
                <w:sz w:val="28"/>
                <w:szCs w:val="28"/>
              </w:rPr>
              <w:t>Наличие изоляций токопро</w:t>
            </w:r>
            <w:r w:rsidRPr="00011D59">
              <w:rPr>
                <w:rFonts w:ascii="Times New Roman" w:hAnsi="Times New Roman" w:cs="Times New Roman"/>
                <w:sz w:val="28"/>
                <w:szCs w:val="28"/>
              </w:rPr>
              <w:softHyphen/>
              <w:t>водящих поверхностей. Наличие защитного зазем</w:t>
            </w:r>
            <w:r w:rsidRPr="00011D59">
              <w:rPr>
                <w:rFonts w:ascii="Times New Roman" w:hAnsi="Times New Roman" w:cs="Times New Roman"/>
                <w:sz w:val="28"/>
                <w:szCs w:val="28"/>
              </w:rPr>
              <w:softHyphen/>
              <w:t>ле</w:t>
            </w:r>
            <w:r w:rsidRPr="00011D59">
              <w:rPr>
                <w:rFonts w:ascii="Times New Roman" w:hAnsi="Times New Roman" w:cs="Times New Roman"/>
                <w:sz w:val="28"/>
                <w:szCs w:val="28"/>
              </w:rPr>
              <w:softHyphen/>
              <w:t>ния или зануления</w:t>
            </w:r>
          </w:p>
        </w:tc>
      </w:tr>
      <w:tr w:rsidR="00FA7880" w:rsidRPr="00011D59" w14:paraId="1CC653DC" w14:textId="77777777" w:rsidTr="008441D9">
        <w:tc>
          <w:tcPr>
            <w:tcW w:w="2972" w:type="dxa"/>
          </w:tcPr>
          <w:p w14:paraId="569D0976" w14:textId="77777777" w:rsidR="00FA7880" w:rsidRPr="00011D59" w:rsidRDefault="00FA7880" w:rsidP="008441D9">
            <w:pPr>
              <w:pStyle w:val="af5"/>
              <w:spacing w:beforeAutospacing="0" w:after="0" w:afterAutospacing="0"/>
              <w:rPr>
                <w:color w:val="000000"/>
                <w:szCs w:val="28"/>
              </w:rPr>
            </w:pPr>
            <w:r w:rsidRPr="00011D59">
              <w:rPr>
                <w:color w:val="000000"/>
                <w:sz w:val="28"/>
                <w:szCs w:val="28"/>
              </w:rPr>
              <w:t>Опасность возник</w:t>
            </w:r>
            <w:r w:rsidRPr="00011D59">
              <w:rPr>
                <w:color w:val="000000"/>
                <w:sz w:val="28"/>
                <w:szCs w:val="28"/>
              </w:rPr>
              <w:softHyphen/>
              <w:t>новения пожаров и взрывов</w:t>
            </w:r>
          </w:p>
        </w:tc>
        <w:tc>
          <w:tcPr>
            <w:tcW w:w="3544" w:type="dxa"/>
          </w:tcPr>
          <w:p w14:paraId="6180C636" w14:textId="77777777" w:rsidR="00FA7880" w:rsidRPr="00011D59" w:rsidRDefault="00FA7880" w:rsidP="008441D9">
            <w:pPr>
              <w:pStyle w:val="aa"/>
              <w:ind w:firstLine="0"/>
              <w:rPr>
                <w:rFonts w:cs="Times New Roman"/>
                <w:szCs w:val="28"/>
              </w:rPr>
            </w:pPr>
            <w:r w:rsidRPr="00011D59">
              <w:rPr>
                <w:rFonts w:cs="Times New Roman"/>
                <w:szCs w:val="28"/>
              </w:rPr>
              <w:t>Горючие материалы, корот</w:t>
            </w:r>
            <w:r w:rsidRPr="00011D59">
              <w:rPr>
                <w:rFonts w:cs="Times New Roman"/>
                <w:szCs w:val="28"/>
              </w:rPr>
              <w:softHyphen/>
              <w:t>кое замыкание, Несоблюде</w:t>
            </w:r>
            <w:r w:rsidRPr="00011D59">
              <w:rPr>
                <w:rFonts w:cs="Times New Roman"/>
                <w:szCs w:val="28"/>
              </w:rPr>
              <w:softHyphen/>
              <w:t>ние тех</w:t>
            </w:r>
            <w:r w:rsidRPr="00011D59">
              <w:rPr>
                <w:rFonts w:cs="Times New Roman"/>
                <w:szCs w:val="28"/>
              </w:rPr>
              <w:softHyphen/>
              <w:t>ники безопасности</w:t>
            </w:r>
          </w:p>
        </w:tc>
        <w:tc>
          <w:tcPr>
            <w:tcW w:w="4394" w:type="dxa"/>
          </w:tcPr>
          <w:p w14:paraId="2440F75C" w14:textId="26452DF3" w:rsidR="00FA7880" w:rsidRPr="00011D59" w:rsidRDefault="00FA7880" w:rsidP="008441D9">
            <w:pPr>
              <w:autoSpaceDE w:val="0"/>
              <w:autoSpaceDN w:val="0"/>
              <w:adjustRightInd w:val="0"/>
              <w:rPr>
                <w:rFonts w:ascii="Times New Roman" w:hAnsi="Times New Roman" w:cs="Times New Roman"/>
                <w:sz w:val="28"/>
                <w:szCs w:val="28"/>
              </w:rPr>
            </w:pPr>
            <w:r w:rsidRPr="00011D59">
              <w:rPr>
                <w:rFonts w:ascii="Times New Roman" w:hAnsi="Times New Roman" w:cs="Times New Roman"/>
                <w:sz w:val="28"/>
                <w:szCs w:val="28"/>
              </w:rPr>
              <w:t>Категория по пожарной опасно</w:t>
            </w:r>
            <w:r w:rsidRPr="00011D59">
              <w:rPr>
                <w:rFonts w:ascii="Times New Roman" w:hAnsi="Times New Roman" w:cs="Times New Roman"/>
                <w:sz w:val="28"/>
                <w:szCs w:val="28"/>
              </w:rPr>
              <w:softHyphen/>
              <w:t>сти: В1-В4 Классов горючих ве</w:t>
            </w:r>
            <w:r w:rsidRPr="00011D59">
              <w:rPr>
                <w:rFonts w:ascii="Times New Roman" w:hAnsi="Times New Roman" w:cs="Times New Roman"/>
                <w:sz w:val="28"/>
                <w:szCs w:val="28"/>
              </w:rPr>
              <w:softHyphen/>
              <w:t xml:space="preserve">ществ и материалов: Класс А Класс Е 123-ФЗ </w:t>
            </w:r>
            <w:r w:rsidRPr="00011D59">
              <w:rPr>
                <w:rFonts w:ascii="Times New Roman" w:hAnsi="Times New Roman" w:cs="Times New Roman"/>
                <w:noProof/>
                <w:sz w:val="28"/>
                <w:szCs w:val="28"/>
              </w:rPr>
              <w:t>[</w:t>
            </w:r>
            <w:r w:rsidR="00060C36" w:rsidRPr="00011D59">
              <w:rPr>
                <w:rFonts w:ascii="Times New Roman" w:hAnsi="Times New Roman" w:cs="Times New Roman"/>
                <w:noProof/>
                <w:sz w:val="28"/>
                <w:szCs w:val="28"/>
              </w:rPr>
              <w:t>32</w:t>
            </w:r>
            <w:r w:rsidRPr="00011D59">
              <w:rPr>
                <w:rFonts w:ascii="Times New Roman" w:hAnsi="Times New Roman" w:cs="Times New Roman"/>
                <w:noProof/>
                <w:sz w:val="28"/>
                <w:szCs w:val="28"/>
              </w:rPr>
              <w:t>]</w:t>
            </w:r>
          </w:p>
        </w:tc>
        <w:tc>
          <w:tcPr>
            <w:tcW w:w="3650" w:type="dxa"/>
          </w:tcPr>
          <w:p w14:paraId="6B5E53EB" w14:textId="77777777" w:rsidR="00FA7880" w:rsidRPr="00011D59" w:rsidRDefault="00FA7880" w:rsidP="008441D9">
            <w:pPr>
              <w:rPr>
                <w:rFonts w:ascii="Times New Roman" w:hAnsi="Times New Roman" w:cs="Times New Roman"/>
                <w:sz w:val="28"/>
                <w:szCs w:val="28"/>
              </w:rPr>
            </w:pPr>
            <w:r w:rsidRPr="00011D59">
              <w:rPr>
                <w:rFonts w:ascii="Times New Roman" w:hAnsi="Times New Roman" w:cs="Times New Roman"/>
                <w:sz w:val="28"/>
                <w:szCs w:val="28"/>
              </w:rPr>
              <w:t>Использование предупреди</w:t>
            </w:r>
            <w:r w:rsidRPr="00011D59">
              <w:rPr>
                <w:rFonts w:ascii="Times New Roman" w:hAnsi="Times New Roman" w:cs="Times New Roman"/>
                <w:sz w:val="28"/>
                <w:szCs w:val="28"/>
              </w:rPr>
              <w:softHyphen/>
              <w:t>тельной сигнализации, авто</w:t>
            </w:r>
            <w:r w:rsidRPr="00011D59">
              <w:rPr>
                <w:rFonts w:ascii="Times New Roman" w:hAnsi="Times New Roman" w:cs="Times New Roman"/>
                <w:sz w:val="28"/>
                <w:szCs w:val="28"/>
              </w:rPr>
              <w:softHyphen/>
              <w:t>матическое пожаротушение, условия эвакуации людей</w:t>
            </w:r>
          </w:p>
        </w:tc>
      </w:tr>
    </w:tbl>
    <w:p w14:paraId="3D0E5552" w14:textId="77777777" w:rsidR="00B24E62" w:rsidRPr="00011D59" w:rsidRDefault="00B24E62" w:rsidP="00256581">
      <w:pPr>
        <w:pStyle w:val="aa"/>
      </w:pPr>
    </w:p>
    <w:p w14:paraId="3133FDA7" w14:textId="00183DFA" w:rsidR="001054D1" w:rsidRPr="00011D59" w:rsidRDefault="001054D1" w:rsidP="00256581">
      <w:pPr>
        <w:pStyle w:val="aa"/>
        <w:sectPr w:rsidR="001054D1" w:rsidRPr="00011D59" w:rsidSect="00387EF3">
          <w:type w:val="continuous"/>
          <w:pgSz w:w="16838" w:h="11906" w:orient="landscape"/>
          <w:pgMar w:top="1701" w:right="1134" w:bottom="850" w:left="1134" w:header="708" w:footer="708" w:gutter="0"/>
          <w:cols w:space="708"/>
          <w:titlePg/>
          <w:docGrid w:linePitch="360"/>
        </w:sectPr>
      </w:pPr>
    </w:p>
    <w:p w14:paraId="5EC468A0" w14:textId="77777777" w:rsidR="00256581" w:rsidRPr="00011D59" w:rsidRDefault="00256581" w:rsidP="00256581">
      <w:pPr>
        <w:pStyle w:val="aa"/>
      </w:pPr>
      <w:r w:rsidRPr="00011D59">
        <w:lastRenderedPageBreak/>
        <w:t>Проанализировав таблицу 6.1, можно увеличить уровень безопасности труда на рабочем месте. Для этого достаточно лишь придерживаться рекомендациям и не переходить границы нормируемых значений.</w:t>
      </w:r>
    </w:p>
    <w:p w14:paraId="2FEEA4A8" w14:textId="77777777" w:rsidR="00256581" w:rsidRPr="00011D59" w:rsidRDefault="00256581" w:rsidP="00256581">
      <w:pPr>
        <w:pStyle w:val="23"/>
      </w:pPr>
      <w:bookmarkStart w:id="56" w:name="_Toc136455403"/>
      <w:r w:rsidRPr="00011D59">
        <w:t>6.3 Эргономические требования к организации рабочего помещения в Коворкинг "Точка кипения"</w:t>
      </w:r>
      <w:bookmarkEnd w:id="56"/>
    </w:p>
    <w:p w14:paraId="712F9566" w14:textId="77777777" w:rsidR="00256581" w:rsidRPr="00011D59" w:rsidRDefault="00256581" w:rsidP="00256581">
      <w:pPr>
        <w:pStyle w:val="aa"/>
      </w:pPr>
      <w:r w:rsidRPr="00011D59">
        <w:t xml:space="preserve">Эргономика рабочего места программиста – важный аспект в соблюдении требований для обеспечения безопасности жизнедеятельности. При создании правильного рабочего места необходимо соблюсти перечень условий: оптимальное размещение оборудования, достаточность пространства для работы. Дополнительно необходимо следить, чтобы было достаточно расстояния для перемещения и движения. </w:t>
      </w:r>
    </w:p>
    <w:p w14:paraId="49835820" w14:textId="4B216CEE" w:rsidR="00256581" w:rsidRPr="00011D59" w:rsidRDefault="00256581" w:rsidP="00256581">
      <w:pPr>
        <w:pStyle w:val="aa"/>
      </w:pPr>
      <w:r w:rsidRPr="00011D59">
        <w:t>Главными элементами рабочего места программиста являются стол и кресло, поэтому основным рабочим положением является положение сидя. Положение сидя вызывает минимальное утомление программиста. Рациональная планировка рабочего места предусматривает четкий порядок и постоянство размещения предметов, необходимых инструментов и документации. То, что требуется для выполнения работы чаще всего, расположено в зоне легкой досягаемости рабочего пространства. На рисунке 6.</w:t>
      </w:r>
      <w:r w:rsidR="00A41B22" w:rsidRPr="00011D59">
        <w:t>2</w:t>
      </w:r>
      <w:r w:rsidRPr="00011D59">
        <w:t xml:space="preserve"> продемонстрирована схема нормативных показателей высоты рабочего места.</w:t>
      </w:r>
    </w:p>
    <w:p w14:paraId="4ED89705" w14:textId="77777777" w:rsidR="00256581" w:rsidRPr="00011D59" w:rsidRDefault="00256581" w:rsidP="00256581">
      <w:pPr>
        <w:pStyle w:val="aa"/>
      </w:pPr>
    </w:p>
    <w:p w14:paraId="66267B06" w14:textId="77777777" w:rsidR="00256581" w:rsidRPr="00011D59" w:rsidRDefault="00256581" w:rsidP="00256581">
      <w:pPr>
        <w:pStyle w:val="aa"/>
        <w:ind w:firstLine="0"/>
        <w:jc w:val="center"/>
      </w:pPr>
      <w:r w:rsidRPr="00011D59">
        <w:rPr>
          <w:noProof/>
        </w:rPr>
        <w:drawing>
          <wp:inline distT="0" distB="0" distL="0" distR="0" wp14:anchorId="348DFB7F" wp14:editId="40ED1599">
            <wp:extent cx="4179368" cy="3111856"/>
            <wp:effectExtent l="19050" t="19050" r="12065" b="1270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7584" b="7584"/>
                    <a:stretch/>
                  </pic:blipFill>
                  <pic:spPr bwMode="auto">
                    <a:xfrm>
                      <a:off x="0" y="0"/>
                      <a:ext cx="4305897" cy="320606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4A77B5" w14:textId="7029FA89" w:rsidR="00256581" w:rsidRPr="00011D59" w:rsidRDefault="00256581" w:rsidP="00256581">
      <w:pPr>
        <w:pStyle w:val="aa"/>
        <w:ind w:firstLine="0"/>
        <w:jc w:val="center"/>
      </w:pPr>
      <w:r w:rsidRPr="00011D59">
        <w:t>Рисунок 6.</w:t>
      </w:r>
      <w:r w:rsidR="00A41B22" w:rsidRPr="00011D59">
        <w:t>2</w:t>
      </w:r>
      <w:r w:rsidRPr="00011D59">
        <w:t xml:space="preserve"> – Схема нормированных показателей рабочего места</w:t>
      </w:r>
    </w:p>
    <w:p w14:paraId="5CDF557C" w14:textId="77777777" w:rsidR="00256581" w:rsidRPr="00011D59" w:rsidRDefault="00256581" w:rsidP="00256581">
      <w:pPr>
        <w:pStyle w:val="aa"/>
      </w:pPr>
    </w:p>
    <w:p w14:paraId="7E2781FC" w14:textId="68017B46" w:rsidR="00B743CB" w:rsidRPr="00011D59" w:rsidRDefault="00256581" w:rsidP="0039158E">
      <w:pPr>
        <w:pStyle w:val="aa"/>
      </w:pPr>
      <w:r w:rsidRPr="00011D59">
        <w:t>В таблице 6.2 приведено сравнение фактических показателей рабочего места с их нормативными значениями по номограмме.</w:t>
      </w:r>
    </w:p>
    <w:p w14:paraId="1BE3260A" w14:textId="6262692B" w:rsidR="00926323" w:rsidRPr="00011D59" w:rsidRDefault="00926323">
      <w:pPr>
        <w:rPr>
          <w:rFonts w:ascii="Times New Roman" w:hAnsi="Times New Roman"/>
          <w:color w:val="000000" w:themeColor="text1"/>
          <w:sz w:val="28"/>
          <w:lang w:eastAsia="ru-RU"/>
        </w:rPr>
      </w:pPr>
      <w:r w:rsidRPr="00011D59">
        <w:br w:type="page"/>
      </w:r>
    </w:p>
    <w:p w14:paraId="6B5CF3CA" w14:textId="77777777" w:rsidR="00EC590F" w:rsidRPr="00011D59" w:rsidRDefault="00EC590F" w:rsidP="00EC590F">
      <w:pPr>
        <w:pStyle w:val="aa"/>
        <w:ind w:firstLine="0"/>
      </w:pPr>
      <w:r w:rsidRPr="00011D59">
        <w:lastRenderedPageBreak/>
        <w:t>Таблица 6.2 – Сравнение значений показателей рабочего места</w:t>
      </w:r>
    </w:p>
    <w:tbl>
      <w:tblPr>
        <w:tblStyle w:val="af1"/>
        <w:tblW w:w="0" w:type="auto"/>
        <w:tblLook w:val="04A0" w:firstRow="1" w:lastRow="0" w:firstColumn="1" w:lastColumn="0" w:noHBand="0" w:noVBand="1"/>
      </w:tblPr>
      <w:tblGrid>
        <w:gridCol w:w="1305"/>
        <w:gridCol w:w="1242"/>
        <w:gridCol w:w="2002"/>
        <w:gridCol w:w="1552"/>
        <w:gridCol w:w="1242"/>
        <w:gridCol w:w="2002"/>
      </w:tblGrid>
      <w:tr w:rsidR="00B743CB" w:rsidRPr="00011D59" w14:paraId="39188106" w14:textId="77777777" w:rsidTr="00EC590F">
        <w:tc>
          <w:tcPr>
            <w:tcW w:w="4549" w:type="dxa"/>
            <w:gridSpan w:val="3"/>
          </w:tcPr>
          <w:p w14:paraId="1BD42356" w14:textId="2A97526A" w:rsidR="00B743CB" w:rsidRPr="00011D59" w:rsidRDefault="00B743CB" w:rsidP="00B743CB">
            <w:pPr>
              <w:pStyle w:val="aa"/>
              <w:ind w:firstLine="0"/>
              <w:jc w:val="center"/>
              <w:rPr>
                <w:szCs w:val="28"/>
              </w:rPr>
            </w:pPr>
            <w:r w:rsidRPr="00011D59">
              <w:rPr>
                <w:b/>
                <w:bCs/>
                <w:szCs w:val="28"/>
              </w:rPr>
              <w:t>Фактические значения</w:t>
            </w:r>
          </w:p>
        </w:tc>
        <w:tc>
          <w:tcPr>
            <w:tcW w:w="4796" w:type="dxa"/>
            <w:gridSpan w:val="3"/>
          </w:tcPr>
          <w:p w14:paraId="6CCABF44" w14:textId="2CB035FA" w:rsidR="00B743CB" w:rsidRPr="00011D59" w:rsidRDefault="00B743CB" w:rsidP="00B743CB">
            <w:pPr>
              <w:pStyle w:val="aa"/>
              <w:ind w:firstLine="0"/>
              <w:jc w:val="center"/>
              <w:rPr>
                <w:szCs w:val="28"/>
              </w:rPr>
            </w:pPr>
            <w:r w:rsidRPr="00011D59">
              <w:rPr>
                <w:b/>
                <w:bCs/>
                <w:szCs w:val="28"/>
              </w:rPr>
              <w:t>Нормативные значения по номо</w:t>
            </w:r>
            <w:r w:rsidRPr="00011D59">
              <w:rPr>
                <w:b/>
                <w:bCs/>
                <w:szCs w:val="28"/>
              </w:rPr>
              <w:softHyphen/>
              <w:t>грамме</w:t>
            </w:r>
          </w:p>
        </w:tc>
      </w:tr>
      <w:tr w:rsidR="00B743CB" w:rsidRPr="00011D59" w14:paraId="5F811DB5" w14:textId="77777777" w:rsidTr="00EC590F">
        <w:tc>
          <w:tcPr>
            <w:tcW w:w="1305" w:type="dxa"/>
          </w:tcPr>
          <w:p w14:paraId="7C1A9D9D" w14:textId="190BA5E1" w:rsidR="00B743CB" w:rsidRPr="00011D59" w:rsidRDefault="00B743CB" w:rsidP="00B743CB">
            <w:pPr>
              <w:pStyle w:val="aa"/>
              <w:ind w:firstLine="0"/>
              <w:jc w:val="center"/>
              <w:rPr>
                <w:szCs w:val="28"/>
              </w:rPr>
            </w:pPr>
            <w:r w:rsidRPr="00011D59">
              <w:rPr>
                <w:b/>
                <w:bCs/>
                <w:szCs w:val="28"/>
              </w:rPr>
              <w:t>Высота ра</w:t>
            </w:r>
            <w:r w:rsidRPr="00011D59">
              <w:rPr>
                <w:b/>
                <w:bCs/>
                <w:szCs w:val="28"/>
              </w:rPr>
              <w:softHyphen/>
              <w:t>бочей по</w:t>
            </w:r>
            <w:r w:rsidRPr="00011D59">
              <w:rPr>
                <w:b/>
                <w:bCs/>
                <w:szCs w:val="28"/>
              </w:rPr>
              <w:softHyphen/>
              <w:t>верхно</w:t>
            </w:r>
            <w:r w:rsidRPr="00011D59">
              <w:rPr>
                <w:b/>
                <w:bCs/>
                <w:szCs w:val="28"/>
              </w:rPr>
              <w:softHyphen/>
              <w:t>сти</w:t>
            </w:r>
          </w:p>
        </w:tc>
        <w:tc>
          <w:tcPr>
            <w:tcW w:w="1242" w:type="dxa"/>
          </w:tcPr>
          <w:p w14:paraId="241D9975" w14:textId="041717A6" w:rsidR="00B743CB" w:rsidRPr="00011D59" w:rsidRDefault="00B743CB" w:rsidP="00B743CB">
            <w:pPr>
              <w:pStyle w:val="aa"/>
              <w:ind w:firstLine="0"/>
              <w:jc w:val="center"/>
              <w:rPr>
                <w:szCs w:val="28"/>
              </w:rPr>
            </w:pPr>
            <w:r w:rsidRPr="00011D59">
              <w:rPr>
                <w:b/>
                <w:bCs/>
                <w:szCs w:val="28"/>
              </w:rPr>
              <w:t>Высота сидения</w:t>
            </w:r>
          </w:p>
        </w:tc>
        <w:tc>
          <w:tcPr>
            <w:tcW w:w="2002" w:type="dxa"/>
          </w:tcPr>
          <w:p w14:paraId="1E94D614" w14:textId="04F2FA66" w:rsidR="00B743CB" w:rsidRPr="00011D59" w:rsidRDefault="00B743CB" w:rsidP="00B743CB">
            <w:pPr>
              <w:pStyle w:val="aa"/>
              <w:ind w:firstLine="0"/>
              <w:jc w:val="center"/>
              <w:rPr>
                <w:szCs w:val="28"/>
              </w:rPr>
            </w:pPr>
            <w:r w:rsidRPr="00011D59">
              <w:rPr>
                <w:b/>
                <w:bCs/>
                <w:szCs w:val="28"/>
              </w:rPr>
              <w:t>Пространство для ног</w:t>
            </w:r>
          </w:p>
        </w:tc>
        <w:tc>
          <w:tcPr>
            <w:tcW w:w="1552" w:type="dxa"/>
          </w:tcPr>
          <w:p w14:paraId="4EE57610" w14:textId="5DA0EE87" w:rsidR="00B743CB" w:rsidRPr="00011D59" w:rsidRDefault="00B743CB" w:rsidP="00B743CB">
            <w:pPr>
              <w:pStyle w:val="aa"/>
              <w:ind w:firstLine="0"/>
              <w:jc w:val="center"/>
              <w:rPr>
                <w:szCs w:val="28"/>
              </w:rPr>
            </w:pPr>
            <w:r w:rsidRPr="00011D59">
              <w:rPr>
                <w:b/>
                <w:bCs/>
                <w:szCs w:val="28"/>
              </w:rPr>
              <w:t>Высота ра</w:t>
            </w:r>
            <w:r w:rsidRPr="00011D59">
              <w:rPr>
                <w:b/>
                <w:bCs/>
                <w:szCs w:val="28"/>
              </w:rPr>
              <w:softHyphen/>
              <w:t>бочей по</w:t>
            </w:r>
            <w:r w:rsidRPr="00011D59">
              <w:rPr>
                <w:b/>
                <w:bCs/>
                <w:szCs w:val="28"/>
              </w:rPr>
              <w:softHyphen/>
              <w:t>верхности</w:t>
            </w:r>
          </w:p>
        </w:tc>
        <w:tc>
          <w:tcPr>
            <w:tcW w:w="1242" w:type="dxa"/>
          </w:tcPr>
          <w:p w14:paraId="53EF1183" w14:textId="66B5CCF5" w:rsidR="00B743CB" w:rsidRPr="00011D59" w:rsidRDefault="00B743CB" w:rsidP="00B743CB">
            <w:pPr>
              <w:pStyle w:val="aa"/>
              <w:ind w:firstLine="0"/>
              <w:jc w:val="center"/>
              <w:rPr>
                <w:szCs w:val="28"/>
              </w:rPr>
            </w:pPr>
            <w:r w:rsidRPr="00011D59">
              <w:rPr>
                <w:b/>
                <w:bCs/>
                <w:szCs w:val="28"/>
              </w:rPr>
              <w:t>Высота сидения</w:t>
            </w:r>
          </w:p>
        </w:tc>
        <w:tc>
          <w:tcPr>
            <w:tcW w:w="2002" w:type="dxa"/>
          </w:tcPr>
          <w:p w14:paraId="157FB64B" w14:textId="6784B4EF" w:rsidR="00B743CB" w:rsidRPr="00011D59" w:rsidRDefault="00B743CB" w:rsidP="00B743CB">
            <w:pPr>
              <w:pStyle w:val="aa"/>
              <w:ind w:firstLine="0"/>
              <w:jc w:val="center"/>
              <w:rPr>
                <w:szCs w:val="28"/>
              </w:rPr>
            </w:pPr>
            <w:r w:rsidRPr="00011D59">
              <w:rPr>
                <w:b/>
                <w:bCs/>
                <w:szCs w:val="28"/>
              </w:rPr>
              <w:t>Пространство для ног</w:t>
            </w:r>
          </w:p>
        </w:tc>
      </w:tr>
      <w:tr w:rsidR="00B743CB" w:rsidRPr="00011D59" w14:paraId="2B716993" w14:textId="77777777" w:rsidTr="00EC590F">
        <w:tc>
          <w:tcPr>
            <w:tcW w:w="1305" w:type="dxa"/>
          </w:tcPr>
          <w:p w14:paraId="775D8703" w14:textId="78721C57" w:rsidR="00B743CB" w:rsidRPr="00011D59" w:rsidRDefault="00B743CB" w:rsidP="00B743CB">
            <w:pPr>
              <w:pStyle w:val="aa"/>
              <w:ind w:firstLine="0"/>
              <w:jc w:val="center"/>
              <w:rPr>
                <w:szCs w:val="28"/>
              </w:rPr>
            </w:pPr>
            <w:r w:rsidRPr="00011D59">
              <w:rPr>
                <w:szCs w:val="28"/>
              </w:rPr>
              <w:t>75,5 см</w:t>
            </w:r>
          </w:p>
        </w:tc>
        <w:tc>
          <w:tcPr>
            <w:tcW w:w="1242" w:type="dxa"/>
          </w:tcPr>
          <w:p w14:paraId="5A116B42" w14:textId="4CB62878" w:rsidR="00B743CB" w:rsidRPr="00011D59" w:rsidRDefault="00B743CB" w:rsidP="00B743CB">
            <w:pPr>
              <w:pStyle w:val="aa"/>
              <w:ind w:firstLine="0"/>
              <w:jc w:val="center"/>
              <w:rPr>
                <w:szCs w:val="28"/>
              </w:rPr>
            </w:pPr>
            <w:r w:rsidRPr="00011D59">
              <w:rPr>
                <w:szCs w:val="28"/>
              </w:rPr>
              <w:t>45 см</w:t>
            </w:r>
          </w:p>
        </w:tc>
        <w:tc>
          <w:tcPr>
            <w:tcW w:w="2002" w:type="dxa"/>
          </w:tcPr>
          <w:p w14:paraId="694CB5D7" w14:textId="033B6EF8" w:rsidR="00B743CB" w:rsidRPr="00011D59" w:rsidRDefault="00B743CB" w:rsidP="00B743CB">
            <w:pPr>
              <w:pStyle w:val="aa"/>
              <w:ind w:firstLine="0"/>
              <w:jc w:val="center"/>
              <w:rPr>
                <w:szCs w:val="28"/>
              </w:rPr>
            </w:pPr>
            <w:r w:rsidRPr="00011D59">
              <w:rPr>
                <w:szCs w:val="28"/>
              </w:rPr>
              <w:t xml:space="preserve">Глубина 47,5 см </w:t>
            </w:r>
          </w:p>
        </w:tc>
        <w:tc>
          <w:tcPr>
            <w:tcW w:w="1552" w:type="dxa"/>
          </w:tcPr>
          <w:p w14:paraId="3EE8E467" w14:textId="021BF6F6" w:rsidR="00B743CB" w:rsidRPr="00011D59" w:rsidRDefault="00B743CB" w:rsidP="00B743CB">
            <w:pPr>
              <w:pStyle w:val="aa"/>
              <w:ind w:firstLine="0"/>
              <w:jc w:val="center"/>
              <w:rPr>
                <w:szCs w:val="28"/>
              </w:rPr>
            </w:pPr>
            <w:r w:rsidRPr="00011D59">
              <w:rPr>
                <w:szCs w:val="28"/>
              </w:rPr>
              <w:t>70 см</w:t>
            </w:r>
          </w:p>
        </w:tc>
        <w:tc>
          <w:tcPr>
            <w:tcW w:w="1242" w:type="dxa"/>
          </w:tcPr>
          <w:p w14:paraId="078F2175" w14:textId="6099A671" w:rsidR="00B743CB" w:rsidRPr="00011D59" w:rsidRDefault="00B743CB" w:rsidP="00B743CB">
            <w:pPr>
              <w:pStyle w:val="aa"/>
              <w:ind w:firstLine="0"/>
              <w:jc w:val="center"/>
              <w:rPr>
                <w:szCs w:val="28"/>
              </w:rPr>
            </w:pPr>
            <w:r w:rsidRPr="00011D59">
              <w:rPr>
                <w:szCs w:val="28"/>
              </w:rPr>
              <w:t>45 см</w:t>
            </w:r>
          </w:p>
        </w:tc>
        <w:tc>
          <w:tcPr>
            <w:tcW w:w="2002" w:type="dxa"/>
          </w:tcPr>
          <w:p w14:paraId="19033769" w14:textId="01932D39" w:rsidR="00B743CB" w:rsidRPr="00011D59" w:rsidRDefault="00B743CB" w:rsidP="00B743CB">
            <w:pPr>
              <w:pStyle w:val="aa"/>
              <w:ind w:firstLine="0"/>
              <w:jc w:val="center"/>
              <w:rPr>
                <w:szCs w:val="28"/>
              </w:rPr>
            </w:pPr>
            <w:r w:rsidRPr="00011D59">
              <w:rPr>
                <w:szCs w:val="28"/>
              </w:rPr>
              <w:t>Глубина 65 см</w:t>
            </w:r>
          </w:p>
        </w:tc>
      </w:tr>
    </w:tbl>
    <w:p w14:paraId="705E0F6F" w14:textId="63830CAF" w:rsidR="00B743CB" w:rsidRPr="00011D59" w:rsidRDefault="00B743CB" w:rsidP="0039158E">
      <w:pPr>
        <w:pStyle w:val="aa"/>
      </w:pPr>
    </w:p>
    <w:p w14:paraId="7110425E" w14:textId="4CB2A04D" w:rsidR="00256581" w:rsidRPr="00011D59" w:rsidRDefault="00256581" w:rsidP="0039158E">
      <w:pPr>
        <w:pStyle w:val="aa"/>
      </w:pPr>
      <w:r w:rsidRPr="00011D59">
        <w:t>Проанализировав таблицу 6.2, был сделан вывод, что показатели высоты данного рабочего места соответствуют нормативным показателям.</w:t>
      </w:r>
    </w:p>
    <w:p w14:paraId="284BCD58" w14:textId="77777777" w:rsidR="00256581" w:rsidRPr="00011D59" w:rsidRDefault="00256581" w:rsidP="00256581">
      <w:pPr>
        <w:pStyle w:val="23"/>
      </w:pPr>
      <w:bookmarkStart w:id="57" w:name="_Toc136455404"/>
      <w:r w:rsidRPr="00011D59">
        <w:t>6.4 Электробезопасность</w:t>
      </w:r>
      <w:bookmarkEnd w:id="57"/>
    </w:p>
    <w:p w14:paraId="7F11734B" w14:textId="77777777" w:rsidR="00256581" w:rsidRPr="00011D59" w:rsidRDefault="00256581" w:rsidP="00256581">
      <w:pPr>
        <w:pStyle w:val="aa"/>
      </w:pPr>
      <w:r w:rsidRPr="00011D59">
        <w:t>Под электробезопасностью понимается система мероприятий, направленных на предотвращение вредного или опасного поражения работников электрическим током, электрической дугой и т.п.</w:t>
      </w:r>
    </w:p>
    <w:p w14:paraId="5B810BA4" w14:textId="77777777" w:rsidR="00256581" w:rsidRPr="00011D59" w:rsidRDefault="00256581" w:rsidP="00256581">
      <w:pPr>
        <w:pStyle w:val="aa"/>
      </w:pPr>
      <w:r w:rsidRPr="00011D59">
        <w:t>В помещении коворкинга «Точка кипения» отсутствует повышенная опасность поражения электрическим током, так как кабинет имеет класс опасности 1, проведена электрическая сеть со стандартным напряжением в 220В, проводка полностью заизолирована, оголенные провода и поврежденные электрические розетки не обнаружены, удлинители снабжены стандартным предохранителем. В случае происхождения аварийной ситуации помещение будет обесточено.</w:t>
      </w:r>
    </w:p>
    <w:p w14:paraId="00A8751D" w14:textId="77777777" w:rsidR="00256581" w:rsidRPr="00011D59" w:rsidRDefault="00256581" w:rsidP="00256581">
      <w:pPr>
        <w:pStyle w:val="aa"/>
      </w:pPr>
      <w:r w:rsidRPr="00011D59">
        <w:t>При неисправности какого-либо оборудования необходимо обесточить устройство и вызвать специалиста. Самостоятельно принимать дальнейшие действия запрещается, в противном случае неизбежно поражение электрическим током.</w:t>
      </w:r>
    </w:p>
    <w:p w14:paraId="59A1878A" w14:textId="77777777" w:rsidR="00256581" w:rsidRPr="00011D59" w:rsidRDefault="00256581" w:rsidP="00256581">
      <w:pPr>
        <w:pStyle w:val="aa"/>
      </w:pPr>
      <w:r w:rsidRPr="00011D59">
        <w:t>Для защиты работника от поражения электрическим током в системах электрификации устанавливается заземление. Защитное заземление – это особое, преднамеренное соединение с землей металлических нетоковедущих частей для защиты человека от поражения электричеством.</w:t>
      </w:r>
    </w:p>
    <w:p w14:paraId="24D9A735" w14:textId="0FF08A7D" w:rsidR="00256581" w:rsidRPr="00011D59" w:rsidRDefault="00256581" w:rsidP="00256581">
      <w:pPr>
        <w:pStyle w:val="aa"/>
      </w:pPr>
      <w:r w:rsidRPr="00011D59">
        <w:t>Схема типового заземления, установленного в университете согласно ГОСТ 12.1.019-2017 [</w:t>
      </w:r>
      <w:r w:rsidR="00F541CF" w:rsidRPr="00011D59">
        <w:t>31</w:t>
      </w:r>
      <w:r w:rsidRPr="00011D59">
        <w:t>] представлена на рисунке 6.</w:t>
      </w:r>
      <w:r w:rsidR="00A41B22" w:rsidRPr="00011D59">
        <w:t>3</w:t>
      </w:r>
      <w:r w:rsidRPr="00011D59">
        <w:t>.</w:t>
      </w:r>
    </w:p>
    <w:p w14:paraId="4CF054AD" w14:textId="77777777" w:rsidR="00256581" w:rsidRPr="00011D59" w:rsidRDefault="00256581" w:rsidP="00256581">
      <w:pPr>
        <w:pStyle w:val="aa"/>
      </w:pPr>
    </w:p>
    <w:p w14:paraId="3AED4212" w14:textId="77777777" w:rsidR="00256581" w:rsidRPr="00011D59" w:rsidRDefault="00256581" w:rsidP="00256581">
      <w:pPr>
        <w:pStyle w:val="aa"/>
        <w:ind w:firstLine="0"/>
        <w:jc w:val="center"/>
      </w:pPr>
      <w:r w:rsidRPr="00011D59">
        <w:rPr>
          <w:noProof/>
        </w:rPr>
        <w:lastRenderedPageBreak/>
        <w:drawing>
          <wp:inline distT="0" distB="0" distL="0" distR="0" wp14:anchorId="0BB3FB78" wp14:editId="75430237">
            <wp:extent cx="4524466" cy="2877769"/>
            <wp:effectExtent l="19050" t="19050" r="9525" b="1841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2168" b="-1"/>
                    <a:stretch/>
                  </pic:blipFill>
                  <pic:spPr bwMode="auto">
                    <a:xfrm>
                      <a:off x="0" y="0"/>
                      <a:ext cx="4592115" cy="29207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0C827C" w14:textId="02005917" w:rsidR="00256581" w:rsidRPr="00011D59" w:rsidRDefault="00256581" w:rsidP="00256581">
      <w:pPr>
        <w:pStyle w:val="aa"/>
        <w:ind w:firstLine="0"/>
        <w:jc w:val="center"/>
      </w:pPr>
      <w:r w:rsidRPr="00011D59">
        <w:t>Рисунок 6.</w:t>
      </w:r>
      <w:r w:rsidR="00A41B22" w:rsidRPr="00011D59">
        <w:t>3</w:t>
      </w:r>
      <w:r w:rsidRPr="00011D59">
        <w:t xml:space="preserve"> – Схема заземления</w:t>
      </w:r>
    </w:p>
    <w:p w14:paraId="69F68FA2" w14:textId="77777777" w:rsidR="00256581" w:rsidRPr="00011D59" w:rsidRDefault="00256581" w:rsidP="00256581">
      <w:pPr>
        <w:pStyle w:val="aa"/>
        <w:ind w:firstLine="0"/>
        <w:jc w:val="center"/>
      </w:pPr>
    </w:p>
    <w:p w14:paraId="32F129B8" w14:textId="478EA404" w:rsidR="00256581" w:rsidRPr="00011D59" w:rsidRDefault="00256581" w:rsidP="00256581">
      <w:pPr>
        <w:pStyle w:val="aa"/>
      </w:pPr>
      <w:r w:rsidRPr="00011D59">
        <w:t>Рабочее помещение соответствует стандартам, прописанным в ГОСТ 12.1.019-2017 [</w:t>
      </w:r>
      <w:r w:rsidR="00F541CF" w:rsidRPr="00011D59">
        <w:t>31</w:t>
      </w:r>
      <w:r w:rsidRPr="00011D59">
        <w:t>], что позволяет работникам продолжать трудовую деятельность без угрозы для здоровья.</w:t>
      </w:r>
    </w:p>
    <w:p w14:paraId="68DA58F3" w14:textId="77777777" w:rsidR="00256581" w:rsidRPr="00011D59" w:rsidRDefault="00256581" w:rsidP="00256581">
      <w:pPr>
        <w:pStyle w:val="23"/>
      </w:pPr>
      <w:bookmarkStart w:id="58" w:name="_Toc136455405"/>
      <w:r w:rsidRPr="00011D59">
        <w:t>6.5 Пожарная безопасность</w:t>
      </w:r>
      <w:bookmarkEnd w:id="58"/>
    </w:p>
    <w:p w14:paraId="1B934BB4" w14:textId="04FEF4D3" w:rsidR="00256581" w:rsidRPr="00011D59" w:rsidRDefault="00256581" w:rsidP="00256581">
      <w:pPr>
        <w:pStyle w:val="aa"/>
      </w:pPr>
      <w:r w:rsidRPr="00011D59">
        <w:t>Пожарная безопасность регламентируется Закон РФ от 22 июля 2008 г. N 123-ФЗ [</w:t>
      </w:r>
      <w:r w:rsidR="00F541CF" w:rsidRPr="00011D59">
        <w:t>32</w:t>
      </w:r>
      <w:r w:rsidRPr="00011D59">
        <w:t>].  Пожар – неконтролируемое горение, несущее опасность для всех работников помещений. Причинами пожара могут послужить такие неисправности, как: неисправность проводки, неисправность электронагревательных устройств. Также причинами возгорания может стать человеческий фактор: халатное отношение работников к пожарной безопасности, умышленный и неумышленный поджог.</w:t>
      </w:r>
    </w:p>
    <w:p w14:paraId="7CCC01AB" w14:textId="470A5A62" w:rsidR="00256581" w:rsidRPr="00011D59" w:rsidRDefault="00256581" w:rsidP="00256581">
      <w:pPr>
        <w:pStyle w:val="aa"/>
      </w:pPr>
      <w:r w:rsidRPr="00011D59">
        <w:t>В рассматриваемом помещении для защиты от пожара установлены датчики дыма, представленные на рисунке 6.</w:t>
      </w:r>
      <w:r w:rsidR="00A41B22" w:rsidRPr="00011D59">
        <w:t>4</w:t>
      </w:r>
      <w:r w:rsidRPr="00011D59">
        <w:t>. Принцип работы датчиков дыма заключается в том, что посылаемый луч в приборе при наличии дыма рассеивается, сигнализируя системе о наличии задымления.</w:t>
      </w:r>
    </w:p>
    <w:p w14:paraId="3968EFB0" w14:textId="77777777" w:rsidR="00256581" w:rsidRPr="00011D59" w:rsidRDefault="00256581" w:rsidP="00256581">
      <w:pPr>
        <w:pStyle w:val="aa"/>
      </w:pPr>
    </w:p>
    <w:p w14:paraId="09C00271" w14:textId="77777777" w:rsidR="00256581" w:rsidRPr="00011D59" w:rsidRDefault="00256581" w:rsidP="003836DA">
      <w:pPr>
        <w:spacing w:line="240" w:lineRule="auto"/>
        <w:jc w:val="center"/>
      </w:pPr>
      <w:r w:rsidRPr="00011D59">
        <w:rPr>
          <w:noProof/>
          <w:lang w:eastAsia="ru-RU"/>
        </w:rPr>
        <w:drawing>
          <wp:inline distT="0" distB="0" distL="0" distR="0" wp14:anchorId="5B71ABD1" wp14:editId="0BB351E6">
            <wp:extent cx="1701374" cy="1506931"/>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61268" cy="1559980"/>
                    </a:xfrm>
                    <a:prstGeom prst="rect">
                      <a:avLst/>
                    </a:prstGeom>
                  </pic:spPr>
                </pic:pic>
              </a:graphicData>
            </a:graphic>
          </wp:inline>
        </w:drawing>
      </w:r>
    </w:p>
    <w:p w14:paraId="262A51D0" w14:textId="79598A64" w:rsidR="00256581" w:rsidRPr="00011D59" w:rsidRDefault="00256581" w:rsidP="00FC6C64">
      <w:pPr>
        <w:pStyle w:val="af4"/>
        <w:numPr>
          <w:ilvl w:val="3"/>
          <w:numId w:val="38"/>
        </w:numPr>
      </w:pPr>
      <w:r w:rsidRPr="00011D59">
        <w:t>Рисунок 6.</w:t>
      </w:r>
      <w:r w:rsidR="00A41B22" w:rsidRPr="00011D59">
        <w:t>4</w:t>
      </w:r>
      <w:r w:rsidRPr="00011D59">
        <w:t xml:space="preserve"> – Датчик дыма «ИПД-3.2»</w:t>
      </w:r>
    </w:p>
    <w:p w14:paraId="7B1F141D" w14:textId="77777777" w:rsidR="00926323" w:rsidRPr="00011D59" w:rsidRDefault="00926323" w:rsidP="00926323">
      <w:pPr>
        <w:pStyle w:val="aa"/>
      </w:pPr>
    </w:p>
    <w:p w14:paraId="25CAB782" w14:textId="1B3DF8C7" w:rsidR="00256581" w:rsidRPr="00011D59" w:rsidRDefault="00256581" w:rsidP="00256581">
      <w:pPr>
        <w:pStyle w:val="aa"/>
      </w:pPr>
      <w:r w:rsidRPr="00011D59">
        <w:t xml:space="preserve">В коридорах университета расположены пожарные шиты, предусмотренные на случай возникновения возгорания. В каждом корпусе на </w:t>
      </w:r>
      <w:r w:rsidRPr="00011D59">
        <w:lastRenderedPageBreak/>
        <w:t>одном этаже установлено три таких щита. Внутреннее содержимое в каждом представлено огнетушителем и шлангом. На рисунке 6.</w:t>
      </w:r>
      <w:r w:rsidR="00A41B22" w:rsidRPr="00011D59">
        <w:t>5</w:t>
      </w:r>
      <w:r w:rsidRPr="00011D59">
        <w:t xml:space="preserve"> проиллюстрирован один из установленных щитов.</w:t>
      </w:r>
    </w:p>
    <w:p w14:paraId="6CEEB53D" w14:textId="77777777" w:rsidR="00256581" w:rsidRPr="00011D59" w:rsidRDefault="00256581" w:rsidP="00256581">
      <w:pPr>
        <w:pStyle w:val="aa"/>
      </w:pPr>
    </w:p>
    <w:p w14:paraId="1CABDC26" w14:textId="77777777" w:rsidR="00256581" w:rsidRPr="00011D59" w:rsidRDefault="00256581" w:rsidP="00256581">
      <w:pPr>
        <w:spacing w:after="0"/>
        <w:jc w:val="center"/>
      </w:pPr>
      <w:r w:rsidRPr="00011D59">
        <w:rPr>
          <w:noProof/>
        </w:rPr>
        <w:drawing>
          <wp:inline distT="0" distB="0" distL="0" distR="0" wp14:anchorId="595D419A" wp14:editId="341E1BC4">
            <wp:extent cx="2092078" cy="1687187"/>
            <wp:effectExtent l="0" t="0" r="3810" b="88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2029" r="18251"/>
                    <a:stretch/>
                  </pic:blipFill>
                  <pic:spPr bwMode="auto">
                    <a:xfrm>
                      <a:off x="0" y="0"/>
                      <a:ext cx="2131696" cy="1719138"/>
                    </a:xfrm>
                    <a:prstGeom prst="rect">
                      <a:avLst/>
                    </a:prstGeom>
                    <a:noFill/>
                    <a:ln>
                      <a:noFill/>
                    </a:ln>
                    <a:extLst>
                      <a:ext uri="{53640926-AAD7-44D8-BBD7-CCE9431645EC}">
                        <a14:shadowObscured xmlns:a14="http://schemas.microsoft.com/office/drawing/2010/main"/>
                      </a:ext>
                    </a:extLst>
                  </pic:spPr>
                </pic:pic>
              </a:graphicData>
            </a:graphic>
          </wp:inline>
        </w:drawing>
      </w:r>
    </w:p>
    <w:p w14:paraId="0829625E" w14:textId="7805BE9C" w:rsidR="00256581" w:rsidRPr="00011D59" w:rsidRDefault="00256581" w:rsidP="00256581">
      <w:pPr>
        <w:pStyle w:val="aa"/>
        <w:ind w:firstLine="0"/>
        <w:jc w:val="center"/>
      </w:pPr>
      <w:r w:rsidRPr="00011D59">
        <w:t>Рисунок 6.</w:t>
      </w:r>
      <w:r w:rsidR="00A41B22" w:rsidRPr="00011D59">
        <w:t>5</w:t>
      </w:r>
      <w:r w:rsidRPr="00011D59">
        <w:t xml:space="preserve"> – Пожарный щиток</w:t>
      </w:r>
    </w:p>
    <w:p w14:paraId="36AF6B58" w14:textId="77777777" w:rsidR="00256581" w:rsidRPr="00011D59" w:rsidRDefault="00256581" w:rsidP="00256581">
      <w:pPr>
        <w:pStyle w:val="aa"/>
      </w:pPr>
    </w:p>
    <w:p w14:paraId="02B5D57B" w14:textId="792AAC8A" w:rsidR="00256581" w:rsidRPr="00011D59" w:rsidRDefault="00256581" w:rsidP="00256581">
      <w:pPr>
        <w:pStyle w:val="aa"/>
      </w:pPr>
      <w:r w:rsidRPr="00011D59">
        <w:t>На рисунке 6.</w:t>
      </w:r>
      <w:r w:rsidR="00A41B22" w:rsidRPr="00011D59">
        <w:t>6</w:t>
      </w:r>
      <w:r w:rsidRPr="00011D59">
        <w:t xml:space="preserve"> изображен огнетушитель ОУ-2, на рисунке изображен пожарный рукав, которые установлены в вышеописанные пожарные щитки.</w:t>
      </w:r>
    </w:p>
    <w:p w14:paraId="14CB803D" w14:textId="77777777" w:rsidR="00256581" w:rsidRPr="00011D59" w:rsidRDefault="00256581" w:rsidP="00256581">
      <w:pPr>
        <w:pStyle w:val="aa"/>
      </w:pPr>
    </w:p>
    <w:p w14:paraId="5E03729C" w14:textId="77777777" w:rsidR="00256581" w:rsidRPr="00011D59" w:rsidRDefault="00256581" w:rsidP="00256581">
      <w:pPr>
        <w:spacing w:after="0" w:line="240" w:lineRule="auto"/>
        <w:jc w:val="center"/>
      </w:pPr>
      <w:r w:rsidRPr="00011D59">
        <w:rPr>
          <w:noProof/>
          <w:lang w:eastAsia="ru-RU"/>
        </w:rPr>
        <w:drawing>
          <wp:inline distT="0" distB="0" distL="0" distR="0" wp14:anchorId="4EF42EAF" wp14:editId="56141DE2">
            <wp:extent cx="912571" cy="1331778"/>
            <wp:effectExtent l="0" t="0" r="1905" b="1905"/>
            <wp:docPr id="31" name="Рисунок 31" descr="C:\Users\ilsha\Desktop\or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lsha\Desktop\orig.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939643" cy="1371286"/>
                    </a:xfrm>
                    <a:prstGeom prst="rect">
                      <a:avLst/>
                    </a:prstGeom>
                    <a:noFill/>
                    <a:ln>
                      <a:noFill/>
                    </a:ln>
                  </pic:spPr>
                </pic:pic>
              </a:graphicData>
            </a:graphic>
          </wp:inline>
        </w:drawing>
      </w:r>
      <w:r w:rsidRPr="00011D59">
        <w:rPr>
          <w:noProof/>
          <w:lang w:eastAsia="ru-RU"/>
        </w:rPr>
        <w:drawing>
          <wp:inline distT="0" distB="0" distL="0" distR="0" wp14:anchorId="58D7AFCF" wp14:editId="668BCADF">
            <wp:extent cx="1663275" cy="1317009"/>
            <wp:effectExtent l="0" t="0" r="0" b="0"/>
            <wp:docPr id="38" name="Рисунок 38" descr="Рукав пожарный Д51 20м с головкой ГР-50 и стволом РС-50: продажа, цена в  Саратове. рукава пожарные от &quot;ООО &quot;АРМСНАБ&quot;&quot; - 20380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укав пожарный Д51 20м с головкой ГР-50 и стволом РС-50: продажа, цена в  Саратове. рукава пожарные от &quot;ООО &quot;АРМСНАБ&quot;&quot; - 203800965"/>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0665" b="10153"/>
                    <a:stretch/>
                  </pic:blipFill>
                  <pic:spPr bwMode="auto">
                    <a:xfrm>
                      <a:off x="0" y="0"/>
                      <a:ext cx="1668185" cy="1320896"/>
                    </a:xfrm>
                    <a:prstGeom prst="rect">
                      <a:avLst/>
                    </a:prstGeom>
                    <a:noFill/>
                    <a:ln>
                      <a:noFill/>
                    </a:ln>
                    <a:extLst>
                      <a:ext uri="{53640926-AAD7-44D8-BBD7-CCE9431645EC}">
                        <a14:shadowObscured xmlns:a14="http://schemas.microsoft.com/office/drawing/2010/main"/>
                      </a:ext>
                    </a:extLst>
                  </pic:spPr>
                </pic:pic>
              </a:graphicData>
            </a:graphic>
          </wp:inline>
        </w:drawing>
      </w:r>
    </w:p>
    <w:p w14:paraId="463C13CA" w14:textId="6A8ABAE3" w:rsidR="00256581" w:rsidRPr="00011D59" w:rsidRDefault="00256581" w:rsidP="00FC6C64">
      <w:pPr>
        <w:pStyle w:val="af4"/>
        <w:numPr>
          <w:ilvl w:val="3"/>
          <w:numId w:val="38"/>
        </w:numPr>
      </w:pPr>
      <w:r w:rsidRPr="00011D59">
        <w:t>Рисунок 6.</w:t>
      </w:r>
      <w:r w:rsidR="00A41B22" w:rsidRPr="00011D59">
        <w:t>6</w:t>
      </w:r>
      <w:r w:rsidRPr="00011D59">
        <w:t xml:space="preserve"> – Огнетушитель ОУ-2 и пожарный рукав</w:t>
      </w:r>
    </w:p>
    <w:p w14:paraId="09D00F38" w14:textId="77777777" w:rsidR="00256581" w:rsidRPr="00011D59" w:rsidRDefault="00256581" w:rsidP="00256581">
      <w:pPr>
        <w:pStyle w:val="aa"/>
      </w:pPr>
    </w:p>
    <w:p w14:paraId="0DE47ADD" w14:textId="77777777" w:rsidR="00256581" w:rsidRPr="00011D59" w:rsidRDefault="00256581" w:rsidP="00256581">
      <w:pPr>
        <w:pStyle w:val="aa"/>
      </w:pPr>
      <w:r w:rsidRPr="00011D59">
        <w:t>Внутри огнетушителя ОУ – 2 находится углекислота и углекислый газ в жидкой форме под давлением от 5,7 до 15 Мпа, вырываясь наружу мгновенно сбивает пламя, лишая его кислорода, вследствие этого огонь не может далее гореть. Пожарный рукав имеет стандартную длину 20 м.</w:t>
      </w:r>
    </w:p>
    <w:p w14:paraId="114A2783" w14:textId="48F22AC4" w:rsidR="00256581" w:rsidRPr="00011D59" w:rsidRDefault="00256581" w:rsidP="00256581">
      <w:pPr>
        <w:pStyle w:val="aa"/>
      </w:pPr>
      <w:r w:rsidRPr="00011D59">
        <w:t>На случай возникновения пожароопасной ситуации в центральном зале Игошина расположены огнетушители. На рисунке 6.</w:t>
      </w:r>
      <w:r w:rsidR="00A41B22" w:rsidRPr="00011D59">
        <w:t>7</w:t>
      </w:r>
      <w:r w:rsidRPr="00011D59">
        <w:t xml:space="preserve"> изображена схема эвакуации из помещения.</w:t>
      </w:r>
    </w:p>
    <w:p w14:paraId="64DA7B0B" w14:textId="77777777" w:rsidR="00256581" w:rsidRPr="00011D59" w:rsidRDefault="00256581" w:rsidP="00256581">
      <w:pPr>
        <w:pStyle w:val="aa"/>
      </w:pPr>
    </w:p>
    <w:p w14:paraId="2CAF4684" w14:textId="77777777" w:rsidR="00256581" w:rsidRPr="00011D59" w:rsidRDefault="00256581" w:rsidP="00256581">
      <w:pPr>
        <w:pStyle w:val="aa"/>
        <w:ind w:firstLine="0"/>
        <w:jc w:val="center"/>
        <w:rPr>
          <w:lang w:val="en-US"/>
        </w:rPr>
      </w:pPr>
      <w:r w:rsidRPr="00011D59">
        <w:rPr>
          <w:noProof/>
          <w:lang w:val="en-US"/>
        </w:rPr>
        <w:drawing>
          <wp:inline distT="0" distB="0" distL="0" distR="0" wp14:anchorId="102A2731" wp14:editId="51228FFF">
            <wp:extent cx="3725240" cy="1952888"/>
            <wp:effectExtent l="19050" t="19050" r="27940" b="285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7266" b="14218"/>
                    <a:stretch/>
                  </pic:blipFill>
                  <pic:spPr bwMode="auto">
                    <a:xfrm>
                      <a:off x="0" y="0"/>
                      <a:ext cx="3777316" cy="198018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30F08C" w14:textId="22D7E87B" w:rsidR="00256581" w:rsidRPr="00011D59" w:rsidRDefault="00256581" w:rsidP="00FC6C64">
      <w:pPr>
        <w:pStyle w:val="af4"/>
        <w:numPr>
          <w:ilvl w:val="3"/>
          <w:numId w:val="38"/>
        </w:numPr>
      </w:pPr>
      <w:r w:rsidRPr="00011D59">
        <w:t>Рисунок 6.</w:t>
      </w:r>
      <w:r w:rsidR="00A41B22" w:rsidRPr="00011D59">
        <w:t>7</w:t>
      </w:r>
      <w:r w:rsidRPr="00011D59">
        <w:t xml:space="preserve"> – Схема эвакуации из помещения</w:t>
      </w:r>
    </w:p>
    <w:p w14:paraId="46C555DB" w14:textId="77777777" w:rsidR="00256581" w:rsidRPr="00011D59" w:rsidRDefault="00256581" w:rsidP="00256581">
      <w:pPr>
        <w:pStyle w:val="23"/>
        <w:spacing w:before="0"/>
      </w:pPr>
      <w:bookmarkStart w:id="59" w:name="_Toc136455406"/>
      <w:r w:rsidRPr="00011D59">
        <w:lastRenderedPageBreak/>
        <w:t>6.6 Обеспечение безопасности в условиях ЧС</w:t>
      </w:r>
      <w:bookmarkEnd w:id="59"/>
    </w:p>
    <w:p w14:paraId="1B7B7E04" w14:textId="710FD7F9" w:rsidR="00256581" w:rsidRPr="00011D59" w:rsidRDefault="00256581" w:rsidP="00256581">
      <w:pPr>
        <w:pStyle w:val="aa"/>
      </w:pPr>
      <w:r w:rsidRPr="00011D59">
        <w:t>В случае возникновения чрезвычайных ситуаций социального характера или пожара на каждом этаже учебных корпусов здания установлена схема эвакуации в случаях чрезвычайных ситуаций. На рисунке 6.</w:t>
      </w:r>
      <w:r w:rsidR="00A41B22" w:rsidRPr="00011D59">
        <w:t>8</w:t>
      </w:r>
      <w:r w:rsidRPr="00011D59">
        <w:t xml:space="preserve"> представлена схема эвакуации, расположенная перед входом в помещение «Точки кипения».</w:t>
      </w:r>
    </w:p>
    <w:p w14:paraId="6B9E0F8E" w14:textId="77777777" w:rsidR="00256581" w:rsidRPr="00011D59" w:rsidRDefault="00256581" w:rsidP="00256581">
      <w:pPr>
        <w:pStyle w:val="aa"/>
      </w:pPr>
    </w:p>
    <w:p w14:paraId="29C7ABF4" w14:textId="77777777" w:rsidR="00256581" w:rsidRPr="00011D59" w:rsidRDefault="00256581" w:rsidP="00256581">
      <w:pPr>
        <w:spacing w:after="0"/>
        <w:jc w:val="center"/>
      </w:pPr>
      <w:r w:rsidRPr="00011D59">
        <w:rPr>
          <w:noProof/>
        </w:rPr>
        <w:drawing>
          <wp:inline distT="0" distB="0" distL="0" distR="0" wp14:anchorId="52278782" wp14:editId="0B184CA5">
            <wp:extent cx="4081198" cy="2999232"/>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7328" t="7557" r="17926" b="9894"/>
                    <a:stretch/>
                  </pic:blipFill>
                  <pic:spPr bwMode="auto">
                    <a:xfrm>
                      <a:off x="0" y="0"/>
                      <a:ext cx="4157874" cy="3055580"/>
                    </a:xfrm>
                    <a:prstGeom prst="rect">
                      <a:avLst/>
                    </a:prstGeom>
                    <a:noFill/>
                    <a:ln>
                      <a:noFill/>
                    </a:ln>
                    <a:extLst>
                      <a:ext uri="{53640926-AAD7-44D8-BBD7-CCE9431645EC}">
                        <a14:shadowObscured xmlns:a14="http://schemas.microsoft.com/office/drawing/2010/main"/>
                      </a:ext>
                    </a:extLst>
                  </pic:spPr>
                </pic:pic>
              </a:graphicData>
            </a:graphic>
          </wp:inline>
        </w:drawing>
      </w:r>
    </w:p>
    <w:p w14:paraId="6C1C82BC" w14:textId="53FF4992" w:rsidR="00256581" w:rsidRPr="00011D59" w:rsidRDefault="00256581" w:rsidP="00FC6C64">
      <w:pPr>
        <w:pStyle w:val="af4"/>
        <w:numPr>
          <w:ilvl w:val="3"/>
          <w:numId w:val="38"/>
        </w:numPr>
      </w:pPr>
      <w:r w:rsidRPr="00011D59">
        <w:t>Рисунок 6.</w:t>
      </w:r>
      <w:r w:rsidR="00A41B22" w:rsidRPr="00011D59">
        <w:t>8</w:t>
      </w:r>
      <w:r w:rsidRPr="00011D59">
        <w:t xml:space="preserve"> – Схема эвакуации</w:t>
      </w:r>
    </w:p>
    <w:p w14:paraId="1CD050FF" w14:textId="77777777" w:rsidR="00256581" w:rsidRPr="00011D59" w:rsidRDefault="00256581" w:rsidP="00256581">
      <w:pPr>
        <w:pStyle w:val="aa"/>
      </w:pPr>
    </w:p>
    <w:p w14:paraId="29B0D0C1" w14:textId="19C7706A" w:rsidR="00256581" w:rsidRPr="00011D59" w:rsidRDefault="00256581" w:rsidP="00AF55B4">
      <w:pPr>
        <w:pStyle w:val="aa"/>
      </w:pPr>
      <w:r w:rsidRPr="00011D59">
        <w:t>В случае возникновения чрезвычайной ситуации люди, находящиеся в данном помещении, должны без спешки и давки проследовать по лестнице к выходу корпуса Г здания университета.</w:t>
      </w:r>
      <w:r w:rsidR="00AF55B4" w:rsidRPr="00011D59">
        <w:t xml:space="preserve"> </w:t>
      </w:r>
      <w:r w:rsidRPr="00011D59">
        <w:t>Здание соответствует всем необходимым стандартам для проведения учебных занятий.</w:t>
      </w:r>
    </w:p>
    <w:p w14:paraId="2169CA0A" w14:textId="77777777" w:rsidR="00256581" w:rsidRPr="00011D59" w:rsidRDefault="00256581" w:rsidP="00256581">
      <w:pPr>
        <w:pStyle w:val="23"/>
        <w:spacing w:before="0"/>
      </w:pPr>
      <w:bookmarkStart w:id="60" w:name="_Toc74644077"/>
      <w:bookmarkStart w:id="61" w:name="_Toc74820800"/>
      <w:bookmarkStart w:id="62" w:name="_Toc136455407"/>
      <w:r w:rsidRPr="00011D59">
        <w:t xml:space="preserve">6.7 </w:t>
      </w:r>
      <w:bookmarkEnd w:id="60"/>
      <w:bookmarkEnd w:id="61"/>
      <w:r w:rsidRPr="00011D59">
        <w:t>Вывод по главе</w:t>
      </w:r>
      <w:bookmarkEnd w:id="62"/>
    </w:p>
    <w:p w14:paraId="7278AB49" w14:textId="77777777" w:rsidR="00256581" w:rsidRPr="00011D59" w:rsidRDefault="00256581" w:rsidP="00256581">
      <w:pPr>
        <w:pStyle w:val="aa"/>
      </w:pPr>
      <w:r w:rsidRPr="00011D59">
        <w:t>Из проведенного анализа в рамках данного раздела, можно сделать вывод о соответствии рабочего пространства помещения коворкинга «Точка Кипения» всем необходимым требованиям для проведения трудовой деятельности. Помещение оснащено всем необходимым для комфортной работы и проведения мероприятий. Эргономика помещения соответствует необходимым параметрам для выполнения работ. На случай происхождения чрезвычайных ситуаций помещение оснащено огнетушителями. При необходимости эвакуации в коридоре около входа в коворкинг установлена схема, сообщающая маршрут эвакуации из здания.</w:t>
      </w:r>
    </w:p>
    <w:p w14:paraId="1A4FFE91" w14:textId="77777777" w:rsidR="00256581" w:rsidRPr="00011D59" w:rsidRDefault="00256581" w:rsidP="00256581">
      <w:pPr>
        <w:pStyle w:val="aa"/>
      </w:pPr>
    </w:p>
    <w:p w14:paraId="09E5BBA6" w14:textId="18B445FA" w:rsidR="00256581" w:rsidRPr="00011D59" w:rsidRDefault="00256581" w:rsidP="00256581">
      <w:r w:rsidRPr="00011D59">
        <w:br w:type="page"/>
      </w:r>
    </w:p>
    <w:p w14:paraId="56ED347A" w14:textId="5B658C04" w:rsidR="00CE5268" w:rsidRPr="00011D59" w:rsidRDefault="00CE5268" w:rsidP="00BE570C">
      <w:pPr>
        <w:pStyle w:val="12"/>
        <w:spacing w:before="0" w:after="60"/>
        <w:ind w:firstLine="0"/>
        <w:jc w:val="center"/>
      </w:pPr>
      <w:bookmarkStart w:id="63" w:name="_Toc136455408"/>
      <w:r w:rsidRPr="00011D59">
        <w:lastRenderedPageBreak/>
        <w:t>Заключение</w:t>
      </w:r>
      <w:bookmarkEnd w:id="63"/>
    </w:p>
    <w:p w14:paraId="0EE2B676" w14:textId="2E54C38C" w:rsidR="009C1C36" w:rsidRPr="00011D59" w:rsidRDefault="009C1C36" w:rsidP="009C1C36">
      <w:pPr>
        <w:pStyle w:val="aa"/>
      </w:pPr>
      <w:r w:rsidRPr="00011D59">
        <w:t>В</w:t>
      </w:r>
      <w:r w:rsidR="002F613C" w:rsidRPr="00011D59">
        <w:t xml:space="preserve"> </w:t>
      </w:r>
      <w:r w:rsidR="000B0619" w:rsidRPr="00011D59">
        <w:t>результате</w:t>
      </w:r>
      <w:r w:rsidR="002F613C" w:rsidRPr="00011D59">
        <w:t xml:space="preserve"> выполнения </w:t>
      </w:r>
      <w:r w:rsidR="00062CCC" w:rsidRPr="00011D59">
        <w:t>выпускной квалификационной</w:t>
      </w:r>
      <w:r w:rsidR="002F613C" w:rsidRPr="00011D59">
        <w:t xml:space="preserve"> работы был проведен анализ проблем учета посещаемости мероприятий студентами ИРНИТУ</w:t>
      </w:r>
      <w:r w:rsidR="00B02E80" w:rsidRPr="00011D59">
        <w:t>, поставлены основные цели и задачи.</w:t>
      </w:r>
    </w:p>
    <w:p w14:paraId="74AF77D9" w14:textId="6DA1C3C2" w:rsidR="0032587C" w:rsidRPr="00011D59" w:rsidRDefault="0032587C" w:rsidP="009C1C36">
      <w:pPr>
        <w:pStyle w:val="aa"/>
      </w:pPr>
      <w:r w:rsidRPr="00011D59">
        <w:t>В ходе выполнения поставленных задач был произведен анализ проблем процесса регистрации студентов на мероприятия и последующего подтверждения фактического присутствия.</w:t>
      </w:r>
    </w:p>
    <w:p w14:paraId="71DFCE1A" w14:textId="71E5796E" w:rsidR="0032587C" w:rsidRPr="00011D59" w:rsidRDefault="0032587C" w:rsidP="009C1C36">
      <w:pPr>
        <w:pStyle w:val="aa"/>
      </w:pPr>
      <w:r w:rsidRPr="00011D59">
        <w:t xml:space="preserve">Разработанное мобильное приложение </w:t>
      </w:r>
      <w:r w:rsidR="000B0619" w:rsidRPr="00011D59">
        <w:t>является частью информационной системы «Рейтинг студента».</w:t>
      </w:r>
    </w:p>
    <w:p w14:paraId="6B5C4EB0" w14:textId="39A0A934" w:rsidR="000B0619" w:rsidRPr="00011D59" w:rsidRDefault="000B0619" w:rsidP="000B0619">
      <w:pPr>
        <w:pStyle w:val="aa"/>
      </w:pPr>
      <w:r w:rsidRPr="00011D59">
        <w:t>В ре</w:t>
      </w:r>
      <w:r w:rsidR="00DE70D3" w:rsidRPr="00011D59">
        <w:t>зультате выли решены следующие задачи:</w:t>
      </w:r>
    </w:p>
    <w:p w14:paraId="63881172" w14:textId="3C4660DC" w:rsidR="00DE70D3" w:rsidRPr="00011D59" w:rsidRDefault="004465E4" w:rsidP="00FC6C64">
      <w:pPr>
        <w:pStyle w:val="aa"/>
        <w:numPr>
          <w:ilvl w:val="0"/>
          <w:numId w:val="47"/>
        </w:numPr>
        <w:ind w:left="0" w:firstLine="709"/>
      </w:pPr>
      <w:r w:rsidRPr="00011D59">
        <w:t>Изучен процесс регистрации студентов на мероприятия.</w:t>
      </w:r>
    </w:p>
    <w:p w14:paraId="72FEB581" w14:textId="280FEE2C" w:rsidR="004465E4" w:rsidRPr="00011D59" w:rsidRDefault="004465E4" w:rsidP="00FC6C64">
      <w:pPr>
        <w:pStyle w:val="aa"/>
        <w:numPr>
          <w:ilvl w:val="0"/>
          <w:numId w:val="47"/>
        </w:numPr>
        <w:ind w:left="0" w:firstLine="709"/>
      </w:pPr>
      <w:r w:rsidRPr="00011D59">
        <w:t>Выполнен анализ предметной области.</w:t>
      </w:r>
    </w:p>
    <w:p w14:paraId="0630E8CD" w14:textId="5EFCD72E" w:rsidR="004465E4" w:rsidRPr="00011D59" w:rsidRDefault="00075D91" w:rsidP="00FC6C64">
      <w:pPr>
        <w:pStyle w:val="aa"/>
        <w:numPr>
          <w:ilvl w:val="0"/>
          <w:numId w:val="47"/>
        </w:numPr>
        <w:ind w:left="0" w:firstLine="709"/>
      </w:pPr>
      <w:r w:rsidRPr="00011D59">
        <w:t>Сформулирован перечень требований для мобильного приложения.</w:t>
      </w:r>
    </w:p>
    <w:p w14:paraId="24D7DEA6" w14:textId="7D427E63" w:rsidR="00075D91" w:rsidRPr="00011D59" w:rsidRDefault="00075D91" w:rsidP="00FC6C64">
      <w:pPr>
        <w:pStyle w:val="aa"/>
        <w:numPr>
          <w:ilvl w:val="0"/>
          <w:numId w:val="47"/>
        </w:numPr>
        <w:ind w:left="0" w:firstLine="709"/>
      </w:pPr>
      <w:r w:rsidRPr="00011D59">
        <w:t>Выполнено проектирование мобильного приложения.</w:t>
      </w:r>
    </w:p>
    <w:p w14:paraId="7AF7859C" w14:textId="5BE661FB" w:rsidR="00075D91" w:rsidRPr="00011D59" w:rsidRDefault="004A70F1" w:rsidP="00FC6C64">
      <w:pPr>
        <w:pStyle w:val="aa"/>
        <w:numPr>
          <w:ilvl w:val="0"/>
          <w:numId w:val="47"/>
        </w:numPr>
        <w:ind w:left="0" w:firstLine="709"/>
      </w:pPr>
      <w:r w:rsidRPr="00011D59">
        <w:t>Реализовано мобильное приложение, состоящее из двух модулей: для ролей «Студент» и «Ответственный за мероприятие».</w:t>
      </w:r>
    </w:p>
    <w:p w14:paraId="60E54587" w14:textId="38BECDF2" w:rsidR="00B076A8" w:rsidRPr="00011D59" w:rsidRDefault="00B076A8" w:rsidP="00B076A8">
      <w:pPr>
        <w:pStyle w:val="aa"/>
      </w:pPr>
      <w:r w:rsidRPr="00011D59">
        <w:t>Для студентов приложение предоставляет возможность просматривать информации о мероприятии, регистрироваться на них и получать уникальные QR-коды участников мероприятия и зрителей.</w:t>
      </w:r>
    </w:p>
    <w:p w14:paraId="3049D00C" w14:textId="5FD7F3B3" w:rsidR="0057067B" w:rsidRPr="00011D59" w:rsidRDefault="00B076A8" w:rsidP="00B076A8">
      <w:pPr>
        <w:pStyle w:val="aa"/>
      </w:pPr>
      <w:r w:rsidRPr="00011D59">
        <w:t>Для ответственных за мероприятия приложение предлаг</w:t>
      </w:r>
      <w:r w:rsidR="0044536C" w:rsidRPr="00011D59">
        <w:t xml:space="preserve">ает возможность </w:t>
      </w:r>
      <w:r w:rsidRPr="00011D59">
        <w:t xml:space="preserve">считывания QR-кода и </w:t>
      </w:r>
      <w:r w:rsidR="0044536C" w:rsidRPr="00011D59">
        <w:t xml:space="preserve">последующего </w:t>
      </w:r>
      <w:r w:rsidRPr="00011D59">
        <w:t>подтверждения фактического присутствия студент</w:t>
      </w:r>
      <w:r w:rsidR="0044536C" w:rsidRPr="00011D59">
        <w:t>ов</w:t>
      </w:r>
      <w:r w:rsidRPr="00011D59">
        <w:t xml:space="preserve"> на мероприятии</w:t>
      </w:r>
      <w:r w:rsidR="0044536C" w:rsidRPr="00011D59">
        <w:t xml:space="preserve"> с помощью камеру устройства.</w:t>
      </w:r>
    </w:p>
    <w:p w14:paraId="7AAD0FE3" w14:textId="76778BF3" w:rsidR="00A06EDF" w:rsidRPr="00011D59" w:rsidRDefault="00A06EDF" w:rsidP="00B076A8">
      <w:pPr>
        <w:pStyle w:val="aa"/>
      </w:pPr>
      <w:r w:rsidRPr="00011D59">
        <w:t xml:space="preserve">Разработанное мобильное приложение </w:t>
      </w:r>
      <w:r w:rsidR="00496978" w:rsidRPr="00011D59">
        <w:t>повышает эффективност</w:t>
      </w:r>
      <w:r w:rsidR="00D61FAE" w:rsidRPr="00011D59">
        <w:t>ь</w:t>
      </w:r>
      <w:r w:rsidR="00652EDA" w:rsidRPr="00011D59">
        <w:t xml:space="preserve"> </w:t>
      </w:r>
      <w:r w:rsidRPr="00011D59">
        <w:t>процесс</w:t>
      </w:r>
      <w:r w:rsidR="00496978" w:rsidRPr="00011D59">
        <w:t>а</w:t>
      </w:r>
      <w:r w:rsidRPr="00011D59">
        <w:t xml:space="preserve"> регистрации на мероприятия и </w:t>
      </w:r>
      <w:r w:rsidR="00FF0616" w:rsidRPr="00011D59">
        <w:t>уменьшает время подтверждения фактического присутствия студентов на 45 минут.</w:t>
      </w:r>
      <w:r w:rsidR="00652EDA" w:rsidRPr="00011D59">
        <w:t xml:space="preserve"> Следовательно, процесс оптимизирован, цель достигнута.</w:t>
      </w:r>
    </w:p>
    <w:p w14:paraId="4211F252" w14:textId="458A1CEA" w:rsidR="00CE5268" w:rsidRPr="00011D59" w:rsidRDefault="00CE5268">
      <w:pPr>
        <w:rPr>
          <w:rFonts w:ascii="Times New Roman" w:hAnsi="Times New Roman"/>
          <w:color w:val="000000" w:themeColor="text1"/>
          <w:sz w:val="28"/>
          <w:lang w:eastAsia="ru-RU"/>
        </w:rPr>
      </w:pPr>
      <w:r w:rsidRPr="00011D59">
        <w:br w:type="page"/>
      </w:r>
    </w:p>
    <w:p w14:paraId="00BC30F8" w14:textId="77777777" w:rsidR="00CE5268" w:rsidRPr="00011D59" w:rsidRDefault="00CE5268" w:rsidP="00BE570C">
      <w:pPr>
        <w:pStyle w:val="12"/>
        <w:spacing w:before="0" w:after="60"/>
        <w:ind w:firstLine="0"/>
        <w:jc w:val="center"/>
      </w:pPr>
      <w:bookmarkStart w:id="64" w:name="_Toc136455409"/>
      <w:r w:rsidRPr="00011D59">
        <w:lastRenderedPageBreak/>
        <w:t>Список использованных источников</w:t>
      </w:r>
      <w:bookmarkEnd w:id="64"/>
    </w:p>
    <w:p w14:paraId="11546F0D" w14:textId="29B55BE9" w:rsidR="00566383" w:rsidRPr="003102D1" w:rsidRDefault="00566383" w:rsidP="002D4A7F">
      <w:pPr>
        <w:pStyle w:val="aa"/>
        <w:numPr>
          <w:ilvl w:val="0"/>
          <w:numId w:val="54"/>
        </w:numPr>
        <w:ind w:left="0" w:firstLine="709"/>
      </w:pPr>
      <w:r w:rsidRPr="00011D59">
        <w:t>Рейтинг</w:t>
      </w:r>
      <w:r w:rsidRPr="00B90C40">
        <w:t xml:space="preserve"> // </w:t>
      </w:r>
      <w:r w:rsidRPr="00011D59">
        <w:t>ИРНИТУ</w:t>
      </w:r>
      <w:r w:rsidR="00B90C40">
        <w:t>.</w:t>
      </w:r>
      <w:r w:rsidRPr="00B90C40">
        <w:t xml:space="preserve"> </w:t>
      </w:r>
      <w:r w:rsidR="00D14760" w:rsidRPr="00B90C40">
        <w:t>–</w:t>
      </w:r>
      <w:r w:rsidRPr="00B90C40">
        <w:t xml:space="preserve"> </w:t>
      </w:r>
      <w:r w:rsidRPr="00B90C40">
        <w:rPr>
          <w:lang w:val="en-US"/>
        </w:rPr>
        <w:t>URL</w:t>
      </w:r>
      <w:r w:rsidRPr="00B90C40">
        <w:t xml:space="preserve">: </w:t>
      </w:r>
      <w:hyperlink r:id="rId75" w:history="1">
        <w:r w:rsidR="003102D1" w:rsidRPr="00B90C40">
          <w:rPr>
            <w:rStyle w:val="ad"/>
            <w:lang w:val="en-US"/>
          </w:rPr>
          <w:t>https</w:t>
        </w:r>
        <w:r w:rsidR="003102D1" w:rsidRPr="00B90C40">
          <w:rPr>
            <w:rStyle w:val="ad"/>
          </w:rPr>
          <w:t>://</w:t>
        </w:r>
        <w:r w:rsidR="003102D1" w:rsidRPr="00B90C40">
          <w:rPr>
            <w:rStyle w:val="ad"/>
            <w:lang w:val="en-US"/>
          </w:rPr>
          <w:t>www</w:t>
        </w:r>
        <w:r w:rsidR="003102D1" w:rsidRPr="00B90C40">
          <w:rPr>
            <w:rStyle w:val="ad"/>
          </w:rPr>
          <w:t>.</w:t>
        </w:r>
        <w:proofErr w:type="spellStart"/>
        <w:r w:rsidR="003102D1" w:rsidRPr="00B90C40">
          <w:rPr>
            <w:rStyle w:val="ad"/>
            <w:lang w:val="en-US"/>
          </w:rPr>
          <w:t>istu</w:t>
        </w:r>
        <w:proofErr w:type="spellEnd"/>
        <w:r w:rsidR="003102D1" w:rsidRPr="00B90C40">
          <w:rPr>
            <w:rStyle w:val="ad"/>
          </w:rPr>
          <w:t>.</w:t>
        </w:r>
        <w:proofErr w:type="spellStart"/>
        <w:r w:rsidR="003102D1" w:rsidRPr="00B90C40">
          <w:rPr>
            <w:rStyle w:val="ad"/>
            <w:lang w:val="en-US"/>
          </w:rPr>
          <w:t>edu</w:t>
        </w:r>
        <w:proofErr w:type="spellEnd"/>
        <w:r w:rsidR="003102D1" w:rsidRPr="00B90C40">
          <w:rPr>
            <w:rStyle w:val="ad"/>
          </w:rPr>
          <w:t>/</w:t>
        </w:r>
      </w:hyperlink>
      <w:r w:rsidR="003102D1" w:rsidRPr="00B90C40">
        <w:t xml:space="preserve"> </w:t>
      </w:r>
      <w:proofErr w:type="spellStart"/>
      <w:r w:rsidRPr="003102D1">
        <w:rPr>
          <w:lang w:val="en-US"/>
        </w:rPr>
        <w:t>studentu</w:t>
      </w:r>
      <w:proofErr w:type="spellEnd"/>
      <w:r w:rsidRPr="00B90C40">
        <w:t>/</w:t>
      </w:r>
      <w:proofErr w:type="spellStart"/>
      <w:r w:rsidRPr="003102D1">
        <w:rPr>
          <w:lang w:val="en-US"/>
        </w:rPr>
        <w:t>stipendiya</w:t>
      </w:r>
      <w:proofErr w:type="spellEnd"/>
      <w:r w:rsidRPr="00B90C40">
        <w:t>/</w:t>
      </w:r>
      <w:proofErr w:type="spellStart"/>
      <w:r w:rsidRPr="003102D1">
        <w:rPr>
          <w:lang w:val="en-US"/>
        </w:rPr>
        <w:t>reyting</w:t>
      </w:r>
      <w:proofErr w:type="spellEnd"/>
      <w:r w:rsidRPr="00B90C40">
        <w:t xml:space="preserve"> </w:t>
      </w:r>
      <w:r w:rsidRPr="003102D1">
        <w:t>(</w:t>
      </w:r>
      <w:r w:rsidRPr="00011D59">
        <w:t>дата</w:t>
      </w:r>
      <w:r w:rsidRPr="003102D1">
        <w:t xml:space="preserve"> </w:t>
      </w:r>
      <w:r w:rsidRPr="00011D59">
        <w:t>обращения</w:t>
      </w:r>
      <w:r w:rsidRPr="003102D1">
        <w:t xml:space="preserve">: 27.04.2023). </w:t>
      </w:r>
    </w:p>
    <w:p w14:paraId="066D8C0B" w14:textId="6D1AD67F" w:rsidR="009C34C0" w:rsidRPr="00011D59" w:rsidRDefault="009C34C0" w:rsidP="00F541CF">
      <w:pPr>
        <w:pStyle w:val="aa"/>
        <w:numPr>
          <w:ilvl w:val="0"/>
          <w:numId w:val="54"/>
        </w:numPr>
        <w:ind w:left="0" w:firstLine="709"/>
      </w:pPr>
      <w:r w:rsidRPr="00011D59">
        <w:t xml:space="preserve">Кунгурцев А.Б. Метод построения словарей предметных областей для извлечения фактов из текстов на естественном языке </w:t>
      </w:r>
      <w:r w:rsidR="00B619E7">
        <w:t>/</w:t>
      </w:r>
      <w:r w:rsidR="00B619E7" w:rsidRPr="00B619E7">
        <w:t xml:space="preserve"> </w:t>
      </w:r>
      <w:r w:rsidR="00B619E7" w:rsidRPr="00011D59">
        <w:t xml:space="preserve">Кунгурцев А.Б., </w:t>
      </w:r>
      <w:proofErr w:type="spellStart"/>
      <w:r w:rsidR="00B619E7" w:rsidRPr="00011D59">
        <w:t>Бородавкин</w:t>
      </w:r>
      <w:proofErr w:type="spellEnd"/>
      <w:r w:rsidR="00B619E7" w:rsidRPr="00011D59">
        <w:t xml:space="preserve"> С.Н., Голуб А.П. </w:t>
      </w:r>
      <w:r w:rsidRPr="00011D59">
        <w:t xml:space="preserve">// Восточно-Европейский журнал передовых технологий. </w:t>
      </w:r>
      <w:r w:rsidR="00F541CF" w:rsidRPr="00011D59">
        <w:t>–</w:t>
      </w:r>
      <w:r w:rsidRPr="00011D59">
        <w:t xml:space="preserve"> 2010. </w:t>
      </w:r>
      <w:r w:rsidR="00F541CF" w:rsidRPr="00011D59">
        <w:t>–</w:t>
      </w:r>
      <w:r w:rsidRPr="00011D59">
        <w:t xml:space="preserve"> №43. </w:t>
      </w:r>
      <w:r w:rsidR="00F541CF" w:rsidRPr="00011D59">
        <w:t>–</w:t>
      </w:r>
      <w:r w:rsidRPr="00011D59">
        <w:t xml:space="preserve"> С. 32-36. </w:t>
      </w:r>
    </w:p>
    <w:p w14:paraId="48DFB542" w14:textId="28846C94" w:rsidR="002A48EB" w:rsidRPr="00011D59" w:rsidRDefault="002A48EB" w:rsidP="002D4A7F">
      <w:pPr>
        <w:pStyle w:val="aa"/>
        <w:numPr>
          <w:ilvl w:val="0"/>
          <w:numId w:val="54"/>
        </w:numPr>
        <w:ind w:left="0" w:firstLine="709"/>
      </w:pPr>
      <w:r w:rsidRPr="00011D59">
        <w:t xml:space="preserve">ГОСТ Р 59383-2021. Информационные технологии. </w:t>
      </w:r>
      <w:r w:rsidR="002F1930" w:rsidRPr="00011D59">
        <w:t>Методы и средства обеспечения безопасности</w:t>
      </w:r>
      <w:r w:rsidRPr="00011D59">
        <w:t>. Основы управления доступом</w:t>
      </w:r>
      <w:r w:rsidR="00F23794" w:rsidRPr="00011D59">
        <w:t>.</w:t>
      </w:r>
    </w:p>
    <w:p w14:paraId="10E6FEB5" w14:textId="6DC01F3E" w:rsidR="00F23794" w:rsidRPr="00011D59" w:rsidRDefault="00F23794" w:rsidP="002D4A7F">
      <w:pPr>
        <w:pStyle w:val="aa"/>
        <w:numPr>
          <w:ilvl w:val="0"/>
          <w:numId w:val="54"/>
        </w:numPr>
        <w:ind w:left="0" w:firstLine="709"/>
      </w:pPr>
      <w:proofErr w:type="spellStart"/>
      <w:r w:rsidRPr="00011D59">
        <w:t>Владымцев</w:t>
      </w:r>
      <w:proofErr w:type="spellEnd"/>
      <w:r w:rsidRPr="00011D59">
        <w:t xml:space="preserve"> Н.В. Принцип моделирования бизнес-процессов в стандарте IDEF0</w:t>
      </w:r>
      <w:r w:rsidR="002F1930" w:rsidRPr="002F1930">
        <w:t xml:space="preserve"> / </w:t>
      </w:r>
      <w:proofErr w:type="spellStart"/>
      <w:r w:rsidR="002F1930" w:rsidRPr="00011D59">
        <w:t>Владымцев</w:t>
      </w:r>
      <w:proofErr w:type="spellEnd"/>
      <w:r w:rsidR="002F1930" w:rsidRPr="00011D59">
        <w:t xml:space="preserve"> Н.В., </w:t>
      </w:r>
      <w:proofErr w:type="spellStart"/>
      <w:r w:rsidR="002F1930" w:rsidRPr="00011D59">
        <w:t>Извольская</w:t>
      </w:r>
      <w:proofErr w:type="spellEnd"/>
      <w:r w:rsidR="002F1930" w:rsidRPr="00011D59">
        <w:t xml:space="preserve"> И.В.</w:t>
      </w:r>
      <w:r w:rsidRPr="00011D59">
        <w:t xml:space="preserve"> // Экономический анализ: теория и практика. </w:t>
      </w:r>
      <w:r w:rsidR="00577B8E" w:rsidRPr="00011D59">
        <w:t>–</w:t>
      </w:r>
      <w:r w:rsidRPr="00011D59">
        <w:t xml:space="preserve"> 2008. </w:t>
      </w:r>
      <w:r w:rsidR="00577B8E" w:rsidRPr="00011D59">
        <w:t>–</w:t>
      </w:r>
      <w:r w:rsidRPr="00011D59">
        <w:t xml:space="preserve"> №114. </w:t>
      </w:r>
      <w:r w:rsidR="00577B8E" w:rsidRPr="00011D59">
        <w:t>–</w:t>
      </w:r>
      <w:r w:rsidRPr="00011D59">
        <w:t xml:space="preserve"> С. 11-17.</w:t>
      </w:r>
    </w:p>
    <w:p w14:paraId="3FF8127F" w14:textId="08B26925" w:rsidR="00834580" w:rsidRPr="00011D59" w:rsidRDefault="00834580" w:rsidP="002D4A7F">
      <w:pPr>
        <w:pStyle w:val="aa"/>
        <w:numPr>
          <w:ilvl w:val="0"/>
          <w:numId w:val="54"/>
        </w:numPr>
        <w:ind w:left="0" w:firstLine="709"/>
      </w:pPr>
      <w:r w:rsidRPr="00011D59">
        <w:t>Новиков Ф.А. Учебно-методическое пособие по дисциплине «Анализ и проектирование на UML».</w:t>
      </w:r>
      <w:r w:rsidR="00CB7F4A" w:rsidRPr="00CB7F4A">
        <w:t xml:space="preserve"> / </w:t>
      </w:r>
      <w:r w:rsidR="00CB7F4A" w:rsidRPr="00011D59">
        <w:t>Новиков Ф.А.</w:t>
      </w:r>
      <w:r w:rsidRPr="00011D59">
        <w:t xml:space="preserve"> </w:t>
      </w:r>
      <w:r w:rsidR="004137F4" w:rsidRPr="00011D59">
        <w:t>–</w:t>
      </w:r>
      <w:r w:rsidRPr="00011D59">
        <w:t xml:space="preserve"> СПб: СПбГУ ИТМО, 2007. </w:t>
      </w:r>
      <w:r w:rsidR="004137F4" w:rsidRPr="00011D59">
        <w:t>–</w:t>
      </w:r>
      <w:r w:rsidRPr="00011D59">
        <w:t xml:space="preserve"> 286 с.</w:t>
      </w:r>
    </w:p>
    <w:p w14:paraId="043B12FA" w14:textId="2D93C04E" w:rsidR="009C34C0" w:rsidRPr="00011D59" w:rsidRDefault="009C34C0" w:rsidP="002D4A7F">
      <w:pPr>
        <w:pStyle w:val="aa"/>
        <w:numPr>
          <w:ilvl w:val="0"/>
          <w:numId w:val="54"/>
        </w:numPr>
        <w:ind w:left="0" w:firstLine="709"/>
      </w:pPr>
      <w:r w:rsidRPr="00011D59">
        <w:t>О ПРОЕКТЕ // RUNET</w:t>
      </w:r>
      <w:r w:rsidR="00B90C40">
        <w:t>.</w:t>
      </w:r>
      <w:r w:rsidRPr="00011D59">
        <w:t xml:space="preserve"> </w:t>
      </w:r>
      <w:r w:rsidR="00B619E7">
        <w:t>–</w:t>
      </w:r>
      <w:r w:rsidRPr="00011D59">
        <w:t xml:space="preserve"> URL: https://runet-id.com/page/info/about (дата обращения: 29.04.2023).</w:t>
      </w:r>
    </w:p>
    <w:p w14:paraId="35F553AD" w14:textId="18452ED4" w:rsidR="007F6569" w:rsidRPr="00011D59" w:rsidRDefault="007F6569" w:rsidP="002D4A7F">
      <w:pPr>
        <w:pStyle w:val="aa"/>
        <w:numPr>
          <w:ilvl w:val="0"/>
          <w:numId w:val="54"/>
        </w:numPr>
        <w:ind w:left="0" w:firstLine="709"/>
      </w:pPr>
      <w:r w:rsidRPr="00011D59">
        <w:t>Зачем</w:t>
      </w:r>
      <w:r w:rsidRPr="00B90C40">
        <w:t xml:space="preserve"> </w:t>
      </w:r>
      <w:r w:rsidRPr="00011D59">
        <w:t>вам</w:t>
      </w:r>
      <w:r w:rsidRPr="00B90C40">
        <w:t xml:space="preserve"> </w:t>
      </w:r>
      <w:r w:rsidRPr="00B90C40">
        <w:rPr>
          <w:lang w:val="en-US"/>
        </w:rPr>
        <w:t>Leader</w:t>
      </w:r>
      <w:r w:rsidRPr="00B90C40">
        <w:t>-</w:t>
      </w:r>
      <w:r w:rsidRPr="00B90C40">
        <w:rPr>
          <w:lang w:val="en-US"/>
        </w:rPr>
        <w:t>ID</w:t>
      </w:r>
      <w:r w:rsidRPr="00B90C40">
        <w:t xml:space="preserve"> // </w:t>
      </w:r>
      <w:r w:rsidRPr="00B90C40">
        <w:rPr>
          <w:lang w:val="en-US"/>
        </w:rPr>
        <w:t>Leader</w:t>
      </w:r>
      <w:r w:rsidRPr="00B90C40">
        <w:t>-</w:t>
      </w:r>
      <w:r w:rsidRPr="00B90C40">
        <w:rPr>
          <w:lang w:val="en-US"/>
        </w:rPr>
        <w:t>ID</w:t>
      </w:r>
      <w:r w:rsidR="00B90C40">
        <w:t>.</w:t>
      </w:r>
      <w:r w:rsidRPr="00B90C40">
        <w:t xml:space="preserve"> </w:t>
      </w:r>
      <w:r w:rsidR="00B619E7" w:rsidRPr="00B90C40">
        <w:t>–</w:t>
      </w:r>
      <w:r w:rsidRPr="00B90C40">
        <w:t xml:space="preserve"> </w:t>
      </w:r>
      <w:r w:rsidRPr="00B90C40">
        <w:rPr>
          <w:lang w:val="en-US"/>
        </w:rPr>
        <w:t>URL</w:t>
      </w:r>
      <w:r w:rsidRPr="00B90C40">
        <w:t xml:space="preserve">: </w:t>
      </w:r>
      <w:r w:rsidRPr="00B90C40">
        <w:rPr>
          <w:lang w:val="en-US"/>
        </w:rPr>
        <w:t>https</w:t>
      </w:r>
      <w:r w:rsidRPr="00B90C40">
        <w:t>://</w:t>
      </w:r>
      <w:r w:rsidRPr="00B90C40">
        <w:rPr>
          <w:lang w:val="en-US"/>
        </w:rPr>
        <w:t>leader</w:t>
      </w:r>
      <w:r w:rsidRPr="00B90C40">
        <w:t>-</w:t>
      </w:r>
      <w:r w:rsidRPr="00B90C40">
        <w:rPr>
          <w:lang w:val="en-US"/>
        </w:rPr>
        <w:t>id</w:t>
      </w:r>
      <w:r w:rsidRPr="00B90C40">
        <w:t>.</w:t>
      </w:r>
      <w:proofErr w:type="spellStart"/>
      <w:r w:rsidRPr="00B90C40">
        <w:rPr>
          <w:lang w:val="en-US"/>
        </w:rPr>
        <w:t>ru</w:t>
      </w:r>
      <w:proofErr w:type="spellEnd"/>
      <w:r w:rsidRPr="00B90C40">
        <w:t>/</w:t>
      </w:r>
      <w:r w:rsidRPr="00B90C40">
        <w:rPr>
          <w:lang w:val="en-US"/>
        </w:rPr>
        <w:t>intro</w:t>
      </w:r>
      <w:r w:rsidRPr="00B90C40">
        <w:t xml:space="preserve"> </w:t>
      </w:r>
      <w:r w:rsidRPr="00011D59">
        <w:t>(дата обращения: 02.05.2023).</w:t>
      </w:r>
    </w:p>
    <w:p w14:paraId="75AF17EB" w14:textId="3122413A" w:rsidR="00F977B1" w:rsidRPr="00011D59" w:rsidRDefault="00F977B1" w:rsidP="002D4A7F">
      <w:pPr>
        <w:pStyle w:val="aa"/>
        <w:numPr>
          <w:ilvl w:val="0"/>
          <w:numId w:val="54"/>
        </w:numPr>
        <w:ind w:left="0" w:firstLine="709"/>
      </w:pPr>
      <w:r w:rsidRPr="00011D59">
        <w:t>Мероприятия // ФГАИС «Молодежь России»</w:t>
      </w:r>
      <w:r w:rsidR="00B90C40">
        <w:t>.</w:t>
      </w:r>
      <w:r w:rsidRPr="00011D59">
        <w:t xml:space="preserve"> </w:t>
      </w:r>
      <w:r w:rsidR="00B619E7">
        <w:t>–</w:t>
      </w:r>
      <w:r w:rsidRPr="00011D59">
        <w:t xml:space="preserve"> URL: https://myrosmol.ru/measures (дата обращения: 03.05.2023).</w:t>
      </w:r>
    </w:p>
    <w:p w14:paraId="282DE25B" w14:textId="0A2D091E" w:rsidR="00A532C0" w:rsidRPr="00B619E7" w:rsidRDefault="00A532C0" w:rsidP="002D4A7F">
      <w:pPr>
        <w:pStyle w:val="aa"/>
        <w:numPr>
          <w:ilvl w:val="0"/>
          <w:numId w:val="54"/>
        </w:numPr>
        <w:ind w:left="0" w:firstLine="709"/>
        <w:rPr>
          <w:lang w:val="en-US"/>
        </w:rPr>
      </w:pPr>
      <w:r w:rsidRPr="00011D59">
        <w:rPr>
          <w:lang w:val="en-US"/>
        </w:rPr>
        <w:t>Kotlin</w:t>
      </w:r>
      <w:r w:rsidRPr="00B619E7">
        <w:rPr>
          <w:lang w:val="en-US"/>
        </w:rPr>
        <w:t xml:space="preserve"> </w:t>
      </w:r>
      <w:r w:rsidRPr="00011D59">
        <w:rPr>
          <w:lang w:val="en-US"/>
        </w:rPr>
        <w:t>Programming</w:t>
      </w:r>
      <w:r w:rsidRPr="00B619E7">
        <w:rPr>
          <w:lang w:val="en-US"/>
        </w:rPr>
        <w:t xml:space="preserve"> </w:t>
      </w:r>
      <w:r w:rsidRPr="00011D59">
        <w:rPr>
          <w:lang w:val="en-US"/>
        </w:rPr>
        <w:t>Language</w:t>
      </w:r>
      <w:r w:rsidRPr="00B619E7">
        <w:rPr>
          <w:lang w:val="en-US"/>
        </w:rPr>
        <w:t xml:space="preserve"> // </w:t>
      </w:r>
      <w:proofErr w:type="spellStart"/>
      <w:r w:rsidRPr="00011D59">
        <w:rPr>
          <w:lang w:val="en-US"/>
        </w:rPr>
        <w:t>kotlinlang</w:t>
      </w:r>
      <w:proofErr w:type="spellEnd"/>
      <w:r w:rsidR="00B90C40" w:rsidRPr="00B90C40">
        <w:rPr>
          <w:lang w:val="en-US"/>
        </w:rPr>
        <w:t>.</w:t>
      </w:r>
      <w:r w:rsidRPr="00B619E7">
        <w:rPr>
          <w:lang w:val="en-US"/>
        </w:rPr>
        <w:t xml:space="preserve"> </w:t>
      </w:r>
      <w:r w:rsidR="00B619E7" w:rsidRPr="00B619E7">
        <w:rPr>
          <w:lang w:val="en-US"/>
        </w:rPr>
        <w:t>–</w:t>
      </w:r>
      <w:r w:rsidRPr="00B619E7">
        <w:rPr>
          <w:lang w:val="en-US"/>
        </w:rPr>
        <w:t xml:space="preserve"> </w:t>
      </w:r>
      <w:r w:rsidRPr="00011D59">
        <w:rPr>
          <w:lang w:val="en-US"/>
        </w:rPr>
        <w:t>URL</w:t>
      </w:r>
      <w:r w:rsidRPr="00B619E7">
        <w:rPr>
          <w:lang w:val="en-US"/>
        </w:rPr>
        <w:t xml:space="preserve">: </w:t>
      </w:r>
      <w:r w:rsidRPr="00011D59">
        <w:rPr>
          <w:lang w:val="en-US"/>
        </w:rPr>
        <w:t>https</w:t>
      </w:r>
      <w:r w:rsidRPr="00B619E7">
        <w:rPr>
          <w:lang w:val="en-US"/>
        </w:rPr>
        <w:t>://</w:t>
      </w:r>
      <w:r w:rsidRPr="00011D59">
        <w:rPr>
          <w:lang w:val="en-US"/>
        </w:rPr>
        <w:t>kotlinlang</w:t>
      </w:r>
      <w:r w:rsidRPr="00B619E7">
        <w:rPr>
          <w:lang w:val="en-US"/>
        </w:rPr>
        <w:t>.</w:t>
      </w:r>
      <w:r w:rsidRPr="00011D59">
        <w:rPr>
          <w:lang w:val="en-US"/>
        </w:rPr>
        <w:t>org</w:t>
      </w:r>
      <w:r w:rsidRPr="00B619E7">
        <w:rPr>
          <w:lang w:val="en-US"/>
        </w:rPr>
        <w:t>/ (</w:t>
      </w:r>
      <w:r w:rsidRPr="00011D59">
        <w:t>дата</w:t>
      </w:r>
      <w:r w:rsidRPr="00B619E7">
        <w:rPr>
          <w:lang w:val="en-US"/>
        </w:rPr>
        <w:t xml:space="preserve"> </w:t>
      </w:r>
      <w:r w:rsidRPr="00011D59">
        <w:t>обращения</w:t>
      </w:r>
      <w:r w:rsidRPr="00B619E7">
        <w:rPr>
          <w:lang w:val="en-US"/>
        </w:rPr>
        <w:t>: 04.05.2023).</w:t>
      </w:r>
    </w:p>
    <w:p w14:paraId="089EA047" w14:textId="7CC37C77" w:rsidR="006B638B" w:rsidRPr="00011D59" w:rsidRDefault="006B638B" w:rsidP="002D4A7F">
      <w:pPr>
        <w:pStyle w:val="aa"/>
        <w:numPr>
          <w:ilvl w:val="0"/>
          <w:numId w:val="54"/>
        </w:numPr>
        <w:ind w:left="0" w:firstLine="709"/>
        <w:rPr>
          <w:lang w:val="en-US"/>
        </w:rPr>
      </w:pPr>
      <w:r w:rsidRPr="00011D59">
        <w:rPr>
          <w:lang w:val="en-US"/>
        </w:rPr>
        <w:t>Material Design // Material Design</w:t>
      </w:r>
      <w:r w:rsidR="00B90C40" w:rsidRPr="00B90C40">
        <w:rPr>
          <w:lang w:val="en-US"/>
        </w:rPr>
        <w:t>.</w:t>
      </w:r>
      <w:r w:rsidRPr="00011D59">
        <w:rPr>
          <w:lang w:val="en-US"/>
        </w:rPr>
        <w:t xml:space="preserve"> </w:t>
      </w:r>
      <w:r w:rsidR="00B619E7">
        <w:rPr>
          <w:lang w:val="en-US"/>
        </w:rPr>
        <w:t>–</w:t>
      </w:r>
      <w:r w:rsidRPr="00011D59">
        <w:rPr>
          <w:lang w:val="en-US"/>
        </w:rPr>
        <w:t xml:space="preserve"> URL: https://m3.material.io/ (</w:t>
      </w:r>
      <w:proofErr w:type="spellStart"/>
      <w:r w:rsidRPr="00011D59">
        <w:rPr>
          <w:lang w:val="en-US"/>
        </w:rPr>
        <w:t>дата</w:t>
      </w:r>
      <w:proofErr w:type="spellEnd"/>
      <w:r w:rsidRPr="00011D59">
        <w:rPr>
          <w:lang w:val="en-US"/>
        </w:rPr>
        <w:t xml:space="preserve"> </w:t>
      </w:r>
      <w:proofErr w:type="spellStart"/>
      <w:r w:rsidRPr="00011D59">
        <w:rPr>
          <w:lang w:val="en-US"/>
        </w:rPr>
        <w:t>обращения</w:t>
      </w:r>
      <w:proofErr w:type="spellEnd"/>
      <w:r w:rsidRPr="00011D59">
        <w:rPr>
          <w:lang w:val="en-US"/>
        </w:rPr>
        <w:t>: 04.05.2023).</w:t>
      </w:r>
    </w:p>
    <w:p w14:paraId="246F9288" w14:textId="728AE6C0" w:rsidR="006B638B" w:rsidRPr="00B619E7" w:rsidRDefault="006B638B" w:rsidP="002D4A7F">
      <w:pPr>
        <w:pStyle w:val="aa"/>
        <w:numPr>
          <w:ilvl w:val="0"/>
          <w:numId w:val="54"/>
        </w:numPr>
        <w:ind w:left="0" w:firstLine="709"/>
        <w:rPr>
          <w:lang w:val="en-US"/>
        </w:rPr>
      </w:pPr>
      <w:r w:rsidRPr="00011D59">
        <w:rPr>
          <w:lang w:val="en-US"/>
        </w:rPr>
        <w:t>Volley</w:t>
      </w:r>
      <w:r w:rsidRPr="00B619E7">
        <w:rPr>
          <w:lang w:val="en-US"/>
        </w:rPr>
        <w:t xml:space="preserve"> </w:t>
      </w:r>
      <w:r w:rsidRPr="00011D59">
        <w:rPr>
          <w:lang w:val="en-US"/>
        </w:rPr>
        <w:t>overview</w:t>
      </w:r>
      <w:r w:rsidRPr="00B619E7">
        <w:rPr>
          <w:lang w:val="en-US"/>
        </w:rPr>
        <w:t xml:space="preserve"> // </w:t>
      </w:r>
      <w:r w:rsidRPr="00011D59">
        <w:rPr>
          <w:lang w:val="en-US"/>
        </w:rPr>
        <w:t>Volley</w:t>
      </w:r>
      <w:r w:rsidR="00B90C40" w:rsidRPr="00B90C40">
        <w:rPr>
          <w:lang w:val="en-US"/>
        </w:rPr>
        <w:t>.</w:t>
      </w:r>
      <w:r w:rsidR="000A3D76" w:rsidRPr="00B619E7">
        <w:rPr>
          <w:lang w:val="en-US"/>
        </w:rPr>
        <w:t xml:space="preserve"> </w:t>
      </w:r>
      <w:r w:rsidR="00B619E7" w:rsidRPr="00B619E7">
        <w:rPr>
          <w:lang w:val="en-US"/>
        </w:rPr>
        <w:t>–</w:t>
      </w:r>
      <w:r w:rsidR="000A3D76" w:rsidRPr="00B619E7">
        <w:rPr>
          <w:lang w:val="en-US"/>
        </w:rPr>
        <w:t xml:space="preserve"> </w:t>
      </w:r>
      <w:r w:rsidRPr="00011D59">
        <w:rPr>
          <w:lang w:val="en-US"/>
        </w:rPr>
        <w:t>URL</w:t>
      </w:r>
      <w:r w:rsidRPr="00B619E7">
        <w:rPr>
          <w:lang w:val="en-US"/>
        </w:rPr>
        <w:t xml:space="preserve">: </w:t>
      </w:r>
      <w:r w:rsidRPr="00011D59">
        <w:rPr>
          <w:lang w:val="en-US"/>
        </w:rPr>
        <w:t>https</w:t>
      </w:r>
      <w:r w:rsidRPr="00B619E7">
        <w:rPr>
          <w:lang w:val="en-US"/>
        </w:rPr>
        <w:t>://</w:t>
      </w:r>
      <w:r w:rsidRPr="00011D59">
        <w:rPr>
          <w:lang w:val="en-US"/>
        </w:rPr>
        <w:t>google</w:t>
      </w:r>
      <w:r w:rsidRPr="00B619E7">
        <w:rPr>
          <w:lang w:val="en-US"/>
        </w:rPr>
        <w:t>.</w:t>
      </w:r>
      <w:r w:rsidRPr="00011D59">
        <w:rPr>
          <w:lang w:val="en-US"/>
        </w:rPr>
        <w:t>github</w:t>
      </w:r>
      <w:r w:rsidRPr="00B619E7">
        <w:rPr>
          <w:lang w:val="en-US"/>
        </w:rPr>
        <w:t>.</w:t>
      </w:r>
      <w:r w:rsidRPr="00011D59">
        <w:rPr>
          <w:lang w:val="en-US"/>
        </w:rPr>
        <w:t>io</w:t>
      </w:r>
      <w:r w:rsidRPr="00B619E7">
        <w:rPr>
          <w:lang w:val="en-US"/>
        </w:rPr>
        <w:t>/</w:t>
      </w:r>
      <w:r w:rsidRPr="00011D59">
        <w:rPr>
          <w:lang w:val="en-US"/>
        </w:rPr>
        <w:t>volley</w:t>
      </w:r>
      <w:r w:rsidRPr="00B619E7">
        <w:rPr>
          <w:lang w:val="en-US"/>
        </w:rPr>
        <w:t>/ (</w:t>
      </w:r>
      <w:r w:rsidRPr="00011D59">
        <w:t>дата</w:t>
      </w:r>
      <w:r w:rsidRPr="00B619E7">
        <w:rPr>
          <w:lang w:val="en-US"/>
        </w:rPr>
        <w:t xml:space="preserve"> </w:t>
      </w:r>
      <w:r w:rsidRPr="00011D59">
        <w:t>обращения</w:t>
      </w:r>
      <w:r w:rsidRPr="00B619E7">
        <w:rPr>
          <w:lang w:val="en-US"/>
        </w:rPr>
        <w:t>: 04.05.2023).</w:t>
      </w:r>
    </w:p>
    <w:p w14:paraId="11EAA85C" w14:textId="55C347F6" w:rsidR="000A3D76" w:rsidRPr="00B619E7" w:rsidRDefault="000A3D76" w:rsidP="002D4A7F">
      <w:pPr>
        <w:pStyle w:val="aa"/>
        <w:numPr>
          <w:ilvl w:val="0"/>
          <w:numId w:val="54"/>
        </w:numPr>
        <w:ind w:left="0" w:firstLine="709"/>
        <w:rPr>
          <w:lang w:val="en-US"/>
        </w:rPr>
      </w:pPr>
      <w:r w:rsidRPr="00011D59">
        <w:rPr>
          <w:lang w:val="en-US"/>
        </w:rPr>
        <w:t>draw</w:t>
      </w:r>
      <w:r w:rsidRPr="00B619E7">
        <w:rPr>
          <w:lang w:val="en-US"/>
        </w:rPr>
        <w:t>.</w:t>
      </w:r>
      <w:r w:rsidRPr="00011D59">
        <w:rPr>
          <w:lang w:val="en-US"/>
        </w:rPr>
        <w:t>io</w:t>
      </w:r>
      <w:r w:rsidRPr="00B619E7">
        <w:rPr>
          <w:lang w:val="en-US"/>
        </w:rPr>
        <w:t xml:space="preserve"> </w:t>
      </w:r>
      <w:r w:rsidRPr="00011D59">
        <w:rPr>
          <w:lang w:val="en-US"/>
        </w:rPr>
        <w:t>Documentation</w:t>
      </w:r>
      <w:r w:rsidRPr="00B619E7">
        <w:rPr>
          <w:lang w:val="en-US"/>
        </w:rPr>
        <w:t xml:space="preserve"> // </w:t>
      </w:r>
      <w:r w:rsidRPr="00011D59">
        <w:rPr>
          <w:lang w:val="en-US"/>
        </w:rPr>
        <w:t>draw</w:t>
      </w:r>
      <w:r w:rsidRPr="00B619E7">
        <w:rPr>
          <w:lang w:val="en-US"/>
        </w:rPr>
        <w:t>.</w:t>
      </w:r>
      <w:r w:rsidRPr="00011D59">
        <w:rPr>
          <w:lang w:val="en-US"/>
        </w:rPr>
        <w:t>io</w:t>
      </w:r>
      <w:r w:rsidR="00B90C40" w:rsidRPr="00B90C40">
        <w:rPr>
          <w:lang w:val="en-US"/>
        </w:rPr>
        <w:t>.</w:t>
      </w:r>
      <w:r w:rsidRPr="00B619E7">
        <w:rPr>
          <w:lang w:val="en-US"/>
        </w:rPr>
        <w:t xml:space="preserve"> </w:t>
      </w:r>
      <w:r w:rsidR="00B619E7" w:rsidRPr="00B619E7">
        <w:rPr>
          <w:lang w:val="en-US"/>
        </w:rPr>
        <w:t>–</w:t>
      </w:r>
      <w:r w:rsidRPr="00B619E7">
        <w:rPr>
          <w:lang w:val="en-US"/>
        </w:rPr>
        <w:t xml:space="preserve"> </w:t>
      </w:r>
      <w:r w:rsidRPr="00011D59">
        <w:rPr>
          <w:lang w:val="en-US"/>
        </w:rPr>
        <w:t>URL</w:t>
      </w:r>
      <w:r w:rsidRPr="00B619E7">
        <w:rPr>
          <w:lang w:val="en-US"/>
        </w:rPr>
        <w:t xml:space="preserve">: </w:t>
      </w:r>
      <w:r w:rsidRPr="00011D59">
        <w:rPr>
          <w:lang w:val="en-US"/>
        </w:rPr>
        <w:t>https</w:t>
      </w:r>
      <w:r w:rsidRPr="00B619E7">
        <w:rPr>
          <w:lang w:val="en-US"/>
        </w:rPr>
        <w:t>://</w:t>
      </w:r>
      <w:r w:rsidRPr="00011D59">
        <w:rPr>
          <w:lang w:val="en-US"/>
        </w:rPr>
        <w:t>www</w:t>
      </w:r>
      <w:r w:rsidRPr="00B619E7">
        <w:rPr>
          <w:lang w:val="en-US"/>
        </w:rPr>
        <w:t>.</w:t>
      </w:r>
      <w:r w:rsidRPr="00011D59">
        <w:rPr>
          <w:lang w:val="en-US"/>
        </w:rPr>
        <w:t>drawio</w:t>
      </w:r>
      <w:r w:rsidRPr="00B619E7">
        <w:rPr>
          <w:lang w:val="en-US"/>
        </w:rPr>
        <w:t>.</w:t>
      </w:r>
      <w:r w:rsidRPr="00011D59">
        <w:rPr>
          <w:lang w:val="en-US"/>
        </w:rPr>
        <w:t>com</w:t>
      </w:r>
      <w:r w:rsidRPr="00B619E7">
        <w:rPr>
          <w:lang w:val="en-US"/>
        </w:rPr>
        <w:t>/</w:t>
      </w:r>
      <w:r w:rsidRPr="00011D59">
        <w:rPr>
          <w:lang w:val="en-US"/>
        </w:rPr>
        <w:t>doc</w:t>
      </w:r>
      <w:r w:rsidRPr="00B619E7">
        <w:rPr>
          <w:lang w:val="en-US"/>
        </w:rPr>
        <w:t>/ (</w:t>
      </w:r>
      <w:r w:rsidRPr="00011D59">
        <w:t>дата</w:t>
      </w:r>
      <w:r w:rsidRPr="00B619E7">
        <w:rPr>
          <w:lang w:val="en-US"/>
        </w:rPr>
        <w:t xml:space="preserve"> </w:t>
      </w:r>
      <w:r w:rsidRPr="00011D59">
        <w:t>обращения</w:t>
      </w:r>
      <w:r w:rsidRPr="00B619E7">
        <w:rPr>
          <w:lang w:val="en-US"/>
        </w:rPr>
        <w:t>: 05.05.2023).</w:t>
      </w:r>
    </w:p>
    <w:p w14:paraId="4940979E" w14:textId="3FAC9E14" w:rsidR="00CB3582" w:rsidRPr="00011D59" w:rsidRDefault="00CB3582" w:rsidP="002D4A7F">
      <w:pPr>
        <w:pStyle w:val="aa"/>
        <w:numPr>
          <w:ilvl w:val="0"/>
          <w:numId w:val="54"/>
        </w:numPr>
        <w:ind w:left="0" w:firstLine="709"/>
      </w:pPr>
      <w:r w:rsidRPr="00011D59">
        <w:t>RAMUS // RAMUS</w:t>
      </w:r>
      <w:r w:rsidR="00B90C40">
        <w:t>.</w:t>
      </w:r>
      <w:r w:rsidRPr="00011D59">
        <w:t xml:space="preserve"> </w:t>
      </w:r>
      <w:r w:rsidR="00B619E7">
        <w:t>–</w:t>
      </w:r>
      <w:r w:rsidRPr="00011D59">
        <w:t xml:space="preserve"> URL: https://ramussoftware.com/ (дата обращения: 05.05.2023).</w:t>
      </w:r>
    </w:p>
    <w:p w14:paraId="6E6FA339" w14:textId="5C394CD1" w:rsidR="00E274FE" w:rsidRPr="00011D59" w:rsidRDefault="00E274FE" w:rsidP="002D4A7F">
      <w:pPr>
        <w:pStyle w:val="aa"/>
        <w:numPr>
          <w:ilvl w:val="0"/>
          <w:numId w:val="54"/>
        </w:numPr>
        <w:ind w:left="0" w:firstLine="709"/>
      </w:pPr>
      <w:r w:rsidRPr="00011D59">
        <w:t xml:space="preserve">Документация по </w:t>
      </w:r>
      <w:proofErr w:type="spellStart"/>
      <w:r w:rsidRPr="00011D59">
        <w:t>GitHub</w:t>
      </w:r>
      <w:proofErr w:type="spellEnd"/>
      <w:r w:rsidR="00B90C40">
        <w:t>.</w:t>
      </w:r>
      <w:r w:rsidRPr="00011D59">
        <w:t xml:space="preserve"> // </w:t>
      </w:r>
      <w:proofErr w:type="spellStart"/>
      <w:r w:rsidRPr="00011D59">
        <w:t>GitHub</w:t>
      </w:r>
      <w:proofErr w:type="spellEnd"/>
      <w:r w:rsidRPr="00011D59">
        <w:t xml:space="preserve"> </w:t>
      </w:r>
      <w:r w:rsidR="00B619E7">
        <w:t>–</w:t>
      </w:r>
      <w:r w:rsidRPr="00011D59">
        <w:t xml:space="preserve"> URL: https://docs.github.com/ru (дата обращения: 05.05.2023).</w:t>
      </w:r>
    </w:p>
    <w:p w14:paraId="0FA6AA4F" w14:textId="1D44C8D1" w:rsidR="002D4E82" w:rsidRPr="00011D59" w:rsidRDefault="002D4E82" w:rsidP="002D4A7F">
      <w:pPr>
        <w:pStyle w:val="aa"/>
        <w:numPr>
          <w:ilvl w:val="0"/>
          <w:numId w:val="54"/>
        </w:numPr>
        <w:ind w:left="0" w:firstLine="709"/>
        <w:rPr>
          <w:lang w:val="en-US"/>
        </w:rPr>
      </w:pPr>
      <w:r w:rsidRPr="00011D59">
        <w:rPr>
          <w:lang w:val="en-US"/>
        </w:rPr>
        <w:t xml:space="preserve">Meet Android Studio </w:t>
      </w:r>
      <w:proofErr w:type="spellStart"/>
      <w:r w:rsidRPr="00011D59">
        <w:rPr>
          <w:lang w:val="en-US"/>
        </w:rPr>
        <w:t>bookmark_border</w:t>
      </w:r>
      <w:proofErr w:type="spellEnd"/>
      <w:r w:rsidRPr="00011D59">
        <w:rPr>
          <w:lang w:val="en-US"/>
        </w:rPr>
        <w:t xml:space="preserve"> // Android Developers</w:t>
      </w:r>
      <w:r w:rsidR="00B90C40" w:rsidRPr="00B90C40">
        <w:rPr>
          <w:lang w:val="en-US"/>
        </w:rPr>
        <w:t>.</w:t>
      </w:r>
      <w:r w:rsidRPr="00011D59">
        <w:rPr>
          <w:lang w:val="en-US"/>
        </w:rPr>
        <w:t xml:space="preserve"> </w:t>
      </w:r>
      <w:r w:rsidR="00B619E7">
        <w:rPr>
          <w:lang w:val="en-US"/>
        </w:rPr>
        <w:t>–</w:t>
      </w:r>
      <w:r w:rsidRPr="00011D59">
        <w:rPr>
          <w:lang w:val="en-US"/>
        </w:rPr>
        <w:t xml:space="preserve"> URL: https://developer.android.com/studio/intro (</w:t>
      </w:r>
      <w:r w:rsidRPr="00011D59">
        <w:t>дата</w:t>
      </w:r>
      <w:r w:rsidRPr="00011D59">
        <w:rPr>
          <w:lang w:val="en-US"/>
        </w:rPr>
        <w:t xml:space="preserve"> </w:t>
      </w:r>
      <w:r w:rsidRPr="00011D59">
        <w:t>обращения</w:t>
      </w:r>
      <w:r w:rsidRPr="00011D59">
        <w:rPr>
          <w:lang w:val="en-US"/>
        </w:rPr>
        <w:t>: 06.05.2023).</w:t>
      </w:r>
    </w:p>
    <w:p w14:paraId="43F32B17" w14:textId="72D8BA10" w:rsidR="00462C29" w:rsidRPr="00011D59" w:rsidRDefault="006474A5" w:rsidP="00462C29">
      <w:pPr>
        <w:pStyle w:val="aa"/>
        <w:numPr>
          <w:ilvl w:val="0"/>
          <w:numId w:val="54"/>
        </w:numPr>
        <w:ind w:left="0" w:firstLine="709"/>
        <w:rPr>
          <w:lang w:val="en-US"/>
        </w:rPr>
      </w:pPr>
      <w:r w:rsidRPr="00011D59">
        <w:rPr>
          <w:lang w:val="en-US"/>
        </w:rPr>
        <w:t>The collaborative interface design tool // Figma</w:t>
      </w:r>
      <w:r w:rsidR="00B90C40" w:rsidRPr="00B90C40">
        <w:rPr>
          <w:lang w:val="en-US"/>
        </w:rPr>
        <w:t>.</w:t>
      </w:r>
      <w:r w:rsidRPr="00011D59">
        <w:rPr>
          <w:lang w:val="en-US"/>
        </w:rPr>
        <w:t xml:space="preserve"> </w:t>
      </w:r>
      <w:r w:rsidR="00B619E7">
        <w:rPr>
          <w:lang w:val="en-US"/>
        </w:rPr>
        <w:t>–</w:t>
      </w:r>
      <w:r w:rsidRPr="00011D59">
        <w:rPr>
          <w:lang w:val="en-US"/>
        </w:rPr>
        <w:t xml:space="preserve"> URL: https://www.figma.com (</w:t>
      </w:r>
      <w:proofErr w:type="spellStart"/>
      <w:r w:rsidRPr="00011D59">
        <w:rPr>
          <w:lang w:val="en-US"/>
        </w:rPr>
        <w:t>дата</w:t>
      </w:r>
      <w:proofErr w:type="spellEnd"/>
      <w:r w:rsidRPr="00011D59">
        <w:rPr>
          <w:lang w:val="en-US"/>
        </w:rPr>
        <w:t xml:space="preserve"> </w:t>
      </w:r>
      <w:proofErr w:type="spellStart"/>
      <w:r w:rsidRPr="00011D59">
        <w:rPr>
          <w:lang w:val="en-US"/>
        </w:rPr>
        <w:t>обращения</w:t>
      </w:r>
      <w:proofErr w:type="spellEnd"/>
      <w:r w:rsidRPr="00011D59">
        <w:rPr>
          <w:lang w:val="en-US"/>
        </w:rPr>
        <w:t>: 06.05.2023).</w:t>
      </w:r>
    </w:p>
    <w:p w14:paraId="48CFFD4C" w14:textId="2C879FA4" w:rsidR="00111D3E" w:rsidRPr="00011D59" w:rsidRDefault="00111D3E" w:rsidP="00462C29">
      <w:pPr>
        <w:pStyle w:val="aa"/>
        <w:numPr>
          <w:ilvl w:val="0"/>
          <w:numId w:val="54"/>
        </w:numPr>
        <w:ind w:left="0" w:firstLine="709"/>
      </w:pPr>
      <w:r w:rsidRPr="00011D59">
        <w:t xml:space="preserve">Курганова А. Г. </w:t>
      </w:r>
      <w:r w:rsidR="006C169C" w:rsidRPr="00011D59">
        <w:t>Процесс выбора архитектуры для мобильного приложения</w:t>
      </w:r>
      <w:r w:rsidR="006C169C">
        <w:t>.</w:t>
      </w:r>
      <w:r w:rsidR="00A60723" w:rsidRPr="00A60723">
        <w:t xml:space="preserve"> / </w:t>
      </w:r>
      <w:r w:rsidR="00A60723" w:rsidRPr="00011D59">
        <w:t>Курганова А. Г.</w:t>
      </w:r>
      <w:r w:rsidRPr="00011D59">
        <w:t xml:space="preserve"> // </w:t>
      </w:r>
      <w:proofErr w:type="spellStart"/>
      <w:r w:rsidRPr="00011D59">
        <w:rPr>
          <w:lang w:val="en-US"/>
        </w:rPr>
        <w:t>StudNet</w:t>
      </w:r>
      <w:proofErr w:type="spellEnd"/>
      <w:r w:rsidRPr="00011D59">
        <w:t xml:space="preserve">. </w:t>
      </w:r>
      <w:r w:rsidR="00742388" w:rsidRPr="00011D59">
        <w:t>–</w:t>
      </w:r>
      <w:r w:rsidRPr="00011D59">
        <w:t xml:space="preserve"> 2021. </w:t>
      </w:r>
      <w:r w:rsidR="00742388" w:rsidRPr="00011D59">
        <w:t>–</w:t>
      </w:r>
      <w:r w:rsidRPr="00011D59">
        <w:t xml:space="preserve"> №6. </w:t>
      </w:r>
      <w:r w:rsidR="00742388" w:rsidRPr="00011D59">
        <w:t>–</w:t>
      </w:r>
      <w:r w:rsidRPr="00011D59">
        <w:t xml:space="preserve"> С. 386-397.</w:t>
      </w:r>
    </w:p>
    <w:p w14:paraId="7D365D57" w14:textId="7F66E43B" w:rsidR="00111D3E" w:rsidRPr="00B619E7" w:rsidRDefault="00111D3E" w:rsidP="00462C29">
      <w:pPr>
        <w:pStyle w:val="aa"/>
        <w:numPr>
          <w:ilvl w:val="0"/>
          <w:numId w:val="54"/>
        </w:numPr>
        <w:ind w:left="0" w:firstLine="709"/>
        <w:rPr>
          <w:lang w:val="en-US"/>
        </w:rPr>
      </w:pPr>
      <w:r w:rsidRPr="00B619E7">
        <w:rPr>
          <w:lang w:val="en-US"/>
        </w:rPr>
        <w:t>Data classes // Kotlin Documentation</w:t>
      </w:r>
      <w:r w:rsidR="00B90C40" w:rsidRPr="00B90C40">
        <w:rPr>
          <w:lang w:val="en-US"/>
        </w:rPr>
        <w:t>.</w:t>
      </w:r>
      <w:r w:rsidRPr="00B619E7">
        <w:rPr>
          <w:lang w:val="en-US"/>
        </w:rPr>
        <w:t xml:space="preserve"> </w:t>
      </w:r>
      <w:r w:rsidR="00B619E7" w:rsidRPr="00B619E7">
        <w:rPr>
          <w:lang w:val="en-US"/>
        </w:rPr>
        <w:t>–</w:t>
      </w:r>
      <w:r w:rsidRPr="00B619E7">
        <w:rPr>
          <w:lang w:val="en-US"/>
        </w:rPr>
        <w:t xml:space="preserve"> URL: https://kotlinlang.org/docs/data-classes.html (</w:t>
      </w:r>
      <w:r w:rsidRPr="00011D59">
        <w:t>дата</w:t>
      </w:r>
      <w:r w:rsidRPr="00B619E7">
        <w:rPr>
          <w:lang w:val="en-US"/>
        </w:rPr>
        <w:t xml:space="preserve"> </w:t>
      </w:r>
      <w:r w:rsidRPr="00011D59">
        <w:t>обращения</w:t>
      </w:r>
      <w:r w:rsidRPr="00B619E7">
        <w:rPr>
          <w:lang w:val="en-US"/>
        </w:rPr>
        <w:t>: 06.05.2023).</w:t>
      </w:r>
    </w:p>
    <w:p w14:paraId="5B478112" w14:textId="77777777" w:rsidR="00E63238" w:rsidRPr="00E63238" w:rsidRDefault="00E63238" w:rsidP="00E63238">
      <w:pPr>
        <w:pStyle w:val="a8"/>
        <w:numPr>
          <w:ilvl w:val="0"/>
          <w:numId w:val="54"/>
        </w:numPr>
        <w:ind w:left="0" w:firstLine="709"/>
        <w:rPr>
          <w:rFonts w:ascii="Times New Roman" w:hAnsi="Times New Roman"/>
          <w:color w:val="000000" w:themeColor="text1"/>
          <w:sz w:val="28"/>
          <w:lang w:eastAsia="ru-RU"/>
        </w:rPr>
      </w:pPr>
      <w:proofErr w:type="spellStart"/>
      <w:r w:rsidRPr="00E63238">
        <w:rPr>
          <w:rFonts w:ascii="Times New Roman" w:hAnsi="Times New Roman"/>
          <w:color w:val="000000" w:themeColor="text1"/>
          <w:sz w:val="28"/>
          <w:lang w:eastAsia="ru-RU"/>
        </w:rPr>
        <w:t>Фаулер</w:t>
      </w:r>
      <w:proofErr w:type="spellEnd"/>
      <w:r w:rsidRPr="00E63238">
        <w:rPr>
          <w:rFonts w:ascii="Times New Roman" w:hAnsi="Times New Roman"/>
          <w:color w:val="000000" w:themeColor="text1"/>
          <w:sz w:val="28"/>
          <w:lang w:eastAsia="ru-RU"/>
        </w:rPr>
        <w:t xml:space="preserve"> М. UML Основы. Краткое руководство по стандартному языку объектного моделирования / </w:t>
      </w:r>
      <w:proofErr w:type="spellStart"/>
      <w:r w:rsidRPr="00E63238">
        <w:rPr>
          <w:rFonts w:ascii="Times New Roman" w:hAnsi="Times New Roman"/>
          <w:color w:val="000000" w:themeColor="text1"/>
          <w:sz w:val="28"/>
          <w:lang w:eastAsia="ru-RU"/>
        </w:rPr>
        <w:t>Фаулер</w:t>
      </w:r>
      <w:proofErr w:type="spellEnd"/>
      <w:r w:rsidRPr="00E63238">
        <w:rPr>
          <w:rFonts w:ascii="Times New Roman" w:hAnsi="Times New Roman"/>
          <w:color w:val="000000" w:themeColor="text1"/>
          <w:sz w:val="28"/>
          <w:lang w:eastAsia="ru-RU"/>
        </w:rPr>
        <w:t xml:space="preserve"> М. – 3 изд. – СПб: Символ-Плюс, 2004. – 184 с. - ISBN 5-93286-060-Х.</w:t>
      </w:r>
    </w:p>
    <w:p w14:paraId="08FD64F7" w14:textId="21EC6A5B" w:rsidR="00111D3E" w:rsidRPr="00011D59" w:rsidRDefault="00111D3E" w:rsidP="00462C29">
      <w:pPr>
        <w:pStyle w:val="aa"/>
        <w:numPr>
          <w:ilvl w:val="0"/>
          <w:numId w:val="54"/>
        </w:numPr>
        <w:ind w:left="0" w:firstLine="709"/>
      </w:pPr>
      <w:r w:rsidRPr="00011D59">
        <w:lastRenderedPageBreak/>
        <w:t>Сергеев С.Ф. Введение в проектирование интеллектуальных интерфейсов: Учебное пособие.</w:t>
      </w:r>
      <w:r w:rsidR="00E63238" w:rsidRPr="00E63238">
        <w:t xml:space="preserve"> / </w:t>
      </w:r>
      <w:r w:rsidR="00E63238" w:rsidRPr="00011D59">
        <w:t xml:space="preserve">Сергеев С.Ф., </w:t>
      </w:r>
      <w:proofErr w:type="spellStart"/>
      <w:r w:rsidR="00E63238" w:rsidRPr="00011D59">
        <w:t>Падерно</w:t>
      </w:r>
      <w:proofErr w:type="spellEnd"/>
      <w:r w:rsidR="00E63238" w:rsidRPr="00011D59">
        <w:t xml:space="preserve"> П.И., Назаренко Н.А. </w:t>
      </w:r>
      <w:r w:rsidR="00742388" w:rsidRPr="00011D59">
        <w:t>–</w:t>
      </w:r>
      <w:r w:rsidRPr="00011D59">
        <w:t xml:space="preserve"> СПб: СПбГУ ИТМО, 2011. </w:t>
      </w:r>
      <w:r w:rsidR="00742388" w:rsidRPr="00011D59">
        <w:t>–</w:t>
      </w:r>
      <w:r w:rsidRPr="00011D59">
        <w:t xml:space="preserve"> 108 с.</w:t>
      </w:r>
    </w:p>
    <w:p w14:paraId="4A484B80" w14:textId="6502A8FA" w:rsidR="00AF3151" w:rsidRPr="00011D59" w:rsidRDefault="00AF3151" w:rsidP="00B90C40">
      <w:pPr>
        <w:pStyle w:val="aa"/>
        <w:numPr>
          <w:ilvl w:val="0"/>
          <w:numId w:val="54"/>
        </w:numPr>
        <w:ind w:left="0" w:firstLine="709"/>
      </w:pPr>
      <w:r w:rsidRPr="00011D59">
        <w:t xml:space="preserve">Сколько зарабатывает программист стажер в Иркутске // </w:t>
      </w:r>
      <w:r w:rsidR="00B90C40">
        <w:t>Ф</w:t>
      </w:r>
      <w:r w:rsidR="00B90C40" w:rsidRPr="00011D59">
        <w:t>ильтр работ</w:t>
      </w:r>
      <w:r w:rsidR="00B90C40">
        <w:t>.</w:t>
      </w:r>
      <w:r w:rsidRPr="00011D59">
        <w:t xml:space="preserve"> </w:t>
      </w:r>
      <w:r w:rsidR="00B619E7">
        <w:t>–</w:t>
      </w:r>
      <w:r w:rsidRPr="00011D59">
        <w:t xml:space="preserve"> URL: https://irkutsk.jobfilter.ru/career/программист-стажер (дата обращения: 02.06.2023).</w:t>
      </w:r>
    </w:p>
    <w:p w14:paraId="08C2D340" w14:textId="3018EE95" w:rsidR="00462C29" w:rsidRPr="00011D59" w:rsidRDefault="003A3CC3" w:rsidP="00462C29">
      <w:pPr>
        <w:pStyle w:val="aa"/>
        <w:numPr>
          <w:ilvl w:val="0"/>
          <w:numId w:val="54"/>
        </w:numPr>
        <w:ind w:left="0" w:firstLine="709"/>
      </w:pPr>
      <w:r w:rsidRPr="00011D59">
        <w:t>Чуйкова Л. Ю.</w:t>
      </w:r>
      <w:r w:rsidR="00820FAA" w:rsidRPr="00820FAA">
        <w:t xml:space="preserve"> </w:t>
      </w:r>
      <w:r w:rsidRPr="00011D59">
        <w:t>Безопасность жизнедеятельности (лекционный курс)</w:t>
      </w:r>
      <w:r w:rsidR="00820FAA" w:rsidRPr="00820FAA">
        <w:t xml:space="preserve"> / </w:t>
      </w:r>
      <w:r w:rsidR="00820FAA" w:rsidRPr="00011D59">
        <w:t xml:space="preserve">Чуйкова Л. Ю., Чуйков Ю., С. </w:t>
      </w:r>
      <w:r w:rsidRPr="00011D59">
        <w:t xml:space="preserve">// Астраханский вестник экологического образования. </w:t>
      </w:r>
      <w:r w:rsidR="00BE6EC6" w:rsidRPr="00011D59">
        <w:t>–</w:t>
      </w:r>
      <w:r w:rsidRPr="00011D59">
        <w:t xml:space="preserve"> 2016. </w:t>
      </w:r>
      <w:r w:rsidR="00BE6EC6" w:rsidRPr="00011D59">
        <w:t>–</w:t>
      </w:r>
      <w:r w:rsidRPr="00011D59">
        <w:t xml:space="preserve"> №38. </w:t>
      </w:r>
      <w:r w:rsidR="00BE6EC6" w:rsidRPr="00011D59">
        <w:t>–</w:t>
      </w:r>
      <w:r w:rsidRPr="00011D59">
        <w:t xml:space="preserve"> С. 113-172.</w:t>
      </w:r>
    </w:p>
    <w:p w14:paraId="0D2A7AF4" w14:textId="77777777" w:rsidR="00462C29" w:rsidRPr="00011D59" w:rsidRDefault="00256581" w:rsidP="00462C29">
      <w:pPr>
        <w:pStyle w:val="aa"/>
        <w:numPr>
          <w:ilvl w:val="0"/>
          <w:numId w:val="54"/>
        </w:numPr>
        <w:ind w:left="0" w:firstLine="709"/>
      </w:pPr>
      <w:r w:rsidRPr="00011D59">
        <w:t xml:space="preserve">Постановление Правительства РФ от 7 ноября 2019 г. </w:t>
      </w:r>
      <w:r w:rsidR="003A3CC3" w:rsidRPr="00011D59">
        <w:t>№</w:t>
      </w:r>
      <w:r w:rsidRPr="00011D59">
        <w:t xml:space="preserve"> 1421</w:t>
      </w:r>
      <w:r w:rsidR="003A3CC3" w:rsidRPr="00011D59">
        <w:t>.</w:t>
      </w:r>
      <w:r w:rsidRPr="00011D59">
        <w:t xml:space="preserve"> </w:t>
      </w:r>
      <w:r w:rsidR="007E4EE0" w:rsidRPr="00011D59">
        <w:t>«Об утверждении требований к антитеррористической защищенности объектов (территорий) Министерства науки и высшего образования Российской Федерации и подведомственных ему организаций, объектов (территорий), относящихся к сфере деятельности Министерства науки и высшего образования Российской Федерации, формы паспорта безопасности этих объектов (территорий) и признании утратившими силу некоторых актов Правительства Российской Федерации».</w:t>
      </w:r>
    </w:p>
    <w:p w14:paraId="2F759BC7" w14:textId="77777777" w:rsidR="00462C29" w:rsidRPr="00011D59" w:rsidRDefault="00256581" w:rsidP="00462C29">
      <w:pPr>
        <w:pStyle w:val="aa"/>
        <w:numPr>
          <w:ilvl w:val="0"/>
          <w:numId w:val="54"/>
        </w:numPr>
        <w:ind w:left="0" w:firstLine="709"/>
      </w:pPr>
      <w:r w:rsidRPr="00011D59">
        <w:t>СП 14.13330.2010. Строительство в сейсмических районах.</w:t>
      </w:r>
    </w:p>
    <w:p w14:paraId="5202EB5A" w14:textId="1C32FDF5" w:rsidR="00462C29" w:rsidRPr="00011D59" w:rsidRDefault="007E4EE0" w:rsidP="00462C29">
      <w:pPr>
        <w:pStyle w:val="aa"/>
        <w:numPr>
          <w:ilvl w:val="0"/>
          <w:numId w:val="54"/>
        </w:numPr>
        <w:ind w:left="0" w:firstLine="709"/>
      </w:pPr>
      <w:r w:rsidRPr="00011D59">
        <w:t>Точка кипения – ИРНИТУ</w:t>
      </w:r>
      <w:r w:rsidR="00CC07E9">
        <w:t>.</w:t>
      </w:r>
      <w:r w:rsidRPr="00011D59">
        <w:t xml:space="preserve"> // ИРНИТУ </w:t>
      </w:r>
      <w:r w:rsidR="00B619E7">
        <w:t>–</w:t>
      </w:r>
      <w:r w:rsidRPr="00011D59">
        <w:t xml:space="preserve"> URL: https://www.istu.edu/deyatelnost/molodezhnaya_politika/nauka/tk (дата обращения: 11.04.2023).</w:t>
      </w:r>
    </w:p>
    <w:p w14:paraId="61AC73BD" w14:textId="6B45520E" w:rsidR="00462C29" w:rsidRPr="00011D59" w:rsidRDefault="008A247C" w:rsidP="00462C29">
      <w:pPr>
        <w:pStyle w:val="aa"/>
        <w:numPr>
          <w:ilvl w:val="0"/>
          <w:numId w:val="54"/>
        </w:numPr>
        <w:ind w:left="0" w:firstLine="709"/>
      </w:pPr>
      <w:r w:rsidRPr="00011D59">
        <w:t>Отдел развития научно-исследовательской и предпринимательской деятельности студентов // ИРНИТУ</w:t>
      </w:r>
      <w:r w:rsidR="00CC07E9">
        <w:t>.</w:t>
      </w:r>
      <w:r w:rsidRPr="00011D59">
        <w:t xml:space="preserve"> </w:t>
      </w:r>
      <w:r w:rsidR="00B619E7">
        <w:t>–</w:t>
      </w:r>
      <w:r w:rsidRPr="00011D59">
        <w:t xml:space="preserve"> URL: https://www.istu.edu/deyatelnost/nauka/nauchnoe_upravlenie/nirs (дата обращения: 11.04.2023).</w:t>
      </w:r>
    </w:p>
    <w:p w14:paraId="031CDD24" w14:textId="77777777" w:rsidR="00462C29" w:rsidRPr="00011D59" w:rsidRDefault="00256581" w:rsidP="00462C29">
      <w:pPr>
        <w:pStyle w:val="aa"/>
        <w:numPr>
          <w:ilvl w:val="0"/>
          <w:numId w:val="54"/>
        </w:numPr>
        <w:ind w:left="0" w:firstLine="709"/>
      </w:pPr>
      <w:r w:rsidRPr="00011D59">
        <w:t>Р 2.2.2006-05. Руководство, по гигиенической оценке, факторов рабочей среды и трудового процесса. Критерии и классификация условий труда.</w:t>
      </w:r>
    </w:p>
    <w:p w14:paraId="501E8504" w14:textId="77777777" w:rsidR="00462C29" w:rsidRPr="00011D59" w:rsidRDefault="00256581" w:rsidP="00462C29">
      <w:pPr>
        <w:pStyle w:val="aa"/>
        <w:numPr>
          <w:ilvl w:val="0"/>
          <w:numId w:val="54"/>
        </w:numPr>
        <w:ind w:left="0" w:firstLine="709"/>
      </w:pPr>
      <w:r w:rsidRPr="00011D59">
        <w:t>ГОСТ 12.0.003-2015. Система стандартов безопасности труда (ССБТ). Опасные и вредные производственные факторы. Классификация.</w:t>
      </w:r>
    </w:p>
    <w:p w14:paraId="30BFA218" w14:textId="77777777" w:rsidR="00462C29" w:rsidRPr="00011D59" w:rsidRDefault="00256581" w:rsidP="00462C29">
      <w:pPr>
        <w:pStyle w:val="aa"/>
        <w:numPr>
          <w:ilvl w:val="0"/>
          <w:numId w:val="54"/>
        </w:numPr>
        <w:ind w:left="0" w:firstLine="709"/>
      </w:pPr>
      <w:r w:rsidRPr="00011D59">
        <w:t xml:space="preserve">СанПиН 1.2.3685-21. Гигиенические нормативы и требования к обеспечению безопасности и (или) безвредности для человека факторов среды обитания. </w:t>
      </w:r>
    </w:p>
    <w:p w14:paraId="263C7A3F" w14:textId="77777777" w:rsidR="00462C29" w:rsidRPr="00011D59" w:rsidRDefault="00256581" w:rsidP="00462C29">
      <w:pPr>
        <w:pStyle w:val="aa"/>
        <w:numPr>
          <w:ilvl w:val="0"/>
          <w:numId w:val="54"/>
        </w:numPr>
        <w:ind w:left="0" w:firstLine="709"/>
      </w:pPr>
      <w:r w:rsidRPr="00011D59">
        <w:t>СанПиН 52.13330.2016. Естественное и искусственное освещение.</w:t>
      </w:r>
    </w:p>
    <w:p w14:paraId="3B104E43" w14:textId="77777777" w:rsidR="00D32D80" w:rsidRPr="00011D59" w:rsidRDefault="00256581" w:rsidP="00D32D80">
      <w:pPr>
        <w:pStyle w:val="aa"/>
        <w:numPr>
          <w:ilvl w:val="0"/>
          <w:numId w:val="54"/>
        </w:numPr>
        <w:ind w:left="0" w:firstLine="709"/>
      </w:pPr>
      <w:r w:rsidRPr="00011D59">
        <w:t>ГОСТ 12.1.019-2017. Система стандартов безопасности труда. Электробезопасность. Общие требования и номенклатура видов защиты.</w:t>
      </w:r>
    </w:p>
    <w:p w14:paraId="22B19AE4" w14:textId="77777777" w:rsidR="00D32D80" w:rsidRPr="00011D59" w:rsidRDefault="00256581" w:rsidP="00D32D80">
      <w:pPr>
        <w:pStyle w:val="aa"/>
        <w:numPr>
          <w:ilvl w:val="0"/>
          <w:numId w:val="54"/>
        </w:numPr>
        <w:ind w:left="0" w:firstLine="709"/>
      </w:pPr>
      <w:r w:rsidRPr="00011D59">
        <w:t xml:space="preserve">Федеральный закон </w:t>
      </w:r>
      <w:r w:rsidR="00B04672" w:rsidRPr="00011D59">
        <w:t>«</w:t>
      </w:r>
      <w:r w:rsidRPr="00011D59">
        <w:t>Технический регламент о требованиях пожарной безопасности</w:t>
      </w:r>
      <w:r w:rsidR="00B04672" w:rsidRPr="00011D59">
        <w:t>»</w:t>
      </w:r>
      <w:r w:rsidRPr="00011D59">
        <w:t xml:space="preserve"> от 22.07.2008 N 123-ФЗ. </w:t>
      </w:r>
    </w:p>
    <w:p w14:paraId="4E6265A6" w14:textId="4798CD5F" w:rsidR="003B5B34" w:rsidRPr="00011D59" w:rsidRDefault="003B5B34" w:rsidP="00256581">
      <w:pPr>
        <w:pStyle w:val="aa"/>
        <w:ind w:firstLine="0"/>
      </w:pPr>
    </w:p>
    <w:p w14:paraId="259F2415" w14:textId="77777777" w:rsidR="00AB6A11" w:rsidRDefault="00AB6A11" w:rsidP="00256581">
      <w:pPr>
        <w:pStyle w:val="aa"/>
        <w:ind w:firstLine="0"/>
        <w:sectPr w:rsidR="00AB6A11" w:rsidSect="00AB6A11">
          <w:pgSz w:w="11906" w:h="16838"/>
          <w:pgMar w:top="1134" w:right="850" w:bottom="1134" w:left="1701" w:header="708" w:footer="708" w:gutter="0"/>
          <w:cols w:space="708"/>
          <w:docGrid w:linePitch="360"/>
        </w:sectPr>
      </w:pPr>
    </w:p>
    <w:p w14:paraId="09F3EFA1" w14:textId="7DFA10BE" w:rsidR="00894C60" w:rsidRPr="00011D59" w:rsidRDefault="00894C60" w:rsidP="00894C60">
      <w:pPr>
        <w:pStyle w:val="12"/>
        <w:ind w:firstLine="0"/>
        <w:jc w:val="center"/>
      </w:pPr>
      <w:bookmarkStart w:id="65" w:name="_Toc136455410"/>
      <w:r w:rsidRPr="00011D59">
        <w:lastRenderedPageBreak/>
        <w:t>Приложение А</w:t>
      </w:r>
      <w:bookmarkEnd w:id="65"/>
    </w:p>
    <w:p w14:paraId="7D614E64" w14:textId="72E2CA9E" w:rsidR="00894C60" w:rsidRPr="00011D59" w:rsidRDefault="000A3929" w:rsidP="00894C60">
      <w:pPr>
        <w:pStyle w:val="aa"/>
        <w:rPr>
          <w:b/>
          <w:bCs/>
        </w:rPr>
      </w:pPr>
      <w:r w:rsidRPr="00011D59">
        <w:rPr>
          <w:b/>
          <w:bCs/>
        </w:rPr>
        <w:t>Диаграмма классов по пакетам</w:t>
      </w:r>
    </w:p>
    <w:p w14:paraId="01840723" w14:textId="77777777" w:rsidR="00324C34" w:rsidRPr="00011D59" w:rsidRDefault="00324C34" w:rsidP="00324C34">
      <w:pPr>
        <w:pStyle w:val="aa"/>
      </w:pPr>
    </w:p>
    <w:p w14:paraId="75969800" w14:textId="41128762" w:rsidR="00324C34" w:rsidRPr="00011D59" w:rsidRDefault="00324C34" w:rsidP="00324C34">
      <w:pPr>
        <w:pStyle w:val="aa"/>
        <w:ind w:firstLine="0"/>
        <w:jc w:val="center"/>
        <w:rPr>
          <w:b/>
          <w:bCs/>
        </w:rPr>
      </w:pPr>
      <w:r w:rsidRPr="00011D59">
        <w:rPr>
          <w:b/>
          <w:bCs/>
          <w:noProof/>
        </w:rPr>
        <w:drawing>
          <wp:inline distT="0" distB="0" distL="0" distR="0" wp14:anchorId="03753761" wp14:editId="71F3C5FC">
            <wp:extent cx="6137028" cy="404812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46351" cy="4054274"/>
                    </a:xfrm>
                    <a:prstGeom prst="rect">
                      <a:avLst/>
                    </a:prstGeom>
                    <a:noFill/>
                    <a:ln>
                      <a:noFill/>
                    </a:ln>
                  </pic:spPr>
                </pic:pic>
              </a:graphicData>
            </a:graphic>
          </wp:inline>
        </w:drawing>
      </w:r>
    </w:p>
    <w:p w14:paraId="7EE080E2" w14:textId="0335F98F" w:rsidR="00324C34" w:rsidRPr="00011D59" w:rsidRDefault="00324C34" w:rsidP="00324C34">
      <w:pPr>
        <w:pStyle w:val="aa"/>
        <w:ind w:firstLine="0"/>
        <w:jc w:val="center"/>
      </w:pPr>
      <w:r w:rsidRPr="00011D59">
        <w:t>Рисунок А.1 – Диаграмма</w:t>
      </w:r>
      <w:r w:rsidR="00FE644E" w:rsidRPr="00011D59">
        <w:t xml:space="preserve"> классов</w:t>
      </w:r>
      <w:r w:rsidRPr="00011D59">
        <w:t xml:space="preserve"> пакета </w:t>
      </w:r>
      <w:r w:rsidRPr="00011D59">
        <w:rPr>
          <w:lang w:val="en-US"/>
        </w:rPr>
        <w:t>Model</w:t>
      </w:r>
    </w:p>
    <w:p w14:paraId="0935F36F" w14:textId="77777777" w:rsidR="00AB6A11" w:rsidRDefault="00AB6A11" w:rsidP="00324C34">
      <w:pPr>
        <w:pStyle w:val="aa"/>
        <w:ind w:firstLine="0"/>
        <w:jc w:val="center"/>
      </w:pPr>
    </w:p>
    <w:p w14:paraId="71C7E6E6" w14:textId="77777777" w:rsidR="00AB6A11" w:rsidRDefault="00AB6A11" w:rsidP="00324C34">
      <w:pPr>
        <w:pStyle w:val="aa"/>
        <w:ind w:firstLine="0"/>
        <w:jc w:val="center"/>
        <w:sectPr w:rsidR="00AB6A11" w:rsidSect="00AB6A11">
          <w:pgSz w:w="16838" w:h="11906" w:orient="landscape"/>
          <w:pgMar w:top="1701" w:right="1134" w:bottom="850" w:left="1134" w:header="708" w:footer="708" w:gutter="0"/>
          <w:cols w:space="708"/>
          <w:titlePg/>
          <w:docGrid w:linePitch="360"/>
        </w:sectPr>
      </w:pPr>
    </w:p>
    <w:p w14:paraId="28079D7D" w14:textId="664F87D8" w:rsidR="00324C34" w:rsidRPr="00011D59" w:rsidRDefault="00324C34" w:rsidP="00324C34">
      <w:pPr>
        <w:pStyle w:val="aa"/>
        <w:ind w:firstLine="0"/>
        <w:jc w:val="center"/>
      </w:pPr>
      <w:r w:rsidRPr="00011D59">
        <w:rPr>
          <w:noProof/>
          <w:lang w:val="en-US"/>
        </w:rPr>
        <w:lastRenderedPageBreak/>
        <w:drawing>
          <wp:inline distT="0" distB="0" distL="0" distR="0" wp14:anchorId="68F13C10" wp14:editId="20513449">
            <wp:extent cx="8090434" cy="5394025"/>
            <wp:effectExtent l="0" t="0" r="635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096688" cy="5398195"/>
                    </a:xfrm>
                    <a:prstGeom prst="rect">
                      <a:avLst/>
                    </a:prstGeom>
                    <a:noFill/>
                    <a:ln>
                      <a:noFill/>
                    </a:ln>
                  </pic:spPr>
                </pic:pic>
              </a:graphicData>
            </a:graphic>
          </wp:inline>
        </w:drawing>
      </w:r>
    </w:p>
    <w:p w14:paraId="1A675A16" w14:textId="6DC606F3" w:rsidR="00324C34" w:rsidRPr="00011D59" w:rsidRDefault="00324C34" w:rsidP="00324C34">
      <w:pPr>
        <w:pStyle w:val="aa"/>
        <w:ind w:firstLine="0"/>
        <w:jc w:val="center"/>
      </w:pPr>
      <w:r w:rsidRPr="00011D59">
        <w:t>Рисунок А.2 – Диаграмма</w:t>
      </w:r>
      <w:r w:rsidR="00CC3FB5" w:rsidRPr="00011D59">
        <w:t xml:space="preserve"> классов</w:t>
      </w:r>
      <w:r w:rsidRPr="00011D59">
        <w:t xml:space="preserve"> пакета </w:t>
      </w:r>
      <w:r w:rsidRPr="00011D59">
        <w:rPr>
          <w:lang w:val="en-US"/>
        </w:rPr>
        <w:t>Fragment</w:t>
      </w:r>
    </w:p>
    <w:p w14:paraId="1E099C8F" w14:textId="77777777" w:rsidR="00AB6A11" w:rsidRDefault="00AB6A11" w:rsidP="00324C34">
      <w:pPr>
        <w:pStyle w:val="aa"/>
        <w:ind w:firstLine="0"/>
        <w:jc w:val="center"/>
        <w:sectPr w:rsidR="00AB6A11" w:rsidSect="00AB6A11">
          <w:pgSz w:w="16838" w:h="11906" w:orient="landscape"/>
          <w:pgMar w:top="1701" w:right="1134" w:bottom="850" w:left="1134" w:header="708" w:footer="708" w:gutter="0"/>
          <w:cols w:space="708"/>
          <w:titlePg/>
          <w:docGrid w:linePitch="360"/>
        </w:sectPr>
      </w:pPr>
    </w:p>
    <w:p w14:paraId="6BC9D8C5" w14:textId="77777777" w:rsidR="00387EF3" w:rsidRDefault="00387EF3" w:rsidP="00324C34">
      <w:pPr>
        <w:pStyle w:val="aa"/>
        <w:ind w:firstLine="0"/>
        <w:jc w:val="center"/>
      </w:pPr>
    </w:p>
    <w:p w14:paraId="02F91CC0" w14:textId="095261CB" w:rsidR="00324C34" w:rsidRPr="00011D59" w:rsidRDefault="00324C34" w:rsidP="00324C34">
      <w:pPr>
        <w:pStyle w:val="aa"/>
        <w:ind w:firstLine="0"/>
        <w:jc w:val="center"/>
      </w:pPr>
      <w:r w:rsidRPr="00011D59">
        <w:rPr>
          <w:noProof/>
        </w:rPr>
        <w:drawing>
          <wp:inline distT="0" distB="0" distL="0" distR="0" wp14:anchorId="381E2014" wp14:editId="30461214">
            <wp:extent cx="4372269" cy="2653019"/>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31996" cy="2689261"/>
                    </a:xfrm>
                    <a:prstGeom prst="rect">
                      <a:avLst/>
                    </a:prstGeom>
                    <a:noFill/>
                    <a:ln>
                      <a:noFill/>
                    </a:ln>
                  </pic:spPr>
                </pic:pic>
              </a:graphicData>
            </a:graphic>
          </wp:inline>
        </w:drawing>
      </w:r>
    </w:p>
    <w:p w14:paraId="7662C88C" w14:textId="59B069BB" w:rsidR="00324C34" w:rsidRPr="00011D59" w:rsidRDefault="00324C34" w:rsidP="00324C34">
      <w:pPr>
        <w:pStyle w:val="aa"/>
        <w:ind w:firstLine="0"/>
        <w:jc w:val="center"/>
      </w:pPr>
      <w:r w:rsidRPr="00011D59">
        <w:t>Рисунок А.3 – Диаграмма</w:t>
      </w:r>
      <w:r w:rsidR="00D328DE" w:rsidRPr="00011D59">
        <w:t xml:space="preserve"> классов</w:t>
      </w:r>
      <w:r w:rsidRPr="00011D59">
        <w:t xml:space="preserve"> пакета </w:t>
      </w:r>
      <w:r w:rsidRPr="00011D59">
        <w:rPr>
          <w:lang w:val="en-US"/>
        </w:rPr>
        <w:t>Helper</w:t>
      </w:r>
    </w:p>
    <w:p w14:paraId="387E4EE3" w14:textId="6EA131A7" w:rsidR="00324C34" w:rsidRPr="00011D59" w:rsidRDefault="00324C34" w:rsidP="00324C34">
      <w:pPr>
        <w:pStyle w:val="aa"/>
        <w:ind w:firstLine="0"/>
        <w:jc w:val="center"/>
      </w:pPr>
    </w:p>
    <w:p w14:paraId="38FAD4FF" w14:textId="0AA25711" w:rsidR="00AA3B26" w:rsidRPr="00011D59" w:rsidRDefault="00AA3B26" w:rsidP="00324C34">
      <w:pPr>
        <w:pStyle w:val="aa"/>
        <w:ind w:firstLine="0"/>
        <w:jc w:val="center"/>
      </w:pPr>
      <w:r w:rsidRPr="00011D59">
        <w:rPr>
          <w:noProof/>
        </w:rPr>
        <w:drawing>
          <wp:inline distT="0" distB="0" distL="0" distR="0" wp14:anchorId="4DBF3FB2" wp14:editId="2929714E">
            <wp:extent cx="4132580" cy="2331200"/>
            <wp:effectExtent l="0" t="0" r="127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77384" cy="2356474"/>
                    </a:xfrm>
                    <a:prstGeom prst="rect">
                      <a:avLst/>
                    </a:prstGeom>
                    <a:noFill/>
                    <a:ln>
                      <a:noFill/>
                    </a:ln>
                  </pic:spPr>
                </pic:pic>
              </a:graphicData>
            </a:graphic>
          </wp:inline>
        </w:drawing>
      </w:r>
    </w:p>
    <w:p w14:paraId="599794C3" w14:textId="77777777" w:rsidR="00387EF3" w:rsidRPr="00AC569F" w:rsidRDefault="00AA3B26" w:rsidP="00AA3B26">
      <w:pPr>
        <w:pStyle w:val="aa"/>
        <w:ind w:firstLine="0"/>
        <w:jc w:val="center"/>
      </w:pPr>
      <w:r w:rsidRPr="00011D59">
        <w:t>Рисунок А.4 – Диаграмма</w:t>
      </w:r>
      <w:r w:rsidR="00D328DE" w:rsidRPr="00011D59">
        <w:t xml:space="preserve"> классов</w:t>
      </w:r>
      <w:r w:rsidRPr="00011D59">
        <w:t xml:space="preserve"> пакета </w:t>
      </w:r>
      <w:r w:rsidR="00A34AA7" w:rsidRPr="00011D59">
        <w:rPr>
          <w:lang w:val="en-US"/>
        </w:rPr>
        <w:t>Adapter</w:t>
      </w:r>
    </w:p>
    <w:p w14:paraId="6E11056A" w14:textId="77777777" w:rsidR="00AB6A11" w:rsidRDefault="00AB6A11" w:rsidP="00AA3B26">
      <w:pPr>
        <w:pStyle w:val="aa"/>
        <w:ind w:firstLine="0"/>
        <w:jc w:val="center"/>
        <w:sectPr w:rsidR="00AB6A11" w:rsidSect="00AB6A11">
          <w:pgSz w:w="16838" w:h="11906" w:orient="landscape"/>
          <w:pgMar w:top="1701" w:right="1134" w:bottom="850" w:left="1134" w:header="708" w:footer="708" w:gutter="0"/>
          <w:cols w:space="708"/>
          <w:titlePg/>
          <w:docGrid w:linePitch="360"/>
        </w:sectPr>
      </w:pPr>
    </w:p>
    <w:p w14:paraId="2C72F707" w14:textId="1F05E4F7" w:rsidR="00AA3B26" w:rsidRPr="00011D59" w:rsidRDefault="00AA3B26" w:rsidP="00AA3B26">
      <w:pPr>
        <w:pStyle w:val="aa"/>
        <w:ind w:firstLine="0"/>
        <w:jc w:val="center"/>
      </w:pPr>
      <w:r w:rsidRPr="00011D59">
        <w:rPr>
          <w:noProof/>
        </w:rPr>
        <w:lastRenderedPageBreak/>
        <w:drawing>
          <wp:inline distT="0" distB="0" distL="0" distR="0" wp14:anchorId="70051FDB" wp14:editId="04572A7E">
            <wp:extent cx="7134870" cy="5186476"/>
            <wp:effectExtent l="0" t="0" r="889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139987" cy="5190195"/>
                    </a:xfrm>
                    <a:prstGeom prst="rect">
                      <a:avLst/>
                    </a:prstGeom>
                    <a:noFill/>
                    <a:ln>
                      <a:noFill/>
                    </a:ln>
                  </pic:spPr>
                </pic:pic>
              </a:graphicData>
            </a:graphic>
          </wp:inline>
        </w:drawing>
      </w:r>
    </w:p>
    <w:p w14:paraId="5CEC3DF0" w14:textId="77777777" w:rsidR="00AB6A11" w:rsidRPr="00AC569F" w:rsidRDefault="00AA3B26" w:rsidP="00A84124">
      <w:pPr>
        <w:pStyle w:val="aa"/>
        <w:ind w:firstLine="0"/>
        <w:jc w:val="center"/>
        <w:sectPr w:rsidR="00AB6A11" w:rsidRPr="00AC569F" w:rsidSect="00AB6A11">
          <w:pgSz w:w="16838" w:h="11906" w:orient="landscape"/>
          <w:pgMar w:top="1701" w:right="1134" w:bottom="850" w:left="1134" w:header="708" w:footer="708" w:gutter="0"/>
          <w:cols w:space="708"/>
          <w:titlePg/>
          <w:docGrid w:linePitch="360"/>
        </w:sectPr>
      </w:pPr>
      <w:r w:rsidRPr="00011D59">
        <w:t>Рисунок А.5 – Диаграмма</w:t>
      </w:r>
      <w:r w:rsidR="003E76F6" w:rsidRPr="00011D59">
        <w:t xml:space="preserve"> классов</w:t>
      </w:r>
      <w:r w:rsidRPr="00011D59">
        <w:t xml:space="preserve"> пакета </w:t>
      </w:r>
      <w:r w:rsidR="00A84124" w:rsidRPr="00011D59">
        <w:rPr>
          <w:lang w:val="en-US"/>
        </w:rPr>
        <w:t>Activity</w:t>
      </w:r>
    </w:p>
    <w:p w14:paraId="54175E1B" w14:textId="0144EE47" w:rsidR="00644384" w:rsidRPr="00011D59" w:rsidRDefault="00644384" w:rsidP="00644384">
      <w:pPr>
        <w:pStyle w:val="12"/>
        <w:spacing w:before="60" w:after="60"/>
        <w:ind w:firstLine="0"/>
        <w:jc w:val="center"/>
      </w:pPr>
      <w:bookmarkStart w:id="66" w:name="_Toc136455411"/>
      <w:r w:rsidRPr="00011D59">
        <w:lastRenderedPageBreak/>
        <w:t xml:space="preserve">Приложение </w:t>
      </w:r>
      <w:r w:rsidR="00324C34" w:rsidRPr="00011D59">
        <w:t>Б</w:t>
      </w:r>
      <w:bookmarkEnd w:id="66"/>
    </w:p>
    <w:p w14:paraId="0E690CB2" w14:textId="71BA6E5A" w:rsidR="009C24A4" w:rsidRPr="00011D59" w:rsidRDefault="00476334" w:rsidP="000F6AD0">
      <w:pPr>
        <w:pStyle w:val="aa"/>
        <w:spacing w:after="60"/>
        <w:rPr>
          <w:b/>
          <w:bCs/>
        </w:rPr>
      </w:pPr>
      <w:r w:rsidRPr="00011D59">
        <w:rPr>
          <w:b/>
          <w:bCs/>
        </w:rPr>
        <w:t>Описание реализованных классов</w:t>
      </w:r>
    </w:p>
    <w:p w14:paraId="18287333" w14:textId="77777777" w:rsidR="000F6AD0" w:rsidRPr="00011D59" w:rsidRDefault="000F6AD0" w:rsidP="000F6AD0">
      <w:pPr>
        <w:pStyle w:val="aa"/>
        <w:spacing w:after="60"/>
        <w:rPr>
          <w:b/>
          <w:bCs/>
        </w:rPr>
      </w:pPr>
    </w:p>
    <w:p w14:paraId="3E102BFD" w14:textId="564FFD08" w:rsidR="009C24A4" w:rsidRPr="00011D59" w:rsidRDefault="00324C34" w:rsidP="009C24A4">
      <w:pPr>
        <w:pStyle w:val="aa"/>
        <w:ind w:firstLine="0"/>
      </w:pPr>
      <w:r w:rsidRPr="00011D59">
        <w:t>Таблица Б.</w:t>
      </w:r>
      <w:r w:rsidR="009C24A4" w:rsidRPr="00011D59">
        <w:t xml:space="preserve">1 – Спецификация класса </w:t>
      </w:r>
      <w:proofErr w:type="spellStart"/>
      <w:r w:rsidR="009C24A4" w:rsidRPr="00011D59">
        <w:t>EventActivity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011D59" w14:paraId="57AE2753" w14:textId="77777777" w:rsidTr="004F2922">
        <w:tc>
          <w:tcPr>
            <w:tcW w:w="2911" w:type="dxa"/>
          </w:tcPr>
          <w:p w14:paraId="0D744D79" w14:textId="77777777" w:rsidR="009C24A4" w:rsidRPr="00011D59" w:rsidRDefault="009C24A4" w:rsidP="004F2922">
            <w:pPr>
              <w:pStyle w:val="aa"/>
              <w:ind w:firstLine="0"/>
              <w:jc w:val="center"/>
              <w:rPr>
                <w:b/>
                <w:bCs/>
              </w:rPr>
            </w:pPr>
            <w:r w:rsidRPr="00011D59">
              <w:rPr>
                <w:b/>
                <w:bCs/>
              </w:rPr>
              <w:t>Название</w:t>
            </w:r>
          </w:p>
        </w:tc>
        <w:tc>
          <w:tcPr>
            <w:tcW w:w="1150" w:type="dxa"/>
          </w:tcPr>
          <w:p w14:paraId="41CCD627" w14:textId="77777777" w:rsidR="009C24A4" w:rsidRPr="00011D59" w:rsidRDefault="009C24A4" w:rsidP="004F2922">
            <w:pPr>
              <w:pStyle w:val="aa"/>
              <w:ind w:firstLine="0"/>
              <w:jc w:val="center"/>
              <w:rPr>
                <w:b/>
                <w:bCs/>
              </w:rPr>
            </w:pPr>
            <w:r w:rsidRPr="00011D59">
              <w:rPr>
                <w:b/>
                <w:bCs/>
              </w:rPr>
              <w:t>Тип</w:t>
            </w:r>
          </w:p>
        </w:tc>
        <w:tc>
          <w:tcPr>
            <w:tcW w:w="2666" w:type="dxa"/>
          </w:tcPr>
          <w:p w14:paraId="6A405CAC" w14:textId="77777777" w:rsidR="009C24A4" w:rsidRPr="00011D59" w:rsidRDefault="009C24A4" w:rsidP="004F2922">
            <w:pPr>
              <w:pStyle w:val="aa"/>
              <w:ind w:firstLine="0"/>
              <w:jc w:val="center"/>
              <w:rPr>
                <w:b/>
                <w:bCs/>
              </w:rPr>
            </w:pPr>
            <w:r w:rsidRPr="00011D59">
              <w:rPr>
                <w:b/>
                <w:bCs/>
              </w:rPr>
              <w:t>Уровень доступа</w:t>
            </w:r>
          </w:p>
        </w:tc>
        <w:tc>
          <w:tcPr>
            <w:tcW w:w="3520" w:type="dxa"/>
          </w:tcPr>
          <w:p w14:paraId="42302FC4" w14:textId="77777777" w:rsidR="009C24A4" w:rsidRPr="00011D59" w:rsidRDefault="009C24A4" w:rsidP="004F2922">
            <w:pPr>
              <w:pStyle w:val="aa"/>
              <w:ind w:firstLine="0"/>
              <w:jc w:val="center"/>
              <w:rPr>
                <w:b/>
                <w:bCs/>
              </w:rPr>
            </w:pPr>
            <w:r w:rsidRPr="00011D59">
              <w:rPr>
                <w:b/>
                <w:bCs/>
              </w:rPr>
              <w:t>Аргументы</w:t>
            </w:r>
          </w:p>
        </w:tc>
        <w:tc>
          <w:tcPr>
            <w:tcW w:w="4313" w:type="dxa"/>
          </w:tcPr>
          <w:p w14:paraId="4DA540A7" w14:textId="77777777" w:rsidR="009C24A4" w:rsidRPr="00011D59" w:rsidRDefault="009C24A4" w:rsidP="004F2922">
            <w:pPr>
              <w:pStyle w:val="aa"/>
              <w:ind w:firstLine="0"/>
              <w:jc w:val="center"/>
              <w:rPr>
                <w:b/>
                <w:bCs/>
              </w:rPr>
            </w:pPr>
            <w:r w:rsidRPr="00011D59">
              <w:rPr>
                <w:b/>
                <w:bCs/>
              </w:rPr>
              <w:t>Назначение</w:t>
            </w:r>
          </w:p>
        </w:tc>
      </w:tr>
      <w:tr w:rsidR="009C24A4" w:rsidRPr="00011D59" w14:paraId="722822FE" w14:textId="77777777" w:rsidTr="004F2922">
        <w:tc>
          <w:tcPr>
            <w:tcW w:w="2911" w:type="dxa"/>
          </w:tcPr>
          <w:p w14:paraId="4F278121" w14:textId="77777777" w:rsidR="009C24A4" w:rsidRPr="00011D59" w:rsidRDefault="009C24A4" w:rsidP="004F2922">
            <w:pPr>
              <w:pStyle w:val="aa"/>
              <w:ind w:firstLine="0"/>
            </w:pPr>
            <w:proofErr w:type="spellStart"/>
            <w:r w:rsidRPr="00011D59">
              <w:t>onCreate</w:t>
            </w:r>
            <w:proofErr w:type="spellEnd"/>
          </w:p>
        </w:tc>
        <w:tc>
          <w:tcPr>
            <w:tcW w:w="1150" w:type="dxa"/>
          </w:tcPr>
          <w:p w14:paraId="3991B0FF" w14:textId="77777777" w:rsidR="009C24A4" w:rsidRPr="00011D59" w:rsidRDefault="009C24A4" w:rsidP="004F2922">
            <w:pPr>
              <w:pStyle w:val="aa"/>
              <w:ind w:firstLine="0"/>
            </w:pPr>
            <w:r w:rsidRPr="00011D59">
              <w:rPr>
                <w:lang w:val="en-US"/>
              </w:rPr>
              <w:t>void</w:t>
            </w:r>
          </w:p>
        </w:tc>
        <w:tc>
          <w:tcPr>
            <w:tcW w:w="2666" w:type="dxa"/>
          </w:tcPr>
          <w:p w14:paraId="253FF098" w14:textId="77777777" w:rsidR="009C24A4" w:rsidRPr="00011D59" w:rsidRDefault="009C24A4" w:rsidP="004F2922">
            <w:pPr>
              <w:pStyle w:val="aa"/>
              <w:ind w:firstLine="0"/>
              <w:rPr>
                <w:lang w:val="en-US"/>
              </w:rPr>
            </w:pPr>
            <w:proofErr w:type="spellStart"/>
            <w:r w:rsidRPr="00011D59">
              <w:rPr>
                <w:lang w:val="en-US"/>
              </w:rPr>
              <w:t>prorected</w:t>
            </w:r>
            <w:proofErr w:type="spellEnd"/>
          </w:p>
        </w:tc>
        <w:tc>
          <w:tcPr>
            <w:tcW w:w="3520" w:type="dxa"/>
          </w:tcPr>
          <w:p w14:paraId="20FDB569" w14:textId="77777777" w:rsidR="009C24A4" w:rsidRPr="00011D59" w:rsidRDefault="009C24A4" w:rsidP="004F2922">
            <w:pPr>
              <w:pStyle w:val="aa"/>
              <w:ind w:firstLine="0"/>
            </w:pPr>
            <w:proofErr w:type="spellStart"/>
            <w:r w:rsidRPr="00011D59">
              <w:t>savedInstanceState</w:t>
            </w:r>
            <w:proofErr w:type="spellEnd"/>
            <w:r w:rsidRPr="00011D59">
              <w:t xml:space="preserve">: </w:t>
            </w:r>
            <w:proofErr w:type="spellStart"/>
            <w:r w:rsidRPr="00011D59">
              <w:t>Bundle</w:t>
            </w:r>
            <w:proofErr w:type="spellEnd"/>
            <w:r w:rsidRPr="00011D59">
              <w:t>?</w:t>
            </w:r>
          </w:p>
        </w:tc>
        <w:tc>
          <w:tcPr>
            <w:tcW w:w="4313" w:type="dxa"/>
          </w:tcPr>
          <w:p w14:paraId="40254DD8" w14:textId="77777777" w:rsidR="009C24A4" w:rsidRPr="00011D59" w:rsidRDefault="009C24A4" w:rsidP="004F2922">
            <w:pPr>
              <w:pStyle w:val="aa"/>
              <w:ind w:firstLine="0"/>
            </w:pPr>
            <w:r w:rsidRPr="00011D59">
              <w:t xml:space="preserve">Выполнение статической настройки </w:t>
            </w:r>
            <w:r w:rsidRPr="00011D59">
              <w:rPr>
                <w:lang w:val="en-US"/>
              </w:rPr>
              <w:t>Activity</w:t>
            </w:r>
            <w:r w:rsidRPr="00011D59">
              <w:t xml:space="preserve">: создание </w:t>
            </w:r>
            <w:r w:rsidRPr="00011D59">
              <w:rPr>
                <w:lang w:val="en-US"/>
              </w:rPr>
              <w:t>View</w:t>
            </w:r>
            <w:r w:rsidRPr="00011D59">
              <w:t>, привязка элементов управ</w:t>
            </w:r>
            <w:r w:rsidRPr="00011D59">
              <w:softHyphen/>
              <w:t>ления</w:t>
            </w:r>
          </w:p>
        </w:tc>
      </w:tr>
      <w:tr w:rsidR="009C24A4" w:rsidRPr="00011D59" w14:paraId="3E0082D4" w14:textId="77777777" w:rsidTr="004F2922">
        <w:tc>
          <w:tcPr>
            <w:tcW w:w="2911" w:type="dxa"/>
          </w:tcPr>
          <w:p w14:paraId="08D36E13" w14:textId="77777777" w:rsidR="009C24A4" w:rsidRPr="00011D59" w:rsidRDefault="009C24A4" w:rsidP="004F2922">
            <w:pPr>
              <w:pStyle w:val="aa"/>
              <w:ind w:firstLine="0"/>
            </w:pPr>
            <w:proofErr w:type="spellStart"/>
            <w:r w:rsidRPr="00011D59">
              <w:t>checkConnection</w:t>
            </w:r>
            <w:proofErr w:type="spellEnd"/>
          </w:p>
        </w:tc>
        <w:tc>
          <w:tcPr>
            <w:tcW w:w="1150" w:type="dxa"/>
          </w:tcPr>
          <w:p w14:paraId="323295DC" w14:textId="77777777" w:rsidR="009C24A4" w:rsidRPr="00011D59" w:rsidRDefault="009C24A4" w:rsidP="004F2922">
            <w:pPr>
              <w:pStyle w:val="aa"/>
              <w:ind w:firstLine="0"/>
            </w:pPr>
            <w:r w:rsidRPr="00011D59">
              <w:rPr>
                <w:lang w:val="en-US"/>
              </w:rPr>
              <w:t>void</w:t>
            </w:r>
          </w:p>
        </w:tc>
        <w:tc>
          <w:tcPr>
            <w:tcW w:w="2666" w:type="dxa"/>
          </w:tcPr>
          <w:p w14:paraId="59ABF349" w14:textId="77777777" w:rsidR="009C24A4" w:rsidRPr="00011D59" w:rsidRDefault="009C24A4" w:rsidP="004F2922">
            <w:pPr>
              <w:pStyle w:val="aa"/>
              <w:ind w:firstLine="0"/>
            </w:pPr>
            <w:proofErr w:type="spellStart"/>
            <w:r w:rsidRPr="00011D59">
              <w:t>private</w:t>
            </w:r>
            <w:proofErr w:type="spellEnd"/>
          </w:p>
        </w:tc>
        <w:tc>
          <w:tcPr>
            <w:tcW w:w="3520" w:type="dxa"/>
          </w:tcPr>
          <w:p w14:paraId="34A1139B" w14:textId="77777777" w:rsidR="009C24A4" w:rsidRPr="00011D59" w:rsidRDefault="009C24A4" w:rsidP="004F2922">
            <w:pPr>
              <w:pStyle w:val="aa"/>
              <w:ind w:firstLine="0"/>
              <w:jc w:val="center"/>
              <w:rPr>
                <w:lang w:val="en-US"/>
              </w:rPr>
            </w:pPr>
            <w:r w:rsidRPr="00011D59">
              <w:t>–</w:t>
            </w:r>
          </w:p>
        </w:tc>
        <w:tc>
          <w:tcPr>
            <w:tcW w:w="4313" w:type="dxa"/>
          </w:tcPr>
          <w:p w14:paraId="227A0437" w14:textId="77777777" w:rsidR="009C24A4" w:rsidRPr="00011D59" w:rsidRDefault="009C24A4" w:rsidP="004F2922">
            <w:pPr>
              <w:pStyle w:val="aa"/>
              <w:ind w:firstLine="0"/>
            </w:pPr>
            <w:r w:rsidRPr="00011D59">
              <w:t>Проверка доступности интернет-соединения</w:t>
            </w:r>
          </w:p>
        </w:tc>
      </w:tr>
      <w:tr w:rsidR="009C24A4" w:rsidRPr="00011D59" w14:paraId="75DB3D5E" w14:textId="77777777" w:rsidTr="004F2922">
        <w:tc>
          <w:tcPr>
            <w:tcW w:w="2911" w:type="dxa"/>
          </w:tcPr>
          <w:p w14:paraId="34A7D87B" w14:textId="77777777" w:rsidR="009C24A4" w:rsidRPr="00011D59" w:rsidRDefault="009C24A4" w:rsidP="004F2922">
            <w:pPr>
              <w:pStyle w:val="aa"/>
              <w:ind w:firstLine="0"/>
            </w:pPr>
            <w:proofErr w:type="spellStart"/>
            <w:r w:rsidRPr="00011D59">
              <w:t>setContent</w:t>
            </w:r>
            <w:proofErr w:type="spellEnd"/>
          </w:p>
        </w:tc>
        <w:tc>
          <w:tcPr>
            <w:tcW w:w="1150" w:type="dxa"/>
          </w:tcPr>
          <w:p w14:paraId="2628BBE1" w14:textId="77777777" w:rsidR="009C24A4" w:rsidRPr="00011D59" w:rsidRDefault="009C24A4" w:rsidP="004F2922">
            <w:pPr>
              <w:pStyle w:val="aa"/>
              <w:ind w:firstLine="0"/>
              <w:rPr>
                <w:lang w:val="en-US"/>
              </w:rPr>
            </w:pPr>
            <w:r w:rsidRPr="00011D59">
              <w:rPr>
                <w:lang w:val="en-US"/>
              </w:rPr>
              <w:t>void</w:t>
            </w:r>
          </w:p>
        </w:tc>
        <w:tc>
          <w:tcPr>
            <w:tcW w:w="2666" w:type="dxa"/>
          </w:tcPr>
          <w:p w14:paraId="03BC6E60" w14:textId="77777777" w:rsidR="009C24A4" w:rsidRPr="00011D59" w:rsidRDefault="009C24A4" w:rsidP="004F2922">
            <w:pPr>
              <w:pStyle w:val="aa"/>
              <w:ind w:firstLine="0"/>
              <w:rPr>
                <w:lang w:val="en-US"/>
              </w:rPr>
            </w:pPr>
            <w:r w:rsidRPr="00011D59">
              <w:rPr>
                <w:lang w:val="en-US"/>
              </w:rPr>
              <w:t>private</w:t>
            </w:r>
          </w:p>
        </w:tc>
        <w:tc>
          <w:tcPr>
            <w:tcW w:w="3520" w:type="dxa"/>
          </w:tcPr>
          <w:p w14:paraId="6EE2FEDC" w14:textId="77777777" w:rsidR="009C24A4" w:rsidRPr="00011D59" w:rsidRDefault="009C24A4" w:rsidP="004F2922">
            <w:pPr>
              <w:pStyle w:val="aa"/>
              <w:ind w:firstLine="0"/>
              <w:jc w:val="center"/>
              <w:rPr>
                <w:lang w:val="en-US"/>
              </w:rPr>
            </w:pPr>
            <w:r w:rsidRPr="00011D59">
              <w:t>–</w:t>
            </w:r>
          </w:p>
        </w:tc>
        <w:tc>
          <w:tcPr>
            <w:tcW w:w="4313" w:type="dxa"/>
          </w:tcPr>
          <w:p w14:paraId="155841A6" w14:textId="77777777" w:rsidR="009C24A4" w:rsidRPr="00011D59" w:rsidRDefault="009C24A4" w:rsidP="004F2922">
            <w:pPr>
              <w:pStyle w:val="aa"/>
              <w:ind w:firstLine="0"/>
            </w:pPr>
            <w:r w:rsidRPr="00011D59">
              <w:t>Заполнение компонентов инфор</w:t>
            </w:r>
            <w:r w:rsidRPr="00011D59">
              <w:softHyphen/>
              <w:t>мацией</w:t>
            </w:r>
          </w:p>
        </w:tc>
      </w:tr>
      <w:tr w:rsidR="009C24A4" w:rsidRPr="00011D59" w14:paraId="53F164BE" w14:textId="77777777" w:rsidTr="004F2922">
        <w:tc>
          <w:tcPr>
            <w:tcW w:w="2911" w:type="dxa"/>
          </w:tcPr>
          <w:p w14:paraId="76CE2499" w14:textId="77777777" w:rsidR="009C24A4" w:rsidRPr="00011D59" w:rsidRDefault="009C24A4" w:rsidP="004F2922">
            <w:pPr>
              <w:pStyle w:val="aa"/>
              <w:ind w:firstLine="0"/>
            </w:pPr>
            <w:proofErr w:type="spellStart"/>
            <w:r w:rsidRPr="00011D59">
              <w:t>setImages</w:t>
            </w:r>
            <w:proofErr w:type="spellEnd"/>
          </w:p>
        </w:tc>
        <w:tc>
          <w:tcPr>
            <w:tcW w:w="1150" w:type="dxa"/>
          </w:tcPr>
          <w:p w14:paraId="5D5EFFAF" w14:textId="77777777" w:rsidR="009C24A4" w:rsidRPr="00011D59" w:rsidRDefault="009C24A4" w:rsidP="004F2922">
            <w:pPr>
              <w:pStyle w:val="aa"/>
              <w:ind w:firstLine="0"/>
            </w:pPr>
            <w:r w:rsidRPr="00011D59">
              <w:rPr>
                <w:lang w:val="en-US"/>
              </w:rPr>
              <w:t>void</w:t>
            </w:r>
          </w:p>
        </w:tc>
        <w:tc>
          <w:tcPr>
            <w:tcW w:w="2666" w:type="dxa"/>
          </w:tcPr>
          <w:p w14:paraId="2083D164" w14:textId="77777777" w:rsidR="009C24A4" w:rsidRPr="00011D59" w:rsidRDefault="009C24A4" w:rsidP="004F2922">
            <w:pPr>
              <w:pStyle w:val="aa"/>
              <w:ind w:firstLine="0"/>
            </w:pPr>
            <w:r w:rsidRPr="00011D59">
              <w:rPr>
                <w:lang w:val="en-US"/>
              </w:rPr>
              <w:t>private</w:t>
            </w:r>
          </w:p>
        </w:tc>
        <w:tc>
          <w:tcPr>
            <w:tcW w:w="3520" w:type="dxa"/>
          </w:tcPr>
          <w:p w14:paraId="7C04A39E" w14:textId="77777777" w:rsidR="009C24A4" w:rsidRPr="00011D59" w:rsidRDefault="009C24A4" w:rsidP="004F2922">
            <w:pPr>
              <w:pStyle w:val="aa"/>
              <w:ind w:firstLine="0"/>
              <w:jc w:val="center"/>
            </w:pPr>
            <w:r w:rsidRPr="00011D59">
              <w:t>–</w:t>
            </w:r>
          </w:p>
        </w:tc>
        <w:tc>
          <w:tcPr>
            <w:tcW w:w="4313" w:type="dxa"/>
          </w:tcPr>
          <w:p w14:paraId="5905F0BD" w14:textId="77777777" w:rsidR="009C24A4" w:rsidRPr="00011D59" w:rsidRDefault="009C24A4" w:rsidP="004F2922">
            <w:pPr>
              <w:pStyle w:val="aa"/>
              <w:ind w:firstLine="0"/>
            </w:pPr>
            <w:r w:rsidRPr="00011D59">
              <w:t>Настройка карусели изображений</w:t>
            </w:r>
          </w:p>
        </w:tc>
      </w:tr>
      <w:tr w:rsidR="009C24A4" w:rsidRPr="00011D59" w14:paraId="6E43F203" w14:textId="77777777" w:rsidTr="004F2922">
        <w:tc>
          <w:tcPr>
            <w:tcW w:w="2911" w:type="dxa"/>
          </w:tcPr>
          <w:p w14:paraId="6EB29DF2" w14:textId="77777777" w:rsidR="009C24A4" w:rsidRPr="00011D59" w:rsidRDefault="009C24A4" w:rsidP="004F2922">
            <w:pPr>
              <w:pStyle w:val="aa"/>
              <w:ind w:firstLine="0"/>
            </w:pPr>
            <w:proofErr w:type="spellStart"/>
            <w:r w:rsidRPr="00011D59">
              <w:t>setImageForPosition</w:t>
            </w:r>
            <w:proofErr w:type="spellEnd"/>
          </w:p>
        </w:tc>
        <w:tc>
          <w:tcPr>
            <w:tcW w:w="1150" w:type="dxa"/>
          </w:tcPr>
          <w:p w14:paraId="55622D59" w14:textId="77777777" w:rsidR="009C24A4" w:rsidRPr="00011D59" w:rsidRDefault="009C24A4" w:rsidP="004F2922">
            <w:pPr>
              <w:pStyle w:val="aa"/>
              <w:ind w:firstLine="0"/>
              <w:rPr>
                <w:lang w:val="en-US"/>
              </w:rPr>
            </w:pPr>
            <w:r w:rsidRPr="00011D59">
              <w:rPr>
                <w:lang w:val="en-US"/>
              </w:rPr>
              <w:t>void</w:t>
            </w:r>
          </w:p>
        </w:tc>
        <w:tc>
          <w:tcPr>
            <w:tcW w:w="2666" w:type="dxa"/>
          </w:tcPr>
          <w:p w14:paraId="3272807B" w14:textId="77777777" w:rsidR="009C24A4" w:rsidRPr="00011D59" w:rsidRDefault="009C24A4" w:rsidP="004F2922">
            <w:pPr>
              <w:pStyle w:val="aa"/>
              <w:ind w:firstLine="0"/>
              <w:rPr>
                <w:lang w:val="en-US"/>
              </w:rPr>
            </w:pPr>
            <w:r w:rsidRPr="00011D59">
              <w:rPr>
                <w:lang w:val="en-US"/>
              </w:rPr>
              <w:t>public</w:t>
            </w:r>
          </w:p>
        </w:tc>
        <w:tc>
          <w:tcPr>
            <w:tcW w:w="3520" w:type="dxa"/>
          </w:tcPr>
          <w:p w14:paraId="6DB7BDA8" w14:textId="77777777" w:rsidR="009C24A4" w:rsidRPr="00011D59" w:rsidRDefault="009C24A4" w:rsidP="004F2922">
            <w:pPr>
              <w:pStyle w:val="aa"/>
              <w:ind w:firstLine="0"/>
              <w:rPr>
                <w:lang w:val="en-US"/>
              </w:rPr>
            </w:pPr>
            <w:r w:rsidRPr="00011D59">
              <w:rPr>
                <w:lang w:val="en-US"/>
              </w:rPr>
              <w:t xml:space="preserve">position: Int, </w:t>
            </w:r>
            <w:proofErr w:type="spellStart"/>
            <w:r w:rsidRPr="00011D59">
              <w:rPr>
                <w:lang w:val="en-US"/>
              </w:rPr>
              <w:t>imageView</w:t>
            </w:r>
            <w:proofErr w:type="spellEnd"/>
            <w:r w:rsidRPr="00011D59">
              <w:rPr>
                <w:lang w:val="en-US"/>
              </w:rPr>
              <w:t xml:space="preserve">: </w:t>
            </w:r>
            <w:proofErr w:type="spellStart"/>
            <w:r w:rsidRPr="00011D59">
              <w:rPr>
                <w:lang w:val="en-US"/>
              </w:rPr>
              <w:t>Im</w:t>
            </w:r>
            <w:r w:rsidRPr="00011D59">
              <w:rPr>
                <w:lang w:val="en-US"/>
              </w:rPr>
              <w:softHyphen/>
              <w:t>ageView</w:t>
            </w:r>
            <w:proofErr w:type="spellEnd"/>
          </w:p>
        </w:tc>
        <w:tc>
          <w:tcPr>
            <w:tcW w:w="4313" w:type="dxa"/>
          </w:tcPr>
          <w:p w14:paraId="3CF3C11B" w14:textId="77777777" w:rsidR="009C24A4" w:rsidRPr="00011D59" w:rsidRDefault="009C24A4" w:rsidP="004F2922">
            <w:pPr>
              <w:pStyle w:val="aa"/>
              <w:ind w:firstLine="0"/>
            </w:pPr>
            <w:r w:rsidRPr="00011D59">
              <w:t>Загрузка изображений в карусель</w:t>
            </w:r>
          </w:p>
        </w:tc>
      </w:tr>
      <w:tr w:rsidR="009C24A4" w:rsidRPr="00011D59" w14:paraId="1EDD882B" w14:textId="77777777" w:rsidTr="004F2922">
        <w:tc>
          <w:tcPr>
            <w:tcW w:w="2911" w:type="dxa"/>
          </w:tcPr>
          <w:p w14:paraId="3FA848B0" w14:textId="77777777" w:rsidR="009C24A4" w:rsidRPr="00011D59" w:rsidRDefault="009C24A4" w:rsidP="004F2922">
            <w:pPr>
              <w:pStyle w:val="aa"/>
              <w:ind w:firstLine="0"/>
            </w:pPr>
            <w:proofErr w:type="spellStart"/>
            <w:r w:rsidRPr="00011D59">
              <w:t>onCreateOptionsMenu</w:t>
            </w:r>
            <w:proofErr w:type="spellEnd"/>
          </w:p>
        </w:tc>
        <w:tc>
          <w:tcPr>
            <w:tcW w:w="1150" w:type="dxa"/>
          </w:tcPr>
          <w:p w14:paraId="35F95B7C" w14:textId="77777777" w:rsidR="009C24A4" w:rsidRPr="00011D59" w:rsidRDefault="009C24A4" w:rsidP="004F2922">
            <w:pPr>
              <w:pStyle w:val="aa"/>
              <w:ind w:firstLine="0"/>
              <w:rPr>
                <w:lang w:val="en-US"/>
              </w:rPr>
            </w:pPr>
            <w:r w:rsidRPr="00011D59">
              <w:rPr>
                <w:lang w:val="en-US"/>
              </w:rPr>
              <w:t>Boolean</w:t>
            </w:r>
          </w:p>
        </w:tc>
        <w:tc>
          <w:tcPr>
            <w:tcW w:w="2666" w:type="dxa"/>
          </w:tcPr>
          <w:p w14:paraId="3A376BD4" w14:textId="77777777" w:rsidR="009C24A4" w:rsidRPr="00011D59" w:rsidRDefault="009C24A4" w:rsidP="004F2922">
            <w:pPr>
              <w:pStyle w:val="aa"/>
              <w:ind w:firstLine="0"/>
              <w:rPr>
                <w:lang w:val="en-US"/>
              </w:rPr>
            </w:pPr>
            <w:r w:rsidRPr="00011D59">
              <w:rPr>
                <w:lang w:val="en-US"/>
              </w:rPr>
              <w:t>public</w:t>
            </w:r>
          </w:p>
        </w:tc>
        <w:tc>
          <w:tcPr>
            <w:tcW w:w="3520" w:type="dxa"/>
          </w:tcPr>
          <w:p w14:paraId="7B307E4D" w14:textId="77777777" w:rsidR="009C24A4" w:rsidRPr="00011D59" w:rsidRDefault="009C24A4" w:rsidP="004F2922">
            <w:pPr>
              <w:pStyle w:val="aa"/>
              <w:ind w:firstLine="0"/>
              <w:rPr>
                <w:lang w:val="en-US"/>
              </w:rPr>
            </w:pPr>
            <w:r w:rsidRPr="00011D59">
              <w:rPr>
                <w:lang w:val="en-US"/>
              </w:rPr>
              <w:t>menu: Menu</w:t>
            </w:r>
          </w:p>
        </w:tc>
        <w:tc>
          <w:tcPr>
            <w:tcW w:w="4313" w:type="dxa"/>
          </w:tcPr>
          <w:p w14:paraId="0E6A4B75" w14:textId="77777777" w:rsidR="009C24A4" w:rsidRPr="00011D59" w:rsidRDefault="009C24A4" w:rsidP="004F2922">
            <w:pPr>
              <w:pStyle w:val="aa"/>
              <w:ind w:firstLine="0"/>
            </w:pPr>
            <w:r w:rsidRPr="00011D59">
              <w:t>Создание контекстного меню</w:t>
            </w:r>
          </w:p>
        </w:tc>
      </w:tr>
      <w:tr w:rsidR="009C24A4" w:rsidRPr="00011D59" w14:paraId="2A0B15F2" w14:textId="77777777" w:rsidTr="004F2922">
        <w:tc>
          <w:tcPr>
            <w:tcW w:w="2911" w:type="dxa"/>
          </w:tcPr>
          <w:p w14:paraId="33BDAA18" w14:textId="77777777" w:rsidR="009C24A4" w:rsidRPr="00011D59" w:rsidRDefault="009C24A4" w:rsidP="004F2922">
            <w:pPr>
              <w:pStyle w:val="aa"/>
              <w:ind w:firstLine="0"/>
            </w:pPr>
            <w:proofErr w:type="spellStart"/>
            <w:r w:rsidRPr="00011D59">
              <w:t>onOptionsItemSelected</w:t>
            </w:r>
            <w:proofErr w:type="spellEnd"/>
          </w:p>
        </w:tc>
        <w:tc>
          <w:tcPr>
            <w:tcW w:w="1150" w:type="dxa"/>
          </w:tcPr>
          <w:p w14:paraId="0E3337B5" w14:textId="77777777" w:rsidR="009C24A4" w:rsidRPr="00011D59" w:rsidRDefault="009C24A4" w:rsidP="004F2922">
            <w:pPr>
              <w:pStyle w:val="aa"/>
              <w:ind w:firstLine="0"/>
              <w:rPr>
                <w:lang w:val="en-US"/>
              </w:rPr>
            </w:pPr>
            <w:r w:rsidRPr="00011D59">
              <w:rPr>
                <w:lang w:val="en-US"/>
              </w:rPr>
              <w:t>Boolean</w:t>
            </w:r>
          </w:p>
        </w:tc>
        <w:tc>
          <w:tcPr>
            <w:tcW w:w="2666" w:type="dxa"/>
          </w:tcPr>
          <w:p w14:paraId="5DECDE30" w14:textId="77777777" w:rsidR="009C24A4" w:rsidRPr="00011D59" w:rsidRDefault="009C24A4" w:rsidP="004F2922">
            <w:pPr>
              <w:pStyle w:val="aa"/>
              <w:ind w:firstLine="0"/>
              <w:rPr>
                <w:lang w:val="en-US"/>
              </w:rPr>
            </w:pPr>
            <w:r w:rsidRPr="00011D59">
              <w:rPr>
                <w:lang w:val="en-US"/>
              </w:rPr>
              <w:t>public</w:t>
            </w:r>
          </w:p>
        </w:tc>
        <w:tc>
          <w:tcPr>
            <w:tcW w:w="3520" w:type="dxa"/>
          </w:tcPr>
          <w:p w14:paraId="6314C38F" w14:textId="77777777" w:rsidR="009C24A4" w:rsidRPr="00011D59" w:rsidRDefault="009C24A4" w:rsidP="004F2922">
            <w:pPr>
              <w:pStyle w:val="aa"/>
              <w:ind w:firstLine="0"/>
              <w:rPr>
                <w:lang w:val="en-US"/>
              </w:rPr>
            </w:pPr>
            <w:r w:rsidRPr="00011D59">
              <w:rPr>
                <w:lang w:val="en-US"/>
              </w:rPr>
              <w:t xml:space="preserve">item: </w:t>
            </w:r>
            <w:proofErr w:type="spellStart"/>
            <w:r w:rsidRPr="00011D59">
              <w:rPr>
                <w:lang w:val="en-US"/>
              </w:rPr>
              <w:t>MenuItem</w:t>
            </w:r>
            <w:proofErr w:type="spellEnd"/>
          </w:p>
        </w:tc>
        <w:tc>
          <w:tcPr>
            <w:tcW w:w="4313" w:type="dxa"/>
          </w:tcPr>
          <w:p w14:paraId="2E9F22E9" w14:textId="77777777" w:rsidR="009C24A4" w:rsidRPr="00011D59" w:rsidRDefault="009C24A4" w:rsidP="004F2922">
            <w:pPr>
              <w:pStyle w:val="aa"/>
              <w:ind w:firstLine="0"/>
            </w:pPr>
            <w:r w:rsidRPr="00011D59">
              <w:t>Слушатель элементов меню</w:t>
            </w:r>
          </w:p>
        </w:tc>
      </w:tr>
      <w:tr w:rsidR="009C24A4" w:rsidRPr="00011D59" w14:paraId="26DC30C0" w14:textId="77777777" w:rsidTr="004F2922">
        <w:tc>
          <w:tcPr>
            <w:tcW w:w="2911" w:type="dxa"/>
          </w:tcPr>
          <w:p w14:paraId="06559B77" w14:textId="77777777" w:rsidR="009C24A4" w:rsidRPr="00011D59" w:rsidRDefault="009C24A4" w:rsidP="004F2922">
            <w:pPr>
              <w:pStyle w:val="aa"/>
              <w:ind w:firstLine="0"/>
            </w:pPr>
            <w:proofErr w:type="spellStart"/>
            <w:r w:rsidRPr="00011D59">
              <w:t>init</w:t>
            </w:r>
            <w:proofErr w:type="spellEnd"/>
          </w:p>
        </w:tc>
        <w:tc>
          <w:tcPr>
            <w:tcW w:w="1150" w:type="dxa"/>
          </w:tcPr>
          <w:p w14:paraId="1D39E0B3" w14:textId="77777777" w:rsidR="009C24A4" w:rsidRPr="00011D59" w:rsidRDefault="009C24A4" w:rsidP="004F2922">
            <w:pPr>
              <w:pStyle w:val="aa"/>
              <w:ind w:firstLine="0"/>
              <w:rPr>
                <w:lang w:val="en-US"/>
              </w:rPr>
            </w:pPr>
            <w:r w:rsidRPr="00011D59">
              <w:rPr>
                <w:lang w:val="en-US"/>
              </w:rPr>
              <w:t>void</w:t>
            </w:r>
          </w:p>
        </w:tc>
        <w:tc>
          <w:tcPr>
            <w:tcW w:w="2666" w:type="dxa"/>
          </w:tcPr>
          <w:p w14:paraId="506DFCE8" w14:textId="77777777" w:rsidR="009C24A4" w:rsidRPr="00011D59" w:rsidRDefault="009C24A4" w:rsidP="004F2922">
            <w:pPr>
              <w:pStyle w:val="aa"/>
              <w:ind w:firstLine="0"/>
              <w:rPr>
                <w:lang w:val="en-US"/>
              </w:rPr>
            </w:pPr>
            <w:r w:rsidRPr="00011D59">
              <w:rPr>
                <w:lang w:val="en-US"/>
              </w:rPr>
              <w:t>private</w:t>
            </w:r>
          </w:p>
        </w:tc>
        <w:tc>
          <w:tcPr>
            <w:tcW w:w="3520" w:type="dxa"/>
          </w:tcPr>
          <w:p w14:paraId="268C2DDE" w14:textId="77777777" w:rsidR="009C24A4" w:rsidRPr="00011D59" w:rsidRDefault="009C24A4" w:rsidP="004F2922">
            <w:pPr>
              <w:pStyle w:val="aa"/>
              <w:ind w:firstLine="0"/>
              <w:jc w:val="center"/>
              <w:rPr>
                <w:lang w:val="en-US"/>
              </w:rPr>
            </w:pPr>
            <w:r w:rsidRPr="00011D59">
              <w:t>–</w:t>
            </w:r>
          </w:p>
        </w:tc>
        <w:tc>
          <w:tcPr>
            <w:tcW w:w="4313" w:type="dxa"/>
          </w:tcPr>
          <w:p w14:paraId="6AC87277" w14:textId="77777777" w:rsidR="009C24A4" w:rsidRPr="00011D59" w:rsidRDefault="009C24A4" w:rsidP="004F2922">
            <w:pPr>
              <w:pStyle w:val="aa"/>
              <w:ind w:firstLine="0"/>
            </w:pPr>
            <w:r w:rsidRPr="00011D59">
              <w:t xml:space="preserve">Инициализация компонентов </w:t>
            </w:r>
            <w:r w:rsidRPr="00011D59">
              <w:rPr>
                <w:lang w:val="en-US"/>
              </w:rPr>
              <w:t>Ac</w:t>
            </w:r>
            <w:r w:rsidRPr="00011D59">
              <w:rPr>
                <w:lang w:val="en-US"/>
              </w:rPr>
              <w:softHyphen/>
              <w:t>tivity</w:t>
            </w:r>
          </w:p>
        </w:tc>
      </w:tr>
    </w:tbl>
    <w:p w14:paraId="52F00492" w14:textId="77777777" w:rsidR="00AB6A11" w:rsidRDefault="00AB6A11" w:rsidP="00387EF3">
      <w:pPr>
        <w:pStyle w:val="aa"/>
        <w:ind w:firstLine="0"/>
        <w:sectPr w:rsidR="00AB6A11" w:rsidSect="00AB6A11">
          <w:pgSz w:w="16838" w:h="11906" w:orient="landscape"/>
          <w:pgMar w:top="1701" w:right="1134" w:bottom="850" w:left="1134" w:header="708" w:footer="708" w:gutter="0"/>
          <w:cols w:space="708"/>
          <w:titlePg/>
          <w:docGrid w:linePitch="360"/>
        </w:sectPr>
      </w:pPr>
    </w:p>
    <w:p w14:paraId="75312D32" w14:textId="64D8638D" w:rsidR="009C24A4" w:rsidRPr="00011D59" w:rsidRDefault="00324C34" w:rsidP="00387EF3">
      <w:pPr>
        <w:pStyle w:val="aa"/>
        <w:ind w:firstLine="0"/>
      </w:pPr>
      <w:r w:rsidRPr="00011D59">
        <w:lastRenderedPageBreak/>
        <w:t>Таблица Б.</w:t>
      </w:r>
      <w:r w:rsidR="009C24A4" w:rsidRPr="00011D59">
        <w:t xml:space="preserve">2 – Спецификация класса </w:t>
      </w:r>
      <w:proofErr w:type="spellStart"/>
      <w:r w:rsidR="009C24A4" w:rsidRPr="00011D59">
        <w:t>EventInfoActivity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011D59" w14:paraId="0A909237" w14:textId="77777777" w:rsidTr="004F2922">
        <w:tc>
          <w:tcPr>
            <w:tcW w:w="2911" w:type="dxa"/>
          </w:tcPr>
          <w:p w14:paraId="7A9FD078" w14:textId="77777777" w:rsidR="009C24A4" w:rsidRPr="00011D59" w:rsidRDefault="009C24A4" w:rsidP="004F2922">
            <w:pPr>
              <w:pStyle w:val="aa"/>
              <w:ind w:firstLine="0"/>
              <w:jc w:val="center"/>
            </w:pPr>
            <w:r w:rsidRPr="00011D59">
              <w:rPr>
                <w:b/>
                <w:bCs/>
              </w:rPr>
              <w:t>Название</w:t>
            </w:r>
          </w:p>
        </w:tc>
        <w:tc>
          <w:tcPr>
            <w:tcW w:w="1150" w:type="dxa"/>
          </w:tcPr>
          <w:p w14:paraId="600D8ECB" w14:textId="77777777" w:rsidR="009C24A4" w:rsidRPr="00011D59" w:rsidRDefault="009C24A4" w:rsidP="004F2922">
            <w:pPr>
              <w:pStyle w:val="aa"/>
              <w:ind w:firstLine="0"/>
              <w:jc w:val="center"/>
              <w:rPr>
                <w:lang w:val="en-US"/>
              </w:rPr>
            </w:pPr>
            <w:r w:rsidRPr="00011D59">
              <w:rPr>
                <w:b/>
                <w:bCs/>
              </w:rPr>
              <w:t>Тип</w:t>
            </w:r>
          </w:p>
        </w:tc>
        <w:tc>
          <w:tcPr>
            <w:tcW w:w="2666" w:type="dxa"/>
          </w:tcPr>
          <w:p w14:paraId="032BDDB0" w14:textId="77777777" w:rsidR="009C24A4" w:rsidRPr="00011D59" w:rsidRDefault="009C24A4" w:rsidP="004F2922">
            <w:pPr>
              <w:pStyle w:val="aa"/>
              <w:ind w:firstLine="0"/>
              <w:jc w:val="center"/>
              <w:rPr>
                <w:lang w:val="en-US"/>
              </w:rPr>
            </w:pPr>
            <w:r w:rsidRPr="00011D59">
              <w:rPr>
                <w:b/>
                <w:bCs/>
              </w:rPr>
              <w:t>Уровень доступа</w:t>
            </w:r>
          </w:p>
        </w:tc>
        <w:tc>
          <w:tcPr>
            <w:tcW w:w="3520" w:type="dxa"/>
          </w:tcPr>
          <w:p w14:paraId="44E4578B" w14:textId="77777777" w:rsidR="009C24A4" w:rsidRPr="00011D59" w:rsidRDefault="009C24A4" w:rsidP="004F2922">
            <w:pPr>
              <w:pStyle w:val="aa"/>
              <w:ind w:firstLine="0"/>
              <w:jc w:val="center"/>
              <w:rPr>
                <w:lang w:val="en-US"/>
              </w:rPr>
            </w:pPr>
            <w:r w:rsidRPr="00011D59">
              <w:rPr>
                <w:b/>
                <w:bCs/>
              </w:rPr>
              <w:t>Аргументы</w:t>
            </w:r>
          </w:p>
        </w:tc>
        <w:tc>
          <w:tcPr>
            <w:tcW w:w="4313" w:type="dxa"/>
          </w:tcPr>
          <w:p w14:paraId="06FF4898" w14:textId="77777777" w:rsidR="009C24A4" w:rsidRPr="00011D59" w:rsidRDefault="009C24A4" w:rsidP="004F2922">
            <w:pPr>
              <w:pStyle w:val="aa"/>
              <w:ind w:firstLine="0"/>
              <w:jc w:val="center"/>
            </w:pPr>
            <w:r w:rsidRPr="00011D59">
              <w:rPr>
                <w:b/>
                <w:bCs/>
              </w:rPr>
              <w:t>Назначение</w:t>
            </w:r>
          </w:p>
        </w:tc>
      </w:tr>
      <w:tr w:rsidR="009C24A4" w:rsidRPr="00011D59" w14:paraId="543AE1F2" w14:textId="77777777" w:rsidTr="004F2922">
        <w:tc>
          <w:tcPr>
            <w:tcW w:w="2911" w:type="dxa"/>
          </w:tcPr>
          <w:p w14:paraId="6745F4C9" w14:textId="77777777" w:rsidR="009C24A4" w:rsidRPr="00011D59" w:rsidRDefault="009C24A4" w:rsidP="004F2922">
            <w:pPr>
              <w:pStyle w:val="aa"/>
              <w:ind w:firstLine="0"/>
            </w:pPr>
            <w:proofErr w:type="spellStart"/>
            <w:r w:rsidRPr="00011D59">
              <w:t>onCreate</w:t>
            </w:r>
            <w:proofErr w:type="spellEnd"/>
          </w:p>
        </w:tc>
        <w:tc>
          <w:tcPr>
            <w:tcW w:w="1150" w:type="dxa"/>
          </w:tcPr>
          <w:p w14:paraId="01CCB4B1" w14:textId="77777777" w:rsidR="009C24A4" w:rsidRPr="00011D59" w:rsidRDefault="009C24A4" w:rsidP="004F2922">
            <w:pPr>
              <w:pStyle w:val="aa"/>
              <w:ind w:firstLine="0"/>
              <w:rPr>
                <w:lang w:val="en-US"/>
              </w:rPr>
            </w:pPr>
            <w:r w:rsidRPr="00011D59">
              <w:rPr>
                <w:lang w:val="en-US"/>
              </w:rPr>
              <w:t>void</w:t>
            </w:r>
          </w:p>
        </w:tc>
        <w:tc>
          <w:tcPr>
            <w:tcW w:w="2666" w:type="dxa"/>
          </w:tcPr>
          <w:p w14:paraId="253C8C78" w14:textId="77777777" w:rsidR="009C24A4" w:rsidRPr="00011D59" w:rsidRDefault="009C24A4" w:rsidP="004F2922">
            <w:pPr>
              <w:pStyle w:val="aa"/>
              <w:ind w:firstLine="0"/>
              <w:rPr>
                <w:lang w:val="en-US"/>
              </w:rPr>
            </w:pPr>
            <w:proofErr w:type="spellStart"/>
            <w:r w:rsidRPr="00011D59">
              <w:rPr>
                <w:lang w:val="en-US"/>
              </w:rPr>
              <w:t>prorected</w:t>
            </w:r>
            <w:proofErr w:type="spellEnd"/>
          </w:p>
        </w:tc>
        <w:tc>
          <w:tcPr>
            <w:tcW w:w="3520" w:type="dxa"/>
          </w:tcPr>
          <w:p w14:paraId="1EE5AAD8" w14:textId="77777777" w:rsidR="009C24A4" w:rsidRPr="00011D59" w:rsidRDefault="009C24A4" w:rsidP="004F2922">
            <w:pPr>
              <w:pStyle w:val="aa"/>
              <w:ind w:firstLine="0"/>
              <w:rPr>
                <w:lang w:val="en-US"/>
              </w:rPr>
            </w:pPr>
            <w:proofErr w:type="spellStart"/>
            <w:r w:rsidRPr="00011D59">
              <w:t>savedInstanceState</w:t>
            </w:r>
            <w:proofErr w:type="spellEnd"/>
            <w:r w:rsidRPr="00011D59">
              <w:t xml:space="preserve">: </w:t>
            </w:r>
            <w:proofErr w:type="spellStart"/>
            <w:r w:rsidRPr="00011D59">
              <w:t>Bundle</w:t>
            </w:r>
            <w:proofErr w:type="spellEnd"/>
            <w:r w:rsidRPr="00011D59">
              <w:t>?</w:t>
            </w:r>
          </w:p>
        </w:tc>
        <w:tc>
          <w:tcPr>
            <w:tcW w:w="4313" w:type="dxa"/>
          </w:tcPr>
          <w:p w14:paraId="6BD7E361" w14:textId="77777777" w:rsidR="009C24A4" w:rsidRPr="00011D59" w:rsidRDefault="009C24A4" w:rsidP="004F2922">
            <w:pPr>
              <w:pStyle w:val="aa"/>
              <w:ind w:firstLine="0"/>
            </w:pPr>
            <w:r w:rsidRPr="00011D59">
              <w:t xml:space="preserve">Выполнение статической настройки </w:t>
            </w:r>
            <w:r w:rsidRPr="00011D59">
              <w:rPr>
                <w:lang w:val="en-US"/>
              </w:rPr>
              <w:t>Activity</w:t>
            </w:r>
            <w:r w:rsidRPr="00011D59">
              <w:t xml:space="preserve">: создание </w:t>
            </w:r>
            <w:r w:rsidRPr="00011D59">
              <w:rPr>
                <w:lang w:val="en-US"/>
              </w:rPr>
              <w:t>View</w:t>
            </w:r>
            <w:r w:rsidRPr="00011D59">
              <w:t>, привязка элементов управ</w:t>
            </w:r>
            <w:r w:rsidRPr="00011D59">
              <w:softHyphen/>
              <w:t>ления</w:t>
            </w:r>
          </w:p>
        </w:tc>
      </w:tr>
      <w:tr w:rsidR="009C24A4" w:rsidRPr="00011D59" w14:paraId="7547C4A3" w14:textId="77777777" w:rsidTr="004F2922">
        <w:tc>
          <w:tcPr>
            <w:tcW w:w="2911" w:type="dxa"/>
          </w:tcPr>
          <w:p w14:paraId="71FAD55B" w14:textId="77777777" w:rsidR="009C24A4" w:rsidRPr="00011D59" w:rsidRDefault="009C24A4" w:rsidP="004F2922">
            <w:pPr>
              <w:pStyle w:val="aa"/>
              <w:ind w:firstLine="0"/>
            </w:pPr>
            <w:proofErr w:type="spellStart"/>
            <w:r w:rsidRPr="00011D59">
              <w:t>setImages</w:t>
            </w:r>
            <w:proofErr w:type="spellEnd"/>
          </w:p>
        </w:tc>
        <w:tc>
          <w:tcPr>
            <w:tcW w:w="1150" w:type="dxa"/>
          </w:tcPr>
          <w:p w14:paraId="3ED7F919" w14:textId="77777777" w:rsidR="009C24A4" w:rsidRPr="00011D59" w:rsidRDefault="009C24A4" w:rsidP="004F2922">
            <w:pPr>
              <w:pStyle w:val="aa"/>
              <w:ind w:firstLine="0"/>
            </w:pPr>
            <w:r w:rsidRPr="00011D59">
              <w:rPr>
                <w:lang w:val="en-US"/>
              </w:rPr>
              <w:t>void</w:t>
            </w:r>
          </w:p>
        </w:tc>
        <w:tc>
          <w:tcPr>
            <w:tcW w:w="2666" w:type="dxa"/>
          </w:tcPr>
          <w:p w14:paraId="7E7C036D" w14:textId="77777777" w:rsidR="009C24A4" w:rsidRPr="00011D59" w:rsidRDefault="009C24A4" w:rsidP="004F2922">
            <w:pPr>
              <w:pStyle w:val="aa"/>
              <w:ind w:firstLine="0"/>
            </w:pPr>
            <w:r w:rsidRPr="00011D59">
              <w:rPr>
                <w:lang w:val="en-US"/>
              </w:rPr>
              <w:t>private</w:t>
            </w:r>
          </w:p>
        </w:tc>
        <w:tc>
          <w:tcPr>
            <w:tcW w:w="3520" w:type="dxa"/>
          </w:tcPr>
          <w:p w14:paraId="769C7A82" w14:textId="77777777" w:rsidR="009C24A4" w:rsidRPr="00011D59" w:rsidRDefault="009C24A4" w:rsidP="004F2922">
            <w:pPr>
              <w:pStyle w:val="aa"/>
              <w:ind w:firstLine="0"/>
              <w:jc w:val="center"/>
            </w:pPr>
            <w:r w:rsidRPr="00011D59">
              <w:t>–</w:t>
            </w:r>
          </w:p>
        </w:tc>
        <w:tc>
          <w:tcPr>
            <w:tcW w:w="4313" w:type="dxa"/>
          </w:tcPr>
          <w:p w14:paraId="6C14CEA0" w14:textId="77777777" w:rsidR="009C24A4" w:rsidRPr="00011D59" w:rsidRDefault="009C24A4" w:rsidP="004F2922">
            <w:pPr>
              <w:pStyle w:val="aa"/>
              <w:ind w:firstLine="0"/>
            </w:pPr>
            <w:r w:rsidRPr="00011D59">
              <w:t>Настройка карусели изображений</w:t>
            </w:r>
          </w:p>
        </w:tc>
      </w:tr>
      <w:tr w:rsidR="009C24A4" w:rsidRPr="00011D59" w14:paraId="7320A2A0" w14:textId="77777777" w:rsidTr="004F2922">
        <w:tc>
          <w:tcPr>
            <w:tcW w:w="2911" w:type="dxa"/>
          </w:tcPr>
          <w:p w14:paraId="5D4F8C70" w14:textId="77777777" w:rsidR="009C24A4" w:rsidRPr="00011D59" w:rsidRDefault="009C24A4" w:rsidP="004F2922">
            <w:pPr>
              <w:pStyle w:val="aa"/>
              <w:ind w:firstLine="0"/>
            </w:pPr>
            <w:proofErr w:type="spellStart"/>
            <w:r w:rsidRPr="00011D59">
              <w:t>setImageForPosition</w:t>
            </w:r>
            <w:proofErr w:type="spellEnd"/>
          </w:p>
        </w:tc>
        <w:tc>
          <w:tcPr>
            <w:tcW w:w="1150" w:type="dxa"/>
          </w:tcPr>
          <w:p w14:paraId="4FCB7BD4" w14:textId="77777777" w:rsidR="009C24A4" w:rsidRPr="00011D59" w:rsidRDefault="009C24A4" w:rsidP="004F2922">
            <w:pPr>
              <w:pStyle w:val="aa"/>
              <w:ind w:firstLine="0"/>
            </w:pPr>
            <w:r w:rsidRPr="00011D59">
              <w:rPr>
                <w:lang w:val="en-US"/>
              </w:rPr>
              <w:t>void</w:t>
            </w:r>
          </w:p>
        </w:tc>
        <w:tc>
          <w:tcPr>
            <w:tcW w:w="2666" w:type="dxa"/>
          </w:tcPr>
          <w:p w14:paraId="4C5A575F" w14:textId="77777777" w:rsidR="009C24A4" w:rsidRPr="00011D59" w:rsidRDefault="009C24A4" w:rsidP="004F2922">
            <w:pPr>
              <w:pStyle w:val="aa"/>
              <w:ind w:firstLine="0"/>
            </w:pPr>
            <w:r w:rsidRPr="00011D59">
              <w:rPr>
                <w:lang w:val="en-US"/>
              </w:rPr>
              <w:t>public</w:t>
            </w:r>
          </w:p>
        </w:tc>
        <w:tc>
          <w:tcPr>
            <w:tcW w:w="3520" w:type="dxa"/>
          </w:tcPr>
          <w:p w14:paraId="40D6ABCE" w14:textId="77777777" w:rsidR="009C24A4" w:rsidRPr="00011D59" w:rsidRDefault="009C24A4" w:rsidP="004F2922">
            <w:pPr>
              <w:pStyle w:val="aa"/>
              <w:ind w:firstLine="0"/>
            </w:pPr>
            <w:r w:rsidRPr="00011D59">
              <w:rPr>
                <w:lang w:val="en-US"/>
              </w:rPr>
              <w:t xml:space="preserve">position: Int, </w:t>
            </w:r>
            <w:proofErr w:type="spellStart"/>
            <w:r w:rsidRPr="00011D59">
              <w:rPr>
                <w:lang w:val="en-US"/>
              </w:rPr>
              <w:t>imageView</w:t>
            </w:r>
            <w:proofErr w:type="spellEnd"/>
            <w:r w:rsidRPr="00011D59">
              <w:rPr>
                <w:lang w:val="en-US"/>
              </w:rPr>
              <w:t xml:space="preserve">: </w:t>
            </w:r>
            <w:proofErr w:type="spellStart"/>
            <w:r w:rsidRPr="00011D59">
              <w:rPr>
                <w:lang w:val="en-US"/>
              </w:rPr>
              <w:t>Im</w:t>
            </w:r>
            <w:r w:rsidRPr="00011D59">
              <w:rPr>
                <w:lang w:val="en-US"/>
              </w:rPr>
              <w:softHyphen/>
              <w:t>ageView</w:t>
            </w:r>
            <w:proofErr w:type="spellEnd"/>
          </w:p>
        </w:tc>
        <w:tc>
          <w:tcPr>
            <w:tcW w:w="4313" w:type="dxa"/>
          </w:tcPr>
          <w:p w14:paraId="0689E4F1" w14:textId="77777777" w:rsidR="009C24A4" w:rsidRPr="00011D59" w:rsidRDefault="009C24A4" w:rsidP="004F2922">
            <w:pPr>
              <w:pStyle w:val="aa"/>
              <w:ind w:firstLine="0"/>
            </w:pPr>
            <w:r w:rsidRPr="00011D59">
              <w:t>Загрузка изображений в карусель</w:t>
            </w:r>
          </w:p>
        </w:tc>
      </w:tr>
      <w:tr w:rsidR="009C24A4" w:rsidRPr="00011D59" w14:paraId="6B657FB9" w14:textId="77777777" w:rsidTr="004F2922">
        <w:tc>
          <w:tcPr>
            <w:tcW w:w="2911" w:type="dxa"/>
          </w:tcPr>
          <w:p w14:paraId="460BD35A" w14:textId="77777777" w:rsidR="009C24A4" w:rsidRPr="00011D59" w:rsidRDefault="009C24A4" w:rsidP="004F2922">
            <w:pPr>
              <w:pStyle w:val="aa"/>
              <w:ind w:firstLine="0"/>
            </w:pPr>
            <w:proofErr w:type="spellStart"/>
            <w:r w:rsidRPr="00011D59">
              <w:t>checkConnection</w:t>
            </w:r>
            <w:proofErr w:type="spellEnd"/>
          </w:p>
        </w:tc>
        <w:tc>
          <w:tcPr>
            <w:tcW w:w="1150" w:type="dxa"/>
          </w:tcPr>
          <w:p w14:paraId="4EB80E05" w14:textId="77777777" w:rsidR="009C24A4" w:rsidRPr="00011D59" w:rsidRDefault="009C24A4" w:rsidP="004F2922">
            <w:pPr>
              <w:pStyle w:val="aa"/>
              <w:ind w:firstLine="0"/>
            </w:pPr>
            <w:r w:rsidRPr="00011D59">
              <w:rPr>
                <w:lang w:val="en-US"/>
              </w:rPr>
              <w:t>void</w:t>
            </w:r>
          </w:p>
        </w:tc>
        <w:tc>
          <w:tcPr>
            <w:tcW w:w="2666" w:type="dxa"/>
          </w:tcPr>
          <w:p w14:paraId="05FEA5FE" w14:textId="77777777" w:rsidR="009C24A4" w:rsidRPr="00011D59" w:rsidRDefault="009C24A4" w:rsidP="004F2922">
            <w:pPr>
              <w:pStyle w:val="aa"/>
              <w:ind w:firstLine="0"/>
            </w:pPr>
            <w:proofErr w:type="spellStart"/>
            <w:r w:rsidRPr="00011D59">
              <w:t>private</w:t>
            </w:r>
            <w:proofErr w:type="spellEnd"/>
          </w:p>
        </w:tc>
        <w:tc>
          <w:tcPr>
            <w:tcW w:w="3520" w:type="dxa"/>
          </w:tcPr>
          <w:p w14:paraId="1532C264" w14:textId="77777777" w:rsidR="009C24A4" w:rsidRPr="00011D59" w:rsidRDefault="009C24A4" w:rsidP="004F2922">
            <w:pPr>
              <w:pStyle w:val="aa"/>
              <w:ind w:firstLine="0"/>
              <w:jc w:val="center"/>
            </w:pPr>
            <w:r w:rsidRPr="00011D59">
              <w:t>–</w:t>
            </w:r>
          </w:p>
        </w:tc>
        <w:tc>
          <w:tcPr>
            <w:tcW w:w="4313" w:type="dxa"/>
          </w:tcPr>
          <w:p w14:paraId="575823E2" w14:textId="77777777" w:rsidR="009C24A4" w:rsidRPr="00011D59" w:rsidRDefault="009C24A4" w:rsidP="004F2922">
            <w:pPr>
              <w:pStyle w:val="aa"/>
              <w:ind w:firstLine="0"/>
            </w:pPr>
            <w:r w:rsidRPr="00011D59">
              <w:t>Проверка доступности интернет-соединения</w:t>
            </w:r>
          </w:p>
        </w:tc>
      </w:tr>
      <w:tr w:rsidR="009C24A4" w:rsidRPr="00011D59" w14:paraId="017D7F1F" w14:textId="77777777" w:rsidTr="004F2922">
        <w:tc>
          <w:tcPr>
            <w:tcW w:w="2911" w:type="dxa"/>
          </w:tcPr>
          <w:p w14:paraId="2FE1C841" w14:textId="77777777" w:rsidR="009C24A4" w:rsidRPr="00011D59" w:rsidRDefault="009C24A4" w:rsidP="004F2922">
            <w:pPr>
              <w:pStyle w:val="aa"/>
              <w:ind w:firstLine="0"/>
            </w:pPr>
            <w:proofErr w:type="spellStart"/>
            <w:r w:rsidRPr="00011D59">
              <w:t>setInfo</w:t>
            </w:r>
            <w:proofErr w:type="spellEnd"/>
          </w:p>
        </w:tc>
        <w:tc>
          <w:tcPr>
            <w:tcW w:w="1150" w:type="dxa"/>
          </w:tcPr>
          <w:p w14:paraId="03CC3CC2" w14:textId="77777777" w:rsidR="009C24A4" w:rsidRPr="00011D59" w:rsidRDefault="009C24A4" w:rsidP="004F2922">
            <w:pPr>
              <w:pStyle w:val="aa"/>
              <w:ind w:firstLine="0"/>
            </w:pPr>
            <w:r w:rsidRPr="00011D59">
              <w:rPr>
                <w:lang w:val="en-US"/>
              </w:rPr>
              <w:t>void</w:t>
            </w:r>
          </w:p>
        </w:tc>
        <w:tc>
          <w:tcPr>
            <w:tcW w:w="2666" w:type="dxa"/>
          </w:tcPr>
          <w:p w14:paraId="4D439B78" w14:textId="77777777" w:rsidR="009C24A4" w:rsidRPr="00011D59" w:rsidRDefault="009C24A4" w:rsidP="004F2922">
            <w:pPr>
              <w:pStyle w:val="aa"/>
              <w:ind w:firstLine="0"/>
            </w:pPr>
            <w:r w:rsidRPr="00011D59">
              <w:rPr>
                <w:lang w:val="en-US"/>
              </w:rPr>
              <w:t>private</w:t>
            </w:r>
          </w:p>
        </w:tc>
        <w:tc>
          <w:tcPr>
            <w:tcW w:w="3520" w:type="dxa"/>
          </w:tcPr>
          <w:p w14:paraId="35B01EE4" w14:textId="77777777" w:rsidR="009C24A4" w:rsidRPr="00011D59" w:rsidRDefault="009C24A4" w:rsidP="004F2922">
            <w:pPr>
              <w:pStyle w:val="aa"/>
              <w:ind w:firstLine="0"/>
              <w:jc w:val="center"/>
            </w:pPr>
            <w:r w:rsidRPr="00011D59">
              <w:t>–</w:t>
            </w:r>
          </w:p>
        </w:tc>
        <w:tc>
          <w:tcPr>
            <w:tcW w:w="4313" w:type="dxa"/>
          </w:tcPr>
          <w:p w14:paraId="409DD191" w14:textId="77777777" w:rsidR="009C24A4" w:rsidRPr="00011D59" w:rsidRDefault="009C24A4" w:rsidP="004F2922">
            <w:pPr>
              <w:pStyle w:val="aa"/>
              <w:ind w:firstLine="0"/>
            </w:pPr>
            <w:r w:rsidRPr="00011D59">
              <w:t>Заполнение компонентов инфор</w:t>
            </w:r>
            <w:r w:rsidRPr="00011D59">
              <w:softHyphen/>
              <w:t>мацией</w:t>
            </w:r>
          </w:p>
        </w:tc>
      </w:tr>
      <w:tr w:rsidR="009C24A4" w:rsidRPr="00011D59" w14:paraId="59E7D837" w14:textId="77777777" w:rsidTr="004F2922">
        <w:tc>
          <w:tcPr>
            <w:tcW w:w="2911" w:type="dxa"/>
          </w:tcPr>
          <w:p w14:paraId="46827AC3" w14:textId="77777777" w:rsidR="009C24A4" w:rsidRPr="00011D59" w:rsidRDefault="009C24A4" w:rsidP="004F2922">
            <w:pPr>
              <w:pStyle w:val="aa"/>
              <w:ind w:firstLine="0"/>
            </w:pPr>
            <w:proofErr w:type="spellStart"/>
            <w:r w:rsidRPr="00011D59">
              <w:t>init</w:t>
            </w:r>
            <w:proofErr w:type="spellEnd"/>
          </w:p>
        </w:tc>
        <w:tc>
          <w:tcPr>
            <w:tcW w:w="1150" w:type="dxa"/>
          </w:tcPr>
          <w:p w14:paraId="16AC7504" w14:textId="77777777" w:rsidR="009C24A4" w:rsidRPr="00011D59" w:rsidRDefault="009C24A4" w:rsidP="004F2922">
            <w:pPr>
              <w:pStyle w:val="aa"/>
              <w:ind w:firstLine="0"/>
            </w:pPr>
            <w:r w:rsidRPr="00011D59">
              <w:rPr>
                <w:lang w:val="en-US"/>
              </w:rPr>
              <w:t>void</w:t>
            </w:r>
          </w:p>
        </w:tc>
        <w:tc>
          <w:tcPr>
            <w:tcW w:w="2666" w:type="dxa"/>
          </w:tcPr>
          <w:p w14:paraId="7111E827" w14:textId="77777777" w:rsidR="009C24A4" w:rsidRPr="00011D59" w:rsidRDefault="009C24A4" w:rsidP="004F2922">
            <w:pPr>
              <w:pStyle w:val="aa"/>
              <w:ind w:firstLine="0"/>
            </w:pPr>
            <w:r w:rsidRPr="00011D59">
              <w:rPr>
                <w:lang w:val="en-US"/>
              </w:rPr>
              <w:t>private</w:t>
            </w:r>
          </w:p>
        </w:tc>
        <w:tc>
          <w:tcPr>
            <w:tcW w:w="3520" w:type="dxa"/>
          </w:tcPr>
          <w:p w14:paraId="570407DE" w14:textId="77777777" w:rsidR="009C24A4" w:rsidRPr="00011D59" w:rsidRDefault="009C24A4" w:rsidP="004F2922">
            <w:pPr>
              <w:pStyle w:val="aa"/>
              <w:ind w:firstLine="0"/>
              <w:jc w:val="center"/>
            </w:pPr>
            <w:r w:rsidRPr="00011D59">
              <w:t>–</w:t>
            </w:r>
          </w:p>
        </w:tc>
        <w:tc>
          <w:tcPr>
            <w:tcW w:w="4313" w:type="dxa"/>
          </w:tcPr>
          <w:p w14:paraId="50AEB879" w14:textId="77777777" w:rsidR="009C24A4" w:rsidRPr="00011D59" w:rsidRDefault="009C24A4" w:rsidP="004F2922">
            <w:pPr>
              <w:pStyle w:val="aa"/>
              <w:ind w:firstLine="0"/>
            </w:pPr>
            <w:r w:rsidRPr="00011D59">
              <w:t xml:space="preserve">Инициализация компонентов </w:t>
            </w:r>
            <w:r w:rsidRPr="00011D59">
              <w:rPr>
                <w:lang w:val="en-US"/>
              </w:rPr>
              <w:t>Ac</w:t>
            </w:r>
            <w:r w:rsidRPr="00011D59">
              <w:rPr>
                <w:lang w:val="en-US"/>
              </w:rPr>
              <w:softHyphen/>
              <w:t>tivity</w:t>
            </w:r>
          </w:p>
        </w:tc>
      </w:tr>
    </w:tbl>
    <w:p w14:paraId="2E5EA327" w14:textId="77777777" w:rsidR="009C24A4" w:rsidRPr="00011D59" w:rsidRDefault="009C24A4" w:rsidP="009C24A4">
      <w:pPr>
        <w:pStyle w:val="aa"/>
      </w:pPr>
    </w:p>
    <w:p w14:paraId="18E63A8D" w14:textId="58059BED" w:rsidR="009C24A4" w:rsidRPr="00011D59" w:rsidRDefault="00324C34" w:rsidP="009C24A4">
      <w:pPr>
        <w:pStyle w:val="aa"/>
        <w:ind w:firstLine="0"/>
      </w:pPr>
      <w:r w:rsidRPr="00011D59">
        <w:t>Таблица Б.</w:t>
      </w:r>
      <w:r w:rsidR="009C24A4" w:rsidRPr="00011D59">
        <w:t xml:space="preserve">3 – Спецификация класса </w:t>
      </w:r>
      <w:proofErr w:type="spellStart"/>
      <w:r w:rsidR="009C24A4" w:rsidRPr="00011D59">
        <w:t>EventStatsActivity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011D59" w14:paraId="24E4423E" w14:textId="77777777" w:rsidTr="004F2922">
        <w:tc>
          <w:tcPr>
            <w:tcW w:w="2911" w:type="dxa"/>
          </w:tcPr>
          <w:p w14:paraId="5360EF17" w14:textId="77777777" w:rsidR="009C24A4" w:rsidRPr="00011D59" w:rsidRDefault="009C24A4" w:rsidP="004F2922">
            <w:pPr>
              <w:pStyle w:val="aa"/>
              <w:ind w:firstLine="0"/>
              <w:jc w:val="center"/>
            </w:pPr>
            <w:r w:rsidRPr="00011D59">
              <w:rPr>
                <w:b/>
                <w:bCs/>
              </w:rPr>
              <w:t>Название</w:t>
            </w:r>
          </w:p>
        </w:tc>
        <w:tc>
          <w:tcPr>
            <w:tcW w:w="1150" w:type="dxa"/>
          </w:tcPr>
          <w:p w14:paraId="48C12437" w14:textId="77777777" w:rsidR="009C24A4" w:rsidRPr="00011D59" w:rsidRDefault="009C24A4" w:rsidP="004F2922">
            <w:pPr>
              <w:pStyle w:val="aa"/>
              <w:ind w:firstLine="0"/>
              <w:jc w:val="center"/>
            </w:pPr>
            <w:r w:rsidRPr="00011D59">
              <w:rPr>
                <w:b/>
                <w:bCs/>
              </w:rPr>
              <w:t>Тип</w:t>
            </w:r>
          </w:p>
        </w:tc>
        <w:tc>
          <w:tcPr>
            <w:tcW w:w="2666" w:type="dxa"/>
          </w:tcPr>
          <w:p w14:paraId="34972A2C" w14:textId="77777777" w:rsidR="009C24A4" w:rsidRPr="00011D59" w:rsidRDefault="009C24A4" w:rsidP="004F2922">
            <w:pPr>
              <w:pStyle w:val="aa"/>
              <w:ind w:firstLine="0"/>
              <w:jc w:val="center"/>
            </w:pPr>
            <w:r w:rsidRPr="00011D59">
              <w:rPr>
                <w:b/>
                <w:bCs/>
              </w:rPr>
              <w:t>Уровень доступа</w:t>
            </w:r>
          </w:p>
        </w:tc>
        <w:tc>
          <w:tcPr>
            <w:tcW w:w="3520" w:type="dxa"/>
          </w:tcPr>
          <w:p w14:paraId="2639ABCF" w14:textId="77777777" w:rsidR="009C24A4" w:rsidRPr="00011D59" w:rsidRDefault="009C24A4" w:rsidP="004F2922">
            <w:pPr>
              <w:pStyle w:val="aa"/>
              <w:ind w:firstLine="0"/>
              <w:jc w:val="center"/>
            </w:pPr>
            <w:r w:rsidRPr="00011D59">
              <w:rPr>
                <w:b/>
                <w:bCs/>
              </w:rPr>
              <w:t>Аргументы</w:t>
            </w:r>
          </w:p>
        </w:tc>
        <w:tc>
          <w:tcPr>
            <w:tcW w:w="4313" w:type="dxa"/>
          </w:tcPr>
          <w:p w14:paraId="0D80E52A" w14:textId="77777777" w:rsidR="009C24A4" w:rsidRPr="00011D59" w:rsidRDefault="009C24A4" w:rsidP="004F2922">
            <w:pPr>
              <w:pStyle w:val="aa"/>
              <w:ind w:firstLine="0"/>
              <w:jc w:val="center"/>
            </w:pPr>
            <w:r w:rsidRPr="00011D59">
              <w:rPr>
                <w:b/>
                <w:bCs/>
              </w:rPr>
              <w:t>Назначение</w:t>
            </w:r>
          </w:p>
        </w:tc>
      </w:tr>
      <w:tr w:rsidR="009C24A4" w:rsidRPr="00011D59" w14:paraId="78DC41A5" w14:textId="77777777" w:rsidTr="004F2922">
        <w:tc>
          <w:tcPr>
            <w:tcW w:w="2911" w:type="dxa"/>
          </w:tcPr>
          <w:p w14:paraId="63CE1106" w14:textId="77777777" w:rsidR="009C24A4" w:rsidRPr="00011D59" w:rsidRDefault="009C24A4" w:rsidP="004F2922">
            <w:pPr>
              <w:pStyle w:val="aa"/>
              <w:ind w:firstLine="0"/>
            </w:pPr>
            <w:proofErr w:type="spellStart"/>
            <w:r w:rsidRPr="00011D59">
              <w:t>onCreate</w:t>
            </w:r>
            <w:proofErr w:type="spellEnd"/>
          </w:p>
        </w:tc>
        <w:tc>
          <w:tcPr>
            <w:tcW w:w="1150" w:type="dxa"/>
          </w:tcPr>
          <w:p w14:paraId="736FFE79" w14:textId="77777777" w:rsidR="009C24A4" w:rsidRPr="00011D59" w:rsidRDefault="009C24A4" w:rsidP="004F2922">
            <w:pPr>
              <w:pStyle w:val="aa"/>
              <w:ind w:firstLine="0"/>
            </w:pPr>
            <w:r w:rsidRPr="00011D59">
              <w:rPr>
                <w:lang w:val="en-US"/>
              </w:rPr>
              <w:t>void</w:t>
            </w:r>
          </w:p>
        </w:tc>
        <w:tc>
          <w:tcPr>
            <w:tcW w:w="2666" w:type="dxa"/>
          </w:tcPr>
          <w:p w14:paraId="2A826C5B" w14:textId="77777777" w:rsidR="009C24A4" w:rsidRPr="00011D59" w:rsidRDefault="009C24A4" w:rsidP="004F2922">
            <w:pPr>
              <w:pStyle w:val="aa"/>
              <w:ind w:firstLine="0"/>
            </w:pPr>
            <w:proofErr w:type="spellStart"/>
            <w:r w:rsidRPr="00011D59">
              <w:rPr>
                <w:lang w:val="en-US"/>
              </w:rPr>
              <w:t>prorected</w:t>
            </w:r>
            <w:proofErr w:type="spellEnd"/>
          </w:p>
        </w:tc>
        <w:tc>
          <w:tcPr>
            <w:tcW w:w="3520" w:type="dxa"/>
          </w:tcPr>
          <w:p w14:paraId="6883B766" w14:textId="77777777" w:rsidR="009C24A4" w:rsidRPr="00011D59" w:rsidRDefault="009C24A4" w:rsidP="004F2922">
            <w:pPr>
              <w:pStyle w:val="aa"/>
              <w:ind w:firstLine="0"/>
            </w:pPr>
            <w:proofErr w:type="spellStart"/>
            <w:r w:rsidRPr="00011D59">
              <w:t>savedInstanceState</w:t>
            </w:r>
            <w:proofErr w:type="spellEnd"/>
            <w:r w:rsidRPr="00011D59">
              <w:t xml:space="preserve">: </w:t>
            </w:r>
            <w:proofErr w:type="spellStart"/>
            <w:r w:rsidRPr="00011D59">
              <w:t>Bundle</w:t>
            </w:r>
            <w:proofErr w:type="spellEnd"/>
            <w:r w:rsidRPr="00011D59">
              <w:t>?</w:t>
            </w:r>
          </w:p>
        </w:tc>
        <w:tc>
          <w:tcPr>
            <w:tcW w:w="4313" w:type="dxa"/>
          </w:tcPr>
          <w:p w14:paraId="201FA3D1" w14:textId="77777777" w:rsidR="009C24A4" w:rsidRPr="00011D59" w:rsidRDefault="009C24A4" w:rsidP="004F2922">
            <w:pPr>
              <w:pStyle w:val="aa"/>
              <w:ind w:firstLine="0"/>
            </w:pPr>
            <w:r w:rsidRPr="00011D59">
              <w:t xml:space="preserve">Выполнение статической настройки </w:t>
            </w:r>
            <w:r w:rsidRPr="00011D59">
              <w:rPr>
                <w:lang w:val="en-US"/>
              </w:rPr>
              <w:t>Activity</w:t>
            </w:r>
            <w:r w:rsidRPr="00011D59">
              <w:t xml:space="preserve">: создание </w:t>
            </w:r>
            <w:r w:rsidRPr="00011D59">
              <w:rPr>
                <w:lang w:val="en-US"/>
              </w:rPr>
              <w:t>View</w:t>
            </w:r>
            <w:r w:rsidRPr="00011D59">
              <w:t>, привязка элементов управ</w:t>
            </w:r>
            <w:r w:rsidRPr="00011D59">
              <w:softHyphen/>
              <w:t>ления</w:t>
            </w:r>
          </w:p>
        </w:tc>
      </w:tr>
      <w:tr w:rsidR="009C24A4" w:rsidRPr="00011D59" w14:paraId="0798291F" w14:textId="77777777" w:rsidTr="004F2922">
        <w:tc>
          <w:tcPr>
            <w:tcW w:w="2911" w:type="dxa"/>
          </w:tcPr>
          <w:p w14:paraId="34CF440A" w14:textId="77777777" w:rsidR="009C24A4" w:rsidRPr="00011D59" w:rsidRDefault="009C24A4" w:rsidP="004F2922">
            <w:pPr>
              <w:pStyle w:val="aa"/>
              <w:ind w:firstLine="0"/>
            </w:pPr>
            <w:proofErr w:type="spellStart"/>
            <w:r w:rsidRPr="00011D59">
              <w:t>checkConnection</w:t>
            </w:r>
            <w:proofErr w:type="spellEnd"/>
          </w:p>
        </w:tc>
        <w:tc>
          <w:tcPr>
            <w:tcW w:w="1150" w:type="dxa"/>
          </w:tcPr>
          <w:p w14:paraId="0E71F918" w14:textId="77777777" w:rsidR="009C24A4" w:rsidRPr="00011D59" w:rsidRDefault="009C24A4" w:rsidP="004F2922">
            <w:pPr>
              <w:pStyle w:val="aa"/>
              <w:ind w:firstLine="0"/>
              <w:rPr>
                <w:lang w:val="en-US"/>
              </w:rPr>
            </w:pPr>
            <w:r w:rsidRPr="00011D59">
              <w:rPr>
                <w:lang w:val="en-US"/>
              </w:rPr>
              <w:t>void</w:t>
            </w:r>
          </w:p>
        </w:tc>
        <w:tc>
          <w:tcPr>
            <w:tcW w:w="2666" w:type="dxa"/>
          </w:tcPr>
          <w:p w14:paraId="456DCFCE" w14:textId="77777777" w:rsidR="009C24A4" w:rsidRPr="00011D59" w:rsidRDefault="009C24A4" w:rsidP="004F2922">
            <w:pPr>
              <w:pStyle w:val="aa"/>
              <w:ind w:firstLine="0"/>
              <w:rPr>
                <w:lang w:val="en-US"/>
              </w:rPr>
            </w:pPr>
            <w:proofErr w:type="spellStart"/>
            <w:r w:rsidRPr="00011D59">
              <w:t>private</w:t>
            </w:r>
            <w:proofErr w:type="spellEnd"/>
          </w:p>
        </w:tc>
        <w:tc>
          <w:tcPr>
            <w:tcW w:w="3520" w:type="dxa"/>
          </w:tcPr>
          <w:p w14:paraId="20C9F39F" w14:textId="77777777" w:rsidR="009C24A4" w:rsidRPr="00011D59" w:rsidRDefault="009C24A4" w:rsidP="004F2922">
            <w:pPr>
              <w:pStyle w:val="aa"/>
              <w:ind w:firstLine="0"/>
              <w:jc w:val="center"/>
            </w:pPr>
            <w:r w:rsidRPr="00011D59">
              <w:t>–</w:t>
            </w:r>
          </w:p>
        </w:tc>
        <w:tc>
          <w:tcPr>
            <w:tcW w:w="4313" w:type="dxa"/>
          </w:tcPr>
          <w:p w14:paraId="7E93CFCF" w14:textId="77777777" w:rsidR="009C24A4" w:rsidRPr="00011D59" w:rsidRDefault="009C24A4" w:rsidP="004F2922">
            <w:pPr>
              <w:pStyle w:val="aa"/>
              <w:ind w:firstLine="0"/>
            </w:pPr>
            <w:r w:rsidRPr="00011D59">
              <w:t>Проверка доступности интернет-соединения</w:t>
            </w:r>
          </w:p>
        </w:tc>
      </w:tr>
      <w:tr w:rsidR="009C24A4" w:rsidRPr="00011D59" w14:paraId="4A4F4667" w14:textId="77777777" w:rsidTr="004F2922">
        <w:tc>
          <w:tcPr>
            <w:tcW w:w="2911" w:type="dxa"/>
          </w:tcPr>
          <w:p w14:paraId="12D46B28" w14:textId="77777777" w:rsidR="009C24A4" w:rsidRPr="00011D59" w:rsidRDefault="009C24A4" w:rsidP="004F2922">
            <w:pPr>
              <w:pStyle w:val="aa"/>
              <w:ind w:firstLine="0"/>
            </w:pPr>
            <w:proofErr w:type="spellStart"/>
            <w:r w:rsidRPr="00011D59">
              <w:t>setTable</w:t>
            </w:r>
            <w:proofErr w:type="spellEnd"/>
          </w:p>
        </w:tc>
        <w:tc>
          <w:tcPr>
            <w:tcW w:w="1150" w:type="dxa"/>
          </w:tcPr>
          <w:p w14:paraId="7A1F871D" w14:textId="77777777" w:rsidR="009C24A4" w:rsidRPr="00011D59" w:rsidRDefault="009C24A4" w:rsidP="004F2922">
            <w:pPr>
              <w:pStyle w:val="aa"/>
              <w:ind w:firstLine="0"/>
              <w:rPr>
                <w:lang w:val="en-US"/>
              </w:rPr>
            </w:pPr>
            <w:r w:rsidRPr="00011D59">
              <w:rPr>
                <w:lang w:val="en-US"/>
              </w:rPr>
              <w:t>void</w:t>
            </w:r>
          </w:p>
        </w:tc>
        <w:tc>
          <w:tcPr>
            <w:tcW w:w="2666" w:type="dxa"/>
          </w:tcPr>
          <w:p w14:paraId="268F5C79" w14:textId="77777777" w:rsidR="009C24A4" w:rsidRPr="00011D59" w:rsidRDefault="009C24A4" w:rsidP="004F2922">
            <w:pPr>
              <w:pStyle w:val="aa"/>
              <w:ind w:firstLine="0"/>
            </w:pPr>
            <w:proofErr w:type="spellStart"/>
            <w:r w:rsidRPr="00011D59">
              <w:t>private</w:t>
            </w:r>
            <w:proofErr w:type="spellEnd"/>
          </w:p>
        </w:tc>
        <w:tc>
          <w:tcPr>
            <w:tcW w:w="3520" w:type="dxa"/>
          </w:tcPr>
          <w:p w14:paraId="64DB4806" w14:textId="77777777" w:rsidR="009C24A4" w:rsidRPr="00011D59" w:rsidRDefault="009C24A4" w:rsidP="004F2922">
            <w:pPr>
              <w:pStyle w:val="aa"/>
              <w:ind w:firstLine="0"/>
              <w:jc w:val="center"/>
            </w:pPr>
            <w:r w:rsidRPr="00011D59">
              <w:t>–</w:t>
            </w:r>
          </w:p>
        </w:tc>
        <w:tc>
          <w:tcPr>
            <w:tcW w:w="4313" w:type="dxa"/>
          </w:tcPr>
          <w:p w14:paraId="4B67059D" w14:textId="77777777" w:rsidR="009C24A4" w:rsidRPr="00011D59" w:rsidRDefault="009C24A4" w:rsidP="004F2922">
            <w:pPr>
              <w:pStyle w:val="aa"/>
              <w:ind w:firstLine="0"/>
            </w:pPr>
            <w:r w:rsidRPr="00011D59">
              <w:t>Заполнение таблицы данными</w:t>
            </w:r>
          </w:p>
        </w:tc>
      </w:tr>
      <w:tr w:rsidR="009C24A4" w:rsidRPr="00011D59" w14:paraId="6BAA9171" w14:textId="77777777" w:rsidTr="004F2922">
        <w:tc>
          <w:tcPr>
            <w:tcW w:w="2911" w:type="dxa"/>
          </w:tcPr>
          <w:p w14:paraId="5E4CCC9C" w14:textId="77777777" w:rsidR="009C24A4" w:rsidRPr="00011D59" w:rsidRDefault="009C24A4" w:rsidP="004F2922">
            <w:pPr>
              <w:pStyle w:val="aa"/>
              <w:ind w:firstLine="0"/>
            </w:pPr>
            <w:proofErr w:type="spellStart"/>
            <w:r w:rsidRPr="00011D59">
              <w:t>init</w:t>
            </w:r>
            <w:proofErr w:type="spellEnd"/>
          </w:p>
        </w:tc>
        <w:tc>
          <w:tcPr>
            <w:tcW w:w="1150" w:type="dxa"/>
          </w:tcPr>
          <w:p w14:paraId="43526BCA" w14:textId="77777777" w:rsidR="009C24A4" w:rsidRPr="00011D59" w:rsidRDefault="009C24A4" w:rsidP="004F2922">
            <w:pPr>
              <w:pStyle w:val="aa"/>
              <w:ind w:firstLine="0"/>
              <w:rPr>
                <w:lang w:val="en-US"/>
              </w:rPr>
            </w:pPr>
            <w:r w:rsidRPr="00011D59">
              <w:rPr>
                <w:lang w:val="en-US"/>
              </w:rPr>
              <w:t>void</w:t>
            </w:r>
          </w:p>
        </w:tc>
        <w:tc>
          <w:tcPr>
            <w:tcW w:w="2666" w:type="dxa"/>
          </w:tcPr>
          <w:p w14:paraId="4BFE0C88" w14:textId="77777777" w:rsidR="009C24A4" w:rsidRPr="00011D59" w:rsidRDefault="009C24A4" w:rsidP="004F2922">
            <w:pPr>
              <w:pStyle w:val="aa"/>
              <w:ind w:firstLine="0"/>
            </w:pPr>
            <w:r w:rsidRPr="00011D59">
              <w:rPr>
                <w:lang w:val="en-US"/>
              </w:rPr>
              <w:t>private</w:t>
            </w:r>
          </w:p>
        </w:tc>
        <w:tc>
          <w:tcPr>
            <w:tcW w:w="3520" w:type="dxa"/>
          </w:tcPr>
          <w:p w14:paraId="6C33A9AD" w14:textId="77777777" w:rsidR="009C24A4" w:rsidRPr="00011D59" w:rsidRDefault="009C24A4" w:rsidP="004F2922">
            <w:pPr>
              <w:pStyle w:val="aa"/>
              <w:ind w:firstLine="0"/>
              <w:jc w:val="center"/>
            </w:pPr>
            <w:r w:rsidRPr="00011D59">
              <w:t>–</w:t>
            </w:r>
          </w:p>
        </w:tc>
        <w:tc>
          <w:tcPr>
            <w:tcW w:w="4313" w:type="dxa"/>
          </w:tcPr>
          <w:p w14:paraId="15013DBF" w14:textId="77777777" w:rsidR="009C24A4" w:rsidRPr="00011D59" w:rsidRDefault="009C24A4" w:rsidP="004F2922">
            <w:pPr>
              <w:pStyle w:val="aa"/>
              <w:ind w:firstLine="0"/>
            </w:pPr>
            <w:r w:rsidRPr="00011D59">
              <w:t xml:space="preserve">Инициализация компонентов </w:t>
            </w:r>
            <w:r w:rsidRPr="00011D59">
              <w:rPr>
                <w:lang w:val="en-US"/>
              </w:rPr>
              <w:t>Ac</w:t>
            </w:r>
            <w:r w:rsidRPr="00011D59">
              <w:rPr>
                <w:lang w:val="en-US"/>
              </w:rPr>
              <w:softHyphen/>
              <w:t>tivity</w:t>
            </w:r>
          </w:p>
        </w:tc>
      </w:tr>
    </w:tbl>
    <w:p w14:paraId="55F322EE" w14:textId="77777777" w:rsidR="00AB6A11" w:rsidRDefault="00AB6A11" w:rsidP="00387EF3">
      <w:pPr>
        <w:rPr>
          <w:rFonts w:ascii="Times New Roman" w:hAnsi="Times New Roman"/>
          <w:color w:val="000000" w:themeColor="text1"/>
          <w:sz w:val="28"/>
          <w:lang w:eastAsia="ru-RU"/>
        </w:rPr>
        <w:sectPr w:rsidR="00AB6A11" w:rsidSect="00AB6A11">
          <w:pgSz w:w="16838" w:h="11906" w:orient="landscape"/>
          <w:pgMar w:top="1701" w:right="1134" w:bottom="850" w:left="1134" w:header="708" w:footer="708" w:gutter="0"/>
          <w:cols w:space="708"/>
          <w:titlePg/>
          <w:docGrid w:linePitch="360"/>
        </w:sectPr>
      </w:pPr>
    </w:p>
    <w:p w14:paraId="4A4D490E" w14:textId="0DCE02B8" w:rsidR="009C24A4" w:rsidRPr="00011D59" w:rsidRDefault="00324C34" w:rsidP="009C24A4">
      <w:pPr>
        <w:pStyle w:val="aa"/>
        <w:ind w:firstLine="0"/>
      </w:pPr>
      <w:r w:rsidRPr="00011D59">
        <w:lastRenderedPageBreak/>
        <w:t>Таблица Б.</w:t>
      </w:r>
      <w:r w:rsidR="009C24A4" w:rsidRPr="00011D59">
        <w:t xml:space="preserve">4 – Спецификация класса </w:t>
      </w:r>
      <w:proofErr w:type="spellStart"/>
      <w:r w:rsidR="009C24A4" w:rsidRPr="00011D59">
        <w:t>MainActivity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011D59" w14:paraId="548C6A59" w14:textId="77777777" w:rsidTr="004F2922">
        <w:tc>
          <w:tcPr>
            <w:tcW w:w="2911" w:type="dxa"/>
          </w:tcPr>
          <w:p w14:paraId="11F8772E" w14:textId="77777777" w:rsidR="009C24A4" w:rsidRPr="00011D59" w:rsidRDefault="009C24A4" w:rsidP="004F2922">
            <w:pPr>
              <w:pStyle w:val="aa"/>
              <w:ind w:firstLine="0"/>
              <w:jc w:val="center"/>
            </w:pPr>
            <w:r w:rsidRPr="00011D59">
              <w:rPr>
                <w:b/>
                <w:bCs/>
              </w:rPr>
              <w:t>Название</w:t>
            </w:r>
          </w:p>
        </w:tc>
        <w:tc>
          <w:tcPr>
            <w:tcW w:w="1150" w:type="dxa"/>
          </w:tcPr>
          <w:p w14:paraId="0400D211" w14:textId="77777777" w:rsidR="009C24A4" w:rsidRPr="00011D59" w:rsidRDefault="009C24A4" w:rsidP="004F2922">
            <w:pPr>
              <w:pStyle w:val="aa"/>
              <w:ind w:firstLine="0"/>
              <w:jc w:val="center"/>
            </w:pPr>
            <w:r w:rsidRPr="00011D59">
              <w:rPr>
                <w:b/>
                <w:bCs/>
              </w:rPr>
              <w:t>Тип</w:t>
            </w:r>
          </w:p>
        </w:tc>
        <w:tc>
          <w:tcPr>
            <w:tcW w:w="2666" w:type="dxa"/>
          </w:tcPr>
          <w:p w14:paraId="2E878C0D" w14:textId="77777777" w:rsidR="009C24A4" w:rsidRPr="00011D59" w:rsidRDefault="009C24A4" w:rsidP="004F2922">
            <w:pPr>
              <w:pStyle w:val="aa"/>
              <w:ind w:firstLine="0"/>
              <w:jc w:val="center"/>
            </w:pPr>
            <w:r w:rsidRPr="00011D59">
              <w:rPr>
                <w:b/>
                <w:bCs/>
              </w:rPr>
              <w:t>Уровень доступа</w:t>
            </w:r>
          </w:p>
        </w:tc>
        <w:tc>
          <w:tcPr>
            <w:tcW w:w="3520" w:type="dxa"/>
          </w:tcPr>
          <w:p w14:paraId="21149934" w14:textId="77777777" w:rsidR="009C24A4" w:rsidRPr="00011D59" w:rsidRDefault="009C24A4" w:rsidP="004F2922">
            <w:pPr>
              <w:pStyle w:val="aa"/>
              <w:ind w:firstLine="0"/>
              <w:jc w:val="center"/>
            </w:pPr>
            <w:r w:rsidRPr="00011D59">
              <w:rPr>
                <w:b/>
                <w:bCs/>
              </w:rPr>
              <w:t>Аргументы</w:t>
            </w:r>
          </w:p>
        </w:tc>
        <w:tc>
          <w:tcPr>
            <w:tcW w:w="4313" w:type="dxa"/>
          </w:tcPr>
          <w:p w14:paraId="2E46287F" w14:textId="77777777" w:rsidR="009C24A4" w:rsidRPr="00011D59" w:rsidRDefault="009C24A4" w:rsidP="004F2922">
            <w:pPr>
              <w:pStyle w:val="aa"/>
              <w:ind w:firstLine="0"/>
              <w:jc w:val="center"/>
            </w:pPr>
            <w:r w:rsidRPr="00011D59">
              <w:rPr>
                <w:b/>
                <w:bCs/>
              </w:rPr>
              <w:t>Назначение</w:t>
            </w:r>
          </w:p>
        </w:tc>
      </w:tr>
      <w:tr w:rsidR="009C24A4" w:rsidRPr="00011D59" w14:paraId="2034AC53" w14:textId="77777777" w:rsidTr="004F2922">
        <w:tc>
          <w:tcPr>
            <w:tcW w:w="2911" w:type="dxa"/>
          </w:tcPr>
          <w:p w14:paraId="29D8CCD9" w14:textId="77777777" w:rsidR="009C24A4" w:rsidRPr="00011D59" w:rsidRDefault="009C24A4" w:rsidP="004F2922">
            <w:pPr>
              <w:pStyle w:val="aa"/>
              <w:ind w:firstLine="0"/>
            </w:pPr>
            <w:proofErr w:type="spellStart"/>
            <w:r w:rsidRPr="00011D59">
              <w:t>onCreate</w:t>
            </w:r>
            <w:proofErr w:type="spellEnd"/>
          </w:p>
        </w:tc>
        <w:tc>
          <w:tcPr>
            <w:tcW w:w="1150" w:type="dxa"/>
          </w:tcPr>
          <w:p w14:paraId="7D37659D" w14:textId="77777777" w:rsidR="009C24A4" w:rsidRPr="00011D59" w:rsidRDefault="009C24A4" w:rsidP="004F2922">
            <w:pPr>
              <w:pStyle w:val="aa"/>
              <w:ind w:firstLine="0"/>
            </w:pPr>
            <w:r w:rsidRPr="00011D59">
              <w:rPr>
                <w:lang w:val="en-US"/>
              </w:rPr>
              <w:t>void</w:t>
            </w:r>
          </w:p>
        </w:tc>
        <w:tc>
          <w:tcPr>
            <w:tcW w:w="2666" w:type="dxa"/>
          </w:tcPr>
          <w:p w14:paraId="51422E7F" w14:textId="77777777" w:rsidR="009C24A4" w:rsidRPr="00011D59" w:rsidRDefault="009C24A4" w:rsidP="004F2922">
            <w:pPr>
              <w:pStyle w:val="aa"/>
              <w:ind w:firstLine="0"/>
            </w:pPr>
            <w:proofErr w:type="spellStart"/>
            <w:r w:rsidRPr="00011D59">
              <w:rPr>
                <w:lang w:val="en-US"/>
              </w:rPr>
              <w:t>prorected</w:t>
            </w:r>
            <w:proofErr w:type="spellEnd"/>
          </w:p>
        </w:tc>
        <w:tc>
          <w:tcPr>
            <w:tcW w:w="3520" w:type="dxa"/>
          </w:tcPr>
          <w:p w14:paraId="72FE9EB7" w14:textId="77777777" w:rsidR="009C24A4" w:rsidRPr="00011D59" w:rsidRDefault="009C24A4" w:rsidP="004F2922">
            <w:pPr>
              <w:pStyle w:val="aa"/>
              <w:ind w:firstLine="0"/>
            </w:pPr>
            <w:proofErr w:type="spellStart"/>
            <w:r w:rsidRPr="00011D59">
              <w:t>savedInstanceState</w:t>
            </w:r>
            <w:proofErr w:type="spellEnd"/>
            <w:r w:rsidRPr="00011D59">
              <w:t xml:space="preserve">: </w:t>
            </w:r>
            <w:proofErr w:type="spellStart"/>
            <w:r w:rsidRPr="00011D59">
              <w:t>Bundle</w:t>
            </w:r>
            <w:proofErr w:type="spellEnd"/>
            <w:r w:rsidRPr="00011D59">
              <w:t>?</w:t>
            </w:r>
          </w:p>
        </w:tc>
        <w:tc>
          <w:tcPr>
            <w:tcW w:w="4313" w:type="dxa"/>
          </w:tcPr>
          <w:p w14:paraId="2D1BD7DB" w14:textId="77777777" w:rsidR="009C24A4" w:rsidRPr="00011D59" w:rsidRDefault="009C24A4" w:rsidP="004F2922">
            <w:pPr>
              <w:pStyle w:val="aa"/>
              <w:ind w:firstLine="0"/>
            </w:pPr>
            <w:r w:rsidRPr="00011D59">
              <w:t xml:space="preserve">Выполнение статической настройки </w:t>
            </w:r>
            <w:r w:rsidRPr="00011D59">
              <w:rPr>
                <w:lang w:val="en-US"/>
              </w:rPr>
              <w:t>Activity</w:t>
            </w:r>
            <w:r w:rsidRPr="00011D59">
              <w:t xml:space="preserve">: создание </w:t>
            </w:r>
            <w:r w:rsidRPr="00011D59">
              <w:rPr>
                <w:lang w:val="en-US"/>
              </w:rPr>
              <w:t>View</w:t>
            </w:r>
            <w:r w:rsidRPr="00011D59">
              <w:t>, привязка элементов управ</w:t>
            </w:r>
            <w:r w:rsidRPr="00011D59">
              <w:softHyphen/>
              <w:t>ления</w:t>
            </w:r>
          </w:p>
        </w:tc>
      </w:tr>
      <w:tr w:rsidR="009C24A4" w:rsidRPr="00011D59" w14:paraId="3CF61275" w14:textId="77777777" w:rsidTr="004F2922">
        <w:tc>
          <w:tcPr>
            <w:tcW w:w="2911" w:type="dxa"/>
          </w:tcPr>
          <w:p w14:paraId="1FC3B5BC" w14:textId="77777777" w:rsidR="009C24A4" w:rsidRPr="00011D59" w:rsidRDefault="009C24A4" w:rsidP="004F2922">
            <w:pPr>
              <w:pStyle w:val="aa"/>
              <w:ind w:firstLine="0"/>
            </w:pPr>
            <w:proofErr w:type="spellStart"/>
            <w:r w:rsidRPr="00011D59">
              <w:t>checkConnection</w:t>
            </w:r>
            <w:proofErr w:type="spellEnd"/>
          </w:p>
        </w:tc>
        <w:tc>
          <w:tcPr>
            <w:tcW w:w="1150" w:type="dxa"/>
          </w:tcPr>
          <w:p w14:paraId="321FAF03" w14:textId="77777777" w:rsidR="009C24A4" w:rsidRPr="00011D59" w:rsidRDefault="009C24A4" w:rsidP="004F2922">
            <w:pPr>
              <w:pStyle w:val="aa"/>
              <w:ind w:firstLine="0"/>
            </w:pPr>
            <w:r w:rsidRPr="00011D59">
              <w:rPr>
                <w:lang w:val="en-US"/>
              </w:rPr>
              <w:t>void</w:t>
            </w:r>
          </w:p>
        </w:tc>
        <w:tc>
          <w:tcPr>
            <w:tcW w:w="2666" w:type="dxa"/>
          </w:tcPr>
          <w:p w14:paraId="0489C509" w14:textId="77777777" w:rsidR="009C24A4" w:rsidRPr="00011D59" w:rsidRDefault="009C24A4" w:rsidP="004F2922">
            <w:pPr>
              <w:pStyle w:val="aa"/>
              <w:ind w:firstLine="0"/>
            </w:pPr>
            <w:proofErr w:type="spellStart"/>
            <w:r w:rsidRPr="00011D59">
              <w:t>private</w:t>
            </w:r>
            <w:proofErr w:type="spellEnd"/>
          </w:p>
        </w:tc>
        <w:tc>
          <w:tcPr>
            <w:tcW w:w="3520" w:type="dxa"/>
          </w:tcPr>
          <w:p w14:paraId="34588D90" w14:textId="77777777" w:rsidR="009C24A4" w:rsidRPr="00011D59" w:rsidRDefault="009C24A4" w:rsidP="004F2922">
            <w:pPr>
              <w:pStyle w:val="aa"/>
              <w:ind w:firstLine="0"/>
              <w:jc w:val="center"/>
            </w:pPr>
            <w:r w:rsidRPr="00011D59">
              <w:t>–</w:t>
            </w:r>
          </w:p>
        </w:tc>
        <w:tc>
          <w:tcPr>
            <w:tcW w:w="4313" w:type="dxa"/>
          </w:tcPr>
          <w:p w14:paraId="443B95FE" w14:textId="77777777" w:rsidR="009C24A4" w:rsidRPr="00011D59" w:rsidRDefault="009C24A4" w:rsidP="004F2922">
            <w:pPr>
              <w:pStyle w:val="aa"/>
              <w:ind w:firstLine="0"/>
            </w:pPr>
            <w:r w:rsidRPr="00011D59">
              <w:t>Проверка доступности интернет-соединения</w:t>
            </w:r>
          </w:p>
        </w:tc>
      </w:tr>
      <w:tr w:rsidR="009C24A4" w:rsidRPr="00011D59" w14:paraId="657110FE" w14:textId="77777777" w:rsidTr="004F2922">
        <w:tc>
          <w:tcPr>
            <w:tcW w:w="2911" w:type="dxa"/>
          </w:tcPr>
          <w:p w14:paraId="472EDC88" w14:textId="77777777" w:rsidR="009C24A4" w:rsidRPr="00011D59" w:rsidRDefault="009C24A4" w:rsidP="004F2922">
            <w:pPr>
              <w:pStyle w:val="aa"/>
              <w:ind w:firstLine="0"/>
            </w:pPr>
            <w:proofErr w:type="spellStart"/>
            <w:r w:rsidRPr="00011D59">
              <w:t>setMenu</w:t>
            </w:r>
            <w:proofErr w:type="spellEnd"/>
          </w:p>
        </w:tc>
        <w:tc>
          <w:tcPr>
            <w:tcW w:w="1150" w:type="dxa"/>
          </w:tcPr>
          <w:p w14:paraId="6BCF38ED" w14:textId="77777777" w:rsidR="009C24A4" w:rsidRPr="00011D59" w:rsidRDefault="009C24A4" w:rsidP="004F2922">
            <w:pPr>
              <w:pStyle w:val="aa"/>
              <w:ind w:firstLine="0"/>
            </w:pPr>
            <w:r w:rsidRPr="00011D59">
              <w:rPr>
                <w:lang w:val="en-US"/>
              </w:rPr>
              <w:t>void</w:t>
            </w:r>
          </w:p>
        </w:tc>
        <w:tc>
          <w:tcPr>
            <w:tcW w:w="2666" w:type="dxa"/>
          </w:tcPr>
          <w:p w14:paraId="07C7CF0B" w14:textId="77777777" w:rsidR="009C24A4" w:rsidRPr="00011D59" w:rsidRDefault="009C24A4" w:rsidP="004F2922">
            <w:pPr>
              <w:pStyle w:val="aa"/>
              <w:ind w:firstLine="0"/>
            </w:pPr>
            <w:proofErr w:type="spellStart"/>
            <w:r w:rsidRPr="00011D59">
              <w:t>private</w:t>
            </w:r>
            <w:proofErr w:type="spellEnd"/>
          </w:p>
        </w:tc>
        <w:tc>
          <w:tcPr>
            <w:tcW w:w="3520" w:type="dxa"/>
          </w:tcPr>
          <w:p w14:paraId="175E7EB0" w14:textId="77777777" w:rsidR="009C24A4" w:rsidRPr="00011D59" w:rsidRDefault="009C24A4" w:rsidP="004F2922">
            <w:pPr>
              <w:pStyle w:val="aa"/>
              <w:ind w:firstLine="0"/>
              <w:jc w:val="center"/>
            </w:pPr>
            <w:r w:rsidRPr="00011D59">
              <w:t>–</w:t>
            </w:r>
          </w:p>
        </w:tc>
        <w:tc>
          <w:tcPr>
            <w:tcW w:w="4313" w:type="dxa"/>
          </w:tcPr>
          <w:p w14:paraId="1F2EE76D" w14:textId="77777777" w:rsidR="009C24A4" w:rsidRPr="00011D59" w:rsidRDefault="009C24A4" w:rsidP="004F2922">
            <w:pPr>
              <w:pStyle w:val="aa"/>
              <w:ind w:firstLine="0"/>
            </w:pPr>
            <w:r w:rsidRPr="00011D59">
              <w:t xml:space="preserve">Слушатель меню для смены </w:t>
            </w:r>
            <w:r w:rsidRPr="00011D59">
              <w:rPr>
                <w:lang w:val="en-US"/>
              </w:rPr>
              <w:t>Frag</w:t>
            </w:r>
            <w:r w:rsidRPr="00011D59">
              <w:softHyphen/>
            </w:r>
            <w:proofErr w:type="spellStart"/>
            <w:r w:rsidRPr="00011D59">
              <w:rPr>
                <w:lang w:val="en-US"/>
              </w:rPr>
              <w:t>ment</w:t>
            </w:r>
            <w:proofErr w:type="spellEnd"/>
          </w:p>
        </w:tc>
      </w:tr>
      <w:tr w:rsidR="009C24A4" w:rsidRPr="00011D59" w14:paraId="615309B8" w14:textId="77777777" w:rsidTr="004F2922">
        <w:tc>
          <w:tcPr>
            <w:tcW w:w="2911" w:type="dxa"/>
          </w:tcPr>
          <w:p w14:paraId="3DA5DCA8" w14:textId="77777777" w:rsidR="009C24A4" w:rsidRPr="00011D59" w:rsidRDefault="009C24A4" w:rsidP="004F2922">
            <w:pPr>
              <w:pStyle w:val="aa"/>
              <w:ind w:firstLine="0"/>
            </w:pPr>
            <w:proofErr w:type="spellStart"/>
            <w:r w:rsidRPr="00011D59">
              <w:t>getPref</w:t>
            </w:r>
            <w:proofErr w:type="spellEnd"/>
          </w:p>
        </w:tc>
        <w:tc>
          <w:tcPr>
            <w:tcW w:w="1150" w:type="dxa"/>
          </w:tcPr>
          <w:p w14:paraId="1F0EE097" w14:textId="77777777" w:rsidR="009C24A4" w:rsidRPr="00011D59" w:rsidRDefault="009C24A4" w:rsidP="004F2922">
            <w:pPr>
              <w:pStyle w:val="aa"/>
              <w:ind w:firstLine="0"/>
            </w:pPr>
            <w:r w:rsidRPr="00011D59">
              <w:rPr>
                <w:lang w:val="en-US"/>
              </w:rPr>
              <w:t>void</w:t>
            </w:r>
          </w:p>
        </w:tc>
        <w:tc>
          <w:tcPr>
            <w:tcW w:w="2666" w:type="dxa"/>
          </w:tcPr>
          <w:p w14:paraId="18CAC63E" w14:textId="77777777" w:rsidR="009C24A4" w:rsidRPr="00011D59" w:rsidRDefault="009C24A4" w:rsidP="004F2922">
            <w:pPr>
              <w:pStyle w:val="aa"/>
              <w:ind w:firstLine="0"/>
            </w:pPr>
            <w:proofErr w:type="spellStart"/>
            <w:r w:rsidRPr="00011D59">
              <w:t>private</w:t>
            </w:r>
            <w:proofErr w:type="spellEnd"/>
          </w:p>
        </w:tc>
        <w:tc>
          <w:tcPr>
            <w:tcW w:w="3520" w:type="dxa"/>
          </w:tcPr>
          <w:p w14:paraId="3623F3A5" w14:textId="77777777" w:rsidR="009C24A4" w:rsidRPr="00011D59" w:rsidRDefault="009C24A4" w:rsidP="004F2922">
            <w:pPr>
              <w:pStyle w:val="aa"/>
              <w:ind w:firstLine="0"/>
              <w:jc w:val="center"/>
            </w:pPr>
            <w:r w:rsidRPr="00011D59">
              <w:t>–</w:t>
            </w:r>
          </w:p>
        </w:tc>
        <w:tc>
          <w:tcPr>
            <w:tcW w:w="4313" w:type="dxa"/>
          </w:tcPr>
          <w:p w14:paraId="1C46C07C" w14:textId="77777777" w:rsidR="009C24A4" w:rsidRPr="00011D59" w:rsidRDefault="009C24A4" w:rsidP="004F2922">
            <w:pPr>
              <w:pStyle w:val="aa"/>
              <w:ind w:firstLine="0"/>
              <w:rPr>
                <w:lang w:val="en-US"/>
              </w:rPr>
            </w:pPr>
            <w:r w:rsidRPr="00011D59">
              <w:t xml:space="preserve">Получение данных из </w:t>
            </w:r>
            <w:proofErr w:type="spellStart"/>
            <w:r w:rsidRPr="00011D59">
              <w:t>SharedPreferences</w:t>
            </w:r>
            <w:proofErr w:type="spellEnd"/>
          </w:p>
        </w:tc>
      </w:tr>
      <w:tr w:rsidR="009C24A4" w:rsidRPr="00011D59" w14:paraId="0AC5BFCE" w14:textId="77777777" w:rsidTr="004F2922">
        <w:tc>
          <w:tcPr>
            <w:tcW w:w="2911" w:type="dxa"/>
          </w:tcPr>
          <w:p w14:paraId="49A8CC48" w14:textId="77777777" w:rsidR="009C24A4" w:rsidRPr="00011D59" w:rsidRDefault="009C24A4" w:rsidP="004F2922">
            <w:pPr>
              <w:pStyle w:val="aa"/>
              <w:ind w:firstLine="0"/>
            </w:pPr>
            <w:proofErr w:type="spellStart"/>
            <w:r w:rsidRPr="00011D59">
              <w:t>setStyle</w:t>
            </w:r>
            <w:proofErr w:type="spellEnd"/>
          </w:p>
        </w:tc>
        <w:tc>
          <w:tcPr>
            <w:tcW w:w="1150" w:type="dxa"/>
          </w:tcPr>
          <w:p w14:paraId="6BB1CA55" w14:textId="77777777" w:rsidR="009C24A4" w:rsidRPr="00011D59" w:rsidRDefault="009C24A4" w:rsidP="004F2922">
            <w:pPr>
              <w:pStyle w:val="aa"/>
              <w:ind w:firstLine="0"/>
            </w:pPr>
            <w:r w:rsidRPr="00011D59">
              <w:rPr>
                <w:lang w:val="en-US"/>
              </w:rPr>
              <w:t>void</w:t>
            </w:r>
          </w:p>
        </w:tc>
        <w:tc>
          <w:tcPr>
            <w:tcW w:w="2666" w:type="dxa"/>
          </w:tcPr>
          <w:p w14:paraId="1EAC1977" w14:textId="77777777" w:rsidR="009C24A4" w:rsidRPr="00011D59" w:rsidRDefault="009C24A4" w:rsidP="004F2922">
            <w:pPr>
              <w:pStyle w:val="aa"/>
              <w:ind w:firstLine="0"/>
            </w:pPr>
            <w:proofErr w:type="spellStart"/>
            <w:r w:rsidRPr="00011D59">
              <w:t>private</w:t>
            </w:r>
            <w:proofErr w:type="spellEnd"/>
          </w:p>
        </w:tc>
        <w:tc>
          <w:tcPr>
            <w:tcW w:w="3520" w:type="dxa"/>
          </w:tcPr>
          <w:p w14:paraId="4B59A400" w14:textId="77777777" w:rsidR="009C24A4" w:rsidRPr="00011D59" w:rsidRDefault="009C24A4" w:rsidP="004F2922">
            <w:pPr>
              <w:pStyle w:val="aa"/>
              <w:ind w:firstLine="0"/>
            </w:pPr>
            <w:proofErr w:type="spellStart"/>
            <w:r w:rsidRPr="00011D59">
              <w:t>themeStyle</w:t>
            </w:r>
            <w:proofErr w:type="spellEnd"/>
            <w:r w:rsidRPr="00011D59">
              <w:t>: Int</w:t>
            </w:r>
          </w:p>
        </w:tc>
        <w:tc>
          <w:tcPr>
            <w:tcW w:w="4313" w:type="dxa"/>
          </w:tcPr>
          <w:p w14:paraId="48F56F90" w14:textId="77777777" w:rsidR="009C24A4" w:rsidRPr="00011D59" w:rsidRDefault="009C24A4" w:rsidP="004F2922">
            <w:pPr>
              <w:pStyle w:val="aa"/>
              <w:ind w:firstLine="0"/>
            </w:pPr>
            <w:r w:rsidRPr="00011D59">
              <w:t>Установка графической темы при</w:t>
            </w:r>
            <w:r w:rsidRPr="00011D59">
              <w:softHyphen/>
              <w:t>ложения</w:t>
            </w:r>
          </w:p>
        </w:tc>
      </w:tr>
      <w:tr w:rsidR="009C24A4" w:rsidRPr="00011D59" w14:paraId="2BE01247" w14:textId="77777777" w:rsidTr="004F2922">
        <w:tc>
          <w:tcPr>
            <w:tcW w:w="2911" w:type="dxa"/>
          </w:tcPr>
          <w:p w14:paraId="5F5C092B" w14:textId="77777777" w:rsidR="009C24A4" w:rsidRPr="00011D59" w:rsidRDefault="009C24A4" w:rsidP="004F2922">
            <w:pPr>
              <w:pStyle w:val="aa"/>
              <w:ind w:firstLine="0"/>
            </w:pPr>
            <w:proofErr w:type="spellStart"/>
            <w:r w:rsidRPr="00011D59">
              <w:t>onCreateOptionsMenu</w:t>
            </w:r>
            <w:proofErr w:type="spellEnd"/>
          </w:p>
        </w:tc>
        <w:tc>
          <w:tcPr>
            <w:tcW w:w="1150" w:type="dxa"/>
          </w:tcPr>
          <w:p w14:paraId="68D88D76" w14:textId="77777777" w:rsidR="009C24A4" w:rsidRPr="00011D59" w:rsidRDefault="009C24A4" w:rsidP="004F2922">
            <w:pPr>
              <w:pStyle w:val="aa"/>
              <w:ind w:firstLine="0"/>
            </w:pPr>
            <w:r w:rsidRPr="00011D59">
              <w:rPr>
                <w:lang w:val="en-US"/>
              </w:rPr>
              <w:t>Boolean</w:t>
            </w:r>
          </w:p>
        </w:tc>
        <w:tc>
          <w:tcPr>
            <w:tcW w:w="2666" w:type="dxa"/>
          </w:tcPr>
          <w:p w14:paraId="56B7D5B6" w14:textId="77777777" w:rsidR="009C24A4" w:rsidRPr="00011D59" w:rsidRDefault="009C24A4" w:rsidP="004F2922">
            <w:pPr>
              <w:pStyle w:val="aa"/>
              <w:ind w:firstLine="0"/>
            </w:pPr>
            <w:r w:rsidRPr="00011D59">
              <w:rPr>
                <w:lang w:val="en-US"/>
              </w:rPr>
              <w:t>public</w:t>
            </w:r>
          </w:p>
        </w:tc>
        <w:tc>
          <w:tcPr>
            <w:tcW w:w="3520" w:type="dxa"/>
          </w:tcPr>
          <w:p w14:paraId="658E8BE5" w14:textId="77777777" w:rsidR="009C24A4" w:rsidRPr="00011D59" w:rsidRDefault="009C24A4" w:rsidP="004F2922">
            <w:pPr>
              <w:pStyle w:val="aa"/>
              <w:ind w:firstLine="0"/>
            </w:pPr>
            <w:r w:rsidRPr="00011D59">
              <w:rPr>
                <w:lang w:val="en-US"/>
              </w:rPr>
              <w:t>menu: Menu</w:t>
            </w:r>
          </w:p>
        </w:tc>
        <w:tc>
          <w:tcPr>
            <w:tcW w:w="4313" w:type="dxa"/>
          </w:tcPr>
          <w:p w14:paraId="2899B5CC" w14:textId="77777777" w:rsidR="009C24A4" w:rsidRPr="00011D59" w:rsidRDefault="009C24A4" w:rsidP="004F2922">
            <w:pPr>
              <w:pStyle w:val="aa"/>
              <w:ind w:firstLine="0"/>
            </w:pPr>
            <w:r w:rsidRPr="00011D59">
              <w:t>Создание контекстного меню</w:t>
            </w:r>
          </w:p>
        </w:tc>
      </w:tr>
      <w:tr w:rsidR="009C24A4" w:rsidRPr="00011D59" w14:paraId="6EA0A4FD" w14:textId="77777777" w:rsidTr="004F2922">
        <w:tc>
          <w:tcPr>
            <w:tcW w:w="2911" w:type="dxa"/>
          </w:tcPr>
          <w:p w14:paraId="4E29E5FD" w14:textId="77777777" w:rsidR="009C24A4" w:rsidRPr="00011D59" w:rsidRDefault="009C24A4" w:rsidP="004F2922">
            <w:pPr>
              <w:pStyle w:val="aa"/>
              <w:ind w:firstLine="0"/>
            </w:pPr>
            <w:proofErr w:type="spellStart"/>
            <w:r w:rsidRPr="00011D59">
              <w:t>onOptionsItemSelected</w:t>
            </w:r>
            <w:proofErr w:type="spellEnd"/>
          </w:p>
        </w:tc>
        <w:tc>
          <w:tcPr>
            <w:tcW w:w="1150" w:type="dxa"/>
          </w:tcPr>
          <w:p w14:paraId="3868FD97" w14:textId="77777777" w:rsidR="009C24A4" w:rsidRPr="00011D59" w:rsidRDefault="009C24A4" w:rsidP="004F2922">
            <w:pPr>
              <w:pStyle w:val="aa"/>
              <w:ind w:firstLine="0"/>
            </w:pPr>
            <w:r w:rsidRPr="00011D59">
              <w:rPr>
                <w:lang w:val="en-US"/>
              </w:rPr>
              <w:t>Boolean</w:t>
            </w:r>
          </w:p>
        </w:tc>
        <w:tc>
          <w:tcPr>
            <w:tcW w:w="2666" w:type="dxa"/>
          </w:tcPr>
          <w:p w14:paraId="2ED56C2A" w14:textId="77777777" w:rsidR="009C24A4" w:rsidRPr="00011D59" w:rsidRDefault="009C24A4" w:rsidP="004F2922">
            <w:pPr>
              <w:pStyle w:val="aa"/>
              <w:ind w:firstLine="0"/>
            </w:pPr>
            <w:r w:rsidRPr="00011D59">
              <w:rPr>
                <w:lang w:val="en-US"/>
              </w:rPr>
              <w:t>public</w:t>
            </w:r>
          </w:p>
        </w:tc>
        <w:tc>
          <w:tcPr>
            <w:tcW w:w="3520" w:type="dxa"/>
          </w:tcPr>
          <w:p w14:paraId="4CA346B9" w14:textId="77777777" w:rsidR="009C24A4" w:rsidRPr="00011D59" w:rsidRDefault="009C24A4" w:rsidP="004F2922">
            <w:pPr>
              <w:pStyle w:val="aa"/>
              <w:ind w:firstLine="0"/>
            </w:pPr>
            <w:r w:rsidRPr="00011D59">
              <w:rPr>
                <w:lang w:val="en-US"/>
              </w:rPr>
              <w:t xml:space="preserve">item: </w:t>
            </w:r>
            <w:proofErr w:type="spellStart"/>
            <w:r w:rsidRPr="00011D59">
              <w:rPr>
                <w:lang w:val="en-US"/>
              </w:rPr>
              <w:t>MenuItem</w:t>
            </w:r>
            <w:proofErr w:type="spellEnd"/>
          </w:p>
        </w:tc>
        <w:tc>
          <w:tcPr>
            <w:tcW w:w="4313" w:type="dxa"/>
          </w:tcPr>
          <w:p w14:paraId="2EDCFB47" w14:textId="77777777" w:rsidR="009C24A4" w:rsidRPr="00011D59" w:rsidRDefault="009C24A4" w:rsidP="004F2922">
            <w:pPr>
              <w:pStyle w:val="aa"/>
              <w:ind w:firstLine="0"/>
            </w:pPr>
            <w:r w:rsidRPr="00011D59">
              <w:t>Слушатель элементов меню</w:t>
            </w:r>
          </w:p>
        </w:tc>
      </w:tr>
      <w:tr w:rsidR="009C24A4" w:rsidRPr="00011D59" w14:paraId="43ACF450" w14:textId="77777777" w:rsidTr="004F2922">
        <w:tc>
          <w:tcPr>
            <w:tcW w:w="2911" w:type="dxa"/>
          </w:tcPr>
          <w:p w14:paraId="23E661B7" w14:textId="77777777" w:rsidR="009C24A4" w:rsidRPr="00011D59" w:rsidRDefault="009C24A4" w:rsidP="004F2922">
            <w:pPr>
              <w:pStyle w:val="aa"/>
              <w:ind w:firstLine="0"/>
            </w:pPr>
            <w:proofErr w:type="spellStart"/>
            <w:r w:rsidRPr="00011D59">
              <w:t>replaceFragment</w:t>
            </w:r>
            <w:proofErr w:type="spellEnd"/>
          </w:p>
        </w:tc>
        <w:tc>
          <w:tcPr>
            <w:tcW w:w="1150" w:type="dxa"/>
          </w:tcPr>
          <w:p w14:paraId="583F8138" w14:textId="77777777" w:rsidR="009C24A4" w:rsidRPr="00011D59" w:rsidRDefault="009C24A4" w:rsidP="004F2922">
            <w:pPr>
              <w:pStyle w:val="aa"/>
              <w:ind w:firstLine="0"/>
            </w:pPr>
            <w:r w:rsidRPr="00011D59">
              <w:rPr>
                <w:lang w:val="en-US"/>
              </w:rPr>
              <w:t>void</w:t>
            </w:r>
          </w:p>
        </w:tc>
        <w:tc>
          <w:tcPr>
            <w:tcW w:w="2666" w:type="dxa"/>
          </w:tcPr>
          <w:p w14:paraId="174D3616" w14:textId="77777777" w:rsidR="009C24A4" w:rsidRPr="00011D59" w:rsidRDefault="009C24A4" w:rsidP="004F2922">
            <w:pPr>
              <w:pStyle w:val="aa"/>
              <w:ind w:firstLine="0"/>
            </w:pPr>
            <w:proofErr w:type="spellStart"/>
            <w:r w:rsidRPr="00011D59">
              <w:t>private</w:t>
            </w:r>
            <w:proofErr w:type="spellEnd"/>
          </w:p>
        </w:tc>
        <w:tc>
          <w:tcPr>
            <w:tcW w:w="3520" w:type="dxa"/>
          </w:tcPr>
          <w:p w14:paraId="08209D52" w14:textId="77777777" w:rsidR="009C24A4" w:rsidRPr="00011D59" w:rsidRDefault="009C24A4" w:rsidP="004F2922">
            <w:pPr>
              <w:pStyle w:val="aa"/>
              <w:ind w:firstLine="0"/>
            </w:pPr>
            <w:proofErr w:type="spellStart"/>
            <w:r w:rsidRPr="00011D59">
              <w:t>fragment</w:t>
            </w:r>
            <w:proofErr w:type="spellEnd"/>
            <w:r w:rsidRPr="00011D59">
              <w:t xml:space="preserve">: </w:t>
            </w:r>
            <w:proofErr w:type="spellStart"/>
            <w:r w:rsidRPr="00011D59">
              <w:t>Fragment</w:t>
            </w:r>
            <w:proofErr w:type="spellEnd"/>
          </w:p>
        </w:tc>
        <w:tc>
          <w:tcPr>
            <w:tcW w:w="4313" w:type="dxa"/>
          </w:tcPr>
          <w:p w14:paraId="66401686" w14:textId="77777777" w:rsidR="009C24A4" w:rsidRPr="00011D59" w:rsidRDefault="009C24A4" w:rsidP="004F2922">
            <w:pPr>
              <w:pStyle w:val="aa"/>
              <w:ind w:firstLine="0"/>
            </w:pPr>
            <w:r w:rsidRPr="00011D59">
              <w:t xml:space="preserve">Смена </w:t>
            </w:r>
            <w:r w:rsidRPr="00011D59">
              <w:rPr>
                <w:lang w:val="en-US"/>
              </w:rPr>
              <w:t xml:space="preserve">Fragment </w:t>
            </w:r>
            <w:r w:rsidRPr="00011D59">
              <w:t>главного экрана</w:t>
            </w:r>
          </w:p>
        </w:tc>
      </w:tr>
      <w:tr w:rsidR="009C24A4" w:rsidRPr="00011D59" w14:paraId="277469C3" w14:textId="77777777" w:rsidTr="004F2922">
        <w:tc>
          <w:tcPr>
            <w:tcW w:w="2911" w:type="dxa"/>
          </w:tcPr>
          <w:p w14:paraId="5D256E89" w14:textId="77777777" w:rsidR="009C24A4" w:rsidRPr="00011D59" w:rsidRDefault="009C24A4" w:rsidP="004F2922">
            <w:pPr>
              <w:pStyle w:val="aa"/>
              <w:ind w:firstLine="0"/>
            </w:pPr>
            <w:proofErr w:type="spellStart"/>
            <w:r w:rsidRPr="00011D59">
              <w:t>init</w:t>
            </w:r>
            <w:proofErr w:type="spellEnd"/>
          </w:p>
        </w:tc>
        <w:tc>
          <w:tcPr>
            <w:tcW w:w="1150" w:type="dxa"/>
          </w:tcPr>
          <w:p w14:paraId="000E76EF" w14:textId="77777777" w:rsidR="009C24A4" w:rsidRPr="00011D59" w:rsidRDefault="009C24A4" w:rsidP="004F2922">
            <w:pPr>
              <w:pStyle w:val="aa"/>
              <w:ind w:firstLine="0"/>
            </w:pPr>
            <w:r w:rsidRPr="00011D59">
              <w:rPr>
                <w:lang w:val="en-US"/>
              </w:rPr>
              <w:t>void</w:t>
            </w:r>
          </w:p>
        </w:tc>
        <w:tc>
          <w:tcPr>
            <w:tcW w:w="2666" w:type="dxa"/>
          </w:tcPr>
          <w:p w14:paraId="45F55749" w14:textId="77777777" w:rsidR="009C24A4" w:rsidRPr="00011D59" w:rsidRDefault="009C24A4" w:rsidP="004F2922">
            <w:pPr>
              <w:pStyle w:val="aa"/>
              <w:ind w:firstLine="0"/>
            </w:pPr>
            <w:r w:rsidRPr="00011D59">
              <w:rPr>
                <w:lang w:val="en-US"/>
              </w:rPr>
              <w:t>private</w:t>
            </w:r>
          </w:p>
        </w:tc>
        <w:tc>
          <w:tcPr>
            <w:tcW w:w="3520" w:type="dxa"/>
          </w:tcPr>
          <w:p w14:paraId="702268A7" w14:textId="77777777" w:rsidR="009C24A4" w:rsidRPr="00011D59" w:rsidRDefault="009C24A4" w:rsidP="004F2922">
            <w:pPr>
              <w:pStyle w:val="aa"/>
              <w:ind w:firstLine="0"/>
              <w:jc w:val="center"/>
            </w:pPr>
            <w:r w:rsidRPr="00011D59">
              <w:t>–</w:t>
            </w:r>
          </w:p>
        </w:tc>
        <w:tc>
          <w:tcPr>
            <w:tcW w:w="4313" w:type="dxa"/>
          </w:tcPr>
          <w:p w14:paraId="7315D40A" w14:textId="77777777" w:rsidR="009C24A4" w:rsidRPr="00011D59" w:rsidRDefault="009C24A4" w:rsidP="004F2922">
            <w:pPr>
              <w:pStyle w:val="aa"/>
              <w:ind w:firstLine="0"/>
            </w:pPr>
            <w:r w:rsidRPr="00011D59">
              <w:t xml:space="preserve">Инициализация компонентов </w:t>
            </w:r>
            <w:r w:rsidRPr="00011D59">
              <w:rPr>
                <w:lang w:val="en-US"/>
              </w:rPr>
              <w:t>Ac</w:t>
            </w:r>
            <w:r w:rsidRPr="00011D59">
              <w:rPr>
                <w:lang w:val="en-US"/>
              </w:rPr>
              <w:softHyphen/>
              <w:t>tivity</w:t>
            </w:r>
          </w:p>
        </w:tc>
      </w:tr>
      <w:tr w:rsidR="009C24A4" w:rsidRPr="00011D59" w14:paraId="47D1DCAD" w14:textId="77777777" w:rsidTr="004F2922">
        <w:tc>
          <w:tcPr>
            <w:tcW w:w="2911" w:type="dxa"/>
          </w:tcPr>
          <w:p w14:paraId="79360A89" w14:textId="77777777" w:rsidR="009C24A4" w:rsidRPr="00011D59" w:rsidRDefault="009C24A4" w:rsidP="004F2922">
            <w:pPr>
              <w:pStyle w:val="aa"/>
              <w:ind w:firstLine="0"/>
            </w:pPr>
            <w:proofErr w:type="spellStart"/>
            <w:r w:rsidRPr="00011D59">
              <w:t>attachBaseContext</w:t>
            </w:r>
            <w:proofErr w:type="spellEnd"/>
          </w:p>
        </w:tc>
        <w:tc>
          <w:tcPr>
            <w:tcW w:w="1150" w:type="dxa"/>
          </w:tcPr>
          <w:p w14:paraId="293F1B70" w14:textId="77777777" w:rsidR="009C24A4" w:rsidRPr="00011D59" w:rsidRDefault="009C24A4" w:rsidP="004F2922">
            <w:pPr>
              <w:pStyle w:val="aa"/>
              <w:ind w:firstLine="0"/>
            </w:pPr>
            <w:r w:rsidRPr="00011D59">
              <w:rPr>
                <w:lang w:val="en-US"/>
              </w:rPr>
              <w:t>void</w:t>
            </w:r>
          </w:p>
        </w:tc>
        <w:tc>
          <w:tcPr>
            <w:tcW w:w="2666" w:type="dxa"/>
          </w:tcPr>
          <w:p w14:paraId="750C604A" w14:textId="77777777" w:rsidR="009C24A4" w:rsidRPr="00011D59" w:rsidRDefault="009C24A4" w:rsidP="004F2922">
            <w:pPr>
              <w:pStyle w:val="aa"/>
              <w:ind w:firstLine="0"/>
            </w:pPr>
            <w:proofErr w:type="spellStart"/>
            <w:r w:rsidRPr="00011D59">
              <w:rPr>
                <w:lang w:val="en-US"/>
              </w:rPr>
              <w:t>prorected</w:t>
            </w:r>
            <w:proofErr w:type="spellEnd"/>
          </w:p>
        </w:tc>
        <w:tc>
          <w:tcPr>
            <w:tcW w:w="3520" w:type="dxa"/>
          </w:tcPr>
          <w:p w14:paraId="76D6F775" w14:textId="77777777" w:rsidR="009C24A4" w:rsidRPr="00011D59" w:rsidRDefault="009C24A4" w:rsidP="004F2922">
            <w:pPr>
              <w:pStyle w:val="aa"/>
              <w:ind w:firstLine="0"/>
            </w:pPr>
            <w:proofErr w:type="spellStart"/>
            <w:r w:rsidRPr="00011D59">
              <w:t>newBase</w:t>
            </w:r>
            <w:proofErr w:type="spellEnd"/>
            <w:r w:rsidRPr="00011D59">
              <w:t xml:space="preserve">: </w:t>
            </w:r>
            <w:proofErr w:type="spellStart"/>
            <w:r w:rsidRPr="00011D59">
              <w:t>Context</w:t>
            </w:r>
            <w:proofErr w:type="spellEnd"/>
            <w:r w:rsidRPr="00011D59">
              <w:t>?</w:t>
            </w:r>
          </w:p>
        </w:tc>
        <w:tc>
          <w:tcPr>
            <w:tcW w:w="4313" w:type="dxa"/>
          </w:tcPr>
          <w:p w14:paraId="2FE03805" w14:textId="77777777" w:rsidR="009C24A4" w:rsidRPr="00011D59" w:rsidRDefault="009C24A4" w:rsidP="004F2922">
            <w:pPr>
              <w:pStyle w:val="aa"/>
              <w:ind w:firstLine="0"/>
            </w:pPr>
            <w:r w:rsidRPr="00011D59">
              <w:t xml:space="preserve">Переопределение метода </w:t>
            </w:r>
            <w:proofErr w:type="spellStart"/>
            <w:r w:rsidRPr="00011D59">
              <w:t>attachBaseContext</w:t>
            </w:r>
            <w:proofErr w:type="spellEnd"/>
            <w:r w:rsidRPr="00011D59">
              <w:t xml:space="preserve"> для получения </w:t>
            </w:r>
            <w:r w:rsidRPr="00011D59">
              <w:rPr>
                <w:lang w:val="en-US"/>
              </w:rPr>
              <w:t>context</w:t>
            </w:r>
            <w:r w:rsidRPr="00011D59">
              <w:t xml:space="preserve"> и корректной смены языка </w:t>
            </w:r>
          </w:p>
        </w:tc>
      </w:tr>
    </w:tbl>
    <w:p w14:paraId="0BCD16DF" w14:textId="77777777" w:rsidR="00AB6A11" w:rsidRDefault="00AB6A11" w:rsidP="00387EF3">
      <w:pPr>
        <w:pStyle w:val="aa"/>
        <w:ind w:firstLine="0"/>
        <w:sectPr w:rsidR="00AB6A11" w:rsidSect="00AB6A11">
          <w:pgSz w:w="16838" w:h="11906" w:orient="landscape"/>
          <w:pgMar w:top="1701" w:right="1134" w:bottom="850" w:left="1134" w:header="708" w:footer="708" w:gutter="0"/>
          <w:cols w:space="708"/>
          <w:titlePg/>
          <w:docGrid w:linePitch="360"/>
        </w:sectPr>
      </w:pPr>
    </w:p>
    <w:p w14:paraId="34127B1C" w14:textId="0D338D5E" w:rsidR="009C24A4" w:rsidRPr="00011D59" w:rsidRDefault="00324C34" w:rsidP="00387EF3">
      <w:pPr>
        <w:pStyle w:val="aa"/>
        <w:ind w:firstLine="0"/>
      </w:pPr>
      <w:r w:rsidRPr="00011D59">
        <w:lastRenderedPageBreak/>
        <w:t>Таблица Б.</w:t>
      </w:r>
      <w:r w:rsidR="009C24A4" w:rsidRPr="00011D59">
        <w:t xml:space="preserve">5 – Спецификация класса </w:t>
      </w:r>
      <w:proofErr w:type="spellStart"/>
      <w:r w:rsidR="009C24A4" w:rsidRPr="00011D59">
        <w:t>MyEventActivity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011D59" w14:paraId="36ED6E98" w14:textId="77777777" w:rsidTr="004F2922">
        <w:tc>
          <w:tcPr>
            <w:tcW w:w="2911" w:type="dxa"/>
          </w:tcPr>
          <w:p w14:paraId="4409A189" w14:textId="77777777" w:rsidR="009C24A4" w:rsidRPr="00011D59" w:rsidRDefault="009C24A4" w:rsidP="004F2922">
            <w:pPr>
              <w:pStyle w:val="aa"/>
              <w:ind w:firstLine="0"/>
              <w:jc w:val="center"/>
            </w:pPr>
            <w:r w:rsidRPr="00011D59">
              <w:rPr>
                <w:b/>
                <w:bCs/>
              </w:rPr>
              <w:t>Название</w:t>
            </w:r>
          </w:p>
        </w:tc>
        <w:tc>
          <w:tcPr>
            <w:tcW w:w="1150" w:type="dxa"/>
          </w:tcPr>
          <w:p w14:paraId="4086DFBC" w14:textId="77777777" w:rsidR="009C24A4" w:rsidRPr="00011D59" w:rsidRDefault="009C24A4" w:rsidP="004F2922">
            <w:pPr>
              <w:pStyle w:val="aa"/>
              <w:ind w:firstLine="0"/>
              <w:jc w:val="center"/>
              <w:rPr>
                <w:lang w:val="en-US"/>
              </w:rPr>
            </w:pPr>
            <w:r w:rsidRPr="00011D59">
              <w:rPr>
                <w:b/>
                <w:bCs/>
              </w:rPr>
              <w:t>Тип</w:t>
            </w:r>
          </w:p>
        </w:tc>
        <w:tc>
          <w:tcPr>
            <w:tcW w:w="2666" w:type="dxa"/>
          </w:tcPr>
          <w:p w14:paraId="1141F668" w14:textId="77777777" w:rsidR="009C24A4" w:rsidRPr="00011D59" w:rsidRDefault="009C24A4" w:rsidP="004F2922">
            <w:pPr>
              <w:pStyle w:val="aa"/>
              <w:ind w:firstLine="0"/>
              <w:jc w:val="center"/>
              <w:rPr>
                <w:lang w:val="en-US"/>
              </w:rPr>
            </w:pPr>
            <w:r w:rsidRPr="00011D59">
              <w:rPr>
                <w:b/>
                <w:bCs/>
              </w:rPr>
              <w:t>Уровень доступа</w:t>
            </w:r>
          </w:p>
        </w:tc>
        <w:tc>
          <w:tcPr>
            <w:tcW w:w="3520" w:type="dxa"/>
          </w:tcPr>
          <w:p w14:paraId="2A96B5B8" w14:textId="77777777" w:rsidR="009C24A4" w:rsidRPr="00011D59" w:rsidRDefault="009C24A4" w:rsidP="004F2922">
            <w:pPr>
              <w:pStyle w:val="aa"/>
              <w:ind w:firstLine="0"/>
              <w:jc w:val="center"/>
            </w:pPr>
            <w:r w:rsidRPr="00011D59">
              <w:rPr>
                <w:b/>
                <w:bCs/>
              </w:rPr>
              <w:t>Аргументы</w:t>
            </w:r>
          </w:p>
        </w:tc>
        <w:tc>
          <w:tcPr>
            <w:tcW w:w="4313" w:type="dxa"/>
          </w:tcPr>
          <w:p w14:paraId="72C627B0" w14:textId="77777777" w:rsidR="009C24A4" w:rsidRPr="00011D59" w:rsidRDefault="009C24A4" w:rsidP="004F2922">
            <w:pPr>
              <w:pStyle w:val="aa"/>
              <w:ind w:firstLine="0"/>
              <w:jc w:val="center"/>
            </w:pPr>
            <w:r w:rsidRPr="00011D59">
              <w:rPr>
                <w:b/>
                <w:bCs/>
              </w:rPr>
              <w:t>Назначение</w:t>
            </w:r>
          </w:p>
        </w:tc>
      </w:tr>
      <w:tr w:rsidR="009C24A4" w:rsidRPr="00011D59" w14:paraId="66B169B9" w14:textId="77777777" w:rsidTr="004F2922">
        <w:tc>
          <w:tcPr>
            <w:tcW w:w="2911" w:type="dxa"/>
          </w:tcPr>
          <w:p w14:paraId="4DB8872C" w14:textId="77777777" w:rsidR="009C24A4" w:rsidRPr="00011D59" w:rsidRDefault="009C24A4" w:rsidP="004F2922">
            <w:pPr>
              <w:pStyle w:val="aa"/>
              <w:ind w:firstLine="0"/>
              <w:rPr>
                <w:lang w:val="en-US"/>
              </w:rPr>
            </w:pPr>
            <w:proofErr w:type="spellStart"/>
            <w:r w:rsidRPr="00011D59">
              <w:t>onCreate</w:t>
            </w:r>
            <w:proofErr w:type="spellEnd"/>
          </w:p>
        </w:tc>
        <w:tc>
          <w:tcPr>
            <w:tcW w:w="1150" w:type="dxa"/>
          </w:tcPr>
          <w:p w14:paraId="3B26878A" w14:textId="77777777" w:rsidR="009C24A4" w:rsidRPr="00011D59" w:rsidRDefault="009C24A4" w:rsidP="004F2922">
            <w:pPr>
              <w:pStyle w:val="aa"/>
              <w:ind w:firstLine="0"/>
            </w:pPr>
            <w:r w:rsidRPr="00011D59">
              <w:rPr>
                <w:lang w:val="en-US"/>
              </w:rPr>
              <w:t>void</w:t>
            </w:r>
          </w:p>
        </w:tc>
        <w:tc>
          <w:tcPr>
            <w:tcW w:w="2666" w:type="dxa"/>
          </w:tcPr>
          <w:p w14:paraId="502A89D4" w14:textId="77777777" w:rsidR="009C24A4" w:rsidRPr="00011D59" w:rsidRDefault="009C24A4" w:rsidP="004F2922">
            <w:pPr>
              <w:pStyle w:val="aa"/>
              <w:ind w:firstLine="0"/>
            </w:pPr>
            <w:proofErr w:type="spellStart"/>
            <w:r w:rsidRPr="00011D59">
              <w:rPr>
                <w:lang w:val="en-US"/>
              </w:rPr>
              <w:t>prorected</w:t>
            </w:r>
            <w:proofErr w:type="spellEnd"/>
          </w:p>
        </w:tc>
        <w:tc>
          <w:tcPr>
            <w:tcW w:w="3520" w:type="dxa"/>
          </w:tcPr>
          <w:p w14:paraId="0AF67BE9" w14:textId="77777777" w:rsidR="009C24A4" w:rsidRPr="00011D59" w:rsidRDefault="009C24A4" w:rsidP="004F2922">
            <w:pPr>
              <w:pStyle w:val="aa"/>
              <w:ind w:firstLine="0"/>
            </w:pPr>
            <w:proofErr w:type="spellStart"/>
            <w:r w:rsidRPr="00011D59">
              <w:t>savedInstanceState</w:t>
            </w:r>
            <w:proofErr w:type="spellEnd"/>
            <w:r w:rsidRPr="00011D59">
              <w:t xml:space="preserve">: </w:t>
            </w:r>
            <w:proofErr w:type="spellStart"/>
            <w:r w:rsidRPr="00011D59">
              <w:t>Bundle</w:t>
            </w:r>
            <w:proofErr w:type="spellEnd"/>
            <w:r w:rsidRPr="00011D59">
              <w:t>?</w:t>
            </w:r>
          </w:p>
        </w:tc>
        <w:tc>
          <w:tcPr>
            <w:tcW w:w="4313" w:type="dxa"/>
          </w:tcPr>
          <w:p w14:paraId="2CFC50B8" w14:textId="77777777" w:rsidR="009C24A4" w:rsidRPr="00011D59" w:rsidRDefault="009C24A4" w:rsidP="004F2922">
            <w:pPr>
              <w:pStyle w:val="aa"/>
              <w:ind w:firstLine="0"/>
            </w:pPr>
            <w:r w:rsidRPr="00011D59">
              <w:t xml:space="preserve">Выполнение статической настройки </w:t>
            </w:r>
            <w:r w:rsidRPr="00011D59">
              <w:rPr>
                <w:lang w:val="en-US"/>
              </w:rPr>
              <w:t>Activity</w:t>
            </w:r>
            <w:r w:rsidRPr="00011D59">
              <w:t xml:space="preserve">: создание </w:t>
            </w:r>
            <w:r w:rsidRPr="00011D59">
              <w:rPr>
                <w:lang w:val="en-US"/>
              </w:rPr>
              <w:t>View</w:t>
            </w:r>
            <w:r w:rsidRPr="00011D59">
              <w:t>, привязка элементов управ</w:t>
            </w:r>
            <w:r w:rsidRPr="00011D59">
              <w:softHyphen/>
              <w:t>ления</w:t>
            </w:r>
          </w:p>
        </w:tc>
      </w:tr>
      <w:tr w:rsidR="009C24A4" w:rsidRPr="00011D59" w14:paraId="6E25E825" w14:textId="77777777" w:rsidTr="004F2922">
        <w:tc>
          <w:tcPr>
            <w:tcW w:w="2911" w:type="dxa"/>
          </w:tcPr>
          <w:p w14:paraId="3F31D7F7" w14:textId="77777777" w:rsidR="009C24A4" w:rsidRPr="00011D59" w:rsidRDefault="009C24A4" w:rsidP="004F2922">
            <w:pPr>
              <w:pStyle w:val="aa"/>
              <w:ind w:firstLine="0"/>
            </w:pPr>
            <w:proofErr w:type="spellStart"/>
            <w:r w:rsidRPr="00011D59">
              <w:t>showDialogUnreg</w:t>
            </w:r>
            <w:proofErr w:type="spellEnd"/>
          </w:p>
        </w:tc>
        <w:tc>
          <w:tcPr>
            <w:tcW w:w="1150" w:type="dxa"/>
          </w:tcPr>
          <w:p w14:paraId="7636FEEF" w14:textId="77777777" w:rsidR="009C24A4" w:rsidRPr="00011D59" w:rsidRDefault="009C24A4" w:rsidP="004F2922">
            <w:pPr>
              <w:pStyle w:val="aa"/>
              <w:ind w:firstLine="0"/>
            </w:pPr>
            <w:r w:rsidRPr="00011D59">
              <w:rPr>
                <w:lang w:val="en-US"/>
              </w:rPr>
              <w:t>void</w:t>
            </w:r>
          </w:p>
        </w:tc>
        <w:tc>
          <w:tcPr>
            <w:tcW w:w="2666" w:type="dxa"/>
          </w:tcPr>
          <w:p w14:paraId="36DF1FB8" w14:textId="77777777" w:rsidR="009C24A4" w:rsidRPr="00011D59" w:rsidRDefault="009C24A4" w:rsidP="004F2922">
            <w:pPr>
              <w:pStyle w:val="aa"/>
              <w:ind w:firstLine="0"/>
            </w:pPr>
            <w:r w:rsidRPr="00011D59">
              <w:rPr>
                <w:lang w:val="en-US"/>
              </w:rPr>
              <w:t>private</w:t>
            </w:r>
          </w:p>
        </w:tc>
        <w:tc>
          <w:tcPr>
            <w:tcW w:w="3520" w:type="dxa"/>
          </w:tcPr>
          <w:p w14:paraId="28D0AA4A" w14:textId="77777777" w:rsidR="009C24A4" w:rsidRPr="00011D59" w:rsidRDefault="009C24A4" w:rsidP="004F2922">
            <w:pPr>
              <w:pStyle w:val="aa"/>
              <w:ind w:firstLine="0"/>
              <w:jc w:val="center"/>
            </w:pPr>
            <w:r w:rsidRPr="00011D59">
              <w:t>–</w:t>
            </w:r>
          </w:p>
        </w:tc>
        <w:tc>
          <w:tcPr>
            <w:tcW w:w="4313" w:type="dxa"/>
          </w:tcPr>
          <w:p w14:paraId="6821A78E" w14:textId="77777777" w:rsidR="009C24A4" w:rsidRPr="00011D59" w:rsidRDefault="009C24A4" w:rsidP="004F2922">
            <w:pPr>
              <w:pStyle w:val="aa"/>
              <w:ind w:firstLine="0"/>
            </w:pPr>
            <w:r w:rsidRPr="00011D59">
              <w:t xml:space="preserve">Вызов </w:t>
            </w:r>
            <w:proofErr w:type="spellStart"/>
            <w:r w:rsidRPr="00011D59">
              <w:t>AlertDialog</w:t>
            </w:r>
            <w:proofErr w:type="spellEnd"/>
            <w:r w:rsidRPr="00011D59">
              <w:t xml:space="preserve"> отмены регистрации на мероприятие</w:t>
            </w:r>
          </w:p>
        </w:tc>
      </w:tr>
      <w:tr w:rsidR="009C24A4" w:rsidRPr="00011D59" w14:paraId="183B480B" w14:textId="77777777" w:rsidTr="004F2922">
        <w:tc>
          <w:tcPr>
            <w:tcW w:w="2911" w:type="dxa"/>
          </w:tcPr>
          <w:p w14:paraId="3F47D36B" w14:textId="77777777" w:rsidR="009C24A4" w:rsidRPr="00011D59" w:rsidRDefault="009C24A4" w:rsidP="004F2922">
            <w:pPr>
              <w:pStyle w:val="aa"/>
              <w:ind w:firstLine="0"/>
            </w:pPr>
            <w:proofErr w:type="spellStart"/>
            <w:r w:rsidRPr="00011D59">
              <w:t>checkConnection</w:t>
            </w:r>
            <w:proofErr w:type="spellEnd"/>
          </w:p>
        </w:tc>
        <w:tc>
          <w:tcPr>
            <w:tcW w:w="1150" w:type="dxa"/>
          </w:tcPr>
          <w:p w14:paraId="41869300" w14:textId="77777777" w:rsidR="009C24A4" w:rsidRPr="00011D59" w:rsidRDefault="009C24A4" w:rsidP="004F2922">
            <w:pPr>
              <w:pStyle w:val="aa"/>
              <w:ind w:firstLine="0"/>
            </w:pPr>
            <w:r w:rsidRPr="00011D59">
              <w:rPr>
                <w:lang w:val="en-US"/>
              </w:rPr>
              <w:t>void</w:t>
            </w:r>
          </w:p>
        </w:tc>
        <w:tc>
          <w:tcPr>
            <w:tcW w:w="2666" w:type="dxa"/>
          </w:tcPr>
          <w:p w14:paraId="62C24CC0" w14:textId="77777777" w:rsidR="009C24A4" w:rsidRPr="00011D59" w:rsidRDefault="009C24A4" w:rsidP="004F2922">
            <w:pPr>
              <w:pStyle w:val="aa"/>
              <w:ind w:firstLine="0"/>
            </w:pPr>
            <w:r w:rsidRPr="00011D59">
              <w:rPr>
                <w:lang w:val="en-US"/>
              </w:rPr>
              <w:t>private</w:t>
            </w:r>
          </w:p>
        </w:tc>
        <w:tc>
          <w:tcPr>
            <w:tcW w:w="3520" w:type="dxa"/>
          </w:tcPr>
          <w:p w14:paraId="53075537" w14:textId="77777777" w:rsidR="009C24A4" w:rsidRPr="00011D59" w:rsidRDefault="009C24A4" w:rsidP="004F2922">
            <w:pPr>
              <w:pStyle w:val="aa"/>
              <w:ind w:firstLine="0"/>
              <w:jc w:val="center"/>
            </w:pPr>
            <w:r w:rsidRPr="00011D59">
              <w:t>–</w:t>
            </w:r>
          </w:p>
        </w:tc>
        <w:tc>
          <w:tcPr>
            <w:tcW w:w="4313" w:type="dxa"/>
          </w:tcPr>
          <w:p w14:paraId="5B5CF54C" w14:textId="77777777" w:rsidR="009C24A4" w:rsidRPr="00011D59" w:rsidRDefault="009C24A4" w:rsidP="004F2922">
            <w:pPr>
              <w:pStyle w:val="aa"/>
              <w:ind w:firstLine="0"/>
            </w:pPr>
            <w:r w:rsidRPr="00011D59">
              <w:t>Проверка доступности интернет-соединения</w:t>
            </w:r>
          </w:p>
        </w:tc>
      </w:tr>
      <w:tr w:rsidR="009C24A4" w:rsidRPr="00011D59" w14:paraId="4C78A53F" w14:textId="77777777" w:rsidTr="004F2922">
        <w:tc>
          <w:tcPr>
            <w:tcW w:w="2911" w:type="dxa"/>
          </w:tcPr>
          <w:p w14:paraId="354782E5" w14:textId="77777777" w:rsidR="009C24A4" w:rsidRPr="00011D59" w:rsidRDefault="009C24A4" w:rsidP="004F2922">
            <w:pPr>
              <w:pStyle w:val="aa"/>
              <w:ind w:firstLine="0"/>
            </w:pPr>
            <w:proofErr w:type="spellStart"/>
            <w:r w:rsidRPr="00011D59">
              <w:t>replaceDate</w:t>
            </w:r>
            <w:proofErr w:type="spellEnd"/>
          </w:p>
        </w:tc>
        <w:tc>
          <w:tcPr>
            <w:tcW w:w="1150" w:type="dxa"/>
          </w:tcPr>
          <w:p w14:paraId="13756E2D" w14:textId="77777777" w:rsidR="009C24A4" w:rsidRPr="00011D59" w:rsidRDefault="009C24A4" w:rsidP="004F2922">
            <w:pPr>
              <w:pStyle w:val="aa"/>
              <w:ind w:firstLine="0"/>
            </w:pPr>
            <w:proofErr w:type="spellStart"/>
            <w:r w:rsidRPr="00011D59">
              <w:t>String</w:t>
            </w:r>
            <w:proofErr w:type="spellEnd"/>
          </w:p>
        </w:tc>
        <w:tc>
          <w:tcPr>
            <w:tcW w:w="2666" w:type="dxa"/>
          </w:tcPr>
          <w:p w14:paraId="1B1065CE" w14:textId="77777777" w:rsidR="009C24A4" w:rsidRPr="00011D59" w:rsidRDefault="009C24A4" w:rsidP="004F2922">
            <w:pPr>
              <w:pStyle w:val="aa"/>
              <w:ind w:firstLine="0"/>
            </w:pPr>
            <w:r w:rsidRPr="00011D59">
              <w:rPr>
                <w:lang w:val="en-US"/>
              </w:rPr>
              <w:t>private</w:t>
            </w:r>
          </w:p>
        </w:tc>
        <w:tc>
          <w:tcPr>
            <w:tcW w:w="3520" w:type="dxa"/>
          </w:tcPr>
          <w:p w14:paraId="5F1E3ED0" w14:textId="77777777" w:rsidR="009C24A4" w:rsidRPr="00011D59" w:rsidRDefault="009C24A4" w:rsidP="004F2922">
            <w:pPr>
              <w:pStyle w:val="aa"/>
              <w:ind w:firstLine="0"/>
            </w:pPr>
            <w:proofErr w:type="spellStart"/>
            <w:r w:rsidRPr="00011D59">
              <w:t>date</w:t>
            </w:r>
            <w:proofErr w:type="spellEnd"/>
            <w:r w:rsidRPr="00011D59">
              <w:t xml:space="preserve">: </w:t>
            </w:r>
            <w:proofErr w:type="spellStart"/>
            <w:r w:rsidRPr="00011D59">
              <w:t>String</w:t>
            </w:r>
            <w:proofErr w:type="spellEnd"/>
          </w:p>
        </w:tc>
        <w:tc>
          <w:tcPr>
            <w:tcW w:w="4313" w:type="dxa"/>
          </w:tcPr>
          <w:p w14:paraId="265CAD7F" w14:textId="77777777" w:rsidR="009C24A4" w:rsidRPr="00011D59" w:rsidRDefault="009C24A4" w:rsidP="004F2922">
            <w:pPr>
              <w:pStyle w:val="aa"/>
              <w:ind w:firstLine="0"/>
            </w:pPr>
            <w:r w:rsidRPr="00011D59">
              <w:t xml:space="preserve">Изменение даты и времени для формата календаря </w:t>
            </w:r>
          </w:p>
        </w:tc>
      </w:tr>
      <w:tr w:rsidR="009C24A4" w:rsidRPr="00011D59" w14:paraId="067591CD" w14:textId="77777777" w:rsidTr="004F2922">
        <w:tc>
          <w:tcPr>
            <w:tcW w:w="2911" w:type="dxa"/>
          </w:tcPr>
          <w:p w14:paraId="4B683FFF" w14:textId="77777777" w:rsidR="009C24A4" w:rsidRPr="00011D59" w:rsidRDefault="009C24A4" w:rsidP="004F2922">
            <w:pPr>
              <w:pStyle w:val="aa"/>
              <w:ind w:firstLine="0"/>
            </w:pPr>
            <w:proofErr w:type="spellStart"/>
            <w:r w:rsidRPr="00011D59">
              <w:t>generateQRCode</w:t>
            </w:r>
            <w:proofErr w:type="spellEnd"/>
          </w:p>
        </w:tc>
        <w:tc>
          <w:tcPr>
            <w:tcW w:w="1150" w:type="dxa"/>
          </w:tcPr>
          <w:p w14:paraId="796BF8DE" w14:textId="77777777" w:rsidR="009C24A4" w:rsidRPr="00011D59" w:rsidRDefault="009C24A4" w:rsidP="004F2922">
            <w:pPr>
              <w:pStyle w:val="aa"/>
              <w:ind w:firstLine="0"/>
            </w:pPr>
            <w:r w:rsidRPr="00011D59">
              <w:rPr>
                <w:lang w:val="en-US"/>
              </w:rPr>
              <w:t>void</w:t>
            </w:r>
          </w:p>
        </w:tc>
        <w:tc>
          <w:tcPr>
            <w:tcW w:w="2666" w:type="dxa"/>
          </w:tcPr>
          <w:p w14:paraId="3E3757AE" w14:textId="77777777" w:rsidR="009C24A4" w:rsidRPr="00011D59" w:rsidRDefault="009C24A4" w:rsidP="004F2922">
            <w:pPr>
              <w:pStyle w:val="aa"/>
              <w:ind w:firstLine="0"/>
            </w:pPr>
            <w:r w:rsidRPr="00011D59">
              <w:rPr>
                <w:lang w:val="en-US"/>
              </w:rPr>
              <w:t>private</w:t>
            </w:r>
          </w:p>
        </w:tc>
        <w:tc>
          <w:tcPr>
            <w:tcW w:w="3520" w:type="dxa"/>
          </w:tcPr>
          <w:p w14:paraId="6C2B91F0" w14:textId="77777777" w:rsidR="009C24A4" w:rsidRPr="00011D59" w:rsidRDefault="009C24A4" w:rsidP="004F2922">
            <w:pPr>
              <w:pStyle w:val="aa"/>
              <w:ind w:firstLine="0"/>
            </w:pPr>
            <w:proofErr w:type="spellStart"/>
            <w:r w:rsidRPr="00011D59">
              <w:t>uid</w:t>
            </w:r>
            <w:proofErr w:type="spellEnd"/>
            <w:r w:rsidRPr="00011D59">
              <w:t xml:space="preserve">: </w:t>
            </w:r>
            <w:proofErr w:type="spellStart"/>
            <w:r w:rsidRPr="00011D59">
              <w:t>String</w:t>
            </w:r>
            <w:proofErr w:type="spellEnd"/>
          </w:p>
        </w:tc>
        <w:tc>
          <w:tcPr>
            <w:tcW w:w="4313" w:type="dxa"/>
          </w:tcPr>
          <w:p w14:paraId="5E8A9B52" w14:textId="77777777" w:rsidR="009C24A4" w:rsidRPr="00011D59" w:rsidRDefault="009C24A4" w:rsidP="004F2922">
            <w:pPr>
              <w:pStyle w:val="aa"/>
              <w:ind w:firstLine="0"/>
            </w:pPr>
            <w:r w:rsidRPr="00011D59">
              <w:t xml:space="preserve">Генерация </w:t>
            </w:r>
            <w:r w:rsidRPr="00011D59">
              <w:rPr>
                <w:lang w:val="en-US"/>
              </w:rPr>
              <w:t>QR</w:t>
            </w:r>
            <w:r w:rsidRPr="00011D59">
              <w:t xml:space="preserve">-кода из </w:t>
            </w:r>
            <w:proofErr w:type="spellStart"/>
            <w:r w:rsidRPr="00011D59">
              <w:rPr>
                <w:lang w:val="en-US"/>
              </w:rPr>
              <w:t>uid</w:t>
            </w:r>
            <w:proofErr w:type="spellEnd"/>
          </w:p>
        </w:tc>
      </w:tr>
      <w:tr w:rsidR="009C24A4" w:rsidRPr="00011D59" w14:paraId="15CB4A3A" w14:textId="77777777" w:rsidTr="004F2922">
        <w:tc>
          <w:tcPr>
            <w:tcW w:w="2911" w:type="dxa"/>
          </w:tcPr>
          <w:p w14:paraId="6767265C" w14:textId="77777777" w:rsidR="009C24A4" w:rsidRPr="00011D59" w:rsidRDefault="009C24A4" w:rsidP="004F2922">
            <w:pPr>
              <w:pStyle w:val="aa"/>
              <w:ind w:firstLine="0"/>
            </w:pPr>
            <w:proofErr w:type="spellStart"/>
            <w:r w:rsidRPr="00011D59">
              <w:t>startFileShareIntent</w:t>
            </w:r>
            <w:proofErr w:type="spellEnd"/>
          </w:p>
        </w:tc>
        <w:tc>
          <w:tcPr>
            <w:tcW w:w="1150" w:type="dxa"/>
          </w:tcPr>
          <w:p w14:paraId="7B377CCC" w14:textId="77777777" w:rsidR="009C24A4" w:rsidRPr="00011D59" w:rsidRDefault="009C24A4" w:rsidP="004F2922">
            <w:pPr>
              <w:pStyle w:val="aa"/>
              <w:ind w:firstLine="0"/>
            </w:pPr>
            <w:r w:rsidRPr="00011D59">
              <w:rPr>
                <w:lang w:val="en-US"/>
              </w:rPr>
              <w:t>void</w:t>
            </w:r>
          </w:p>
        </w:tc>
        <w:tc>
          <w:tcPr>
            <w:tcW w:w="2666" w:type="dxa"/>
          </w:tcPr>
          <w:p w14:paraId="1ABB9519" w14:textId="77777777" w:rsidR="009C24A4" w:rsidRPr="00011D59" w:rsidRDefault="009C24A4" w:rsidP="004F2922">
            <w:pPr>
              <w:pStyle w:val="aa"/>
              <w:ind w:firstLine="0"/>
            </w:pPr>
            <w:r w:rsidRPr="00011D59">
              <w:rPr>
                <w:lang w:val="en-US"/>
              </w:rPr>
              <w:t>private</w:t>
            </w:r>
          </w:p>
        </w:tc>
        <w:tc>
          <w:tcPr>
            <w:tcW w:w="3520" w:type="dxa"/>
          </w:tcPr>
          <w:p w14:paraId="2953A4A5" w14:textId="77777777" w:rsidR="009C24A4" w:rsidRPr="00011D59" w:rsidRDefault="009C24A4" w:rsidP="004F2922">
            <w:pPr>
              <w:pStyle w:val="aa"/>
              <w:ind w:firstLine="0"/>
              <w:jc w:val="center"/>
            </w:pPr>
            <w:r w:rsidRPr="00011D59">
              <w:t>–</w:t>
            </w:r>
          </w:p>
        </w:tc>
        <w:tc>
          <w:tcPr>
            <w:tcW w:w="4313" w:type="dxa"/>
          </w:tcPr>
          <w:p w14:paraId="08E00923" w14:textId="77777777" w:rsidR="009C24A4" w:rsidRPr="00011D59" w:rsidRDefault="009C24A4" w:rsidP="004F2922">
            <w:pPr>
              <w:pStyle w:val="aa"/>
              <w:ind w:firstLine="0"/>
            </w:pPr>
            <w:r w:rsidRPr="00011D59">
              <w:t xml:space="preserve">Создание и вызов </w:t>
            </w:r>
            <w:r w:rsidRPr="00011D59">
              <w:rPr>
                <w:lang w:val="en-US"/>
              </w:rPr>
              <w:t>Intent</w:t>
            </w:r>
            <w:r w:rsidRPr="00011D59">
              <w:t xml:space="preserve"> отправки файла</w:t>
            </w:r>
          </w:p>
        </w:tc>
      </w:tr>
      <w:tr w:rsidR="009C24A4" w:rsidRPr="00011D59" w14:paraId="408EE343" w14:textId="77777777" w:rsidTr="004F2922">
        <w:tc>
          <w:tcPr>
            <w:tcW w:w="2911" w:type="dxa"/>
          </w:tcPr>
          <w:p w14:paraId="32EB43A0" w14:textId="77777777" w:rsidR="009C24A4" w:rsidRPr="00011D59" w:rsidRDefault="009C24A4" w:rsidP="004F2922">
            <w:pPr>
              <w:pStyle w:val="aa"/>
              <w:ind w:firstLine="0"/>
            </w:pPr>
            <w:proofErr w:type="spellStart"/>
            <w:r w:rsidRPr="00011D59">
              <w:t>checkToSave</w:t>
            </w:r>
            <w:proofErr w:type="spellEnd"/>
          </w:p>
        </w:tc>
        <w:tc>
          <w:tcPr>
            <w:tcW w:w="1150" w:type="dxa"/>
          </w:tcPr>
          <w:p w14:paraId="068E1F94" w14:textId="77777777" w:rsidR="009C24A4" w:rsidRPr="00011D59" w:rsidRDefault="009C24A4" w:rsidP="004F2922">
            <w:pPr>
              <w:pStyle w:val="aa"/>
              <w:ind w:firstLine="0"/>
            </w:pPr>
            <w:r w:rsidRPr="00011D59">
              <w:rPr>
                <w:lang w:val="en-US"/>
              </w:rPr>
              <w:t>void</w:t>
            </w:r>
          </w:p>
        </w:tc>
        <w:tc>
          <w:tcPr>
            <w:tcW w:w="2666" w:type="dxa"/>
          </w:tcPr>
          <w:p w14:paraId="155E2B10" w14:textId="77777777" w:rsidR="009C24A4" w:rsidRPr="00011D59" w:rsidRDefault="009C24A4" w:rsidP="004F2922">
            <w:pPr>
              <w:pStyle w:val="aa"/>
              <w:ind w:firstLine="0"/>
            </w:pPr>
            <w:r w:rsidRPr="00011D59">
              <w:rPr>
                <w:lang w:val="en-US"/>
              </w:rPr>
              <w:t>private</w:t>
            </w:r>
          </w:p>
        </w:tc>
        <w:tc>
          <w:tcPr>
            <w:tcW w:w="3520" w:type="dxa"/>
          </w:tcPr>
          <w:p w14:paraId="58A6C46D" w14:textId="77777777" w:rsidR="009C24A4" w:rsidRPr="00011D59" w:rsidRDefault="009C24A4" w:rsidP="004F2922">
            <w:pPr>
              <w:pStyle w:val="aa"/>
              <w:ind w:firstLine="0"/>
              <w:jc w:val="center"/>
            </w:pPr>
            <w:r w:rsidRPr="00011D59">
              <w:t>–</w:t>
            </w:r>
          </w:p>
        </w:tc>
        <w:tc>
          <w:tcPr>
            <w:tcW w:w="4313" w:type="dxa"/>
          </w:tcPr>
          <w:p w14:paraId="10CA6B9B" w14:textId="77777777" w:rsidR="009C24A4" w:rsidRPr="00011D59" w:rsidRDefault="009C24A4" w:rsidP="004F2922">
            <w:pPr>
              <w:pStyle w:val="aa"/>
              <w:ind w:firstLine="0"/>
            </w:pPr>
            <w:r w:rsidRPr="00011D59">
              <w:t>Проверка разрешения для записи данных в файл</w:t>
            </w:r>
          </w:p>
        </w:tc>
      </w:tr>
      <w:tr w:rsidR="009C24A4" w:rsidRPr="00011D59" w14:paraId="4CE68636" w14:textId="77777777" w:rsidTr="004F2922">
        <w:tc>
          <w:tcPr>
            <w:tcW w:w="2911" w:type="dxa"/>
          </w:tcPr>
          <w:p w14:paraId="44B165E5" w14:textId="77777777" w:rsidR="009C24A4" w:rsidRPr="00011D59" w:rsidRDefault="009C24A4" w:rsidP="004F2922">
            <w:pPr>
              <w:pStyle w:val="aa"/>
              <w:ind w:firstLine="0"/>
            </w:pPr>
            <w:proofErr w:type="spellStart"/>
            <w:r w:rsidRPr="00011D59">
              <w:t>savePDF</w:t>
            </w:r>
            <w:proofErr w:type="spellEnd"/>
          </w:p>
        </w:tc>
        <w:tc>
          <w:tcPr>
            <w:tcW w:w="1150" w:type="dxa"/>
          </w:tcPr>
          <w:p w14:paraId="649ED2E3" w14:textId="77777777" w:rsidR="009C24A4" w:rsidRPr="00011D59" w:rsidRDefault="009C24A4" w:rsidP="004F2922">
            <w:pPr>
              <w:pStyle w:val="aa"/>
              <w:ind w:firstLine="0"/>
            </w:pPr>
            <w:r w:rsidRPr="00011D59">
              <w:rPr>
                <w:lang w:val="en-US"/>
              </w:rPr>
              <w:t>void</w:t>
            </w:r>
          </w:p>
        </w:tc>
        <w:tc>
          <w:tcPr>
            <w:tcW w:w="2666" w:type="dxa"/>
          </w:tcPr>
          <w:p w14:paraId="3C0D405B" w14:textId="77777777" w:rsidR="009C24A4" w:rsidRPr="00011D59" w:rsidRDefault="009C24A4" w:rsidP="004F2922">
            <w:pPr>
              <w:pStyle w:val="aa"/>
              <w:ind w:firstLine="0"/>
            </w:pPr>
            <w:r w:rsidRPr="00011D59">
              <w:rPr>
                <w:lang w:val="en-US"/>
              </w:rPr>
              <w:t>private</w:t>
            </w:r>
          </w:p>
        </w:tc>
        <w:tc>
          <w:tcPr>
            <w:tcW w:w="3520" w:type="dxa"/>
          </w:tcPr>
          <w:p w14:paraId="636AC07E" w14:textId="77777777" w:rsidR="009C24A4" w:rsidRPr="00011D59" w:rsidRDefault="009C24A4" w:rsidP="004F2922">
            <w:pPr>
              <w:pStyle w:val="aa"/>
              <w:ind w:firstLine="0"/>
              <w:jc w:val="center"/>
            </w:pPr>
            <w:r w:rsidRPr="00011D59">
              <w:t>–</w:t>
            </w:r>
          </w:p>
        </w:tc>
        <w:tc>
          <w:tcPr>
            <w:tcW w:w="4313" w:type="dxa"/>
          </w:tcPr>
          <w:p w14:paraId="11678F06" w14:textId="77777777" w:rsidR="009C24A4" w:rsidRPr="00011D59" w:rsidRDefault="009C24A4" w:rsidP="004F2922">
            <w:pPr>
              <w:pStyle w:val="aa"/>
              <w:ind w:firstLine="0"/>
            </w:pPr>
            <w:r w:rsidRPr="00011D59">
              <w:t xml:space="preserve">Запись данных в </w:t>
            </w:r>
            <w:r w:rsidRPr="00011D59">
              <w:rPr>
                <w:lang w:val="en-US"/>
              </w:rPr>
              <w:t>pdf</w:t>
            </w:r>
            <w:r w:rsidRPr="00011D59">
              <w:t>-файл</w:t>
            </w:r>
          </w:p>
        </w:tc>
      </w:tr>
      <w:tr w:rsidR="009C24A4" w:rsidRPr="00011D59" w14:paraId="0CB304F8" w14:textId="77777777" w:rsidTr="004F2922">
        <w:tc>
          <w:tcPr>
            <w:tcW w:w="2911" w:type="dxa"/>
          </w:tcPr>
          <w:p w14:paraId="2F368D37" w14:textId="77777777" w:rsidR="009C24A4" w:rsidRPr="00011D59" w:rsidRDefault="009C24A4" w:rsidP="004F2922">
            <w:pPr>
              <w:pStyle w:val="aa"/>
              <w:ind w:firstLine="0"/>
            </w:pPr>
            <w:proofErr w:type="spellStart"/>
            <w:r w:rsidRPr="00011D59">
              <w:t>onRequestPermissions</w:t>
            </w:r>
            <w:r w:rsidRPr="00011D59">
              <w:softHyphen/>
              <w:t>Result</w:t>
            </w:r>
            <w:proofErr w:type="spellEnd"/>
          </w:p>
        </w:tc>
        <w:tc>
          <w:tcPr>
            <w:tcW w:w="1150" w:type="dxa"/>
          </w:tcPr>
          <w:p w14:paraId="5AD44E58" w14:textId="77777777" w:rsidR="009C24A4" w:rsidRPr="00011D59" w:rsidRDefault="009C24A4" w:rsidP="004F2922">
            <w:pPr>
              <w:pStyle w:val="aa"/>
              <w:ind w:firstLine="0"/>
            </w:pPr>
            <w:r w:rsidRPr="00011D59">
              <w:rPr>
                <w:lang w:val="en-US"/>
              </w:rPr>
              <w:t>void</w:t>
            </w:r>
          </w:p>
        </w:tc>
        <w:tc>
          <w:tcPr>
            <w:tcW w:w="2666" w:type="dxa"/>
          </w:tcPr>
          <w:p w14:paraId="1DCE7E3B" w14:textId="77777777" w:rsidR="009C24A4" w:rsidRPr="00011D59" w:rsidRDefault="009C24A4" w:rsidP="004F2922">
            <w:pPr>
              <w:pStyle w:val="aa"/>
              <w:ind w:firstLine="0"/>
            </w:pPr>
            <w:r w:rsidRPr="00011D59">
              <w:rPr>
                <w:lang w:val="en-US"/>
              </w:rPr>
              <w:t>public</w:t>
            </w:r>
          </w:p>
        </w:tc>
        <w:tc>
          <w:tcPr>
            <w:tcW w:w="3520" w:type="dxa"/>
          </w:tcPr>
          <w:p w14:paraId="15CD655E" w14:textId="77777777" w:rsidR="009C24A4" w:rsidRPr="00011D59" w:rsidRDefault="009C24A4" w:rsidP="004F2922">
            <w:pPr>
              <w:pStyle w:val="aa"/>
              <w:ind w:firstLine="0"/>
              <w:rPr>
                <w:lang w:val="en-US"/>
              </w:rPr>
            </w:pPr>
            <w:proofErr w:type="spellStart"/>
            <w:r w:rsidRPr="00011D59">
              <w:rPr>
                <w:lang w:val="en-US"/>
              </w:rPr>
              <w:t>requestCode</w:t>
            </w:r>
            <w:proofErr w:type="spellEnd"/>
            <w:r w:rsidRPr="00011D59">
              <w:rPr>
                <w:lang w:val="en-US"/>
              </w:rPr>
              <w:t>: Int, permis</w:t>
            </w:r>
            <w:r w:rsidRPr="00011D59">
              <w:rPr>
                <w:lang w:val="en-US"/>
              </w:rPr>
              <w:softHyphen/>
              <w:t xml:space="preserve">sions: Array&lt;out String&gt;, </w:t>
            </w:r>
            <w:proofErr w:type="spellStart"/>
            <w:r w:rsidRPr="00011D59">
              <w:rPr>
                <w:lang w:val="en-US"/>
              </w:rPr>
              <w:t>grantResults</w:t>
            </w:r>
            <w:proofErr w:type="spellEnd"/>
            <w:r w:rsidRPr="00011D59">
              <w:rPr>
                <w:lang w:val="en-US"/>
              </w:rPr>
              <w:t xml:space="preserve">: </w:t>
            </w:r>
            <w:proofErr w:type="spellStart"/>
            <w:r w:rsidRPr="00011D59">
              <w:rPr>
                <w:lang w:val="en-US"/>
              </w:rPr>
              <w:t>IntArray</w:t>
            </w:r>
            <w:proofErr w:type="spellEnd"/>
          </w:p>
        </w:tc>
        <w:tc>
          <w:tcPr>
            <w:tcW w:w="4313" w:type="dxa"/>
          </w:tcPr>
          <w:p w14:paraId="03B68904" w14:textId="77777777" w:rsidR="009C24A4" w:rsidRPr="00011D59" w:rsidRDefault="009C24A4" w:rsidP="004F2922">
            <w:pPr>
              <w:pStyle w:val="aa"/>
              <w:ind w:firstLine="0"/>
            </w:pPr>
            <w:r w:rsidRPr="00011D59">
              <w:t>Получение разрешения на сохра</w:t>
            </w:r>
            <w:r w:rsidRPr="00011D59">
              <w:softHyphen/>
              <w:t>нение файла</w:t>
            </w:r>
          </w:p>
        </w:tc>
      </w:tr>
      <w:tr w:rsidR="009C24A4" w:rsidRPr="00011D59" w14:paraId="33814DC5" w14:textId="77777777" w:rsidTr="004F2922">
        <w:tc>
          <w:tcPr>
            <w:tcW w:w="2911" w:type="dxa"/>
          </w:tcPr>
          <w:p w14:paraId="4AD25F81" w14:textId="77777777" w:rsidR="009C24A4" w:rsidRPr="00011D59" w:rsidRDefault="009C24A4" w:rsidP="004F2922">
            <w:pPr>
              <w:pStyle w:val="aa"/>
              <w:ind w:firstLine="0"/>
            </w:pPr>
            <w:proofErr w:type="spellStart"/>
            <w:r w:rsidRPr="00011D59">
              <w:t>setContent</w:t>
            </w:r>
            <w:proofErr w:type="spellEnd"/>
          </w:p>
        </w:tc>
        <w:tc>
          <w:tcPr>
            <w:tcW w:w="1150" w:type="dxa"/>
          </w:tcPr>
          <w:p w14:paraId="03A6C7A9" w14:textId="77777777" w:rsidR="009C24A4" w:rsidRPr="00011D59" w:rsidRDefault="009C24A4" w:rsidP="004F2922">
            <w:pPr>
              <w:pStyle w:val="aa"/>
              <w:ind w:firstLine="0"/>
            </w:pPr>
            <w:r w:rsidRPr="00011D59">
              <w:rPr>
                <w:lang w:val="en-US"/>
              </w:rPr>
              <w:t>void</w:t>
            </w:r>
          </w:p>
        </w:tc>
        <w:tc>
          <w:tcPr>
            <w:tcW w:w="2666" w:type="dxa"/>
          </w:tcPr>
          <w:p w14:paraId="3046522C" w14:textId="77777777" w:rsidR="009C24A4" w:rsidRPr="00011D59" w:rsidRDefault="009C24A4" w:rsidP="004F2922">
            <w:pPr>
              <w:pStyle w:val="aa"/>
              <w:ind w:firstLine="0"/>
            </w:pPr>
            <w:r w:rsidRPr="00011D59">
              <w:rPr>
                <w:lang w:val="en-US"/>
              </w:rPr>
              <w:t>private</w:t>
            </w:r>
          </w:p>
        </w:tc>
        <w:tc>
          <w:tcPr>
            <w:tcW w:w="3520" w:type="dxa"/>
          </w:tcPr>
          <w:p w14:paraId="14CB292B" w14:textId="77777777" w:rsidR="009C24A4" w:rsidRPr="00011D59" w:rsidRDefault="009C24A4" w:rsidP="004F2922">
            <w:pPr>
              <w:pStyle w:val="aa"/>
              <w:ind w:firstLine="0"/>
              <w:jc w:val="center"/>
            </w:pPr>
            <w:r w:rsidRPr="00011D59">
              <w:t>–</w:t>
            </w:r>
          </w:p>
        </w:tc>
        <w:tc>
          <w:tcPr>
            <w:tcW w:w="4313" w:type="dxa"/>
          </w:tcPr>
          <w:p w14:paraId="50F71F87" w14:textId="77777777" w:rsidR="009C24A4" w:rsidRPr="00011D59" w:rsidRDefault="009C24A4" w:rsidP="004F2922">
            <w:pPr>
              <w:pStyle w:val="aa"/>
              <w:ind w:firstLine="0"/>
            </w:pPr>
            <w:r w:rsidRPr="00011D59">
              <w:t>Заполнение компонентов инфор</w:t>
            </w:r>
            <w:r w:rsidRPr="00011D59">
              <w:softHyphen/>
              <w:t>мацией</w:t>
            </w:r>
          </w:p>
        </w:tc>
      </w:tr>
      <w:tr w:rsidR="009C24A4" w:rsidRPr="00011D59" w14:paraId="61C5E4E5" w14:textId="77777777" w:rsidTr="004F2922">
        <w:tc>
          <w:tcPr>
            <w:tcW w:w="2911" w:type="dxa"/>
          </w:tcPr>
          <w:p w14:paraId="02913C3D" w14:textId="77777777" w:rsidR="009C24A4" w:rsidRPr="00011D59" w:rsidRDefault="009C24A4" w:rsidP="004F2922">
            <w:pPr>
              <w:pStyle w:val="aa"/>
              <w:ind w:firstLine="0"/>
            </w:pPr>
            <w:proofErr w:type="spellStart"/>
            <w:r w:rsidRPr="00011D59">
              <w:t>onCreateOptionsMenu</w:t>
            </w:r>
            <w:proofErr w:type="spellEnd"/>
          </w:p>
        </w:tc>
        <w:tc>
          <w:tcPr>
            <w:tcW w:w="1150" w:type="dxa"/>
          </w:tcPr>
          <w:p w14:paraId="18C09015" w14:textId="77777777" w:rsidR="009C24A4" w:rsidRPr="00011D59" w:rsidRDefault="009C24A4" w:rsidP="004F2922">
            <w:pPr>
              <w:pStyle w:val="aa"/>
              <w:ind w:firstLine="0"/>
            </w:pPr>
            <w:r w:rsidRPr="00011D59">
              <w:rPr>
                <w:lang w:val="en-US"/>
              </w:rPr>
              <w:t>Boolean</w:t>
            </w:r>
          </w:p>
        </w:tc>
        <w:tc>
          <w:tcPr>
            <w:tcW w:w="2666" w:type="dxa"/>
          </w:tcPr>
          <w:p w14:paraId="2E6437A5" w14:textId="77777777" w:rsidR="009C24A4" w:rsidRPr="00011D59" w:rsidRDefault="009C24A4" w:rsidP="004F2922">
            <w:pPr>
              <w:pStyle w:val="aa"/>
              <w:ind w:firstLine="0"/>
            </w:pPr>
            <w:r w:rsidRPr="00011D59">
              <w:rPr>
                <w:lang w:val="en-US"/>
              </w:rPr>
              <w:t>public</w:t>
            </w:r>
          </w:p>
        </w:tc>
        <w:tc>
          <w:tcPr>
            <w:tcW w:w="3520" w:type="dxa"/>
          </w:tcPr>
          <w:p w14:paraId="55B78065" w14:textId="77777777" w:rsidR="009C24A4" w:rsidRPr="00011D59" w:rsidRDefault="009C24A4" w:rsidP="004F2922">
            <w:pPr>
              <w:pStyle w:val="aa"/>
              <w:ind w:firstLine="0"/>
            </w:pPr>
            <w:r w:rsidRPr="00011D59">
              <w:rPr>
                <w:lang w:val="en-US"/>
              </w:rPr>
              <w:t>menu: Menu</w:t>
            </w:r>
          </w:p>
        </w:tc>
        <w:tc>
          <w:tcPr>
            <w:tcW w:w="4313" w:type="dxa"/>
          </w:tcPr>
          <w:p w14:paraId="7BC57928" w14:textId="77777777" w:rsidR="009C24A4" w:rsidRPr="00011D59" w:rsidRDefault="009C24A4" w:rsidP="004F2922">
            <w:pPr>
              <w:pStyle w:val="aa"/>
              <w:ind w:firstLine="0"/>
            </w:pPr>
            <w:r w:rsidRPr="00011D59">
              <w:t>Создание контекстного меню</w:t>
            </w:r>
          </w:p>
        </w:tc>
      </w:tr>
      <w:tr w:rsidR="009C24A4" w:rsidRPr="00011D59" w14:paraId="037F83C5" w14:textId="77777777" w:rsidTr="004F2922">
        <w:tc>
          <w:tcPr>
            <w:tcW w:w="2911" w:type="dxa"/>
          </w:tcPr>
          <w:p w14:paraId="7FEB1EA6" w14:textId="77777777" w:rsidR="009C24A4" w:rsidRPr="00011D59" w:rsidRDefault="009C24A4" w:rsidP="004F2922">
            <w:pPr>
              <w:pStyle w:val="aa"/>
              <w:ind w:firstLine="0"/>
            </w:pPr>
            <w:proofErr w:type="spellStart"/>
            <w:r w:rsidRPr="00011D59">
              <w:t>onOptionsItemSelected</w:t>
            </w:r>
            <w:proofErr w:type="spellEnd"/>
          </w:p>
        </w:tc>
        <w:tc>
          <w:tcPr>
            <w:tcW w:w="1150" w:type="dxa"/>
          </w:tcPr>
          <w:p w14:paraId="7A03B100" w14:textId="77777777" w:rsidR="009C24A4" w:rsidRPr="00011D59" w:rsidRDefault="009C24A4" w:rsidP="004F2922">
            <w:pPr>
              <w:pStyle w:val="aa"/>
              <w:ind w:firstLine="0"/>
            </w:pPr>
            <w:r w:rsidRPr="00011D59">
              <w:rPr>
                <w:lang w:val="en-US"/>
              </w:rPr>
              <w:t>Boolean</w:t>
            </w:r>
          </w:p>
        </w:tc>
        <w:tc>
          <w:tcPr>
            <w:tcW w:w="2666" w:type="dxa"/>
          </w:tcPr>
          <w:p w14:paraId="7AAA4003" w14:textId="77777777" w:rsidR="009C24A4" w:rsidRPr="00011D59" w:rsidRDefault="009C24A4" w:rsidP="004F2922">
            <w:pPr>
              <w:pStyle w:val="aa"/>
              <w:ind w:firstLine="0"/>
            </w:pPr>
            <w:r w:rsidRPr="00011D59">
              <w:rPr>
                <w:lang w:val="en-US"/>
              </w:rPr>
              <w:t>public</w:t>
            </w:r>
          </w:p>
        </w:tc>
        <w:tc>
          <w:tcPr>
            <w:tcW w:w="3520" w:type="dxa"/>
          </w:tcPr>
          <w:p w14:paraId="7066AC65" w14:textId="77777777" w:rsidR="009C24A4" w:rsidRPr="00011D59" w:rsidRDefault="009C24A4" w:rsidP="004F2922">
            <w:pPr>
              <w:pStyle w:val="aa"/>
              <w:ind w:firstLine="0"/>
            </w:pPr>
            <w:r w:rsidRPr="00011D59">
              <w:rPr>
                <w:lang w:val="en-US"/>
              </w:rPr>
              <w:t xml:space="preserve">item: </w:t>
            </w:r>
            <w:proofErr w:type="spellStart"/>
            <w:r w:rsidRPr="00011D59">
              <w:rPr>
                <w:lang w:val="en-US"/>
              </w:rPr>
              <w:t>MenuItem</w:t>
            </w:r>
            <w:proofErr w:type="spellEnd"/>
          </w:p>
        </w:tc>
        <w:tc>
          <w:tcPr>
            <w:tcW w:w="4313" w:type="dxa"/>
          </w:tcPr>
          <w:p w14:paraId="2DF0A1E4" w14:textId="77777777" w:rsidR="009C24A4" w:rsidRPr="00011D59" w:rsidRDefault="009C24A4" w:rsidP="004F2922">
            <w:pPr>
              <w:pStyle w:val="aa"/>
              <w:ind w:firstLine="0"/>
            </w:pPr>
            <w:r w:rsidRPr="00011D59">
              <w:t>Слушатель элементов меню</w:t>
            </w:r>
          </w:p>
        </w:tc>
      </w:tr>
      <w:tr w:rsidR="009C24A4" w:rsidRPr="00011D59" w14:paraId="34BDA645" w14:textId="77777777" w:rsidTr="004F2922">
        <w:tc>
          <w:tcPr>
            <w:tcW w:w="2911" w:type="dxa"/>
          </w:tcPr>
          <w:p w14:paraId="4DEECB2C" w14:textId="77777777" w:rsidR="009C24A4" w:rsidRPr="00011D59" w:rsidRDefault="009C24A4" w:rsidP="004F2922">
            <w:pPr>
              <w:pStyle w:val="aa"/>
              <w:ind w:firstLine="0"/>
            </w:pPr>
            <w:proofErr w:type="spellStart"/>
            <w:r w:rsidRPr="00011D59">
              <w:t>init</w:t>
            </w:r>
            <w:proofErr w:type="spellEnd"/>
          </w:p>
        </w:tc>
        <w:tc>
          <w:tcPr>
            <w:tcW w:w="1150" w:type="dxa"/>
          </w:tcPr>
          <w:p w14:paraId="5CF53013" w14:textId="77777777" w:rsidR="009C24A4" w:rsidRPr="00011D59" w:rsidRDefault="009C24A4" w:rsidP="004F2922">
            <w:pPr>
              <w:pStyle w:val="aa"/>
              <w:ind w:firstLine="0"/>
            </w:pPr>
            <w:r w:rsidRPr="00011D59">
              <w:rPr>
                <w:lang w:val="en-US"/>
              </w:rPr>
              <w:t>void</w:t>
            </w:r>
          </w:p>
        </w:tc>
        <w:tc>
          <w:tcPr>
            <w:tcW w:w="2666" w:type="dxa"/>
          </w:tcPr>
          <w:p w14:paraId="4542219E" w14:textId="77777777" w:rsidR="009C24A4" w:rsidRPr="00011D59" w:rsidRDefault="009C24A4" w:rsidP="004F2922">
            <w:pPr>
              <w:pStyle w:val="aa"/>
              <w:ind w:firstLine="0"/>
            </w:pPr>
            <w:r w:rsidRPr="00011D59">
              <w:rPr>
                <w:lang w:val="en-US"/>
              </w:rPr>
              <w:t>private</w:t>
            </w:r>
          </w:p>
        </w:tc>
        <w:tc>
          <w:tcPr>
            <w:tcW w:w="3520" w:type="dxa"/>
          </w:tcPr>
          <w:p w14:paraId="151086A3" w14:textId="77777777" w:rsidR="009C24A4" w:rsidRPr="00011D59" w:rsidRDefault="009C24A4" w:rsidP="004F2922">
            <w:pPr>
              <w:pStyle w:val="aa"/>
              <w:ind w:firstLine="0"/>
              <w:jc w:val="center"/>
            </w:pPr>
            <w:r w:rsidRPr="00011D59">
              <w:t>–</w:t>
            </w:r>
          </w:p>
        </w:tc>
        <w:tc>
          <w:tcPr>
            <w:tcW w:w="4313" w:type="dxa"/>
          </w:tcPr>
          <w:p w14:paraId="3609E5B2" w14:textId="77777777" w:rsidR="009C24A4" w:rsidRPr="00011D59" w:rsidRDefault="009C24A4" w:rsidP="004F2922">
            <w:pPr>
              <w:pStyle w:val="aa"/>
              <w:ind w:firstLine="0"/>
            </w:pPr>
            <w:r w:rsidRPr="00011D59">
              <w:t xml:space="preserve">Инициализация компонентов </w:t>
            </w:r>
            <w:r w:rsidRPr="00011D59">
              <w:rPr>
                <w:lang w:val="en-US"/>
              </w:rPr>
              <w:t>Ac</w:t>
            </w:r>
            <w:r w:rsidRPr="00011D59">
              <w:rPr>
                <w:lang w:val="en-US"/>
              </w:rPr>
              <w:softHyphen/>
              <w:t>tivity</w:t>
            </w:r>
          </w:p>
        </w:tc>
      </w:tr>
    </w:tbl>
    <w:p w14:paraId="3A05D7C6" w14:textId="77777777" w:rsidR="00AB6A11" w:rsidRDefault="00AB6A11" w:rsidP="009C24A4">
      <w:pPr>
        <w:pStyle w:val="aa"/>
        <w:ind w:firstLine="0"/>
        <w:sectPr w:rsidR="00AB6A11" w:rsidSect="00AB6A11">
          <w:pgSz w:w="16838" w:h="11906" w:orient="landscape"/>
          <w:pgMar w:top="1701" w:right="1134" w:bottom="850" w:left="1134" w:header="708" w:footer="708" w:gutter="0"/>
          <w:cols w:space="708"/>
          <w:titlePg/>
          <w:docGrid w:linePitch="360"/>
        </w:sectPr>
      </w:pPr>
    </w:p>
    <w:p w14:paraId="6A018A7B" w14:textId="4942F6AD" w:rsidR="009C24A4" w:rsidRPr="00011D59" w:rsidRDefault="00324C34" w:rsidP="009C24A4">
      <w:pPr>
        <w:pStyle w:val="aa"/>
        <w:ind w:firstLine="0"/>
      </w:pPr>
      <w:r w:rsidRPr="00011D59">
        <w:lastRenderedPageBreak/>
        <w:t>Таблица Б.</w:t>
      </w:r>
      <w:r w:rsidR="009C24A4" w:rsidRPr="00011D59">
        <w:t xml:space="preserve">6 – Спецификация класса </w:t>
      </w:r>
      <w:proofErr w:type="spellStart"/>
      <w:r w:rsidR="009C24A4" w:rsidRPr="00011D59">
        <w:t>NetworkErrorActivity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011D59" w14:paraId="06CD3B37" w14:textId="77777777" w:rsidTr="004F2922">
        <w:tc>
          <w:tcPr>
            <w:tcW w:w="2911" w:type="dxa"/>
          </w:tcPr>
          <w:p w14:paraId="582A8725" w14:textId="77777777" w:rsidR="009C24A4" w:rsidRPr="00011D59" w:rsidRDefault="009C24A4" w:rsidP="004F2922">
            <w:pPr>
              <w:pStyle w:val="aa"/>
              <w:ind w:firstLine="0"/>
              <w:jc w:val="center"/>
            </w:pPr>
            <w:r w:rsidRPr="00011D59">
              <w:rPr>
                <w:b/>
                <w:bCs/>
              </w:rPr>
              <w:t>Название</w:t>
            </w:r>
          </w:p>
        </w:tc>
        <w:tc>
          <w:tcPr>
            <w:tcW w:w="1150" w:type="dxa"/>
          </w:tcPr>
          <w:p w14:paraId="728F76F2" w14:textId="77777777" w:rsidR="009C24A4" w:rsidRPr="00011D59" w:rsidRDefault="009C24A4" w:rsidP="004F2922">
            <w:pPr>
              <w:pStyle w:val="aa"/>
              <w:ind w:firstLine="0"/>
              <w:jc w:val="center"/>
            </w:pPr>
            <w:r w:rsidRPr="00011D59">
              <w:rPr>
                <w:b/>
                <w:bCs/>
              </w:rPr>
              <w:t>Тип</w:t>
            </w:r>
          </w:p>
        </w:tc>
        <w:tc>
          <w:tcPr>
            <w:tcW w:w="2666" w:type="dxa"/>
          </w:tcPr>
          <w:p w14:paraId="04D32052" w14:textId="77777777" w:rsidR="009C24A4" w:rsidRPr="00011D59" w:rsidRDefault="009C24A4" w:rsidP="004F2922">
            <w:pPr>
              <w:pStyle w:val="aa"/>
              <w:ind w:firstLine="0"/>
              <w:jc w:val="center"/>
            </w:pPr>
            <w:r w:rsidRPr="00011D59">
              <w:rPr>
                <w:b/>
                <w:bCs/>
              </w:rPr>
              <w:t>Уровень доступа</w:t>
            </w:r>
          </w:p>
        </w:tc>
        <w:tc>
          <w:tcPr>
            <w:tcW w:w="3520" w:type="dxa"/>
          </w:tcPr>
          <w:p w14:paraId="328BADC0" w14:textId="77777777" w:rsidR="009C24A4" w:rsidRPr="00011D59" w:rsidRDefault="009C24A4" w:rsidP="004F2922">
            <w:pPr>
              <w:pStyle w:val="aa"/>
              <w:ind w:firstLine="0"/>
              <w:jc w:val="center"/>
            </w:pPr>
            <w:r w:rsidRPr="00011D59">
              <w:rPr>
                <w:b/>
                <w:bCs/>
              </w:rPr>
              <w:t>Аргументы</w:t>
            </w:r>
          </w:p>
        </w:tc>
        <w:tc>
          <w:tcPr>
            <w:tcW w:w="4313" w:type="dxa"/>
          </w:tcPr>
          <w:p w14:paraId="33956EED" w14:textId="77777777" w:rsidR="009C24A4" w:rsidRPr="00011D59" w:rsidRDefault="009C24A4" w:rsidP="004F2922">
            <w:pPr>
              <w:pStyle w:val="aa"/>
              <w:ind w:firstLine="0"/>
              <w:jc w:val="center"/>
            </w:pPr>
            <w:r w:rsidRPr="00011D59">
              <w:rPr>
                <w:b/>
                <w:bCs/>
              </w:rPr>
              <w:t>Назначение</w:t>
            </w:r>
          </w:p>
        </w:tc>
      </w:tr>
      <w:tr w:rsidR="009C24A4" w:rsidRPr="00011D59" w14:paraId="39905B7F" w14:textId="77777777" w:rsidTr="004F2922">
        <w:tc>
          <w:tcPr>
            <w:tcW w:w="2911" w:type="dxa"/>
          </w:tcPr>
          <w:p w14:paraId="0A655A8A" w14:textId="77777777" w:rsidR="009C24A4" w:rsidRPr="00011D59" w:rsidRDefault="009C24A4" w:rsidP="004F2922">
            <w:pPr>
              <w:pStyle w:val="aa"/>
              <w:ind w:firstLine="0"/>
            </w:pPr>
            <w:proofErr w:type="spellStart"/>
            <w:r w:rsidRPr="00011D59">
              <w:t>onCreate</w:t>
            </w:r>
            <w:proofErr w:type="spellEnd"/>
          </w:p>
        </w:tc>
        <w:tc>
          <w:tcPr>
            <w:tcW w:w="1150" w:type="dxa"/>
          </w:tcPr>
          <w:p w14:paraId="6D4F2464" w14:textId="77777777" w:rsidR="009C24A4" w:rsidRPr="00011D59" w:rsidRDefault="009C24A4" w:rsidP="004F2922">
            <w:pPr>
              <w:pStyle w:val="aa"/>
              <w:ind w:firstLine="0"/>
            </w:pPr>
            <w:r w:rsidRPr="00011D59">
              <w:rPr>
                <w:lang w:val="en-US"/>
              </w:rPr>
              <w:t>void</w:t>
            </w:r>
          </w:p>
        </w:tc>
        <w:tc>
          <w:tcPr>
            <w:tcW w:w="2666" w:type="dxa"/>
          </w:tcPr>
          <w:p w14:paraId="1033FC61" w14:textId="77777777" w:rsidR="009C24A4" w:rsidRPr="00011D59" w:rsidRDefault="009C24A4" w:rsidP="004F2922">
            <w:pPr>
              <w:pStyle w:val="aa"/>
              <w:ind w:firstLine="0"/>
            </w:pPr>
            <w:proofErr w:type="spellStart"/>
            <w:r w:rsidRPr="00011D59">
              <w:rPr>
                <w:lang w:val="en-US"/>
              </w:rPr>
              <w:t>prorected</w:t>
            </w:r>
            <w:proofErr w:type="spellEnd"/>
          </w:p>
        </w:tc>
        <w:tc>
          <w:tcPr>
            <w:tcW w:w="3520" w:type="dxa"/>
          </w:tcPr>
          <w:p w14:paraId="3565C604" w14:textId="77777777" w:rsidR="009C24A4" w:rsidRPr="00011D59" w:rsidRDefault="009C24A4" w:rsidP="004F2922">
            <w:pPr>
              <w:pStyle w:val="aa"/>
              <w:ind w:firstLine="0"/>
              <w:jc w:val="center"/>
            </w:pPr>
            <w:proofErr w:type="spellStart"/>
            <w:r w:rsidRPr="00011D59">
              <w:t>savedInstanceState</w:t>
            </w:r>
            <w:proofErr w:type="spellEnd"/>
            <w:r w:rsidRPr="00011D59">
              <w:t xml:space="preserve">: </w:t>
            </w:r>
            <w:proofErr w:type="spellStart"/>
            <w:r w:rsidRPr="00011D59">
              <w:t>Bundle</w:t>
            </w:r>
            <w:proofErr w:type="spellEnd"/>
            <w:r w:rsidRPr="00011D59">
              <w:t>?</w:t>
            </w:r>
          </w:p>
        </w:tc>
        <w:tc>
          <w:tcPr>
            <w:tcW w:w="4313" w:type="dxa"/>
          </w:tcPr>
          <w:p w14:paraId="1C6A6ACF" w14:textId="77777777" w:rsidR="009C24A4" w:rsidRPr="00011D59" w:rsidRDefault="009C24A4" w:rsidP="004F2922">
            <w:pPr>
              <w:pStyle w:val="aa"/>
              <w:ind w:firstLine="0"/>
            </w:pPr>
            <w:r w:rsidRPr="00011D59">
              <w:t xml:space="preserve">Выполнение статической настройки </w:t>
            </w:r>
            <w:r w:rsidRPr="00011D59">
              <w:rPr>
                <w:lang w:val="en-US"/>
              </w:rPr>
              <w:t>Activity</w:t>
            </w:r>
            <w:r w:rsidRPr="00011D59">
              <w:t xml:space="preserve">: создание </w:t>
            </w:r>
            <w:r w:rsidRPr="00011D59">
              <w:rPr>
                <w:lang w:val="en-US"/>
              </w:rPr>
              <w:t>View</w:t>
            </w:r>
            <w:r w:rsidRPr="00011D59">
              <w:t>, привязка элементов управ</w:t>
            </w:r>
            <w:r w:rsidRPr="00011D59">
              <w:softHyphen/>
              <w:t>ления</w:t>
            </w:r>
          </w:p>
        </w:tc>
      </w:tr>
      <w:tr w:rsidR="009C24A4" w:rsidRPr="00011D59" w14:paraId="6B4366FE" w14:textId="77777777" w:rsidTr="004F2922">
        <w:tc>
          <w:tcPr>
            <w:tcW w:w="2911" w:type="dxa"/>
          </w:tcPr>
          <w:p w14:paraId="7212D7DF" w14:textId="77777777" w:rsidR="009C24A4" w:rsidRPr="00011D59" w:rsidRDefault="009C24A4" w:rsidP="004F2922">
            <w:pPr>
              <w:pStyle w:val="aa"/>
              <w:ind w:firstLine="0"/>
            </w:pPr>
            <w:proofErr w:type="spellStart"/>
            <w:r w:rsidRPr="00011D59">
              <w:t>checkConnection</w:t>
            </w:r>
            <w:proofErr w:type="spellEnd"/>
          </w:p>
        </w:tc>
        <w:tc>
          <w:tcPr>
            <w:tcW w:w="1150" w:type="dxa"/>
          </w:tcPr>
          <w:p w14:paraId="57F083D1" w14:textId="77777777" w:rsidR="009C24A4" w:rsidRPr="00011D59" w:rsidRDefault="009C24A4" w:rsidP="004F2922">
            <w:pPr>
              <w:pStyle w:val="aa"/>
              <w:ind w:firstLine="0"/>
            </w:pPr>
            <w:r w:rsidRPr="00011D59">
              <w:rPr>
                <w:lang w:val="en-US"/>
              </w:rPr>
              <w:t>void</w:t>
            </w:r>
          </w:p>
        </w:tc>
        <w:tc>
          <w:tcPr>
            <w:tcW w:w="2666" w:type="dxa"/>
          </w:tcPr>
          <w:p w14:paraId="40FDC1DE" w14:textId="77777777" w:rsidR="009C24A4" w:rsidRPr="00011D59" w:rsidRDefault="009C24A4" w:rsidP="004F2922">
            <w:pPr>
              <w:pStyle w:val="aa"/>
              <w:ind w:firstLine="0"/>
            </w:pPr>
            <w:proofErr w:type="spellStart"/>
            <w:r w:rsidRPr="00011D59">
              <w:t>private</w:t>
            </w:r>
            <w:proofErr w:type="spellEnd"/>
          </w:p>
        </w:tc>
        <w:tc>
          <w:tcPr>
            <w:tcW w:w="3520" w:type="dxa"/>
          </w:tcPr>
          <w:p w14:paraId="62032C6D" w14:textId="77777777" w:rsidR="009C24A4" w:rsidRPr="00011D59" w:rsidRDefault="009C24A4" w:rsidP="004F2922">
            <w:pPr>
              <w:pStyle w:val="aa"/>
              <w:ind w:firstLine="0"/>
              <w:jc w:val="center"/>
            </w:pPr>
            <w:r w:rsidRPr="00011D59">
              <w:t>–</w:t>
            </w:r>
          </w:p>
        </w:tc>
        <w:tc>
          <w:tcPr>
            <w:tcW w:w="4313" w:type="dxa"/>
          </w:tcPr>
          <w:p w14:paraId="2ECC3614" w14:textId="77777777" w:rsidR="009C24A4" w:rsidRPr="00011D59" w:rsidRDefault="009C24A4" w:rsidP="004F2922">
            <w:pPr>
              <w:pStyle w:val="aa"/>
              <w:ind w:firstLine="0"/>
            </w:pPr>
            <w:r w:rsidRPr="00011D59">
              <w:t>Проверка доступности интернет-соединения</w:t>
            </w:r>
          </w:p>
        </w:tc>
      </w:tr>
      <w:tr w:rsidR="009C24A4" w:rsidRPr="00011D59" w14:paraId="036A100C" w14:textId="77777777" w:rsidTr="004F2922">
        <w:tc>
          <w:tcPr>
            <w:tcW w:w="2911" w:type="dxa"/>
          </w:tcPr>
          <w:p w14:paraId="13D3144A" w14:textId="77777777" w:rsidR="009C24A4" w:rsidRPr="00011D59" w:rsidRDefault="009C24A4" w:rsidP="004F2922">
            <w:pPr>
              <w:pStyle w:val="aa"/>
              <w:ind w:firstLine="0"/>
            </w:pPr>
            <w:proofErr w:type="spellStart"/>
            <w:r w:rsidRPr="00011D59">
              <w:t>init</w:t>
            </w:r>
            <w:proofErr w:type="spellEnd"/>
          </w:p>
        </w:tc>
        <w:tc>
          <w:tcPr>
            <w:tcW w:w="1150" w:type="dxa"/>
          </w:tcPr>
          <w:p w14:paraId="23BE11A8" w14:textId="77777777" w:rsidR="009C24A4" w:rsidRPr="00011D59" w:rsidRDefault="009C24A4" w:rsidP="004F2922">
            <w:pPr>
              <w:pStyle w:val="aa"/>
              <w:ind w:firstLine="0"/>
            </w:pPr>
            <w:r w:rsidRPr="00011D59">
              <w:rPr>
                <w:lang w:val="en-US"/>
              </w:rPr>
              <w:t>void</w:t>
            </w:r>
          </w:p>
        </w:tc>
        <w:tc>
          <w:tcPr>
            <w:tcW w:w="2666" w:type="dxa"/>
          </w:tcPr>
          <w:p w14:paraId="4DB82B67" w14:textId="77777777" w:rsidR="009C24A4" w:rsidRPr="00011D59" w:rsidRDefault="009C24A4" w:rsidP="004F2922">
            <w:pPr>
              <w:pStyle w:val="aa"/>
              <w:ind w:firstLine="0"/>
            </w:pPr>
            <w:r w:rsidRPr="00011D59">
              <w:rPr>
                <w:lang w:val="en-US"/>
              </w:rPr>
              <w:t>private</w:t>
            </w:r>
          </w:p>
        </w:tc>
        <w:tc>
          <w:tcPr>
            <w:tcW w:w="3520" w:type="dxa"/>
          </w:tcPr>
          <w:p w14:paraId="2D65F24D" w14:textId="77777777" w:rsidR="009C24A4" w:rsidRPr="00011D59" w:rsidRDefault="009C24A4" w:rsidP="004F2922">
            <w:pPr>
              <w:pStyle w:val="aa"/>
              <w:ind w:firstLine="0"/>
              <w:jc w:val="center"/>
            </w:pPr>
            <w:r w:rsidRPr="00011D59">
              <w:t>–</w:t>
            </w:r>
          </w:p>
        </w:tc>
        <w:tc>
          <w:tcPr>
            <w:tcW w:w="4313" w:type="dxa"/>
          </w:tcPr>
          <w:p w14:paraId="3B0D2C52" w14:textId="77777777" w:rsidR="009C24A4" w:rsidRPr="00011D59" w:rsidRDefault="009C24A4" w:rsidP="004F2922">
            <w:pPr>
              <w:pStyle w:val="aa"/>
              <w:ind w:firstLine="0"/>
            </w:pPr>
            <w:r w:rsidRPr="00011D59">
              <w:t xml:space="preserve">Инициализация компонентов </w:t>
            </w:r>
            <w:r w:rsidRPr="00011D59">
              <w:rPr>
                <w:lang w:val="en-US"/>
              </w:rPr>
              <w:t>Ac</w:t>
            </w:r>
            <w:r w:rsidRPr="00011D59">
              <w:rPr>
                <w:lang w:val="en-US"/>
              </w:rPr>
              <w:softHyphen/>
              <w:t>tivity</w:t>
            </w:r>
          </w:p>
        </w:tc>
      </w:tr>
      <w:tr w:rsidR="009C24A4" w:rsidRPr="00011D59" w14:paraId="781E4723" w14:textId="77777777" w:rsidTr="004F2922">
        <w:tc>
          <w:tcPr>
            <w:tcW w:w="2911" w:type="dxa"/>
          </w:tcPr>
          <w:p w14:paraId="16F65010" w14:textId="77777777" w:rsidR="009C24A4" w:rsidRPr="00011D59" w:rsidRDefault="009C24A4" w:rsidP="004F2922">
            <w:pPr>
              <w:pStyle w:val="aa"/>
              <w:ind w:firstLine="0"/>
            </w:pPr>
            <w:proofErr w:type="spellStart"/>
            <w:r w:rsidRPr="00011D59">
              <w:t>onBackPressed</w:t>
            </w:r>
            <w:proofErr w:type="spellEnd"/>
          </w:p>
        </w:tc>
        <w:tc>
          <w:tcPr>
            <w:tcW w:w="1150" w:type="dxa"/>
          </w:tcPr>
          <w:p w14:paraId="026A3608" w14:textId="77777777" w:rsidR="009C24A4" w:rsidRPr="00011D59" w:rsidRDefault="009C24A4" w:rsidP="004F2922">
            <w:pPr>
              <w:pStyle w:val="aa"/>
              <w:ind w:firstLine="0"/>
            </w:pPr>
            <w:r w:rsidRPr="00011D59">
              <w:rPr>
                <w:lang w:val="en-US"/>
              </w:rPr>
              <w:t>void</w:t>
            </w:r>
          </w:p>
        </w:tc>
        <w:tc>
          <w:tcPr>
            <w:tcW w:w="2666" w:type="dxa"/>
          </w:tcPr>
          <w:p w14:paraId="3FA77792" w14:textId="77777777" w:rsidR="009C24A4" w:rsidRPr="00011D59" w:rsidRDefault="009C24A4" w:rsidP="004F2922">
            <w:pPr>
              <w:pStyle w:val="aa"/>
              <w:ind w:firstLine="0"/>
            </w:pPr>
            <w:r w:rsidRPr="00011D59">
              <w:rPr>
                <w:lang w:val="en-US"/>
              </w:rPr>
              <w:t>public</w:t>
            </w:r>
          </w:p>
        </w:tc>
        <w:tc>
          <w:tcPr>
            <w:tcW w:w="3520" w:type="dxa"/>
          </w:tcPr>
          <w:p w14:paraId="16A2EB65" w14:textId="77777777" w:rsidR="009C24A4" w:rsidRPr="00011D59" w:rsidRDefault="009C24A4" w:rsidP="004F2922">
            <w:pPr>
              <w:pStyle w:val="aa"/>
              <w:ind w:firstLine="0"/>
              <w:jc w:val="center"/>
            </w:pPr>
            <w:r w:rsidRPr="00011D59">
              <w:t>–</w:t>
            </w:r>
          </w:p>
        </w:tc>
        <w:tc>
          <w:tcPr>
            <w:tcW w:w="4313" w:type="dxa"/>
          </w:tcPr>
          <w:p w14:paraId="032D3386" w14:textId="77777777" w:rsidR="009C24A4" w:rsidRPr="00011D59" w:rsidRDefault="009C24A4" w:rsidP="004F2922">
            <w:pPr>
              <w:pStyle w:val="aa"/>
              <w:ind w:firstLine="0"/>
            </w:pPr>
            <w:r w:rsidRPr="00011D59">
              <w:t xml:space="preserve">Переопределение метода </w:t>
            </w:r>
            <w:proofErr w:type="spellStart"/>
            <w:r w:rsidRPr="00011D59">
              <w:t>onBackPressed</w:t>
            </w:r>
            <w:proofErr w:type="spellEnd"/>
            <w:r w:rsidRPr="00011D59">
              <w:t xml:space="preserve"> для запрета воз</w:t>
            </w:r>
            <w:r w:rsidRPr="00011D59">
              <w:softHyphen/>
              <w:t xml:space="preserve">врата в предыдущую </w:t>
            </w:r>
            <w:r w:rsidRPr="00011D59">
              <w:rPr>
                <w:lang w:val="en-US"/>
              </w:rPr>
              <w:t>Activity</w:t>
            </w:r>
          </w:p>
        </w:tc>
      </w:tr>
    </w:tbl>
    <w:p w14:paraId="3C9BF10B" w14:textId="77777777" w:rsidR="009C24A4" w:rsidRPr="00011D59" w:rsidRDefault="009C24A4" w:rsidP="009C24A4">
      <w:pPr>
        <w:pStyle w:val="aa"/>
      </w:pPr>
    </w:p>
    <w:p w14:paraId="1D20F9FC" w14:textId="72D70FA9" w:rsidR="009C24A4" w:rsidRPr="00011D59" w:rsidRDefault="00324C34" w:rsidP="009C24A4">
      <w:pPr>
        <w:pStyle w:val="aa"/>
        <w:ind w:firstLine="0"/>
      </w:pPr>
      <w:r w:rsidRPr="00011D59">
        <w:t>Таблица Б.</w:t>
      </w:r>
      <w:r w:rsidR="009C24A4" w:rsidRPr="00011D59">
        <w:t xml:space="preserve">7 – Спецификация класса </w:t>
      </w:r>
      <w:proofErr w:type="spellStart"/>
      <w:r w:rsidR="009C24A4" w:rsidRPr="00011D59">
        <w:t>QrActivity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011D59" w14:paraId="75D70D9E" w14:textId="77777777" w:rsidTr="004F2922">
        <w:tc>
          <w:tcPr>
            <w:tcW w:w="2911" w:type="dxa"/>
          </w:tcPr>
          <w:p w14:paraId="1522FE4F" w14:textId="77777777" w:rsidR="009C24A4" w:rsidRPr="00011D59" w:rsidRDefault="009C24A4" w:rsidP="004F2922">
            <w:pPr>
              <w:pStyle w:val="aa"/>
              <w:ind w:firstLine="0"/>
              <w:jc w:val="center"/>
            </w:pPr>
            <w:r w:rsidRPr="00011D59">
              <w:rPr>
                <w:b/>
                <w:bCs/>
              </w:rPr>
              <w:t>Название</w:t>
            </w:r>
          </w:p>
        </w:tc>
        <w:tc>
          <w:tcPr>
            <w:tcW w:w="1150" w:type="dxa"/>
          </w:tcPr>
          <w:p w14:paraId="7A82D44B" w14:textId="77777777" w:rsidR="009C24A4" w:rsidRPr="00011D59" w:rsidRDefault="009C24A4" w:rsidP="004F2922">
            <w:pPr>
              <w:pStyle w:val="aa"/>
              <w:ind w:firstLine="0"/>
              <w:jc w:val="center"/>
            </w:pPr>
            <w:r w:rsidRPr="00011D59">
              <w:rPr>
                <w:b/>
                <w:bCs/>
              </w:rPr>
              <w:t>Тип</w:t>
            </w:r>
          </w:p>
        </w:tc>
        <w:tc>
          <w:tcPr>
            <w:tcW w:w="2666" w:type="dxa"/>
          </w:tcPr>
          <w:p w14:paraId="081738E9" w14:textId="77777777" w:rsidR="009C24A4" w:rsidRPr="00011D59" w:rsidRDefault="009C24A4" w:rsidP="004F2922">
            <w:pPr>
              <w:pStyle w:val="aa"/>
              <w:ind w:firstLine="0"/>
              <w:jc w:val="center"/>
            </w:pPr>
            <w:r w:rsidRPr="00011D59">
              <w:rPr>
                <w:b/>
                <w:bCs/>
              </w:rPr>
              <w:t>Уровень доступа</w:t>
            </w:r>
          </w:p>
        </w:tc>
        <w:tc>
          <w:tcPr>
            <w:tcW w:w="3520" w:type="dxa"/>
          </w:tcPr>
          <w:p w14:paraId="7DEEF944" w14:textId="77777777" w:rsidR="009C24A4" w:rsidRPr="00011D59" w:rsidRDefault="009C24A4" w:rsidP="004F2922">
            <w:pPr>
              <w:pStyle w:val="aa"/>
              <w:ind w:firstLine="0"/>
              <w:jc w:val="center"/>
            </w:pPr>
            <w:r w:rsidRPr="00011D59">
              <w:rPr>
                <w:b/>
                <w:bCs/>
              </w:rPr>
              <w:t>Аргументы</w:t>
            </w:r>
          </w:p>
        </w:tc>
        <w:tc>
          <w:tcPr>
            <w:tcW w:w="4313" w:type="dxa"/>
          </w:tcPr>
          <w:p w14:paraId="53DD8F80" w14:textId="77777777" w:rsidR="009C24A4" w:rsidRPr="00011D59" w:rsidRDefault="009C24A4" w:rsidP="004F2922">
            <w:pPr>
              <w:pStyle w:val="aa"/>
              <w:ind w:firstLine="0"/>
              <w:jc w:val="center"/>
            </w:pPr>
            <w:r w:rsidRPr="00011D59">
              <w:rPr>
                <w:b/>
                <w:bCs/>
              </w:rPr>
              <w:t>Назначение</w:t>
            </w:r>
          </w:p>
        </w:tc>
      </w:tr>
      <w:tr w:rsidR="009C24A4" w:rsidRPr="00011D59" w14:paraId="1F46F80A" w14:textId="77777777" w:rsidTr="004F2922">
        <w:tc>
          <w:tcPr>
            <w:tcW w:w="2911" w:type="dxa"/>
          </w:tcPr>
          <w:p w14:paraId="56326AB9" w14:textId="77777777" w:rsidR="009C24A4" w:rsidRPr="00011D59" w:rsidRDefault="009C24A4" w:rsidP="004F2922">
            <w:pPr>
              <w:pStyle w:val="aa"/>
              <w:ind w:firstLine="0"/>
            </w:pPr>
            <w:proofErr w:type="spellStart"/>
            <w:r w:rsidRPr="00011D59">
              <w:t>onCreate</w:t>
            </w:r>
            <w:proofErr w:type="spellEnd"/>
          </w:p>
        </w:tc>
        <w:tc>
          <w:tcPr>
            <w:tcW w:w="1150" w:type="dxa"/>
          </w:tcPr>
          <w:p w14:paraId="67350CA7" w14:textId="77777777" w:rsidR="009C24A4" w:rsidRPr="00011D59" w:rsidRDefault="009C24A4" w:rsidP="004F2922">
            <w:pPr>
              <w:pStyle w:val="aa"/>
              <w:ind w:firstLine="0"/>
            </w:pPr>
            <w:r w:rsidRPr="00011D59">
              <w:rPr>
                <w:lang w:val="en-US"/>
              </w:rPr>
              <w:t>void</w:t>
            </w:r>
          </w:p>
        </w:tc>
        <w:tc>
          <w:tcPr>
            <w:tcW w:w="2666" w:type="dxa"/>
          </w:tcPr>
          <w:p w14:paraId="79334D83" w14:textId="77777777" w:rsidR="009C24A4" w:rsidRPr="00011D59" w:rsidRDefault="009C24A4" w:rsidP="004F2922">
            <w:pPr>
              <w:pStyle w:val="aa"/>
              <w:ind w:firstLine="0"/>
            </w:pPr>
            <w:proofErr w:type="spellStart"/>
            <w:r w:rsidRPr="00011D59">
              <w:rPr>
                <w:lang w:val="en-US"/>
              </w:rPr>
              <w:t>prorected</w:t>
            </w:r>
            <w:proofErr w:type="spellEnd"/>
          </w:p>
        </w:tc>
        <w:tc>
          <w:tcPr>
            <w:tcW w:w="3520" w:type="dxa"/>
          </w:tcPr>
          <w:p w14:paraId="40319B8B" w14:textId="77777777" w:rsidR="009C24A4" w:rsidRPr="00011D59" w:rsidRDefault="009C24A4" w:rsidP="004F2922">
            <w:pPr>
              <w:pStyle w:val="aa"/>
              <w:ind w:firstLine="0"/>
            </w:pPr>
            <w:proofErr w:type="spellStart"/>
            <w:r w:rsidRPr="00011D59">
              <w:t>savedInstanceState</w:t>
            </w:r>
            <w:proofErr w:type="spellEnd"/>
            <w:r w:rsidRPr="00011D59">
              <w:t xml:space="preserve">: </w:t>
            </w:r>
            <w:proofErr w:type="spellStart"/>
            <w:r w:rsidRPr="00011D59">
              <w:t>Bundle</w:t>
            </w:r>
            <w:proofErr w:type="spellEnd"/>
            <w:r w:rsidRPr="00011D59">
              <w:t>?</w:t>
            </w:r>
          </w:p>
        </w:tc>
        <w:tc>
          <w:tcPr>
            <w:tcW w:w="4313" w:type="dxa"/>
          </w:tcPr>
          <w:p w14:paraId="4A28EE33" w14:textId="77777777" w:rsidR="009C24A4" w:rsidRPr="00011D59" w:rsidRDefault="009C24A4" w:rsidP="004F2922">
            <w:pPr>
              <w:pStyle w:val="aa"/>
              <w:ind w:firstLine="0"/>
            </w:pPr>
            <w:r w:rsidRPr="00011D59">
              <w:t xml:space="preserve">Выполнение статической настройки </w:t>
            </w:r>
            <w:r w:rsidRPr="00011D59">
              <w:rPr>
                <w:lang w:val="en-US"/>
              </w:rPr>
              <w:t>Activity</w:t>
            </w:r>
            <w:r w:rsidRPr="00011D59">
              <w:t xml:space="preserve">: создание </w:t>
            </w:r>
            <w:r w:rsidRPr="00011D59">
              <w:rPr>
                <w:lang w:val="en-US"/>
              </w:rPr>
              <w:t>View</w:t>
            </w:r>
            <w:r w:rsidRPr="00011D59">
              <w:t>, привязка элементов управ</w:t>
            </w:r>
            <w:r w:rsidRPr="00011D59">
              <w:softHyphen/>
              <w:t>ления</w:t>
            </w:r>
          </w:p>
        </w:tc>
      </w:tr>
      <w:tr w:rsidR="009C24A4" w:rsidRPr="00011D59" w14:paraId="6B531B46" w14:textId="77777777" w:rsidTr="004F2922">
        <w:tc>
          <w:tcPr>
            <w:tcW w:w="2911" w:type="dxa"/>
          </w:tcPr>
          <w:p w14:paraId="00A6657D" w14:textId="77777777" w:rsidR="009C24A4" w:rsidRPr="00011D59" w:rsidRDefault="009C24A4" w:rsidP="004F2922">
            <w:pPr>
              <w:pStyle w:val="aa"/>
              <w:ind w:firstLine="0"/>
            </w:pPr>
            <w:proofErr w:type="spellStart"/>
            <w:r w:rsidRPr="00011D59">
              <w:t>checkConnection</w:t>
            </w:r>
            <w:proofErr w:type="spellEnd"/>
          </w:p>
        </w:tc>
        <w:tc>
          <w:tcPr>
            <w:tcW w:w="1150" w:type="dxa"/>
          </w:tcPr>
          <w:p w14:paraId="0A901553" w14:textId="77777777" w:rsidR="009C24A4" w:rsidRPr="00011D59" w:rsidRDefault="009C24A4" w:rsidP="004F2922">
            <w:pPr>
              <w:pStyle w:val="aa"/>
              <w:ind w:firstLine="0"/>
              <w:rPr>
                <w:lang w:val="en-US"/>
              </w:rPr>
            </w:pPr>
            <w:r w:rsidRPr="00011D59">
              <w:rPr>
                <w:lang w:val="en-US"/>
              </w:rPr>
              <w:t>void</w:t>
            </w:r>
          </w:p>
        </w:tc>
        <w:tc>
          <w:tcPr>
            <w:tcW w:w="2666" w:type="dxa"/>
          </w:tcPr>
          <w:p w14:paraId="548ECB5F" w14:textId="77777777" w:rsidR="009C24A4" w:rsidRPr="00011D59" w:rsidRDefault="009C24A4" w:rsidP="004F2922">
            <w:pPr>
              <w:pStyle w:val="aa"/>
              <w:ind w:firstLine="0"/>
              <w:rPr>
                <w:lang w:val="en-US"/>
              </w:rPr>
            </w:pPr>
            <w:proofErr w:type="spellStart"/>
            <w:r w:rsidRPr="00011D59">
              <w:t>private</w:t>
            </w:r>
            <w:proofErr w:type="spellEnd"/>
          </w:p>
        </w:tc>
        <w:tc>
          <w:tcPr>
            <w:tcW w:w="3520" w:type="dxa"/>
          </w:tcPr>
          <w:p w14:paraId="051CE607" w14:textId="77777777" w:rsidR="009C24A4" w:rsidRPr="00011D59" w:rsidRDefault="009C24A4" w:rsidP="004F2922">
            <w:pPr>
              <w:pStyle w:val="aa"/>
              <w:ind w:firstLine="0"/>
              <w:jc w:val="center"/>
            </w:pPr>
            <w:r w:rsidRPr="00011D59">
              <w:t>–</w:t>
            </w:r>
          </w:p>
        </w:tc>
        <w:tc>
          <w:tcPr>
            <w:tcW w:w="4313" w:type="dxa"/>
          </w:tcPr>
          <w:p w14:paraId="40B1428E" w14:textId="77777777" w:rsidR="009C24A4" w:rsidRPr="00011D59" w:rsidRDefault="009C24A4" w:rsidP="004F2922">
            <w:pPr>
              <w:pStyle w:val="aa"/>
              <w:ind w:firstLine="0"/>
            </w:pPr>
            <w:r w:rsidRPr="00011D59">
              <w:t>Проверка доступности интернет-соединения</w:t>
            </w:r>
          </w:p>
        </w:tc>
      </w:tr>
      <w:tr w:rsidR="009C24A4" w:rsidRPr="00011D59" w14:paraId="55FD15DC" w14:textId="77777777" w:rsidTr="004F2922">
        <w:tc>
          <w:tcPr>
            <w:tcW w:w="2911" w:type="dxa"/>
          </w:tcPr>
          <w:p w14:paraId="6E4A3687" w14:textId="77777777" w:rsidR="009C24A4" w:rsidRPr="00011D59" w:rsidRDefault="009C24A4" w:rsidP="004F2922">
            <w:pPr>
              <w:pStyle w:val="aa"/>
              <w:ind w:firstLine="0"/>
            </w:pPr>
            <w:proofErr w:type="spellStart"/>
            <w:r w:rsidRPr="00011D59">
              <w:t>generateQRCode</w:t>
            </w:r>
            <w:proofErr w:type="spellEnd"/>
          </w:p>
        </w:tc>
        <w:tc>
          <w:tcPr>
            <w:tcW w:w="1150" w:type="dxa"/>
          </w:tcPr>
          <w:p w14:paraId="301ABAAD" w14:textId="77777777" w:rsidR="009C24A4" w:rsidRPr="00011D59" w:rsidRDefault="009C24A4" w:rsidP="004F2922">
            <w:pPr>
              <w:pStyle w:val="aa"/>
              <w:ind w:firstLine="0"/>
              <w:rPr>
                <w:lang w:val="en-US"/>
              </w:rPr>
            </w:pPr>
            <w:r w:rsidRPr="00011D59">
              <w:rPr>
                <w:lang w:val="en-US"/>
              </w:rPr>
              <w:t>void</w:t>
            </w:r>
          </w:p>
        </w:tc>
        <w:tc>
          <w:tcPr>
            <w:tcW w:w="2666" w:type="dxa"/>
          </w:tcPr>
          <w:p w14:paraId="0C784C67" w14:textId="77777777" w:rsidR="009C24A4" w:rsidRPr="00011D59" w:rsidRDefault="009C24A4" w:rsidP="004F2922">
            <w:pPr>
              <w:pStyle w:val="aa"/>
              <w:ind w:firstLine="0"/>
              <w:rPr>
                <w:lang w:val="en-US"/>
              </w:rPr>
            </w:pPr>
            <w:r w:rsidRPr="00011D59">
              <w:rPr>
                <w:lang w:val="en-US"/>
              </w:rPr>
              <w:t>private</w:t>
            </w:r>
          </w:p>
        </w:tc>
        <w:tc>
          <w:tcPr>
            <w:tcW w:w="3520" w:type="dxa"/>
          </w:tcPr>
          <w:p w14:paraId="7E17BED1" w14:textId="77777777" w:rsidR="009C24A4" w:rsidRPr="00011D59" w:rsidRDefault="009C24A4" w:rsidP="004F2922">
            <w:pPr>
              <w:pStyle w:val="aa"/>
              <w:ind w:firstLine="0"/>
            </w:pPr>
            <w:proofErr w:type="spellStart"/>
            <w:r w:rsidRPr="00011D59">
              <w:t>uid</w:t>
            </w:r>
            <w:proofErr w:type="spellEnd"/>
            <w:r w:rsidRPr="00011D59">
              <w:t xml:space="preserve">: </w:t>
            </w:r>
            <w:proofErr w:type="spellStart"/>
            <w:r w:rsidRPr="00011D59">
              <w:t>String</w:t>
            </w:r>
            <w:proofErr w:type="spellEnd"/>
          </w:p>
        </w:tc>
        <w:tc>
          <w:tcPr>
            <w:tcW w:w="4313" w:type="dxa"/>
          </w:tcPr>
          <w:p w14:paraId="700048FD" w14:textId="77777777" w:rsidR="009C24A4" w:rsidRPr="00011D59" w:rsidRDefault="009C24A4" w:rsidP="004F2922">
            <w:pPr>
              <w:pStyle w:val="aa"/>
              <w:ind w:firstLine="0"/>
            </w:pPr>
            <w:r w:rsidRPr="00011D59">
              <w:t xml:space="preserve">Генерация </w:t>
            </w:r>
            <w:r w:rsidRPr="00011D59">
              <w:rPr>
                <w:lang w:val="en-US"/>
              </w:rPr>
              <w:t>QR</w:t>
            </w:r>
            <w:r w:rsidRPr="00011D59">
              <w:t xml:space="preserve">-кода из </w:t>
            </w:r>
            <w:proofErr w:type="spellStart"/>
            <w:r w:rsidRPr="00011D59">
              <w:rPr>
                <w:lang w:val="en-US"/>
              </w:rPr>
              <w:t>uid</w:t>
            </w:r>
            <w:proofErr w:type="spellEnd"/>
          </w:p>
        </w:tc>
      </w:tr>
      <w:tr w:rsidR="009C24A4" w:rsidRPr="00011D59" w14:paraId="07C627C9" w14:textId="77777777" w:rsidTr="004F2922">
        <w:tc>
          <w:tcPr>
            <w:tcW w:w="2911" w:type="dxa"/>
          </w:tcPr>
          <w:p w14:paraId="693C6DD0" w14:textId="77777777" w:rsidR="009C24A4" w:rsidRPr="00011D59" w:rsidRDefault="009C24A4" w:rsidP="004F2922">
            <w:pPr>
              <w:pStyle w:val="aa"/>
              <w:ind w:firstLine="0"/>
            </w:pPr>
            <w:proofErr w:type="spellStart"/>
            <w:r w:rsidRPr="00011D59">
              <w:t>init</w:t>
            </w:r>
            <w:proofErr w:type="spellEnd"/>
          </w:p>
        </w:tc>
        <w:tc>
          <w:tcPr>
            <w:tcW w:w="1150" w:type="dxa"/>
          </w:tcPr>
          <w:p w14:paraId="4E4DBD0C" w14:textId="77777777" w:rsidR="009C24A4" w:rsidRPr="00011D59" w:rsidRDefault="009C24A4" w:rsidP="004F2922">
            <w:pPr>
              <w:pStyle w:val="aa"/>
              <w:ind w:firstLine="0"/>
            </w:pPr>
            <w:r w:rsidRPr="00011D59">
              <w:rPr>
                <w:lang w:val="en-US"/>
              </w:rPr>
              <w:t>void</w:t>
            </w:r>
          </w:p>
        </w:tc>
        <w:tc>
          <w:tcPr>
            <w:tcW w:w="2666" w:type="dxa"/>
          </w:tcPr>
          <w:p w14:paraId="175A5233" w14:textId="77777777" w:rsidR="009C24A4" w:rsidRPr="00011D59" w:rsidRDefault="009C24A4" w:rsidP="004F2922">
            <w:pPr>
              <w:pStyle w:val="aa"/>
              <w:ind w:firstLine="0"/>
            </w:pPr>
            <w:r w:rsidRPr="00011D59">
              <w:rPr>
                <w:lang w:val="en-US"/>
              </w:rPr>
              <w:t>private</w:t>
            </w:r>
          </w:p>
        </w:tc>
        <w:tc>
          <w:tcPr>
            <w:tcW w:w="3520" w:type="dxa"/>
          </w:tcPr>
          <w:p w14:paraId="7F102406" w14:textId="77777777" w:rsidR="009C24A4" w:rsidRPr="00011D59" w:rsidRDefault="009C24A4" w:rsidP="004F2922">
            <w:pPr>
              <w:pStyle w:val="aa"/>
              <w:ind w:firstLine="0"/>
              <w:jc w:val="center"/>
            </w:pPr>
            <w:r w:rsidRPr="00011D59">
              <w:t>–</w:t>
            </w:r>
          </w:p>
        </w:tc>
        <w:tc>
          <w:tcPr>
            <w:tcW w:w="4313" w:type="dxa"/>
          </w:tcPr>
          <w:p w14:paraId="2942EE8C" w14:textId="77777777" w:rsidR="009C24A4" w:rsidRPr="00011D59" w:rsidRDefault="009C24A4" w:rsidP="004F2922">
            <w:pPr>
              <w:pStyle w:val="aa"/>
              <w:ind w:firstLine="0"/>
            </w:pPr>
            <w:r w:rsidRPr="00011D59">
              <w:t xml:space="preserve">Инициализация компонентов </w:t>
            </w:r>
            <w:r w:rsidRPr="00011D59">
              <w:rPr>
                <w:lang w:val="en-US"/>
              </w:rPr>
              <w:t>Ac</w:t>
            </w:r>
            <w:r w:rsidRPr="00011D59">
              <w:rPr>
                <w:lang w:val="en-US"/>
              </w:rPr>
              <w:softHyphen/>
              <w:t>tivity</w:t>
            </w:r>
          </w:p>
        </w:tc>
      </w:tr>
    </w:tbl>
    <w:p w14:paraId="368EEB7F" w14:textId="77777777" w:rsidR="00AB6A11" w:rsidRDefault="00AB6A11" w:rsidP="00387EF3">
      <w:pPr>
        <w:pStyle w:val="aa"/>
        <w:ind w:firstLine="0"/>
        <w:sectPr w:rsidR="00AB6A11" w:rsidSect="00AB6A11">
          <w:pgSz w:w="16838" w:h="11906" w:orient="landscape"/>
          <w:pgMar w:top="1701" w:right="1134" w:bottom="850" w:left="1134" w:header="708" w:footer="708" w:gutter="0"/>
          <w:cols w:space="708"/>
          <w:titlePg/>
          <w:docGrid w:linePitch="360"/>
        </w:sectPr>
      </w:pPr>
    </w:p>
    <w:p w14:paraId="5C078A9B" w14:textId="23ED307E" w:rsidR="009C24A4" w:rsidRPr="00011D59" w:rsidRDefault="00324C34" w:rsidP="00387EF3">
      <w:pPr>
        <w:pStyle w:val="aa"/>
        <w:ind w:firstLine="0"/>
      </w:pPr>
      <w:r w:rsidRPr="00011D59">
        <w:lastRenderedPageBreak/>
        <w:t>Таблица Б.</w:t>
      </w:r>
      <w:r w:rsidR="009C24A4" w:rsidRPr="00011D59">
        <w:t xml:space="preserve">8 – Спецификация класса </w:t>
      </w:r>
      <w:proofErr w:type="spellStart"/>
      <w:r w:rsidR="009C24A4" w:rsidRPr="00011D59">
        <w:t>ResultScannerActivity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011D59" w14:paraId="0727A048" w14:textId="77777777" w:rsidTr="004F2922">
        <w:tc>
          <w:tcPr>
            <w:tcW w:w="2911" w:type="dxa"/>
          </w:tcPr>
          <w:p w14:paraId="285D45E2" w14:textId="77777777" w:rsidR="009C24A4" w:rsidRPr="00011D59" w:rsidRDefault="009C24A4" w:rsidP="004F2922">
            <w:pPr>
              <w:pStyle w:val="aa"/>
              <w:ind w:firstLine="0"/>
              <w:jc w:val="center"/>
            </w:pPr>
            <w:r w:rsidRPr="00011D59">
              <w:rPr>
                <w:b/>
                <w:bCs/>
              </w:rPr>
              <w:t>Название</w:t>
            </w:r>
          </w:p>
        </w:tc>
        <w:tc>
          <w:tcPr>
            <w:tcW w:w="1150" w:type="dxa"/>
          </w:tcPr>
          <w:p w14:paraId="1D4EC652" w14:textId="77777777" w:rsidR="009C24A4" w:rsidRPr="00011D59" w:rsidRDefault="009C24A4" w:rsidP="004F2922">
            <w:pPr>
              <w:pStyle w:val="aa"/>
              <w:ind w:firstLine="0"/>
              <w:jc w:val="center"/>
            </w:pPr>
            <w:r w:rsidRPr="00011D59">
              <w:rPr>
                <w:b/>
                <w:bCs/>
              </w:rPr>
              <w:t>Тип</w:t>
            </w:r>
          </w:p>
        </w:tc>
        <w:tc>
          <w:tcPr>
            <w:tcW w:w="2666" w:type="dxa"/>
          </w:tcPr>
          <w:p w14:paraId="721AFBBF" w14:textId="77777777" w:rsidR="009C24A4" w:rsidRPr="00011D59" w:rsidRDefault="009C24A4" w:rsidP="004F2922">
            <w:pPr>
              <w:pStyle w:val="aa"/>
              <w:ind w:firstLine="0"/>
              <w:jc w:val="center"/>
            </w:pPr>
            <w:r w:rsidRPr="00011D59">
              <w:rPr>
                <w:b/>
                <w:bCs/>
              </w:rPr>
              <w:t>Уровень доступа</w:t>
            </w:r>
          </w:p>
        </w:tc>
        <w:tc>
          <w:tcPr>
            <w:tcW w:w="3520" w:type="dxa"/>
          </w:tcPr>
          <w:p w14:paraId="1038C4ED" w14:textId="77777777" w:rsidR="009C24A4" w:rsidRPr="00011D59" w:rsidRDefault="009C24A4" w:rsidP="004F2922">
            <w:pPr>
              <w:pStyle w:val="aa"/>
              <w:ind w:firstLine="0"/>
              <w:jc w:val="center"/>
            </w:pPr>
            <w:r w:rsidRPr="00011D59">
              <w:rPr>
                <w:b/>
                <w:bCs/>
              </w:rPr>
              <w:t>Аргументы</w:t>
            </w:r>
          </w:p>
        </w:tc>
        <w:tc>
          <w:tcPr>
            <w:tcW w:w="4313" w:type="dxa"/>
          </w:tcPr>
          <w:p w14:paraId="6CE7795C" w14:textId="77777777" w:rsidR="009C24A4" w:rsidRPr="00011D59" w:rsidRDefault="009C24A4" w:rsidP="004F2922">
            <w:pPr>
              <w:pStyle w:val="aa"/>
              <w:ind w:firstLine="0"/>
              <w:jc w:val="center"/>
            </w:pPr>
            <w:r w:rsidRPr="00011D59">
              <w:rPr>
                <w:b/>
                <w:bCs/>
              </w:rPr>
              <w:t>Назначение</w:t>
            </w:r>
          </w:p>
        </w:tc>
      </w:tr>
      <w:tr w:rsidR="009C24A4" w:rsidRPr="00011D59" w14:paraId="0BAF2D22" w14:textId="77777777" w:rsidTr="004F2922">
        <w:tc>
          <w:tcPr>
            <w:tcW w:w="2911" w:type="dxa"/>
          </w:tcPr>
          <w:p w14:paraId="163CA654" w14:textId="77777777" w:rsidR="009C24A4" w:rsidRPr="00011D59" w:rsidRDefault="009C24A4" w:rsidP="004F2922">
            <w:pPr>
              <w:pStyle w:val="aa"/>
              <w:ind w:firstLine="0"/>
            </w:pPr>
            <w:proofErr w:type="spellStart"/>
            <w:r w:rsidRPr="00011D59">
              <w:t>onCreate</w:t>
            </w:r>
            <w:proofErr w:type="spellEnd"/>
          </w:p>
        </w:tc>
        <w:tc>
          <w:tcPr>
            <w:tcW w:w="1150" w:type="dxa"/>
          </w:tcPr>
          <w:p w14:paraId="2FC59286" w14:textId="77777777" w:rsidR="009C24A4" w:rsidRPr="00011D59" w:rsidRDefault="009C24A4" w:rsidP="004F2922">
            <w:pPr>
              <w:pStyle w:val="aa"/>
              <w:ind w:firstLine="0"/>
            </w:pPr>
            <w:r w:rsidRPr="00011D59">
              <w:rPr>
                <w:lang w:val="en-US"/>
              </w:rPr>
              <w:t>void</w:t>
            </w:r>
          </w:p>
        </w:tc>
        <w:tc>
          <w:tcPr>
            <w:tcW w:w="2666" w:type="dxa"/>
          </w:tcPr>
          <w:p w14:paraId="4992E663" w14:textId="77777777" w:rsidR="009C24A4" w:rsidRPr="00011D59" w:rsidRDefault="009C24A4" w:rsidP="004F2922">
            <w:pPr>
              <w:pStyle w:val="aa"/>
              <w:ind w:firstLine="0"/>
            </w:pPr>
            <w:proofErr w:type="spellStart"/>
            <w:r w:rsidRPr="00011D59">
              <w:rPr>
                <w:lang w:val="en-US"/>
              </w:rPr>
              <w:t>prorected</w:t>
            </w:r>
            <w:proofErr w:type="spellEnd"/>
          </w:p>
        </w:tc>
        <w:tc>
          <w:tcPr>
            <w:tcW w:w="3520" w:type="dxa"/>
          </w:tcPr>
          <w:p w14:paraId="239D374A" w14:textId="77777777" w:rsidR="009C24A4" w:rsidRPr="00011D59" w:rsidRDefault="009C24A4" w:rsidP="004F2922">
            <w:pPr>
              <w:pStyle w:val="aa"/>
              <w:ind w:firstLine="0"/>
            </w:pPr>
            <w:proofErr w:type="spellStart"/>
            <w:r w:rsidRPr="00011D59">
              <w:t>savedInstanceState</w:t>
            </w:r>
            <w:proofErr w:type="spellEnd"/>
            <w:r w:rsidRPr="00011D59">
              <w:t xml:space="preserve">: </w:t>
            </w:r>
            <w:proofErr w:type="spellStart"/>
            <w:r w:rsidRPr="00011D59">
              <w:t>Bundle</w:t>
            </w:r>
            <w:proofErr w:type="spellEnd"/>
            <w:r w:rsidRPr="00011D59">
              <w:t>?</w:t>
            </w:r>
          </w:p>
        </w:tc>
        <w:tc>
          <w:tcPr>
            <w:tcW w:w="4313" w:type="dxa"/>
          </w:tcPr>
          <w:p w14:paraId="615EC4C2" w14:textId="3CC766EB" w:rsidR="009C24A4" w:rsidRPr="00011D59" w:rsidRDefault="009C24A4" w:rsidP="004F2922">
            <w:pPr>
              <w:pStyle w:val="aa"/>
              <w:ind w:firstLine="0"/>
            </w:pPr>
            <w:r w:rsidRPr="00011D59">
              <w:t xml:space="preserve">Выполнение статической настройки </w:t>
            </w:r>
            <w:r w:rsidRPr="00011D59">
              <w:rPr>
                <w:lang w:val="en-US"/>
              </w:rPr>
              <w:t>Activity</w:t>
            </w:r>
            <w:r w:rsidR="00497A67" w:rsidRPr="00011D59">
              <w:t>,</w:t>
            </w:r>
            <w:r w:rsidRPr="00011D59">
              <w:t xml:space="preserve"> создание </w:t>
            </w:r>
            <w:r w:rsidRPr="00011D59">
              <w:rPr>
                <w:lang w:val="en-US"/>
              </w:rPr>
              <w:t>View</w:t>
            </w:r>
          </w:p>
        </w:tc>
      </w:tr>
      <w:tr w:rsidR="009C24A4" w:rsidRPr="00011D59" w14:paraId="27205A92" w14:textId="77777777" w:rsidTr="004F2922">
        <w:tc>
          <w:tcPr>
            <w:tcW w:w="2911" w:type="dxa"/>
          </w:tcPr>
          <w:p w14:paraId="5A631EFB" w14:textId="77777777" w:rsidR="009C24A4" w:rsidRPr="00011D59" w:rsidRDefault="009C24A4" w:rsidP="004F2922">
            <w:pPr>
              <w:pStyle w:val="aa"/>
              <w:ind w:firstLine="0"/>
            </w:pPr>
            <w:proofErr w:type="spellStart"/>
            <w:r w:rsidRPr="00011D59">
              <w:t>checkConnection</w:t>
            </w:r>
            <w:proofErr w:type="spellEnd"/>
          </w:p>
        </w:tc>
        <w:tc>
          <w:tcPr>
            <w:tcW w:w="1150" w:type="dxa"/>
          </w:tcPr>
          <w:p w14:paraId="27A874C7" w14:textId="77777777" w:rsidR="009C24A4" w:rsidRPr="00011D59" w:rsidRDefault="009C24A4" w:rsidP="004F2922">
            <w:pPr>
              <w:pStyle w:val="aa"/>
              <w:ind w:firstLine="0"/>
            </w:pPr>
            <w:r w:rsidRPr="00011D59">
              <w:rPr>
                <w:lang w:val="en-US"/>
              </w:rPr>
              <w:t>void</w:t>
            </w:r>
          </w:p>
        </w:tc>
        <w:tc>
          <w:tcPr>
            <w:tcW w:w="2666" w:type="dxa"/>
          </w:tcPr>
          <w:p w14:paraId="0494B7DC" w14:textId="77777777" w:rsidR="009C24A4" w:rsidRPr="00011D59" w:rsidRDefault="009C24A4" w:rsidP="004F2922">
            <w:pPr>
              <w:pStyle w:val="aa"/>
              <w:ind w:firstLine="0"/>
            </w:pPr>
            <w:proofErr w:type="spellStart"/>
            <w:r w:rsidRPr="00011D59">
              <w:t>private</w:t>
            </w:r>
            <w:proofErr w:type="spellEnd"/>
          </w:p>
        </w:tc>
        <w:tc>
          <w:tcPr>
            <w:tcW w:w="3520" w:type="dxa"/>
          </w:tcPr>
          <w:p w14:paraId="585E23EC" w14:textId="77777777" w:rsidR="009C24A4" w:rsidRPr="00011D59" w:rsidRDefault="009C24A4" w:rsidP="004F2922">
            <w:pPr>
              <w:pStyle w:val="aa"/>
              <w:ind w:firstLine="0"/>
              <w:jc w:val="center"/>
            </w:pPr>
            <w:r w:rsidRPr="00011D59">
              <w:t>–</w:t>
            </w:r>
          </w:p>
        </w:tc>
        <w:tc>
          <w:tcPr>
            <w:tcW w:w="4313" w:type="dxa"/>
          </w:tcPr>
          <w:p w14:paraId="2E950CFF" w14:textId="77777777" w:rsidR="009C24A4" w:rsidRPr="00011D59" w:rsidRDefault="009C24A4" w:rsidP="004F2922">
            <w:pPr>
              <w:pStyle w:val="aa"/>
              <w:ind w:firstLine="0"/>
            </w:pPr>
            <w:r w:rsidRPr="00011D59">
              <w:t>Проверка доступности интернет-соединения</w:t>
            </w:r>
          </w:p>
        </w:tc>
      </w:tr>
      <w:tr w:rsidR="009C24A4" w:rsidRPr="00011D59" w14:paraId="01235B40" w14:textId="77777777" w:rsidTr="004F2922">
        <w:tc>
          <w:tcPr>
            <w:tcW w:w="2911" w:type="dxa"/>
          </w:tcPr>
          <w:p w14:paraId="1F3F54E7" w14:textId="77777777" w:rsidR="009C24A4" w:rsidRPr="00011D59" w:rsidRDefault="009C24A4" w:rsidP="004F2922">
            <w:pPr>
              <w:pStyle w:val="aa"/>
              <w:ind w:firstLine="0"/>
            </w:pPr>
            <w:proofErr w:type="spellStart"/>
            <w:r w:rsidRPr="00011D59">
              <w:t>showSuccessfulDialog</w:t>
            </w:r>
            <w:proofErr w:type="spellEnd"/>
          </w:p>
        </w:tc>
        <w:tc>
          <w:tcPr>
            <w:tcW w:w="1150" w:type="dxa"/>
          </w:tcPr>
          <w:p w14:paraId="5BA8EECB" w14:textId="77777777" w:rsidR="009C24A4" w:rsidRPr="00011D59" w:rsidRDefault="009C24A4" w:rsidP="004F2922">
            <w:pPr>
              <w:pStyle w:val="aa"/>
              <w:ind w:firstLine="0"/>
            </w:pPr>
            <w:r w:rsidRPr="00011D59">
              <w:rPr>
                <w:lang w:val="en-US"/>
              </w:rPr>
              <w:t>void</w:t>
            </w:r>
          </w:p>
        </w:tc>
        <w:tc>
          <w:tcPr>
            <w:tcW w:w="2666" w:type="dxa"/>
          </w:tcPr>
          <w:p w14:paraId="7ADDC985" w14:textId="77777777" w:rsidR="009C24A4" w:rsidRPr="00011D59" w:rsidRDefault="009C24A4" w:rsidP="004F2922">
            <w:pPr>
              <w:pStyle w:val="aa"/>
              <w:ind w:firstLine="0"/>
            </w:pPr>
            <w:r w:rsidRPr="00011D59">
              <w:rPr>
                <w:lang w:val="en-US"/>
              </w:rPr>
              <w:t>private</w:t>
            </w:r>
          </w:p>
        </w:tc>
        <w:tc>
          <w:tcPr>
            <w:tcW w:w="3520" w:type="dxa"/>
          </w:tcPr>
          <w:p w14:paraId="2988E31C" w14:textId="77777777" w:rsidR="009C24A4" w:rsidRPr="00011D59" w:rsidRDefault="009C24A4" w:rsidP="004F2922">
            <w:pPr>
              <w:pStyle w:val="aa"/>
              <w:ind w:firstLine="0"/>
              <w:jc w:val="center"/>
            </w:pPr>
            <w:r w:rsidRPr="00011D59">
              <w:t>–</w:t>
            </w:r>
          </w:p>
        </w:tc>
        <w:tc>
          <w:tcPr>
            <w:tcW w:w="4313" w:type="dxa"/>
          </w:tcPr>
          <w:p w14:paraId="037D8351" w14:textId="77777777" w:rsidR="009C24A4" w:rsidRPr="00011D59" w:rsidRDefault="009C24A4" w:rsidP="004F2922">
            <w:pPr>
              <w:pStyle w:val="aa"/>
              <w:ind w:firstLine="0"/>
            </w:pPr>
            <w:r w:rsidRPr="00011D59">
              <w:t xml:space="preserve">Вызов </w:t>
            </w:r>
            <w:proofErr w:type="spellStart"/>
            <w:r w:rsidRPr="00011D59">
              <w:t>AlertDialog</w:t>
            </w:r>
            <w:proofErr w:type="spellEnd"/>
            <w:r w:rsidRPr="00011D59">
              <w:t xml:space="preserve"> успешного подтверждения присутствия</w:t>
            </w:r>
          </w:p>
        </w:tc>
      </w:tr>
      <w:tr w:rsidR="009C24A4" w:rsidRPr="00011D59" w14:paraId="00047C5F" w14:textId="77777777" w:rsidTr="004F2922">
        <w:tc>
          <w:tcPr>
            <w:tcW w:w="2911" w:type="dxa"/>
          </w:tcPr>
          <w:p w14:paraId="447048CB" w14:textId="77777777" w:rsidR="009C24A4" w:rsidRPr="00011D59" w:rsidRDefault="009C24A4" w:rsidP="004F2922">
            <w:pPr>
              <w:pStyle w:val="aa"/>
              <w:ind w:firstLine="0"/>
            </w:pPr>
            <w:proofErr w:type="spellStart"/>
            <w:r w:rsidRPr="00011D59">
              <w:t>showErrorDialog</w:t>
            </w:r>
            <w:proofErr w:type="spellEnd"/>
          </w:p>
        </w:tc>
        <w:tc>
          <w:tcPr>
            <w:tcW w:w="1150" w:type="dxa"/>
          </w:tcPr>
          <w:p w14:paraId="22A56379" w14:textId="77777777" w:rsidR="009C24A4" w:rsidRPr="00011D59" w:rsidRDefault="009C24A4" w:rsidP="004F2922">
            <w:pPr>
              <w:pStyle w:val="aa"/>
              <w:ind w:firstLine="0"/>
            </w:pPr>
            <w:r w:rsidRPr="00011D59">
              <w:rPr>
                <w:lang w:val="en-US"/>
              </w:rPr>
              <w:t>void</w:t>
            </w:r>
          </w:p>
        </w:tc>
        <w:tc>
          <w:tcPr>
            <w:tcW w:w="2666" w:type="dxa"/>
          </w:tcPr>
          <w:p w14:paraId="3DE5E216" w14:textId="77777777" w:rsidR="009C24A4" w:rsidRPr="00011D59" w:rsidRDefault="009C24A4" w:rsidP="004F2922">
            <w:pPr>
              <w:pStyle w:val="aa"/>
              <w:ind w:firstLine="0"/>
            </w:pPr>
            <w:r w:rsidRPr="00011D59">
              <w:rPr>
                <w:lang w:val="en-US"/>
              </w:rPr>
              <w:t>private</w:t>
            </w:r>
          </w:p>
        </w:tc>
        <w:tc>
          <w:tcPr>
            <w:tcW w:w="3520" w:type="dxa"/>
          </w:tcPr>
          <w:p w14:paraId="371F4A9F" w14:textId="77777777" w:rsidR="009C24A4" w:rsidRPr="00011D59" w:rsidRDefault="009C24A4" w:rsidP="004F2922">
            <w:pPr>
              <w:pStyle w:val="aa"/>
              <w:ind w:firstLine="0"/>
              <w:jc w:val="center"/>
            </w:pPr>
            <w:r w:rsidRPr="00011D59">
              <w:t>–</w:t>
            </w:r>
          </w:p>
        </w:tc>
        <w:tc>
          <w:tcPr>
            <w:tcW w:w="4313" w:type="dxa"/>
          </w:tcPr>
          <w:p w14:paraId="467E8D6E" w14:textId="77777777" w:rsidR="009C24A4" w:rsidRPr="00011D59" w:rsidRDefault="009C24A4" w:rsidP="004F2922">
            <w:pPr>
              <w:pStyle w:val="aa"/>
              <w:ind w:firstLine="0"/>
            </w:pPr>
            <w:r w:rsidRPr="00011D59">
              <w:t xml:space="preserve">Вызов </w:t>
            </w:r>
            <w:proofErr w:type="spellStart"/>
            <w:r w:rsidRPr="00011D59">
              <w:t>AlertDialog</w:t>
            </w:r>
            <w:proofErr w:type="spellEnd"/>
            <w:r w:rsidRPr="00011D59">
              <w:t xml:space="preserve"> неудачного подтверждения присутствия</w:t>
            </w:r>
          </w:p>
        </w:tc>
      </w:tr>
      <w:tr w:rsidR="009C24A4" w:rsidRPr="00011D59" w14:paraId="0901D9C9" w14:textId="77777777" w:rsidTr="004F2922">
        <w:tc>
          <w:tcPr>
            <w:tcW w:w="2911" w:type="dxa"/>
          </w:tcPr>
          <w:p w14:paraId="4723FFF5" w14:textId="77777777" w:rsidR="009C24A4" w:rsidRPr="00011D59" w:rsidRDefault="009C24A4" w:rsidP="004F2922">
            <w:pPr>
              <w:pStyle w:val="aa"/>
              <w:ind w:firstLine="0"/>
            </w:pPr>
            <w:proofErr w:type="spellStart"/>
            <w:r w:rsidRPr="00011D59">
              <w:t>setInfo</w:t>
            </w:r>
            <w:proofErr w:type="spellEnd"/>
          </w:p>
        </w:tc>
        <w:tc>
          <w:tcPr>
            <w:tcW w:w="1150" w:type="dxa"/>
          </w:tcPr>
          <w:p w14:paraId="4B1F43BB" w14:textId="77777777" w:rsidR="009C24A4" w:rsidRPr="00011D59" w:rsidRDefault="009C24A4" w:rsidP="004F2922">
            <w:pPr>
              <w:pStyle w:val="aa"/>
              <w:ind w:firstLine="0"/>
            </w:pPr>
            <w:r w:rsidRPr="00011D59">
              <w:rPr>
                <w:lang w:val="en-US"/>
              </w:rPr>
              <w:t>void</w:t>
            </w:r>
          </w:p>
        </w:tc>
        <w:tc>
          <w:tcPr>
            <w:tcW w:w="2666" w:type="dxa"/>
          </w:tcPr>
          <w:p w14:paraId="09762997" w14:textId="77777777" w:rsidR="009C24A4" w:rsidRPr="00011D59" w:rsidRDefault="009C24A4" w:rsidP="004F2922">
            <w:pPr>
              <w:pStyle w:val="aa"/>
              <w:ind w:firstLine="0"/>
            </w:pPr>
            <w:r w:rsidRPr="00011D59">
              <w:rPr>
                <w:lang w:val="en-US"/>
              </w:rPr>
              <w:t>private</w:t>
            </w:r>
          </w:p>
        </w:tc>
        <w:tc>
          <w:tcPr>
            <w:tcW w:w="3520" w:type="dxa"/>
          </w:tcPr>
          <w:p w14:paraId="1526325E" w14:textId="77777777" w:rsidR="009C24A4" w:rsidRPr="00011D59" w:rsidRDefault="009C24A4" w:rsidP="004F2922">
            <w:pPr>
              <w:pStyle w:val="aa"/>
              <w:ind w:firstLine="0"/>
              <w:jc w:val="center"/>
            </w:pPr>
            <w:r w:rsidRPr="00011D59">
              <w:t>–</w:t>
            </w:r>
          </w:p>
        </w:tc>
        <w:tc>
          <w:tcPr>
            <w:tcW w:w="4313" w:type="dxa"/>
          </w:tcPr>
          <w:p w14:paraId="7566EF93" w14:textId="77777777" w:rsidR="009C24A4" w:rsidRPr="00011D59" w:rsidRDefault="009C24A4" w:rsidP="004F2922">
            <w:pPr>
              <w:pStyle w:val="aa"/>
              <w:ind w:firstLine="0"/>
            </w:pPr>
            <w:r w:rsidRPr="00011D59">
              <w:t>Заполнение компонентов инфор</w:t>
            </w:r>
            <w:r w:rsidRPr="00011D59">
              <w:softHyphen/>
              <w:t>мацией</w:t>
            </w:r>
          </w:p>
        </w:tc>
      </w:tr>
      <w:tr w:rsidR="009C24A4" w:rsidRPr="00011D59" w14:paraId="3E5A9546" w14:textId="77777777" w:rsidTr="004F2922">
        <w:tc>
          <w:tcPr>
            <w:tcW w:w="2911" w:type="dxa"/>
          </w:tcPr>
          <w:p w14:paraId="618D2820" w14:textId="77777777" w:rsidR="009C24A4" w:rsidRPr="00011D59" w:rsidRDefault="009C24A4" w:rsidP="004F2922">
            <w:pPr>
              <w:pStyle w:val="aa"/>
              <w:ind w:firstLine="0"/>
            </w:pPr>
            <w:proofErr w:type="spellStart"/>
            <w:r w:rsidRPr="00011D59">
              <w:t>init</w:t>
            </w:r>
            <w:proofErr w:type="spellEnd"/>
          </w:p>
        </w:tc>
        <w:tc>
          <w:tcPr>
            <w:tcW w:w="1150" w:type="dxa"/>
          </w:tcPr>
          <w:p w14:paraId="7F495120" w14:textId="77777777" w:rsidR="009C24A4" w:rsidRPr="00011D59" w:rsidRDefault="009C24A4" w:rsidP="004F2922">
            <w:pPr>
              <w:pStyle w:val="aa"/>
              <w:ind w:firstLine="0"/>
            </w:pPr>
            <w:r w:rsidRPr="00011D59">
              <w:rPr>
                <w:lang w:val="en-US"/>
              </w:rPr>
              <w:t>void</w:t>
            </w:r>
          </w:p>
        </w:tc>
        <w:tc>
          <w:tcPr>
            <w:tcW w:w="2666" w:type="dxa"/>
          </w:tcPr>
          <w:p w14:paraId="3ABA4258" w14:textId="77777777" w:rsidR="009C24A4" w:rsidRPr="00011D59" w:rsidRDefault="009C24A4" w:rsidP="004F2922">
            <w:pPr>
              <w:pStyle w:val="aa"/>
              <w:ind w:firstLine="0"/>
            </w:pPr>
            <w:r w:rsidRPr="00011D59">
              <w:rPr>
                <w:lang w:val="en-US"/>
              </w:rPr>
              <w:t>private</w:t>
            </w:r>
          </w:p>
        </w:tc>
        <w:tc>
          <w:tcPr>
            <w:tcW w:w="3520" w:type="dxa"/>
          </w:tcPr>
          <w:p w14:paraId="168FFE6A" w14:textId="77777777" w:rsidR="009C24A4" w:rsidRPr="00011D59" w:rsidRDefault="009C24A4" w:rsidP="004F2922">
            <w:pPr>
              <w:pStyle w:val="aa"/>
              <w:ind w:firstLine="0"/>
              <w:jc w:val="center"/>
            </w:pPr>
            <w:r w:rsidRPr="00011D59">
              <w:t>–</w:t>
            </w:r>
          </w:p>
        </w:tc>
        <w:tc>
          <w:tcPr>
            <w:tcW w:w="4313" w:type="dxa"/>
          </w:tcPr>
          <w:p w14:paraId="2D1FF72F" w14:textId="77777777" w:rsidR="009C24A4" w:rsidRPr="00011D59" w:rsidRDefault="009C24A4" w:rsidP="004F2922">
            <w:pPr>
              <w:pStyle w:val="aa"/>
              <w:ind w:firstLine="0"/>
            </w:pPr>
            <w:r w:rsidRPr="00011D59">
              <w:t xml:space="preserve">Инициализация компонентов </w:t>
            </w:r>
            <w:r w:rsidRPr="00011D59">
              <w:rPr>
                <w:lang w:val="en-US"/>
              </w:rPr>
              <w:t>Ac</w:t>
            </w:r>
            <w:r w:rsidRPr="00011D59">
              <w:rPr>
                <w:lang w:val="en-US"/>
              </w:rPr>
              <w:softHyphen/>
              <w:t>tivity</w:t>
            </w:r>
          </w:p>
        </w:tc>
      </w:tr>
    </w:tbl>
    <w:p w14:paraId="4B4F81A2" w14:textId="77777777" w:rsidR="000F6AD0" w:rsidRPr="00011D59" w:rsidRDefault="000F6AD0" w:rsidP="009C24A4">
      <w:pPr>
        <w:pStyle w:val="aa"/>
        <w:ind w:firstLine="0"/>
        <w:rPr>
          <w:rFonts w:cs="Times New Roman"/>
          <w:b/>
        </w:rPr>
      </w:pPr>
    </w:p>
    <w:p w14:paraId="4C6AAE61" w14:textId="2CE9DA93" w:rsidR="009C24A4" w:rsidRPr="00011D59" w:rsidRDefault="00324C34" w:rsidP="009C24A4">
      <w:pPr>
        <w:pStyle w:val="aa"/>
        <w:ind w:firstLine="0"/>
      </w:pPr>
      <w:r w:rsidRPr="00011D59">
        <w:t>Таблица Б.</w:t>
      </w:r>
      <w:r w:rsidR="009C24A4" w:rsidRPr="00011D59">
        <w:t xml:space="preserve">9 – Спецификация класса </w:t>
      </w:r>
      <w:proofErr w:type="spellStart"/>
      <w:r w:rsidR="009C24A4" w:rsidRPr="00011D59">
        <w:t>ScannerActivity</w:t>
      </w:r>
      <w:proofErr w:type="spellEnd"/>
    </w:p>
    <w:tbl>
      <w:tblPr>
        <w:tblStyle w:val="af1"/>
        <w:tblW w:w="0" w:type="auto"/>
        <w:tblLook w:val="04A0" w:firstRow="1" w:lastRow="0" w:firstColumn="1" w:lastColumn="0" w:noHBand="0" w:noVBand="1"/>
      </w:tblPr>
      <w:tblGrid>
        <w:gridCol w:w="2846"/>
        <w:gridCol w:w="1260"/>
        <w:gridCol w:w="2552"/>
        <w:gridCol w:w="3543"/>
        <w:gridCol w:w="4359"/>
      </w:tblGrid>
      <w:tr w:rsidR="009C24A4" w:rsidRPr="00011D59" w14:paraId="73F3EE6C" w14:textId="77777777" w:rsidTr="004F2922">
        <w:tc>
          <w:tcPr>
            <w:tcW w:w="2846" w:type="dxa"/>
          </w:tcPr>
          <w:p w14:paraId="33B08C57" w14:textId="77777777" w:rsidR="009C24A4" w:rsidRPr="00011D59" w:rsidRDefault="009C24A4" w:rsidP="004F2922">
            <w:pPr>
              <w:pStyle w:val="aa"/>
              <w:ind w:firstLine="0"/>
              <w:jc w:val="center"/>
              <w:rPr>
                <w:szCs w:val="28"/>
              </w:rPr>
            </w:pPr>
            <w:r w:rsidRPr="00011D59">
              <w:rPr>
                <w:b/>
                <w:bCs/>
                <w:szCs w:val="28"/>
              </w:rPr>
              <w:t>Название</w:t>
            </w:r>
          </w:p>
        </w:tc>
        <w:tc>
          <w:tcPr>
            <w:tcW w:w="1260" w:type="dxa"/>
          </w:tcPr>
          <w:p w14:paraId="1704BBED" w14:textId="77777777" w:rsidR="009C24A4" w:rsidRPr="00011D59" w:rsidRDefault="009C24A4" w:rsidP="004F2922">
            <w:pPr>
              <w:pStyle w:val="aa"/>
              <w:ind w:firstLine="0"/>
              <w:jc w:val="center"/>
              <w:rPr>
                <w:szCs w:val="28"/>
              </w:rPr>
            </w:pPr>
            <w:r w:rsidRPr="00011D59">
              <w:rPr>
                <w:b/>
                <w:bCs/>
                <w:szCs w:val="28"/>
              </w:rPr>
              <w:t>Тип</w:t>
            </w:r>
          </w:p>
        </w:tc>
        <w:tc>
          <w:tcPr>
            <w:tcW w:w="2552" w:type="dxa"/>
          </w:tcPr>
          <w:p w14:paraId="2BAA302A" w14:textId="77777777" w:rsidR="009C24A4" w:rsidRPr="00011D59" w:rsidRDefault="009C24A4" w:rsidP="004F2922">
            <w:pPr>
              <w:pStyle w:val="aa"/>
              <w:ind w:firstLine="0"/>
              <w:jc w:val="center"/>
              <w:rPr>
                <w:szCs w:val="28"/>
              </w:rPr>
            </w:pPr>
            <w:r w:rsidRPr="00011D59">
              <w:rPr>
                <w:b/>
                <w:bCs/>
                <w:szCs w:val="28"/>
              </w:rPr>
              <w:t>Уровень доступа</w:t>
            </w:r>
          </w:p>
        </w:tc>
        <w:tc>
          <w:tcPr>
            <w:tcW w:w="3543" w:type="dxa"/>
          </w:tcPr>
          <w:p w14:paraId="3B069685" w14:textId="77777777" w:rsidR="009C24A4" w:rsidRPr="00011D59" w:rsidRDefault="009C24A4" w:rsidP="004F2922">
            <w:pPr>
              <w:pStyle w:val="aa"/>
              <w:ind w:firstLine="0"/>
              <w:jc w:val="center"/>
              <w:rPr>
                <w:szCs w:val="28"/>
              </w:rPr>
            </w:pPr>
            <w:r w:rsidRPr="00011D59">
              <w:rPr>
                <w:b/>
                <w:bCs/>
                <w:szCs w:val="28"/>
              </w:rPr>
              <w:t>Аргументы</w:t>
            </w:r>
          </w:p>
        </w:tc>
        <w:tc>
          <w:tcPr>
            <w:tcW w:w="4359" w:type="dxa"/>
          </w:tcPr>
          <w:p w14:paraId="06C94F4D" w14:textId="77777777" w:rsidR="009C24A4" w:rsidRPr="00011D59" w:rsidRDefault="009C24A4" w:rsidP="004F2922">
            <w:pPr>
              <w:pStyle w:val="aa"/>
              <w:ind w:firstLine="0"/>
              <w:jc w:val="center"/>
              <w:rPr>
                <w:szCs w:val="28"/>
              </w:rPr>
            </w:pPr>
            <w:r w:rsidRPr="00011D59">
              <w:rPr>
                <w:b/>
                <w:bCs/>
                <w:szCs w:val="28"/>
              </w:rPr>
              <w:t>Назначение</w:t>
            </w:r>
          </w:p>
        </w:tc>
      </w:tr>
      <w:tr w:rsidR="009C24A4" w:rsidRPr="00011D59" w14:paraId="3EC540C5" w14:textId="77777777" w:rsidTr="004F2922">
        <w:tc>
          <w:tcPr>
            <w:tcW w:w="2846" w:type="dxa"/>
          </w:tcPr>
          <w:p w14:paraId="700EA0F0" w14:textId="77777777" w:rsidR="009C24A4" w:rsidRPr="00011D59" w:rsidRDefault="009C24A4" w:rsidP="004F2922">
            <w:pPr>
              <w:pStyle w:val="aa"/>
              <w:ind w:firstLine="0"/>
              <w:rPr>
                <w:szCs w:val="28"/>
              </w:rPr>
            </w:pPr>
            <w:proofErr w:type="spellStart"/>
            <w:r w:rsidRPr="00011D59">
              <w:rPr>
                <w:szCs w:val="28"/>
              </w:rPr>
              <w:t>onCreate</w:t>
            </w:r>
            <w:proofErr w:type="spellEnd"/>
          </w:p>
        </w:tc>
        <w:tc>
          <w:tcPr>
            <w:tcW w:w="1260" w:type="dxa"/>
          </w:tcPr>
          <w:p w14:paraId="7C411331" w14:textId="77777777" w:rsidR="009C24A4" w:rsidRPr="00011D59" w:rsidRDefault="009C24A4" w:rsidP="004F2922">
            <w:pPr>
              <w:pStyle w:val="aa"/>
              <w:ind w:firstLine="0"/>
              <w:rPr>
                <w:szCs w:val="28"/>
              </w:rPr>
            </w:pPr>
            <w:r w:rsidRPr="00011D59">
              <w:rPr>
                <w:szCs w:val="28"/>
                <w:lang w:val="en-US"/>
              </w:rPr>
              <w:t>void</w:t>
            </w:r>
          </w:p>
        </w:tc>
        <w:tc>
          <w:tcPr>
            <w:tcW w:w="2552" w:type="dxa"/>
          </w:tcPr>
          <w:p w14:paraId="678A3051" w14:textId="77777777" w:rsidR="009C24A4" w:rsidRPr="00011D59" w:rsidRDefault="009C24A4" w:rsidP="004F2922">
            <w:pPr>
              <w:pStyle w:val="aa"/>
              <w:ind w:firstLine="0"/>
              <w:rPr>
                <w:szCs w:val="28"/>
              </w:rPr>
            </w:pPr>
            <w:proofErr w:type="spellStart"/>
            <w:r w:rsidRPr="00011D59">
              <w:rPr>
                <w:szCs w:val="28"/>
                <w:lang w:val="en-US"/>
              </w:rPr>
              <w:t>prorected</w:t>
            </w:r>
            <w:proofErr w:type="spellEnd"/>
          </w:p>
        </w:tc>
        <w:tc>
          <w:tcPr>
            <w:tcW w:w="3543" w:type="dxa"/>
          </w:tcPr>
          <w:p w14:paraId="3B6C7475" w14:textId="77777777" w:rsidR="009C24A4" w:rsidRPr="00011D59" w:rsidRDefault="009C24A4" w:rsidP="004F2922">
            <w:pPr>
              <w:pStyle w:val="aa"/>
              <w:ind w:firstLine="0"/>
              <w:rPr>
                <w:szCs w:val="28"/>
              </w:rPr>
            </w:pPr>
            <w:proofErr w:type="spellStart"/>
            <w:r w:rsidRPr="00011D59">
              <w:rPr>
                <w:szCs w:val="28"/>
              </w:rPr>
              <w:t>savedInstanceState</w:t>
            </w:r>
            <w:proofErr w:type="spellEnd"/>
            <w:r w:rsidRPr="00011D59">
              <w:rPr>
                <w:szCs w:val="28"/>
              </w:rPr>
              <w:t xml:space="preserve">: </w:t>
            </w:r>
            <w:proofErr w:type="spellStart"/>
            <w:r w:rsidRPr="00011D59">
              <w:rPr>
                <w:szCs w:val="28"/>
              </w:rPr>
              <w:t>Bundle</w:t>
            </w:r>
            <w:proofErr w:type="spellEnd"/>
            <w:r w:rsidRPr="00011D59">
              <w:rPr>
                <w:szCs w:val="28"/>
              </w:rPr>
              <w:t>?</w:t>
            </w:r>
          </w:p>
        </w:tc>
        <w:tc>
          <w:tcPr>
            <w:tcW w:w="4359" w:type="dxa"/>
          </w:tcPr>
          <w:p w14:paraId="4ABC8EF6" w14:textId="1F168BC2" w:rsidR="009C24A4" w:rsidRPr="00011D59" w:rsidRDefault="009C24A4" w:rsidP="004F2922">
            <w:pPr>
              <w:pStyle w:val="aa"/>
              <w:ind w:firstLine="0"/>
              <w:rPr>
                <w:szCs w:val="28"/>
              </w:rPr>
            </w:pPr>
            <w:r w:rsidRPr="00011D59">
              <w:rPr>
                <w:szCs w:val="28"/>
              </w:rPr>
              <w:t xml:space="preserve">Выполнение статической настройки </w:t>
            </w:r>
            <w:r w:rsidRPr="00011D59">
              <w:rPr>
                <w:szCs w:val="28"/>
                <w:lang w:val="en-US"/>
              </w:rPr>
              <w:t>Activity</w:t>
            </w:r>
            <w:r w:rsidR="000F6AD0" w:rsidRPr="00011D59">
              <w:rPr>
                <w:szCs w:val="28"/>
              </w:rPr>
              <w:t>,</w:t>
            </w:r>
            <w:r w:rsidRPr="00011D59">
              <w:rPr>
                <w:szCs w:val="28"/>
              </w:rPr>
              <w:t xml:space="preserve"> создание </w:t>
            </w:r>
            <w:r w:rsidRPr="00011D59">
              <w:rPr>
                <w:szCs w:val="28"/>
                <w:lang w:val="en-US"/>
              </w:rPr>
              <w:t>View</w:t>
            </w:r>
          </w:p>
        </w:tc>
      </w:tr>
      <w:tr w:rsidR="009C24A4" w:rsidRPr="00011D59" w14:paraId="24E708C9" w14:textId="77777777" w:rsidTr="004F2922">
        <w:tc>
          <w:tcPr>
            <w:tcW w:w="2846" w:type="dxa"/>
          </w:tcPr>
          <w:p w14:paraId="30529165" w14:textId="77777777" w:rsidR="009C24A4" w:rsidRPr="00011D59" w:rsidRDefault="009C24A4" w:rsidP="004F2922">
            <w:pPr>
              <w:pStyle w:val="aa"/>
              <w:ind w:firstLine="0"/>
              <w:rPr>
                <w:szCs w:val="28"/>
              </w:rPr>
            </w:pPr>
            <w:proofErr w:type="spellStart"/>
            <w:r w:rsidRPr="00011D59">
              <w:rPr>
                <w:szCs w:val="28"/>
              </w:rPr>
              <w:t>checkConnection</w:t>
            </w:r>
            <w:proofErr w:type="spellEnd"/>
          </w:p>
        </w:tc>
        <w:tc>
          <w:tcPr>
            <w:tcW w:w="1260" w:type="dxa"/>
          </w:tcPr>
          <w:p w14:paraId="6AA0A2A2" w14:textId="77777777" w:rsidR="009C24A4" w:rsidRPr="00011D59" w:rsidRDefault="009C24A4" w:rsidP="004F2922">
            <w:pPr>
              <w:pStyle w:val="aa"/>
              <w:ind w:firstLine="0"/>
              <w:rPr>
                <w:szCs w:val="28"/>
              </w:rPr>
            </w:pPr>
            <w:r w:rsidRPr="00011D59">
              <w:rPr>
                <w:szCs w:val="28"/>
                <w:lang w:val="en-US"/>
              </w:rPr>
              <w:t>void</w:t>
            </w:r>
          </w:p>
        </w:tc>
        <w:tc>
          <w:tcPr>
            <w:tcW w:w="2552" w:type="dxa"/>
          </w:tcPr>
          <w:p w14:paraId="2F8C23FA" w14:textId="77777777" w:rsidR="009C24A4" w:rsidRPr="00011D59" w:rsidRDefault="009C24A4" w:rsidP="004F2922">
            <w:pPr>
              <w:pStyle w:val="aa"/>
              <w:ind w:firstLine="0"/>
              <w:rPr>
                <w:szCs w:val="28"/>
              </w:rPr>
            </w:pPr>
            <w:proofErr w:type="spellStart"/>
            <w:r w:rsidRPr="00011D59">
              <w:rPr>
                <w:szCs w:val="28"/>
              </w:rPr>
              <w:t>private</w:t>
            </w:r>
            <w:proofErr w:type="spellEnd"/>
          </w:p>
        </w:tc>
        <w:tc>
          <w:tcPr>
            <w:tcW w:w="3543" w:type="dxa"/>
          </w:tcPr>
          <w:p w14:paraId="2E4D02B7" w14:textId="77777777" w:rsidR="009C24A4" w:rsidRPr="00011D59" w:rsidRDefault="009C24A4" w:rsidP="004F2922">
            <w:pPr>
              <w:pStyle w:val="aa"/>
              <w:ind w:firstLine="0"/>
              <w:jc w:val="center"/>
              <w:rPr>
                <w:szCs w:val="28"/>
              </w:rPr>
            </w:pPr>
            <w:r w:rsidRPr="00011D59">
              <w:rPr>
                <w:szCs w:val="28"/>
              </w:rPr>
              <w:t>–</w:t>
            </w:r>
          </w:p>
        </w:tc>
        <w:tc>
          <w:tcPr>
            <w:tcW w:w="4359" w:type="dxa"/>
          </w:tcPr>
          <w:p w14:paraId="5B6DF89A" w14:textId="77777777" w:rsidR="009C24A4" w:rsidRPr="00011D59" w:rsidRDefault="009C24A4" w:rsidP="004F2922">
            <w:pPr>
              <w:pStyle w:val="aa"/>
              <w:ind w:firstLine="0"/>
              <w:rPr>
                <w:szCs w:val="28"/>
              </w:rPr>
            </w:pPr>
            <w:r w:rsidRPr="00011D59">
              <w:rPr>
                <w:szCs w:val="28"/>
              </w:rPr>
              <w:t>Проверка доступности интернет-соединения</w:t>
            </w:r>
          </w:p>
        </w:tc>
      </w:tr>
      <w:tr w:rsidR="009C24A4" w:rsidRPr="00011D59" w14:paraId="63C0EF0D" w14:textId="77777777" w:rsidTr="004F2922">
        <w:tc>
          <w:tcPr>
            <w:tcW w:w="2846" w:type="dxa"/>
          </w:tcPr>
          <w:p w14:paraId="4E48BC85" w14:textId="77777777" w:rsidR="009C24A4" w:rsidRPr="00011D59" w:rsidRDefault="009C24A4" w:rsidP="004F2922">
            <w:pPr>
              <w:pStyle w:val="aa"/>
              <w:ind w:firstLine="0"/>
              <w:rPr>
                <w:szCs w:val="28"/>
              </w:rPr>
            </w:pPr>
            <w:proofErr w:type="spellStart"/>
            <w:r w:rsidRPr="00011D59">
              <w:rPr>
                <w:szCs w:val="28"/>
              </w:rPr>
              <w:t>onRequestPermissions</w:t>
            </w:r>
            <w:proofErr w:type="spellEnd"/>
            <w:r w:rsidRPr="00011D59">
              <w:rPr>
                <w:szCs w:val="28"/>
                <w:lang w:val="en-US"/>
              </w:rPr>
              <w:t>-</w:t>
            </w:r>
            <w:proofErr w:type="spellStart"/>
            <w:r w:rsidRPr="00011D59">
              <w:rPr>
                <w:szCs w:val="28"/>
              </w:rPr>
              <w:t>Result</w:t>
            </w:r>
            <w:proofErr w:type="spellEnd"/>
          </w:p>
        </w:tc>
        <w:tc>
          <w:tcPr>
            <w:tcW w:w="1260" w:type="dxa"/>
          </w:tcPr>
          <w:p w14:paraId="57750851" w14:textId="77777777" w:rsidR="009C24A4" w:rsidRPr="00011D59" w:rsidRDefault="009C24A4" w:rsidP="004F2922">
            <w:pPr>
              <w:pStyle w:val="aa"/>
              <w:ind w:firstLine="0"/>
              <w:rPr>
                <w:szCs w:val="28"/>
              </w:rPr>
            </w:pPr>
            <w:r w:rsidRPr="00011D59">
              <w:rPr>
                <w:szCs w:val="28"/>
                <w:lang w:val="en-US"/>
              </w:rPr>
              <w:t>void</w:t>
            </w:r>
          </w:p>
        </w:tc>
        <w:tc>
          <w:tcPr>
            <w:tcW w:w="2552" w:type="dxa"/>
          </w:tcPr>
          <w:p w14:paraId="3FCCE8A3" w14:textId="77777777" w:rsidR="009C24A4" w:rsidRPr="00011D59" w:rsidRDefault="009C24A4" w:rsidP="004F2922">
            <w:pPr>
              <w:pStyle w:val="aa"/>
              <w:ind w:firstLine="0"/>
              <w:rPr>
                <w:szCs w:val="28"/>
                <w:lang w:val="en-US"/>
              </w:rPr>
            </w:pPr>
            <w:r w:rsidRPr="00011D59">
              <w:rPr>
                <w:szCs w:val="28"/>
                <w:lang w:val="en-US"/>
              </w:rPr>
              <w:t>public</w:t>
            </w:r>
          </w:p>
        </w:tc>
        <w:tc>
          <w:tcPr>
            <w:tcW w:w="3543" w:type="dxa"/>
          </w:tcPr>
          <w:p w14:paraId="33058D8E" w14:textId="77777777" w:rsidR="009C24A4" w:rsidRPr="00011D59" w:rsidRDefault="009C24A4" w:rsidP="004F2922">
            <w:pPr>
              <w:pStyle w:val="aa"/>
              <w:ind w:firstLine="0"/>
              <w:rPr>
                <w:szCs w:val="28"/>
                <w:lang w:val="en-US"/>
              </w:rPr>
            </w:pPr>
            <w:proofErr w:type="spellStart"/>
            <w:r w:rsidRPr="00011D59">
              <w:rPr>
                <w:szCs w:val="28"/>
                <w:lang w:val="en-US"/>
              </w:rPr>
              <w:t>requestCode</w:t>
            </w:r>
            <w:proofErr w:type="spellEnd"/>
            <w:r w:rsidRPr="00011D59">
              <w:rPr>
                <w:szCs w:val="28"/>
                <w:lang w:val="en-US"/>
              </w:rPr>
              <w:t xml:space="preserve">: Int, permissions: Array&lt;String&gt;, </w:t>
            </w:r>
            <w:proofErr w:type="spellStart"/>
            <w:r w:rsidRPr="00011D59">
              <w:rPr>
                <w:szCs w:val="28"/>
                <w:lang w:val="en-US"/>
              </w:rPr>
              <w:t>grantResults</w:t>
            </w:r>
            <w:proofErr w:type="spellEnd"/>
            <w:r w:rsidRPr="00011D59">
              <w:rPr>
                <w:szCs w:val="28"/>
                <w:lang w:val="en-US"/>
              </w:rPr>
              <w:t xml:space="preserve">: </w:t>
            </w:r>
            <w:proofErr w:type="spellStart"/>
            <w:r w:rsidRPr="00011D59">
              <w:rPr>
                <w:szCs w:val="28"/>
                <w:lang w:val="en-US"/>
              </w:rPr>
              <w:t>IntArray</w:t>
            </w:r>
            <w:proofErr w:type="spellEnd"/>
          </w:p>
        </w:tc>
        <w:tc>
          <w:tcPr>
            <w:tcW w:w="4359" w:type="dxa"/>
          </w:tcPr>
          <w:p w14:paraId="77146057" w14:textId="77777777" w:rsidR="009C24A4" w:rsidRPr="00011D59" w:rsidRDefault="009C24A4" w:rsidP="004F2922">
            <w:pPr>
              <w:pStyle w:val="aa"/>
              <w:ind w:firstLine="0"/>
              <w:rPr>
                <w:szCs w:val="28"/>
              </w:rPr>
            </w:pPr>
            <w:r w:rsidRPr="00011D59">
              <w:rPr>
                <w:szCs w:val="28"/>
              </w:rPr>
              <w:t>Получение разрешения на доступ к камере</w:t>
            </w:r>
          </w:p>
        </w:tc>
      </w:tr>
      <w:tr w:rsidR="009C24A4" w:rsidRPr="00011D59" w14:paraId="043FDB2F" w14:textId="77777777" w:rsidTr="004F2922">
        <w:tc>
          <w:tcPr>
            <w:tcW w:w="2846" w:type="dxa"/>
          </w:tcPr>
          <w:p w14:paraId="7B9FB2E4" w14:textId="77777777" w:rsidR="009C24A4" w:rsidRPr="00011D59" w:rsidRDefault="009C24A4" w:rsidP="004F2922">
            <w:pPr>
              <w:pStyle w:val="aa"/>
              <w:ind w:firstLine="0"/>
              <w:rPr>
                <w:szCs w:val="28"/>
              </w:rPr>
            </w:pPr>
            <w:proofErr w:type="spellStart"/>
            <w:r w:rsidRPr="00011D59">
              <w:rPr>
                <w:szCs w:val="28"/>
              </w:rPr>
              <w:t>startScanning</w:t>
            </w:r>
            <w:proofErr w:type="spellEnd"/>
          </w:p>
        </w:tc>
        <w:tc>
          <w:tcPr>
            <w:tcW w:w="1260" w:type="dxa"/>
          </w:tcPr>
          <w:p w14:paraId="389EC79E" w14:textId="77777777" w:rsidR="009C24A4" w:rsidRPr="00011D59" w:rsidRDefault="009C24A4" w:rsidP="004F2922">
            <w:pPr>
              <w:pStyle w:val="aa"/>
              <w:ind w:firstLine="0"/>
              <w:rPr>
                <w:szCs w:val="28"/>
              </w:rPr>
            </w:pPr>
            <w:r w:rsidRPr="00011D59">
              <w:rPr>
                <w:szCs w:val="28"/>
                <w:lang w:val="en-US"/>
              </w:rPr>
              <w:t>void</w:t>
            </w:r>
          </w:p>
        </w:tc>
        <w:tc>
          <w:tcPr>
            <w:tcW w:w="2552" w:type="dxa"/>
          </w:tcPr>
          <w:p w14:paraId="3E5CDCBA" w14:textId="77777777" w:rsidR="009C24A4" w:rsidRPr="00011D59" w:rsidRDefault="009C24A4" w:rsidP="004F2922">
            <w:pPr>
              <w:pStyle w:val="aa"/>
              <w:ind w:firstLine="0"/>
              <w:rPr>
                <w:szCs w:val="28"/>
              </w:rPr>
            </w:pPr>
            <w:proofErr w:type="spellStart"/>
            <w:r w:rsidRPr="00011D59">
              <w:rPr>
                <w:szCs w:val="28"/>
              </w:rPr>
              <w:t>private</w:t>
            </w:r>
            <w:proofErr w:type="spellEnd"/>
          </w:p>
        </w:tc>
        <w:tc>
          <w:tcPr>
            <w:tcW w:w="3543" w:type="dxa"/>
          </w:tcPr>
          <w:p w14:paraId="0B8CADBB" w14:textId="77777777" w:rsidR="009C24A4" w:rsidRPr="00011D59" w:rsidRDefault="009C24A4" w:rsidP="004F2922">
            <w:pPr>
              <w:pStyle w:val="aa"/>
              <w:ind w:firstLine="0"/>
              <w:jc w:val="center"/>
              <w:rPr>
                <w:szCs w:val="28"/>
              </w:rPr>
            </w:pPr>
            <w:r w:rsidRPr="00011D59">
              <w:rPr>
                <w:szCs w:val="28"/>
              </w:rPr>
              <w:t>–</w:t>
            </w:r>
          </w:p>
        </w:tc>
        <w:tc>
          <w:tcPr>
            <w:tcW w:w="4359" w:type="dxa"/>
          </w:tcPr>
          <w:p w14:paraId="2EF19076" w14:textId="77777777" w:rsidR="009C24A4" w:rsidRPr="00011D59" w:rsidRDefault="009C24A4" w:rsidP="004F2922">
            <w:pPr>
              <w:pStyle w:val="aa"/>
              <w:ind w:firstLine="0"/>
              <w:rPr>
                <w:szCs w:val="28"/>
              </w:rPr>
            </w:pPr>
            <w:r w:rsidRPr="00011D59">
              <w:rPr>
                <w:szCs w:val="28"/>
              </w:rPr>
              <w:t xml:space="preserve">Сканирование </w:t>
            </w:r>
            <w:r w:rsidRPr="00011D59">
              <w:rPr>
                <w:szCs w:val="28"/>
                <w:lang w:val="en-US"/>
              </w:rPr>
              <w:t>QR</w:t>
            </w:r>
            <w:r w:rsidRPr="00011D59">
              <w:rPr>
                <w:szCs w:val="28"/>
              </w:rPr>
              <w:t>-кодов</w:t>
            </w:r>
          </w:p>
        </w:tc>
      </w:tr>
      <w:tr w:rsidR="009C24A4" w:rsidRPr="00011D59" w14:paraId="25D80705" w14:textId="77777777" w:rsidTr="004F2922">
        <w:tc>
          <w:tcPr>
            <w:tcW w:w="2846" w:type="dxa"/>
          </w:tcPr>
          <w:p w14:paraId="20C84529" w14:textId="77777777" w:rsidR="009C24A4" w:rsidRPr="00011D59" w:rsidRDefault="009C24A4" w:rsidP="004F2922">
            <w:pPr>
              <w:pStyle w:val="aa"/>
              <w:ind w:firstLine="0"/>
              <w:rPr>
                <w:szCs w:val="28"/>
              </w:rPr>
            </w:pPr>
            <w:proofErr w:type="spellStart"/>
            <w:r w:rsidRPr="00011D59">
              <w:rPr>
                <w:szCs w:val="28"/>
              </w:rPr>
              <w:t>init</w:t>
            </w:r>
            <w:proofErr w:type="spellEnd"/>
          </w:p>
        </w:tc>
        <w:tc>
          <w:tcPr>
            <w:tcW w:w="1260" w:type="dxa"/>
          </w:tcPr>
          <w:p w14:paraId="3E11FA61" w14:textId="77777777" w:rsidR="009C24A4" w:rsidRPr="00011D59" w:rsidRDefault="009C24A4" w:rsidP="004F2922">
            <w:pPr>
              <w:pStyle w:val="aa"/>
              <w:ind w:firstLine="0"/>
              <w:rPr>
                <w:szCs w:val="28"/>
              </w:rPr>
            </w:pPr>
            <w:r w:rsidRPr="00011D59">
              <w:rPr>
                <w:szCs w:val="28"/>
                <w:lang w:val="en-US"/>
              </w:rPr>
              <w:t>void</w:t>
            </w:r>
          </w:p>
        </w:tc>
        <w:tc>
          <w:tcPr>
            <w:tcW w:w="2552" w:type="dxa"/>
          </w:tcPr>
          <w:p w14:paraId="52BF35D3" w14:textId="77777777" w:rsidR="009C24A4" w:rsidRPr="00011D59" w:rsidRDefault="009C24A4" w:rsidP="004F2922">
            <w:pPr>
              <w:pStyle w:val="aa"/>
              <w:ind w:firstLine="0"/>
              <w:rPr>
                <w:szCs w:val="28"/>
              </w:rPr>
            </w:pPr>
            <w:r w:rsidRPr="00011D59">
              <w:rPr>
                <w:szCs w:val="28"/>
                <w:lang w:val="en-US"/>
              </w:rPr>
              <w:t>private</w:t>
            </w:r>
          </w:p>
        </w:tc>
        <w:tc>
          <w:tcPr>
            <w:tcW w:w="3543" w:type="dxa"/>
          </w:tcPr>
          <w:p w14:paraId="0C80D0A6" w14:textId="77777777" w:rsidR="009C24A4" w:rsidRPr="00011D59" w:rsidRDefault="009C24A4" w:rsidP="004F2922">
            <w:pPr>
              <w:pStyle w:val="aa"/>
              <w:ind w:firstLine="0"/>
              <w:jc w:val="center"/>
              <w:rPr>
                <w:szCs w:val="28"/>
              </w:rPr>
            </w:pPr>
            <w:r w:rsidRPr="00011D59">
              <w:rPr>
                <w:szCs w:val="28"/>
              </w:rPr>
              <w:t>–</w:t>
            </w:r>
          </w:p>
        </w:tc>
        <w:tc>
          <w:tcPr>
            <w:tcW w:w="4359" w:type="dxa"/>
          </w:tcPr>
          <w:p w14:paraId="44D1207C" w14:textId="77777777" w:rsidR="009C24A4" w:rsidRPr="00011D59" w:rsidRDefault="009C24A4" w:rsidP="004F2922">
            <w:pPr>
              <w:pStyle w:val="aa"/>
              <w:ind w:firstLine="0"/>
              <w:rPr>
                <w:szCs w:val="28"/>
              </w:rPr>
            </w:pPr>
            <w:r w:rsidRPr="00011D59">
              <w:rPr>
                <w:szCs w:val="28"/>
              </w:rPr>
              <w:t xml:space="preserve">Инициализация компонентов </w:t>
            </w:r>
            <w:r w:rsidRPr="00011D59">
              <w:rPr>
                <w:szCs w:val="28"/>
                <w:lang w:val="en-US"/>
              </w:rPr>
              <w:t>Ac</w:t>
            </w:r>
            <w:r w:rsidRPr="00011D59">
              <w:rPr>
                <w:szCs w:val="28"/>
                <w:lang w:val="en-US"/>
              </w:rPr>
              <w:softHyphen/>
              <w:t>tivity</w:t>
            </w:r>
          </w:p>
        </w:tc>
      </w:tr>
    </w:tbl>
    <w:p w14:paraId="5A317629" w14:textId="77777777" w:rsidR="00AB6A11" w:rsidRDefault="00AB6A11" w:rsidP="009C24A4">
      <w:pPr>
        <w:rPr>
          <w:rFonts w:ascii="Times New Roman" w:hAnsi="Times New Roman"/>
          <w:color w:val="000000" w:themeColor="text1"/>
          <w:sz w:val="28"/>
          <w:lang w:eastAsia="ru-RU"/>
        </w:rPr>
        <w:sectPr w:rsidR="00AB6A11" w:rsidSect="00AB6A11">
          <w:pgSz w:w="16838" w:h="11906" w:orient="landscape"/>
          <w:pgMar w:top="1701" w:right="1134" w:bottom="850" w:left="1134" w:header="708" w:footer="708" w:gutter="0"/>
          <w:cols w:space="708"/>
          <w:titlePg/>
          <w:docGrid w:linePitch="360"/>
        </w:sectPr>
      </w:pPr>
    </w:p>
    <w:p w14:paraId="519D7547" w14:textId="2EC81BF9" w:rsidR="009C24A4" w:rsidRPr="00011D59" w:rsidRDefault="00324C34" w:rsidP="009C24A4">
      <w:pPr>
        <w:pStyle w:val="aa"/>
        <w:ind w:firstLine="0"/>
      </w:pPr>
      <w:r w:rsidRPr="00011D59">
        <w:lastRenderedPageBreak/>
        <w:t>Таблица Б.</w:t>
      </w:r>
      <w:r w:rsidR="009C24A4" w:rsidRPr="00011D59">
        <w:t xml:space="preserve">10 – Спецификация класса </w:t>
      </w:r>
      <w:proofErr w:type="spellStart"/>
      <w:r w:rsidR="009C24A4" w:rsidRPr="00011D59">
        <w:t>SettingsActivity</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011D59" w14:paraId="10E7EE94" w14:textId="77777777" w:rsidTr="004F2922">
        <w:tc>
          <w:tcPr>
            <w:tcW w:w="2830" w:type="dxa"/>
          </w:tcPr>
          <w:p w14:paraId="20A90022" w14:textId="77777777" w:rsidR="009C24A4" w:rsidRPr="00011D59" w:rsidRDefault="009C24A4" w:rsidP="004F2922">
            <w:pPr>
              <w:pStyle w:val="aa"/>
              <w:ind w:firstLine="0"/>
              <w:jc w:val="center"/>
            </w:pPr>
            <w:r w:rsidRPr="00011D59">
              <w:rPr>
                <w:b/>
                <w:bCs/>
              </w:rPr>
              <w:t>Название</w:t>
            </w:r>
          </w:p>
        </w:tc>
        <w:tc>
          <w:tcPr>
            <w:tcW w:w="1276" w:type="dxa"/>
          </w:tcPr>
          <w:p w14:paraId="0E76DBF1" w14:textId="77777777" w:rsidR="009C24A4" w:rsidRPr="00011D59" w:rsidRDefault="009C24A4" w:rsidP="004F2922">
            <w:pPr>
              <w:pStyle w:val="aa"/>
              <w:ind w:firstLine="0"/>
              <w:jc w:val="center"/>
            </w:pPr>
            <w:r w:rsidRPr="00011D59">
              <w:rPr>
                <w:b/>
                <w:bCs/>
              </w:rPr>
              <w:t>Тип</w:t>
            </w:r>
          </w:p>
        </w:tc>
        <w:tc>
          <w:tcPr>
            <w:tcW w:w="2552" w:type="dxa"/>
          </w:tcPr>
          <w:p w14:paraId="00E059E3" w14:textId="77777777" w:rsidR="009C24A4" w:rsidRPr="00011D59" w:rsidRDefault="009C24A4" w:rsidP="004F2922">
            <w:pPr>
              <w:pStyle w:val="aa"/>
              <w:ind w:firstLine="0"/>
              <w:jc w:val="center"/>
            </w:pPr>
            <w:r w:rsidRPr="00011D59">
              <w:rPr>
                <w:b/>
                <w:bCs/>
              </w:rPr>
              <w:t>Уровень доступа</w:t>
            </w:r>
          </w:p>
        </w:tc>
        <w:tc>
          <w:tcPr>
            <w:tcW w:w="3543" w:type="dxa"/>
          </w:tcPr>
          <w:p w14:paraId="39E508D2" w14:textId="77777777" w:rsidR="009C24A4" w:rsidRPr="00011D59" w:rsidRDefault="009C24A4" w:rsidP="004F2922">
            <w:pPr>
              <w:pStyle w:val="aa"/>
              <w:ind w:firstLine="0"/>
              <w:jc w:val="center"/>
            </w:pPr>
            <w:r w:rsidRPr="00011D59">
              <w:rPr>
                <w:b/>
                <w:bCs/>
              </w:rPr>
              <w:t>Аргументы</w:t>
            </w:r>
          </w:p>
        </w:tc>
        <w:tc>
          <w:tcPr>
            <w:tcW w:w="4359" w:type="dxa"/>
          </w:tcPr>
          <w:p w14:paraId="22903257" w14:textId="77777777" w:rsidR="009C24A4" w:rsidRPr="00011D59" w:rsidRDefault="009C24A4" w:rsidP="004F2922">
            <w:pPr>
              <w:pStyle w:val="aa"/>
              <w:ind w:firstLine="0"/>
              <w:jc w:val="center"/>
            </w:pPr>
            <w:r w:rsidRPr="00011D59">
              <w:rPr>
                <w:b/>
                <w:bCs/>
              </w:rPr>
              <w:t>Назначение</w:t>
            </w:r>
          </w:p>
        </w:tc>
      </w:tr>
      <w:tr w:rsidR="009C24A4" w:rsidRPr="00011D59" w14:paraId="1C3DB8BF" w14:textId="77777777" w:rsidTr="004F2922">
        <w:tc>
          <w:tcPr>
            <w:tcW w:w="2830" w:type="dxa"/>
          </w:tcPr>
          <w:p w14:paraId="2CB8555F" w14:textId="77777777" w:rsidR="009C24A4" w:rsidRPr="00011D59" w:rsidRDefault="009C24A4" w:rsidP="004F2922">
            <w:pPr>
              <w:pStyle w:val="aa"/>
              <w:ind w:firstLine="0"/>
            </w:pPr>
            <w:proofErr w:type="spellStart"/>
            <w:r w:rsidRPr="00011D59">
              <w:t>onCreate</w:t>
            </w:r>
            <w:proofErr w:type="spellEnd"/>
          </w:p>
        </w:tc>
        <w:tc>
          <w:tcPr>
            <w:tcW w:w="1276" w:type="dxa"/>
          </w:tcPr>
          <w:p w14:paraId="36AFDA6E" w14:textId="77777777" w:rsidR="009C24A4" w:rsidRPr="00011D59" w:rsidRDefault="009C24A4" w:rsidP="004F2922">
            <w:pPr>
              <w:pStyle w:val="aa"/>
              <w:ind w:firstLine="0"/>
            </w:pPr>
            <w:r w:rsidRPr="00011D59">
              <w:rPr>
                <w:lang w:val="en-US"/>
              </w:rPr>
              <w:t>void</w:t>
            </w:r>
          </w:p>
        </w:tc>
        <w:tc>
          <w:tcPr>
            <w:tcW w:w="2552" w:type="dxa"/>
          </w:tcPr>
          <w:p w14:paraId="135B7B4A" w14:textId="77777777" w:rsidR="009C24A4" w:rsidRPr="00011D59" w:rsidRDefault="009C24A4" w:rsidP="004F2922">
            <w:pPr>
              <w:pStyle w:val="aa"/>
              <w:ind w:firstLine="0"/>
            </w:pPr>
            <w:proofErr w:type="spellStart"/>
            <w:r w:rsidRPr="00011D59">
              <w:rPr>
                <w:lang w:val="en-US"/>
              </w:rPr>
              <w:t>prorected</w:t>
            </w:r>
            <w:proofErr w:type="spellEnd"/>
          </w:p>
        </w:tc>
        <w:tc>
          <w:tcPr>
            <w:tcW w:w="3543" w:type="dxa"/>
          </w:tcPr>
          <w:p w14:paraId="37958ABE" w14:textId="77777777" w:rsidR="009C24A4" w:rsidRPr="00011D59" w:rsidRDefault="009C24A4" w:rsidP="004F2922">
            <w:pPr>
              <w:pStyle w:val="aa"/>
              <w:ind w:firstLine="0"/>
            </w:pPr>
            <w:proofErr w:type="spellStart"/>
            <w:r w:rsidRPr="00011D59">
              <w:t>savedInstanceState</w:t>
            </w:r>
            <w:proofErr w:type="spellEnd"/>
            <w:r w:rsidRPr="00011D59">
              <w:t xml:space="preserve">: </w:t>
            </w:r>
            <w:proofErr w:type="spellStart"/>
            <w:r w:rsidRPr="00011D59">
              <w:t>Bundle</w:t>
            </w:r>
            <w:proofErr w:type="spellEnd"/>
            <w:r w:rsidRPr="00011D59">
              <w:t>?</w:t>
            </w:r>
          </w:p>
        </w:tc>
        <w:tc>
          <w:tcPr>
            <w:tcW w:w="4359" w:type="dxa"/>
          </w:tcPr>
          <w:p w14:paraId="7EF87216" w14:textId="77777777" w:rsidR="009C24A4" w:rsidRPr="00011D59" w:rsidRDefault="009C24A4" w:rsidP="004F2922">
            <w:pPr>
              <w:pStyle w:val="aa"/>
              <w:ind w:firstLine="0"/>
            </w:pPr>
            <w:r w:rsidRPr="00011D59">
              <w:t xml:space="preserve">Выполнение статической настройки </w:t>
            </w:r>
            <w:r w:rsidRPr="00011D59">
              <w:rPr>
                <w:lang w:val="en-US"/>
              </w:rPr>
              <w:t>Activity</w:t>
            </w:r>
            <w:r w:rsidRPr="00011D59">
              <w:t xml:space="preserve">: создание </w:t>
            </w:r>
            <w:r w:rsidRPr="00011D59">
              <w:rPr>
                <w:lang w:val="en-US"/>
              </w:rPr>
              <w:t>View</w:t>
            </w:r>
            <w:r w:rsidRPr="00011D59">
              <w:t>, привязка элементов управ</w:t>
            </w:r>
            <w:r w:rsidRPr="00011D59">
              <w:softHyphen/>
              <w:t>ления</w:t>
            </w:r>
          </w:p>
        </w:tc>
      </w:tr>
      <w:tr w:rsidR="009C24A4" w:rsidRPr="00011D59" w14:paraId="3309FB1B" w14:textId="77777777" w:rsidTr="004F2922">
        <w:tc>
          <w:tcPr>
            <w:tcW w:w="2830" w:type="dxa"/>
          </w:tcPr>
          <w:p w14:paraId="06E52984" w14:textId="77777777" w:rsidR="009C24A4" w:rsidRPr="00011D59" w:rsidRDefault="009C24A4" w:rsidP="004F2922">
            <w:pPr>
              <w:pStyle w:val="aa"/>
              <w:ind w:firstLine="0"/>
            </w:pPr>
            <w:proofErr w:type="spellStart"/>
            <w:r w:rsidRPr="00011D59">
              <w:t>checkConnection</w:t>
            </w:r>
            <w:proofErr w:type="spellEnd"/>
          </w:p>
        </w:tc>
        <w:tc>
          <w:tcPr>
            <w:tcW w:w="1276" w:type="dxa"/>
          </w:tcPr>
          <w:p w14:paraId="2076744A" w14:textId="77777777" w:rsidR="009C24A4" w:rsidRPr="00011D59" w:rsidRDefault="009C24A4" w:rsidP="004F2922">
            <w:pPr>
              <w:pStyle w:val="aa"/>
              <w:ind w:firstLine="0"/>
            </w:pPr>
            <w:r w:rsidRPr="00011D59">
              <w:rPr>
                <w:lang w:val="en-US"/>
              </w:rPr>
              <w:t>void</w:t>
            </w:r>
          </w:p>
        </w:tc>
        <w:tc>
          <w:tcPr>
            <w:tcW w:w="2552" w:type="dxa"/>
          </w:tcPr>
          <w:p w14:paraId="7B57EB5C" w14:textId="77777777" w:rsidR="009C24A4" w:rsidRPr="00011D59" w:rsidRDefault="009C24A4" w:rsidP="004F2922">
            <w:pPr>
              <w:pStyle w:val="aa"/>
              <w:ind w:firstLine="0"/>
            </w:pPr>
            <w:proofErr w:type="spellStart"/>
            <w:r w:rsidRPr="00011D59">
              <w:t>private</w:t>
            </w:r>
            <w:proofErr w:type="spellEnd"/>
          </w:p>
        </w:tc>
        <w:tc>
          <w:tcPr>
            <w:tcW w:w="3543" w:type="dxa"/>
          </w:tcPr>
          <w:p w14:paraId="76ED1644" w14:textId="77777777" w:rsidR="009C24A4" w:rsidRPr="00011D59" w:rsidRDefault="009C24A4" w:rsidP="004F2922">
            <w:pPr>
              <w:pStyle w:val="aa"/>
              <w:ind w:firstLine="0"/>
              <w:jc w:val="center"/>
            </w:pPr>
            <w:r w:rsidRPr="00011D59">
              <w:t>–</w:t>
            </w:r>
          </w:p>
        </w:tc>
        <w:tc>
          <w:tcPr>
            <w:tcW w:w="4359" w:type="dxa"/>
          </w:tcPr>
          <w:p w14:paraId="007C13A3" w14:textId="77777777" w:rsidR="009C24A4" w:rsidRPr="00011D59" w:rsidRDefault="009C24A4" w:rsidP="004F2922">
            <w:pPr>
              <w:pStyle w:val="aa"/>
              <w:ind w:firstLine="0"/>
            </w:pPr>
            <w:r w:rsidRPr="00011D59">
              <w:t>Проверка доступности интер</w:t>
            </w:r>
            <w:r w:rsidRPr="00011D59">
              <w:softHyphen/>
              <w:t>нет-соединения</w:t>
            </w:r>
          </w:p>
        </w:tc>
      </w:tr>
      <w:tr w:rsidR="009C24A4" w:rsidRPr="00011D59" w14:paraId="0CD5A1BA" w14:textId="77777777" w:rsidTr="004F2922">
        <w:tc>
          <w:tcPr>
            <w:tcW w:w="2830" w:type="dxa"/>
          </w:tcPr>
          <w:p w14:paraId="20F2F8B4" w14:textId="77777777" w:rsidR="009C24A4" w:rsidRPr="00011D59" w:rsidRDefault="009C24A4" w:rsidP="004F2922">
            <w:pPr>
              <w:pStyle w:val="aa"/>
              <w:ind w:firstLine="0"/>
            </w:pPr>
            <w:proofErr w:type="spellStart"/>
            <w:r w:rsidRPr="00011D59">
              <w:t>restartActivity</w:t>
            </w:r>
            <w:proofErr w:type="spellEnd"/>
          </w:p>
        </w:tc>
        <w:tc>
          <w:tcPr>
            <w:tcW w:w="1276" w:type="dxa"/>
          </w:tcPr>
          <w:p w14:paraId="243BD1B8" w14:textId="77777777" w:rsidR="009C24A4" w:rsidRPr="00011D59" w:rsidRDefault="009C24A4" w:rsidP="004F2922">
            <w:pPr>
              <w:pStyle w:val="aa"/>
              <w:ind w:firstLine="0"/>
            </w:pPr>
            <w:r w:rsidRPr="00011D59">
              <w:rPr>
                <w:lang w:val="en-US"/>
              </w:rPr>
              <w:t>void</w:t>
            </w:r>
          </w:p>
        </w:tc>
        <w:tc>
          <w:tcPr>
            <w:tcW w:w="2552" w:type="dxa"/>
          </w:tcPr>
          <w:p w14:paraId="25E94425" w14:textId="77777777" w:rsidR="009C24A4" w:rsidRPr="00011D59" w:rsidRDefault="009C24A4" w:rsidP="004F2922">
            <w:pPr>
              <w:pStyle w:val="aa"/>
              <w:ind w:firstLine="0"/>
            </w:pPr>
            <w:proofErr w:type="spellStart"/>
            <w:r w:rsidRPr="00011D59">
              <w:t>private</w:t>
            </w:r>
            <w:proofErr w:type="spellEnd"/>
          </w:p>
        </w:tc>
        <w:tc>
          <w:tcPr>
            <w:tcW w:w="3543" w:type="dxa"/>
          </w:tcPr>
          <w:p w14:paraId="00E7F56E" w14:textId="77777777" w:rsidR="009C24A4" w:rsidRPr="00011D59" w:rsidRDefault="009C24A4" w:rsidP="004F2922">
            <w:pPr>
              <w:pStyle w:val="aa"/>
              <w:ind w:firstLine="0"/>
            </w:pPr>
            <w:proofErr w:type="spellStart"/>
            <w:r w:rsidRPr="00011D59">
              <w:t>activity</w:t>
            </w:r>
            <w:proofErr w:type="spellEnd"/>
            <w:r w:rsidRPr="00011D59">
              <w:t xml:space="preserve">: </w:t>
            </w:r>
            <w:proofErr w:type="spellStart"/>
            <w:r w:rsidRPr="00011D59">
              <w:t>Activity</w:t>
            </w:r>
            <w:proofErr w:type="spellEnd"/>
          </w:p>
        </w:tc>
        <w:tc>
          <w:tcPr>
            <w:tcW w:w="4359" w:type="dxa"/>
          </w:tcPr>
          <w:p w14:paraId="5DBF3EB6" w14:textId="77777777" w:rsidR="009C24A4" w:rsidRPr="00011D59" w:rsidRDefault="009C24A4" w:rsidP="004F2922">
            <w:pPr>
              <w:pStyle w:val="aa"/>
              <w:ind w:firstLine="0"/>
            </w:pPr>
            <w:r w:rsidRPr="00011D59">
              <w:t xml:space="preserve">Перезагрузка </w:t>
            </w:r>
            <w:r w:rsidRPr="00011D59">
              <w:rPr>
                <w:lang w:val="en-US"/>
              </w:rPr>
              <w:t>Activity</w:t>
            </w:r>
          </w:p>
        </w:tc>
      </w:tr>
      <w:tr w:rsidR="009C24A4" w:rsidRPr="00011D59" w14:paraId="25536C7A" w14:textId="77777777" w:rsidTr="004F2922">
        <w:tc>
          <w:tcPr>
            <w:tcW w:w="2830" w:type="dxa"/>
          </w:tcPr>
          <w:p w14:paraId="7AAA1C7B" w14:textId="77777777" w:rsidR="009C24A4" w:rsidRPr="00011D59" w:rsidRDefault="009C24A4" w:rsidP="004F2922">
            <w:pPr>
              <w:pStyle w:val="aa"/>
              <w:ind w:firstLine="0"/>
            </w:pPr>
            <w:proofErr w:type="spellStart"/>
            <w:r w:rsidRPr="00011D59">
              <w:t>showTranslateDialog</w:t>
            </w:r>
            <w:proofErr w:type="spellEnd"/>
          </w:p>
        </w:tc>
        <w:tc>
          <w:tcPr>
            <w:tcW w:w="1276" w:type="dxa"/>
          </w:tcPr>
          <w:p w14:paraId="6B139890" w14:textId="77777777" w:rsidR="009C24A4" w:rsidRPr="00011D59" w:rsidRDefault="009C24A4" w:rsidP="004F2922">
            <w:pPr>
              <w:pStyle w:val="aa"/>
              <w:ind w:firstLine="0"/>
            </w:pPr>
            <w:r w:rsidRPr="00011D59">
              <w:rPr>
                <w:lang w:val="en-US"/>
              </w:rPr>
              <w:t>void</w:t>
            </w:r>
          </w:p>
        </w:tc>
        <w:tc>
          <w:tcPr>
            <w:tcW w:w="2552" w:type="dxa"/>
          </w:tcPr>
          <w:p w14:paraId="69D0AC25" w14:textId="77777777" w:rsidR="009C24A4" w:rsidRPr="00011D59" w:rsidRDefault="009C24A4" w:rsidP="004F2922">
            <w:pPr>
              <w:pStyle w:val="aa"/>
              <w:ind w:firstLine="0"/>
            </w:pPr>
            <w:r w:rsidRPr="00011D59">
              <w:rPr>
                <w:lang w:val="en-US"/>
              </w:rPr>
              <w:t>private</w:t>
            </w:r>
          </w:p>
        </w:tc>
        <w:tc>
          <w:tcPr>
            <w:tcW w:w="3543" w:type="dxa"/>
          </w:tcPr>
          <w:p w14:paraId="0568ED93" w14:textId="77777777" w:rsidR="009C24A4" w:rsidRPr="00011D59" w:rsidRDefault="009C24A4" w:rsidP="004F2922">
            <w:pPr>
              <w:pStyle w:val="aa"/>
              <w:ind w:firstLine="0"/>
              <w:jc w:val="center"/>
            </w:pPr>
            <w:r w:rsidRPr="00011D59">
              <w:t>–</w:t>
            </w:r>
          </w:p>
        </w:tc>
        <w:tc>
          <w:tcPr>
            <w:tcW w:w="4359" w:type="dxa"/>
          </w:tcPr>
          <w:p w14:paraId="256EC39F" w14:textId="77777777" w:rsidR="009C24A4" w:rsidRPr="00011D59" w:rsidRDefault="009C24A4" w:rsidP="004F2922">
            <w:pPr>
              <w:pStyle w:val="aa"/>
              <w:ind w:firstLine="0"/>
            </w:pPr>
            <w:r w:rsidRPr="00011D59">
              <w:t xml:space="preserve">Вызов </w:t>
            </w:r>
            <w:proofErr w:type="spellStart"/>
            <w:r w:rsidRPr="00011D59">
              <w:t>AlertDialog</w:t>
            </w:r>
            <w:proofErr w:type="spellEnd"/>
            <w:r w:rsidRPr="00011D59">
              <w:t xml:space="preserve"> смены языка</w:t>
            </w:r>
          </w:p>
        </w:tc>
      </w:tr>
      <w:tr w:rsidR="009C24A4" w:rsidRPr="00011D59" w14:paraId="78A0698C" w14:textId="77777777" w:rsidTr="004F2922">
        <w:tc>
          <w:tcPr>
            <w:tcW w:w="2830" w:type="dxa"/>
          </w:tcPr>
          <w:p w14:paraId="0C754343" w14:textId="77777777" w:rsidR="009C24A4" w:rsidRPr="00011D59" w:rsidRDefault="009C24A4" w:rsidP="004F2922">
            <w:pPr>
              <w:pStyle w:val="aa"/>
              <w:ind w:firstLine="0"/>
            </w:pPr>
            <w:proofErr w:type="spellStart"/>
            <w:r w:rsidRPr="00011D59">
              <w:t>changeLanguage</w:t>
            </w:r>
            <w:proofErr w:type="spellEnd"/>
          </w:p>
        </w:tc>
        <w:tc>
          <w:tcPr>
            <w:tcW w:w="1276" w:type="dxa"/>
          </w:tcPr>
          <w:p w14:paraId="09A22AFF" w14:textId="77777777" w:rsidR="009C24A4" w:rsidRPr="00011D59" w:rsidRDefault="009C24A4" w:rsidP="004F2922">
            <w:pPr>
              <w:pStyle w:val="aa"/>
              <w:ind w:firstLine="0"/>
            </w:pPr>
            <w:r w:rsidRPr="00011D59">
              <w:rPr>
                <w:lang w:val="en-US"/>
              </w:rPr>
              <w:t>void</w:t>
            </w:r>
          </w:p>
        </w:tc>
        <w:tc>
          <w:tcPr>
            <w:tcW w:w="2552" w:type="dxa"/>
          </w:tcPr>
          <w:p w14:paraId="2D584152" w14:textId="77777777" w:rsidR="009C24A4" w:rsidRPr="00011D59" w:rsidRDefault="009C24A4" w:rsidP="004F2922">
            <w:pPr>
              <w:pStyle w:val="aa"/>
              <w:ind w:firstLine="0"/>
            </w:pPr>
            <w:r w:rsidRPr="00011D59">
              <w:rPr>
                <w:lang w:val="en-US"/>
              </w:rPr>
              <w:t>private</w:t>
            </w:r>
          </w:p>
        </w:tc>
        <w:tc>
          <w:tcPr>
            <w:tcW w:w="3543" w:type="dxa"/>
          </w:tcPr>
          <w:p w14:paraId="2DCEA19C" w14:textId="77777777" w:rsidR="009C24A4" w:rsidRPr="00011D59" w:rsidRDefault="009C24A4" w:rsidP="004F2922">
            <w:pPr>
              <w:pStyle w:val="aa"/>
              <w:ind w:firstLine="0"/>
            </w:pPr>
            <w:proofErr w:type="spellStart"/>
            <w:r w:rsidRPr="00011D59">
              <w:t>language</w:t>
            </w:r>
            <w:proofErr w:type="spellEnd"/>
            <w:r w:rsidRPr="00011D59">
              <w:t xml:space="preserve">: </w:t>
            </w:r>
            <w:proofErr w:type="spellStart"/>
            <w:r w:rsidRPr="00011D59">
              <w:t>String</w:t>
            </w:r>
            <w:proofErr w:type="spellEnd"/>
          </w:p>
        </w:tc>
        <w:tc>
          <w:tcPr>
            <w:tcW w:w="4359" w:type="dxa"/>
          </w:tcPr>
          <w:p w14:paraId="6B1AA7B3" w14:textId="77777777" w:rsidR="009C24A4" w:rsidRPr="00011D59" w:rsidRDefault="009C24A4" w:rsidP="004F2922">
            <w:pPr>
              <w:pStyle w:val="aa"/>
              <w:ind w:firstLine="0"/>
            </w:pPr>
            <w:r w:rsidRPr="00011D59">
              <w:t>Смена языка приложения</w:t>
            </w:r>
          </w:p>
        </w:tc>
      </w:tr>
      <w:tr w:rsidR="009C24A4" w:rsidRPr="00011D59" w14:paraId="6BEB0F6E" w14:textId="77777777" w:rsidTr="004F2922">
        <w:tc>
          <w:tcPr>
            <w:tcW w:w="2830" w:type="dxa"/>
          </w:tcPr>
          <w:p w14:paraId="3CFE12E0" w14:textId="77777777" w:rsidR="009C24A4" w:rsidRPr="00011D59" w:rsidRDefault="009C24A4" w:rsidP="004F2922">
            <w:pPr>
              <w:pStyle w:val="aa"/>
              <w:ind w:firstLine="0"/>
            </w:pPr>
            <w:proofErr w:type="spellStart"/>
            <w:r w:rsidRPr="00011D59">
              <w:t>init</w:t>
            </w:r>
            <w:proofErr w:type="spellEnd"/>
          </w:p>
        </w:tc>
        <w:tc>
          <w:tcPr>
            <w:tcW w:w="1276" w:type="dxa"/>
          </w:tcPr>
          <w:p w14:paraId="7A26EE51" w14:textId="77777777" w:rsidR="009C24A4" w:rsidRPr="00011D59" w:rsidRDefault="009C24A4" w:rsidP="004F2922">
            <w:pPr>
              <w:pStyle w:val="aa"/>
              <w:ind w:firstLine="0"/>
            </w:pPr>
            <w:r w:rsidRPr="00011D59">
              <w:rPr>
                <w:lang w:val="en-US"/>
              </w:rPr>
              <w:t>void</w:t>
            </w:r>
          </w:p>
        </w:tc>
        <w:tc>
          <w:tcPr>
            <w:tcW w:w="2552" w:type="dxa"/>
          </w:tcPr>
          <w:p w14:paraId="42919C8D" w14:textId="77777777" w:rsidR="009C24A4" w:rsidRPr="00011D59" w:rsidRDefault="009C24A4" w:rsidP="004F2922">
            <w:pPr>
              <w:pStyle w:val="aa"/>
              <w:ind w:firstLine="0"/>
            </w:pPr>
            <w:r w:rsidRPr="00011D59">
              <w:rPr>
                <w:lang w:val="en-US"/>
              </w:rPr>
              <w:t>private</w:t>
            </w:r>
          </w:p>
        </w:tc>
        <w:tc>
          <w:tcPr>
            <w:tcW w:w="3543" w:type="dxa"/>
          </w:tcPr>
          <w:p w14:paraId="672FA244" w14:textId="77777777" w:rsidR="009C24A4" w:rsidRPr="00011D59" w:rsidRDefault="009C24A4" w:rsidP="004F2922">
            <w:pPr>
              <w:pStyle w:val="aa"/>
              <w:ind w:firstLine="0"/>
              <w:jc w:val="center"/>
            </w:pPr>
            <w:r w:rsidRPr="00011D59">
              <w:t>–</w:t>
            </w:r>
          </w:p>
        </w:tc>
        <w:tc>
          <w:tcPr>
            <w:tcW w:w="4359" w:type="dxa"/>
          </w:tcPr>
          <w:p w14:paraId="2970EAC3" w14:textId="77777777" w:rsidR="009C24A4" w:rsidRPr="00011D59" w:rsidRDefault="009C24A4" w:rsidP="004F2922">
            <w:pPr>
              <w:pStyle w:val="aa"/>
              <w:ind w:firstLine="0"/>
            </w:pPr>
            <w:r w:rsidRPr="00011D59">
              <w:t xml:space="preserve">Инициализация компонентов </w:t>
            </w:r>
            <w:r w:rsidRPr="00011D59">
              <w:rPr>
                <w:lang w:val="en-US"/>
              </w:rPr>
              <w:t>Ac</w:t>
            </w:r>
            <w:r w:rsidRPr="00011D59">
              <w:rPr>
                <w:lang w:val="en-US"/>
              </w:rPr>
              <w:softHyphen/>
              <w:t>tivity</w:t>
            </w:r>
          </w:p>
        </w:tc>
      </w:tr>
    </w:tbl>
    <w:p w14:paraId="33BBF1F0" w14:textId="77777777" w:rsidR="009C24A4" w:rsidRPr="00011D59" w:rsidRDefault="009C24A4" w:rsidP="009C24A4">
      <w:pPr>
        <w:pStyle w:val="aa"/>
      </w:pPr>
    </w:p>
    <w:p w14:paraId="6678A4CE" w14:textId="05B182CD" w:rsidR="009C24A4" w:rsidRPr="00011D59" w:rsidRDefault="00324C34" w:rsidP="009C24A4">
      <w:pPr>
        <w:pStyle w:val="aa"/>
        <w:ind w:firstLine="0"/>
      </w:pPr>
      <w:r w:rsidRPr="00011D59">
        <w:t>Таблица Б.</w:t>
      </w:r>
      <w:r w:rsidR="009C24A4" w:rsidRPr="00011D59">
        <w:t xml:space="preserve">11 – Спецификация класса </w:t>
      </w:r>
      <w:proofErr w:type="spellStart"/>
      <w:r w:rsidR="009C24A4" w:rsidRPr="00011D59">
        <w:t>EventAdapter</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011D59" w14:paraId="4A14942D" w14:textId="77777777" w:rsidTr="004F2922">
        <w:tc>
          <w:tcPr>
            <w:tcW w:w="2830" w:type="dxa"/>
          </w:tcPr>
          <w:p w14:paraId="3D574EEC" w14:textId="77777777" w:rsidR="009C24A4" w:rsidRPr="00011D59" w:rsidRDefault="009C24A4" w:rsidP="004F2922">
            <w:pPr>
              <w:pStyle w:val="aa"/>
              <w:ind w:firstLine="0"/>
              <w:jc w:val="center"/>
            </w:pPr>
            <w:r w:rsidRPr="00011D59">
              <w:rPr>
                <w:b/>
                <w:bCs/>
              </w:rPr>
              <w:t>Название</w:t>
            </w:r>
          </w:p>
        </w:tc>
        <w:tc>
          <w:tcPr>
            <w:tcW w:w="1276" w:type="dxa"/>
          </w:tcPr>
          <w:p w14:paraId="597B96A3" w14:textId="77777777" w:rsidR="009C24A4" w:rsidRPr="00011D59" w:rsidRDefault="009C24A4" w:rsidP="004F2922">
            <w:pPr>
              <w:pStyle w:val="aa"/>
              <w:ind w:firstLine="0"/>
              <w:jc w:val="center"/>
            </w:pPr>
            <w:r w:rsidRPr="00011D59">
              <w:rPr>
                <w:b/>
                <w:bCs/>
              </w:rPr>
              <w:t>Тип</w:t>
            </w:r>
          </w:p>
        </w:tc>
        <w:tc>
          <w:tcPr>
            <w:tcW w:w="2552" w:type="dxa"/>
          </w:tcPr>
          <w:p w14:paraId="754EE26C" w14:textId="77777777" w:rsidR="009C24A4" w:rsidRPr="00011D59" w:rsidRDefault="009C24A4" w:rsidP="004F2922">
            <w:pPr>
              <w:pStyle w:val="aa"/>
              <w:ind w:firstLine="0"/>
              <w:jc w:val="center"/>
            </w:pPr>
            <w:r w:rsidRPr="00011D59">
              <w:rPr>
                <w:b/>
                <w:bCs/>
              </w:rPr>
              <w:t>Уровень доступа</w:t>
            </w:r>
          </w:p>
        </w:tc>
        <w:tc>
          <w:tcPr>
            <w:tcW w:w="3543" w:type="dxa"/>
          </w:tcPr>
          <w:p w14:paraId="6E51490F" w14:textId="77777777" w:rsidR="009C24A4" w:rsidRPr="00011D59" w:rsidRDefault="009C24A4" w:rsidP="004F2922">
            <w:pPr>
              <w:pStyle w:val="aa"/>
              <w:ind w:firstLine="0"/>
              <w:jc w:val="center"/>
            </w:pPr>
            <w:r w:rsidRPr="00011D59">
              <w:rPr>
                <w:b/>
                <w:bCs/>
              </w:rPr>
              <w:t>Аргументы</w:t>
            </w:r>
          </w:p>
        </w:tc>
        <w:tc>
          <w:tcPr>
            <w:tcW w:w="4359" w:type="dxa"/>
          </w:tcPr>
          <w:p w14:paraId="3F6CC028" w14:textId="77777777" w:rsidR="009C24A4" w:rsidRPr="00011D59" w:rsidRDefault="009C24A4" w:rsidP="004F2922">
            <w:pPr>
              <w:pStyle w:val="aa"/>
              <w:ind w:firstLine="0"/>
              <w:jc w:val="center"/>
            </w:pPr>
            <w:r w:rsidRPr="00011D59">
              <w:rPr>
                <w:b/>
                <w:bCs/>
              </w:rPr>
              <w:t>Назначение</w:t>
            </w:r>
          </w:p>
        </w:tc>
      </w:tr>
      <w:tr w:rsidR="009C24A4" w:rsidRPr="00011D59" w14:paraId="147410E0" w14:textId="77777777" w:rsidTr="004F2922">
        <w:tc>
          <w:tcPr>
            <w:tcW w:w="2830" w:type="dxa"/>
          </w:tcPr>
          <w:p w14:paraId="12854D6E" w14:textId="77777777" w:rsidR="009C24A4" w:rsidRPr="00011D59" w:rsidRDefault="009C24A4" w:rsidP="004F2922">
            <w:pPr>
              <w:pStyle w:val="aa"/>
              <w:ind w:firstLine="0"/>
            </w:pPr>
            <w:proofErr w:type="spellStart"/>
            <w:r w:rsidRPr="00011D59">
              <w:t>onCreateViewHolder</w:t>
            </w:r>
            <w:proofErr w:type="spellEnd"/>
          </w:p>
        </w:tc>
        <w:tc>
          <w:tcPr>
            <w:tcW w:w="1276" w:type="dxa"/>
          </w:tcPr>
          <w:p w14:paraId="1EF82897" w14:textId="77777777" w:rsidR="009C24A4" w:rsidRPr="00011D59" w:rsidRDefault="009C24A4" w:rsidP="004F2922">
            <w:pPr>
              <w:pStyle w:val="aa"/>
              <w:ind w:firstLine="0"/>
              <w:rPr>
                <w:lang w:val="en-US"/>
              </w:rPr>
            </w:pPr>
            <w:r w:rsidRPr="00011D59">
              <w:rPr>
                <w:lang w:val="en-US"/>
              </w:rPr>
              <w:t>My-View-Holder</w:t>
            </w:r>
          </w:p>
        </w:tc>
        <w:tc>
          <w:tcPr>
            <w:tcW w:w="2552" w:type="dxa"/>
          </w:tcPr>
          <w:p w14:paraId="3139E21A" w14:textId="77777777" w:rsidR="009C24A4" w:rsidRPr="00011D59" w:rsidRDefault="009C24A4" w:rsidP="004F2922">
            <w:pPr>
              <w:pStyle w:val="aa"/>
              <w:ind w:firstLine="0"/>
            </w:pPr>
            <w:r w:rsidRPr="00011D59">
              <w:rPr>
                <w:lang w:val="en-US"/>
              </w:rPr>
              <w:t>public</w:t>
            </w:r>
          </w:p>
        </w:tc>
        <w:tc>
          <w:tcPr>
            <w:tcW w:w="3543" w:type="dxa"/>
          </w:tcPr>
          <w:p w14:paraId="14A3D098" w14:textId="77777777" w:rsidR="009C24A4" w:rsidRPr="00011D59" w:rsidRDefault="009C24A4" w:rsidP="004F2922">
            <w:pPr>
              <w:pStyle w:val="aa"/>
              <w:ind w:firstLine="0"/>
            </w:pPr>
            <w:proofErr w:type="spellStart"/>
            <w:r w:rsidRPr="00011D59">
              <w:t>parent</w:t>
            </w:r>
            <w:proofErr w:type="spellEnd"/>
            <w:r w:rsidRPr="00011D59">
              <w:t xml:space="preserve">: </w:t>
            </w:r>
            <w:proofErr w:type="spellStart"/>
            <w:r w:rsidRPr="00011D59">
              <w:t>ViewGroup</w:t>
            </w:r>
            <w:proofErr w:type="spellEnd"/>
            <w:r w:rsidRPr="00011D59">
              <w:t xml:space="preserve">, </w:t>
            </w:r>
            <w:proofErr w:type="spellStart"/>
            <w:r w:rsidRPr="00011D59">
              <w:t>viewType</w:t>
            </w:r>
            <w:proofErr w:type="spellEnd"/>
            <w:r w:rsidRPr="00011D59">
              <w:t>: Int</w:t>
            </w:r>
          </w:p>
        </w:tc>
        <w:tc>
          <w:tcPr>
            <w:tcW w:w="4359" w:type="dxa"/>
          </w:tcPr>
          <w:p w14:paraId="6B862631" w14:textId="77777777" w:rsidR="009C24A4" w:rsidRPr="00011D59" w:rsidRDefault="009C24A4" w:rsidP="004F2922">
            <w:pPr>
              <w:pStyle w:val="aa"/>
              <w:ind w:firstLine="0"/>
            </w:pPr>
            <w:r w:rsidRPr="00011D59">
              <w:t xml:space="preserve">Инициализация списка </w:t>
            </w:r>
            <w:r w:rsidRPr="00011D59">
              <w:rPr>
                <w:lang w:val="en-US"/>
              </w:rPr>
              <w:t>R</w:t>
            </w:r>
            <w:proofErr w:type="spellStart"/>
            <w:r w:rsidRPr="00011D59">
              <w:t>ecycler</w:t>
            </w:r>
            <w:proofErr w:type="spellEnd"/>
            <w:r w:rsidRPr="00011D59">
              <w:t>-</w:t>
            </w:r>
            <w:r w:rsidRPr="00011D59">
              <w:rPr>
                <w:lang w:val="en-US"/>
              </w:rPr>
              <w:t>V</w:t>
            </w:r>
            <w:proofErr w:type="spellStart"/>
            <w:r w:rsidRPr="00011D59">
              <w:t>iew</w:t>
            </w:r>
            <w:proofErr w:type="spellEnd"/>
          </w:p>
        </w:tc>
      </w:tr>
      <w:tr w:rsidR="009C24A4" w:rsidRPr="00011D59" w14:paraId="481B25B1" w14:textId="77777777" w:rsidTr="004F2922">
        <w:tc>
          <w:tcPr>
            <w:tcW w:w="2830" w:type="dxa"/>
          </w:tcPr>
          <w:p w14:paraId="43B82A94" w14:textId="77777777" w:rsidR="009C24A4" w:rsidRPr="00011D59" w:rsidRDefault="009C24A4" w:rsidP="004F2922">
            <w:pPr>
              <w:pStyle w:val="aa"/>
              <w:ind w:firstLine="0"/>
            </w:pPr>
            <w:proofErr w:type="spellStart"/>
            <w:r w:rsidRPr="00011D59">
              <w:t>onBindViewHolder</w:t>
            </w:r>
            <w:proofErr w:type="spellEnd"/>
          </w:p>
        </w:tc>
        <w:tc>
          <w:tcPr>
            <w:tcW w:w="1276" w:type="dxa"/>
          </w:tcPr>
          <w:p w14:paraId="0B465B5E" w14:textId="77777777" w:rsidR="009C24A4" w:rsidRPr="00011D59" w:rsidRDefault="009C24A4" w:rsidP="004F2922">
            <w:pPr>
              <w:pStyle w:val="aa"/>
              <w:ind w:firstLine="0"/>
            </w:pPr>
            <w:r w:rsidRPr="00011D59">
              <w:rPr>
                <w:lang w:val="en-US"/>
              </w:rPr>
              <w:t>void</w:t>
            </w:r>
          </w:p>
        </w:tc>
        <w:tc>
          <w:tcPr>
            <w:tcW w:w="2552" w:type="dxa"/>
          </w:tcPr>
          <w:p w14:paraId="252BD255" w14:textId="77777777" w:rsidR="009C24A4" w:rsidRPr="00011D59" w:rsidRDefault="009C24A4" w:rsidP="004F2922">
            <w:pPr>
              <w:pStyle w:val="aa"/>
              <w:ind w:firstLine="0"/>
            </w:pPr>
            <w:r w:rsidRPr="00011D59">
              <w:rPr>
                <w:lang w:val="en-US"/>
              </w:rPr>
              <w:t>public</w:t>
            </w:r>
          </w:p>
        </w:tc>
        <w:tc>
          <w:tcPr>
            <w:tcW w:w="3543" w:type="dxa"/>
          </w:tcPr>
          <w:p w14:paraId="1D30CEAA" w14:textId="77777777" w:rsidR="009C24A4" w:rsidRPr="00011D59" w:rsidRDefault="009C24A4" w:rsidP="004F2922">
            <w:pPr>
              <w:pStyle w:val="aa"/>
              <w:ind w:firstLine="0"/>
            </w:pPr>
            <w:proofErr w:type="spellStart"/>
            <w:r w:rsidRPr="00011D59">
              <w:t>holder</w:t>
            </w:r>
            <w:proofErr w:type="spellEnd"/>
            <w:r w:rsidRPr="00011D59">
              <w:t xml:space="preserve">: </w:t>
            </w:r>
            <w:proofErr w:type="spellStart"/>
            <w:r w:rsidRPr="00011D59">
              <w:t>MyViewHolder</w:t>
            </w:r>
            <w:proofErr w:type="spellEnd"/>
            <w:r w:rsidRPr="00011D59">
              <w:t xml:space="preserve">, </w:t>
            </w:r>
            <w:proofErr w:type="spellStart"/>
            <w:r w:rsidRPr="00011D59">
              <w:t>position</w:t>
            </w:r>
            <w:proofErr w:type="spellEnd"/>
            <w:r w:rsidRPr="00011D59">
              <w:t>: Int</w:t>
            </w:r>
          </w:p>
        </w:tc>
        <w:tc>
          <w:tcPr>
            <w:tcW w:w="4359" w:type="dxa"/>
          </w:tcPr>
          <w:p w14:paraId="747503AE" w14:textId="77777777" w:rsidR="009C24A4" w:rsidRPr="00011D59" w:rsidRDefault="009C24A4" w:rsidP="004F2922">
            <w:pPr>
              <w:pStyle w:val="aa"/>
              <w:ind w:firstLine="0"/>
            </w:pPr>
            <w:r w:rsidRPr="00011D59">
              <w:t xml:space="preserve">Заполнение </w:t>
            </w:r>
            <w:proofErr w:type="spellStart"/>
            <w:r w:rsidRPr="00011D59">
              <w:t>RecyclerView</w:t>
            </w:r>
            <w:proofErr w:type="spellEnd"/>
            <w:r w:rsidRPr="00011D59">
              <w:t xml:space="preserve"> </w:t>
            </w:r>
            <w:proofErr w:type="gramStart"/>
            <w:r w:rsidRPr="00011D59">
              <w:t>дан-</w:t>
            </w:r>
            <w:proofErr w:type="spellStart"/>
            <w:r w:rsidRPr="00011D59">
              <w:t>ными</w:t>
            </w:r>
            <w:proofErr w:type="spellEnd"/>
            <w:proofErr w:type="gramEnd"/>
          </w:p>
        </w:tc>
      </w:tr>
      <w:tr w:rsidR="009C24A4" w:rsidRPr="00011D59" w14:paraId="7FE702DD" w14:textId="77777777" w:rsidTr="004F2922">
        <w:tc>
          <w:tcPr>
            <w:tcW w:w="2830" w:type="dxa"/>
          </w:tcPr>
          <w:p w14:paraId="5481DE54" w14:textId="77777777" w:rsidR="009C24A4" w:rsidRPr="00011D59" w:rsidRDefault="009C24A4" w:rsidP="004F2922">
            <w:pPr>
              <w:pStyle w:val="aa"/>
              <w:ind w:firstLine="0"/>
            </w:pPr>
            <w:proofErr w:type="spellStart"/>
            <w:r w:rsidRPr="00011D59">
              <w:t>getItemCount</w:t>
            </w:r>
            <w:proofErr w:type="spellEnd"/>
          </w:p>
        </w:tc>
        <w:tc>
          <w:tcPr>
            <w:tcW w:w="1276" w:type="dxa"/>
          </w:tcPr>
          <w:p w14:paraId="153B0CFE" w14:textId="77777777" w:rsidR="009C24A4" w:rsidRPr="00011D59" w:rsidRDefault="009C24A4" w:rsidP="004F2922">
            <w:pPr>
              <w:pStyle w:val="aa"/>
              <w:ind w:firstLine="0"/>
            </w:pPr>
            <w:r w:rsidRPr="00011D59">
              <w:rPr>
                <w:lang w:val="en-US"/>
              </w:rPr>
              <w:t>Int</w:t>
            </w:r>
          </w:p>
        </w:tc>
        <w:tc>
          <w:tcPr>
            <w:tcW w:w="2552" w:type="dxa"/>
          </w:tcPr>
          <w:p w14:paraId="156E22E6" w14:textId="77777777" w:rsidR="009C24A4" w:rsidRPr="00011D59" w:rsidRDefault="009C24A4" w:rsidP="004F2922">
            <w:pPr>
              <w:pStyle w:val="aa"/>
              <w:ind w:firstLine="0"/>
            </w:pPr>
            <w:r w:rsidRPr="00011D59">
              <w:rPr>
                <w:lang w:val="en-US"/>
              </w:rPr>
              <w:t>public</w:t>
            </w:r>
          </w:p>
        </w:tc>
        <w:tc>
          <w:tcPr>
            <w:tcW w:w="3543" w:type="dxa"/>
          </w:tcPr>
          <w:p w14:paraId="3D3D94FE" w14:textId="77777777" w:rsidR="009C24A4" w:rsidRPr="00011D59" w:rsidRDefault="009C24A4" w:rsidP="004F2922">
            <w:pPr>
              <w:pStyle w:val="aa"/>
              <w:ind w:firstLine="0"/>
              <w:jc w:val="center"/>
            </w:pPr>
            <w:r w:rsidRPr="00011D59">
              <w:t>–</w:t>
            </w:r>
          </w:p>
        </w:tc>
        <w:tc>
          <w:tcPr>
            <w:tcW w:w="4359" w:type="dxa"/>
          </w:tcPr>
          <w:p w14:paraId="7E899A07" w14:textId="77777777" w:rsidR="009C24A4" w:rsidRPr="00011D59" w:rsidRDefault="009C24A4" w:rsidP="004F2922">
            <w:pPr>
              <w:pStyle w:val="aa"/>
              <w:ind w:firstLine="0"/>
            </w:pPr>
            <w:r w:rsidRPr="00011D59">
              <w:t xml:space="preserve">Получение размера списка </w:t>
            </w:r>
            <w:r w:rsidRPr="00011D59">
              <w:rPr>
                <w:lang w:val="en-US"/>
              </w:rPr>
              <w:t>R</w:t>
            </w:r>
            <w:proofErr w:type="spellStart"/>
            <w:r w:rsidRPr="00011D59">
              <w:t>ecycler</w:t>
            </w:r>
            <w:proofErr w:type="spellEnd"/>
            <w:r w:rsidRPr="00011D59">
              <w:rPr>
                <w:lang w:val="en-US"/>
              </w:rPr>
              <w:t>V</w:t>
            </w:r>
            <w:proofErr w:type="spellStart"/>
            <w:r w:rsidRPr="00011D59">
              <w:t>iew</w:t>
            </w:r>
            <w:proofErr w:type="spellEnd"/>
          </w:p>
        </w:tc>
      </w:tr>
    </w:tbl>
    <w:p w14:paraId="550BE3E0" w14:textId="77777777" w:rsidR="00AB6A11" w:rsidRDefault="00AB6A11" w:rsidP="009C24A4">
      <w:pPr>
        <w:rPr>
          <w:rFonts w:ascii="Times New Roman" w:hAnsi="Times New Roman"/>
          <w:color w:val="000000" w:themeColor="text1"/>
          <w:sz w:val="28"/>
          <w:lang w:eastAsia="ru-RU"/>
        </w:rPr>
      </w:pPr>
    </w:p>
    <w:p w14:paraId="47C33508" w14:textId="77777777" w:rsidR="00AB6A11" w:rsidRPr="00AB6A11" w:rsidRDefault="00AB6A11" w:rsidP="00AB6A11">
      <w:pPr>
        <w:rPr>
          <w:rFonts w:ascii="Times New Roman" w:hAnsi="Times New Roman"/>
          <w:sz w:val="28"/>
          <w:lang w:eastAsia="ru-RU"/>
        </w:rPr>
      </w:pPr>
    </w:p>
    <w:p w14:paraId="76E5C627" w14:textId="77777777" w:rsidR="00AB6A11" w:rsidRDefault="00AB6A11" w:rsidP="00AB6A11">
      <w:pPr>
        <w:rPr>
          <w:rFonts w:ascii="Times New Roman" w:hAnsi="Times New Roman"/>
          <w:color w:val="000000" w:themeColor="text1"/>
          <w:sz w:val="28"/>
          <w:lang w:eastAsia="ru-RU"/>
        </w:rPr>
      </w:pPr>
    </w:p>
    <w:p w14:paraId="5D6A24F1" w14:textId="77777777" w:rsidR="00AB6A11" w:rsidRPr="00AB6A11" w:rsidRDefault="00AB6A11" w:rsidP="00AB6A11">
      <w:pPr>
        <w:rPr>
          <w:rFonts w:ascii="Times New Roman" w:hAnsi="Times New Roman"/>
          <w:sz w:val="28"/>
          <w:lang w:eastAsia="ru-RU"/>
        </w:rPr>
        <w:sectPr w:rsidR="00AB6A11" w:rsidRPr="00AB6A11" w:rsidSect="00AB6A11">
          <w:type w:val="continuous"/>
          <w:pgSz w:w="16838" w:h="11906" w:orient="landscape"/>
          <w:pgMar w:top="1701" w:right="1134" w:bottom="850" w:left="1134" w:header="708" w:footer="708" w:gutter="0"/>
          <w:cols w:space="708"/>
          <w:titlePg/>
          <w:docGrid w:linePitch="360"/>
        </w:sectPr>
      </w:pPr>
    </w:p>
    <w:p w14:paraId="7D367138" w14:textId="6ECD9179" w:rsidR="009C24A4" w:rsidRPr="00011D59" w:rsidRDefault="00324C34" w:rsidP="009C24A4">
      <w:pPr>
        <w:pStyle w:val="aa"/>
        <w:ind w:firstLine="0"/>
      </w:pPr>
      <w:r w:rsidRPr="00011D59">
        <w:lastRenderedPageBreak/>
        <w:t>Таблица Б.</w:t>
      </w:r>
      <w:r w:rsidR="009C24A4" w:rsidRPr="00011D59">
        <w:t xml:space="preserve">12 – Спецификация класса </w:t>
      </w:r>
      <w:proofErr w:type="spellStart"/>
      <w:r w:rsidR="009C24A4" w:rsidRPr="00011D59">
        <w:t>EventResponsibleAdapter</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011D59" w14:paraId="094565EB" w14:textId="77777777" w:rsidTr="004F2922">
        <w:tc>
          <w:tcPr>
            <w:tcW w:w="2830" w:type="dxa"/>
          </w:tcPr>
          <w:p w14:paraId="2CA26EA0" w14:textId="77777777" w:rsidR="009C24A4" w:rsidRPr="00011D59" w:rsidRDefault="009C24A4" w:rsidP="004F2922">
            <w:pPr>
              <w:pStyle w:val="aa"/>
              <w:ind w:firstLine="0"/>
              <w:jc w:val="center"/>
            </w:pPr>
            <w:r w:rsidRPr="00011D59">
              <w:rPr>
                <w:b/>
                <w:bCs/>
              </w:rPr>
              <w:t>Название</w:t>
            </w:r>
          </w:p>
        </w:tc>
        <w:tc>
          <w:tcPr>
            <w:tcW w:w="1276" w:type="dxa"/>
          </w:tcPr>
          <w:p w14:paraId="6E7ABE93" w14:textId="77777777" w:rsidR="009C24A4" w:rsidRPr="00011D59" w:rsidRDefault="009C24A4" w:rsidP="004F2922">
            <w:pPr>
              <w:pStyle w:val="aa"/>
              <w:ind w:firstLine="0"/>
              <w:jc w:val="center"/>
            </w:pPr>
            <w:r w:rsidRPr="00011D59">
              <w:rPr>
                <w:b/>
                <w:bCs/>
              </w:rPr>
              <w:t>Тип</w:t>
            </w:r>
          </w:p>
        </w:tc>
        <w:tc>
          <w:tcPr>
            <w:tcW w:w="2552" w:type="dxa"/>
          </w:tcPr>
          <w:p w14:paraId="75EDEE0F" w14:textId="77777777" w:rsidR="009C24A4" w:rsidRPr="00011D59" w:rsidRDefault="009C24A4" w:rsidP="004F2922">
            <w:pPr>
              <w:pStyle w:val="aa"/>
              <w:ind w:firstLine="0"/>
              <w:jc w:val="center"/>
            </w:pPr>
            <w:r w:rsidRPr="00011D59">
              <w:rPr>
                <w:b/>
                <w:bCs/>
              </w:rPr>
              <w:t>Уровень доступа</w:t>
            </w:r>
          </w:p>
        </w:tc>
        <w:tc>
          <w:tcPr>
            <w:tcW w:w="3543" w:type="dxa"/>
          </w:tcPr>
          <w:p w14:paraId="43D29B94" w14:textId="77777777" w:rsidR="009C24A4" w:rsidRPr="00011D59" w:rsidRDefault="009C24A4" w:rsidP="004F2922">
            <w:pPr>
              <w:pStyle w:val="aa"/>
              <w:ind w:firstLine="0"/>
              <w:jc w:val="center"/>
            </w:pPr>
            <w:r w:rsidRPr="00011D59">
              <w:rPr>
                <w:b/>
                <w:bCs/>
              </w:rPr>
              <w:t>Аргументы</w:t>
            </w:r>
          </w:p>
        </w:tc>
        <w:tc>
          <w:tcPr>
            <w:tcW w:w="4359" w:type="dxa"/>
          </w:tcPr>
          <w:p w14:paraId="01A7466D" w14:textId="77777777" w:rsidR="009C24A4" w:rsidRPr="00011D59" w:rsidRDefault="009C24A4" w:rsidP="004F2922">
            <w:pPr>
              <w:pStyle w:val="aa"/>
              <w:ind w:firstLine="0"/>
              <w:jc w:val="center"/>
            </w:pPr>
            <w:r w:rsidRPr="00011D59">
              <w:rPr>
                <w:b/>
                <w:bCs/>
              </w:rPr>
              <w:t>Назначение</w:t>
            </w:r>
          </w:p>
        </w:tc>
      </w:tr>
      <w:tr w:rsidR="009C24A4" w:rsidRPr="00011D59" w14:paraId="0002048E" w14:textId="77777777" w:rsidTr="004F2922">
        <w:tc>
          <w:tcPr>
            <w:tcW w:w="2830" w:type="dxa"/>
          </w:tcPr>
          <w:p w14:paraId="4663A331" w14:textId="77777777" w:rsidR="009C24A4" w:rsidRPr="00011D59" w:rsidRDefault="009C24A4" w:rsidP="004F2922">
            <w:pPr>
              <w:pStyle w:val="aa"/>
              <w:ind w:firstLine="0"/>
            </w:pPr>
            <w:proofErr w:type="spellStart"/>
            <w:r w:rsidRPr="00011D59">
              <w:t>onCreateViewHolder</w:t>
            </w:r>
            <w:proofErr w:type="spellEnd"/>
          </w:p>
        </w:tc>
        <w:tc>
          <w:tcPr>
            <w:tcW w:w="1276" w:type="dxa"/>
          </w:tcPr>
          <w:p w14:paraId="77786454" w14:textId="77777777" w:rsidR="009C24A4" w:rsidRPr="00011D59" w:rsidRDefault="009C24A4" w:rsidP="004F2922">
            <w:pPr>
              <w:pStyle w:val="aa"/>
              <w:ind w:firstLine="0"/>
            </w:pPr>
            <w:r w:rsidRPr="00011D59">
              <w:rPr>
                <w:lang w:val="en-US"/>
              </w:rPr>
              <w:t>My-View-Holder</w:t>
            </w:r>
          </w:p>
        </w:tc>
        <w:tc>
          <w:tcPr>
            <w:tcW w:w="2552" w:type="dxa"/>
          </w:tcPr>
          <w:p w14:paraId="60ADE4A6" w14:textId="77777777" w:rsidR="009C24A4" w:rsidRPr="00011D59" w:rsidRDefault="009C24A4" w:rsidP="004F2922">
            <w:pPr>
              <w:pStyle w:val="aa"/>
              <w:ind w:firstLine="0"/>
            </w:pPr>
            <w:r w:rsidRPr="00011D59">
              <w:rPr>
                <w:lang w:val="en-US"/>
              </w:rPr>
              <w:t>public</w:t>
            </w:r>
          </w:p>
        </w:tc>
        <w:tc>
          <w:tcPr>
            <w:tcW w:w="3543" w:type="dxa"/>
          </w:tcPr>
          <w:p w14:paraId="0A299125" w14:textId="77777777" w:rsidR="009C24A4" w:rsidRPr="00011D59" w:rsidRDefault="009C24A4" w:rsidP="004F2922">
            <w:pPr>
              <w:pStyle w:val="aa"/>
              <w:ind w:firstLine="0"/>
            </w:pPr>
            <w:proofErr w:type="spellStart"/>
            <w:r w:rsidRPr="00011D59">
              <w:t>parent</w:t>
            </w:r>
            <w:proofErr w:type="spellEnd"/>
            <w:r w:rsidRPr="00011D59">
              <w:t xml:space="preserve">: </w:t>
            </w:r>
            <w:proofErr w:type="spellStart"/>
            <w:r w:rsidRPr="00011D59">
              <w:t>ViewGroup</w:t>
            </w:r>
            <w:proofErr w:type="spellEnd"/>
            <w:r w:rsidRPr="00011D59">
              <w:t xml:space="preserve">, </w:t>
            </w:r>
            <w:proofErr w:type="spellStart"/>
            <w:r w:rsidRPr="00011D59">
              <w:t>viewType</w:t>
            </w:r>
            <w:proofErr w:type="spellEnd"/>
            <w:r w:rsidRPr="00011D59">
              <w:t>: Int</w:t>
            </w:r>
          </w:p>
        </w:tc>
        <w:tc>
          <w:tcPr>
            <w:tcW w:w="4359" w:type="dxa"/>
          </w:tcPr>
          <w:p w14:paraId="77B1EDF0" w14:textId="77777777" w:rsidR="009C24A4" w:rsidRPr="00011D59" w:rsidRDefault="009C24A4" w:rsidP="004F2922">
            <w:pPr>
              <w:pStyle w:val="aa"/>
              <w:ind w:firstLine="0"/>
            </w:pPr>
            <w:r w:rsidRPr="00011D59">
              <w:t xml:space="preserve">Инициализация списка </w:t>
            </w:r>
            <w:r w:rsidRPr="00011D59">
              <w:rPr>
                <w:lang w:val="en-US"/>
              </w:rPr>
              <w:t>R</w:t>
            </w:r>
            <w:proofErr w:type="spellStart"/>
            <w:r w:rsidRPr="00011D59">
              <w:t>ecycler</w:t>
            </w:r>
            <w:proofErr w:type="spellEnd"/>
            <w:r w:rsidRPr="00011D59">
              <w:t>-</w:t>
            </w:r>
            <w:r w:rsidRPr="00011D59">
              <w:rPr>
                <w:lang w:val="en-US"/>
              </w:rPr>
              <w:t>V</w:t>
            </w:r>
            <w:proofErr w:type="spellStart"/>
            <w:r w:rsidRPr="00011D59">
              <w:t>iew</w:t>
            </w:r>
            <w:proofErr w:type="spellEnd"/>
          </w:p>
        </w:tc>
      </w:tr>
      <w:tr w:rsidR="009C24A4" w:rsidRPr="00011D59" w14:paraId="41098207" w14:textId="77777777" w:rsidTr="004F2922">
        <w:tc>
          <w:tcPr>
            <w:tcW w:w="2830" w:type="dxa"/>
          </w:tcPr>
          <w:p w14:paraId="68757282" w14:textId="77777777" w:rsidR="009C24A4" w:rsidRPr="00011D59" w:rsidRDefault="009C24A4" w:rsidP="004F2922">
            <w:pPr>
              <w:pStyle w:val="aa"/>
              <w:ind w:firstLine="0"/>
            </w:pPr>
            <w:proofErr w:type="spellStart"/>
            <w:r w:rsidRPr="00011D59">
              <w:t>onBindViewHolder</w:t>
            </w:r>
            <w:proofErr w:type="spellEnd"/>
          </w:p>
        </w:tc>
        <w:tc>
          <w:tcPr>
            <w:tcW w:w="1276" w:type="dxa"/>
          </w:tcPr>
          <w:p w14:paraId="7CB6C489" w14:textId="77777777" w:rsidR="009C24A4" w:rsidRPr="00011D59" w:rsidRDefault="009C24A4" w:rsidP="004F2922">
            <w:pPr>
              <w:pStyle w:val="aa"/>
              <w:ind w:firstLine="0"/>
            </w:pPr>
            <w:r w:rsidRPr="00011D59">
              <w:rPr>
                <w:lang w:val="en-US"/>
              </w:rPr>
              <w:t>void</w:t>
            </w:r>
          </w:p>
        </w:tc>
        <w:tc>
          <w:tcPr>
            <w:tcW w:w="2552" w:type="dxa"/>
          </w:tcPr>
          <w:p w14:paraId="0A9EA546" w14:textId="77777777" w:rsidR="009C24A4" w:rsidRPr="00011D59" w:rsidRDefault="009C24A4" w:rsidP="004F2922">
            <w:pPr>
              <w:pStyle w:val="aa"/>
              <w:ind w:firstLine="0"/>
            </w:pPr>
            <w:r w:rsidRPr="00011D59">
              <w:rPr>
                <w:lang w:val="en-US"/>
              </w:rPr>
              <w:t>public</w:t>
            </w:r>
          </w:p>
        </w:tc>
        <w:tc>
          <w:tcPr>
            <w:tcW w:w="3543" w:type="dxa"/>
          </w:tcPr>
          <w:p w14:paraId="03371852" w14:textId="77777777" w:rsidR="009C24A4" w:rsidRPr="00011D59" w:rsidRDefault="009C24A4" w:rsidP="004F2922">
            <w:pPr>
              <w:pStyle w:val="aa"/>
              <w:ind w:firstLine="0"/>
            </w:pPr>
            <w:proofErr w:type="spellStart"/>
            <w:r w:rsidRPr="00011D59">
              <w:t>holder</w:t>
            </w:r>
            <w:proofErr w:type="spellEnd"/>
            <w:r w:rsidRPr="00011D59">
              <w:t xml:space="preserve">: </w:t>
            </w:r>
            <w:proofErr w:type="spellStart"/>
            <w:r w:rsidRPr="00011D59">
              <w:t>MyViewHolder</w:t>
            </w:r>
            <w:proofErr w:type="spellEnd"/>
            <w:r w:rsidRPr="00011D59">
              <w:t xml:space="preserve">, </w:t>
            </w:r>
            <w:proofErr w:type="spellStart"/>
            <w:r w:rsidRPr="00011D59">
              <w:t>position</w:t>
            </w:r>
            <w:proofErr w:type="spellEnd"/>
            <w:r w:rsidRPr="00011D59">
              <w:t>: Int</w:t>
            </w:r>
          </w:p>
        </w:tc>
        <w:tc>
          <w:tcPr>
            <w:tcW w:w="4359" w:type="dxa"/>
          </w:tcPr>
          <w:p w14:paraId="73ACA381" w14:textId="77777777" w:rsidR="009C24A4" w:rsidRPr="00011D59" w:rsidRDefault="009C24A4" w:rsidP="004F2922">
            <w:pPr>
              <w:pStyle w:val="aa"/>
              <w:ind w:firstLine="0"/>
            </w:pPr>
            <w:r w:rsidRPr="00011D59">
              <w:t xml:space="preserve">Заполнение </w:t>
            </w:r>
            <w:proofErr w:type="spellStart"/>
            <w:r w:rsidRPr="00011D59">
              <w:t>RecyclerView</w:t>
            </w:r>
            <w:proofErr w:type="spellEnd"/>
            <w:r w:rsidRPr="00011D59">
              <w:t xml:space="preserve"> </w:t>
            </w:r>
            <w:proofErr w:type="gramStart"/>
            <w:r w:rsidRPr="00011D59">
              <w:t>дан-</w:t>
            </w:r>
            <w:proofErr w:type="spellStart"/>
            <w:r w:rsidRPr="00011D59">
              <w:t>ными</w:t>
            </w:r>
            <w:proofErr w:type="spellEnd"/>
            <w:proofErr w:type="gramEnd"/>
          </w:p>
        </w:tc>
      </w:tr>
      <w:tr w:rsidR="009C24A4" w:rsidRPr="00011D59" w14:paraId="7E2A2D7B" w14:textId="77777777" w:rsidTr="004F2922">
        <w:tc>
          <w:tcPr>
            <w:tcW w:w="2830" w:type="dxa"/>
          </w:tcPr>
          <w:p w14:paraId="24CE222F" w14:textId="77777777" w:rsidR="009C24A4" w:rsidRPr="00011D59" w:rsidRDefault="009C24A4" w:rsidP="004F2922">
            <w:pPr>
              <w:pStyle w:val="aa"/>
              <w:ind w:firstLine="0"/>
            </w:pPr>
            <w:proofErr w:type="spellStart"/>
            <w:r w:rsidRPr="00011D59">
              <w:t>getItemCount</w:t>
            </w:r>
            <w:proofErr w:type="spellEnd"/>
          </w:p>
        </w:tc>
        <w:tc>
          <w:tcPr>
            <w:tcW w:w="1276" w:type="dxa"/>
          </w:tcPr>
          <w:p w14:paraId="13021E2C" w14:textId="77777777" w:rsidR="009C24A4" w:rsidRPr="00011D59" w:rsidRDefault="009C24A4" w:rsidP="004F2922">
            <w:pPr>
              <w:pStyle w:val="aa"/>
              <w:ind w:firstLine="0"/>
            </w:pPr>
            <w:r w:rsidRPr="00011D59">
              <w:rPr>
                <w:lang w:val="en-US"/>
              </w:rPr>
              <w:t>Int</w:t>
            </w:r>
          </w:p>
        </w:tc>
        <w:tc>
          <w:tcPr>
            <w:tcW w:w="2552" w:type="dxa"/>
          </w:tcPr>
          <w:p w14:paraId="534C4132" w14:textId="77777777" w:rsidR="009C24A4" w:rsidRPr="00011D59" w:rsidRDefault="009C24A4" w:rsidP="004F2922">
            <w:pPr>
              <w:pStyle w:val="aa"/>
              <w:ind w:firstLine="0"/>
            </w:pPr>
            <w:r w:rsidRPr="00011D59">
              <w:rPr>
                <w:lang w:val="en-US"/>
              </w:rPr>
              <w:t>public</w:t>
            </w:r>
          </w:p>
        </w:tc>
        <w:tc>
          <w:tcPr>
            <w:tcW w:w="3543" w:type="dxa"/>
          </w:tcPr>
          <w:p w14:paraId="2F6DF262" w14:textId="77777777" w:rsidR="009C24A4" w:rsidRPr="00011D59" w:rsidRDefault="009C24A4" w:rsidP="004F2922">
            <w:pPr>
              <w:pStyle w:val="aa"/>
              <w:ind w:firstLine="0"/>
              <w:jc w:val="center"/>
            </w:pPr>
            <w:r w:rsidRPr="00011D59">
              <w:t>–</w:t>
            </w:r>
          </w:p>
        </w:tc>
        <w:tc>
          <w:tcPr>
            <w:tcW w:w="4359" w:type="dxa"/>
          </w:tcPr>
          <w:p w14:paraId="27F85D90" w14:textId="77777777" w:rsidR="009C24A4" w:rsidRPr="00011D59" w:rsidRDefault="009C24A4" w:rsidP="004F2922">
            <w:pPr>
              <w:pStyle w:val="aa"/>
              <w:ind w:firstLine="0"/>
            </w:pPr>
            <w:r w:rsidRPr="00011D59">
              <w:t xml:space="preserve">Получение размера списка </w:t>
            </w:r>
            <w:r w:rsidRPr="00011D59">
              <w:rPr>
                <w:lang w:val="en-US"/>
              </w:rPr>
              <w:t>R</w:t>
            </w:r>
            <w:proofErr w:type="spellStart"/>
            <w:r w:rsidRPr="00011D59">
              <w:t>ecycler</w:t>
            </w:r>
            <w:proofErr w:type="spellEnd"/>
            <w:r w:rsidRPr="00011D59">
              <w:rPr>
                <w:lang w:val="en-US"/>
              </w:rPr>
              <w:t>V</w:t>
            </w:r>
            <w:proofErr w:type="spellStart"/>
            <w:r w:rsidRPr="00011D59">
              <w:t>iew</w:t>
            </w:r>
            <w:proofErr w:type="spellEnd"/>
          </w:p>
        </w:tc>
      </w:tr>
    </w:tbl>
    <w:p w14:paraId="331FD586" w14:textId="77777777" w:rsidR="009C24A4" w:rsidRPr="00011D59" w:rsidRDefault="009C24A4" w:rsidP="009C24A4">
      <w:pPr>
        <w:pStyle w:val="aa"/>
      </w:pPr>
    </w:p>
    <w:p w14:paraId="67CA3D13" w14:textId="056F5A67" w:rsidR="009C24A4" w:rsidRPr="00011D59" w:rsidRDefault="00324C34" w:rsidP="009C24A4">
      <w:pPr>
        <w:pStyle w:val="aa"/>
        <w:ind w:firstLine="0"/>
      </w:pPr>
      <w:r w:rsidRPr="00011D59">
        <w:t>Таблица Б.</w:t>
      </w:r>
      <w:r w:rsidR="009C24A4" w:rsidRPr="00011D59">
        <w:t xml:space="preserve">13 – Спецификация класса </w:t>
      </w:r>
      <w:proofErr w:type="spellStart"/>
      <w:r w:rsidR="009C24A4" w:rsidRPr="00011D59">
        <w:t>MyEventAdapter</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011D59" w14:paraId="7DB50E50" w14:textId="77777777" w:rsidTr="004F2922">
        <w:tc>
          <w:tcPr>
            <w:tcW w:w="2830" w:type="dxa"/>
          </w:tcPr>
          <w:p w14:paraId="5495E9D4" w14:textId="77777777" w:rsidR="009C24A4" w:rsidRPr="00011D59" w:rsidRDefault="009C24A4" w:rsidP="004F2922">
            <w:pPr>
              <w:pStyle w:val="aa"/>
              <w:ind w:firstLine="0"/>
              <w:jc w:val="center"/>
            </w:pPr>
            <w:r w:rsidRPr="00011D59">
              <w:rPr>
                <w:b/>
                <w:bCs/>
              </w:rPr>
              <w:t>Название</w:t>
            </w:r>
          </w:p>
        </w:tc>
        <w:tc>
          <w:tcPr>
            <w:tcW w:w="1276" w:type="dxa"/>
          </w:tcPr>
          <w:p w14:paraId="16384163" w14:textId="77777777" w:rsidR="009C24A4" w:rsidRPr="00011D59" w:rsidRDefault="009C24A4" w:rsidP="004F2922">
            <w:pPr>
              <w:pStyle w:val="aa"/>
              <w:ind w:firstLine="0"/>
              <w:jc w:val="center"/>
            </w:pPr>
            <w:r w:rsidRPr="00011D59">
              <w:rPr>
                <w:b/>
                <w:bCs/>
              </w:rPr>
              <w:t>Тип</w:t>
            </w:r>
          </w:p>
        </w:tc>
        <w:tc>
          <w:tcPr>
            <w:tcW w:w="2552" w:type="dxa"/>
          </w:tcPr>
          <w:p w14:paraId="07311E81" w14:textId="77777777" w:rsidR="009C24A4" w:rsidRPr="00011D59" w:rsidRDefault="009C24A4" w:rsidP="004F2922">
            <w:pPr>
              <w:pStyle w:val="aa"/>
              <w:ind w:firstLine="0"/>
              <w:jc w:val="center"/>
            </w:pPr>
            <w:r w:rsidRPr="00011D59">
              <w:rPr>
                <w:b/>
                <w:bCs/>
              </w:rPr>
              <w:t>Уровень доступа</w:t>
            </w:r>
          </w:p>
        </w:tc>
        <w:tc>
          <w:tcPr>
            <w:tcW w:w="3543" w:type="dxa"/>
          </w:tcPr>
          <w:p w14:paraId="026BDC6F" w14:textId="77777777" w:rsidR="009C24A4" w:rsidRPr="00011D59" w:rsidRDefault="009C24A4" w:rsidP="004F2922">
            <w:pPr>
              <w:pStyle w:val="aa"/>
              <w:ind w:firstLine="0"/>
              <w:jc w:val="center"/>
            </w:pPr>
            <w:r w:rsidRPr="00011D59">
              <w:rPr>
                <w:b/>
                <w:bCs/>
              </w:rPr>
              <w:t>Аргументы</w:t>
            </w:r>
          </w:p>
        </w:tc>
        <w:tc>
          <w:tcPr>
            <w:tcW w:w="4359" w:type="dxa"/>
          </w:tcPr>
          <w:p w14:paraId="7EF4502F" w14:textId="77777777" w:rsidR="009C24A4" w:rsidRPr="00011D59" w:rsidRDefault="009C24A4" w:rsidP="004F2922">
            <w:pPr>
              <w:pStyle w:val="aa"/>
              <w:ind w:firstLine="0"/>
              <w:jc w:val="center"/>
            </w:pPr>
            <w:r w:rsidRPr="00011D59">
              <w:rPr>
                <w:b/>
                <w:bCs/>
              </w:rPr>
              <w:t>Назначение</w:t>
            </w:r>
          </w:p>
        </w:tc>
      </w:tr>
      <w:tr w:rsidR="009C24A4" w:rsidRPr="00011D59" w14:paraId="4D32DE03" w14:textId="77777777" w:rsidTr="004F2922">
        <w:tc>
          <w:tcPr>
            <w:tcW w:w="2830" w:type="dxa"/>
          </w:tcPr>
          <w:p w14:paraId="25F311EB" w14:textId="77777777" w:rsidR="009C24A4" w:rsidRPr="00011D59" w:rsidRDefault="009C24A4" w:rsidP="004F2922">
            <w:pPr>
              <w:pStyle w:val="aa"/>
              <w:ind w:firstLine="0"/>
            </w:pPr>
            <w:proofErr w:type="spellStart"/>
            <w:r w:rsidRPr="00011D59">
              <w:t>onCreateViewHolder</w:t>
            </w:r>
            <w:proofErr w:type="spellEnd"/>
          </w:p>
        </w:tc>
        <w:tc>
          <w:tcPr>
            <w:tcW w:w="1276" w:type="dxa"/>
          </w:tcPr>
          <w:p w14:paraId="79032BC6" w14:textId="77777777" w:rsidR="009C24A4" w:rsidRPr="00011D59" w:rsidRDefault="009C24A4" w:rsidP="004F2922">
            <w:pPr>
              <w:pStyle w:val="aa"/>
              <w:ind w:firstLine="0"/>
            </w:pPr>
            <w:r w:rsidRPr="00011D59">
              <w:rPr>
                <w:lang w:val="en-US"/>
              </w:rPr>
              <w:t>My-View-Holder</w:t>
            </w:r>
          </w:p>
        </w:tc>
        <w:tc>
          <w:tcPr>
            <w:tcW w:w="2552" w:type="dxa"/>
          </w:tcPr>
          <w:p w14:paraId="09B34F1B" w14:textId="77777777" w:rsidR="009C24A4" w:rsidRPr="00011D59" w:rsidRDefault="009C24A4" w:rsidP="004F2922">
            <w:pPr>
              <w:pStyle w:val="aa"/>
              <w:ind w:firstLine="0"/>
            </w:pPr>
            <w:r w:rsidRPr="00011D59">
              <w:rPr>
                <w:lang w:val="en-US"/>
              </w:rPr>
              <w:t>public</w:t>
            </w:r>
          </w:p>
        </w:tc>
        <w:tc>
          <w:tcPr>
            <w:tcW w:w="3543" w:type="dxa"/>
          </w:tcPr>
          <w:p w14:paraId="3EEE822B" w14:textId="77777777" w:rsidR="009C24A4" w:rsidRPr="00011D59" w:rsidRDefault="009C24A4" w:rsidP="004F2922">
            <w:pPr>
              <w:pStyle w:val="aa"/>
              <w:ind w:firstLine="0"/>
            </w:pPr>
            <w:proofErr w:type="spellStart"/>
            <w:r w:rsidRPr="00011D59">
              <w:t>parent</w:t>
            </w:r>
            <w:proofErr w:type="spellEnd"/>
            <w:r w:rsidRPr="00011D59">
              <w:t xml:space="preserve">: </w:t>
            </w:r>
            <w:proofErr w:type="spellStart"/>
            <w:r w:rsidRPr="00011D59">
              <w:t>ViewGroup</w:t>
            </w:r>
            <w:proofErr w:type="spellEnd"/>
            <w:r w:rsidRPr="00011D59">
              <w:t xml:space="preserve">, </w:t>
            </w:r>
            <w:proofErr w:type="spellStart"/>
            <w:r w:rsidRPr="00011D59">
              <w:t>viewType</w:t>
            </w:r>
            <w:proofErr w:type="spellEnd"/>
            <w:r w:rsidRPr="00011D59">
              <w:t>: Int</w:t>
            </w:r>
          </w:p>
        </w:tc>
        <w:tc>
          <w:tcPr>
            <w:tcW w:w="4359" w:type="dxa"/>
          </w:tcPr>
          <w:p w14:paraId="5F0490C6" w14:textId="77777777" w:rsidR="009C24A4" w:rsidRPr="00011D59" w:rsidRDefault="009C24A4" w:rsidP="004F2922">
            <w:pPr>
              <w:pStyle w:val="aa"/>
              <w:ind w:firstLine="0"/>
            </w:pPr>
            <w:r w:rsidRPr="00011D59">
              <w:t xml:space="preserve">Инициализация списка </w:t>
            </w:r>
            <w:r w:rsidRPr="00011D59">
              <w:rPr>
                <w:lang w:val="en-US"/>
              </w:rPr>
              <w:t>R</w:t>
            </w:r>
            <w:proofErr w:type="spellStart"/>
            <w:r w:rsidRPr="00011D59">
              <w:t>ecycler</w:t>
            </w:r>
            <w:proofErr w:type="spellEnd"/>
            <w:r w:rsidRPr="00011D59">
              <w:t>-</w:t>
            </w:r>
            <w:r w:rsidRPr="00011D59">
              <w:rPr>
                <w:lang w:val="en-US"/>
              </w:rPr>
              <w:t>V</w:t>
            </w:r>
            <w:proofErr w:type="spellStart"/>
            <w:r w:rsidRPr="00011D59">
              <w:t>iew</w:t>
            </w:r>
            <w:proofErr w:type="spellEnd"/>
          </w:p>
        </w:tc>
      </w:tr>
      <w:tr w:rsidR="009C24A4" w:rsidRPr="00011D59" w14:paraId="71BD8979" w14:textId="77777777" w:rsidTr="004F2922">
        <w:tc>
          <w:tcPr>
            <w:tcW w:w="2830" w:type="dxa"/>
          </w:tcPr>
          <w:p w14:paraId="337BEA03" w14:textId="77777777" w:rsidR="009C24A4" w:rsidRPr="00011D59" w:rsidRDefault="009C24A4" w:rsidP="004F2922">
            <w:pPr>
              <w:pStyle w:val="aa"/>
              <w:ind w:firstLine="0"/>
            </w:pPr>
            <w:proofErr w:type="spellStart"/>
            <w:r w:rsidRPr="00011D59">
              <w:t>onBindViewHolder</w:t>
            </w:r>
            <w:proofErr w:type="spellEnd"/>
          </w:p>
        </w:tc>
        <w:tc>
          <w:tcPr>
            <w:tcW w:w="1276" w:type="dxa"/>
          </w:tcPr>
          <w:p w14:paraId="33CD5586" w14:textId="77777777" w:rsidR="009C24A4" w:rsidRPr="00011D59" w:rsidRDefault="009C24A4" w:rsidP="004F2922">
            <w:pPr>
              <w:pStyle w:val="aa"/>
              <w:ind w:firstLine="0"/>
            </w:pPr>
            <w:r w:rsidRPr="00011D59">
              <w:rPr>
                <w:lang w:val="en-US"/>
              </w:rPr>
              <w:t>void</w:t>
            </w:r>
          </w:p>
        </w:tc>
        <w:tc>
          <w:tcPr>
            <w:tcW w:w="2552" w:type="dxa"/>
          </w:tcPr>
          <w:p w14:paraId="6756C6C0" w14:textId="77777777" w:rsidR="009C24A4" w:rsidRPr="00011D59" w:rsidRDefault="009C24A4" w:rsidP="004F2922">
            <w:pPr>
              <w:pStyle w:val="aa"/>
              <w:ind w:firstLine="0"/>
            </w:pPr>
            <w:r w:rsidRPr="00011D59">
              <w:rPr>
                <w:lang w:val="en-US"/>
              </w:rPr>
              <w:t>public</w:t>
            </w:r>
          </w:p>
        </w:tc>
        <w:tc>
          <w:tcPr>
            <w:tcW w:w="3543" w:type="dxa"/>
          </w:tcPr>
          <w:p w14:paraId="0713A220" w14:textId="77777777" w:rsidR="009C24A4" w:rsidRPr="00011D59" w:rsidRDefault="009C24A4" w:rsidP="004F2922">
            <w:pPr>
              <w:pStyle w:val="aa"/>
              <w:ind w:firstLine="0"/>
            </w:pPr>
            <w:proofErr w:type="spellStart"/>
            <w:r w:rsidRPr="00011D59">
              <w:t>holder</w:t>
            </w:r>
            <w:proofErr w:type="spellEnd"/>
            <w:r w:rsidRPr="00011D59">
              <w:t xml:space="preserve">: </w:t>
            </w:r>
            <w:proofErr w:type="spellStart"/>
            <w:r w:rsidRPr="00011D59">
              <w:t>MyViewHolder</w:t>
            </w:r>
            <w:proofErr w:type="spellEnd"/>
            <w:r w:rsidRPr="00011D59">
              <w:t xml:space="preserve">, </w:t>
            </w:r>
            <w:proofErr w:type="spellStart"/>
            <w:r w:rsidRPr="00011D59">
              <w:t>position</w:t>
            </w:r>
            <w:proofErr w:type="spellEnd"/>
            <w:r w:rsidRPr="00011D59">
              <w:t>: Int</w:t>
            </w:r>
          </w:p>
        </w:tc>
        <w:tc>
          <w:tcPr>
            <w:tcW w:w="4359" w:type="dxa"/>
          </w:tcPr>
          <w:p w14:paraId="173F4818" w14:textId="77777777" w:rsidR="009C24A4" w:rsidRPr="00011D59" w:rsidRDefault="009C24A4" w:rsidP="004F2922">
            <w:pPr>
              <w:pStyle w:val="aa"/>
              <w:ind w:firstLine="0"/>
            </w:pPr>
            <w:r w:rsidRPr="00011D59">
              <w:t xml:space="preserve">Заполнение </w:t>
            </w:r>
            <w:proofErr w:type="spellStart"/>
            <w:r w:rsidRPr="00011D59">
              <w:t>RecyclerView</w:t>
            </w:r>
            <w:proofErr w:type="spellEnd"/>
            <w:r w:rsidRPr="00011D59">
              <w:t xml:space="preserve"> </w:t>
            </w:r>
            <w:proofErr w:type="gramStart"/>
            <w:r w:rsidRPr="00011D59">
              <w:t>дан-</w:t>
            </w:r>
            <w:proofErr w:type="spellStart"/>
            <w:r w:rsidRPr="00011D59">
              <w:t>ными</w:t>
            </w:r>
            <w:proofErr w:type="spellEnd"/>
            <w:proofErr w:type="gramEnd"/>
          </w:p>
        </w:tc>
      </w:tr>
      <w:tr w:rsidR="009C24A4" w:rsidRPr="00011D59" w14:paraId="03FCDBBC" w14:textId="77777777" w:rsidTr="004F2922">
        <w:tc>
          <w:tcPr>
            <w:tcW w:w="2830" w:type="dxa"/>
          </w:tcPr>
          <w:p w14:paraId="0F4FCF1C" w14:textId="77777777" w:rsidR="009C24A4" w:rsidRPr="00011D59" w:rsidRDefault="009C24A4" w:rsidP="004F2922">
            <w:pPr>
              <w:pStyle w:val="aa"/>
              <w:ind w:firstLine="0"/>
            </w:pPr>
            <w:proofErr w:type="spellStart"/>
            <w:r w:rsidRPr="00011D59">
              <w:t>getItemCount</w:t>
            </w:r>
            <w:proofErr w:type="spellEnd"/>
          </w:p>
        </w:tc>
        <w:tc>
          <w:tcPr>
            <w:tcW w:w="1276" w:type="dxa"/>
          </w:tcPr>
          <w:p w14:paraId="03C92B3C" w14:textId="77777777" w:rsidR="009C24A4" w:rsidRPr="00011D59" w:rsidRDefault="009C24A4" w:rsidP="004F2922">
            <w:pPr>
              <w:pStyle w:val="aa"/>
              <w:ind w:firstLine="0"/>
            </w:pPr>
            <w:r w:rsidRPr="00011D59">
              <w:rPr>
                <w:lang w:val="en-US"/>
              </w:rPr>
              <w:t>Int</w:t>
            </w:r>
          </w:p>
        </w:tc>
        <w:tc>
          <w:tcPr>
            <w:tcW w:w="2552" w:type="dxa"/>
          </w:tcPr>
          <w:p w14:paraId="578C49E7" w14:textId="77777777" w:rsidR="009C24A4" w:rsidRPr="00011D59" w:rsidRDefault="009C24A4" w:rsidP="004F2922">
            <w:pPr>
              <w:pStyle w:val="aa"/>
              <w:ind w:firstLine="0"/>
            </w:pPr>
            <w:r w:rsidRPr="00011D59">
              <w:rPr>
                <w:lang w:val="en-US"/>
              </w:rPr>
              <w:t>public</w:t>
            </w:r>
          </w:p>
        </w:tc>
        <w:tc>
          <w:tcPr>
            <w:tcW w:w="3543" w:type="dxa"/>
          </w:tcPr>
          <w:p w14:paraId="3BFC0A18" w14:textId="77777777" w:rsidR="009C24A4" w:rsidRPr="00011D59" w:rsidRDefault="009C24A4" w:rsidP="004F2922">
            <w:pPr>
              <w:pStyle w:val="aa"/>
              <w:ind w:firstLine="0"/>
              <w:jc w:val="center"/>
            </w:pPr>
            <w:r w:rsidRPr="00011D59">
              <w:t>–</w:t>
            </w:r>
          </w:p>
        </w:tc>
        <w:tc>
          <w:tcPr>
            <w:tcW w:w="4359" w:type="dxa"/>
          </w:tcPr>
          <w:p w14:paraId="4F1C1921" w14:textId="77777777" w:rsidR="009C24A4" w:rsidRPr="00011D59" w:rsidRDefault="009C24A4" w:rsidP="004F2922">
            <w:pPr>
              <w:pStyle w:val="aa"/>
              <w:ind w:firstLine="0"/>
            </w:pPr>
            <w:r w:rsidRPr="00011D59">
              <w:t xml:space="preserve">Получение размера списка </w:t>
            </w:r>
            <w:r w:rsidRPr="00011D59">
              <w:rPr>
                <w:lang w:val="en-US"/>
              </w:rPr>
              <w:t>R</w:t>
            </w:r>
            <w:proofErr w:type="spellStart"/>
            <w:r w:rsidRPr="00011D59">
              <w:t>ecycler</w:t>
            </w:r>
            <w:proofErr w:type="spellEnd"/>
            <w:r w:rsidRPr="00011D59">
              <w:rPr>
                <w:lang w:val="en-US"/>
              </w:rPr>
              <w:t>V</w:t>
            </w:r>
            <w:proofErr w:type="spellStart"/>
            <w:r w:rsidRPr="00011D59">
              <w:t>iew</w:t>
            </w:r>
            <w:proofErr w:type="spellEnd"/>
          </w:p>
        </w:tc>
      </w:tr>
      <w:tr w:rsidR="009C24A4" w:rsidRPr="00011D59" w14:paraId="24E61C07" w14:textId="77777777" w:rsidTr="004F2922">
        <w:tc>
          <w:tcPr>
            <w:tcW w:w="2830" w:type="dxa"/>
          </w:tcPr>
          <w:p w14:paraId="16867F7C" w14:textId="77777777" w:rsidR="009C24A4" w:rsidRPr="00011D59" w:rsidRDefault="009C24A4" w:rsidP="004F2922">
            <w:pPr>
              <w:pStyle w:val="aa"/>
              <w:ind w:firstLine="0"/>
            </w:pPr>
            <w:proofErr w:type="spellStart"/>
            <w:r w:rsidRPr="00011D59">
              <w:t>split</w:t>
            </w:r>
            <w:proofErr w:type="spellEnd"/>
          </w:p>
        </w:tc>
        <w:tc>
          <w:tcPr>
            <w:tcW w:w="1276" w:type="dxa"/>
          </w:tcPr>
          <w:p w14:paraId="40D576C3" w14:textId="77777777" w:rsidR="009C24A4" w:rsidRPr="00011D59" w:rsidRDefault="009C24A4" w:rsidP="004F2922">
            <w:pPr>
              <w:pStyle w:val="aa"/>
              <w:ind w:firstLine="0"/>
            </w:pPr>
            <w:r w:rsidRPr="00011D59">
              <w:t>List</w:t>
            </w:r>
          </w:p>
          <w:p w14:paraId="5839F1F4" w14:textId="77777777" w:rsidR="009C24A4" w:rsidRPr="00011D59" w:rsidRDefault="009C24A4" w:rsidP="004F2922">
            <w:pPr>
              <w:pStyle w:val="aa"/>
              <w:ind w:firstLine="0"/>
            </w:pPr>
            <w:r w:rsidRPr="00011D59">
              <w:t>&lt;</w:t>
            </w:r>
            <w:proofErr w:type="spellStart"/>
            <w:r w:rsidRPr="00011D59">
              <w:t>String</w:t>
            </w:r>
            <w:proofErr w:type="spellEnd"/>
            <w:r w:rsidRPr="00011D59">
              <w:t>&gt;</w:t>
            </w:r>
          </w:p>
        </w:tc>
        <w:tc>
          <w:tcPr>
            <w:tcW w:w="2552" w:type="dxa"/>
          </w:tcPr>
          <w:p w14:paraId="4203F2AF" w14:textId="77777777" w:rsidR="009C24A4" w:rsidRPr="00011D59" w:rsidRDefault="009C24A4" w:rsidP="004F2922">
            <w:pPr>
              <w:pStyle w:val="aa"/>
              <w:ind w:firstLine="0"/>
            </w:pPr>
            <w:r w:rsidRPr="00011D59">
              <w:rPr>
                <w:lang w:val="en-US"/>
              </w:rPr>
              <w:t>private</w:t>
            </w:r>
          </w:p>
        </w:tc>
        <w:tc>
          <w:tcPr>
            <w:tcW w:w="3543" w:type="dxa"/>
          </w:tcPr>
          <w:p w14:paraId="2C8203A2" w14:textId="77777777" w:rsidR="009C24A4" w:rsidRPr="00011D59" w:rsidRDefault="009C24A4" w:rsidP="004F2922">
            <w:pPr>
              <w:pStyle w:val="aa"/>
              <w:ind w:firstLine="0"/>
            </w:pPr>
            <w:r w:rsidRPr="00011D59">
              <w:t xml:space="preserve">s: </w:t>
            </w:r>
            <w:proofErr w:type="spellStart"/>
            <w:r w:rsidRPr="00011D59">
              <w:t>String</w:t>
            </w:r>
            <w:proofErr w:type="spellEnd"/>
            <w:r w:rsidRPr="00011D59">
              <w:t xml:space="preserve">, </w:t>
            </w:r>
            <w:proofErr w:type="spellStart"/>
            <w:r w:rsidRPr="00011D59">
              <w:t>size</w:t>
            </w:r>
            <w:proofErr w:type="spellEnd"/>
            <w:r w:rsidRPr="00011D59">
              <w:t>: Int</w:t>
            </w:r>
          </w:p>
        </w:tc>
        <w:tc>
          <w:tcPr>
            <w:tcW w:w="4359" w:type="dxa"/>
          </w:tcPr>
          <w:p w14:paraId="12D23273" w14:textId="77777777" w:rsidR="009C24A4" w:rsidRPr="00011D59" w:rsidRDefault="009C24A4" w:rsidP="004F2922">
            <w:pPr>
              <w:pStyle w:val="aa"/>
              <w:ind w:firstLine="0"/>
            </w:pPr>
            <w:r w:rsidRPr="00011D59">
              <w:t>Деление строки по задаваемому размеру</w:t>
            </w:r>
          </w:p>
        </w:tc>
      </w:tr>
    </w:tbl>
    <w:p w14:paraId="3BCFABDD" w14:textId="77777777" w:rsidR="009C24A4" w:rsidRDefault="009C24A4" w:rsidP="009C24A4">
      <w:pPr>
        <w:rPr>
          <w:rFonts w:ascii="Times New Roman" w:hAnsi="Times New Roman"/>
          <w:color w:val="000000" w:themeColor="text1"/>
          <w:sz w:val="28"/>
          <w:lang w:eastAsia="ru-RU"/>
        </w:rPr>
      </w:pPr>
    </w:p>
    <w:p w14:paraId="1FCC1BF5" w14:textId="77777777" w:rsidR="00387EF3" w:rsidRDefault="00387EF3" w:rsidP="009C24A4">
      <w:pPr>
        <w:rPr>
          <w:rFonts w:ascii="Times New Roman" w:hAnsi="Times New Roman"/>
          <w:color w:val="000000" w:themeColor="text1"/>
          <w:sz w:val="28"/>
          <w:lang w:eastAsia="ru-RU"/>
        </w:rPr>
      </w:pPr>
    </w:p>
    <w:p w14:paraId="194E1052" w14:textId="77777777" w:rsidR="00AB6A11" w:rsidRDefault="00AB6A11" w:rsidP="009C24A4">
      <w:pPr>
        <w:rPr>
          <w:rFonts w:ascii="Times New Roman" w:hAnsi="Times New Roman"/>
          <w:color w:val="000000" w:themeColor="text1"/>
          <w:sz w:val="28"/>
          <w:lang w:eastAsia="ru-RU"/>
        </w:rPr>
        <w:sectPr w:rsidR="00AB6A11" w:rsidSect="00AB6A11">
          <w:type w:val="continuous"/>
          <w:pgSz w:w="16838" w:h="11906" w:orient="landscape"/>
          <w:pgMar w:top="1701" w:right="1134" w:bottom="850" w:left="1134" w:header="708" w:footer="708" w:gutter="0"/>
          <w:cols w:space="708"/>
          <w:titlePg/>
          <w:docGrid w:linePitch="360"/>
        </w:sectPr>
      </w:pPr>
    </w:p>
    <w:p w14:paraId="2A37346B" w14:textId="4286B907" w:rsidR="009C24A4" w:rsidRPr="00011D59" w:rsidRDefault="00324C34" w:rsidP="009C24A4">
      <w:pPr>
        <w:pStyle w:val="aa"/>
        <w:ind w:firstLine="0"/>
      </w:pPr>
      <w:r w:rsidRPr="00011D59">
        <w:lastRenderedPageBreak/>
        <w:t>Таблица Б.</w:t>
      </w:r>
      <w:r w:rsidR="009C24A4" w:rsidRPr="00011D59">
        <w:t xml:space="preserve">14 – Спецификация классов </w:t>
      </w:r>
      <w:proofErr w:type="spellStart"/>
      <w:r w:rsidR="009C24A4" w:rsidRPr="00011D59">
        <w:t>EventsFragment</w:t>
      </w:r>
      <w:proofErr w:type="spellEnd"/>
      <w:r w:rsidR="009C24A4" w:rsidRPr="00011D59">
        <w:t xml:space="preserve"> и </w:t>
      </w:r>
      <w:proofErr w:type="spellStart"/>
      <w:r w:rsidR="009C24A4" w:rsidRPr="00011D59">
        <w:t>EventsResponsibleFragment</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011D59" w14:paraId="7746A09D" w14:textId="77777777" w:rsidTr="004F2922">
        <w:tc>
          <w:tcPr>
            <w:tcW w:w="2830" w:type="dxa"/>
          </w:tcPr>
          <w:p w14:paraId="22E2BDB9" w14:textId="77777777" w:rsidR="009C24A4" w:rsidRPr="00011D59" w:rsidRDefault="009C24A4" w:rsidP="004F2922">
            <w:pPr>
              <w:pStyle w:val="aa"/>
              <w:ind w:firstLine="0"/>
              <w:jc w:val="center"/>
            </w:pPr>
            <w:r w:rsidRPr="00011D59">
              <w:rPr>
                <w:b/>
                <w:bCs/>
              </w:rPr>
              <w:t>Название</w:t>
            </w:r>
          </w:p>
        </w:tc>
        <w:tc>
          <w:tcPr>
            <w:tcW w:w="1276" w:type="dxa"/>
          </w:tcPr>
          <w:p w14:paraId="6F95154E" w14:textId="77777777" w:rsidR="009C24A4" w:rsidRPr="00011D59" w:rsidRDefault="009C24A4" w:rsidP="004F2922">
            <w:pPr>
              <w:pStyle w:val="aa"/>
              <w:ind w:firstLine="0"/>
              <w:jc w:val="center"/>
            </w:pPr>
            <w:r w:rsidRPr="00011D59">
              <w:rPr>
                <w:b/>
                <w:bCs/>
              </w:rPr>
              <w:t>Тип</w:t>
            </w:r>
          </w:p>
        </w:tc>
        <w:tc>
          <w:tcPr>
            <w:tcW w:w="2552" w:type="dxa"/>
          </w:tcPr>
          <w:p w14:paraId="455F4CE5" w14:textId="77777777" w:rsidR="009C24A4" w:rsidRPr="00011D59" w:rsidRDefault="009C24A4" w:rsidP="004F2922">
            <w:pPr>
              <w:pStyle w:val="aa"/>
              <w:ind w:firstLine="0"/>
              <w:jc w:val="center"/>
            </w:pPr>
            <w:r w:rsidRPr="00011D59">
              <w:rPr>
                <w:b/>
                <w:bCs/>
              </w:rPr>
              <w:t>Уровень доступа</w:t>
            </w:r>
          </w:p>
        </w:tc>
        <w:tc>
          <w:tcPr>
            <w:tcW w:w="3543" w:type="dxa"/>
          </w:tcPr>
          <w:p w14:paraId="7415B4E5" w14:textId="77777777" w:rsidR="009C24A4" w:rsidRPr="00011D59" w:rsidRDefault="009C24A4" w:rsidP="004F2922">
            <w:pPr>
              <w:pStyle w:val="aa"/>
              <w:ind w:firstLine="0"/>
              <w:jc w:val="center"/>
            </w:pPr>
            <w:r w:rsidRPr="00011D59">
              <w:rPr>
                <w:b/>
                <w:bCs/>
              </w:rPr>
              <w:t>Аргументы</w:t>
            </w:r>
          </w:p>
        </w:tc>
        <w:tc>
          <w:tcPr>
            <w:tcW w:w="4359" w:type="dxa"/>
          </w:tcPr>
          <w:p w14:paraId="7FC9AEDF" w14:textId="77777777" w:rsidR="009C24A4" w:rsidRPr="00011D59" w:rsidRDefault="009C24A4" w:rsidP="004F2922">
            <w:pPr>
              <w:pStyle w:val="aa"/>
              <w:ind w:firstLine="0"/>
              <w:jc w:val="center"/>
            </w:pPr>
            <w:r w:rsidRPr="00011D59">
              <w:rPr>
                <w:b/>
                <w:bCs/>
              </w:rPr>
              <w:t>Назначение</w:t>
            </w:r>
          </w:p>
        </w:tc>
      </w:tr>
      <w:tr w:rsidR="009C24A4" w:rsidRPr="00011D59" w14:paraId="43F5DFDC" w14:textId="77777777" w:rsidTr="004F2922">
        <w:tc>
          <w:tcPr>
            <w:tcW w:w="2830" w:type="dxa"/>
          </w:tcPr>
          <w:p w14:paraId="6B8C8DC2" w14:textId="77777777" w:rsidR="009C24A4" w:rsidRPr="00011D59" w:rsidRDefault="009C24A4" w:rsidP="004F2922">
            <w:pPr>
              <w:pStyle w:val="aa"/>
              <w:ind w:firstLine="0"/>
            </w:pPr>
            <w:proofErr w:type="spellStart"/>
            <w:r w:rsidRPr="00011D59">
              <w:t>onCreate</w:t>
            </w:r>
            <w:proofErr w:type="spellEnd"/>
          </w:p>
        </w:tc>
        <w:tc>
          <w:tcPr>
            <w:tcW w:w="1276" w:type="dxa"/>
          </w:tcPr>
          <w:p w14:paraId="0A274CE2" w14:textId="77777777" w:rsidR="009C24A4" w:rsidRPr="00011D59" w:rsidRDefault="009C24A4" w:rsidP="004F2922">
            <w:pPr>
              <w:pStyle w:val="aa"/>
              <w:ind w:firstLine="0"/>
            </w:pPr>
            <w:r w:rsidRPr="00011D59">
              <w:rPr>
                <w:lang w:val="en-US"/>
              </w:rPr>
              <w:t>void</w:t>
            </w:r>
          </w:p>
        </w:tc>
        <w:tc>
          <w:tcPr>
            <w:tcW w:w="2552" w:type="dxa"/>
          </w:tcPr>
          <w:p w14:paraId="20BD21E4" w14:textId="77777777" w:rsidR="009C24A4" w:rsidRPr="00011D59" w:rsidRDefault="009C24A4" w:rsidP="004F2922">
            <w:pPr>
              <w:pStyle w:val="aa"/>
              <w:ind w:firstLine="0"/>
              <w:rPr>
                <w:lang w:val="en-US"/>
              </w:rPr>
            </w:pPr>
            <w:r w:rsidRPr="00011D59">
              <w:rPr>
                <w:lang w:val="en-US"/>
              </w:rPr>
              <w:t>protected</w:t>
            </w:r>
          </w:p>
        </w:tc>
        <w:tc>
          <w:tcPr>
            <w:tcW w:w="3543" w:type="dxa"/>
          </w:tcPr>
          <w:p w14:paraId="12C9EC9E" w14:textId="77777777" w:rsidR="009C24A4" w:rsidRPr="00011D59" w:rsidRDefault="009C24A4" w:rsidP="004F2922">
            <w:pPr>
              <w:pStyle w:val="aa"/>
              <w:ind w:firstLine="0"/>
            </w:pPr>
            <w:proofErr w:type="spellStart"/>
            <w:r w:rsidRPr="00011D59">
              <w:t>savedInstanceState</w:t>
            </w:r>
            <w:proofErr w:type="spellEnd"/>
            <w:r w:rsidRPr="00011D59">
              <w:t xml:space="preserve">: </w:t>
            </w:r>
            <w:proofErr w:type="spellStart"/>
            <w:r w:rsidRPr="00011D59">
              <w:t>Bundle</w:t>
            </w:r>
            <w:proofErr w:type="spellEnd"/>
            <w:r w:rsidRPr="00011D59">
              <w:t>?</w:t>
            </w:r>
          </w:p>
        </w:tc>
        <w:tc>
          <w:tcPr>
            <w:tcW w:w="4359" w:type="dxa"/>
          </w:tcPr>
          <w:p w14:paraId="67871322" w14:textId="77777777" w:rsidR="009C24A4" w:rsidRPr="00011D59" w:rsidRDefault="009C24A4" w:rsidP="004F2922">
            <w:pPr>
              <w:pStyle w:val="aa"/>
              <w:ind w:firstLine="0"/>
            </w:pPr>
            <w:r w:rsidRPr="00011D59">
              <w:t xml:space="preserve">Выполнение статической настройки </w:t>
            </w:r>
            <w:r w:rsidRPr="00011D59">
              <w:rPr>
                <w:lang w:val="en-US"/>
              </w:rPr>
              <w:t>Activity</w:t>
            </w:r>
            <w:r w:rsidRPr="00011D59">
              <w:t xml:space="preserve">: создание </w:t>
            </w:r>
            <w:r w:rsidRPr="00011D59">
              <w:rPr>
                <w:lang w:val="en-US"/>
              </w:rPr>
              <w:t>View</w:t>
            </w:r>
            <w:r w:rsidRPr="00011D59">
              <w:t>, привязка элементов управ</w:t>
            </w:r>
            <w:r w:rsidRPr="00011D59">
              <w:softHyphen/>
              <w:t>ления</w:t>
            </w:r>
          </w:p>
        </w:tc>
      </w:tr>
      <w:tr w:rsidR="009C24A4" w:rsidRPr="00011D59" w14:paraId="55143B95" w14:textId="77777777" w:rsidTr="004F2922">
        <w:tc>
          <w:tcPr>
            <w:tcW w:w="2830" w:type="dxa"/>
          </w:tcPr>
          <w:p w14:paraId="4A99D2F6" w14:textId="77777777" w:rsidR="009C24A4" w:rsidRPr="00011D59" w:rsidRDefault="009C24A4" w:rsidP="004F2922">
            <w:pPr>
              <w:pStyle w:val="aa"/>
              <w:ind w:firstLine="0"/>
            </w:pPr>
            <w:proofErr w:type="spellStart"/>
            <w:r w:rsidRPr="00011D59">
              <w:t>onCreateView</w:t>
            </w:r>
            <w:proofErr w:type="spellEnd"/>
          </w:p>
        </w:tc>
        <w:tc>
          <w:tcPr>
            <w:tcW w:w="1276" w:type="dxa"/>
          </w:tcPr>
          <w:p w14:paraId="0A3F119E" w14:textId="77777777" w:rsidR="009C24A4" w:rsidRPr="00011D59" w:rsidRDefault="009C24A4" w:rsidP="004F2922">
            <w:pPr>
              <w:pStyle w:val="aa"/>
              <w:ind w:firstLine="0"/>
            </w:pPr>
            <w:r w:rsidRPr="00011D59">
              <w:t>View?</w:t>
            </w:r>
          </w:p>
        </w:tc>
        <w:tc>
          <w:tcPr>
            <w:tcW w:w="2552" w:type="dxa"/>
          </w:tcPr>
          <w:p w14:paraId="3093A39B" w14:textId="77777777" w:rsidR="009C24A4" w:rsidRPr="00011D59" w:rsidRDefault="009C24A4" w:rsidP="004F2922">
            <w:pPr>
              <w:pStyle w:val="aa"/>
              <w:ind w:firstLine="0"/>
              <w:rPr>
                <w:lang w:val="en-US"/>
              </w:rPr>
            </w:pPr>
            <w:r w:rsidRPr="00011D59">
              <w:rPr>
                <w:lang w:val="en-US"/>
              </w:rPr>
              <w:t>public</w:t>
            </w:r>
          </w:p>
        </w:tc>
        <w:tc>
          <w:tcPr>
            <w:tcW w:w="3543" w:type="dxa"/>
          </w:tcPr>
          <w:p w14:paraId="2AF8368B" w14:textId="77777777" w:rsidR="009C24A4" w:rsidRPr="00011D59" w:rsidRDefault="009C24A4" w:rsidP="004F2922">
            <w:pPr>
              <w:pStyle w:val="aa"/>
              <w:ind w:firstLine="0"/>
              <w:rPr>
                <w:lang w:val="en-US"/>
              </w:rPr>
            </w:pPr>
            <w:r w:rsidRPr="00011D59">
              <w:rPr>
                <w:lang w:val="en-US"/>
              </w:rPr>
              <w:t xml:space="preserve">inflater: </w:t>
            </w:r>
            <w:proofErr w:type="spellStart"/>
            <w:r w:rsidRPr="00011D59">
              <w:rPr>
                <w:lang w:val="en-US"/>
              </w:rPr>
              <w:t>LayoutInflater</w:t>
            </w:r>
            <w:proofErr w:type="spellEnd"/>
            <w:r w:rsidRPr="00011D59">
              <w:rPr>
                <w:lang w:val="en-US"/>
              </w:rPr>
              <w:t xml:space="preserve">, container: </w:t>
            </w:r>
            <w:proofErr w:type="spellStart"/>
            <w:proofErr w:type="gramStart"/>
            <w:r w:rsidRPr="00011D59">
              <w:rPr>
                <w:lang w:val="en-US"/>
              </w:rPr>
              <w:t>ViewGroup</w:t>
            </w:r>
            <w:proofErr w:type="spellEnd"/>
            <w:r w:rsidRPr="00011D59">
              <w:rPr>
                <w:lang w:val="en-US"/>
              </w:rPr>
              <w:t>?,</w:t>
            </w:r>
            <w:proofErr w:type="gramEnd"/>
            <w:r w:rsidRPr="00011D59">
              <w:rPr>
                <w:lang w:val="en-US"/>
              </w:rPr>
              <w:t xml:space="preserve"> </w:t>
            </w:r>
          </w:p>
          <w:p w14:paraId="0F51460B" w14:textId="77777777" w:rsidR="009C24A4" w:rsidRPr="00011D59" w:rsidRDefault="009C24A4" w:rsidP="004F2922">
            <w:pPr>
              <w:pStyle w:val="aa"/>
              <w:ind w:firstLine="0"/>
              <w:rPr>
                <w:lang w:val="en-US"/>
              </w:rPr>
            </w:pPr>
            <w:proofErr w:type="spellStart"/>
            <w:r w:rsidRPr="00011D59">
              <w:rPr>
                <w:lang w:val="en-US"/>
              </w:rPr>
              <w:t>savedInstanceState</w:t>
            </w:r>
            <w:proofErr w:type="spellEnd"/>
            <w:r w:rsidRPr="00011D59">
              <w:rPr>
                <w:lang w:val="en-US"/>
              </w:rPr>
              <w:t>: Bundle?</w:t>
            </w:r>
          </w:p>
        </w:tc>
        <w:tc>
          <w:tcPr>
            <w:tcW w:w="4359" w:type="dxa"/>
          </w:tcPr>
          <w:p w14:paraId="3BF8DBC7" w14:textId="77777777" w:rsidR="009C24A4" w:rsidRPr="00011D59" w:rsidRDefault="009C24A4" w:rsidP="004F2922">
            <w:pPr>
              <w:pStyle w:val="aa"/>
              <w:ind w:firstLine="0"/>
            </w:pPr>
            <w:r w:rsidRPr="00011D59">
              <w:t xml:space="preserve">Настройка контроллера </w:t>
            </w:r>
            <w:r w:rsidRPr="00011D59">
              <w:rPr>
                <w:lang w:val="en-US"/>
              </w:rPr>
              <w:t>Fragment</w:t>
            </w:r>
          </w:p>
        </w:tc>
      </w:tr>
      <w:tr w:rsidR="009C24A4" w:rsidRPr="00011D59" w14:paraId="7A8BC345" w14:textId="77777777" w:rsidTr="004F2922">
        <w:tc>
          <w:tcPr>
            <w:tcW w:w="2830" w:type="dxa"/>
          </w:tcPr>
          <w:p w14:paraId="043E9840" w14:textId="77777777" w:rsidR="009C24A4" w:rsidRPr="00011D59" w:rsidRDefault="009C24A4" w:rsidP="004F2922">
            <w:pPr>
              <w:pStyle w:val="aa"/>
              <w:ind w:firstLine="0"/>
              <w:rPr>
                <w:lang w:val="en-US"/>
              </w:rPr>
            </w:pPr>
            <w:proofErr w:type="spellStart"/>
            <w:r w:rsidRPr="00011D59">
              <w:rPr>
                <w:lang w:val="en-US"/>
              </w:rPr>
              <w:t>checkList</w:t>
            </w:r>
            <w:proofErr w:type="spellEnd"/>
          </w:p>
        </w:tc>
        <w:tc>
          <w:tcPr>
            <w:tcW w:w="1276" w:type="dxa"/>
          </w:tcPr>
          <w:p w14:paraId="70638FE9" w14:textId="77777777" w:rsidR="009C24A4" w:rsidRPr="00011D59" w:rsidRDefault="009C24A4" w:rsidP="004F2922">
            <w:pPr>
              <w:pStyle w:val="aa"/>
              <w:ind w:firstLine="0"/>
              <w:rPr>
                <w:lang w:val="en-US"/>
              </w:rPr>
            </w:pPr>
            <w:r w:rsidRPr="00011D59">
              <w:rPr>
                <w:lang w:val="en-US"/>
              </w:rPr>
              <w:t>void</w:t>
            </w:r>
          </w:p>
        </w:tc>
        <w:tc>
          <w:tcPr>
            <w:tcW w:w="2552" w:type="dxa"/>
          </w:tcPr>
          <w:p w14:paraId="3694D47B" w14:textId="77777777" w:rsidR="009C24A4" w:rsidRPr="00011D59" w:rsidRDefault="009C24A4" w:rsidP="004F2922">
            <w:pPr>
              <w:pStyle w:val="aa"/>
              <w:ind w:firstLine="0"/>
            </w:pPr>
            <w:r w:rsidRPr="00011D59">
              <w:rPr>
                <w:lang w:val="en-US"/>
              </w:rPr>
              <w:t>private</w:t>
            </w:r>
          </w:p>
        </w:tc>
        <w:tc>
          <w:tcPr>
            <w:tcW w:w="3543" w:type="dxa"/>
          </w:tcPr>
          <w:p w14:paraId="06A84FD3" w14:textId="77777777" w:rsidR="009C24A4" w:rsidRPr="00011D59" w:rsidRDefault="009C24A4" w:rsidP="004F2922">
            <w:pPr>
              <w:pStyle w:val="aa"/>
              <w:ind w:firstLine="0"/>
              <w:rPr>
                <w:lang w:val="en-US"/>
              </w:rPr>
            </w:pPr>
            <w:r w:rsidRPr="00011D59">
              <w:rPr>
                <w:lang w:val="en-US"/>
              </w:rPr>
              <w:t>view: View, context: Context</w:t>
            </w:r>
          </w:p>
        </w:tc>
        <w:tc>
          <w:tcPr>
            <w:tcW w:w="4359" w:type="dxa"/>
          </w:tcPr>
          <w:p w14:paraId="020AFCAA" w14:textId="77777777" w:rsidR="009C24A4" w:rsidRPr="00011D59" w:rsidRDefault="009C24A4" w:rsidP="004F2922">
            <w:pPr>
              <w:pStyle w:val="aa"/>
              <w:ind w:firstLine="0"/>
            </w:pPr>
            <w:r w:rsidRPr="00011D59">
              <w:t xml:space="preserve">Проверка готовности данных для заполнения </w:t>
            </w:r>
            <w:proofErr w:type="spellStart"/>
            <w:r w:rsidRPr="00011D59">
              <w:rPr>
                <w:lang w:val="en-US"/>
              </w:rPr>
              <w:t>RecyclerView</w:t>
            </w:r>
            <w:proofErr w:type="spellEnd"/>
          </w:p>
        </w:tc>
      </w:tr>
      <w:tr w:rsidR="009C24A4" w:rsidRPr="00011D59" w14:paraId="1C849175" w14:textId="77777777" w:rsidTr="004F2922">
        <w:tc>
          <w:tcPr>
            <w:tcW w:w="2830" w:type="dxa"/>
          </w:tcPr>
          <w:p w14:paraId="5ECF3324" w14:textId="77777777" w:rsidR="009C24A4" w:rsidRPr="00011D59" w:rsidRDefault="009C24A4" w:rsidP="004F2922">
            <w:pPr>
              <w:pStyle w:val="aa"/>
              <w:ind w:firstLine="0"/>
            </w:pPr>
            <w:proofErr w:type="spellStart"/>
            <w:r w:rsidRPr="00011D59">
              <w:t>searchTag</w:t>
            </w:r>
            <w:proofErr w:type="spellEnd"/>
          </w:p>
        </w:tc>
        <w:tc>
          <w:tcPr>
            <w:tcW w:w="1276" w:type="dxa"/>
          </w:tcPr>
          <w:p w14:paraId="4DE9CD69" w14:textId="77777777" w:rsidR="009C24A4" w:rsidRPr="00011D59" w:rsidRDefault="009C24A4" w:rsidP="004F2922">
            <w:pPr>
              <w:pStyle w:val="aa"/>
              <w:ind w:firstLine="0"/>
            </w:pPr>
            <w:r w:rsidRPr="00011D59">
              <w:rPr>
                <w:lang w:val="en-US"/>
              </w:rPr>
              <w:t>void</w:t>
            </w:r>
          </w:p>
        </w:tc>
        <w:tc>
          <w:tcPr>
            <w:tcW w:w="2552" w:type="dxa"/>
          </w:tcPr>
          <w:p w14:paraId="1D7A0D1D" w14:textId="77777777" w:rsidR="009C24A4" w:rsidRPr="00011D59" w:rsidRDefault="009C24A4" w:rsidP="004F2922">
            <w:pPr>
              <w:pStyle w:val="aa"/>
              <w:ind w:firstLine="0"/>
            </w:pPr>
            <w:r w:rsidRPr="00011D59">
              <w:rPr>
                <w:lang w:val="en-US"/>
              </w:rPr>
              <w:t>private</w:t>
            </w:r>
          </w:p>
        </w:tc>
        <w:tc>
          <w:tcPr>
            <w:tcW w:w="3543" w:type="dxa"/>
          </w:tcPr>
          <w:p w14:paraId="6E55CE73" w14:textId="77777777" w:rsidR="009C24A4" w:rsidRPr="00011D59" w:rsidRDefault="009C24A4" w:rsidP="004F2922">
            <w:pPr>
              <w:pStyle w:val="aa"/>
              <w:ind w:firstLine="0"/>
            </w:pPr>
            <w:r w:rsidRPr="00011D59">
              <w:rPr>
                <w:lang w:val="en-US"/>
              </w:rPr>
              <w:t>view: View</w:t>
            </w:r>
          </w:p>
        </w:tc>
        <w:tc>
          <w:tcPr>
            <w:tcW w:w="4359" w:type="dxa"/>
          </w:tcPr>
          <w:p w14:paraId="6CDE0577" w14:textId="77777777" w:rsidR="009C24A4" w:rsidRPr="00011D59" w:rsidRDefault="009C24A4" w:rsidP="004F2922">
            <w:pPr>
              <w:pStyle w:val="aa"/>
              <w:ind w:firstLine="0"/>
            </w:pPr>
            <w:r w:rsidRPr="00011D59">
              <w:t>Фильтрация мероприятий</w:t>
            </w:r>
          </w:p>
        </w:tc>
      </w:tr>
      <w:tr w:rsidR="009C24A4" w:rsidRPr="00011D59" w14:paraId="516090D1" w14:textId="77777777" w:rsidTr="004F2922">
        <w:tc>
          <w:tcPr>
            <w:tcW w:w="2830" w:type="dxa"/>
          </w:tcPr>
          <w:p w14:paraId="24CCE649" w14:textId="77777777" w:rsidR="009C24A4" w:rsidRPr="00011D59" w:rsidRDefault="009C24A4" w:rsidP="004F2922">
            <w:pPr>
              <w:pStyle w:val="aa"/>
              <w:ind w:firstLine="0"/>
            </w:pPr>
            <w:proofErr w:type="spellStart"/>
            <w:r w:rsidRPr="00011D59">
              <w:t>setEventAdapter</w:t>
            </w:r>
            <w:proofErr w:type="spellEnd"/>
          </w:p>
        </w:tc>
        <w:tc>
          <w:tcPr>
            <w:tcW w:w="1276" w:type="dxa"/>
          </w:tcPr>
          <w:p w14:paraId="63AB3B82" w14:textId="77777777" w:rsidR="009C24A4" w:rsidRPr="00011D59" w:rsidRDefault="009C24A4" w:rsidP="004F2922">
            <w:pPr>
              <w:pStyle w:val="aa"/>
              <w:ind w:firstLine="0"/>
            </w:pPr>
            <w:r w:rsidRPr="00011D59">
              <w:rPr>
                <w:lang w:val="en-US"/>
              </w:rPr>
              <w:t>void</w:t>
            </w:r>
          </w:p>
        </w:tc>
        <w:tc>
          <w:tcPr>
            <w:tcW w:w="2552" w:type="dxa"/>
          </w:tcPr>
          <w:p w14:paraId="3B16E4E3" w14:textId="77777777" w:rsidR="009C24A4" w:rsidRPr="00011D59" w:rsidRDefault="009C24A4" w:rsidP="004F2922">
            <w:pPr>
              <w:pStyle w:val="aa"/>
              <w:ind w:firstLine="0"/>
            </w:pPr>
            <w:r w:rsidRPr="00011D59">
              <w:rPr>
                <w:lang w:val="en-US"/>
              </w:rPr>
              <w:t>private</w:t>
            </w:r>
          </w:p>
        </w:tc>
        <w:tc>
          <w:tcPr>
            <w:tcW w:w="3543" w:type="dxa"/>
          </w:tcPr>
          <w:p w14:paraId="78579933" w14:textId="77777777" w:rsidR="009C24A4" w:rsidRPr="00011D59" w:rsidRDefault="009C24A4" w:rsidP="004F2922">
            <w:pPr>
              <w:pStyle w:val="aa"/>
              <w:ind w:firstLine="0"/>
              <w:rPr>
                <w:lang w:val="en-US"/>
              </w:rPr>
            </w:pPr>
            <w:r w:rsidRPr="00011D59">
              <w:rPr>
                <w:lang w:val="en-US"/>
              </w:rPr>
              <w:t xml:space="preserve">events: </w:t>
            </w:r>
            <w:proofErr w:type="spellStart"/>
            <w:r w:rsidRPr="00011D59">
              <w:rPr>
                <w:lang w:val="en-US"/>
              </w:rPr>
              <w:t>ArrayList</w:t>
            </w:r>
            <w:proofErr w:type="spellEnd"/>
            <w:r w:rsidRPr="00011D59">
              <w:rPr>
                <w:lang w:val="en-US"/>
              </w:rPr>
              <w:t>&lt;Event&gt;, view: View, context: Context</w:t>
            </w:r>
          </w:p>
        </w:tc>
        <w:tc>
          <w:tcPr>
            <w:tcW w:w="4359" w:type="dxa"/>
          </w:tcPr>
          <w:p w14:paraId="539D3755" w14:textId="77777777" w:rsidR="009C24A4" w:rsidRPr="00011D59" w:rsidRDefault="009C24A4" w:rsidP="004F2922">
            <w:pPr>
              <w:pStyle w:val="aa"/>
              <w:ind w:firstLine="0"/>
            </w:pPr>
            <w:r w:rsidRPr="00011D59">
              <w:t xml:space="preserve">Загрузка данных в </w:t>
            </w:r>
            <w:proofErr w:type="spellStart"/>
            <w:r w:rsidRPr="00011D59">
              <w:rPr>
                <w:lang w:val="en-US"/>
              </w:rPr>
              <w:t>RecyclerView</w:t>
            </w:r>
            <w:proofErr w:type="spellEnd"/>
          </w:p>
        </w:tc>
      </w:tr>
      <w:tr w:rsidR="009C24A4" w:rsidRPr="00011D59" w14:paraId="43828F75" w14:textId="77777777" w:rsidTr="004F2922">
        <w:tc>
          <w:tcPr>
            <w:tcW w:w="2830" w:type="dxa"/>
          </w:tcPr>
          <w:p w14:paraId="00A09312" w14:textId="77777777" w:rsidR="009C24A4" w:rsidRPr="00011D59" w:rsidRDefault="009C24A4" w:rsidP="004F2922">
            <w:pPr>
              <w:pStyle w:val="aa"/>
              <w:ind w:firstLine="0"/>
              <w:rPr>
                <w:lang w:val="en-US"/>
              </w:rPr>
            </w:pPr>
            <w:proofErr w:type="spellStart"/>
            <w:r w:rsidRPr="00011D59">
              <w:t>checkConnection</w:t>
            </w:r>
            <w:proofErr w:type="spellEnd"/>
          </w:p>
        </w:tc>
        <w:tc>
          <w:tcPr>
            <w:tcW w:w="1276" w:type="dxa"/>
          </w:tcPr>
          <w:p w14:paraId="2B36D7A8" w14:textId="77777777" w:rsidR="009C24A4" w:rsidRPr="00011D59" w:rsidRDefault="009C24A4" w:rsidP="004F2922">
            <w:pPr>
              <w:pStyle w:val="aa"/>
              <w:ind w:firstLine="0"/>
              <w:rPr>
                <w:lang w:val="en-US"/>
              </w:rPr>
            </w:pPr>
            <w:r w:rsidRPr="00011D59">
              <w:rPr>
                <w:lang w:val="en-US"/>
              </w:rPr>
              <w:t>void</w:t>
            </w:r>
          </w:p>
        </w:tc>
        <w:tc>
          <w:tcPr>
            <w:tcW w:w="2552" w:type="dxa"/>
          </w:tcPr>
          <w:p w14:paraId="71FC11C2" w14:textId="77777777" w:rsidR="009C24A4" w:rsidRPr="00011D59" w:rsidRDefault="009C24A4" w:rsidP="004F2922">
            <w:pPr>
              <w:pStyle w:val="aa"/>
              <w:ind w:firstLine="0"/>
              <w:rPr>
                <w:lang w:val="en-US"/>
              </w:rPr>
            </w:pPr>
            <w:proofErr w:type="spellStart"/>
            <w:r w:rsidRPr="00011D59">
              <w:t>private</w:t>
            </w:r>
            <w:proofErr w:type="spellEnd"/>
          </w:p>
        </w:tc>
        <w:tc>
          <w:tcPr>
            <w:tcW w:w="3543" w:type="dxa"/>
          </w:tcPr>
          <w:p w14:paraId="6E4240FD" w14:textId="77777777" w:rsidR="009C24A4" w:rsidRPr="00011D59" w:rsidRDefault="009C24A4" w:rsidP="004F2922">
            <w:pPr>
              <w:pStyle w:val="aa"/>
              <w:ind w:firstLine="0"/>
              <w:jc w:val="center"/>
              <w:rPr>
                <w:lang w:val="en-US"/>
              </w:rPr>
            </w:pPr>
            <w:r w:rsidRPr="00011D59">
              <w:t>–</w:t>
            </w:r>
          </w:p>
        </w:tc>
        <w:tc>
          <w:tcPr>
            <w:tcW w:w="4359" w:type="dxa"/>
          </w:tcPr>
          <w:p w14:paraId="7EC415BA" w14:textId="77777777" w:rsidR="009C24A4" w:rsidRPr="00011D59" w:rsidRDefault="009C24A4" w:rsidP="004F2922">
            <w:pPr>
              <w:pStyle w:val="aa"/>
              <w:ind w:firstLine="0"/>
              <w:rPr>
                <w:lang w:val="en-US"/>
              </w:rPr>
            </w:pPr>
            <w:r w:rsidRPr="00011D59">
              <w:t>Проверка доступности интернет-соединения</w:t>
            </w:r>
          </w:p>
        </w:tc>
      </w:tr>
      <w:tr w:rsidR="009C24A4" w:rsidRPr="00011D59" w14:paraId="3DCDB911" w14:textId="77777777" w:rsidTr="004F2922">
        <w:tc>
          <w:tcPr>
            <w:tcW w:w="2830" w:type="dxa"/>
          </w:tcPr>
          <w:p w14:paraId="02C66455" w14:textId="77777777" w:rsidR="009C24A4" w:rsidRPr="00011D59" w:rsidRDefault="009C24A4" w:rsidP="004F2922">
            <w:pPr>
              <w:pStyle w:val="aa"/>
              <w:ind w:firstLine="0"/>
              <w:rPr>
                <w:lang w:val="en-US"/>
              </w:rPr>
            </w:pPr>
            <w:proofErr w:type="spellStart"/>
            <w:r w:rsidRPr="00011D59">
              <w:t>init</w:t>
            </w:r>
            <w:proofErr w:type="spellEnd"/>
          </w:p>
        </w:tc>
        <w:tc>
          <w:tcPr>
            <w:tcW w:w="1276" w:type="dxa"/>
          </w:tcPr>
          <w:p w14:paraId="1003C8C7" w14:textId="77777777" w:rsidR="009C24A4" w:rsidRPr="00011D59" w:rsidRDefault="009C24A4" w:rsidP="004F2922">
            <w:pPr>
              <w:pStyle w:val="aa"/>
              <w:ind w:firstLine="0"/>
              <w:rPr>
                <w:lang w:val="en-US"/>
              </w:rPr>
            </w:pPr>
            <w:r w:rsidRPr="00011D59">
              <w:rPr>
                <w:lang w:val="en-US"/>
              </w:rPr>
              <w:t>void</w:t>
            </w:r>
          </w:p>
        </w:tc>
        <w:tc>
          <w:tcPr>
            <w:tcW w:w="2552" w:type="dxa"/>
          </w:tcPr>
          <w:p w14:paraId="7C3A4119" w14:textId="77777777" w:rsidR="009C24A4" w:rsidRPr="00011D59" w:rsidRDefault="009C24A4" w:rsidP="004F2922">
            <w:pPr>
              <w:pStyle w:val="aa"/>
              <w:ind w:firstLine="0"/>
              <w:rPr>
                <w:lang w:val="en-US"/>
              </w:rPr>
            </w:pPr>
            <w:r w:rsidRPr="00011D59">
              <w:rPr>
                <w:lang w:val="en-US"/>
              </w:rPr>
              <w:t>private</w:t>
            </w:r>
          </w:p>
        </w:tc>
        <w:tc>
          <w:tcPr>
            <w:tcW w:w="3543" w:type="dxa"/>
          </w:tcPr>
          <w:p w14:paraId="61E065E0" w14:textId="77777777" w:rsidR="009C24A4" w:rsidRPr="00011D59" w:rsidRDefault="009C24A4" w:rsidP="004F2922">
            <w:pPr>
              <w:pStyle w:val="aa"/>
              <w:ind w:firstLine="0"/>
              <w:rPr>
                <w:lang w:val="en-US"/>
              </w:rPr>
            </w:pPr>
            <w:proofErr w:type="spellStart"/>
            <w:r w:rsidRPr="00011D59">
              <w:t>view</w:t>
            </w:r>
            <w:proofErr w:type="spellEnd"/>
            <w:r w:rsidRPr="00011D59">
              <w:t>: View</w:t>
            </w:r>
          </w:p>
        </w:tc>
        <w:tc>
          <w:tcPr>
            <w:tcW w:w="4359" w:type="dxa"/>
          </w:tcPr>
          <w:p w14:paraId="78B11DB6" w14:textId="77777777" w:rsidR="009C24A4" w:rsidRPr="00011D59" w:rsidRDefault="009C24A4" w:rsidP="004F2922">
            <w:pPr>
              <w:pStyle w:val="aa"/>
              <w:ind w:firstLine="0"/>
              <w:rPr>
                <w:lang w:val="en-US"/>
              </w:rPr>
            </w:pPr>
            <w:r w:rsidRPr="00011D59">
              <w:t xml:space="preserve">Инициализация компонентов </w:t>
            </w:r>
            <w:r w:rsidRPr="00011D59">
              <w:rPr>
                <w:lang w:val="en-US"/>
              </w:rPr>
              <w:t>Ac</w:t>
            </w:r>
            <w:r w:rsidRPr="00011D59">
              <w:rPr>
                <w:lang w:val="en-US"/>
              </w:rPr>
              <w:softHyphen/>
              <w:t>tivity</w:t>
            </w:r>
          </w:p>
        </w:tc>
      </w:tr>
    </w:tbl>
    <w:p w14:paraId="18419506" w14:textId="77777777" w:rsidR="009C24A4" w:rsidRPr="00011D59" w:rsidRDefault="009C24A4" w:rsidP="009C24A4">
      <w:pPr>
        <w:pStyle w:val="aa"/>
      </w:pPr>
    </w:p>
    <w:p w14:paraId="037F2B73" w14:textId="35BFD1C5" w:rsidR="009C24A4" w:rsidRPr="00011D59" w:rsidRDefault="00324C34" w:rsidP="009C24A4">
      <w:pPr>
        <w:pStyle w:val="aa"/>
        <w:ind w:firstLine="0"/>
      </w:pPr>
      <w:r w:rsidRPr="00011D59">
        <w:t>Таблица Б.</w:t>
      </w:r>
      <w:r w:rsidR="009C24A4" w:rsidRPr="00011D59">
        <w:t xml:space="preserve">15 – Спецификация классов </w:t>
      </w:r>
      <w:proofErr w:type="spellStart"/>
      <w:r w:rsidR="009C24A4" w:rsidRPr="00011D59">
        <w:t>ModerationFragment</w:t>
      </w:r>
      <w:proofErr w:type="spellEnd"/>
      <w:r w:rsidR="009C24A4" w:rsidRPr="00011D59">
        <w:t xml:space="preserve">, </w:t>
      </w:r>
      <w:proofErr w:type="spellStart"/>
      <w:r w:rsidR="009C24A4" w:rsidRPr="00011D59">
        <w:t>MyEventsFragment</w:t>
      </w:r>
      <w:proofErr w:type="spellEnd"/>
      <w:r w:rsidR="009C24A4" w:rsidRPr="00011D59">
        <w:t xml:space="preserve"> и </w:t>
      </w:r>
      <w:proofErr w:type="spellStart"/>
      <w:r w:rsidR="009C24A4" w:rsidRPr="00011D59">
        <w:t>PresenceFragment</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011D59" w14:paraId="046B1DE5" w14:textId="77777777" w:rsidTr="004F2922">
        <w:tc>
          <w:tcPr>
            <w:tcW w:w="2830" w:type="dxa"/>
          </w:tcPr>
          <w:p w14:paraId="40B27F45" w14:textId="77777777" w:rsidR="009C24A4" w:rsidRPr="00011D59" w:rsidRDefault="009C24A4" w:rsidP="004F2922">
            <w:pPr>
              <w:pStyle w:val="aa"/>
              <w:ind w:firstLine="0"/>
              <w:jc w:val="center"/>
              <w:rPr>
                <w:lang w:val="en-US"/>
              </w:rPr>
            </w:pPr>
            <w:r w:rsidRPr="00011D59">
              <w:rPr>
                <w:b/>
                <w:bCs/>
              </w:rPr>
              <w:t>Название</w:t>
            </w:r>
          </w:p>
        </w:tc>
        <w:tc>
          <w:tcPr>
            <w:tcW w:w="1276" w:type="dxa"/>
          </w:tcPr>
          <w:p w14:paraId="1AC93F27" w14:textId="77777777" w:rsidR="009C24A4" w:rsidRPr="00011D59" w:rsidRDefault="009C24A4" w:rsidP="004F2922">
            <w:pPr>
              <w:pStyle w:val="aa"/>
              <w:ind w:firstLine="0"/>
              <w:jc w:val="center"/>
              <w:rPr>
                <w:lang w:val="en-US"/>
              </w:rPr>
            </w:pPr>
            <w:r w:rsidRPr="00011D59">
              <w:rPr>
                <w:b/>
                <w:bCs/>
              </w:rPr>
              <w:t>Тип</w:t>
            </w:r>
          </w:p>
        </w:tc>
        <w:tc>
          <w:tcPr>
            <w:tcW w:w="2552" w:type="dxa"/>
          </w:tcPr>
          <w:p w14:paraId="358880C7" w14:textId="77777777" w:rsidR="009C24A4" w:rsidRPr="00011D59" w:rsidRDefault="009C24A4" w:rsidP="004F2922">
            <w:pPr>
              <w:pStyle w:val="aa"/>
              <w:ind w:firstLine="0"/>
              <w:jc w:val="center"/>
              <w:rPr>
                <w:lang w:val="en-US"/>
              </w:rPr>
            </w:pPr>
            <w:r w:rsidRPr="00011D59">
              <w:rPr>
                <w:b/>
                <w:bCs/>
              </w:rPr>
              <w:t>Уровень доступа</w:t>
            </w:r>
          </w:p>
        </w:tc>
        <w:tc>
          <w:tcPr>
            <w:tcW w:w="3543" w:type="dxa"/>
          </w:tcPr>
          <w:p w14:paraId="50C12251" w14:textId="77777777" w:rsidR="009C24A4" w:rsidRPr="00011D59" w:rsidRDefault="009C24A4" w:rsidP="004F2922">
            <w:pPr>
              <w:pStyle w:val="aa"/>
              <w:ind w:firstLine="0"/>
              <w:jc w:val="center"/>
              <w:rPr>
                <w:lang w:val="en-US"/>
              </w:rPr>
            </w:pPr>
            <w:r w:rsidRPr="00011D59">
              <w:rPr>
                <w:b/>
                <w:bCs/>
              </w:rPr>
              <w:t>Аргументы</w:t>
            </w:r>
          </w:p>
        </w:tc>
        <w:tc>
          <w:tcPr>
            <w:tcW w:w="4359" w:type="dxa"/>
          </w:tcPr>
          <w:p w14:paraId="1C4E56F8" w14:textId="77777777" w:rsidR="009C24A4" w:rsidRPr="00011D59" w:rsidRDefault="009C24A4" w:rsidP="004F2922">
            <w:pPr>
              <w:pStyle w:val="aa"/>
              <w:ind w:firstLine="0"/>
              <w:jc w:val="center"/>
              <w:rPr>
                <w:lang w:val="en-US"/>
              </w:rPr>
            </w:pPr>
            <w:r w:rsidRPr="00011D59">
              <w:rPr>
                <w:b/>
                <w:bCs/>
              </w:rPr>
              <w:t>Назначение</w:t>
            </w:r>
          </w:p>
        </w:tc>
      </w:tr>
      <w:tr w:rsidR="009C24A4" w:rsidRPr="00011D59" w14:paraId="330C9E4B" w14:textId="77777777" w:rsidTr="004F2922">
        <w:tc>
          <w:tcPr>
            <w:tcW w:w="2830" w:type="dxa"/>
          </w:tcPr>
          <w:p w14:paraId="1C669DB4" w14:textId="77777777" w:rsidR="009C24A4" w:rsidRPr="00011D59" w:rsidRDefault="009C24A4" w:rsidP="004F2922">
            <w:pPr>
              <w:pStyle w:val="aa"/>
              <w:ind w:firstLine="0"/>
              <w:rPr>
                <w:lang w:val="en-US"/>
              </w:rPr>
            </w:pPr>
            <w:proofErr w:type="spellStart"/>
            <w:r w:rsidRPr="00011D59">
              <w:t>onCreate</w:t>
            </w:r>
            <w:proofErr w:type="spellEnd"/>
          </w:p>
        </w:tc>
        <w:tc>
          <w:tcPr>
            <w:tcW w:w="1276" w:type="dxa"/>
          </w:tcPr>
          <w:p w14:paraId="27BCCF1E" w14:textId="77777777" w:rsidR="009C24A4" w:rsidRPr="00011D59" w:rsidRDefault="009C24A4" w:rsidP="004F2922">
            <w:pPr>
              <w:pStyle w:val="aa"/>
              <w:ind w:firstLine="0"/>
              <w:rPr>
                <w:lang w:val="en-US"/>
              </w:rPr>
            </w:pPr>
            <w:r w:rsidRPr="00011D59">
              <w:rPr>
                <w:lang w:val="en-US"/>
              </w:rPr>
              <w:t>void</w:t>
            </w:r>
          </w:p>
        </w:tc>
        <w:tc>
          <w:tcPr>
            <w:tcW w:w="2552" w:type="dxa"/>
          </w:tcPr>
          <w:p w14:paraId="11628BBE" w14:textId="77777777" w:rsidR="009C24A4" w:rsidRPr="00011D59" w:rsidRDefault="009C24A4" w:rsidP="004F2922">
            <w:pPr>
              <w:pStyle w:val="aa"/>
              <w:ind w:firstLine="0"/>
              <w:rPr>
                <w:lang w:val="en-US"/>
              </w:rPr>
            </w:pPr>
            <w:r w:rsidRPr="00011D59">
              <w:rPr>
                <w:lang w:val="en-US"/>
              </w:rPr>
              <w:t>protected</w:t>
            </w:r>
          </w:p>
        </w:tc>
        <w:tc>
          <w:tcPr>
            <w:tcW w:w="3543" w:type="dxa"/>
          </w:tcPr>
          <w:p w14:paraId="0C97A356" w14:textId="77777777" w:rsidR="009C24A4" w:rsidRPr="00011D59" w:rsidRDefault="009C24A4" w:rsidP="004F2922">
            <w:pPr>
              <w:pStyle w:val="aa"/>
              <w:ind w:firstLine="0"/>
              <w:rPr>
                <w:lang w:val="en-US"/>
              </w:rPr>
            </w:pPr>
            <w:proofErr w:type="spellStart"/>
            <w:r w:rsidRPr="00011D59">
              <w:t>savedInstanceState</w:t>
            </w:r>
            <w:proofErr w:type="spellEnd"/>
            <w:r w:rsidRPr="00011D59">
              <w:t xml:space="preserve">: </w:t>
            </w:r>
            <w:proofErr w:type="spellStart"/>
            <w:r w:rsidRPr="00011D59">
              <w:t>Bundle</w:t>
            </w:r>
            <w:proofErr w:type="spellEnd"/>
            <w:r w:rsidRPr="00011D59">
              <w:t>?</w:t>
            </w:r>
          </w:p>
        </w:tc>
        <w:tc>
          <w:tcPr>
            <w:tcW w:w="4359" w:type="dxa"/>
          </w:tcPr>
          <w:p w14:paraId="3061CD45" w14:textId="77777777" w:rsidR="009C24A4" w:rsidRPr="00011D59" w:rsidRDefault="009C24A4" w:rsidP="004F2922">
            <w:pPr>
              <w:pStyle w:val="aa"/>
              <w:ind w:firstLine="0"/>
            </w:pPr>
            <w:r w:rsidRPr="00011D59">
              <w:t xml:space="preserve">Выполнение статической настройки </w:t>
            </w:r>
            <w:r w:rsidRPr="00011D59">
              <w:rPr>
                <w:lang w:val="en-US"/>
              </w:rPr>
              <w:t>Activity</w:t>
            </w:r>
            <w:r w:rsidRPr="00011D59">
              <w:t xml:space="preserve">: создание </w:t>
            </w:r>
            <w:r w:rsidRPr="00011D59">
              <w:rPr>
                <w:lang w:val="en-US"/>
              </w:rPr>
              <w:t>View</w:t>
            </w:r>
            <w:r w:rsidRPr="00011D59">
              <w:t>, привязка элементов управ</w:t>
            </w:r>
            <w:r w:rsidRPr="00011D59">
              <w:softHyphen/>
              <w:t>ления</w:t>
            </w:r>
          </w:p>
        </w:tc>
      </w:tr>
      <w:tr w:rsidR="00497A67" w:rsidRPr="00011D59" w14:paraId="73CCBC28" w14:textId="77777777" w:rsidTr="004F2922">
        <w:tc>
          <w:tcPr>
            <w:tcW w:w="2830" w:type="dxa"/>
          </w:tcPr>
          <w:p w14:paraId="7195EEB2" w14:textId="43C10169" w:rsidR="00497A67" w:rsidRPr="00011D59" w:rsidRDefault="00497A67" w:rsidP="00497A67">
            <w:pPr>
              <w:pStyle w:val="aa"/>
              <w:ind w:firstLine="0"/>
            </w:pPr>
            <w:proofErr w:type="spellStart"/>
            <w:r w:rsidRPr="00011D59">
              <w:t>onCreateView</w:t>
            </w:r>
            <w:proofErr w:type="spellEnd"/>
          </w:p>
        </w:tc>
        <w:tc>
          <w:tcPr>
            <w:tcW w:w="1276" w:type="dxa"/>
          </w:tcPr>
          <w:p w14:paraId="1FF309B1" w14:textId="5E60039E" w:rsidR="00497A67" w:rsidRPr="00011D59" w:rsidRDefault="00497A67" w:rsidP="00497A67">
            <w:pPr>
              <w:pStyle w:val="aa"/>
              <w:ind w:firstLine="0"/>
              <w:rPr>
                <w:lang w:val="en-US"/>
              </w:rPr>
            </w:pPr>
            <w:r w:rsidRPr="00011D59">
              <w:t>View?</w:t>
            </w:r>
          </w:p>
        </w:tc>
        <w:tc>
          <w:tcPr>
            <w:tcW w:w="2552" w:type="dxa"/>
          </w:tcPr>
          <w:p w14:paraId="49C79BD9" w14:textId="2477A283" w:rsidR="00497A67" w:rsidRPr="00011D59" w:rsidRDefault="00497A67" w:rsidP="00497A67">
            <w:pPr>
              <w:pStyle w:val="aa"/>
              <w:ind w:firstLine="0"/>
              <w:rPr>
                <w:lang w:val="en-US"/>
              </w:rPr>
            </w:pPr>
            <w:r w:rsidRPr="00011D59">
              <w:rPr>
                <w:lang w:val="en-US"/>
              </w:rPr>
              <w:t>public</w:t>
            </w:r>
          </w:p>
        </w:tc>
        <w:tc>
          <w:tcPr>
            <w:tcW w:w="3543" w:type="dxa"/>
          </w:tcPr>
          <w:p w14:paraId="1CA23477" w14:textId="77777777" w:rsidR="00497A67" w:rsidRPr="00011D59" w:rsidRDefault="00497A67" w:rsidP="00497A67">
            <w:pPr>
              <w:pStyle w:val="aa"/>
              <w:ind w:firstLine="0"/>
              <w:rPr>
                <w:lang w:val="en-US"/>
              </w:rPr>
            </w:pPr>
            <w:r w:rsidRPr="00011D59">
              <w:rPr>
                <w:lang w:val="en-US"/>
              </w:rPr>
              <w:t xml:space="preserve">inflater: </w:t>
            </w:r>
            <w:proofErr w:type="spellStart"/>
            <w:r w:rsidRPr="00011D59">
              <w:rPr>
                <w:lang w:val="en-US"/>
              </w:rPr>
              <w:t>LayoutInflater</w:t>
            </w:r>
            <w:proofErr w:type="spellEnd"/>
            <w:r w:rsidRPr="00011D59">
              <w:rPr>
                <w:lang w:val="en-US"/>
              </w:rPr>
              <w:t xml:space="preserve">, container: </w:t>
            </w:r>
            <w:proofErr w:type="spellStart"/>
            <w:proofErr w:type="gramStart"/>
            <w:r w:rsidRPr="00011D59">
              <w:rPr>
                <w:lang w:val="en-US"/>
              </w:rPr>
              <w:t>ViewGroup</w:t>
            </w:r>
            <w:proofErr w:type="spellEnd"/>
            <w:r w:rsidRPr="00011D59">
              <w:rPr>
                <w:lang w:val="en-US"/>
              </w:rPr>
              <w:t>?,</w:t>
            </w:r>
            <w:proofErr w:type="gramEnd"/>
            <w:r w:rsidRPr="00011D59">
              <w:rPr>
                <w:lang w:val="en-US"/>
              </w:rPr>
              <w:t xml:space="preserve"> </w:t>
            </w:r>
          </w:p>
          <w:p w14:paraId="09B2B7CA" w14:textId="15C3678A" w:rsidR="00497A67" w:rsidRPr="00011D59" w:rsidRDefault="00497A67" w:rsidP="00497A67">
            <w:pPr>
              <w:pStyle w:val="aa"/>
              <w:ind w:firstLine="0"/>
              <w:rPr>
                <w:lang w:val="en-US"/>
              </w:rPr>
            </w:pPr>
            <w:proofErr w:type="spellStart"/>
            <w:r w:rsidRPr="00011D59">
              <w:rPr>
                <w:lang w:val="en-US"/>
              </w:rPr>
              <w:t>savedInstanceState</w:t>
            </w:r>
            <w:proofErr w:type="spellEnd"/>
            <w:r w:rsidRPr="00011D59">
              <w:rPr>
                <w:lang w:val="en-US"/>
              </w:rPr>
              <w:t>: Bundle?</w:t>
            </w:r>
          </w:p>
        </w:tc>
        <w:tc>
          <w:tcPr>
            <w:tcW w:w="4359" w:type="dxa"/>
          </w:tcPr>
          <w:p w14:paraId="28417FB3" w14:textId="0467D65A" w:rsidR="00497A67" w:rsidRPr="00011D59" w:rsidRDefault="00497A67" w:rsidP="00497A67">
            <w:pPr>
              <w:pStyle w:val="aa"/>
              <w:ind w:firstLine="0"/>
            </w:pPr>
            <w:r w:rsidRPr="00011D59">
              <w:t xml:space="preserve">Настройка контроллера </w:t>
            </w:r>
            <w:r w:rsidRPr="00011D59">
              <w:rPr>
                <w:lang w:val="en-US"/>
              </w:rPr>
              <w:t>Fragment</w:t>
            </w:r>
          </w:p>
        </w:tc>
      </w:tr>
    </w:tbl>
    <w:p w14:paraId="04071CE5" w14:textId="1FEC2CD9" w:rsidR="00387EF3" w:rsidRDefault="00387EF3" w:rsidP="009C24A4">
      <w:pPr>
        <w:sectPr w:rsidR="00387EF3" w:rsidSect="00AB6A11">
          <w:pgSz w:w="16838" w:h="11906" w:orient="landscape"/>
          <w:pgMar w:top="1701" w:right="1134" w:bottom="850" w:left="1134" w:header="708" w:footer="708" w:gutter="0"/>
          <w:cols w:space="708"/>
          <w:titlePg/>
          <w:docGrid w:linePitch="360"/>
        </w:sectPr>
      </w:pPr>
    </w:p>
    <w:p w14:paraId="4BAC1EFA" w14:textId="348D4701" w:rsidR="009C24A4" w:rsidRPr="00011D59" w:rsidRDefault="00324C34" w:rsidP="009C24A4">
      <w:pPr>
        <w:pStyle w:val="aa"/>
        <w:ind w:firstLine="0"/>
      </w:pPr>
      <w:r w:rsidRPr="00011D59">
        <w:lastRenderedPageBreak/>
        <w:t>Продолжение таблицы Б.</w:t>
      </w:r>
      <w:r w:rsidR="009C24A4" w:rsidRPr="00011D59">
        <w:t>15</w:t>
      </w:r>
    </w:p>
    <w:tbl>
      <w:tblPr>
        <w:tblStyle w:val="af1"/>
        <w:tblW w:w="0" w:type="auto"/>
        <w:tblLook w:val="04A0" w:firstRow="1" w:lastRow="0" w:firstColumn="1" w:lastColumn="0" w:noHBand="0" w:noVBand="1"/>
      </w:tblPr>
      <w:tblGrid>
        <w:gridCol w:w="2830"/>
        <w:gridCol w:w="1276"/>
        <w:gridCol w:w="2552"/>
        <w:gridCol w:w="3543"/>
        <w:gridCol w:w="4359"/>
      </w:tblGrid>
      <w:tr w:rsidR="009C24A4" w:rsidRPr="00011D59" w14:paraId="21CBFC69" w14:textId="77777777" w:rsidTr="004F2922">
        <w:tc>
          <w:tcPr>
            <w:tcW w:w="2830" w:type="dxa"/>
          </w:tcPr>
          <w:p w14:paraId="252D3DB4" w14:textId="77777777" w:rsidR="009C24A4" w:rsidRPr="00011D59" w:rsidRDefault="009C24A4" w:rsidP="004F2922">
            <w:pPr>
              <w:pStyle w:val="aa"/>
              <w:ind w:firstLine="0"/>
              <w:jc w:val="center"/>
            </w:pPr>
            <w:r w:rsidRPr="00011D59">
              <w:rPr>
                <w:b/>
                <w:bCs/>
              </w:rPr>
              <w:t>Название</w:t>
            </w:r>
          </w:p>
        </w:tc>
        <w:tc>
          <w:tcPr>
            <w:tcW w:w="1276" w:type="dxa"/>
          </w:tcPr>
          <w:p w14:paraId="53A4F6E9" w14:textId="77777777" w:rsidR="009C24A4" w:rsidRPr="00011D59" w:rsidRDefault="009C24A4" w:rsidP="004F2922">
            <w:pPr>
              <w:pStyle w:val="aa"/>
              <w:ind w:firstLine="0"/>
              <w:jc w:val="center"/>
            </w:pPr>
            <w:r w:rsidRPr="00011D59">
              <w:rPr>
                <w:b/>
                <w:bCs/>
              </w:rPr>
              <w:t>Тип</w:t>
            </w:r>
          </w:p>
        </w:tc>
        <w:tc>
          <w:tcPr>
            <w:tcW w:w="2552" w:type="dxa"/>
          </w:tcPr>
          <w:p w14:paraId="7AA11E49" w14:textId="77777777" w:rsidR="009C24A4" w:rsidRPr="00011D59" w:rsidRDefault="009C24A4" w:rsidP="004F2922">
            <w:pPr>
              <w:pStyle w:val="aa"/>
              <w:ind w:firstLine="0"/>
              <w:jc w:val="center"/>
              <w:rPr>
                <w:lang w:val="en-US"/>
              </w:rPr>
            </w:pPr>
            <w:r w:rsidRPr="00011D59">
              <w:rPr>
                <w:b/>
                <w:bCs/>
              </w:rPr>
              <w:t>Уровень доступа</w:t>
            </w:r>
          </w:p>
        </w:tc>
        <w:tc>
          <w:tcPr>
            <w:tcW w:w="3543" w:type="dxa"/>
          </w:tcPr>
          <w:p w14:paraId="1213C7F7" w14:textId="77777777" w:rsidR="009C24A4" w:rsidRPr="00011D59" w:rsidRDefault="009C24A4" w:rsidP="004F2922">
            <w:pPr>
              <w:pStyle w:val="aa"/>
              <w:ind w:firstLine="0"/>
              <w:jc w:val="center"/>
              <w:rPr>
                <w:lang w:val="en-US"/>
              </w:rPr>
            </w:pPr>
            <w:r w:rsidRPr="00011D59">
              <w:rPr>
                <w:b/>
                <w:bCs/>
              </w:rPr>
              <w:t>Аргументы</w:t>
            </w:r>
          </w:p>
        </w:tc>
        <w:tc>
          <w:tcPr>
            <w:tcW w:w="4359" w:type="dxa"/>
          </w:tcPr>
          <w:p w14:paraId="1BEB0282" w14:textId="77777777" w:rsidR="009C24A4" w:rsidRPr="00011D59" w:rsidRDefault="009C24A4" w:rsidP="004F2922">
            <w:pPr>
              <w:pStyle w:val="aa"/>
              <w:ind w:firstLine="0"/>
              <w:jc w:val="center"/>
            </w:pPr>
            <w:r w:rsidRPr="00011D59">
              <w:rPr>
                <w:b/>
                <w:bCs/>
              </w:rPr>
              <w:t>Назначение</w:t>
            </w:r>
          </w:p>
        </w:tc>
      </w:tr>
      <w:tr w:rsidR="009C24A4" w:rsidRPr="00011D59" w14:paraId="7B6501D5" w14:textId="77777777" w:rsidTr="004F2922">
        <w:tc>
          <w:tcPr>
            <w:tcW w:w="2830" w:type="dxa"/>
          </w:tcPr>
          <w:p w14:paraId="7C3CB2EF" w14:textId="77777777" w:rsidR="009C24A4" w:rsidRPr="00011D59" w:rsidRDefault="009C24A4" w:rsidP="004F2922">
            <w:pPr>
              <w:pStyle w:val="aa"/>
              <w:ind w:firstLine="0"/>
              <w:rPr>
                <w:lang w:val="en-US"/>
              </w:rPr>
            </w:pPr>
            <w:proofErr w:type="spellStart"/>
            <w:r w:rsidRPr="00011D59">
              <w:t>setAdapter</w:t>
            </w:r>
            <w:proofErr w:type="spellEnd"/>
          </w:p>
        </w:tc>
        <w:tc>
          <w:tcPr>
            <w:tcW w:w="1276" w:type="dxa"/>
          </w:tcPr>
          <w:p w14:paraId="3FA97435" w14:textId="77777777" w:rsidR="009C24A4" w:rsidRPr="00011D59" w:rsidRDefault="009C24A4" w:rsidP="004F2922">
            <w:pPr>
              <w:pStyle w:val="aa"/>
              <w:ind w:firstLine="0"/>
              <w:rPr>
                <w:lang w:val="en-US"/>
              </w:rPr>
            </w:pPr>
            <w:r w:rsidRPr="00011D59">
              <w:rPr>
                <w:lang w:val="en-US"/>
              </w:rPr>
              <w:t>void</w:t>
            </w:r>
          </w:p>
        </w:tc>
        <w:tc>
          <w:tcPr>
            <w:tcW w:w="2552" w:type="dxa"/>
          </w:tcPr>
          <w:p w14:paraId="62DBF8FB" w14:textId="77777777" w:rsidR="009C24A4" w:rsidRPr="00011D59" w:rsidRDefault="009C24A4" w:rsidP="004F2922">
            <w:pPr>
              <w:pStyle w:val="aa"/>
              <w:ind w:firstLine="0"/>
              <w:rPr>
                <w:lang w:val="en-US"/>
              </w:rPr>
            </w:pPr>
            <w:r w:rsidRPr="00011D59">
              <w:rPr>
                <w:lang w:val="en-US"/>
              </w:rPr>
              <w:t>private</w:t>
            </w:r>
          </w:p>
        </w:tc>
        <w:tc>
          <w:tcPr>
            <w:tcW w:w="3543" w:type="dxa"/>
          </w:tcPr>
          <w:p w14:paraId="2BEBAC52" w14:textId="77777777" w:rsidR="009C24A4" w:rsidRPr="00011D59" w:rsidRDefault="009C24A4" w:rsidP="008D59CE">
            <w:pPr>
              <w:pStyle w:val="aa"/>
              <w:ind w:firstLine="0"/>
              <w:rPr>
                <w:lang w:val="en-US"/>
              </w:rPr>
            </w:pPr>
            <w:r w:rsidRPr="00011D59">
              <w:rPr>
                <w:lang w:val="en-US"/>
              </w:rPr>
              <w:t xml:space="preserve">events: </w:t>
            </w:r>
            <w:proofErr w:type="spellStart"/>
            <w:r w:rsidRPr="00011D59">
              <w:rPr>
                <w:lang w:val="en-US"/>
              </w:rPr>
              <w:t>ArrayList</w:t>
            </w:r>
            <w:proofErr w:type="spellEnd"/>
            <w:r w:rsidRPr="00011D59">
              <w:rPr>
                <w:lang w:val="en-US"/>
              </w:rPr>
              <w:t>&lt;Event&gt;, view: View, context: Context</w:t>
            </w:r>
          </w:p>
        </w:tc>
        <w:tc>
          <w:tcPr>
            <w:tcW w:w="4359" w:type="dxa"/>
          </w:tcPr>
          <w:p w14:paraId="0B3E984A" w14:textId="77777777" w:rsidR="009C24A4" w:rsidRPr="00011D59" w:rsidRDefault="009C24A4" w:rsidP="004F2922">
            <w:pPr>
              <w:pStyle w:val="aa"/>
              <w:ind w:firstLine="0"/>
              <w:rPr>
                <w:lang w:val="en-US"/>
              </w:rPr>
            </w:pPr>
            <w:r w:rsidRPr="00011D59">
              <w:t xml:space="preserve">Загрузка данных в </w:t>
            </w:r>
            <w:proofErr w:type="spellStart"/>
            <w:r w:rsidRPr="00011D59">
              <w:rPr>
                <w:lang w:val="en-US"/>
              </w:rPr>
              <w:t>RecyclerView</w:t>
            </w:r>
            <w:proofErr w:type="spellEnd"/>
          </w:p>
        </w:tc>
      </w:tr>
      <w:tr w:rsidR="009C24A4" w:rsidRPr="00011D59" w14:paraId="00C2E9BA" w14:textId="77777777" w:rsidTr="004F2922">
        <w:tc>
          <w:tcPr>
            <w:tcW w:w="2830" w:type="dxa"/>
          </w:tcPr>
          <w:p w14:paraId="6D0435FF" w14:textId="77777777" w:rsidR="009C24A4" w:rsidRPr="00011D59" w:rsidRDefault="009C24A4" w:rsidP="004F2922">
            <w:pPr>
              <w:pStyle w:val="aa"/>
              <w:ind w:firstLine="0"/>
              <w:rPr>
                <w:lang w:val="en-US"/>
              </w:rPr>
            </w:pPr>
            <w:proofErr w:type="spellStart"/>
            <w:r w:rsidRPr="00011D59">
              <w:t>checkConnection</w:t>
            </w:r>
            <w:proofErr w:type="spellEnd"/>
          </w:p>
        </w:tc>
        <w:tc>
          <w:tcPr>
            <w:tcW w:w="1276" w:type="dxa"/>
          </w:tcPr>
          <w:p w14:paraId="55986DF3" w14:textId="77777777" w:rsidR="009C24A4" w:rsidRPr="00011D59" w:rsidRDefault="009C24A4" w:rsidP="004F2922">
            <w:pPr>
              <w:pStyle w:val="aa"/>
              <w:ind w:firstLine="0"/>
              <w:rPr>
                <w:lang w:val="en-US"/>
              </w:rPr>
            </w:pPr>
            <w:r w:rsidRPr="00011D59">
              <w:rPr>
                <w:lang w:val="en-US"/>
              </w:rPr>
              <w:t>void</w:t>
            </w:r>
          </w:p>
        </w:tc>
        <w:tc>
          <w:tcPr>
            <w:tcW w:w="2552" w:type="dxa"/>
          </w:tcPr>
          <w:p w14:paraId="53BED5EC" w14:textId="77777777" w:rsidR="009C24A4" w:rsidRPr="00011D59" w:rsidRDefault="009C24A4" w:rsidP="004F2922">
            <w:pPr>
              <w:pStyle w:val="aa"/>
              <w:ind w:firstLine="0"/>
              <w:rPr>
                <w:lang w:val="en-US"/>
              </w:rPr>
            </w:pPr>
            <w:proofErr w:type="spellStart"/>
            <w:r w:rsidRPr="00011D59">
              <w:t>private</w:t>
            </w:r>
            <w:proofErr w:type="spellEnd"/>
          </w:p>
        </w:tc>
        <w:tc>
          <w:tcPr>
            <w:tcW w:w="3543" w:type="dxa"/>
          </w:tcPr>
          <w:p w14:paraId="5B21A5FC" w14:textId="77777777" w:rsidR="009C24A4" w:rsidRPr="00011D59" w:rsidRDefault="009C24A4" w:rsidP="004F2922">
            <w:pPr>
              <w:pStyle w:val="aa"/>
              <w:ind w:firstLine="0"/>
              <w:jc w:val="center"/>
              <w:rPr>
                <w:lang w:val="en-US"/>
              </w:rPr>
            </w:pPr>
            <w:r w:rsidRPr="00011D59">
              <w:t>–</w:t>
            </w:r>
          </w:p>
        </w:tc>
        <w:tc>
          <w:tcPr>
            <w:tcW w:w="4359" w:type="dxa"/>
          </w:tcPr>
          <w:p w14:paraId="34E999ED" w14:textId="77777777" w:rsidR="009C24A4" w:rsidRPr="00011D59" w:rsidRDefault="009C24A4" w:rsidP="004F2922">
            <w:pPr>
              <w:pStyle w:val="aa"/>
              <w:ind w:firstLine="0"/>
              <w:rPr>
                <w:lang w:val="en-US"/>
              </w:rPr>
            </w:pPr>
            <w:r w:rsidRPr="00011D59">
              <w:t>Проверка доступности интернет-соединения</w:t>
            </w:r>
          </w:p>
        </w:tc>
      </w:tr>
      <w:tr w:rsidR="009C24A4" w:rsidRPr="00011D59" w14:paraId="70935DB5" w14:textId="77777777" w:rsidTr="004F2922">
        <w:tc>
          <w:tcPr>
            <w:tcW w:w="2830" w:type="dxa"/>
          </w:tcPr>
          <w:p w14:paraId="508D22C4" w14:textId="77777777" w:rsidR="009C24A4" w:rsidRPr="00011D59" w:rsidRDefault="009C24A4" w:rsidP="004F2922">
            <w:pPr>
              <w:pStyle w:val="aa"/>
              <w:ind w:firstLine="0"/>
              <w:rPr>
                <w:lang w:val="en-US"/>
              </w:rPr>
            </w:pPr>
            <w:proofErr w:type="spellStart"/>
            <w:r w:rsidRPr="00011D59">
              <w:t>init</w:t>
            </w:r>
            <w:proofErr w:type="spellEnd"/>
          </w:p>
        </w:tc>
        <w:tc>
          <w:tcPr>
            <w:tcW w:w="1276" w:type="dxa"/>
          </w:tcPr>
          <w:p w14:paraId="517B9AC3" w14:textId="77777777" w:rsidR="009C24A4" w:rsidRPr="00011D59" w:rsidRDefault="009C24A4" w:rsidP="004F2922">
            <w:pPr>
              <w:pStyle w:val="aa"/>
              <w:ind w:firstLine="0"/>
              <w:rPr>
                <w:lang w:val="en-US"/>
              </w:rPr>
            </w:pPr>
            <w:r w:rsidRPr="00011D59">
              <w:rPr>
                <w:lang w:val="en-US"/>
              </w:rPr>
              <w:t>void</w:t>
            </w:r>
          </w:p>
        </w:tc>
        <w:tc>
          <w:tcPr>
            <w:tcW w:w="2552" w:type="dxa"/>
          </w:tcPr>
          <w:p w14:paraId="0DECFCD1" w14:textId="77777777" w:rsidR="009C24A4" w:rsidRPr="00011D59" w:rsidRDefault="009C24A4" w:rsidP="004F2922">
            <w:pPr>
              <w:pStyle w:val="aa"/>
              <w:ind w:firstLine="0"/>
              <w:rPr>
                <w:lang w:val="en-US"/>
              </w:rPr>
            </w:pPr>
            <w:r w:rsidRPr="00011D59">
              <w:rPr>
                <w:lang w:val="en-US"/>
              </w:rPr>
              <w:t>private</w:t>
            </w:r>
          </w:p>
        </w:tc>
        <w:tc>
          <w:tcPr>
            <w:tcW w:w="3543" w:type="dxa"/>
          </w:tcPr>
          <w:p w14:paraId="57AB8676" w14:textId="77777777" w:rsidR="009C24A4" w:rsidRPr="00011D59" w:rsidRDefault="009C24A4" w:rsidP="004F2922">
            <w:pPr>
              <w:pStyle w:val="aa"/>
              <w:ind w:firstLine="0"/>
              <w:rPr>
                <w:lang w:val="en-US"/>
              </w:rPr>
            </w:pPr>
            <w:proofErr w:type="spellStart"/>
            <w:r w:rsidRPr="00011D59">
              <w:t>view</w:t>
            </w:r>
            <w:proofErr w:type="spellEnd"/>
            <w:r w:rsidRPr="00011D59">
              <w:t>: View</w:t>
            </w:r>
          </w:p>
        </w:tc>
        <w:tc>
          <w:tcPr>
            <w:tcW w:w="4359" w:type="dxa"/>
          </w:tcPr>
          <w:p w14:paraId="6A5240F8" w14:textId="77777777" w:rsidR="009C24A4" w:rsidRPr="00011D59" w:rsidRDefault="009C24A4" w:rsidP="004F2922">
            <w:pPr>
              <w:pStyle w:val="aa"/>
              <w:ind w:firstLine="0"/>
              <w:rPr>
                <w:lang w:val="en-US"/>
              </w:rPr>
            </w:pPr>
            <w:r w:rsidRPr="00011D59">
              <w:t xml:space="preserve">Инициализация компонентов </w:t>
            </w:r>
            <w:r w:rsidRPr="00011D59">
              <w:rPr>
                <w:lang w:val="en-US"/>
              </w:rPr>
              <w:t>Ac</w:t>
            </w:r>
            <w:r w:rsidRPr="00011D59">
              <w:rPr>
                <w:lang w:val="en-US"/>
              </w:rPr>
              <w:softHyphen/>
              <w:t>tivity</w:t>
            </w:r>
          </w:p>
        </w:tc>
      </w:tr>
    </w:tbl>
    <w:p w14:paraId="607ECD02" w14:textId="77777777" w:rsidR="009C24A4" w:rsidRPr="00011D59" w:rsidRDefault="009C24A4" w:rsidP="009C24A4">
      <w:pPr>
        <w:pStyle w:val="aa"/>
      </w:pPr>
    </w:p>
    <w:p w14:paraId="36AECCC3" w14:textId="026C3000" w:rsidR="009C24A4" w:rsidRPr="00011D59" w:rsidRDefault="00324C34" w:rsidP="009C24A4">
      <w:pPr>
        <w:pStyle w:val="aa"/>
        <w:ind w:firstLine="0"/>
      </w:pPr>
      <w:r w:rsidRPr="00011D59">
        <w:t>Таблица Б.</w:t>
      </w:r>
      <w:r w:rsidR="009C24A4" w:rsidRPr="00011D59">
        <w:t xml:space="preserve">16 – Спецификация класса </w:t>
      </w:r>
      <w:proofErr w:type="spellStart"/>
      <w:r w:rsidR="009C24A4" w:rsidRPr="00011D59">
        <w:t>ProfileCleanFragment</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011D59" w14:paraId="08C0ABFC" w14:textId="77777777" w:rsidTr="004F2922">
        <w:tc>
          <w:tcPr>
            <w:tcW w:w="2830" w:type="dxa"/>
          </w:tcPr>
          <w:p w14:paraId="6AF228AF" w14:textId="77777777" w:rsidR="009C24A4" w:rsidRPr="00011D59" w:rsidRDefault="009C24A4" w:rsidP="004F2922">
            <w:pPr>
              <w:pStyle w:val="aa"/>
              <w:ind w:firstLine="0"/>
              <w:jc w:val="center"/>
            </w:pPr>
            <w:r w:rsidRPr="00011D59">
              <w:rPr>
                <w:b/>
                <w:bCs/>
              </w:rPr>
              <w:t>Название</w:t>
            </w:r>
          </w:p>
        </w:tc>
        <w:tc>
          <w:tcPr>
            <w:tcW w:w="1276" w:type="dxa"/>
          </w:tcPr>
          <w:p w14:paraId="670FA53A" w14:textId="77777777" w:rsidR="009C24A4" w:rsidRPr="00011D59" w:rsidRDefault="009C24A4" w:rsidP="004F2922">
            <w:pPr>
              <w:pStyle w:val="aa"/>
              <w:ind w:firstLine="0"/>
              <w:jc w:val="center"/>
            </w:pPr>
            <w:r w:rsidRPr="00011D59">
              <w:rPr>
                <w:b/>
                <w:bCs/>
              </w:rPr>
              <w:t>Тип</w:t>
            </w:r>
          </w:p>
        </w:tc>
        <w:tc>
          <w:tcPr>
            <w:tcW w:w="2552" w:type="dxa"/>
          </w:tcPr>
          <w:p w14:paraId="5E429263" w14:textId="77777777" w:rsidR="009C24A4" w:rsidRPr="00011D59" w:rsidRDefault="009C24A4" w:rsidP="004F2922">
            <w:pPr>
              <w:pStyle w:val="aa"/>
              <w:ind w:firstLine="0"/>
              <w:jc w:val="center"/>
            </w:pPr>
            <w:r w:rsidRPr="00011D59">
              <w:rPr>
                <w:b/>
                <w:bCs/>
              </w:rPr>
              <w:t>Уровень доступа</w:t>
            </w:r>
          </w:p>
        </w:tc>
        <w:tc>
          <w:tcPr>
            <w:tcW w:w="3543" w:type="dxa"/>
          </w:tcPr>
          <w:p w14:paraId="3AF6C485" w14:textId="77777777" w:rsidR="009C24A4" w:rsidRPr="00011D59" w:rsidRDefault="009C24A4" w:rsidP="004F2922">
            <w:pPr>
              <w:pStyle w:val="aa"/>
              <w:ind w:firstLine="0"/>
              <w:jc w:val="center"/>
            </w:pPr>
            <w:r w:rsidRPr="00011D59">
              <w:rPr>
                <w:b/>
                <w:bCs/>
              </w:rPr>
              <w:t>Аргументы</w:t>
            </w:r>
          </w:p>
        </w:tc>
        <w:tc>
          <w:tcPr>
            <w:tcW w:w="4359" w:type="dxa"/>
          </w:tcPr>
          <w:p w14:paraId="27DDF304" w14:textId="77777777" w:rsidR="009C24A4" w:rsidRPr="00011D59" w:rsidRDefault="009C24A4" w:rsidP="004F2922">
            <w:pPr>
              <w:pStyle w:val="aa"/>
              <w:ind w:firstLine="0"/>
              <w:jc w:val="center"/>
            </w:pPr>
            <w:r w:rsidRPr="00011D59">
              <w:rPr>
                <w:b/>
                <w:bCs/>
              </w:rPr>
              <w:t>Назначение</w:t>
            </w:r>
          </w:p>
        </w:tc>
      </w:tr>
      <w:tr w:rsidR="009C24A4" w:rsidRPr="00011D59" w14:paraId="567DCC11" w14:textId="77777777" w:rsidTr="004F2922">
        <w:tc>
          <w:tcPr>
            <w:tcW w:w="2830" w:type="dxa"/>
          </w:tcPr>
          <w:p w14:paraId="6292999E" w14:textId="77777777" w:rsidR="009C24A4" w:rsidRPr="00011D59" w:rsidRDefault="009C24A4" w:rsidP="004F2922">
            <w:pPr>
              <w:pStyle w:val="aa"/>
              <w:ind w:firstLine="0"/>
            </w:pPr>
            <w:proofErr w:type="spellStart"/>
            <w:r w:rsidRPr="00011D59">
              <w:t>onCreate</w:t>
            </w:r>
            <w:proofErr w:type="spellEnd"/>
          </w:p>
        </w:tc>
        <w:tc>
          <w:tcPr>
            <w:tcW w:w="1276" w:type="dxa"/>
          </w:tcPr>
          <w:p w14:paraId="2D1C2FA5" w14:textId="77777777" w:rsidR="009C24A4" w:rsidRPr="00011D59" w:rsidRDefault="009C24A4" w:rsidP="004F2922">
            <w:pPr>
              <w:pStyle w:val="aa"/>
              <w:ind w:firstLine="0"/>
            </w:pPr>
            <w:r w:rsidRPr="00011D59">
              <w:rPr>
                <w:lang w:val="en-US"/>
              </w:rPr>
              <w:t>void</w:t>
            </w:r>
          </w:p>
        </w:tc>
        <w:tc>
          <w:tcPr>
            <w:tcW w:w="2552" w:type="dxa"/>
          </w:tcPr>
          <w:p w14:paraId="2D5CA057" w14:textId="77777777" w:rsidR="009C24A4" w:rsidRPr="00011D59" w:rsidRDefault="009C24A4" w:rsidP="004F2922">
            <w:pPr>
              <w:pStyle w:val="aa"/>
              <w:ind w:firstLine="0"/>
            </w:pPr>
            <w:r w:rsidRPr="00011D59">
              <w:rPr>
                <w:lang w:val="en-US"/>
              </w:rPr>
              <w:t>protected</w:t>
            </w:r>
          </w:p>
        </w:tc>
        <w:tc>
          <w:tcPr>
            <w:tcW w:w="3543" w:type="dxa"/>
          </w:tcPr>
          <w:p w14:paraId="557FE373" w14:textId="77777777" w:rsidR="009C24A4" w:rsidRPr="00011D59" w:rsidRDefault="009C24A4" w:rsidP="004F2922">
            <w:pPr>
              <w:pStyle w:val="aa"/>
              <w:ind w:firstLine="0"/>
            </w:pPr>
            <w:proofErr w:type="spellStart"/>
            <w:r w:rsidRPr="00011D59">
              <w:t>savedInstanceState</w:t>
            </w:r>
            <w:proofErr w:type="spellEnd"/>
            <w:r w:rsidRPr="00011D59">
              <w:t xml:space="preserve">: </w:t>
            </w:r>
            <w:proofErr w:type="spellStart"/>
            <w:r w:rsidRPr="00011D59">
              <w:t>Bundle</w:t>
            </w:r>
            <w:proofErr w:type="spellEnd"/>
            <w:r w:rsidRPr="00011D59">
              <w:t>?</w:t>
            </w:r>
          </w:p>
        </w:tc>
        <w:tc>
          <w:tcPr>
            <w:tcW w:w="4359" w:type="dxa"/>
          </w:tcPr>
          <w:p w14:paraId="2645954F" w14:textId="77777777" w:rsidR="009C24A4" w:rsidRPr="00011D59" w:rsidRDefault="009C24A4" w:rsidP="004F2922">
            <w:pPr>
              <w:pStyle w:val="aa"/>
              <w:ind w:firstLine="0"/>
            </w:pPr>
            <w:r w:rsidRPr="00011D59">
              <w:t xml:space="preserve">Выполнение статической настройки </w:t>
            </w:r>
            <w:r w:rsidRPr="00011D59">
              <w:rPr>
                <w:lang w:val="en-US"/>
              </w:rPr>
              <w:t>Activity</w:t>
            </w:r>
            <w:r w:rsidRPr="00011D59">
              <w:t xml:space="preserve">: создание </w:t>
            </w:r>
            <w:r w:rsidRPr="00011D59">
              <w:rPr>
                <w:lang w:val="en-US"/>
              </w:rPr>
              <w:t>View</w:t>
            </w:r>
            <w:r w:rsidRPr="00011D59">
              <w:t>, привязка элементов управ</w:t>
            </w:r>
            <w:r w:rsidRPr="00011D59">
              <w:softHyphen/>
              <w:t>ления</w:t>
            </w:r>
          </w:p>
        </w:tc>
      </w:tr>
      <w:tr w:rsidR="009C24A4" w:rsidRPr="00011D59" w14:paraId="3D73A457" w14:textId="77777777" w:rsidTr="004F2922">
        <w:tc>
          <w:tcPr>
            <w:tcW w:w="2830" w:type="dxa"/>
          </w:tcPr>
          <w:p w14:paraId="330A963F" w14:textId="77777777" w:rsidR="009C24A4" w:rsidRPr="00011D59" w:rsidRDefault="009C24A4" w:rsidP="004F2922">
            <w:pPr>
              <w:pStyle w:val="aa"/>
              <w:ind w:firstLine="0"/>
            </w:pPr>
            <w:proofErr w:type="spellStart"/>
            <w:r w:rsidRPr="00011D59">
              <w:t>onCreateView</w:t>
            </w:r>
            <w:proofErr w:type="spellEnd"/>
          </w:p>
        </w:tc>
        <w:tc>
          <w:tcPr>
            <w:tcW w:w="1276" w:type="dxa"/>
          </w:tcPr>
          <w:p w14:paraId="3832C235" w14:textId="77777777" w:rsidR="009C24A4" w:rsidRPr="00011D59" w:rsidRDefault="009C24A4" w:rsidP="004F2922">
            <w:pPr>
              <w:pStyle w:val="aa"/>
              <w:ind w:firstLine="0"/>
            </w:pPr>
            <w:r w:rsidRPr="00011D59">
              <w:t>View?</w:t>
            </w:r>
          </w:p>
        </w:tc>
        <w:tc>
          <w:tcPr>
            <w:tcW w:w="2552" w:type="dxa"/>
          </w:tcPr>
          <w:p w14:paraId="0E51447F" w14:textId="77777777" w:rsidR="009C24A4" w:rsidRPr="00011D59" w:rsidRDefault="009C24A4" w:rsidP="004F2922">
            <w:pPr>
              <w:pStyle w:val="aa"/>
              <w:ind w:firstLine="0"/>
            </w:pPr>
            <w:r w:rsidRPr="00011D59">
              <w:rPr>
                <w:lang w:val="en-US"/>
              </w:rPr>
              <w:t>public</w:t>
            </w:r>
          </w:p>
        </w:tc>
        <w:tc>
          <w:tcPr>
            <w:tcW w:w="3543" w:type="dxa"/>
          </w:tcPr>
          <w:p w14:paraId="5EBD7C6C" w14:textId="77777777" w:rsidR="009C24A4" w:rsidRPr="00011D59" w:rsidRDefault="009C24A4" w:rsidP="004F2922">
            <w:pPr>
              <w:pStyle w:val="aa"/>
              <w:ind w:firstLine="0"/>
              <w:rPr>
                <w:lang w:val="en-US"/>
              </w:rPr>
            </w:pPr>
            <w:r w:rsidRPr="00011D59">
              <w:rPr>
                <w:lang w:val="en-US"/>
              </w:rPr>
              <w:t xml:space="preserve">inflater: </w:t>
            </w:r>
            <w:proofErr w:type="spellStart"/>
            <w:r w:rsidRPr="00011D59">
              <w:rPr>
                <w:lang w:val="en-US"/>
              </w:rPr>
              <w:t>LayoutInflater</w:t>
            </w:r>
            <w:proofErr w:type="spellEnd"/>
            <w:r w:rsidRPr="00011D59">
              <w:rPr>
                <w:lang w:val="en-US"/>
              </w:rPr>
              <w:t xml:space="preserve">, container: </w:t>
            </w:r>
            <w:proofErr w:type="spellStart"/>
            <w:proofErr w:type="gramStart"/>
            <w:r w:rsidRPr="00011D59">
              <w:rPr>
                <w:lang w:val="en-US"/>
              </w:rPr>
              <w:t>ViewGroup</w:t>
            </w:r>
            <w:proofErr w:type="spellEnd"/>
            <w:r w:rsidRPr="00011D59">
              <w:rPr>
                <w:lang w:val="en-US"/>
              </w:rPr>
              <w:t>?,</w:t>
            </w:r>
            <w:proofErr w:type="gramEnd"/>
            <w:r w:rsidRPr="00011D59">
              <w:rPr>
                <w:lang w:val="en-US"/>
              </w:rPr>
              <w:t xml:space="preserve"> </w:t>
            </w:r>
          </w:p>
          <w:p w14:paraId="265B3598" w14:textId="77777777" w:rsidR="009C24A4" w:rsidRPr="00011D59" w:rsidRDefault="009C24A4" w:rsidP="004F2922">
            <w:pPr>
              <w:pStyle w:val="aa"/>
              <w:ind w:firstLine="0"/>
              <w:jc w:val="center"/>
              <w:rPr>
                <w:lang w:val="en-US"/>
              </w:rPr>
            </w:pPr>
            <w:proofErr w:type="spellStart"/>
            <w:r w:rsidRPr="00011D59">
              <w:rPr>
                <w:lang w:val="en-US"/>
              </w:rPr>
              <w:t>savedInstanceState</w:t>
            </w:r>
            <w:proofErr w:type="spellEnd"/>
            <w:r w:rsidRPr="00011D59">
              <w:rPr>
                <w:lang w:val="en-US"/>
              </w:rPr>
              <w:t>: Bundle?</w:t>
            </w:r>
          </w:p>
        </w:tc>
        <w:tc>
          <w:tcPr>
            <w:tcW w:w="4359" w:type="dxa"/>
          </w:tcPr>
          <w:p w14:paraId="1423D373" w14:textId="77777777" w:rsidR="009C24A4" w:rsidRPr="00011D59" w:rsidRDefault="009C24A4" w:rsidP="004F2922">
            <w:pPr>
              <w:pStyle w:val="aa"/>
              <w:ind w:firstLine="0"/>
            </w:pPr>
            <w:r w:rsidRPr="00011D59">
              <w:t xml:space="preserve">Настройка контроллера </w:t>
            </w:r>
            <w:r w:rsidRPr="00011D59">
              <w:rPr>
                <w:lang w:val="en-US"/>
              </w:rPr>
              <w:t>Fragment</w:t>
            </w:r>
          </w:p>
        </w:tc>
      </w:tr>
      <w:tr w:rsidR="009C24A4" w:rsidRPr="00011D59" w14:paraId="5533A1A1" w14:textId="77777777" w:rsidTr="004F2922">
        <w:tc>
          <w:tcPr>
            <w:tcW w:w="2830" w:type="dxa"/>
          </w:tcPr>
          <w:p w14:paraId="187474F9" w14:textId="77777777" w:rsidR="009C24A4" w:rsidRPr="00011D59" w:rsidRDefault="009C24A4" w:rsidP="004F2922">
            <w:pPr>
              <w:pStyle w:val="aa"/>
              <w:ind w:firstLine="0"/>
            </w:pPr>
            <w:proofErr w:type="spellStart"/>
            <w:r w:rsidRPr="00011D59">
              <w:t>showLoginDialog</w:t>
            </w:r>
            <w:proofErr w:type="spellEnd"/>
          </w:p>
        </w:tc>
        <w:tc>
          <w:tcPr>
            <w:tcW w:w="1276" w:type="dxa"/>
          </w:tcPr>
          <w:p w14:paraId="46B8465B" w14:textId="77777777" w:rsidR="009C24A4" w:rsidRPr="00011D59" w:rsidRDefault="009C24A4" w:rsidP="004F2922">
            <w:pPr>
              <w:pStyle w:val="aa"/>
              <w:ind w:firstLine="0"/>
            </w:pPr>
            <w:r w:rsidRPr="00011D59">
              <w:rPr>
                <w:lang w:val="en-US"/>
              </w:rPr>
              <w:t>void</w:t>
            </w:r>
          </w:p>
        </w:tc>
        <w:tc>
          <w:tcPr>
            <w:tcW w:w="2552" w:type="dxa"/>
          </w:tcPr>
          <w:p w14:paraId="266FD8FE" w14:textId="77777777" w:rsidR="009C24A4" w:rsidRPr="00011D59" w:rsidRDefault="009C24A4" w:rsidP="004F2922">
            <w:pPr>
              <w:pStyle w:val="aa"/>
              <w:ind w:firstLine="0"/>
            </w:pPr>
            <w:r w:rsidRPr="00011D59">
              <w:rPr>
                <w:lang w:val="en-US"/>
              </w:rPr>
              <w:t>private</w:t>
            </w:r>
          </w:p>
        </w:tc>
        <w:tc>
          <w:tcPr>
            <w:tcW w:w="3543" w:type="dxa"/>
          </w:tcPr>
          <w:p w14:paraId="2BE44A23" w14:textId="77777777" w:rsidR="009C24A4" w:rsidRPr="00011D59" w:rsidRDefault="009C24A4" w:rsidP="004F2922">
            <w:pPr>
              <w:pStyle w:val="aa"/>
              <w:ind w:firstLine="0"/>
              <w:jc w:val="center"/>
            </w:pPr>
            <w:r w:rsidRPr="00011D59">
              <w:t>–</w:t>
            </w:r>
          </w:p>
        </w:tc>
        <w:tc>
          <w:tcPr>
            <w:tcW w:w="4359" w:type="dxa"/>
          </w:tcPr>
          <w:p w14:paraId="6FFCED97" w14:textId="77777777" w:rsidR="009C24A4" w:rsidRPr="00011D59" w:rsidRDefault="009C24A4" w:rsidP="004F2922">
            <w:pPr>
              <w:pStyle w:val="aa"/>
              <w:ind w:firstLine="0"/>
            </w:pPr>
            <w:r w:rsidRPr="00011D59">
              <w:t xml:space="preserve">Вызов </w:t>
            </w:r>
            <w:proofErr w:type="spellStart"/>
            <w:r w:rsidRPr="00011D59">
              <w:t>AlertDialog</w:t>
            </w:r>
            <w:proofErr w:type="spellEnd"/>
            <w:r w:rsidRPr="00011D59">
              <w:t xml:space="preserve"> авторизации</w:t>
            </w:r>
          </w:p>
        </w:tc>
      </w:tr>
      <w:tr w:rsidR="009C24A4" w:rsidRPr="00011D59" w14:paraId="2ED0F444" w14:textId="77777777" w:rsidTr="004F2922">
        <w:tc>
          <w:tcPr>
            <w:tcW w:w="2830" w:type="dxa"/>
          </w:tcPr>
          <w:p w14:paraId="38CC8D5B" w14:textId="77777777" w:rsidR="009C24A4" w:rsidRPr="00011D59" w:rsidRDefault="009C24A4" w:rsidP="004F2922">
            <w:pPr>
              <w:pStyle w:val="aa"/>
              <w:ind w:firstLine="0"/>
            </w:pPr>
            <w:proofErr w:type="spellStart"/>
            <w:r w:rsidRPr="00011D59">
              <w:t>goToMain</w:t>
            </w:r>
            <w:proofErr w:type="spellEnd"/>
          </w:p>
        </w:tc>
        <w:tc>
          <w:tcPr>
            <w:tcW w:w="1276" w:type="dxa"/>
          </w:tcPr>
          <w:p w14:paraId="1A57BD2B" w14:textId="77777777" w:rsidR="009C24A4" w:rsidRPr="00011D59" w:rsidRDefault="009C24A4" w:rsidP="004F2922">
            <w:pPr>
              <w:pStyle w:val="aa"/>
              <w:ind w:firstLine="0"/>
            </w:pPr>
            <w:r w:rsidRPr="00011D59">
              <w:rPr>
                <w:lang w:val="en-US"/>
              </w:rPr>
              <w:t>void</w:t>
            </w:r>
          </w:p>
        </w:tc>
        <w:tc>
          <w:tcPr>
            <w:tcW w:w="2552" w:type="dxa"/>
          </w:tcPr>
          <w:p w14:paraId="3300DDAF" w14:textId="77777777" w:rsidR="009C24A4" w:rsidRPr="00011D59" w:rsidRDefault="009C24A4" w:rsidP="004F2922">
            <w:pPr>
              <w:pStyle w:val="aa"/>
              <w:ind w:firstLine="0"/>
            </w:pPr>
            <w:r w:rsidRPr="00011D59">
              <w:rPr>
                <w:lang w:val="en-US"/>
              </w:rPr>
              <w:t>private</w:t>
            </w:r>
          </w:p>
        </w:tc>
        <w:tc>
          <w:tcPr>
            <w:tcW w:w="3543" w:type="dxa"/>
          </w:tcPr>
          <w:p w14:paraId="43454BDB" w14:textId="77777777" w:rsidR="009C24A4" w:rsidRPr="00011D59" w:rsidRDefault="009C24A4" w:rsidP="004F2922">
            <w:pPr>
              <w:pStyle w:val="aa"/>
              <w:ind w:firstLine="0"/>
              <w:jc w:val="center"/>
            </w:pPr>
            <w:r w:rsidRPr="00011D59">
              <w:t>–</w:t>
            </w:r>
          </w:p>
        </w:tc>
        <w:tc>
          <w:tcPr>
            <w:tcW w:w="4359" w:type="dxa"/>
          </w:tcPr>
          <w:p w14:paraId="547BDCC2" w14:textId="77777777" w:rsidR="009C24A4" w:rsidRPr="00011D59" w:rsidRDefault="009C24A4" w:rsidP="004F2922">
            <w:pPr>
              <w:pStyle w:val="aa"/>
              <w:ind w:firstLine="0"/>
            </w:pPr>
            <w:r w:rsidRPr="00011D59">
              <w:t>Переход на главный экран</w:t>
            </w:r>
          </w:p>
        </w:tc>
      </w:tr>
      <w:tr w:rsidR="009C24A4" w:rsidRPr="00011D59" w14:paraId="1F915BA9" w14:textId="77777777" w:rsidTr="004F2922">
        <w:tc>
          <w:tcPr>
            <w:tcW w:w="2830" w:type="dxa"/>
          </w:tcPr>
          <w:p w14:paraId="21379CDC" w14:textId="77777777" w:rsidR="009C24A4" w:rsidRPr="00011D59" w:rsidRDefault="009C24A4" w:rsidP="004F2922">
            <w:pPr>
              <w:pStyle w:val="aa"/>
              <w:ind w:firstLine="0"/>
            </w:pPr>
            <w:proofErr w:type="spellStart"/>
            <w:r w:rsidRPr="00011D59">
              <w:t>init</w:t>
            </w:r>
            <w:proofErr w:type="spellEnd"/>
          </w:p>
        </w:tc>
        <w:tc>
          <w:tcPr>
            <w:tcW w:w="1276" w:type="dxa"/>
          </w:tcPr>
          <w:p w14:paraId="6D897AB0" w14:textId="77777777" w:rsidR="009C24A4" w:rsidRPr="00011D59" w:rsidRDefault="009C24A4" w:rsidP="004F2922">
            <w:pPr>
              <w:pStyle w:val="aa"/>
              <w:ind w:firstLine="0"/>
            </w:pPr>
            <w:r w:rsidRPr="00011D59">
              <w:rPr>
                <w:lang w:val="en-US"/>
              </w:rPr>
              <w:t>void</w:t>
            </w:r>
          </w:p>
        </w:tc>
        <w:tc>
          <w:tcPr>
            <w:tcW w:w="2552" w:type="dxa"/>
          </w:tcPr>
          <w:p w14:paraId="4E3498D0" w14:textId="77777777" w:rsidR="009C24A4" w:rsidRPr="00011D59" w:rsidRDefault="009C24A4" w:rsidP="004F2922">
            <w:pPr>
              <w:pStyle w:val="aa"/>
              <w:ind w:firstLine="0"/>
            </w:pPr>
            <w:r w:rsidRPr="00011D59">
              <w:rPr>
                <w:lang w:val="en-US"/>
              </w:rPr>
              <w:t>private</w:t>
            </w:r>
          </w:p>
        </w:tc>
        <w:tc>
          <w:tcPr>
            <w:tcW w:w="3543" w:type="dxa"/>
          </w:tcPr>
          <w:p w14:paraId="52D74C89" w14:textId="77777777" w:rsidR="009C24A4" w:rsidRPr="00011D59" w:rsidRDefault="009C24A4" w:rsidP="004F2922">
            <w:pPr>
              <w:pStyle w:val="aa"/>
              <w:ind w:firstLine="0"/>
            </w:pPr>
            <w:proofErr w:type="spellStart"/>
            <w:r w:rsidRPr="00011D59">
              <w:t>view</w:t>
            </w:r>
            <w:proofErr w:type="spellEnd"/>
            <w:r w:rsidRPr="00011D59">
              <w:t>: View</w:t>
            </w:r>
          </w:p>
        </w:tc>
        <w:tc>
          <w:tcPr>
            <w:tcW w:w="4359" w:type="dxa"/>
          </w:tcPr>
          <w:p w14:paraId="28A00FF8" w14:textId="77777777" w:rsidR="009C24A4" w:rsidRPr="00011D59" w:rsidRDefault="009C24A4" w:rsidP="004F2922">
            <w:pPr>
              <w:pStyle w:val="aa"/>
              <w:ind w:firstLine="0"/>
            </w:pPr>
            <w:r w:rsidRPr="00011D59">
              <w:t xml:space="preserve">Инициализация компонентов </w:t>
            </w:r>
            <w:r w:rsidRPr="00011D59">
              <w:rPr>
                <w:lang w:val="en-US"/>
              </w:rPr>
              <w:t>Ac</w:t>
            </w:r>
            <w:r w:rsidRPr="00011D59">
              <w:rPr>
                <w:lang w:val="en-US"/>
              </w:rPr>
              <w:softHyphen/>
              <w:t>tivity</w:t>
            </w:r>
          </w:p>
        </w:tc>
      </w:tr>
      <w:tr w:rsidR="009C24A4" w:rsidRPr="00011D59" w14:paraId="2E539D5D" w14:textId="77777777" w:rsidTr="004F2922">
        <w:tc>
          <w:tcPr>
            <w:tcW w:w="2830" w:type="dxa"/>
          </w:tcPr>
          <w:p w14:paraId="26762F93" w14:textId="77777777" w:rsidR="009C24A4" w:rsidRPr="00011D59" w:rsidRDefault="009C24A4" w:rsidP="004F2922">
            <w:pPr>
              <w:pStyle w:val="aa"/>
              <w:ind w:firstLine="0"/>
            </w:pPr>
            <w:proofErr w:type="spellStart"/>
            <w:r w:rsidRPr="00011D59">
              <w:t>checkConnection</w:t>
            </w:r>
            <w:proofErr w:type="spellEnd"/>
          </w:p>
        </w:tc>
        <w:tc>
          <w:tcPr>
            <w:tcW w:w="1276" w:type="dxa"/>
          </w:tcPr>
          <w:p w14:paraId="1F0BD154" w14:textId="77777777" w:rsidR="009C24A4" w:rsidRPr="00011D59" w:rsidRDefault="009C24A4" w:rsidP="004F2922">
            <w:pPr>
              <w:pStyle w:val="aa"/>
              <w:ind w:firstLine="0"/>
            </w:pPr>
            <w:r w:rsidRPr="00011D59">
              <w:rPr>
                <w:lang w:val="en-US"/>
              </w:rPr>
              <w:t>void</w:t>
            </w:r>
          </w:p>
        </w:tc>
        <w:tc>
          <w:tcPr>
            <w:tcW w:w="2552" w:type="dxa"/>
          </w:tcPr>
          <w:p w14:paraId="236A3C77" w14:textId="77777777" w:rsidR="009C24A4" w:rsidRPr="00011D59" w:rsidRDefault="009C24A4" w:rsidP="004F2922">
            <w:pPr>
              <w:pStyle w:val="aa"/>
              <w:ind w:firstLine="0"/>
            </w:pPr>
            <w:proofErr w:type="spellStart"/>
            <w:r w:rsidRPr="00011D59">
              <w:t>private</w:t>
            </w:r>
            <w:proofErr w:type="spellEnd"/>
          </w:p>
        </w:tc>
        <w:tc>
          <w:tcPr>
            <w:tcW w:w="3543" w:type="dxa"/>
          </w:tcPr>
          <w:p w14:paraId="3D9E5681" w14:textId="77777777" w:rsidR="009C24A4" w:rsidRPr="00011D59" w:rsidRDefault="009C24A4" w:rsidP="004F2922">
            <w:pPr>
              <w:pStyle w:val="aa"/>
              <w:ind w:firstLine="0"/>
              <w:jc w:val="center"/>
            </w:pPr>
            <w:r w:rsidRPr="00011D59">
              <w:t>–</w:t>
            </w:r>
          </w:p>
        </w:tc>
        <w:tc>
          <w:tcPr>
            <w:tcW w:w="4359" w:type="dxa"/>
          </w:tcPr>
          <w:p w14:paraId="7E697252" w14:textId="77777777" w:rsidR="009C24A4" w:rsidRPr="00011D59" w:rsidRDefault="009C24A4" w:rsidP="004F2922">
            <w:pPr>
              <w:pStyle w:val="aa"/>
              <w:ind w:firstLine="0"/>
            </w:pPr>
            <w:r w:rsidRPr="00011D59">
              <w:t>Проверка доступности интернет-соединения</w:t>
            </w:r>
          </w:p>
        </w:tc>
      </w:tr>
    </w:tbl>
    <w:p w14:paraId="354B797E" w14:textId="77777777" w:rsidR="00AB6A11" w:rsidRDefault="00AB6A11" w:rsidP="009C24A4">
      <w:pPr>
        <w:pStyle w:val="aa"/>
        <w:ind w:firstLine="0"/>
        <w:sectPr w:rsidR="00AB6A11" w:rsidSect="00AB6A11">
          <w:type w:val="continuous"/>
          <w:pgSz w:w="16838" w:h="11906" w:orient="landscape"/>
          <w:pgMar w:top="1701" w:right="1134" w:bottom="850" w:left="1134" w:header="708" w:footer="708" w:gutter="0"/>
          <w:cols w:space="708"/>
          <w:titlePg/>
          <w:docGrid w:linePitch="360"/>
        </w:sectPr>
      </w:pPr>
    </w:p>
    <w:p w14:paraId="6F07FC37" w14:textId="6EF364AD" w:rsidR="009C24A4" w:rsidRPr="00011D59" w:rsidRDefault="00324C34" w:rsidP="009C24A4">
      <w:pPr>
        <w:pStyle w:val="aa"/>
        <w:ind w:firstLine="0"/>
      </w:pPr>
      <w:r w:rsidRPr="00011D59">
        <w:lastRenderedPageBreak/>
        <w:t>Таблица Б.</w:t>
      </w:r>
      <w:r w:rsidR="009C24A4" w:rsidRPr="00011D59">
        <w:t xml:space="preserve">17 – Спецификация класса </w:t>
      </w:r>
      <w:proofErr w:type="spellStart"/>
      <w:r w:rsidR="009C24A4" w:rsidRPr="00011D59">
        <w:t>ProfileFragment</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011D59" w14:paraId="209964AA" w14:textId="77777777" w:rsidTr="004F2922">
        <w:tc>
          <w:tcPr>
            <w:tcW w:w="2830" w:type="dxa"/>
          </w:tcPr>
          <w:p w14:paraId="2063B1D5" w14:textId="77777777" w:rsidR="009C24A4" w:rsidRPr="00011D59" w:rsidRDefault="009C24A4" w:rsidP="004F2922">
            <w:pPr>
              <w:pStyle w:val="aa"/>
              <w:ind w:firstLine="0"/>
              <w:jc w:val="center"/>
            </w:pPr>
            <w:r w:rsidRPr="00011D59">
              <w:rPr>
                <w:b/>
                <w:bCs/>
              </w:rPr>
              <w:t>Название</w:t>
            </w:r>
          </w:p>
        </w:tc>
        <w:tc>
          <w:tcPr>
            <w:tcW w:w="1276" w:type="dxa"/>
          </w:tcPr>
          <w:p w14:paraId="2BAA08EE" w14:textId="77777777" w:rsidR="009C24A4" w:rsidRPr="00011D59" w:rsidRDefault="009C24A4" w:rsidP="004F2922">
            <w:pPr>
              <w:pStyle w:val="aa"/>
              <w:ind w:firstLine="0"/>
              <w:jc w:val="center"/>
            </w:pPr>
            <w:r w:rsidRPr="00011D59">
              <w:rPr>
                <w:b/>
                <w:bCs/>
              </w:rPr>
              <w:t>Тип</w:t>
            </w:r>
          </w:p>
        </w:tc>
        <w:tc>
          <w:tcPr>
            <w:tcW w:w="2552" w:type="dxa"/>
          </w:tcPr>
          <w:p w14:paraId="3525500E" w14:textId="77777777" w:rsidR="009C24A4" w:rsidRPr="00011D59" w:rsidRDefault="009C24A4" w:rsidP="004F2922">
            <w:pPr>
              <w:pStyle w:val="aa"/>
              <w:ind w:firstLine="0"/>
              <w:jc w:val="center"/>
            </w:pPr>
            <w:r w:rsidRPr="00011D59">
              <w:rPr>
                <w:b/>
                <w:bCs/>
              </w:rPr>
              <w:t>Уровень доступа</w:t>
            </w:r>
          </w:p>
        </w:tc>
        <w:tc>
          <w:tcPr>
            <w:tcW w:w="3543" w:type="dxa"/>
          </w:tcPr>
          <w:p w14:paraId="737CE866" w14:textId="77777777" w:rsidR="009C24A4" w:rsidRPr="00011D59" w:rsidRDefault="009C24A4" w:rsidP="004F2922">
            <w:pPr>
              <w:pStyle w:val="aa"/>
              <w:ind w:firstLine="0"/>
              <w:jc w:val="center"/>
            </w:pPr>
            <w:r w:rsidRPr="00011D59">
              <w:rPr>
                <w:b/>
                <w:bCs/>
              </w:rPr>
              <w:t>Аргументы</w:t>
            </w:r>
          </w:p>
        </w:tc>
        <w:tc>
          <w:tcPr>
            <w:tcW w:w="4359" w:type="dxa"/>
          </w:tcPr>
          <w:p w14:paraId="19EC7D8E" w14:textId="77777777" w:rsidR="009C24A4" w:rsidRPr="00011D59" w:rsidRDefault="009C24A4" w:rsidP="004F2922">
            <w:pPr>
              <w:pStyle w:val="aa"/>
              <w:ind w:firstLine="0"/>
              <w:jc w:val="center"/>
            </w:pPr>
            <w:r w:rsidRPr="00011D59">
              <w:rPr>
                <w:b/>
                <w:bCs/>
              </w:rPr>
              <w:t>Назначение</w:t>
            </w:r>
          </w:p>
        </w:tc>
      </w:tr>
      <w:tr w:rsidR="009C24A4" w:rsidRPr="00011D59" w14:paraId="1110CF0C" w14:textId="77777777" w:rsidTr="004F2922">
        <w:tc>
          <w:tcPr>
            <w:tcW w:w="2830" w:type="dxa"/>
          </w:tcPr>
          <w:p w14:paraId="37B78A73" w14:textId="77777777" w:rsidR="009C24A4" w:rsidRPr="00011D59" w:rsidRDefault="009C24A4" w:rsidP="004F2922">
            <w:pPr>
              <w:pStyle w:val="aa"/>
              <w:ind w:firstLine="0"/>
            </w:pPr>
            <w:proofErr w:type="spellStart"/>
            <w:r w:rsidRPr="00011D59">
              <w:t>onCreate</w:t>
            </w:r>
            <w:proofErr w:type="spellEnd"/>
          </w:p>
        </w:tc>
        <w:tc>
          <w:tcPr>
            <w:tcW w:w="1276" w:type="dxa"/>
          </w:tcPr>
          <w:p w14:paraId="17473C90" w14:textId="77777777" w:rsidR="009C24A4" w:rsidRPr="00011D59" w:rsidRDefault="009C24A4" w:rsidP="004F2922">
            <w:pPr>
              <w:pStyle w:val="aa"/>
              <w:ind w:firstLine="0"/>
            </w:pPr>
            <w:r w:rsidRPr="00011D59">
              <w:rPr>
                <w:lang w:val="en-US"/>
              </w:rPr>
              <w:t>void</w:t>
            </w:r>
          </w:p>
        </w:tc>
        <w:tc>
          <w:tcPr>
            <w:tcW w:w="2552" w:type="dxa"/>
          </w:tcPr>
          <w:p w14:paraId="22EB3189" w14:textId="77777777" w:rsidR="009C24A4" w:rsidRPr="00011D59" w:rsidRDefault="009C24A4" w:rsidP="004F2922">
            <w:pPr>
              <w:pStyle w:val="aa"/>
              <w:ind w:firstLine="0"/>
            </w:pPr>
            <w:r w:rsidRPr="00011D59">
              <w:rPr>
                <w:lang w:val="en-US"/>
              </w:rPr>
              <w:t>protected</w:t>
            </w:r>
          </w:p>
        </w:tc>
        <w:tc>
          <w:tcPr>
            <w:tcW w:w="3543" w:type="dxa"/>
          </w:tcPr>
          <w:p w14:paraId="33D82AB7" w14:textId="77777777" w:rsidR="009C24A4" w:rsidRPr="00011D59" w:rsidRDefault="009C24A4" w:rsidP="004F2922">
            <w:pPr>
              <w:pStyle w:val="aa"/>
              <w:ind w:firstLine="0"/>
            </w:pPr>
            <w:proofErr w:type="spellStart"/>
            <w:r w:rsidRPr="00011D59">
              <w:t>savedInstanceState</w:t>
            </w:r>
            <w:proofErr w:type="spellEnd"/>
            <w:r w:rsidRPr="00011D59">
              <w:t xml:space="preserve">: </w:t>
            </w:r>
            <w:proofErr w:type="spellStart"/>
            <w:r w:rsidRPr="00011D59">
              <w:t>Bundle</w:t>
            </w:r>
            <w:proofErr w:type="spellEnd"/>
            <w:r w:rsidRPr="00011D59">
              <w:t>?</w:t>
            </w:r>
          </w:p>
        </w:tc>
        <w:tc>
          <w:tcPr>
            <w:tcW w:w="4359" w:type="dxa"/>
          </w:tcPr>
          <w:p w14:paraId="06EB6F13" w14:textId="77777777" w:rsidR="009C24A4" w:rsidRPr="00011D59" w:rsidRDefault="009C24A4" w:rsidP="004F2922">
            <w:pPr>
              <w:pStyle w:val="aa"/>
              <w:ind w:firstLine="0"/>
            </w:pPr>
            <w:r w:rsidRPr="00011D59">
              <w:t xml:space="preserve">Выполнение статической настройки </w:t>
            </w:r>
            <w:r w:rsidRPr="00011D59">
              <w:rPr>
                <w:lang w:val="en-US"/>
              </w:rPr>
              <w:t>Activity</w:t>
            </w:r>
            <w:r w:rsidRPr="00011D59">
              <w:t xml:space="preserve">: создание </w:t>
            </w:r>
            <w:r w:rsidRPr="00011D59">
              <w:rPr>
                <w:lang w:val="en-US"/>
              </w:rPr>
              <w:t>View</w:t>
            </w:r>
            <w:r w:rsidRPr="00011D59">
              <w:t>, привязка элементов управ</w:t>
            </w:r>
            <w:r w:rsidRPr="00011D59">
              <w:softHyphen/>
              <w:t>ления</w:t>
            </w:r>
          </w:p>
        </w:tc>
      </w:tr>
      <w:tr w:rsidR="009C24A4" w:rsidRPr="00011D59" w14:paraId="43682E20" w14:textId="77777777" w:rsidTr="004F2922">
        <w:tc>
          <w:tcPr>
            <w:tcW w:w="2830" w:type="dxa"/>
          </w:tcPr>
          <w:p w14:paraId="4CE3BA1A" w14:textId="77777777" w:rsidR="009C24A4" w:rsidRPr="00011D59" w:rsidRDefault="009C24A4" w:rsidP="004F2922">
            <w:pPr>
              <w:pStyle w:val="aa"/>
              <w:ind w:firstLine="0"/>
            </w:pPr>
            <w:proofErr w:type="spellStart"/>
            <w:r w:rsidRPr="00011D59">
              <w:t>onCreateView</w:t>
            </w:r>
            <w:proofErr w:type="spellEnd"/>
          </w:p>
        </w:tc>
        <w:tc>
          <w:tcPr>
            <w:tcW w:w="1276" w:type="dxa"/>
          </w:tcPr>
          <w:p w14:paraId="576760DE" w14:textId="77777777" w:rsidR="009C24A4" w:rsidRPr="00011D59" w:rsidRDefault="009C24A4" w:rsidP="004F2922">
            <w:pPr>
              <w:pStyle w:val="aa"/>
              <w:ind w:firstLine="0"/>
            </w:pPr>
            <w:r w:rsidRPr="00011D59">
              <w:t>View?</w:t>
            </w:r>
          </w:p>
        </w:tc>
        <w:tc>
          <w:tcPr>
            <w:tcW w:w="2552" w:type="dxa"/>
          </w:tcPr>
          <w:p w14:paraId="33FC144B" w14:textId="77777777" w:rsidR="009C24A4" w:rsidRPr="00011D59" w:rsidRDefault="009C24A4" w:rsidP="004F2922">
            <w:pPr>
              <w:pStyle w:val="aa"/>
              <w:ind w:firstLine="0"/>
            </w:pPr>
            <w:r w:rsidRPr="00011D59">
              <w:rPr>
                <w:lang w:val="en-US"/>
              </w:rPr>
              <w:t>public</w:t>
            </w:r>
          </w:p>
        </w:tc>
        <w:tc>
          <w:tcPr>
            <w:tcW w:w="3543" w:type="dxa"/>
          </w:tcPr>
          <w:p w14:paraId="68A34D72" w14:textId="77777777" w:rsidR="009C24A4" w:rsidRPr="00011D59" w:rsidRDefault="009C24A4" w:rsidP="004F2922">
            <w:pPr>
              <w:pStyle w:val="aa"/>
              <w:ind w:firstLine="0"/>
              <w:rPr>
                <w:lang w:val="en-US"/>
              </w:rPr>
            </w:pPr>
            <w:r w:rsidRPr="00011D59">
              <w:rPr>
                <w:lang w:val="en-US"/>
              </w:rPr>
              <w:t xml:space="preserve">inflater: </w:t>
            </w:r>
            <w:proofErr w:type="spellStart"/>
            <w:r w:rsidRPr="00011D59">
              <w:rPr>
                <w:lang w:val="en-US"/>
              </w:rPr>
              <w:t>LayoutInflater</w:t>
            </w:r>
            <w:proofErr w:type="spellEnd"/>
            <w:r w:rsidRPr="00011D59">
              <w:rPr>
                <w:lang w:val="en-US"/>
              </w:rPr>
              <w:t xml:space="preserve">, container: </w:t>
            </w:r>
            <w:proofErr w:type="spellStart"/>
            <w:proofErr w:type="gramStart"/>
            <w:r w:rsidRPr="00011D59">
              <w:rPr>
                <w:lang w:val="en-US"/>
              </w:rPr>
              <w:t>ViewGroup</w:t>
            </w:r>
            <w:proofErr w:type="spellEnd"/>
            <w:r w:rsidRPr="00011D59">
              <w:rPr>
                <w:lang w:val="en-US"/>
              </w:rPr>
              <w:t>?,</w:t>
            </w:r>
            <w:proofErr w:type="gramEnd"/>
            <w:r w:rsidRPr="00011D59">
              <w:rPr>
                <w:lang w:val="en-US"/>
              </w:rPr>
              <w:t xml:space="preserve"> </w:t>
            </w:r>
          </w:p>
          <w:p w14:paraId="5BDF0433" w14:textId="77777777" w:rsidR="009C24A4" w:rsidRPr="00011D59" w:rsidRDefault="009C24A4" w:rsidP="004F2922">
            <w:pPr>
              <w:pStyle w:val="aa"/>
              <w:ind w:firstLine="0"/>
              <w:rPr>
                <w:lang w:val="en-US"/>
              </w:rPr>
            </w:pPr>
            <w:proofErr w:type="spellStart"/>
            <w:r w:rsidRPr="00011D59">
              <w:rPr>
                <w:lang w:val="en-US"/>
              </w:rPr>
              <w:t>savedInstanceState</w:t>
            </w:r>
            <w:proofErr w:type="spellEnd"/>
            <w:r w:rsidRPr="00011D59">
              <w:rPr>
                <w:lang w:val="en-US"/>
              </w:rPr>
              <w:t>: Bundle?</w:t>
            </w:r>
          </w:p>
        </w:tc>
        <w:tc>
          <w:tcPr>
            <w:tcW w:w="4359" w:type="dxa"/>
          </w:tcPr>
          <w:p w14:paraId="15B1070D" w14:textId="77777777" w:rsidR="009C24A4" w:rsidRPr="00011D59" w:rsidRDefault="009C24A4" w:rsidP="004F2922">
            <w:pPr>
              <w:pStyle w:val="aa"/>
              <w:ind w:firstLine="0"/>
            </w:pPr>
            <w:r w:rsidRPr="00011D59">
              <w:t xml:space="preserve">Настройка контроллера </w:t>
            </w:r>
            <w:r w:rsidRPr="00011D59">
              <w:rPr>
                <w:lang w:val="en-US"/>
              </w:rPr>
              <w:t>Fragment</w:t>
            </w:r>
          </w:p>
        </w:tc>
      </w:tr>
      <w:tr w:rsidR="009C24A4" w:rsidRPr="00011D59" w14:paraId="662B3FA2" w14:textId="77777777" w:rsidTr="004F2922">
        <w:tc>
          <w:tcPr>
            <w:tcW w:w="2830" w:type="dxa"/>
          </w:tcPr>
          <w:p w14:paraId="0EBE6881" w14:textId="77777777" w:rsidR="009C24A4" w:rsidRPr="00011D59" w:rsidRDefault="009C24A4" w:rsidP="004F2922">
            <w:pPr>
              <w:pStyle w:val="aa"/>
              <w:ind w:firstLine="0"/>
            </w:pPr>
            <w:proofErr w:type="spellStart"/>
            <w:r w:rsidRPr="00011D59">
              <w:t>showLoginDialog</w:t>
            </w:r>
            <w:proofErr w:type="spellEnd"/>
          </w:p>
        </w:tc>
        <w:tc>
          <w:tcPr>
            <w:tcW w:w="1276" w:type="dxa"/>
          </w:tcPr>
          <w:p w14:paraId="39BBDF66" w14:textId="77777777" w:rsidR="009C24A4" w:rsidRPr="00011D59" w:rsidRDefault="009C24A4" w:rsidP="004F2922">
            <w:pPr>
              <w:pStyle w:val="aa"/>
              <w:ind w:firstLine="0"/>
            </w:pPr>
            <w:r w:rsidRPr="00011D59">
              <w:rPr>
                <w:lang w:val="en-US"/>
              </w:rPr>
              <w:t>void</w:t>
            </w:r>
          </w:p>
        </w:tc>
        <w:tc>
          <w:tcPr>
            <w:tcW w:w="2552" w:type="dxa"/>
          </w:tcPr>
          <w:p w14:paraId="77763148" w14:textId="77777777" w:rsidR="009C24A4" w:rsidRPr="00011D59" w:rsidRDefault="009C24A4" w:rsidP="004F2922">
            <w:pPr>
              <w:pStyle w:val="aa"/>
              <w:ind w:firstLine="0"/>
            </w:pPr>
            <w:r w:rsidRPr="00011D59">
              <w:rPr>
                <w:lang w:val="en-US"/>
              </w:rPr>
              <w:t>private</w:t>
            </w:r>
          </w:p>
        </w:tc>
        <w:tc>
          <w:tcPr>
            <w:tcW w:w="3543" w:type="dxa"/>
          </w:tcPr>
          <w:p w14:paraId="0C4D8036" w14:textId="77777777" w:rsidR="009C24A4" w:rsidRPr="00011D59" w:rsidRDefault="009C24A4" w:rsidP="004F2922">
            <w:pPr>
              <w:pStyle w:val="aa"/>
              <w:ind w:firstLine="0"/>
              <w:jc w:val="center"/>
            </w:pPr>
            <w:r w:rsidRPr="00011D59">
              <w:t>–</w:t>
            </w:r>
          </w:p>
        </w:tc>
        <w:tc>
          <w:tcPr>
            <w:tcW w:w="4359" w:type="dxa"/>
          </w:tcPr>
          <w:p w14:paraId="143C3E35" w14:textId="77777777" w:rsidR="009C24A4" w:rsidRPr="00011D59" w:rsidRDefault="009C24A4" w:rsidP="004F2922">
            <w:pPr>
              <w:pStyle w:val="aa"/>
              <w:ind w:firstLine="0"/>
            </w:pPr>
            <w:r w:rsidRPr="00011D59">
              <w:t xml:space="preserve">Вызов </w:t>
            </w:r>
            <w:proofErr w:type="spellStart"/>
            <w:r w:rsidRPr="00011D59">
              <w:t>AlertDialog</w:t>
            </w:r>
            <w:proofErr w:type="spellEnd"/>
            <w:r w:rsidRPr="00011D59">
              <w:t xml:space="preserve"> выхода</w:t>
            </w:r>
          </w:p>
        </w:tc>
      </w:tr>
      <w:tr w:rsidR="009C24A4" w:rsidRPr="00011D59" w14:paraId="13868F9B" w14:textId="77777777" w:rsidTr="004F2922">
        <w:tc>
          <w:tcPr>
            <w:tcW w:w="2830" w:type="dxa"/>
          </w:tcPr>
          <w:p w14:paraId="24351587" w14:textId="77777777" w:rsidR="009C24A4" w:rsidRPr="00011D59" w:rsidRDefault="009C24A4" w:rsidP="004F2922">
            <w:pPr>
              <w:pStyle w:val="aa"/>
              <w:ind w:firstLine="0"/>
            </w:pPr>
            <w:proofErr w:type="spellStart"/>
            <w:r w:rsidRPr="00011D59">
              <w:t>logout</w:t>
            </w:r>
            <w:proofErr w:type="spellEnd"/>
          </w:p>
        </w:tc>
        <w:tc>
          <w:tcPr>
            <w:tcW w:w="1276" w:type="dxa"/>
          </w:tcPr>
          <w:p w14:paraId="23879032" w14:textId="77777777" w:rsidR="009C24A4" w:rsidRPr="00011D59" w:rsidRDefault="009C24A4" w:rsidP="004F2922">
            <w:pPr>
              <w:pStyle w:val="aa"/>
              <w:ind w:firstLine="0"/>
            </w:pPr>
            <w:r w:rsidRPr="00011D59">
              <w:rPr>
                <w:lang w:val="en-US"/>
              </w:rPr>
              <w:t>void</w:t>
            </w:r>
          </w:p>
        </w:tc>
        <w:tc>
          <w:tcPr>
            <w:tcW w:w="2552" w:type="dxa"/>
          </w:tcPr>
          <w:p w14:paraId="22B391D4" w14:textId="77777777" w:rsidR="009C24A4" w:rsidRPr="00011D59" w:rsidRDefault="009C24A4" w:rsidP="004F2922">
            <w:pPr>
              <w:pStyle w:val="aa"/>
              <w:ind w:firstLine="0"/>
            </w:pPr>
            <w:r w:rsidRPr="00011D59">
              <w:rPr>
                <w:lang w:val="en-US"/>
              </w:rPr>
              <w:t>private</w:t>
            </w:r>
          </w:p>
        </w:tc>
        <w:tc>
          <w:tcPr>
            <w:tcW w:w="3543" w:type="dxa"/>
          </w:tcPr>
          <w:p w14:paraId="5DEE2650" w14:textId="77777777" w:rsidR="009C24A4" w:rsidRPr="00011D59" w:rsidRDefault="009C24A4" w:rsidP="004F2922">
            <w:pPr>
              <w:pStyle w:val="aa"/>
              <w:ind w:firstLine="0"/>
              <w:jc w:val="center"/>
            </w:pPr>
            <w:r w:rsidRPr="00011D59">
              <w:t>–</w:t>
            </w:r>
          </w:p>
        </w:tc>
        <w:tc>
          <w:tcPr>
            <w:tcW w:w="4359" w:type="dxa"/>
          </w:tcPr>
          <w:p w14:paraId="1440C307" w14:textId="77777777" w:rsidR="009C24A4" w:rsidRPr="00011D59" w:rsidRDefault="009C24A4" w:rsidP="004F2922">
            <w:pPr>
              <w:pStyle w:val="aa"/>
              <w:ind w:firstLine="0"/>
            </w:pPr>
            <w:r w:rsidRPr="00011D59">
              <w:t>Выход из профиля</w:t>
            </w:r>
          </w:p>
        </w:tc>
      </w:tr>
      <w:tr w:rsidR="009C24A4" w:rsidRPr="00011D59" w14:paraId="473E8872" w14:textId="77777777" w:rsidTr="004F2922">
        <w:tc>
          <w:tcPr>
            <w:tcW w:w="2830" w:type="dxa"/>
          </w:tcPr>
          <w:p w14:paraId="2C3FD94B" w14:textId="77777777" w:rsidR="009C24A4" w:rsidRPr="00011D59" w:rsidRDefault="009C24A4" w:rsidP="004F2922">
            <w:pPr>
              <w:pStyle w:val="aa"/>
              <w:ind w:firstLine="0"/>
            </w:pPr>
            <w:proofErr w:type="spellStart"/>
            <w:r w:rsidRPr="00011D59">
              <w:t>goToMain</w:t>
            </w:r>
            <w:proofErr w:type="spellEnd"/>
          </w:p>
        </w:tc>
        <w:tc>
          <w:tcPr>
            <w:tcW w:w="1276" w:type="dxa"/>
          </w:tcPr>
          <w:p w14:paraId="287FDDA0" w14:textId="77777777" w:rsidR="009C24A4" w:rsidRPr="00011D59" w:rsidRDefault="009C24A4" w:rsidP="004F2922">
            <w:pPr>
              <w:pStyle w:val="aa"/>
              <w:ind w:firstLine="0"/>
            </w:pPr>
            <w:r w:rsidRPr="00011D59">
              <w:rPr>
                <w:lang w:val="en-US"/>
              </w:rPr>
              <w:t>void</w:t>
            </w:r>
          </w:p>
        </w:tc>
        <w:tc>
          <w:tcPr>
            <w:tcW w:w="2552" w:type="dxa"/>
          </w:tcPr>
          <w:p w14:paraId="4C6612A0" w14:textId="77777777" w:rsidR="009C24A4" w:rsidRPr="00011D59" w:rsidRDefault="009C24A4" w:rsidP="004F2922">
            <w:pPr>
              <w:pStyle w:val="aa"/>
              <w:ind w:firstLine="0"/>
            </w:pPr>
            <w:r w:rsidRPr="00011D59">
              <w:rPr>
                <w:lang w:val="en-US"/>
              </w:rPr>
              <w:t>private</w:t>
            </w:r>
          </w:p>
        </w:tc>
        <w:tc>
          <w:tcPr>
            <w:tcW w:w="3543" w:type="dxa"/>
          </w:tcPr>
          <w:p w14:paraId="02E55341" w14:textId="77777777" w:rsidR="009C24A4" w:rsidRPr="00011D59" w:rsidRDefault="009C24A4" w:rsidP="004F2922">
            <w:pPr>
              <w:pStyle w:val="aa"/>
              <w:ind w:firstLine="0"/>
              <w:jc w:val="center"/>
            </w:pPr>
            <w:r w:rsidRPr="00011D59">
              <w:t>–</w:t>
            </w:r>
          </w:p>
        </w:tc>
        <w:tc>
          <w:tcPr>
            <w:tcW w:w="4359" w:type="dxa"/>
          </w:tcPr>
          <w:p w14:paraId="32B790E6" w14:textId="77777777" w:rsidR="009C24A4" w:rsidRPr="00011D59" w:rsidRDefault="009C24A4" w:rsidP="004F2922">
            <w:pPr>
              <w:pStyle w:val="aa"/>
              <w:ind w:firstLine="0"/>
            </w:pPr>
            <w:r w:rsidRPr="00011D59">
              <w:t>Переход на главный экран</w:t>
            </w:r>
          </w:p>
        </w:tc>
      </w:tr>
      <w:tr w:rsidR="009C24A4" w:rsidRPr="00011D59" w14:paraId="6EBCF7BB" w14:textId="77777777" w:rsidTr="004F2922">
        <w:tc>
          <w:tcPr>
            <w:tcW w:w="2830" w:type="dxa"/>
          </w:tcPr>
          <w:p w14:paraId="4505536F" w14:textId="77777777" w:rsidR="009C24A4" w:rsidRPr="00011D59" w:rsidRDefault="009C24A4" w:rsidP="004F2922">
            <w:pPr>
              <w:pStyle w:val="aa"/>
              <w:ind w:firstLine="0"/>
            </w:pPr>
            <w:proofErr w:type="spellStart"/>
            <w:r w:rsidRPr="00011D59">
              <w:t>init</w:t>
            </w:r>
            <w:proofErr w:type="spellEnd"/>
          </w:p>
        </w:tc>
        <w:tc>
          <w:tcPr>
            <w:tcW w:w="1276" w:type="dxa"/>
          </w:tcPr>
          <w:p w14:paraId="785E90E1" w14:textId="77777777" w:rsidR="009C24A4" w:rsidRPr="00011D59" w:rsidRDefault="009C24A4" w:rsidP="004F2922">
            <w:pPr>
              <w:pStyle w:val="aa"/>
              <w:ind w:firstLine="0"/>
            </w:pPr>
            <w:r w:rsidRPr="00011D59">
              <w:rPr>
                <w:lang w:val="en-US"/>
              </w:rPr>
              <w:t>void</w:t>
            </w:r>
          </w:p>
        </w:tc>
        <w:tc>
          <w:tcPr>
            <w:tcW w:w="2552" w:type="dxa"/>
          </w:tcPr>
          <w:p w14:paraId="5EE8F37C" w14:textId="77777777" w:rsidR="009C24A4" w:rsidRPr="00011D59" w:rsidRDefault="009C24A4" w:rsidP="004F2922">
            <w:pPr>
              <w:pStyle w:val="aa"/>
              <w:ind w:firstLine="0"/>
            </w:pPr>
            <w:r w:rsidRPr="00011D59">
              <w:rPr>
                <w:lang w:val="en-US"/>
              </w:rPr>
              <w:t>private</w:t>
            </w:r>
          </w:p>
        </w:tc>
        <w:tc>
          <w:tcPr>
            <w:tcW w:w="3543" w:type="dxa"/>
          </w:tcPr>
          <w:p w14:paraId="29D1BDAE" w14:textId="77777777" w:rsidR="009C24A4" w:rsidRPr="00011D59" w:rsidRDefault="009C24A4" w:rsidP="004F2922">
            <w:pPr>
              <w:pStyle w:val="aa"/>
              <w:ind w:firstLine="0"/>
            </w:pPr>
            <w:proofErr w:type="spellStart"/>
            <w:r w:rsidRPr="00011D59">
              <w:t>view</w:t>
            </w:r>
            <w:proofErr w:type="spellEnd"/>
            <w:r w:rsidRPr="00011D59">
              <w:t>: View</w:t>
            </w:r>
          </w:p>
        </w:tc>
        <w:tc>
          <w:tcPr>
            <w:tcW w:w="4359" w:type="dxa"/>
          </w:tcPr>
          <w:p w14:paraId="6E6689AF" w14:textId="77777777" w:rsidR="009C24A4" w:rsidRPr="00011D59" w:rsidRDefault="009C24A4" w:rsidP="004F2922">
            <w:pPr>
              <w:pStyle w:val="aa"/>
              <w:ind w:firstLine="0"/>
            </w:pPr>
            <w:r w:rsidRPr="00011D59">
              <w:t xml:space="preserve">Инициализация компонентов </w:t>
            </w:r>
            <w:r w:rsidRPr="00011D59">
              <w:rPr>
                <w:lang w:val="en-US"/>
              </w:rPr>
              <w:t>Ac</w:t>
            </w:r>
            <w:r w:rsidRPr="00011D59">
              <w:rPr>
                <w:lang w:val="en-US"/>
              </w:rPr>
              <w:softHyphen/>
              <w:t>tivity</w:t>
            </w:r>
          </w:p>
        </w:tc>
      </w:tr>
      <w:tr w:rsidR="009C24A4" w:rsidRPr="00011D59" w14:paraId="1A152597" w14:textId="77777777" w:rsidTr="004F2922">
        <w:tc>
          <w:tcPr>
            <w:tcW w:w="2830" w:type="dxa"/>
          </w:tcPr>
          <w:p w14:paraId="6278B632" w14:textId="77777777" w:rsidR="009C24A4" w:rsidRPr="00011D59" w:rsidRDefault="009C24A4" w:rsidP="004F2922">
            <w:pPr>
              <w:pStyle w:val="aa"/>
              <w:ind w:firstLine="0"/>
            </w:pPr>
            <w:proofErr w:type="spellStart"/>
            <w:r w:rsidRPr="00011D59">
              <w:t>checkConnection</w:t>
            </w:r>
            <w:proofErr w:type="spellEnd"/>
          </w:p>
        </w:tc>
        <w:tc>
          <w:tcPr>
            <w:tcW w:w="1276" w:type="dxa"/>
          </w:tcPr>
          <w:p w14:paraId="4BF28058" w14:textId="77777777" w:rsidR="009C24A4" w:rsidRPr="00011D59" w:rsidRDefault="009C24A4" w:rsidP="004F2922">
            <w:pPr>
              <w:pStyle w:val="aa"/>
              <w:ind w:firstLine="0"/>
            </w:pPr>
            <w:r w:rsidRPr="00011D59">
              <w:rPr>
                <w:lang w:val="en-US"/>
              </w:rPr>
              <w:t>void</w:t>
            </w:r>
          </w:p>
        </w:tc>
        <w:tc>
          <w:tcPr>
            <w:tcW w:w="2552" w:type="dxa"/>
          </w:tcPr>
          <w:p w14:paraId="31328430" w14:textId="77777777" w:rsidR="009C24A4" w:rsidRPr="00011D59" w:rsidRDefault="009C24A4" w:rsidP="004F2922">
            <w:pPr>
              <w:pStyle w:val="aa"/>
              <w:ind w:firstLine="0"/>
            </w:pPr>
            <w:proofErr w:type="spellStart"/>
            <w:r w:rsidRPr="00011D59">
              <w:t>private</w:t>
            </w:r>
            <w:proofErr w:type="spellEnd"/>
          </w:p>
        </w:tc>
        <w:tc>
          <w:tcPr>
            <w:tcW w:w="3543" w:type="dxa"/>
          </w:tcPr>
          <w:p w14:paraId="7A060591" w14:textId="77777777" w:rsidR="009C24A4" w:rsidRPr="00011D59" w:rsidRDefault="009C24A4" w:rsidP="004F2922">
            <w:pPr>
              <w:pStyle w:val="aa"/>
              <w:ind w:firstLine="0"/>
              <w:jc w:val="center"/>
            </w:pPr>
            <w:r w:rsidRPr="00011D59">
              <w:t>–</w:t>
            </w:r>
          </w:p>
        </w:tc>
        <w:tc>
          <w:tcPr>
            <w:tcW w:w="4359" w:type="dxa"/>
          </w:tcPr>
          <w:p w14:paraId="54108D9A" w14:textId="77777777" w:rsidR="009C24A4" w:rsidRPr="00011D59" w:rsidRDefault="009C24A4" w:rsidP="004F2922">
            <w:pPr>
              <w:pStyle w:val="aa"/>
              <w:ind w:firstLine="0"/>
            </w:pPr>
            <w:r w:rsidRPr="00011D59">
              <w:t>Проверка доступности интернет-соединения</w:t>
            </w:r>
          </w:p>
        </w:tc>
      </w:tr>
    </w:tbl>
    <w:p w14:paraId="384FC0C3" w14:textId="77777777" w:rsidR="009C24A4" w:rsidRPr="00011D59" w:rsidRDefault="009C24A4" w:rsidP="009C24A4">
      <w:pPr>
        <w:pStyle w:val="aa"/>
      </w:pPr>
    </w:p>
    <w:p w14:paraId="0DCA0249" w14:textId="2594D3A6" w:rsidR="009C24A4" w:rsidRPr="00011D59" w:rsidRDefault="00324C34" w:rsidP="009C24A4">
      <w:pPr>
        <w:pStyle w:val="aa"/>
        <w:ind w:firstLine="0"/>
      </w:pPr>
      <w:r w:rsidRPr="00011D59">
        <w:t>Таблица Б.</w:t>
      </w:r>
      <w:r w:rsidR="009C24A4" w:rsidRPr="00011D59">
        <w:t xml:space="preserve">18 – Спецификация класса </w:t>
      </w:r>
      <w:proofErr w:type="spellStart"/>
      <w:r w:rsidR="009C24A4" w:rsidRPr="00011D59">
        <w:t>LanguageConfig</w:t>
      </w:r>
      <w:proofErr w:type="spellEnd"/>
    </w:p>
    <w:tbl>
      <w:tblPr>
        <w:tblStyle w:val="af1"/>
        <w:tblW w:w="0" w:type="auto"/>
        <w:tblLook w:val="04A0" w:firstRow="1" w:lastRow="0" w:firstColumn="1" w:lastColumn="0" w:noHBand="0" w:noVBand="1"/>
      </w:tblPr>
      <w:tblGrid>
        <w:gridCol w:w="2825"/>
        <w:gridCol w:w="1320"/>
        <w:gridCol w:w="2544"/>
        <w:gridCol w:w="3530"/>
        <w:gridCol w:w="4341"/>
      </w:tblGrid>
      <w:tr w:rsidR="009C24A4" w:rsidRPr="00011D59" w14:paraId="3E1FD537" w14:textId="77777777" w:rsidTr="004F2922">
        <w:tc>
          <w:tcPr>
            <w:tcW w:w="2825" w:type="dxa"/>
          </w:tcPr>
          <w:p w14:paraId="19C661E5" w14:textId="77777777" w:rsidR="009C24A4" w:rsidRPr="00011D59" w:rsidRDefault="009C24A4" w:rsidP="004F2922">
            <w:pPr>
              <w:pStyle w:val="aa"/>
              <w:ind w:firstLine="0"/>
              <w:jc w:val="center"/>
            </w:pPr>
            <w:r w:rsidRPr="00011D59">
              <w:rPr>
                <w:b/>
                <w:bCs/>
              </w:rPr>
              <w:t>Название</w:t>
            </w:r>
          </w:p>
        </w:tc>
        <w:tc>
          <w:tcPr>
            <w:tcW w:w="1320" w:type="dxa"/>
          </w:tcPr>
          <w:p w14:paraId="6AA64A95" w14:textId="77777777" w:rsidR="009C24A4" w:rsidRPr="00011D59" w:rsidRDefault="009C24A4" w:rsidP="004F2922">
            <w:pPr>
              <w:pStyle w:val="aa"/>
              <w:ind w:firstLine="0"/>
              <w:jc w:val="center"/>
            </w:pPr>
            <w:r w:rsidRPr="00011D59">
              <w:rPr>
                <w:b/>
                <w:bCs/>
              </w:rPr>
              <w:t>Тип</w:t>
            </w:r>
          </w:p>
        </w:tc>
        <w:tc>
          <w:tcPr>
            <w:tcW w:w="2544" w:type="dxa"/>
          </w:tcPr>
          <w:p w14:paraId="08881F68" w14:textId="77777777" w:rsidR="009C24A4" w:rsidRPr="00011D59" w:rsidRDefault="009C24A4" w:rsidP="004F2922">
            <w:pPr>
              <w:pStyle w:val="aa"/>
              <w:ind w:firstLine="0"/>
              <w:jc w:val="center"/>
            </w:pPr>
            <w:r w:rsidRPr="00011D59">
              <w:rPr>
                <w:b/>
                <w:bCs/>
              </w:rPr>
              <w:t>Уровень доступа</w:t>
            </w:r>
          </w:p>
        </w:tc>
        <w:tc>
          <w:tcPr>
            <w:tcW w:w="3530" w:type="dxa"/>
          </w:tcPr>
          <w:p w14:paraId="6929941F" w14:textId="77777777" w:rsidR="009C24A4" w:rsidRPr="00011D59" w:rsidRDefault="009C24A4" w:rsidP="004F2922">
            <w:pPr>
              <w:pStyle w:val="aa"/>
              <w:ind w:firstLine="0"/>
              <w:jc w:val="center"/>
            </w:pPr>
            <w:r w:rsidRPr="00011D59">
              <w:rPr>
                <w:b/>
                <w:bCs/>
              </w:rPr>
              <w:t>Аргументы</w:t>
            </w:r>
          </w:p>
        </w:tc>
        <w:tc>
          <w:tcPr>
            <w:tcW w:w="4341" w:type="dxa"/>
          </w:tcPr>
          <w:p w14:paraId="7B246411" w14:textId="77777777" w:rsidR="009C24A4" w:rsidRPr="00011D59" w:rsidRDefault="009C24A4" w:rsidP="004F2922">
            <w:pPr>
              <w:pStyle w:val="aa"/>
              <w:ind w:firstLine="0"/>
              <w:jc w:val="center"/>
            </w:pPr>
            <w:r w:rsidRPr="00011D59">
              <w:rPr>
                <w:b/>
                <w:bCs/>
              </w:rPr>
              <w:t>Назначение</w:t>
            </w:r>
          </w:p>
        </w:tc>
      </w:tr>
      <w:tr w:rsidR="009C24A4" w:rsidRPr="00011D59" w14:paraId="6F5C7084" w14:textId="77777777" w:rsidTr="004F2922">
        <w:tc>
          <w:tcPr>
            <w:tcW w:w="2825" w:type="dxa"/>
          </w:tcPr>
          <w:p w14:paraId="66436E54" w14:textId="77777777" w:rsidR="009C24A4" w:rsidRPr="00011D59" w:rsidRDefault="009C24A4" w:rsidP="004F2922">
            <w:pPr>
              <w:pStyle w:val="aa"/>
              <w:ind w:firstLine="0"/>
            </w:pPr>
            <w:proofErr w:type="spellStart"/>
            <w:r w:rsidRPr="00011D59">
              <w:t>changeLanguage</w:t>
            </w:r>
            <w:proofErr w:type="spellEnd"/>
          </w:p>
        </w:tc>
        <w:tc>
          <w:tcPr>
            <w:tcW w:w="1320" w:type="dxa"/>
          </w:tcPr>
          <w:p w14:paraId="43EC7411" w14:textId="77777777" w:rsidR="009C24A4" w:rsidRPr="00011D59" w:rsidRDefault="009C24A4" w:rsidP="004F2922">
            <w:pPr>
              <w:pStyle w:val="aa"/>
              <w:ind w:firstLine="0"/>
            </w:pPr>
            <w:proofErr w:type="spellStart"/>
            <w:r w:rsidRPr="00011D59">
              <w:t>Context-Wrapper</w:t>
            </w:r>
            <w:proofErr w:type="spellEnd"/>
            <w:r w:rsidRPr="00011D59">
              <w:t>?</w:t>
            </w:r>
          </w:p>
        </w:tc>
        <w:tc>
          <w:tcPr>
            <w:tcW w:w="2544" w:type="dxa"/>
          </w:tcPr>
          <w:p w14:paraId="612D8B10" w14:textId="77777777" w:rsidR="009C24A4" w:rsidRPr="00011D59" w:rsidRDefault="009C24A4" w:rsidP="004F2922">
            <w:pPr>
              <w:pStyle w:val="aa"/>
              <w:ind w:firstLine="0"/>
            </w:pPr>
            <w:r w:rsidRPr="00011D59">
              <w:rPr>
                <w:lang w:val="en-US"/>
              </w:rPr>
              <w:t>private</w:t>
            </w:r>
          </w:p>
        </w:tc>
        <w:tc>
          <w:tcPr>
            <w:tcW w:w="3530" w:type="dxa"/>
          </w:tcPr>
          <w:p w14:paraId="2B3CCB51" w14:textId="77777777" w:rsidR="009C24A4" w:rsidRPr="00011D59" w:rsidRDefault="009C24A4" w:rsidP="004F2922">
            <w:pPr>
              <w:pStyle w:val="aa"/>
              <w:ind w:firstLine="0"/>
              <w:rPr>
                <w:lang w:val="en-US"/>
              </w:rPr>
            </w:pPr>
            <w:r w:rsidRPr="00011D59">
              <w:rPr>
                <w:lang w:val="en-US"/>
              </w:rPr>
              <w:t>context: Context, language-Code: String</w:t>
            </w:r>
          </w:p>
        </w:tc>
        <w:tc>
          <w:tcPr>
            <w:tcW w:w="4341" w:type="dxa"/>
          </w:tcPr>
          <w:p w14:paraId="5650A87C" w14:textId="77777777" w:rsidR="009C24A4" w:rsidRPr="00011D59" w:rsidRDefault="009C24A4" w:rsidP="004F2922">
            <w:pPr>
              <w:pStyle w:val="aa"/>
              <w:ind w:firstLine="0"/>
            </w:pPr>
            <w:r w:rsidRPr="00011D59">
              <w:t>Смена языка приложения</w:t>
            </w:r>
          </w:p>
        </w:tc>
      </w:tr>
    </w:tbl>
    <w:p w14:paraId="33101F37" w14:textId="77777777" w:rsidR="00AB6A11" w:rsidRDefault="00AB6A11" w:rsidP="00AB6A11">
      <w:pPr>
        <w:jc w:val="center"/>
        <w:rPr>
          <w:rFonts w:ascii="Times New Roman" w:hAnsi="Times New Roman"/>
          <w:color w:val="000000" w:themeColor="text1"/>
          <w:sz w:val="28"/>
          <w:lang w:eastAsia="ru-RU"/>
        </w:rPr>
      </w:pPr>
    </w:p>
    <w:p w14:paraId="32D39B93" w14:textId="77777777" w:rsidR="00AB6A11" w:rsidRDefault="00AB6A11" w:rsidP="00AB6A11">
      <w:pPr>
        <w:rPr>
          <w:rFonts w:ascii="Times New Roman" w:hAnsi="Times New Roman"/>
          <w:color w:val="000000" w:themeColor="text1"/>
          <w:sz w:val="28"/>
          <w:lang w:eastAsia="ru-RU"/>
        </w:rPr>
      </w:pPr>
    </w:p>
    <w:p w14:paraId="162988EE" w14:textId="77777777" w:rsidR="00AB6A11" w:rsidRPr="00AB6A11" w:rsidRDefault="00AB6A11" w:rsidP="00AB6A11">
      <w:pPr>
        <w:rPr>
          <w:lang w:eastAsia="ru-RU"/>
        </w:rPr>
        <w:sectPr w:rsidR="00AB6A11" w:rsidRPr="00AB6A11" w:rsidSect="00AB6A11">
          <w:pgSz w:w="16838" w:h="11906" w:orient="landscape"/>
          <w:pgMar w:top="1701" w:right="1134" w:bottom="850" w:left="1134" w:header="708" w:footer="708" w:gutter="0"/>
          <w:cols w:space="708"/>
          <w:titlePg/>
          <w:docGrid w:linePitch="360"/>
        </w:sectPr>
      </w:pPr>
    </w:p>
    <w:p w14:paraId="0F659A8D" w14:textId="5CA540E9" w:rsidR="009C24A4" w:rsidRPr="00011D59" w:rsidRDefault="00324C34" w:rsidP="009C24A4">
      <w:pPr>
        <w:pStyle w:val="aa"/>
        <w:ind w:firstLine="0"/>
      </w:pPr>
      <w:r w:rsidRPr="00011D59">
        <w:lastRenderedPageBreak/>
        <w:t>Таблица Б.</w:t>
      </w:r>
      <w:r w:rsidR="009C24A4" w:rsidRPr="00011D59">
        <w:t xml:space="preserve">19 – Спецификация класса </w:t>
      </w:r>
      <w:proofErr w:type="spellStart"/>
      <w:r w:rsidR="009C24A4" w:rsidRPr="00011D59">
        <w:t>MyContextWrapper</w:t>
      </w:r>
      <w:proofErr w:type="spellEnd"/>
    </w:p>
    <w:tbl>
      <w:tblPr>
        <w:tblStyle w:val="af1"/>
        <w:tblW w:w="0" w:type="auto"/>
        <w:tblLook w:val="04A0" w:firstRow="1" w:lastRow="0" w:firstColumn="1" w:lastColumn="0" w:noHBand="0" w:noVBand="1"/>
      </w:tblPr>
      <w:tblGrid>
        <w:gridCol w:w="2825"/>
        <w:gridCol w:w="1320"/>
        <w:gridCol w:w="2544"/>
        <w:gridCol w:w="3530"/>
        <w:gridCol w:w="4341"/>
      </w:tblGrid>
      <w:tr w:rsidR="009C24A4" w:rsidRPr="00011D59" w14:paraId="3E81DF38" w14:textId="77777777" w:rsidTr="004F2922">
        <w:tc>
          <w:tcPr>
            <w:tcW w:w="2825" w:type="dxa"/>
          </w:tcPr>
          <w:p w14:paraId="47E6D250" w14:textId="77777777" w:rsidR="009C24A4" w:rsidRPr="00011D59" w:rsidRDefault="009C24A4" w:rsidP="004F2922">
            <w:pPr>
              <w:pStyle w:val="aa"/>
              <w:ind w:firstLine="0"/>
              <w:jc w:val="center"/>
            </w:pPr>
            <w:r w:rsidRPr="00011D59">
              <w:rPr>
                <w:b/>
                <w:bCs/>
              </w:rPr>
              <w:t>Название</w:t>
            </w:r>
          </w:p>
        </w:tc>
        <w:tc>
          <w:tcPr>
            <w:tcW w:w="1320" w:type="dxa"/>
          </w:tcPr>
          <w:p w14:paraId="7D1F1EA6" w14:textId="77777777" w:rsidR="009C24A4" w:rsidRPr="00011D59" w:rsidRDefault="009C24A4" w:rsidP="004F2922">
            <w:pPr>
              <w:pStyle w:val="aa"/>
              <w:ind w:firstLine="0"/>
              <w:jc w:val="center"/>
            </w:pPr>
            <w:r w:rsidRPr="00011D59">
              <w:rPr>
                <w:b/>
                <w:bCs/>
              </w:rPr>
              <w:t>Тип</w:t>
            </w:r>
          </w:p>
        </w:tc>
        <w:tc>
          <w:tcPr>
            <w:tcW w:w="2544" w:type="dxa"/>
          </w:tcPr>
          <w:p w14:paraId="2DE7D379" w14:textId="77777777" w:rsidR="009C24A4" w:rsidRPr="00011D59" w:rsidRDefault="009C24A4" w:rsidP="004F2922">
            <w:pPr>
              <w:pStyle w:val="aa"/>
              <w:ind w:firstLine="0"/>
              <w:jc w:val="center"/>
            </w:pPr>
            <w:r w:rsidRPr="00011D59">
              <w:rPr>
                <w:b/>
                <w:bCs/>
              </w:rPr>
              <w:t>Уровень доступа</w:t>
            </w:r>
          </w:p>
        </w:tc>
        <w:tc>
          <w:tcPr>
            <w:tcW w:w="3530" w:type="dxa"/>
          </w:tcPr>
          <w:p w14:paraId="31A88487" w14:textId="77777777" w:rsidR="009C24A4" w:rsidRPr="00011D59" w:rsidRDefault="009C24A4" w:rsidP="004F2922">
            <w:pPr>
              <w:pStyle w:val="aa"/>
              <w:ind w:firstLine="0"/>
              <w:jc w:val="center"/>
            </w:pPr>
            <w:r w:rsidRPr="00011D59">
              <w:rPr>
                <w:b/>
                <w:bCs/>
              </w:rPr>
              <w:t>Аргументы</w:t>
            </w:r>
          </w:p>
        </w:tc>
        <w:tc>
          <w:tcPr>
            <w:tcW w:w="4341" w:type="dxa"/>
          </w:tcPr>
          <w:p w14:paraId="28F0F208" w14:textId="77777777" w:rsidR="009C24A4" w:rsidRPr="00011D59" w:rsidRDefault="009C24A4" w:rsidP="004F2922">
            <w:pPr>
              <w:pStyle w:val="aa"/>
              <w:ind w:firstLine="0"/>
              <w:jc w:val="center"/>
            </w:pPr>
            <w:r w:rsidRPr="00011D59">
              <w:rPr>
                <w:b/>
                <w:bCs/>
              </w:rPr>
              <w:t>Назначение</w:t>
            </w:r>
          </w:p>
        </w:tc>
      </w:tr>
      <w:tr w:rsidR="009C24A4" w:rsidRPr="00011D59" w14:paraId="29537455" w14:textId="77777777" w:rsidTr="004F2922">
        <w:tc>
          <w:tcPr>
            <w:tcW w:w="2825" w:type="dxa"/>
          </w:tcPr>
          <w:p w14:paraId="175D37AB" w14:textId="77777777" w:rsidR="009C24A4" w:rsidRPr="00011D59" w:rsidRDefault="009C24A4" w:rsidP="004F2922">
            <w:pPr>
              <w:pStyle w:val="aa"/>
              <w:ind w:firstLine="0"/>
            </w:pPr>
            <w:proofErr w:type="spellStart"/>
            <w:r w:rsidRPr="00011D59">
              <w:t>wrap</w:t>
            </w:r>
            <w:proofErr w:type="spellEnd"/>
          </w:p>
        </w:tc>
        <w:tc>
          <w:tcPr>
            <w:tcW w:w="1320" w:type="dxa"/>
          </w:tcPr>
          <w:p w14:paraId="6E2D6A2B" w14:textId="77777777" w:rsidR="009C24A4" w:rsidRPr="00011D59" w:rsidRDefault="009C24A4" w:rsidP="004F2922">
            <w:pPr>
              <w:pStyle w:val="aa"/>
              <w:ind w:firstLine="0"/>
            </w:pPr>
            <w:proofErr w:type="spellStart"/>
            <w:r w:rsidRPr="00011D59">
              <w:t>Context-Wrapper</w:t>
            </w:r>
            <w:proofErr w:type="spellEnd"/>
          </w:p>
        </w:tc>
        <w:tc>
          <w:tcPr>
            <w:tcW w:w="2544" w:type="dxa"/>
          </w:tcPr>
          <w:p w14:paraId="5F4EE5A9" w14:textId="77777777" w:rsidR="009C24A4" w:rsidRPr="00011D59" w:rsidRDefault="009C24A4" w:rsidP="004F2922">
            <w:pPr>
              <w:pStyle w:val="aa"/>
              <w:ind w:firstLine="0"/>
            </w:pPr>
            <w:r w:rsidRPr="00011D59">
              <w:rPr>
                <w:lang w:val="en-US"/>
              </w:rPr>
              <w:t>public</w:t>
            </w:r>
          </w:p>
        </w:tc>
        <w:tc>
          <w:tcPr>
            <w:tcW w:w="3530" w:type="dxa"/>
          </w:tcPr>
          <w:p w14:paraId="70CD6FEA" w14:textId="77777777" w:rsidR="009C24A4" w:rsidRPr="00011D59" w:rsidRDefault="009C24A4" w:rsidP="004F2922">
            <w:pPr>
              <w:pStyle w:val="aa"/>
              <w:ind w:firstLine="0"/>
            </w:pPr>
            <w:proofErr w:type="spellStart"/>
            <w:r w:rsidRPr="00011D59">
              <w:t>ctx</w:t>
            </w:r>
            <w:proofErr w:type="spellEnd"/>
            <w:r w:rsidRPr="00011D59">
              <w:t xml:space="preserve">: </w:t>
            </w:r>
            <w:proofErr w:type="spellStart"/>
            <w:r w:rsidRPr="00011D59">
              <w:t>Context</w:t>
            </w:r>
            <w:proofErr w:type="spellEnd"/>
            <w:r w:rsidRPr="00011D59">
              <w:t xml:space="preserve">, </w:t>
            </w:r>
            <w:proofErr w:type="spellStart"/>
            <w:r w:rsidRPr="00011D59">
              <w:t>language</w:t>
            </w:r>
            <w:proofErr w:type="spellEnd"/>
            <w:r w:rsidRPr="00011D59">
              <w:t xml:space="preserve">: </w:t>
            </w:r>
            <w:proofErr w:type="spellStart"/>
            <w:r w:rsidRPr="00011D59">
              <w:t>String</w:t>
            </w:r>
            <w:proofErr w:type="spellEnd"/>
          </w:p>
        </w:tc>
        <w:tc>
          <w:tcPr>
            <w:tcW w:w="4341" w:type="dxa"/>
          </w:tcPr>
          <w:p w14:paraId="144B56F3" w14:textId="77777777" w:rsidR="009C24A4" w:rsidRPr="00011D59" w:rsidRDefault="009C24A4" w:rsidP="004F2922">
            <w:pPr>
              <w:pStyle w:val="aa"/>
              <w:ind w:firstLine="0"/>
            </w:pPr>
            <w:r w:rsidRPr="00011D59">
              <w:t xml:space="preserve">Смена языка приложения и </w:t>
            </w:r>
            <w:proofErr w:type="gramStart"/>
            <w:r w:rsidRPr="00011D59">
              <w:t>сох-ранение</w:t>
            </w:r>
            <w:proofErr w:type="gramEnd"/>
            <w:r w:rsidRPr="00011D59">
              <w:t xml:space="preserve"> параметров</w:t>
            </w:r>
          </w:p>
        </w:tc>
      </w:tr>
      <w:tr w:rsidR="009C24A4" w:rsidRPr="00011D59" w14:paraId="01744A08" w14:textId="77777777" w:rsidTr="004F2922">
        <w:tc>
          <w:tcPr>
            <w:tcW w:w="2825" w:type="dxa"/>
          </w:tcPr>
          <w:p w14:paraId="01A2A25F" w14:textId="77777777" w:rsidR="009C24A4" w:rsidRPr="00011D59" w:rsidRDefault="009C24A4" w:rsidP="004F2922">
            <w:pPr>
              <w:pStyle w:val="aa"/>
              <w:ind w:firstLine="0"/>
            </w:pPr>
            <w:proofErr w:type="spellStart"/>
            <w:r w:rsidRPr="00011D59">
              <w:t>getSystemLocale</w:t>
            </w:r>
            <w:proofErr w:type="spellEnd"/>
            <w:r w:rsidRPr="00011D59">
              <w:t>-Legacy</w:t>
            </w:r>
          </w:p>
        </w:tc>
        <w:tc>
          <w:tcPr>
            <w:tcW w:w="1320" w:type="dxa"/>
          </w:tcPr>
          <w:p w14:paraId="573BC08C" w14:textId="77777777" w:rsidR="009C24A4" w:rsidRPr="00011D59" w:rsidRDefault="009C24A4" w:rsidP="004F2922">
            <w:pPr>
              <w:pStyle w:val="aa"/>
              <w:ind w:firstLine="0"/>
            </w:pPr>
            <w:proofErr w:type="spellStart"/>
            <w:r w:rsidRPr="00011D59">
              <w:t>Locale</w:t>
            </w:r>
            <w:proofErr w:type="spellEnd"/>
          </w:p>
        </w:tc>
        <w:tc>
          <w:tcPr>
            <w:tcW w:w="2544" w:type="dxa"/>
          </w:tcPr>
          <w:p w14:paraId="2A5690E1" w14:textId="77777777" w:rsidR="009C24A4" w:rsidRPr="00011D59" w:rsidRDefault="009C24A4" w:rsidP="004F2922">
            <w:pPr>
              <w:pStyle w:val="aa"/>
              <w:ind w:firstLine="0"/>
            </w:pPr>
            <w:r w:rsidRPr="00011D59">
              <w:rPr>
                <w:lang w:val="en-US"/>
              </w:rPr>
              <w:t>private</w:t>
            </w:r>
          </w:p>
        </w:tc>
        <w:tc>
          <w:tcPr>
            <w:tcW w:w="3530" w:type="dxa"/>
          </w:tcPr>
          <w:p w14:paraId="5600DAC2" w14:textId="77777777" w:rsidR="009C24A4" w:rsidRPr="00011D59" w:rsidRDefault="009C24A4" w:rsidP="004F2922">
            <w:pPr>
              <w:pStyle w:val="aa"/>
              <w:ind w:firstLine="0"/>
            </w:pPr>
            <w:proofErr w:type="spellStart"/>
            <w:r w:rsidRPr="00011D59">
              <w:t>config</w:t>
            </w:r>
            <w:proofErr w:type="spellEnd"/>
            <w:r w:rsidRPr="00011D59">
              <w:t>: Configuration</w:t>
            </w:r>
          </w:p>
        </w:tc>
        <w:tc>
          <w:tcPr>
            <w:tcW w:w="4341" w:type="dxa"/>
          </w:tcPr>
          <w:p w14:paraId="79D52834" w14:textId="77777777" w:rsidR="009C24A4" w:rsidRPr="00011D59" w:rsidRDefault="009C24A4" w:rsidP="004F2922">
            <w:pPr>
              <w:pStyle w:val="aa"/>
              <w:ind w:firstLine="0"/>
            </w:pPr>
            <w:r w:rsidRPr="00011D59">
              <w:t xml:space="preserve">Получение языковой </w:t>
            </w:r>
            <w:proofErr w:type="spellStart"/>
            <w:r w:rsidRPr="00011D59">
              <w:t>конфи-гурации</w:t>
            </w:r>
            <w:proofErr w:type="spellEnd"/>
            <w:r w:rsidRPr="00011D59">
              <w:t xml:space="preserve"> приложения</w:t>
            </w:r>
          </w:p>
        </w:tc>
      </w:tr>
      <w:tr w:rsidR="009C24A4" w:rsidRPr="00011D59" w14:paraId="7BC447BC" w14:textId="77777777" w:rsidTr="004F2922">
        <w:tc>
          <w:tcPr>
            <w:tcW w:w="2825" w:type="dxa"/>
          </w:tcPr>
          <w:p w14:paraId="6548C130" w14:textId="77777777" w:rsidR="009C24A4" w:rsidRPr="00011D59" w:rsidRDefault="009C24A4" w:rsidP="004F2922">
            <w:pPr>
              <w:pStyle w:val="aa"/>
              <w:ind w:firstLine="0"/>
            </w:pPr>
            <w:proofErr w:type="spellStart"/>
            <w:r w:rsidRPr="00011D59">
              <w:t>getSystemLocale</w:t>
            </w:r>
            <w:proofErr w:type="spellEnd"/>
          </w:p>
        </w:tc>
        <w:tc>
          <w:tcPr>
            <w:tcW w:w="1320" w:type="dxa"/>
          </w:tcPr>
          <w:p w14:paraId="332835B1" w14:textId="77777777" w:rsidR="009C24A4" w:rsidRPr="00011D59" w:rsidRDefault="009C24A4" w:rsidP="004F2922">
            <w:pPr>
              <w:pStyle w:val="aa"/>
              <w:ind w:firstLine="0"/>
            </w:pPr>
            <w:proofErr w:type="spellStart"/>
            <w:r w:rsidRPr="00011D59">
              <w:t>Locale</w:t>
            </w:r>
            <w:proofErr w:type="spellEnd"/>
          </w:p>
        </w:tc>
        <w:tc>
          <w:tcPr>
            <w:tcW w:w="2544" w:type="dxa"/>
          </w:tcPr>
          <w:p w14:paraId="28A091C8" w14:textId="77777777" w:rsidR="009C24A4" w:rsidRPr="00011D59" w:rsidRDefault="009C24A4" w:rsidP="004F2922">
            <w:pPr>
              <w:pStyle w:val="aa"/>
              <w:ind w:firstLine="0"/>
            </w:pPr>
            <w:r w:rsidRPr="00011D59">
              <w:rPr>
                <w:lang w:val="en-US"/>
              </w:rPr>
              <w:t>private</w:t>
            </w:r>
          </w:p>
        </w:tc>
        <w:tc>
          <w:tcPr>
            <w:tcW w:w="3530" w:type="dxa"/>
          </w:tcPr>
          <w:p w14:paraId="33056E43" w14:textId="77777777" w:rsidR="009C24A4" w:rsidRPr="00011D59" w:rsidRDefault="009C24A4" w:rsidP="004F2922">
            <w:pPr>
              <w:pStyle w:val="aa"/>
              <w:ind w:firstLine="0"/>
            </w:pPr>
            <w:proofErr w:type="spellStart"/>
            <w:r w:rsidRPr="00011D59">
              <w:t>config</w:t>
            </w:r>
            <w:proofErr w:type="spellEnd"/>
            <w:r w:rsidRPr="00011D59">
              <w:t>: Configuration</w:t>
            </w:r>
          </w:p>
        </w:tc>
        <w:tc>
          <w:tcPr>
            <w:tcW w:w="4341" w:type="dxa"/>
          </w:tcPr>
          <w:p w14:paraId="7263DA8D" w14:textId="77777777" w:rsidR="009C24A4" w:rsidRPr="00011D59" w:rsidRDefault="009C24A4" w:rsidP="004F2922">
            <w:pPr>
              <w:pStyle w:val="aa"/>
              <w:ind w:firstLine="0"/>
            </w:pPr>
            <w:r w:rsidRPr="00011D59">
              <w:t xml:space="preserve">Получение языковой </w:t>
            </w:r>
            <w:proofErr w:type="spellStart"/>
            <w:r w:rsidRPr="00011D59">
              <w:t>конфи-гурации</w:t>
            </w:r>
            <w:proofErr w:type="spellEnd"/>
            <w:r w:rsidRPr="00011D59">
              <w:t xml:space="preserve"> приложения</w:t>
            </w:r>
          </w:p>
        </w:tc>
      </w:tr>
      <w:tr w:rsidR="009C24A4" w:rsidRPr="00011D59" w14:paraId="47CDA004" w14:textId="77777777" w:rsidTr="004F2922">
        <w:tc>
          <w:tcPr>
            <w:tcW w:w="2825" w:type="dxa"/>
          </w:tcPr>
          <w:p w14:paraId="3400E285" w14:textId="77777777" w:rsidR="009C24A4" w:rsidRPr="00011D59" w:rsidRDefault="009C24A4" w:rsidP="004F2922">
            <w:pPr>
              <w:pStyle w:val="aa"/>
              <w:ind w:firstLine="0"/>
            </w:pPr>
            <w:proofErr w:type="spellStart"/>
            <w:r w:rsidRPr="00011D59">
              <w:t>setSystemLocale</w:t>
            </w:r>
            <w:proofErr w:type="spellEnd"/>
            <w:r w:rsidRPr="00011D59">
              <w:t>-Legacy</w:t>
            </w:r>
          </w:p>
        </w:tc>
        <w:tc>
          <w:tcPr>
            <w:tcW w:w="1320" w:type="dxa"/>
          </w:tcPr>
          <w:p w14:paraId="20FEDF76" w14:textId="77777777" w:rsidR="009C24A4" w:rsidRPr="00011D59" w:rsidRDefault="009C24A4" w:rsidP="004F2922">
            <w:pPr>
              <w:pStyle w:val="aa"/>
              <w:ind w:firstLine="0"/>
              <w:rPr>
                <w:lang w:val="en-US"/>
              </w:rPr>
            </w:pPr>
            <w:r w:rsidRPr="00011D59">
              <w:rPr>
                <w:lang w:val="en-US"/>
              </w:rPr>
              <w:t>void</w:t>
            </w:r>
          </w:p>
        </w:tc>
        <w:tc>
          <w:tcPr>
            <w:tcW w:w="2544" w:type="dxa"/>
          </w:tcPr>
          <w:p w14:paraId="6CCF6EDB" w14:textId="77777777" w:rsidR="009C24A4" w:rsidRPr="00011D59" w:rsidRDefault="009C24A4" w:rsidP="004F2922">
            <w:pPr>
              <w:pStyle w:val="aa"/>
              <w:ind w:firstLine="0"/>
            </w:pPr>
            <w:r w:rsidRPr="00011D59">
              <w:rPr>
                <w:lang w:val="en-US"/>
              </w:rPr>
              <w:t>private</w:t>
            </w:r>
          </w:p>
        </w:tc>
        <w:tc>
          <w:tcPr>
            <w:tcW w:w="3530" w:type="dxa"/>
          </w:tcPr>
          <w:p w14:paraId="6CDCC237" w14:textId="77777777" w:rsidR="009C24A4" w:rsidRPr="00011D59" w:rsidRDefault="009C24A4" w:rsidP="004F2922">
            <w:pPr>
              <w:pStyle w:val="aa"/>
              <w:ind w:firstLine="0"/>
            </w:pPr>
            <w:proofErr w:type="spellStart"/>
            <w:r w:rsidRPr="00011D59">
              <w:t>config</w:t>
            </w:r>
            <w:proofErr w:type="spellEnd"/>
            <w:r w:rsidRPr="00011D59">
              <w:t xml:space="preserve">: Configuration, </w:t>
            </w:r>
            <w:proofErr w:type="spellStart"/>
            <w:r w:rsidRPr="00011D59">
              <w:t>locale</w:t>
            </w:r>
            <w:proofErr w:type="spellEnd"/>
            <w:r w:rsidRPr="00011D59">
              <w:t xml:space="preserve">: </w:t>
            </w:r>
            <w:proofErr w:type="spellStart"/>
            <w:r w:rsidRPr="00011D59">
              <w:t>Locale</w:t>
            </w:r>
            <w:proofErr w:type="spellEnd"/>
          </w:p>
        </w:tc>
        <w:tc>
          <w:tcPr>
            <w:tcW w:w="4341" w:type="dxa"/>
          </w:tcPr>
          <w:p w14:paraId="6C139F28" w14:textId="77777777" w:rsidR="009C24A4" w:rsidRPr="00011D59" w:rsidRDefault="009C24A4" w:rsidP="004F2922">
            <w:pPr>
              <w:pStyle w:val="aa"/>
              <w:ind w:firstLine="0"/>
            </w:pPr>
            <w:r w:rsidRPr="00011D59">
              <w:t xml:space="preserve">Установка языковой </w:t>
            </w:r>
            <w:proofErr w:type="gramStart"/>
            <w:r w:rsidRPr="00011D59">
              <w:t>конфигу-рации</w:t>
            </w:r>
            <w:proofErr w:type="gramEnd"/>
            <w:r w:rsidRPr="00011D59">
              <w:t xml:space="preserve"> приложения</w:t>
            </w:r>
          </w:p>
        </w:tc>
      </w:tr>
      <w:tr w:rsidR="009C24A4" w:rsidRPr="00011D59" w14:paraId="2F329AE6" w14:textId="77777777" w:rsidTr="004F2922">
        <w:tc>
          <w:tcPr>
            <w:tcW w:w="2825" w:type="dxa"/>
          </w:tcPr>
          <w:p w14:paraId="3680953E" w14:textId="77777777" w:rsidR="009C24A4" w:rsidRPr="00011D59" w:rsidRDefault="009C24A4" w:rsidP="004F2922">
            <w:pPr>
              <w:pStyle w:val="aa"/>
              <w:ind w:firstLine="0"/>
            </w:pPr>
            <w:proofErr w:type="spellStart"/>
            <w:r w:rsidRPr="00011D59">
              <w:t>setSystemLocale</w:t>
            </w:r>
            <w:proofErr w:type="spellEnd"/>
          </w:p>
        </w:tc>
        <w:tc>
          <w:tcPr>
            <w:tcW w:w="1320" w:type="dxa"/>
          </w:tcPr>
          <w:p w14:paraId="7DEA328D" w14:textId="77777777" w:rsidR="009C24A4" w:rsidRPr="00011D59" w:rsidRDefault="009C24A4" w:rsidP="004F2922">
            <w:pPr>
              <w:pStyle w:val="aa"/>
              <w:ind w:firstLine="0"/>
            </w:pPr>
            <w:r w:rsidRPr="00011D59">
              <w:rPr>
                <w:lang w:val="en-US"/>
              </w:rPr>
              <w:t>void</w:t>
            </w:r>
          </w:p>
        </w:tc>
        <w:tc>
          <w:tcPr>
            <w:tcW w:w="2544" w:type="dxa"/>
          </w:tcPr>
          <w:p w14:paraId="1CA252EC" w14:textId="77777777" w:rsidR="009C24A4" w:rsidRPr="00011D59" w:rsidRDefault="009C24A4" w:rsidP="004F2922">
            <w:pPr>
              <w:pStyle w:val="aa"/>
              <w:ind w:firstLine="0"/>
            </w:pPr>
            <w:r w:rsidRPr="00011D59">
              <w:rPr>
                <w:lang w:val="en-US"/>
              </w:rPr>
              <w:t>private</w:t>
            </w:r>
          </w:p>
        </w:tc>
        <w:tc>
          <w:tcPr>
            <w:tcW w:w="3530" w:type="dxa"/>
          </w:tcPr>
          <w:p w14:paraId="1A53D96A" w14:textId="77777777" w:rsidR="009C24A4" w:rsidRPr="00011D59" w:rsidRDefault="009C24A4" w:rsidP="004F2922">
            <w:pPr>
              <w:pStyle w:val="aa"/>
              <w:ind w:firstLine="0"/>
            </w:pPr>
            <w:proofErr w:type="spellStart"/>
            <w:r w:rsidRPr="00011D59">
              <w:t>config</w:t>
            </w:r>
            <w:proofErr w:type="spellEnd"/>
            <w:r w:rsidRPr="00011D59">
              <w:t xml:space="preserve">: Configuration, </w:t>
            </w:r>
            <w:proofErr w:type="spellStart"/>
            <w:r w:rsidRPr="00011D59">
              <w:t>locale</w:t>
            </w:r>
            <w:proofErr w:type="spellEnd"/>
            <w:r w:rsidRPr="00011D59">
              <w:t xml:space="preserve">: </w:t>
            </w:r>
            <w:proofErr w:type="spellStart"/>
            <w:r w:rsidRPr="00011D59">
              <w:t>Locale</w:t>
            </w:r>
            <w:proofErr w:type="spellEnd"/>
          </w:p>
        </w:tc>
        <w:tc>
          <w:tcPr>
            <w:tcW w:w="4341" w:type="dxa"/>
          </w:tcPr>
          <w:p w14:paraId="1DC87B65" w14:textId="77777777" w:rsidR="009C24A4" w:rsidRPr="00011D59" w:rsidRDefault="009C24A4" w:rsidP="004F2922">
            <w:pPr>
              <w:pStyle w:val="aa"/>
              <w:ind w:firstLine="0"/>
            </w:pPr>
            <w:r w:rsidRPr="00011D59">
              <w:t xml:space="preserve">Установка языковой </w:t>
            </w:r>
            <w:proofErr w:type="gramStart"/>
            <w:r w:rsidRPr="00011D59">
              <w:t>конфигу-рации</w:t>
            </w:r>
            <w:proofErr w:type="gramEnd"/>
            <w:r w:rsidRPr="00011D59">
              <w:t xml:space="preserve"> приложения</w:t>
            </w:r>
          </w:p>
        </w:tc>
      </w:tr>
    </w:tbl>
    <w:p w14:paraId="436D2ECA" w14:textId="77777777" w:rsidR="009C24A4" w:rsidRPr="00011D59" w:rsidRDefault="009C24A4" w:rsidP="009C24A4">
      <w:pPr>
        <w:pStyle w:val="aa"/>
      </w:pPr>
    </w:p>
    <w:p w14:paraId="3D17483E" w14:textId="11CD0C7F" w:rsidR="009C24A4" w:rsidRPr="00011D59" w:rsidRDefault="00324C34" w:rsidP="009C24A4">
      <w:pPr>
        <w:pStyle w:val="aa"/>
        <w:ind w:firstLine="0"/>
      </w:pPr>
      <w:r w:rsidRPr="00011D59">
        <w:t>Таблица Б.</w:t>
      </w:r>
      <w:r w:rsidR="009C24A4" w:rsidRPr="00011D59">
        <w:t xml:space="preserve">20 – Спецификация класса </w:t>
      </w:r>
      <w:proofErr w:type="spellStart"/>
      <w:r w:rsidR="009C24A4" w:rsidRPr="00011D59">
        <w:t>ServerHelper</w:t>
      </w:r>
      <w:proofErr w:type="spellEnd"/>
    </w:p>
    <w:tbl>
      <w:tblPr>
        <w:tblStyle w:val="af1"/>
        <w:tblW w:w="0" w:type="auto"/>
        <w:tblLook w:val="04A0" w:firstRow="1" w:lastRow="0" w:firstColumn="1" w:lastColumn="0" w:noHBand="0" w:noVBand="1"/>
      </w:tblPr>
      <w:tblGrid>
        <w:gridCol w:w="2825"/>
        <w:gridCol w:w="1320"/>
        <w:gridCol w:w="2544"/>
        <w:gridCol w:w="3530"/>
        <w:gridCol w:w="4341"/>
      </w:tblGrid>
      <w:tr w:rsidR="009C24A4" w:rsidRPr="00011D59" w14:paraId="03F1848C" w14:textId="77777777" w:rsidTr="004F2922">
        <w:tc>
          <w:tcPr>
            <w:tcW w:w="2825" w:type="dxa"/>
          </w:tcPr>
          <w:p w14:paraId="413B4CD0" w14:textId="77777777" w:rsidR="009C24A4" w:rsidRPr="00011D59" w:rsidRDefault="009C24A4" w:rsidP="004F2922">
            <w:pPr>
              <w:pStyle w:val="aa"/>
              <w:ind w:firstLine="0"/>
              <w:jc w:val="center"/>
            </w:pPr>
            <w:r w:rsidRPr="00011D59">
              <w:rPr>
                <w:b/>
                <w:bCs/>
              </w:rPr>
              <w:t>Название</w:t>
            </w:r>
          </w:p>
        </w:tc>
        <w:tc>
          <w:tcPr>
            <w:tcW w:w="1320" w:type="dxa"/>
          </w:tcPr>
          <w:p w14:paraId="1AFE9CAF" w14:textId="77777777" w:rsidR="009C24A4" w:rsidRPr="00011D59" w:rsidRDefault="009C24A4" w:rsidP="004F2922">
            <w:pPr>
              <w:pStyle w:val="aa"/>
              <w:ind w:firstLine="0"/>
              <w:jc w:val="center"/>
            </w:pPr>
            <w:r w:rsidRPr="00011D59">
              <w:rPr>
                <w:b/>
                <w:bCs/>
              </w:rPr>
              <w:t>Тип</w:t>
            </w:r>
          </w:p>
        </w:tc>
        <w:tc>
          <w:tcPr>
            <w:tcW w:w="2544" w:type="dxa"/>
          </w:tcPr>
          <w:p w14:paraId="34CDA63D" w14:textId="77777777" w:rsidR="009C24A4" w:rsidRPr="00011D59" w:rsidRDefault="009C24A4" w:rsidP="004F2922">
            <w:pPr>
              <w:pStyle w:val="aa"/>
              <w:ind w:firstLine="0"/>
              <w:jc w:val="center"/>
            </w:pPr>
            <w:r w:rsidRPr="00011D59">
              <w:rPr>
                <w:b/>
                <w:bCs/>
              </w:rPr>
              <w:t>Уровень доступа</w:t>
            </w:r>
          </w:p>
        </w:tc>
        <w:tc>
          <w:tcPr>
            <w:tcW w:w="3530" w:type="dxa"/>
          </w:tcPr>
          <w:p w14:paraId="506F42A2" w14:textId="77777777" w:rsidR="009C24A4" w:rsidRPr="00011D59" w:rsidRDefault="009C24A4" w:rsidP="004F2922">
            <w:pPr>
              <w:pStyle w:val="aa"/>
              <w:ind w:firstLine="0"/>
              <w:jc w:val="center"/>
            </w:pPr>
            <w:r w:rsidRPr="00011D59">
              <w:rPr>
                <w:b/>
                <w:bCs/>
              </w:rPr>
              <w:t>Аргументы</w:t>
            </w:r>
          </w:p>
        </w:tc>
        <w:tc>
          <w:tcPr>
            <w:tcW w:w="4341" w:type="dxa"/>
          </w:tcPr>
          <w:p w14:paraId="575C1DD6" w14:textId="77777777" w:rsidR="009C24A4" w:rsidRPr="00011D59" w:rsidRDefault="009C24A4" w:rsidP="004F2922">
            <w:pPr>
              <w:pStyle w:val="aa"/>
              <w:ind w:firstLine="0"/>
              <w:jc w:val="center"/>
            </w:pPr>
            <w:r w:rsidRPr="00011D59">
              <w:rPr>
                <w:b/>
                <w:bCs/>
              </w:rPr>
              <w:t>Назначение</w:t>
            </w:r>
          </w:p>
        </w:tc>
      </w:tr>
      <w:tr w:rsidR="009C24A4" w:rsidRPr="00011D59" w14:paraId="4B439940" w14:textId="77777777" w:rsidTr="004F2922">
        <w:tc>
          <w:tcPr>
            <w:tcW w:w="2825" w:type="dxa"/>
          </w:tcPr>
          <w:p w14:paraId="63768E41" w14:textId="77777777" w:rsidR="009C24A4" w:rsidRPr="00011D59" w:rsidRDefault="009C24A4" w:rsidP="004F2922">
            <w:pPr>
              <w:pStyle w:val="aa"/>
              <w:ind w:firstLine="0"/>
            </w:pPr>
            <w:proofErr w:type="spellStart"/>
            <w:r w:rsidRPr="00011D59">
              <w:t>getEvents</w:t>
            </w:r>
            <w:proofErr w:type="spellEnd"/>
          </w:p>
        </w:tc>
        <w:tc>
          <w:tcPr>
            <w:tcW w:w="1320" w:type="dxa"/>
          </w:tcPr>
          <w:p w14:paraId="563C3193" w14:textId="77777777" w:rsidR="009C24A4" w:rsidRPr="00011D59" w:rsidRDefault="009C24A4" w:rsidP="004F2922">
            <w:pPr>
              <w:pStyle w:val="aa"/>
              <w:ind w:firstLine="0"/>
            </w:pPr>
            <w:proofErr w:type="spellStart"/>
            <w:r w:rsidRPr="00011D59">
              <w:t>ArrayList</w:t>
            </w:r>
            <w:proofErr w:type="spellEnd"/>
          </w:p>
          <w:p w14:paraId="5E46A5B3" w14:textId="77777777" w:rsidR="009C24A4" w:rsidRPr="00011D59" w:rsidRDefault="009C24A4" w:rsidP="004F2922">
            <w:pPr>
              <w:pStyle w:val="aa"/>
              <w:ind w:firstLine="0"/>
            </w:pPr>
            <w:r w:rsidRPr="00011D59">
              <w:t>&lt;Event&gt;</w:t>
            </w:r>
          </w:p>
        </w:tc>
        <w:tc>
          <w:tcPr>
            <w:tcW w:w="2544" w:type="dxa"/>
          </w:tcPr>
          <w:p w14:paraId="574FA0F0" w14:textId="77777777" w:rsidR="009C24A4" w:rsidRPr="00011D59" w:rsidRDefault="009C24A4" w:rsidP="004F2922">
            <w:pPr>
              <w:pStyle w:val="aa"/>
              <w:ind w:firstLine="0"/>
            </w:pPr>
            <w:r w:rsidRPr="00011D59">
              <w:rPr>
                <w:lang w:val="en-US"/>
              </w:rPr>
              <w:t>public</w:t>
            </w:r>
          </w:p>
        </w:tc>
        <w:tc>
          <w:tcPr>
            <w:tcW w:w="3530" w:type="dxa"/>
          </w:tcPr>
          <w:p w14:paraId="24DDFA05" w14:textId="77777777" w:rsidR="009C24A4" w:rsidRPr="00011D59" w:rsidRDefault="009C24A4" w:rsidP="004F2922">
            <w:pPr>
              <w:pStyle w:val="aa"/>
              <w:ind w:firstLine="0"/>
              <w:jc w:val="center"/>
            </w:pPr>
            <w:r w:rsidRPr="00011D59">
              <w:t>–</w:t>
            </w:r>
          </w:p>
        </w:tc>
        <w:tc>
          <w:tcPr>
            <w:tcW w:w="4341" w:type="dxa"/>
          </w:tcPr>
          <w:p w14:paraId="72CD5BB1" w14:textId="77777777" w:rsidR="009C24A4" w:rsidRPr="00011D59" w:rsidRDefault="009C24A4" w:rsidP="004F2922">
            <w:pPr>
              <w:pStyle w:val="aa"/>
              <w:ind w:firstLine="0"/>
            </w:pPr>
            <w:r w:rsidRPr="00011D59">
              <w:t>Получение списка мероприятий</w:t>
            </w:r>
          </w:p>
        </w:tc>
      </w:tr>
      <w:tr w:rsidR="009C24A4" w:rsidRPr="00011D59" w14:paraId="27A7863C" w14:textId="77777777" w:rsidTr="004F2922">
        <w:tc>
          <w:tcPr>
            <w:tcW w:w="2825" w:type="dxa"/>
          </w:tcPr>
          <w:p w14:paraId="7B5B0124" w14:textId="77777777" w:rsidR="009C24A4" w:rsidRPr="00011D59" w:rsidRDefault="009C24A4" w:rsidP="004F2922">
            <w:pPr>
              <w:pStyle w:val="aa"/>
              <w:ind w:firstLine="0"/>
            </w:pPr>
            <w:proofErr w:type="spellStart"/>
            <w:r w:rsidRPr="00011D59">
              <w:t>getEventInfo</w:t>
            </w:r>
            <w:proofErr w:type="spellEnd"/>
          </w:p>
        </w:tc>
        <w:tc>
          <w:tcPr>
            <w:tcW w:w="1320" w:type="dxa"/>
          </w:tcPr>
          <w:p w14:paraId="6D47BA8F" w14:textId="77777777" w:rsidR="009C24A4" w:rsidRPr="00011D59" w:rsidRDefault="009C24A4" w:rsidP="004F2922">
            <w:pPr>
              <w:pStyle w:val="aa"/>
              <w:ind w:firstLine="0"/>
              <w:rPr>
                <w:lang w:val="en-US"/>
              </w:rPr>
            </w:pPr>
            <w:r w:rsidRPr="00011D59">
              <w:rPr>
                <w:lang w:val="en-US"/>
              </w:rPr>
              <w:t>Event</w:t>
            </w:r>
          </w:p>
        </w:tc>
        <w:tc>
          <w:tcPr>
            <w:tcW w:w="2544" w:type="dxa"/>
          </w:tcPr>
          <w:p w14:paraId="73CD0325" w14:textId="77777777" w:rsidR="009C24A4" w:rsidRPr="00011D59" w:rsidRDefault="009C24A4" w:rsidP="004F2922">
            <w:pPr>
              <w:pStyle w:val="aa"/>
              <w:ind w:firstLine="0"/>
            </w:pPr>
            <w:r w:rsidRPr="00011D59">
              <w:rPr>
                <w:lang w:val="en-US"/>
              </w:rPr>
              <w:t>public</w:t>
            </w:r>
          </w:p>
        </w:tc>
        <w:tc>
          <w:tcPr>
            <w:tcW w:w="3530" w:type="dxa"/>
          </w:tcPr>
          <w:p w14:paraId="1AFEA4BF" w14:textId="246D0CA7" w:rsidR="009C24A4" w:rsidRPr="00011D59" w:rsidRDefault="009C24A4" w:rsidP="004F2922">
            <w:pPr>
              <w:pStyle w:val="aa"/>
              <w:ind w:firstLine="0"/>
            </w:pPr>
            <w:proofErr w:type="spellStart"/>
            <w:r w:rsidRPr="00011D59">
              <w:t>id</w:t>
            </w:r>
            <w:proofErr w:type="spellEnd"/>
            <w:r w:rsidRPr="00011D59">
              <w:t xml:space="preserve">: </w:t>
            </w:r>
            <w:r w:rsidR="008D59CE" w:rsidRPr="00011D59">
              <w:rPr>
                <w:lang w:val="en-US"/>
              </w:rPr>
              <w:t>Long</w:t>
            </w:r>
          </w:p>
        </w:tc>
        <w:tc>
          <w:tcPr>
            <w:tcW w:w="4341" w:type="dxa"/>
          </w:tcPr>
          <w:p w14:paraId="3602E211" w14:textId="77777777" w:rsidR="009C24A4" w:rsidRPr="00011D59" w:rsidRDefault="009C24A4" w:rsidP="004F2922">
            <w:pPr>
              <w:pStyle w:val="aa"/>
              <w:ind w:firstLine="0"/>
            </w:pPr>
            <w:r w:rsidRPr="00011D59">
              <w:t xml:space="preserve">Получение информации о </w:t>
            </w:r>
            <w:proofErr w:type="spellStart"/>
            <w:proofErr w:type="gramStart"/>
            <w:r w:rsidRPr="00011D59">
              <w:t>меро</w:t>
            </w:r>
            <w:proofErr w:type="spellEnd"/>
            <w:r w:rsidRPr="00011D59">
              <w:t>-приятии</w:t>
            </w:r>
            <w:proofErr w:type="gramEnd"/>
            <w:r w:rsidRPr="00011D59">
              <w:t xml:space="preserve"> по </w:t>
            </w:r>
            <w:r w:rsidRPr="00011D59">
              <w:rPr>
                <w:lang w:val="en-US"/>
              </w:rPr>
              <w:t>id</w:t>
            </w:r>
          </w:p>
        </w:tc>
      </w:tr>
      <w:tr w:rsidR="009C24A4" w:rsidRPr="00011D59" w14:paraId="2B467F80" w14:textId="77777777" w:rsidTr="004F2922">
        <w:tc>
          <w:tcPr>
            <w:tcW w:w="2825" w:type="dxa"/>
          </w:tcPr>
          <w:p w14:paraId="60D58064" w14:textId="77777777" w:rsidR="009C24A4" w:rsidRPr="00011D59" w:rsidRDefault="009C24A4" w:rsidP="004F2922">
            <w:pPr>
              <w:pStyle w:val="aa"/>
              <w:ind w:firstLine="0"/>
            </w:pPr>
            <w:proofErr w:type="spellStart"/>
            <w:r w:rsidRPr="00011D59">
              <w:t>dateParsing</w:t>
            </w:r>
            <w:proofErr w:type="spellEnd"/>
          </w:p>
        </w:tc>
        <w:tc>
          <w:tcPr>
            <w:tcW w:w="1320" w:type="dxa"/>
          </w:tcPr>
          <w:p w14:paraId="79AB58F0" w14:textId="77777777" w:rsidR="009C24A4" w:rsidRPr="00011D59" w:rsidRDefault="009C24A4" w:rsidP="004F2922">
            <w:pPr>
              <w:pStyle w:val="aa"/>
              <w:ind w:firstLine="0"/>
            </w:pPr>
            <w:proofErr w:type="spellStart"/>
            <w:r w:rsidRPr="00011D59">
              <w:t>String</w:t>
            </w:r>
            <w:proofErr w:type="spellEnd"/>
          </w:p>
        </w:tc>
        <w:tc>
          <w:tcPr>
            <w:tcW w:w="2544" w:type="dxa"/>
          </w:tcPr>
          <w:p w14:paraId="3D7FDC82" w14:textId="77777777" w:rsidR="009C24A4" w:rsidRPr="00011D59" w:rsidRDefault="009C24A4" w:rsidP="004F2922">
            <w:pPr>
              <w:pStyle w:val="aa"/>
              <w:ind w:firstLine="0"/>
            </w:pPr>
            <w:r w:rsidRPr="00011D59">
              <w:rPr>
                <w:lang w:val="en-US"/>
              </w:rPr>
              <w:t>private</w:t>
            </w:r>
          </w:p>
        </w:tc>
        <w:tc>
          <w:tcPr>
            <w:tcW w:w="3530" w:type="dxa"/>
          </w:tcPr>
          <w:p w14:paraId="6D3B41AA" w14:textId="77777777" w:rsidR="009C24A4" w:rsidRPr="00011D59" w:rsidRDefault="009C24A4" w:rsidP="004F2922">
            <w:pPr>
              <w:pStyle w:val="aa"/>
              <w:ind w:firstLine="0"/>
            </w:pPr>
            <w:proofErr w:type="spellStart"/>
            <w:r w:rsidRPr="00011D59">
              <w:t>date</w:t>
            </w:r>
            <w:proofErr w:type="spellEnd"/>
            <w:r w:rsidRPr="00011D59">
              <w:t xml:space="preserve">: </w:t>
            </w:r>
            <w:proofErr w:type="spellStart"/>
            <w:r w:rsidRPr="00011D59">
              <w:t>String</w:t>
            </w:r>
            <w:proofErr w:type="spellEnd"/>
          </w:p>
        </w:tc>
        <w:tc>
          <w:tcPr>
            <w:tcW w:w="4341" w:type="dxa"/>
          </w:tcPr>
          <w:p w14:paraId="1552F9D1" w14:textId="77777777" w:rsidR="009C24A4" w:rsidRPr="00011D59" w:rsidRDefault="009C24A4" w:rsidP="004F2922">
            <w:pPr>
              <w:pStyle w:val="aa"/>
              <w:ind w:firstLine="0"/>
            </w:pPr>
            <w:r w:rsidRPr="00011D59">
              <w:t xml:space="preserve">Изменение формата даты и </w:t>
            </w:r>
            <w:proofErr w:type="spellStart"/>
            <w:r w:rsidRPr="00011D59">
              <w:t>вре-мени</w:t>
            </w:r>
            <w:proofErr w:type="spellEnd"/>
          </w:p>
        </w:tc>
      </w:tr>
      <w:tr w:rsidR="009C24A4" w:rsidRPr="00011D59" w14:paraId="062EB6D0" w14:textId="77777777" w:rsidTr="004F2922">
        <w:tc>
          <w:tcPr>
            <w:tcW w:w="2825" w:type="dxa"/>
          </w:tcPr>
          <w:p w14:paraId="4A960A4C" w14:textId="77777777" w:rsidR="009C24A4" w:rsidRPr="00011D59" w:rsidRDefault="009C24A4" w:rsidP="004F2922">
            <w:pPr>
              <w:pStyle w:val="aa"/>
              <w:ind w:firstLine="0"/>
            </w:pPr>
            <w:proofErr w:type="spellStart"/>
            <w:r w:rsidRPr="00011D59">
              <w:t>isOnline</w:t>
            </w:r>
            <w:proofErr w:type="spellEnd"/>
          </w:p>
        </w:tc>
        <w:tc>
          <w:tcPr>
            <w:tcW w:w="1320" w:type="dxa"/>
          </w:tcPr>
          <w:p w14:paraId="7915D34F" w14:textId="77777777" w:rsidR="009C24A4" w:rsidRPr="00011D59" w:rsidRDefault="009C24A4" w:rsidP="004F2922">
            <w:pPr>
              <w:pStyle w:val="aa"/>
              <w:ind w:firstLine="0"/>
            </w:pPr>
            <w:proofErr w:type="spellStart"/>
            <w:r w:rsidRPr="00011D59">
              <w:t>Boolean</w:t>
            </w:r>
            <w:proofErr w:type="spellEnd"/>
          </w:p>
        </w:tc>
        <w:tc>
          <w:tcPr>
            <w:tcW w:w="2544" w:type="dxa"/>
          </w:tcPr>
          <w:p w14:paraId="55586566" w14:textId="77777777" w:rsidR="009C24A4" w:rsidRPr="00011D59" w:rsidRDefault="009C24A4" w:rsidP="004F2922">
            <w:pPr>
              <w:pStyle w:val="aa"/>
              <w:ind w:firstLine="0"/>
            </w:pPr>
            <w:r w:rsidRPr="00011D59">
              <w:rPr>
                <w:lang w:val="en-US"/>
              </w:rPr>
              <w:t>public</w:t>
            </w:r>
          </w:p>
        </w:tc>
        <w:tc>
          <w:tcPr>
            <w:tcW w:w="3530" w:type="dxa"/>
          </w:tcPr>
          <w:p w14:paraId="3B36E2E1" w14:textId="77777777" w:rsidR="009C24A4" w:rsidRPr="00011D59" w:rsidRDefault="009C24A4" w:rsidP="004F2922">
            <w:pPr>
              <w:pStyle w:val="aa"/>
              <w:ind w:firstLine="0"/>
            </w:pPr>
            <w:proofErr w:type="spellStart"/>
            <w:r w:rsidRPr="00011D59">
              <w:t>context</w:t>
            </w:r>
            <w:proofErr w:type="spellEnd"/>
            <w:r w:rsidRPr="00011D59">
              <w:t xml:space="preserve">: </w:t>
            </w:r>
            <w:proofErr w:type="spellStart"/>
            <w:r w:rsidRPr="00011D59">
              <w:t>Context</w:t>
            </w:r>
            <w:proofErr w:type="spellEnd"/>
          </w:p>
        </w:tc>
        <w:tc>
          <w:tcPr>
            <w:tcW w:w="4341" w:type="dxa"/>
          </w:tcPr>
          <w:p w14:paraId="43AAB000" w14:textId="77777777" w:rsidR="009C24A4" w:rsidRPr="00011D59" w:rsidRDefault="009C24A4" w:rsidP="004F2922">
            <w:pPr>
              <w:pStyle w:val="aa"/>
              <w:ind w:firstLine="0"/>
            </w:pPr>
            <w:r w:rsidRPr="00011D59">
              <w:t>Проверка доступности интернет-соединения</w:t>
            </w:r>
          </w:p>
        </w:tc>
      </w:tr>
      <w:tr w:rsidR="009C24A4" w:rsidRPr="00011D59" w14:paraId="5C7FC702" w14:textId="77777777" w:rsidTr="004F2922">
        <w:tc>
          <w:tcPr>
            <w:tcW w:w="2825" w:type="dxa"/>
          </w:tcPr>
          <w:p w14:paraId="4927EFA0" w14:textId="77777777" w:rsidR="009C24A4" w:rsidRPr="00011D59" w:rsidRDefault="009C24A4" w:rsidP="004F2922">
            <w:pPr>
              <w:pStyle w:val="aa"/>
              <w:ind w:firstLine="0"/>
            </w:pPr>
            <w:proofErr w:type="spellStart"/>
            <w:r w:rsidRPr="00011D59">
              <w:t>cancellationRegist-ration</w:t>
            </w:r>
            <w:proofErr w:type="spellEnd"/>
          </w:p>
        </w:tc>
        <w:tc>
          <w:tcPr>
            <w:tcW w:w="1320" w:type="dxa"/>
          </w:tcPr>
          <w:p w14:paraId="1C20B175" w14:textId="77777777" w:rsidR="009C24A4" w:rsidRPr="00011D59" w:rsidRDefault="009C24A4" w:rsidP="004F2922">
            <w:pPr>
              <w:pStyle w:val="aa"/>
              <w:ind w:firstLine="0"/>
            </w:pPr>
            <w:proofErr w:type="spellStart"/>
            <w:r w:rsidRPr="00011D59">
              <w:t>Boolean</w:t>
            </w:r>
            <w:proofErr w:type="spellEnd"/>
          </w:p>
        </w:tc>
        <w:tc>
          <w:tcPr>
            <w:tcW w:w="2544" w:type="dxa"/>
          </w:tcPr>
          <w:p w14:paraId="2D44914C" w14:textId="77777777" w:rsidR="009C24A4" w:rsidRPr="00011D59" w:rsidRDefault="009C24A4" w:rsidP="004F2922">
            <w:pPr>
              <w:pStyle w:val="aa"/>
              <w:ind w:firstLine="0"/>
            </w:pPr>
            <w:r w:rsidRPr="00011D59">
              <w:rPr>
                <w:lang w:val="en-US"/>
              </w:rPr>
              <w:t>public</w:t>
            </w:r>
          </w:p>
        </w:tc>
        <w:tc>
          <w:tcPr>
            <w:tcW w:w="3530" w:type="dxa"/>
          </w:tcPr>
          <w:p w14:paraId="3A86E880" w14:textId="2355BEAA" w:rsidR="009C24A4" w:rsidRPr="00011D59" w:rsidRDefault="009C24A4" w:rsidP="004F2922">
            <w:pPr>
              <w:pStyle w:val="aa"/>
              <w:ind w:firstLine="0"/>
            </w:pPr>
            <w:proofErr w:type="spellStart"/>
            <w:r w:rsidRPr="00011D59">
              <w:rPr>
                <w:lang w:val="en-US"/>
              </w:rPr>
              <w:t>eventId</w:t>
            </w:r>
            <w:proofErr w:type="spellEnd"/>
            <w:r w:rsidRPr="00011D59">
              <w:rPr>
                <w:lang w:val="en-US"/>
              </w:rPr>
              <w:t xml:space="preserve">: String, </w:t>
            </w:r>
            <w:proofErr w:type="spellStart"/>
            <w:r w:rsidRPr="00011D59">
              <w:rPr>
                <w:lang w:val="en-US"/>
              </w:rPr>
              <w:t>userId</w:t>
            </w:r>
            <w:proofErr w:type="spellEnd"/>
            <w:r w:rsidRPr="00011D59">
              <w:rPr>
                <w:lang w:val="en-US"/>
              </w:rPr>
              <w:t xml:space="preserve">: </w:t>
            </w:r>
            <w:r w:rsidR="008D59CE" w:rsidRPr="00011D59">
              <w:rPr>
                <w:lang w:val="en-US"/>
              </w:rPr>
              <w:t>Long</w:t>
            </w:r>
          </w:p>
        </w:tc>
        <w:tc>
          <w:tcPr>
            <w:tcW w:w="4341" w:type="dxa"/>
          </w:tcPr>
          <w:p w14:paraId="649252CF" w14:textId="77777777" w:rsidR="009C24A4" w:rsidRPr="00011D59" w:rsidRDefault="009C24A4" w:rsidP="004F2922">
            <w:pPr>
              <w:pStyle w:val="aa"/>
              <w:ind w:firstLine="0"/>
            </w:pPr>
            <w:r w:rsidRPr="00011D59">
              <w:t>Отмена регистрации на мероприятие</w:t>
            </w:r>
          </w:p>
        </w:tc>
      </w:tr>
      <w:tr w:rsidR="009C24A4" w:rsidRPr="00011D59" w14:paraId="0840E829" w14:textId="77777777" w:rsidTr="004F2922">
        <w:tc>
          <w:tcPr>
            <w:tcW w:w="2825" w:type="dxa"/>
          </w:tcPr>
          <w:p w14:paraId="2D028293" w14:textId="77777777" w:rsidR="009C24A4" w:rsidRPr="00011D59" w:rsidRDefault="009C24A4" w:rsidP="004F2922">
            <w:pPr>
              <w:pStyle w:val="aa"/>
              <w:ind w:firstLine="0"/>
            </w:pPr>
            <w:proofErr w:type="spellStart"/>
            <w:r w:rsidRPr="00011D59">
              <w:t>regForEvent</w:t>
            </w:r>
            <w:proofErr w:type="spellEnd"/>
          </w:p>
        </w:tc>
        <w:tc>
          <w:tcPr>
            <w:tcW w:w="1320" w:type="dxa"/>
          </w:tcPr>
          <w:p w14:paraId="54581BFD" w14:textId="77777777" w:rsidR="009C24A4" w:rsidRPr="00011D59" w:rsidRDefault="009C24A4" w:rsidP="004F2922">
            <w:pPr>
              <w:pStyle w:val="aa"/>
              <w:ind w:firstLine="0"/>
            </w:pPr>
            <w:proofErr w:type="spellStart"/>
            <w:r w:rsidRPr="00011D59">
              <w:t>Boolean</w:t>
            </w:r>
            <w:proofErr w:type="spellEnd"/>
          </w:p>
        </w:tc>
        <w:tc>
          <w:tcPr>
            <w:tcW w:w="2544" w:type="dxa"/>
          </w:tcPr>
          <w:p w14:paraId="5336A9E7" w14:textId="77777777" w:rsidR="009C24A4" w:rsidRPr="00011D59" w:rsidRDefault="009C24A4" w:rsidP="004F2922">
            <w:pPr>
              <w:pStyle w:val="aa"/>
              <w:ind w:firstLine="0"/>
            </w:pPr>
            <w:r w:rsidRPr="00011D59">
              <w:rPr>
                <w:lang w:val="en-US"/>
              </w:rPr>
              <w:t>public</w:t>
            </w:r>
          </w:p>
        </w:tc>
        <w:tc>
          <w:tcPr>
            <w:tcW w:w="3530" w:type="dxa"/>
          </w:tcPr>
          <w:p w14:paraId="7320D975" w14:textId="3A6A20C0" w:rsidR="009C24A4" w:rsidRPr="00011D59" w:rsidRDefault="009C24A4" w:rsidP="004F2922">
            <w:pPr>
              <w:pStyle w:val="aa"/>
              <w:ind w:firstLine="0"/>
            </w:pPr>
            <w:proofErr w:type="spellStart"/>
            <w:r w:rsidRPr="00011D59">
              <w:rPr>
                <w:lang w:val="en-US"/>
              </w:rPr>
              <w:t>eventId</w:t>
            </w:r>
            <w:proofErr w:type="spellEnd"/>
            <w:r w:rsidRPr="00011D59">
              <w:rPr>
                <w:lang w:val="en-US"/>
              </w:rPr>
              <w:t xml:space="preserve">: </w:t>
            </w:r>
            <w:r w:rsidR="008D59CE" w:rsidRPr="00011D59">
              <w:rPr>
                <w:lang w:val="en-US"/>
              </w:rPr>
              <w:t>Long</w:t>
            </w:r>
            <w:r w:rsidRPr="00011D59">
              <w:rPr>
                <w:lang w:val="en-US"/>
              </w:rPr>
              <w:t xml:space="preserve">, </w:t>
            </w:r>
            <w:proofErr w:type="spellStart"/>
            <w:r w:rsidRPr="00011D59">
              <w:rPr>
                <w:lang w:val="en-US"/>
              </w:rPr>
              <w:t>userId</w:t>
            </w:r>
            <w:proofErr w:type="spellEnd"/>
            <w:r w:rsidRPr="00011D59">
              <w:rPr>
                <w:lang w:val="en-US"/>
              </w:rPr>
              <w:t xml:space="preserve">: </w:t>
            </w:r>
            <w:r w:rsidR="008D59CE" w:rsidRPr="00011D59">
              <w:rPr>
                <w:lang w:val="en-US"/>
              </w:rPr>
              <w:t>Long</w:t>
            </w:r>
          </w:p>
        </w:tc>
        <w:tc>
          <w:tcPr>
            <w:tcW w:w="4341" w:type="dxa"/>
          </w:tcPr>
          <w:p w14:paraId="4E4355D7" w14:textId="77777777" w:rsidR="009C24A4" w:rsidRPr="00011D59" w:rsidRDefault="009C24A4" w:rsidP="004F2922">
            <w:pPr>
              <w:pStyle w:val="aa"/>
              <w:ind w:firstLine="0"/>
            </w:pPr>
            <w:r w:rsidRPr="00011D59">
              <w:t>Регистрация на мероприятие</w:t>
            </w:r>
          </w:p>
        </w:tc>
      </w:tr>
    </w:tbl>
    <w:p w14:paraId="4636E7C6" w14:textId="77777777" w:rsidR="00AB6A11" w:rsidRDefault="00AB6A11">
      <w:pPr>
        <w:rPr>
          <w:rFonts w:ascii="Times New Roman" w:hAnsi="Times New Roman"/>
          <w:color w:val="000000" w:themeColor="text1"/>
          <w:sz w:val="28"/>
          <w:lang w:eastAsia="ru-RU"/>
        </w:rPr>
        <w:sectPr w:rsidR="00AB6A11" w:rsidSect="00AB6A11">
          <w:pgSz w:w="16838" w:h="11906" w:orient="landscape"/>
          <w:pgMar w:top="1701" w:right="1134" w:bottom="850" w:left="1134" w:header="708" w:footer="708" w:gutter="0"/>
          <w:cols w:space="708"/>
          <w:titlePg/>
          <w:docGrid w:linePitch="360"/>
        </w:sectPr>
      </w:pPr>
    </w:p>
    <w:p w14:paraId="7DEC67EB" w14:textId="77777777" w:rsidR="00387EF3" w:rsidRDefault="00387EF3">
      <w:pPr>
        <w:rPr>
          <w:rFonts w:ascii="Times New Roman" w:hAnsi="Times New Roman"/>
          <w:color w:val="000000" w:themeColor="text1"/>
          <w:sz w:val="28"/>
          <w:lang w:eastAsia="ru-RU"/>
        </w:rPr>
        <w:sectPr w:rsidR="00387EF3" w:rsidSect="00AB6A11">
          <w:pgSz w:w="16838" w:h="11906" w:orient="landscape"/>
          <w:pgMar w:top="1701" w:right="1134" w:bottom="850" w:left="1134" w:header="708" w:footer="708" w:gutter="0"/>
          <w:cols w:space="708"/>
          <w:titlePg/>
          <w:docGrid w:linePitch="360"/>
        </w:sectPr>
      </w:pPr>
    </w:p>
    <w:p w14:paraId="3D171236" w14:textId="0AC4BEBF" w:rsidR="009C24A4" w:rsidRPr="00011D59" w:rsidRDefault="00324C34" w:rsidP="009C24A4">
      <w:pPr>
        <w:pStyle w:val="aa"/>
        <w:ind w:firstLine="0"/>
      </w:pPr>
      <w:r w:rsidRPr="00011D59">
        <w:t>Продолжение таблицы Б.</w:t>
      </w:r>
      <w:r w:rsidR="009C24A4" w:rsidRPr="00011D59">
        <w:t>20</w:t>
      </w:r>
    </w:p>
    <w:tbl>
      <w:tblPr>
        <w:tblStyle w:val="af1"/>
        <w:tblW w:w="0" w:type="auto"/>
        <w:tblLook w:val="04A0" w:firstRow="1" w:lastRow="0" w:firstColumn="1" w:lastColumn="0" w:noHBand="0" w:noVBand="1"/>
      </w:tblPr>
      <w:tblGrid>
        <w:gridCol w:w="2825"/>
        <w:gridCol w:w="1320"/>
        <w:gridCol w:w="2544"/>
        <w:gridCol w:w="3530"/>
        <w:gridCol w:w="4341"/>
      </w:tblGrid>
      <w:tr w:rsidR="009C24A4" w:rsidRPr="00011D59" w14:paraId="02B1EE3A" w14:textId="77777777" w:rsidTr="004F2922">
        <w:tc>
          <w:tcPr>
            <w:tcW w:w="2825" w:type="dxa"/>
          </w:tcPr>
          <w:p w14:paraId="392266A0" w14:textId="77777777" w:rsidR="009C24A4" w:rsidRPr="00011D59" w:rsidRDefault="009C24A4" w:rsidP="004F2922">
            <w:pPr>
              <w:pStyle w:val="aa"/>
              <w:ind w:firstLine="0"/>
              <w:jc w:val="center"/>
              <w:rPr>
                <w:b/>
                <w:bCs/>
                <w:lang w:val="en-US"/>
              </w:rPr>
            </w:pPr>
            <w:r w:rsidRPr="00011D59">
              <w:rPr>
                <w:b/>
                <w:bCs/>
              </w:rPr>
              <w:t>Название</w:t>
            </w:r>
          </w:p>
        </w:tc>
        <w:tc>
          <w:tcPr>
            <w:tcW w:w="1320" w:type="dxa"/>
          </w:tcPr>
          <w:p w14:paraId="77C7ED20" w14:textId="77777777" w:rsidR="009C24A4" w:rsidRPr="00011D59" w:rsidRDefault="009C24A4" w:rsidP="004F2922">
            <w:pPr>
              <w:pStyle w:val="aa"/>
              <w:ind w:firstLine="0"/>
              <w:jc w:val="center"/>
              <w:rPr>
                <w:b/>
                <w:bCs/>
              </w:rPr>
            </w:pPr>
            <w:r w:rsidRPr="00011D59">
              <w:rPr>
                <w:b/>
                <w:bCs/>
              </w:rPr>
              <w:t>Тип</w:t>
            </w:r>
          </w:p>
        </w:tc>
        <w:tc>
          <w:tcPr>
            <w:tcW w:w="2544" w:type="dxa"/>
          </w:tcPr>
          <w:p w14:paraId="4BE0DF22" w14:textId="77777777" w:rsidR="009C24A4" w:rsidRPr="00011D59" w:rsidRDefault="009C24A4" w:rsidP="004F2922">
            <w:pPr>
              <w:pStyle w:val="aa"/>
              <w:ind w:firstLine="0"/>
              <w:jc w:val="center"/>
              <w:rPr>
                <w:b/>
                <w:bCs/>
                <w:lang w:val="en-US"/>
              </w:rPr>
            </w:pPr>
            <w:r w:rsidRPr="00011D59">
              <w:rPr>
                <w:b/>
                <w:bCs/>
              </w:rPr>
              <w:t>Уровень доступа</w:t>
            </w:r>
          </w:p>
        </w:tc>
        <w:tc>
          <w:tcPr>
            <w:tcW w:w="3530" w:type="dxa"/>
          </w:tcPr>
          <w:p w14:paraId="0CDCF498" w14:textId="77777777" w:rsidR="009C24A4" w:rsidRPr="00011D59" w:rsidRDefault="009C24A4" w:rsidP="004F2922">
            <w:pPr>
              <w:pStyle w:val="aa"/>
              <w:ind w:firstLine="0"/>
              <w:jc w:val="center"/>
              <w:rPr>
                <w:b/>
                <w:bCs/>
                <w:lang w:val="en-US"/>
              </w:rPr>
            </w:pPr>
            <w:r w:rsidRPr="00011D59">
              <w:rPr>
                <w:b/>
                <w:bCs/>
              </w:rPr>
              <w:t>Аргументы</w:t>
            </w:r>
          </w:p>
        </w:tc>
        <w:tc>
          <w:tcPr>
            <w:tcW w:w="4341" w:type="dxa"/>
          </w:tcPr>
          <w:p w14:paraId="13A02B83" w14:textId="77777777" w:rsidR="009C24A4" w:rsidRPr="00011D59" w:rsidRDefault="009C24A4" w:rsidP="004F2922">
            <w:pPr>
              <w:pStyle w:val="aa"/>
              <w:ind w:firstLine="0"/>
              <w:jc w:val="center"/>
              <w:rPr>
                <w:b/>
                <w:bCs/>
              </w:rPr>
            </w:pPr>
            <w:r w:rsidRPr="00011D59">
              <w:rPr>
                <w:b/>
                <w:bCs/>
              </w:rPr>
              <w:t>Назначение</w:t>
            </w:r>
          </w:p>
        </w:tc>
      </w:tr>
      <w:tr w:rsidR="009C24A4" w:rsidRPr="00011D59" w14:paraId="5276083B" w14:textId="77777777" w:rsidTr="004F2922">
        <w:tc>
          <w:tcPr>
            <w:tcW w:w="2825" w:type="dxa"/>
          </w:tcPr>
          <w:p w14:paraId="7F0CCBEE" w14:textId="77777777" w:rsidR="009C24A4" w:rsidRPr="00011D59" w:rsidRDefault="009C24A4" w:rsidP="004F2922">
            <w:pPr>
              <w:pStyle w:val="aa"/>
              <w:ind w:firstLine="0"/>
            </w:pPr>
            <w:proofErr w:type="spellStart"/>
            <w:r w:rsidRPr="00011D59">
              <w:rPr>
                <w:lang w:val="en-US"/>
              </w:rPr>
              <w:t>getEventList</w:t>
            </w:r>
            <w:proofErr w:type="spellEnd"/>
          </w:p>
        </w:tc>
        <w:tc>
          <w:tcPr>
            <w:tcW w:w="1320" w:type="dxa"/>
          </w:tcPr>
          <w:p w14:paraId="28F877C1" w14:textId="77777777" w:rsidR="009C24A4" w:rsidRPr="00011D59" w:rsidRDefault="009C24A4" w:rsidP="004F2922">
            <w:pPr>
              <w:pStyle w:val="aa"/>
              <w:ind w:firstLine="0"/>
            </w:pPr>
            <w:proofErr w:type="spellStart"/>
            <w:r w:rsidRPr="00011D59">
              <w:t>ArrayList</w:t>
            </w:r>
            <w:proofErr w:type="spellEnd"/>
          </w:p>
          <w:p w14:paraId="5F16EF1E" w14:textId="77777777" w:rsidR="009C24A4" w:rsidRPr="00011D59" w:rsidRDefault="009C24A4" w:rsidP="004F2922">
            <w:pPr>
              <w:pStyle w:val="aa"/>
              <w:ind w:firstLine="0"/>
            </w:pPr>
            <w:r w:rsidRPr="00011D59">
              <w:t>&lt;Event&gt;</w:t>
            </w:r>
          </w:p>
        </w:tc>
        <w:tc>
          <w:tcPr>
            <w:tcW w:w="2544" w:type="dxa"/>
          </w:tcPr>
          <w:p w14:paraId="0DE04118" w14:textId="77777777" w:rsidR="009C24A4" w:rsidRPr="00011D59" w:rsidRDefault="009C24A4" w:rsidP="004F2922">
            <w:pPr>
              <w:pStyle w:val="aa"/>
              <w:ind w:firstLine="0"/>
            </w:pPr>
            <w:r w:rsidRPr="00011D59">
              <w:rPr>
                <w:lang w:val="en-US"/>
              </w:rPr>
              <w:t>public</w:t>
            </w:r>
          </w:p>
        </w:tc>
        <w:tc>
          <w:tcPr>
            <w:tcW w:w="3530" w:type="dxa"/>
          </w:tcPr>
          <w:p w14:paraId="6F2DFE79" w14:textId="45FE3905" w:rsidR="009C24A4" w:rsidRPr="00011D59" w:rsidRDefault="009C24A4" w:rsidP="004F2922">
            <w:pPr>
              <w:pStyle w:val="aa"/>
              <w:ind w:firstLine="0"/>
            </w:pPr>
            <w:proofErr w:type="spellStart"/>
            <w:r w:rsidRPr="00011D59">
              <w:rPr>
                <w:lang w:val="en-US"/>
              </w:rPr>
              <w:t>eventId</w:t>
            </w:r>
            <w:proofErr w:type="spellEnd"/>
            <w:r w:rsidRPr="00011D59">
              <w:rPr>
                <w:lang w:val="en-US"/>
              </w:rPr>
              <w:t xml:space="preserve">: </w:t>
            </w:r>
            <w:r w:rsidR="00830C5D" w:rsidRPr="00011D59">
              <w:rPr>
                <w:lang w:val="en-US"/>
              </w:rPr>
              <w:t>Long</w:t>
            </w:r>
            <w:r w:rsidRPr="00011D59">
              <w:rPr>
                <w:lang w:val="en-US"/>
              </w:rPr>
              <w:t xml:space="preserve">, </w:t>
            </w:r>
            <w:proofErr w:type="spellStart"/>
            <w:r w:rsidRPr="00011D59">
              <w:rPr>
                <w:lang w:val="en-US"/>
              </w:rPr>
              <w:t>userId</w:t>
            </w:r>
            <w:proofErr w:type="spellEnd"/>
            <w:r w:rsidRPr="00011D59">
              <w:rPr>
                <w:lang w:val="en-US"/>
              </w:rPr>
              <w:t xml:space="preserve">: </w:t>
            </w:r>
            <w:r w:rsidR="00830C5D" w:rsidRPr="00011D59">
              <w:rPr>
                <w:lang w:val="en-US"/>
              </w:rPr>
              <w:t>Long</w:t>
            </w:r>
          </w:p>
        </w:tc>
        <w:tc>
          <w:tcPr>
            <w:tcW w:w="4341" w:type="dxa"/>
          </w:tcPr>
          <w:p w14:paraId="5288501B" w14:textId="77777777" w:rsidR="009C24A4" w:rsidRPr="00011D59" w:rsidRDefault="009C24A4" w:rsidP="004F2922">
            <w:pPr>
              <w:pStyle w:val="aa"/>
              <w:ind w:firstLine="0"/>
            </w:pPr>
            <w:r w:rsidRPr="00011D59">
              <w:t>Получение списка мероприятий пользователя</w:t>
            </w:r>
          </w:p>
        </w:tc>
      </w:tr>
      <w:tr w:rsidR="009C24A4" w:rsidRPr="00011D59" w14:paraId="34470BEA" w14:textId="77777777" w:rsidTr="004F2922">
        <w:tc>
          <w:tcPr>
            <w:tcW w:w="2825" w:type="dxa"/>
          </w:tcPr>
          <w:p w14:paraId="152692E8" w14:textId="77777777" w:rsidR="009C24A4" w:rsidRPr="00011D59" w:rsidRDefault="009C24A4" w:rsidP="004F2922">
            <w:pPr>
              <w:pStyle w:val="aa"/>
              <w:ind w:firstLine="0"/>
              <w:rPr>
                <w:lang w:val="en-US"/>
              </w:rPr>
            </w:pPr>
            <w:proofErr w:type="spellStart"/>
            <w:r w:rsidRPr="00011D59">
              <w:rPr>
                <w:lang w:val="en-US"/>
              </w:rPr>
              <w:t>getMyEvent</w:t>
            </w:r>
            <w:proofErr w:type="spellEnd"/>
          </w:p>
        </w:tc>
        <w:tc>
          <w:tcPr>
            <w:tcW w:w="1320" w:type="dxa"/>
          </w:tcPr>
          <w:p w14:paraId="03DE8F19" w14:textId="77777777" w:rsidR="009C24A4" w:rsidRPr="00011D59" w:rsidRDefault="009C24A4" w:rsidP="004F2922">
            <w:pPr>
              <w:pStyle w:val="aa"/>
              <w:ind w:firstLine="0"/>
              <w:rPr>
                <w:lang w:val="en-US"/>
              </w:rPr>
            </w:pPr>
            <w:proofErr w:type="spellStart"/>
            <w:r w:rsidRPr="00011D59">
              <w:rPr>
                <w:lang w:val="en-US"/>
              </w:rPr>
              <w:t>MyEvent</w:t>
            </w:r>
            <w:proofErr w:type="spellEnd"/>
          </w:p>
        </w:tc>
        <w:tc>
          <w:tcPr>
            <w:tcW w:w="2544" w:type="dxa"/>
          </w:tcPr>
          <w:p w14:paraId="0C246A22" w14:textId="77777777" w:rsidR="009C24A4" w:rsidRPr="00011D59" w:rsidRDefault="009C24A4" w:rsidP="004F2922">
            <w:pPr>
              <w:pStyle w:val="aa"/>
              <w:ind w:firstLine="0"/>
            </w:pPr>
            <w:r w:rsidRPr="00011D59">
              <w:rPr>
                <w:lang w:val="en-US"/>
              </w:rPr>
              <w:t>public</w:t>
            </w:r>
          </w:p>
        </w:tc>
        <w:tc>
          <w:tcPr>
            <w:tcW w:w="3530" w:type="dxa"/>
          </w:tcPr>
          <w:p w14:paraId="6C0848BB" w14:textId="635D0255" w:rsidR="009C24A4" w:rsidRPr="00011D59" w:rsidRDefault="009C24A4" w:rsidP="004F2922">
            <w:pPr>
              <w:pStyle w:val="aa"/>
              <w:ind w:firstLine="0"/>
            </w:pPr>
            <w:proofErr w:type="spellStart"/>
            <w:r w:rsidRPr="00011D59">
              <w:rPr>
                <w:lang w:val="en-US"/>
              </w:rPr>
              <w:t>eventId</w:t>
            </w:r>
            <w:proofErr w:type="spellEnd"/>
            <w:r w:rsidRPr="00011D59">
              <w:rPr>
                <w:lang w:val="en-US"/>
              </w:rPr>
              <w:t xml:space="preserve">: </w:t>
            </w:r>
            <w:r w:rsidR="00830C5D" w:rsidRPr="00011D59">
              <w:rPr>
                <w:lang w:val="en-US"/>
              </w:rPr>
              <w:t>Long</w:t>
            </w:r>
            <w:r w:rsidRPr="00011D59">
              <w:rPr>
                <w:lang w:val="en-US"/>
              </w:rPr>
              <w:t xml:space="preserve">, </w:t>
            </w:r>
            <w:proofErr w:type="spellStart"/>
            <w:r w:rsidRPr="00011D59">
              <w:rPr>
                <w:lang w:val="en-US"/>
              </w:rPr>
              <w:t>userId</w:t>
            </w:r>
            <w:proofErr w:type="spellEnd"/>
            <w:r w:rsidRPr="00011D59">
              <w:rPr>
                <w:lang w:val="en-US"/>
              </w:rPr>
              <w:t xml:space="preserve">: </w:t>
            </w:r>
            <w:r w:rsidR="00830C5D" w:rsidRPr="00011D59">
              <w:rPr>
                <w:lang w:val="en-US"/>
              </w:rPr>
              <w:t>Long</w:t>
            </w:r>
          </w:p>
        </w:tc>
        <w:tc>
          <w:tcPr>
            <w:tcW w:w="4341" w:type="dxa"/>
          </w:tcPr>
          <w:p w14:paraId="14DB187C" w14:textId="77777777" w:rsidR="009C24A4" w:rsidRPr="00011D59" w:rsidRDefault="009C24A4" w:rsidP="004F2922">
            <w:pPr>
              <w:pStyle w:val="aa"/>
              <w:ind w:firstLine="0"/>
            </w:pPr>
            <w:r w:rsidRPr="00011D59">
              <w:t>Получение информации о мероприятии с пройденной регистрацией</w:t>
            </w:r>
          </w:p>
        </w:tc>
      </w:tr>
      <w:tr w:rsidR="009C24A4" w:rsidRPr="00011D59" w14:paraId="4581A89A" w14:textId="77777777" w:rsidTr="004F2922">
        <w:tc>
          <w:tcPr>
            <w:tcW w:w="2825" w:type="dxa"/>
          </w:tcPr>
          <w:p w14:paraId="24A0D2B2" w14:textId="77777777" w:rsidR="009C24A4" w:rsidRPr="00011D59" w:rsidRDefault="009C24A4" w:rsidP="004F2922">
            <w:pPr>
              <w:pStyle w:val="aa"/>
              <w:ind w:firstLine="0"/>
              <w:rPr>
                <w:lang w:val="en-US"/>
              </w:rPr>
            </w:pPr>
            <w:proofErr w:type="spellStart"/>
            <w:r w:rsidRPr="00011D59">
              <w:rPr>
                <w:lang w:val="en-US"/>
              </w:rPr>
              <w:t>getEventStats</w:t>
            </w:r>
            <w:proofErr w:type="spellEnd"/>
          </w:p>
        </w:tc>
        <w:tc>
          <w:tcPr>
            <w:tcW w:w="1320" w:type="dxa"/>
          </w:tcPr>
          <w:p w14:paraId="48BFC377" w14:textId="77777777" w:rsidR="009C24A4" w:rsidRPr="00011D59" w:rsidRDefault="009C24A4" w:rsidP="004F2922">
            <w:pPr>
              <w:pStyle w:val="aa"/>
              <w:ind w:firstLine="0"/>
            </w:pPr>
            <w:proofErr w:type="spellStart"/>
            <w:r w:rsidRPr="00011D59">
              <w:t>ArrayList</w:t>
            </w:r>
            <w:proofErr w:type="spellEnd"/>
          </w:p>
          <w:p w14:paraId="7FBA8D09" w14:textId="77777777" w:rsidR="009C24A4" w:rsidRPr="00011D59" w:rsidRDefault="009C24A4" w:rsidP="004F2922">
            <w:pPr>
              <w:pStyle w:val="aa"/>
              <w:ind w:firstLine="0"/>
              <w:rPr>
                <w:lang w:val="en-US"/>
              </w:rPr>
            </w:pPr>
            <w:r w:rsidRPr="00011D59">
              <w:t>&lt;</w:t>
            </w:r>
            <w:proofErr w:type="spellStart"/>
            <w:r w:rsidRPr="00011D59">
              <w:t>Partici</w:t>
            </w:r>
            <w:proofErr w:type="spellEnd"/>
            <w:r w:rsidRPr="00011D59">
              <w:rPr>
                <w:lang w:val="en-US"/>
              </w:rPr>
              <w:t>-</w:t>
            </w:r>
            <w:proofErr w:type="spellStart"/>
            <w:r w:rsidRPr="00011D59">
              <w:t>pant</w:t>
            </w:r>
            <w:proofErr w:type="spellEnd"/>
            <w:r w:rsidRPr="00011D59">
              <w:t>&gt;</w:t>
            </w:r>
          </w:p>
        </w:tc>
        <w:tc>
          <w:tcPr>
            <w:tcW w:w="2544" w:type="dxa"/>
          </w:tcPr>
          <w:p w14:paraId="32C1862F" w14:textId="77777777" w:rsidR="009C24A4" w:rsidRPr="00011D59" w:rsidRDefault="009C24A4" w:rsidP="004F2922">
            <w:pPr>
              <w:pStyle w:val="aa"/>
              <w:ind w:firstLine="0"/>
            </w:pPr>
            <w:r w:rsidRPr="00011D59">
              <w:rPr>
                <w:lang w:val="en-US"/>
              </w:rPr>
              <w:t>public</w:t>
            </w:r>
          </w:p>
        </w:tc>
        <w:tc>
          <w:tcPr>
            <w:tcW w:w="3530" w:type="dxa"/>
          </w:tcPr>
          <w:p w14:paraId="454592EA" w14:textId="23BAFE93" w:rsidR="009C24A4" w:rsidRPr="00011D59" w:rsidRDefault="009C24A4" w:rsidP="004F2922">
            <w:pPr>
              <w:pStyle w:val="aa"/>
              <w:ind w:firstLine="0"/>
            </w:pPr>
            <w:proofErr w:type="spellStart"/>
            <w:r w:rsidRPr="00011D59">
              <w:rPr>
                <w:lang w:val="en-US"/>
              </w:rPr>
              <w:t>eventId</w:t>
            </w:r>
            <w:proofErr w:type="spellEnd"/>
            <w:r w:rsidRPr="00011D59">
              <w:rPr>
                <w:lang w:val="en-US"/>
              </w:rPr>
              <w:t xml:space="preserve">: </w:t>
            </w:r>
            <w:r w:rsidR="00830C5D" w:rsidRPr="00011D59">
              <w:rPr>
                <w:lang w:val="en-US"/>
              </w:rPr>
              <w:t>Long</w:t>
            </w:r>
          </w:p>
        </w:tc>
        <w:tc>
          <w:tcPr>
            <w:tcW w:w="4341" w:type="dxa"/>
          </w:tcPr>
          <w:p w14:paraId="1921ECAF" w14:textId="77777777" w:rsidR="009C24A4" w:rsidRPr="00011D59" w:rsidRDefault="009C24A4" w:rsidP="004F2922">
            <w:pPr>
              <w:pStyle w:val="aa"/>
              <w:ind w:firstLine="0"/>
            </w:pPr>
            <w:r w:rsidRPr="00011D59">
              <w:t>Получение статистики ме-</w:t>
            </w:r>
            <w:proofErr w:type="spellStart"/>
            <w:r w:rsidRPr="00011D59">
              <w:t>роприятия</w:t>
            </w:r>
            <w:proofErr w:type="spellEnd"/>
          </w:p>
        </w:tc>
      </w:tr>
      <w:tr w:rsidR="009C24A4" w:rsidRPr="00011D59" w14:paraId="78A86D5E" w14:textId="77777777" w:rsidTr="004F2922">
        <w:tc>
          <w:tcPr>
            <w:tcW w:w="2825" w:type="dxa"/>
          </w:tcPr>
          <w:p w14:paraId="1A2DEA2C" w14:textId="77777777" w:rsidR="009C24A4" w:rsidRPr="00011D59" w:rsidRDefault="009C24A4" w:rsidP="004F2922">
            <w:pPr>
              <w:pStyle w:val="aa"/>
              <w:ind w:firstLine="0"/>
              <w:rPr>
                <w:lang w:val="en-US"/>
              </w:rPr>
            </w:pPr>
            <w:proofErr w:type="spellStart"/>
            <w:r w:rsidRPr="00011D59">
              <w:rPr>
                <w:lang w:val="en-US"/>
              </w:rPr>
              <w:t>setPres</w:t>
            </w:r>
            <w:proofErr w:type="spellEnd"/>
          </w:p>
        </w:tc>
        <w:tc>
          <w:tcPr>
            <w:tcW w:w="1320" w:type="dxa"/>
          </w:tcPr>
          <w:p w14:paraId="6E7D65BC" w14:textId="77777777" w:rsidR="009C24A4" w:rsidRPr="00011D59" w:rsidRDefault="009C24A4" w:rsidP="004F2922">
            <w:pPr>
              <w:pStyle w:val="aa"/>
              <w:ind w:firstLine="0"/>
              <w:rPr>
                <w:lang w:val="en-US"/>
              </w:rPr>
            </w:pPr>
            <w:r w:rsidRPr="00011D59">
              <w:rPr>
                <w:lang w:val="en-US"/>
              </w:rPr>
              <w:t>Boolean</w:t>
            </w:r>
          </w:p>
        </w:tc>
        <w:tc>
          <w:tcPr>
            <w:tcW w:w="2544" w:type="dxa"/>
          </w:tcPr>
          <w:p w14:paraId="5BB4CFA3" w14:textId="77777777" w:rsidR="009C24A4" w:rsidRPr="00011D59" w:rsidRDefault="009C24A4" w:rsidP="004F2922">
            <w:pPr>
              <w:pStyle w:val="aa"/>
              <w:ind w:firstLine="0"/>
            </w:pPr>
            <w:r w:rsidRPr="00011D59">
              <w:rPr>
                <w:lang w:val="en-US"/>
              </w:rPr>
              <w:t>public</w:t>
            </w:r>
          </w:p>
        </w:tc>
        <w:tc>
          <w:tcPr>
            <w:tcW w:w="3530" w:type="dxa"/>
          </w:tcPr>
          <w:p w14:paraId="428E813F" w14:textId="4CEBAA46" w:rsidR="009C24A4" w:rsidRPr="00011D59" w:rsidRDefault="009C24A4" w:rsidP="004F2922">
            <w:pPr>
              <w:pStyle w:val="aa"/>
              <w:ind w:firstLine="0"/>
              <w:rPr>
                <w:lang w:val="en-US"/>
              </w:rPr>
            </w:pPr>
            <w:proofErr w:type="spellStart"/>
            <w:r w:rsidRPr="00011D59">
              <w:rPr>
                <w:lang w:val="en-US"/>
              </w:rPr>
              <w:t>eventId</w:t>
            </w:r>
            <w:proofErr w:type="spellEnd"/>
            <w:r w:rsidRPr="00011D59">
              <w:rPr>
                <w:lang w:val="en-US"/>
              </w:rPr>
              <w:t xml:space="preserve">: </w:t>
            </w:r>
            <w:r w:rsidR="00830C5D" w:rsidRPr="00011D59">
              <w:rPr>
                <w:lang w:val="en-US"/>
              </w:rPr>
              <w:t>Long</w:t>
            </w:r>
            <w:r w:rsidRPr="00011D59">
              <w:rPr>
                <w:lang w:val="en-US"/>
              </w:rPr>
              <w:t xml:space="preserve">, </w:t>
            </w:r>
            <w:proofErr w:type="spellStart"/>
            <w:r w:rsidRPr="00011D59">
              <w:rPr>
                <w:lang w:val="en-US"/>
              </w:rPr>
              <w:t>userId</w:t>
            </w:r>
            <w:proofErr w:type="spellEnd"/>
            <w:r w:rsidRPr="00011D59">
              <w:rPr>
                <w:lang w:val="en-US"/>
              </w:rPr>
              <w:t xml:space="preserve">: </w:t>
            </w:r>
            <w:r w:rsidR="00830C5D" w:rsidRPr="00011D59">
              <w:rPr>
                <w:lang w:val="en-US"/>
              </w:rPr>
              <w:t>Long</w:t>
            </w:r>
          </w:p>
        </w:tc>
        <w:tc>
          <w:tcPr>
            <w:tcW w:w="4341" w:type="dxa"/>
          </w:tcPr>
          <w:p w14:paraId="70013057" w14:textId="77777777" w:rsidR="009C24A4" w:rsidRPr="00011D59" w:rsidRDefault="009C24A4" w:rsidP="004F2922">
            <w:pPr>
              <w:pStyle w:val="aa"/>
              <w:ind w:firstLine="0"/>
            </w:pPr>
            <w:r w:rsidRPr="00011D59">
              <w:t xml:space="preserve">Подтверждение присутствия </w:t>
            </w:r>
            <w:proofErr w:type="spellStart"/>
            <w:r w:rsidRPr="00011D59">
              <w:t>сту-дента</w:t>
            </w:r>
            <w:proofErr w:type="spellEnd"/>
            <w:r w:rsidRPr="00011D59">
              <w:t xml:space="preserve"> на мероприятии</w:t>
            </w:r>
          </w:p>
        </w:tc>
      </w:tr>
      <w:tr w:rsidR="009C24A4" w:rsidRPr="00011D59" w14:paraId="16A8EE4D" w14:textId="77777777" w:rsidTr="004F2922">
        <w:tc>
          <w:tcPr>
            <w:tcW w:w="2825" w:type="dxa"/>
          </w:tcPr>
          <w:p w14:paraId="7078A169" w14:textId="77777777" w:rsidR="009C24A4" w:rsidRPr="00011D59" w:rsidRDefault="009C24A4" w:rsidP="004F2922">
            <w:pPr>
              <w:pStyle w:val="aa"/>
              <w:ind w:firstLine="0"/>
              <w:rPr>
                <w:lang w:val="en-US"/>
              </w:rPr>
            </w:pPr>
            <w:r w:rsidRPr="00011D59">
              <w:rPr>
                <w:lang w:val="en-US"/>
              </w:rPr>
              <w:t>login</w:t>
            </w:r>
          </w:p>
        </w:tc>
        <w:tc>
          <w:tcPr>
            <w:tcW w:w="1320" w:type="dxa"/>
          </w:tcPr>
          <w:p w14:paraId="5ED5397F" w14:textId="77777777" w:rsidR="009C24A4" w:rsidRPr="00011D59" w:rsidRDefault="009C24A4" w:rsidP="004F2922">
            <w:pPr>
              <w:pStyle w:val="aa"/>
              <w:ind w:firstLine="0"/>
              <w:rPr>
                <w:lang w:val="en-US"/>
              </w:rPr>
            </w:pPr>
            <w:r w:rsidRPr="00011D59">
              <w:rPr>
                <w:lang w:val="en-US"/>
              </w:rPr>
              <w:t>User</w:t>
            </w:r>
          </w:p>
        </w:tc>
        <w:tc>
          <w:tcPr>
            <w:tcW w:w="2544" w:type="dxa"/>
          </w:tcPr>
          <w:p w14:paraId="350B9CD2" w14:textId="77777777" w:rsidR="009C24A4" w:rsidRPr="00011D59" w:rsidRDefault="009C24A4" w:rsidP="004F2922">
            <w:pPr>
              <w:pStyle w:val="aa"/>
              <w:ind w:firstLine="0"/>
            </w:pPr>
            <w:r w:rsidRPr="00011D59">
              <w:rPr>
                <w:lang w:val="en-US"/>
              </w:rPr>
              <w:t>public</w:t>
            </w:r>
          </w:p>
        </w:tc>
        <w:tc>
          <w:tcPr>
            <w:tcW w:w="3530" w:type="dxa"/>
          </w:tcPr>
          <w:p w14:paraId="198BFC68" w14:textId="77777777" w:rsidR="009C24A4" w:rsidRPr="00011D59" w:rsidRDefault="009C24A4" w:rsidP="004F2922">
            <w:pPr>
              <w:pStyle w:val="aa"/>
              <w:ind w:firstLine="0"/>
            </w:pPr>
            <w:r w:rsidRPr="00011D59">
              <w:rPr>
                <w:lang w:val="en-US"/>
              </w:rPr>
              <w:t>login: String, password: String</w:t>
            </w:r>
          </w:p>
        </w:tc>
        <w:tc>
          <w:tcPr>
            <w:tcW w:w="4341" w:type="dxa"/>
          </w:tcPr>
          <w:p w14:paraId="2A5EECA3" w14:textId="77777777" w:rsidR="009C24A4" w:rsidRPr="00011D59" w:rsidRDefault="009C24A4" w:rsidP="004F2922">
            <w:pPr>
              <w:pStyle w:val="aa"/>
              <w:ind w:firstLine="0"/>
            </w:pPr>
            <w:r w:rsidRPr="00011D59">
              <w:t>Авторизация с помощью логина и пароля</w:t>
            </w:r>
          </w:p>
        </w:tc>
      </w:tr>
      <w:tr w:rsidR="009C24A4" w:rsidRPr="00011D59" w14:paraId="45A78992" w14:textId="77777777" w:rsidTr="004F2922">
        <w:tc>
          <w:tcPr>
            <w:tcW w:w="2825" w:type="dxa"/>
          </w:tcPr>
          <w:p w14:paraId="69CAC594" w14:textId="77777777" w:rsidR="009C24A4" w:rsidRPr="00011D59" w:rsidRDefault="009C24A4" w:rsidP="004F2922">
            <w:pPr>
              <w:pStyle w:val="aa"/>
              <w:ind w:firstLine="0"/>
              <w:rPr>
                <w:lang w:val="en-US"/>
              </w:rPr>
            </w:pPr>
            <w:proofErr w:type="spellStart"/>
            <w:r w:rsidRPr="00011D59">
              <w:rPr>
                <w:lang w:val="en-US"/>
              </w:rPr>
              <w:t>loginLK</w:t>
            </w:r>
            <w:proofErr w:type="spellEnd"/>
          </w:p>
        </w:tc>
        <w:tc>
          <w:tcPr>
            <w:tcW w:w="1320" w:type="dxa"/>
          </w:tcPr>
          <w:p w14:paraId="230AB528" w14:textId="77777777" w:rsidR="009C24A4" w:rsidRPr="00011D59" w:rsidRDefault="009C24A4" w:rsidP="004F2922">
            <w:pPr>
              <w:pStyle w:val="aa"/>
              <w:ind w:firstLine="0"/>
              <w:rPr>
                <w:lang w:val="en-US"/>
              </w:rPr>
            </w:pPr>
            <w:r w:rsidRPr="00011D59">
              <w:rPr>
                <w:lang w:val="en-US"/>
              </w:rPr>
              <w:t>User</w:t>
            </w:r>
          </w:p>
        </w:tc>
        <w:tc>
          <w:tcPr>
            <w:tcW w:w="2544" w:type="dxa"/>
          </w:tcPr>
          <w:p w14:paraId="6CD472B4" w14:textId="77777777" w:rsidR="009C24A4" w:rsidRPr="00011D59" w:rsidRDefault="009C24A4" w:rsidP="004F2922">
            <w:pPr>
              <w:pStyle w:val="aa"/>
              <w:ind w:firstLine="0"/>
            </w:pPr>
            <w:r w:rsidRPr="00011D59">
              <w:rPr>
                <w:lang w:val="en-US"/>
              </w:rPr>
              <w:t>public</w:t>
            </w:r>
          </w:p>
        </w:tc>
        <w:tc>
          <w:tcPr>
            <w:tcW w:w="3530" w:type="dxa"/>
          </w:tcPr>
          <w:p w14:paraId="2D4165EB" w14:textId="77777777" w:rsidR="009C24A4" w:rsidRPr="00011D59" w:rsidRDefault="009C24A4" w:rsidP="004F2922">
            <w:pPr>
              <w:pStyle w:val="aa"/>
              <w:ind w:firstLine="0"/>
              <w:jc w:val="center"/>
            </w:pPr>
            <w:r w:rsidRPr="00011D59">
              <w:t>–</w:t>
            </w:r>
          </w:p>
        </w:tc>
        <w:tc>
          <w:tcPr>
            <w:tcW w:w="4341" w:type="dxa"/>
          </w:tcPr>
          <w:p w14:paraId="40EFAC08" w14:textId="77777777" w:rsidR="009C24A4" w:rsidRPr="00011D59" w:rsidRDefault="009C24A4" w:rsidP="004F2922">
            <w:pPr>
              <w:pStyle w:val="aa"/>
              <w:ind w:firstLine="0"/>
            </w:pPr>
            <w:r w:rsidRPr="00011D59">
              <w:t>Авторизация с помощью Личного кабинета</w:t>
            </w:r>
          </w:p>
        </w:tc>
      </w:tr>
      <w:tr w:rsidR="00AD0F35" w:rsidRPr="00011D59" w14:paraId="4519B884" w14:textId="77777777" w:rsidTr="004F2922">
        <w:tc>
          <w:tcPr>
            <w:tcW w:w="2825" w:type="dxa"/>
          </w:tcPr>
          <w:p w14:paraId="44B8B1B6" w14:textId="0F5150A5" w:rsidR="00AD0F35" w:rsidRPr="00011D59" w:rsidRDefault="00AD0F35" w:rsidP="00AD0F35">
            <w:pPr>
              <w:pStyle w:val="aa"/>
              <w:ind w:firstLine="0"/>
              <w:rPr>
                <w:lang w:val="en-US"/>
              </w:rPr>
            </w:pPr>
            <w:proofErr w:type="spellStart"/>
            <w:r w:rsidRPr="00011D59">
              <w:rPr>
                <w:lang w:val="en-US"/>
              </w:rPr>
              <w:t>checkUser</w:t>
            </w:r>
            <w:proofErr w:type="spellEnd"/>
          </w:p>
        </w:tc>
        <w:tc>
          <w:tcPr>
            <w:tcW w:w="1320" w:type="dxa"/>
          </w:tcPr>
          <w:p w14:paraId="7C8659D9" w14:textId="69E1C78E" w:rsidR="00AD0F35" w:rsidRPr="00011D59" w:rsidRDefault="00AD0F35" w:rsidP="00AD0F35">
            <w:pPr>
              <w:pStyle w:val="aa"/>
              <w:ind w:firstLine="0"/>
              <w:rPr>
                <w:lang w:val="en-US"/>
              </w:rPr>
            </w:pPr>
            <w:r w:rsidRPr="00011D59">
              <w:rPr>
                <w:lang w:val="en-US"/>
              </w:rPr>
              <w:t>User</w:t>
            </w:r>
          </w:p>
        </w:tc>
        <w:tc>
          <w:tcPr>
            <w:tcW w:w="2544" w:type="dxa"/>
          </w:tcPr>
          <w:p w14:paraId="4931C5A7" w14:textId="15B17E56" w:rsidR="00AD0F35" w:rsidRPr="00011D59" w:rsidRDefault="00AD0F35" w:rsidP="00AD0F35">
            <w:pPr>
              <w:pStyle w:val="aa"/>
              <w:ind w:firstLine="0"/>
              <w:rPr>
                <w:lang w:val="en-US"/>
              </w:rPr>
            </w:pPr>
            <w:r w:rsidRPr="00011D59">
              <w:rPr>
                <w:lang w:val="en-US"/>
              </w:rPr>
              <w:t>public</w:t>
            </w:r>
          </w:p>
        </w:tc>
        <w:tc>
          <w:tcPr>
            <w:tcW w:w="3530" w:type="dxa"/>
          </w:tcPr>
          <w:p w14:paraId="15788032" w14:textId="077CEBA6" w:rsidR="00AD0F35" w:rsidRPr="00011D59" w:rsidRDefault="00AD0F35" w:rsidP="00830C5D">
            <w:pPr>
              <w:pStyle w:val="aa"/>
              <w:ind w:firstLine="0"/>
            </w:pPr>
            <w:proofErr w:type="spellStart"/>
            <w:proofErr w:type="gramStart"/>
            <w:r w:rsidRPr="00011D59">
              <w:rPr>
                <w:lang w:val="en-US"/>
              </w:rPr>
              <w:t>uid:String</w:t>
            </w:r>
            <w:proofErr w:type="spellEnd"/>
            <w:proofErr w:type="gramEnd"/>
            <w:r w:rsidRPr="00011D59">
              <w:rPr>
                <w:lang w:val="en-US"/>
              </w:rPr>
              <w:t xml:space="preserve">, </w:t>
            </w:r>
            <w:proofErr w:type="spellStart"/>
            <w:r w:rsidRPr="00011D59">
              <w:rPr>
                <w:lang w:val="en-US"/>
              </w:rPr>
              <w:t>event</w:t>
            </w:r>
            <w:r w:rsidR="000437B6" w:rsidRPr="00011D59">
              <w:rPr>
                <w:lang w:val="en-US"/>
              </w:rPr>
              <w:t>I</w:t>
            </w:r>
            <w:r w:rsidRPr="00011D59">
              <w:rPr>
                <w:lang w:val="en-US"/>
              </w:rPr>
              <w:t>d</w:t>
            </w:r>
            <w:proofErr w:type="spellEnd"/>
            <w:r w:rsidRPr="00011D59">
              <w:rPr>
                <w:lang w:val="en-US"/>
              </w:rPr>
              <w:t xml:space="preserve">: </w:t>
            </w:r>
            <w:r w:rsidR="00830C5D" w:rsidRPr="00011D59">
              <w:rPr>
                <w:lang w:val="en-US"/>
              </w:rPr>
              <w:t>Long</w:t>
            </w:r>
          </w:p>
        </w:tc>
        <w:tc>
          <w:tcPr>
            <w:tcW w:w="4341" w:type="dxa"/>
          </w:tcPr>
          <w:p w14:paraId="4ADAC08D" w14:textId="4A6FFA34" w:rsidR="00AD0F35" w:rsidRPr="00011D59" w:rsidRDefault="00AD0F35" w:rsidP="00AD0F35">
            <w:pPr>
              <w:pStyle w:val="aa"/>
              <w:ind w:firstLine="0"/>
            </w:pPr>
            <w:r w:rsidRPr="00011D59">
              <w:t>Проверка регистрации студента на мероприятие</w:t>
            </w:r>
          </w:p>
        </w:tc>
      </w:tr>
      <w:tr w:rsidR="00830C5D" w:rsidRPr="00011D59" w14:paraId="7440BF8D" w14:textId="77777777" w:rsidTr="004F2922">
        <w:tc>
          <w:tcPr>
            <w:tcW w:w="2825" w:type="dxa"/>
          </w:tcPr>
          <w:p w14:paraId="73DE9237" w14:textId="06FAB1DA" w:rsidR="00830C5D" w:rsidRPr="00011D59" w:rsidRDefault="00830C5D" w:rsidP="00AD0F35">
            <w:pPr>
              <w:pStyle w:val="aa"/>
              <w:ind w:firstLine="0"/>
              <w:rPr>
                <w:lang w:val="en-US"/>
              </w:rPr>
            </w:pPr>
            <w:proofErr w:type="spellStart"/>
            <w:r w:rsidRPr="00011D59">
              <w:rPr>
                <w:lang w:val="en-US"/>
              </w:rPr>
              <w:t>getUser</w:t>
            </w:r>
            <w:proofErr w:type="spellEnd"/>
          </w:p>
        </w:tc>
        <w:tc>
          <w:tcPr>
            <w:tcW w:w="1320" w:type="dxa"/>
          </w:tcPr>
          <w:p w14:paraId="3C9C4AE1" w14:textId="4A90517B" w:rsidR="00830C5D" w:rsidRPr="00011D59" w:rsidRDefault="00830C5D" w:rsidP="00AD0F35">
            <w:pPr>
              <w:pStyle w:val="aa"/>
              <w:ind w:firstLine="0"/>
              <w:rPr>
                <w:lang w:val="en-US"/>
              </w:rPr>
            </w:pPr>
            <w:r w:rsidRPr="00011D59">
              <w:rPr>
                <w:lang w:val="en-US"/>
              </w:rPr>
              <w:t>User</w:t>
            </w:r>
          </w:p>
        </w:tc>
        <w:tc>
          <w:tcPr>
            <w:tcW w:w="2544" w:type="dxa"/>
          </w:tcPr>
          <w:p w14:paraId="52F1802A" w14:textId="06FD9BA6" w:rsidR="00830C5D" w:rsidRPr="00011D59" w:rsidRDefault="00830C5D" w:rsidP="00AD0F35">
            <w:pPr>
              <w:pStyle w:val="aa"/>
              <w:ind w:firstLine="0"/>
              <w:rPr>
                <w:lang w:val="en-US"/>
              </w:rPr>
            </w:pPr>
            <w:r w:rsidRPr="00011D59">
              <w:rPr>
                <w:lang w:val="en-US"/>
              </w:rPr>
              <w:t>public</w:t>
            </w:r>
          </w:p>
        </w:tc>
        <w:tc>
          <w:tcPr>
            <w:tcW w:w="3530" w:type="dxa"/>
          </w:tcPr>
          <w:p w14:paraId="15CEB0B7" w14:textId="690B550F" w:rsidR="00830C5D" w:rsidRPr="00011D59" w:rsidRDefault="00830C5D" w:rsidP="00830C5D">
            <w:pPr>
              <w:pStyle w:val="aa"/>
              <w:ind w:firstLine="0"/>
              <w:rPr>
                <w:lang w:val="en-US"/>
              </w:rPr>
            </w:pPr>
            <w:proofErr w:type="spellStart"/>
            <w:r w:rsidRPr="00011D59">
              <w:rPr>
                <w:lang w:val="en-US"/>
              </w:rPr>
              <w:t>userId</w:t>
            </w:r>
            <w:proofErr w:type="spellEnd"/>
            <w:r w:rsidRPr="00011D59">
              <w:rPr>
                <w:lang w:val="en-US"/>
              </w:rPr>
              <w:t>: Long</w:t>
            </w:r>
          </w:p>
        </w:tc>
        <w:tc>
          <w:tcPr>
            <w:tcW w:w="4341" w:type="dxa"/>
          </w:tcPr>
          <w:p w14:paraId="355E0DB6" w14:textId="17A37F13" w:rsidR="00830C5D" w:rsidRPr="00011D59" w:rsidRDefault="00280C61" w:rsidP="00AD0F35">
            <w:pPr>
              <w:pStyle w:val="aa"/>
              <w:ind w:firstLine="0"/>
            </w:pPr>
            <w:r w:rsidRPr="00011D59">
              <w:t>Получение информации о пользо</w:t>
            </w:r>
            <w:r w:rsidR="0048497B" w:rsidRPr="00011D59">
              <w:softHyphen/>
            </w:r>
            <w:r w:rsidRPr="00011D59">
              <w:t>вателе</w:t>
            </w:r>
          </w:p>
        </w:tc>
      </w:tr>
    </w:tbl>
    <w:p w14:paraId="475577A3" w14:textId="77777777" w:rsidR="009C24A4" w:rsidRPr="00011D59" w:rsidRDefault="009C24A4" w:rsidP="009C24A4">
      <w:pPr>
        <w:pStyle w:val="aa"/>
      </w:pPr>
    </w:p>
    <w:p w14:paraId="333D9827" w14:textId="77777777" w:rsidR="0085782B" w:rsidRPr="00011D59" w:rsidRDefault="0085782B" w:rsidP="009C24A4">
      <w:pPr>
        <w:pStyle w:val="aa"/>
        <w:sectPr w:rsidR="0085782B" w:rsidRPr="00011D59" w:rsidSect="00387EF3">
          <w:type w:val="continuous"/>
          <w:pgSz w:w="16838" w:h="11906" w:orient="landscape"/>
          <w:pgMar w:top="1701" w:right="1134" w:bottom="850" w:left="1134" w:header="708" w:footer="708" w:gutter="0"/>
          <w:cols w:space="708"/>
          <w:docGrid w:linePitch="360"/>
        </w:sectPr>
      </w:pPr>
    </w:p>
    <w:p w14:paraId="5D02E68F" w14:textId="5F75D48C" w:rsidR="0085782B" w:rsidRPr="00011D59" w:rsidRDefault="0085782B" w:rsidP="0085782B">
      <w:pPr>
        <w:pStyle w:val="12"/>
        <w:spacing w:before="60" w:after="60"/>
        <w:ind w:firstLine="0"/>
        <w:jc w:val="center"/>
      </w:pPr>
      <w:bookmarkStart w:id="67" w:name="_Toc136455412"/>
      <w:r w:rsidRPr="00011D59">
        <w:lastRenderedPageBreak/>
        <w:t xml:space="preserve">Приложение </w:t>
      </w:r>
      <w:r w:rsidR="00324C34" w:rsidRPr="00011D59">
        <w:t>В</w:t>
      </w:r>
      <w:bookmarkEnd w:id="67"/>
    </w:p>
    <w:p w14:paraId="5353E659" w14:textId="77777777" w:rsidR="0085782B" w:rsidRPr="00011D59" w:rsidRDefault="0085782B" w:rsidP="0085782B">
      <w:pPr>
        <w:pStyle w:val="aa"/>
        <w:spacing w:after="60"/>
        <w:rPr>
          <w:b/>
          <w:bCs/>
        </w:rPr>
      </w:pPr>
      <w:r w:rsidRPr="00011D59">
        <w:rPr>
          <w:b/>
          <w:bCs/>
        </w:rPr>
        <w:t>Анкета тестирования приложения</w:t>
      </w:r>
    </w:p>
    <w:p w14:paraId="54B8BB79" w14:textId="77777777" w:rsidR="0085782B" w:rsidRPr="00011D59" w:rsidRDefault="0085782B" w:rsidP="0085782B">
      <w:pPr>
        <w:pStyle w:val="aa"/>
        <w:rPr>
          <w:b/>
          <w:bCs/>
        </w:rPr>
      </w:pPr>
      <w:r w:rsidRPr="00011D59">
        <w:rPr>
          <w:b/>
          <w:bCs/>
        </w:rPr>
        <w:t>На устройстве какого типа вы проводили тестирование?</w:t>
      </w:r>
    </w:p>
    <w:p w14:paraId="4DFCF450" w14:textId="77777777" w:rsidR="0085782B" w:rsidRPr="00011D59" w:rsidRDefault="0085782B" w:rsidP="00FC6C64">
      <w:pPr>
        <w:pStyle w:val="aa"/>
        <w:numPr>
          <w:ilvl w:val="0"/>
          <w:numId w:val="48"/>
        </w:numPr>
      </w:pPr>
      <w:r w:rsidRPr="00011D59">
        <w:t>Планшет.</w:t>
      </w:r>
    </w:p>
    <w:p w14:paraId="7C35755A" w14:textId="77777777" w:rsidR="0085782B" w:rsidRPr="00011D59" w:rsidRDefault="0085782B" w:rsidP="00FC6C64">
      <w:pPr>
        <w:pStyle w:val="aa"/>
        <w:numPr>
          <w:ilvl w:val="0"/>
          <w:numId w:val="48"/>
        </w:numPr>
      </w:pPr>
      <w:r w:rsidRPr="00011D59">
        <w:t>Смартфон.</w:t>
      </w:r>
    </w:p>
    <w:p w14:paraId="29E40B29" w14:textId="77777777" w:rsidR="0085782B" w:rsidRPr="00011D59" w:rsidRDefault="0085782B" w:rsidP="0085782B">
      <w:pPr>
        <w:pStyle w:val="aa"/>
        <w:spacing w:before="60"/>
        <w:rPr>
          <w:b/>
          <w:bCs/>
        </w:rPr>
      </w:pPr>
      <w:r w:rsidRPr="00011D59">
        <w:rPr>
          <w:b/>
          <w:bCs/>
        </w:rPr>
        <w:t>Какая версия Android установлена на Вашем устройстве?</w:t>
      </w:r>
    </w:p>
    <w:p w14:paraId="2C8CFB56" w14:textId="77777777" w:rsidR="0085782B" w:rsidRPr="00011D59" w:rsidRDefault="0085782B" w:rsidP="00FC6C64">
      <w:pPr>
        <w:pStyle w:val="aa"/>
        <w:numPr>
          <w:ilvl w:val="0"/>
          <w:numId w:val="49"/>
        </w:numPr>
        <w:rPr>
          <w:lang w:val="en-US"/>
        </w:rPr>
      </w:pPr>
      <w:r w:rsidRPr="00011D59">
        <w:rPr>
          <w:lang w:val="en-US"/>
        </w:rPr>
        <w:t>Android 5.0 Lollipop</w:t>
      </w:r>
      <w:r w:rsidRPr="00011D59">
        <w:t>.</w:t>
      </w:r>
    </w:p>
    <w:p w14:paraId="3792EB1C" w14:textId="77777777" w:rsidR="0085782B" w:rsidRPr="00011D59" w:rsidRDefault="0085782B" w:rsidP="00FC6C64">
      <w:pPr>
        <w:pStyle w:val="aa"/>
        <w:numPr>
          <w:ilvl w:val="0"/>
          <w:numId w:val="49"/>
        </w:numPr>
        <w:rPr>
          <w:lang w:val="en-US"/>
        </w:rPr>
      </w:pPr>
      <w:r w:rsidRPr="00011D59">
        <w:rPr>
          <w:lang w:val="en-US"/>
        </w:rPr>
        <w:t>Android 6.0 Marshmallow</w:t>
      </w:r>
      <w:r w:rsidRPr="00011D59">
        <w:t>.</w:t>
      </w:r>
    </w:p>
    <w:p w14:paraId="1A5254FC" w14:textId="77777777" w:rsidR="0085782B" w:rsidRPr="00011D59" w:rsidRDefault="0085782B" w:rsidP="00FC6C64">
      <w:pPr>
        <w:pStyle w:val="aa"/>
        <w:numPr>
          <w:ilvl w:val="0"/>
          <w:numId w:val="49"/>
        </w:numPr>
        <w:rPr>
          <w:lang w:val="en-US"/>
        </w:rPr>
      </w:pPr>
      <w:r w:rsidRPr="00011D59">
        <w:rPr>
          <w:lang w:val="en-US"/>
        </w:rPr>
        <w:t>Android 7.0 Nougat</w:t>
      </w:r>
      <w:r w:rsidRPr="00011D59">
        <w:t>.</w:t>
      </w:r>
    </w:p>
    <w:p w14:paraId="639309C8" w14:textId="77777777" w:rsidR="0085782B" w:rsidRPr="00011D59" w:rsidRDefault="0085782B" w:rsidP="00FC6C64">
      <w:pPr>
        <w:pStyle w:val="aa"/>
        <w:numPr>
          <w:ilvl w:val="0"/>
          <w:numId w:val="49"/>
        </w:numPr>
        <w:rPr>
          <w:lang w:val="en-US"/>
        </w:rPr>
      </w:pPr>
      <w:r w:rsidRPr="00011D59">
        <w:rPr>
          <w:lang w:val="en-US"/>
        </w:rPr>
        <w:t>Android 8.0 Oreo</w:t>
      </w:r>
      <w:r w:rsidRPr="00011D59">
        <w:t>.</w:t>
      </w:r>
    </w:p>
    <w:p w14:paraId="1AEB2D60" w14:textId="77777777" w:rsidR="0085782B" w:rsidRPr="00011D59" w:rsidRDefault="0085782B" w:rsidP="00FC6C64">
      <w:pPr>
        <w:pStyle w:val="aa"/>
        <w:numPr>
          <w:ilvl w:val="0"/>
          <w:numId w:val="49"/>
        </w:numPr>
        <w:rPr>
          <w:lang w:val="en-US"/>
        </w:rPr>
      </w:pPr>
      <w:r w:rsidRPr="00011D59">
        <w:rPr>
          <w:lang w:val="en-US"/>
        </w:rPr>
        <w:t>Android 9.0 Pie</w:t>
      </w:r>
      <w:r w:rsidRPr="00011D59">
        <w:t>.</w:t>
      </w:r>
    </w:p>
    <w:p w14:paraId="4B388F0C" w14:textId="77777777" w:rsidR="0085782B" w:rsidRPr="00011D59" w:rsidRDefault="0085782B" w:rsidP="00FC6C64">
      <w:pPr>
        <w:pStyle w:val="aa"/>
        <w:numPr>
          <w:ilvl w:val="0"/>
          <w:numId w:val="49"/>
        </w:numPr>
        <w:rPr>
          <w:lang w:val="en-US"/>
        </w:rPr>
      </w:pPr>
      <w:r w:rsidRPr="00011D59">
        <w:rPr>
          <w:lang w:val="en-US"/>
        </w:rPr>
        <w:t>Android 10</w:t>
      </w:r>
      <w:r w:rsidRPr="00011D59">
        <w:t>.</w:t>
      </w:r>
    </w:p>
    <w:p w14:paraId="53D48AA9" w14:textId="77777777" w:rsidR="0085782B" w:rsidRPr="00011D59" w:rsidRDefault="0085782B" w:rsidP="00FC6C64">
      <w:pPr>
        <w:pStyle w:val="aa"/>
        <w:numPr>
          <w:ilvl w:val="0"/>
          <w:numId w:val="49"/>
        </w:numPr>
      </w:pPr>
      <w:r w:rsidRPr="00011D59">
        <w:t>Android 11.</w:t>
      </w:r>
    </w:p>
    <w:p w14:paraId="1BD8644A" w14:textId="77777777" w:rsidR="0085782B" w:rsidRPr="00011D59" w:rsidRDefault="0085782B" w:rsidP="00FC6C64">
      <w:pPr>
        <w:pStyle w:val="aa"/>
        <w:numPr>
          <w:ilvl w:val="0"/>
          <w:numId w:val="49"/>
        </w:numPr>
      </w:pPr>
      <w:r w:rsidRPr="00011D59">
        <w:t>Android 12.</w:t>
      </w:r>
    </w:p>
    <w:p w14:paraId="578C3E21" w14:textId="77777777" w:rsidR="0085782B" w:rsidRPr="00011D59" w:rsidRDefault="0085782B" w:rsidP="00FC6C64">
      <w:pPr>
        <w:pStyle w:val="aa"/>
        <w:numPr>
          <w:ilvl w:val="0"/>
          <w:numId w:val="49"/>
        </w:numPr>
      </w:pPr>
      <w:r w:rsidRPr="00011D59">
        <w:t>Android 13.</w:t>
      </w:r>
    </w:p>
    <w:p w14:paraId="3A384A43" w14:textId="77777777" w:rsidR="0085782B" w:rsidRPr="00011D59" w:rsidRDefault="0085782B" w:rsidP="0085782B">
      <w:pPr>
        <w:pStyle w:val="aa"/>
        <w:spacing w:before="60"/>
        <w:rPr>
          <w:b/>
          <w:bCs/>
        </w:rPr>
      </w:pPr>
      <w:r w:rsidRPr="00011D59">
        <w:rPr>
          <w:b/>
          <w:bCs/>
        </w:rPr>
        <w:t>Сталкивались ли Вы с багами / ошибками / аварийным завершением работы приложения?</w:t>
      </w:r>
    </w:p>
    <w:p w14:paraId="1C85B0C0" w14:textId="77777777" w:rsidR="0085782B" w:rsidRPr="00011D59" w:rsidRDefault="0085782B" w:rsidP="00FC6C64">
      <w:pPr>
        <w:pStyle w:val="aa"/>
        <w:numPr>
          <w:ilvl w:val="0"/>
          <w:numId w:val="50"/>
        </w:numPr>
      </w:pPr>
      <w:r w:rsidRPr="00011D59">
        <w:t>Нет, такого не было.</w:t>
      </w:r>
    </w:p>
    <w:p w14:paraId="4FDA895F" w14:textId="77777777" w:rsidR="0085782B" w:rsidRPr="00011D59" w:rsidRDefault="0085782B" w:rsidP="00FC6C64">
      <w:pPr>
        <w:pStyle w:val="aa"/>
        <w:numPr>
          <w:ilvl w:val="0"/>
          <w:numId w:val="50"/>
        </w:numPr>
      </w:pPr>
      <w:r w:rsidRPr="00011D59">
        <w:t>Долго загружалась информация.</w:t>
      </w:r>
    </w:p>
    <w:p w14:paraId="0DD4D044" w14:textId="77777777" w:rsidR="0085782B" w:rsidRPr="00011D59" w:rsidRDefault="0085782B" w:rsidP="00FC6C64">
      <w:pPr>
        <w:pStyle w:val="aa"/>
        <w:numPr>
          <w:ilvl w:val="0"/>
          <w:numId w:val="50"/>
        </w:numPr>
      </w:pPr>
      <w:r w:rsidRPr="00011D59">
        <w:t>С задержкой появлялись изображения мероприятий.</w:t>
      </w:r>
    </w:p>
    <w:p w14:paraId="38467082" w14:textId="77777777" w:rsidR="0085782B" w:rsidRPr="00011D59" w:rsidRDefault="0085782B" w:rsidP="00FC6C64">
      <w:pPr>
        <w:pStyle w:val="aa"/>
        <w:numPr>
          <w:ilvl w:val="0"/>
          <w:numId w:val="50"/>
        </w:numPr>
      </w:pPr>
      <w:r w:rsidRPr="00011D59">
        <w:t>Были вылеты приложения.</w:t>
      </w:r>
    </w:p>
    <w:p w14:paraId="015700B9" w14:textId="77777777" w:rsidR="0085782B" w:rsidRPr="00011D59" w:rsidRDefault="0085782B" w:rsidP="00FC6C64">
      <w:pPr>
        <w:pStyle w:val="aa"/>
        <w:numPr>
          <w:ilvl w:val="0"/>
          <w:numId w:val="50"/>
        </w:numPr>
      </w:pPr>
      <w:r w:rsidRPr="00011D59">
        <w:t>Другое.</w:t>
      </w:r>
    </w:p>
    <w:p w14:paraId="01C3765A" w14:textId="77777777" w:rsidR="0085782B" w:rsidRPr="00011D59" w:rsidRDefault="0085782B" w:rsidP="0085782B">
      <w:pPr>
        <w:pStyle w:val="aa"/>
        <w:spacing w:before="60"/>
        <w:rPr>
          <w:b/>
          <w:bCs/>
        </w:rPr>
      </w:pPr>
      <w:r w:rsidRPr="00011D59">
        <w:rPr>
          <w:b/>
          <w:bCs/>
        </w:rPr>
        <w:t>Стабильно ли работало приложение при слабом подключении к сети?</w:t>
      </w:r>
    </w:p>
    <w:p w14:paraId="42A01690" w14:textId="77777777" w:rsidR="0085782B" w:rsidRPr="00011D59" w:rsidRDefault="0085782B" w:rsidP="00FC6C64">
      <w:pPr>
        <w:pStyle w:val="aa"/>
        <w:numPr>
          <w:ilvl w:val="0"/>
          <w:numId w:val="51"/>
        </w:numPr>
      </w:pPr>
      <w:r w:rsidRPr="00011D59">
        <w:t>Стабильно.</w:t>
      </w:r>
    </w:p>
    <w:p w14:paraId="128E7CAD" w14:textId="77777777" w:rsidR="0085782B" w:rsidRPr="00011D59" w:rsidRDefault="0085782B" w:rsidP="00FC6C64">
      <w:pPr>
        <w:pStyle w:val="aa"/>
        <w:numPr>
          <w:ilvl w:val="0"/>
          <w:numId w:val="51"/>
        </w:numPr>
      </w:pPr>
      <w:r w:rsidRPr="00011D59">
        <w:t>Стабильно, но долго отображало информацию.</w:t>
      </w:r>
    </w:p>
    <w:p w14:paraId="7F51A25B" w14:textId="77777777" w:rsidR="0085782B" w:rsidRPr="00011D59" w:rsidRDefault="0085782B" w:rsidP="00FC6C64">
      <w:pPr>
        <w:pStyle w:val="aa"/>
        <w:numPr>
          <w:ilvl w:val="0"/>
          <w:numId w:val="51"/>
        </w:numPr>
      </w:pPr>
      <w:r w:rsidRPr="00011D59">
        <w:t>Не было случаев плохого соединения с интернетом.</w:t>
      </w:r>
    </w:p>
    <w:p w14:paraId="79CE6F05" w14:textId="77777777" w:rsidR="0085782B" w:rsidRPr="00011D59" w:rsidRDefault="0085782B" w:rsidP="00FC6C64">
      <w:pPr>
        <w:pStyle w:val="aa"/>
        <w:numPr>
          <w:ilvl w:val="0"/>
          <w:numId w:val="51"/>
        </w:numPr>
      </w:pPr>
      <w:r w:rsidRPr="00011D59">
        <w:t>Были проблемы.</w:t>
      </w:r>
    </w:p>
    <w:p w14:paraId="7F861DA8" w14:textId="77777777" w:rsidR="0085782B" w:rsidRPr="00011D59" w:rsidRDefault="0085782B" w:rsidP="0085782B">
      <w:pPr>
        <w:pStyle w:val="aa"/>
        <w:spacing w:before="60"/>
        <w:rPr>
          <w:b/>
          <w:bCs/>
        </w:rPr>
      </w:pPr>
      <w:r w:rsidRPr="00011D59">
        <w:rPr>
          <w:b/>
          <w:bCs/>
        </w:rPr>
        <w:t>Оцените дизайн приложения</w:t>
      </w:r>
    </w:p>
    <w:p w14:paraId="572CA633" w14:textId="77777777" w:rsidR="0085782B" w:rsidRPr="00011D59" w:rsidRDefault="0085782B" w:rsidP="00FC6C64">
      <w:pPr>
        <w:pStyle w:val="aa"/>
        <w:numPr>
          <w:ilvl w:val="0"/>
          <w:numId w:val="52"/>
        </w:numPr>
      </w:pPr>
      <w:r w:rsidRPr="00011D59">
        <w:t>5 из 5.</w:t>
      </w:r>
    </w:p>
    <w:p w14:paraId="66F0C938" w14:textId="77777777" w:rsidR="0085782B" w:rsidRPr="00011D59" w:rsidRDefault="0085782B" w:rsidP="00FC6C64">
      <w:pPr>
        <w:pStyle w:val="aa"/>
        <w:numPr>
          <w:ilvl w:val="0"/>
          <w:numId w:val="52"/>
        </w:numPr>
      </w:pPr>
      <w:r w:rsidRPr="00011D59">
        <w:t>4 из 5.</w:t>
      </w:r>
    </w:p>
    <w:p w14:paraId="3E644941" w14:textId="77777777" w:rsidR="0085782B" w:rsidRPr="00011D59" w:rsidRDefault="0085782B" w:rsidP="00FC6C64">
      <w:pPr>
        <w:pStyle w:val="aa"/>
        <w:numPr>
          <w:ilvl w:val="0"/>
          <w:numId w:val="52"/>
        </w:numPr>
      </w:pPr>
      <w:r w:rsidRPr="00011D59">
        <w:t>3 из 5.</w:t>
      </w:r>
    </w:p>
    <w:p w14:paraId="285B0946" w14:textId="77777777" w:rsidR="0085782B" w:rsidRPr="00011D59" w:rsidRDefault="0085782B" w:rsidP="00FC6C64">
      <w:pPr>
        <w:pStyle w:val="aa"/>
        <w:numPr>
          <w:ilvl w:val="0"/>
          <w:numId w:val="52"/>
        </w:numPr>
      </w:pPr>
      <w:r w:rsidRPr="00011D59">
        <w:t>2 из 5.</w:t>
      </w:r>
    </w:p>
    <w:p w14:paraId="477F80EB" w14:textId="77777777" w:rsidR="0085782B" w:rsidRPr="00011D59" w:rsidRDefault="0085782B" w:rsidP="00FC6C64">
      <w:pPr>
        <w:pStyle w:val="aa"/>
        <w:numPr>
          <w:ilvl w:val="0"/>
          <w:numId w:val="52"/>
        </w:numPr>
      </w:pPr>
      <w:r w:rsidRPr="00011D59">
        <w:t>1 из 5.</w:t>
      </w:r>
    </w:p>
    <w:p w14:paraId="0181A3F2" w14:textId="77777777" w:rsidR="0085782B" w:rsidRPr="00011D59" w:rsidRDefault="0085782B" w:rsidP="0085782B">
      <w:pPr>
        <w:pStyle w:val="aa"/>
        <w:spacing w:before="60"/>
        <w:rPr>
          <w:b/>
          <w:bCs/>
        </w:rPr>
      </w:pPr>
      <w:r w:rsidRPr="00011D59">
        <w:rPr>
          <w:b/>
          <w:bCs/>
        </w:rPr>
        <w:t>Оцените интуитивность взаимодействия с графическим интерфейсом</w:t>
      </w:r>
    </w:p>
    <w:p w14:paraId="657B35F5" w14:textId="77777777" w:rsidR="0085782B" w:rsidRPr="00011D59" w:rsidRDefault="0085782B" w:rsidP="00FC6C64">
      <w:pPr>
        <w:pStyle w:val="aa"/>
        <w:numPr>
          <w:ilvl w:val="0"/>
          <w:numId w:val="53"/>
        </w:numPr>
      </w:pPr>
      <w:r w:rsidRPr="00011D59">
        <w:t>5 из 5.</w:t>
      </w:r>
    </w:p>
    <w:p w14:paraId="42D1D6F0" w14:textId="77777777" w:rsidR="0085782B" w:rsidRPr="00011D59" w:rsidRDefault="0085782B" w:rsidP="00FC6C64">
      <w:pPr>
        <w:pStyle w:val="aa"/>
        <w:numPr>
          <w:ilvl w:val="0"/>
          <w:numId w:val="53"/>
        </w:numPr>
      </w:pPr>
      <w:r w:rsidRPr="00011D59">
        <w:t>4 из 5.</w:t>
      </w:r>
    </w:p>
    <w:p w14:paraId="072F9FD0" w14:textId="77777777" w:rsidR="0085782B" w:rsidRPr="00011D59" w:rsidRDefault="0085782B" w:rsidP="00FC6C64">
      <w:pPr>
        <w:pStyle w:val="aa"/>
        <w:numPr>
          <w:ilvl w:val="0"/>
          <w:numId w:val="53"/>
        </w:numPr>
      </w:pPr>
      <w:r w:rsidRPr="00011D59">
        <w:t>3 из 5.</w:t>
      </w:r>
    </w:p>
    <w:p w14:paraId="4912B43F" w14:textId="77777777" w:rsidR="0085782B" w:rsidRPr="00011D59" w:rsidRDefault="0085782B" w:rsidP="00FC6C64">
      <w:pPr>
        <w:pStyle w:val="aa"/>
        <w:numPr>
          <w:ilvl w:val="0"/>
          <w:numId w:val="53"/>
        </w:numPr>
      </w:pPr>
      <w:r w:rsidRPr="00011D59">
        <w:t>2 из 5.</w:t>
      </w:r>
    </w:p>
    <w:p w14:paraId="6D99ABE0" w14:textId="77777777" w:rsidR="0085782B" w:rsidRPr="00011D59" w:rsidRDefault="0085782B" w:rsidP="00FC6C64">
      <w:pPr>
        <w:pStyle w:val="aa"/>
        <w:numPr>
          <w:ilvl w:val="0"/>
          <w:numId w:val="53"/>
        </w:numPr>
      </w:pPr>
      <w:r w:rsidRPr="00011D59">
        <w:t>1 из 5.</w:t>
      </w:r>
    </w:p>
    <w:sectPr w:rsidR="0085782B" w:rsidRPr="00011D59" w:rsidSect="003B5B34">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77BEF7" w14:textId="77777777" w:rsidR="00C62801" w:rsidRDefault="00C62801" w:rsidP="00741A71">
      <w:pPr>
        <w:spacing w:after="0" w:line="240" w:lineRule="auto"/>
      </w:pPr>
      <w:r>
        <w:separator/>
      </w:r>
    </w:p>
  </w:endnote>
  <w:endnote w:type="continuationSeparator" w:id="0">
    <w:p w14:paraId="2E6C7451" w14:textId="77777777" w:rsidR="00C62801" w:rsidRDefault="00C62801" w:rsidP="00741A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1138586"/>
      <w:docPartObj>
        <w:docPartGallery w:val="Page Numbers (Bottom of Page)"/>
        <w:docPartUnique/>
      </w:docPartObj>
    </w:sdtPr>
    <w:sdtEndPr>
      <w:rPr>
        <w:rFonts w:ascii="Times New Roman" w:hAnsi="Times New Roman" w:cs="Times New Roman"/>
        <w:sz w:val="24"/>
        <w:szCs w:val="24"/>
      </w:rPr>
    </w:sdtEndPr>
    <w:sdtContent>
      <w:p w14:paraId="7365F991" w14:textId="4856679B" w:rsidR="00741A71" w:rsidRDefault="00741A71">
        <w:pPr>
          <w:pStyle w:val="afa"/>
          <w:jc w:val="center"/>
        </w:pPr>
        <w:r w:rsidRPr="001572F1">
          <w:rPr>
            <w:rFonts w:ascii="Times New Roman" w:hAnsi="Times New Roman" w:cs="Times New Roman"/>
            <w:sz w:val="28"/>
            <w:szCs w:val="28"/>
          </w:rPr>
          <w:fldChar w:fldCharType="begin"/>
        </w:r>
        <w:r w:rsidRPr="001572F1">
          <w:rPr>
            <w:rFonts w:ascii="Times New Roman" w:hAnsi="Times New Roman" w:cs="Times New Roman"/>
            <w:sz w:val="28"/>
            <w:szCs w:val="28"/>
          </w:rPr>
          <w:instrText>PAGE   \* MERGEFORMAT</w:instrText>
        </w:r>
        <w:r w:rsidRPr="001572F1">
          <w:rPr>
            <w:rFonts w:ascii="Times New Roman" w:hAnsi="Times New Roman" w:cs="Times New Roman"/>
            <w:sz w:val="28"/>
            <w:szCs w:val="28"/>
          </w:rPr>
          <w:fldChar w:fldCharType="separate"/>
        </w:r>
        <w:r w:rsidRPr="001572F1">
          <w:rPr>
            <w:rFonts w:ascii="Times New Roman" w:hAnsi="Times New Roman" w:cs="Times New Roman"/>
            <w:sz w:val="28"/>
            <w:szCs w:val="28"/>
          </w:rPr>
          <w:t>2</w:t>
        </w:r>
        <w:r w:rsidRPr="001572F1">
          <w:rPr>
            <w:rFonts w:ascii="Times New Roman" w:hAnsi="Times New Roman" w:cs="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9566898"/>
      <w:docPartObj>
        <w:docPartGallery w:val="Page Numbers (Bottom of Page)"/>
        <w:docPartUnique/>
      </w:docPartObj>
    </w:sdtPr>
    <w:sdtEndPr>
      <w:rPr>
        <w:rFonts w:ascii="Times New Roman" w:hAnsi="Times New Roman" w:cs="Times New Roman"/>
        <w:sz w:val="28"/>
        <w:szCs w:val="28"/>
      </w:rPr>
    </w:sdtEndPr>
    <w:sdtContent>
      <w:p w14:paraId="502395D4" w14:textId="785488DF" w:rsidR="00D31BE5" w:rsidRPr="00D31BE5" w:rsidRDefault="00D31BE5">
        <w:pPr>
          <w:pStyle w:val="afa"/>
          <w:jc w:val="center"/>
          <w:rPr>
            <w:rFonts w:ascii="Times New Roman" w:hAnsi="Times New Roman" w:cs="Times New Roman"/>
            <w:sz w:val="28"/>
            <w:szCs w:val="28"/>
          </w:rPr>
        </w:pPr>
        <w:r w:rsidRPr="00D31BE5">
          <w:rPr>
            <w:rFonts w:ascii="Times New Roman" w:hAnsi="Times New Roman" w:cs="Times New Roman"/>
            <w:sz w:val="28"/>
            <w:szCs w:val="28"/>
          </w:rPr>
          <w:fldChar w:fldCharType="begin"/>
        </w:r>
        <w:r w:rsidRPr="00D31BE5">
          <w:rPr>
            <w:rFonts w:ascii="Times New Roman" w:hAnsi="Times New Roman" w:cs="Times New Roman"/>
            <w:sz w:val="28"/>
            <w:szCs w:val="28"/>
          </w:rPr>
          <w:instrText>PAGE   \* MERGEFORMAT</w:instrText>
        </w:r>
        <w:r w:rsidRPr="00D31BE5">
          <w:rPr>
            <w:rFonts w:ascii="Times New Roman" w:hAnsi="Times New Roman" w:cs="Times New Roman"/>
            <w:sz w:val="28"/>
            <w:szCs w:val="28"/>
          </w:rPr>
          <w:fldChar w:fldCharType="separate"/>
        </w:r>
        <w:r w:rsidRPr="00D31BE5">
          <w:rPr>
            <w:rFonts w:ascii="Times New Roman" w:hAnsi="Times New Roman" w:cs="Times New Roman"/>
            <w:sz w:val="28"/>
            <w:szCs w:val="28"/>
          </w:rPr>
          <w:t>2</w:t>
        </w:r>
        <w:r w:rsidRPr="00D31BE5">
          <w:rPr>
            <w:rFonts w:ascii="Times New Roman" w:hAnsi="Times New Roman" w:cs="Times New Roman"/>
            <w:sz w:val="28"/>
            <w:szCs w:val="28"/>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84B5C" w14:textId="161AE0FE" w:rsidR="00387EF3" w:rsidRPr="00D31BE5" w:rsidRDefault="00387EF3">
    <w:pPr>
      <w:pStyle w:val="afa"/>
      <w:jc w:val="center"/>
      <w:rPr>
        <w:rFonts w:ascii="Times New Roman" w:hAnsi="Times New Roman" w:cs="Times New Roman"/>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4DAA30" w14:textId="77777777" w:rsidR="00C62801" w:rsidRDefault="00C62801" w:rsidP="00741A71">
      <w:pPr>
        <w:spacing w:after="0" w:line="240" w:lineRule="auto"/>
      </w:pPr>
      <w:r>
        <w:separator/>
      </w:r>
    </w:p>
  </w:footnote>
  <w:footnote w:type="continuationSeparator" w:id="0">
    <w:p w14:paraId="21A5AA20" w14:textId="77777777" w:rsidR="00C62801" w:rsidRDefault="00C62801" w:rsidP="00741A7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1453995"/>
      <w:docPartObj>
        <w:docPartGallery w:val="Page Numbers (Margins)"/>
        <w:docPartUnique/>
      </w:docPartObj>
    </w:sdtPr>
    <w:sdtEndPr/>
    <w:sdtContent>
      <w:p w14:paraId="1D97800E" w14:textId="4D388691" w:rsidR="00387EF3" w:rsidRDefault="00387EF3">
        <w:pPr>
          <w:pStyle w:val="af8"/>
        </w:pPr>
        <w:r>
          <w:rPr>
            <w:noProof/>
          </w:rPr>
          <mc:AlternateContent>
            <mc:Choice Requires="wps">
              <w:drawing>
                <wp:anchor distT="0" distB="0" distL="114300" distR="114300" simplePos="0" relativeHeight="251659264" behindDoc="0" locked="0" layoutInCell="0" allowOverlap="1" wp14:anchorId="37CA0400" wp14:editId="4694D510">
                  <wp:simplePos x="0" y="0"/>
                  <wp:positionH relativeFrom="leftMargin">
                    <wp:align>center</wp:align>
                  </wp:positionH>
                  <wp:positionV relativeFrom="page">
                    <wp:align>center</wp:align>
                  </wp:positionV>
                  <wp:extent cx="762000" cy="895350"/>
                  <wp:effectExtent l="0" t="0" r="0" b="0"/>
                  <wp:wrapNone/>
                  <wp:docPr id="1576327202" name="Прямоугольник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8"/>
                                </w:rPr>
                                <w:id w:val="14478487"/>
                                <w:docPartObj>
                                  <w:docPartGallery w:val="Page Numbers (Margins)"/>
                                  <w:docPartUnique/>
                                </w:docPartObj>
                              </w:sdtPr>
                              <w:sdtEndPr>
                                <w:rPr>
                                  <w:rFonts w:ascii="Times New Roman" w:hAnsi="Times New Roman" w:cs="Times New Roman"/>
                                  <w:sz w:val="28"/>
                                  <w:szCs w:val="28"/>
                                </w:rPr>
                              </w:sdtEndPr>
                              <w:sdtContent>
                                <w:sdt>
                                  <w:sdtPr>
                                    <w:rPr>
                                      <w:rFonts w:ascii="Times New Roman" w:eastAsiaTheme="majorEastAsia" w:hAnsi="Times New Roman" w:cs="Times New Roman"/>
                                      <w:sz w:val="28"/>
                                      <w:szCs w:val="28"/>
                                    </w:rPr>
                                    <w:id w:val="107640144"/>
                                    <w:docPartObj>
                                      <w:docPartGallery w:val="Page Numbers (Margins)"/>
                                      <w:docPartUnique/>
                                    </w:docPartObj>
                                  </w:sdtPr>
                                  <w:sdtEndPr/>
                                  <w:sdtContent>
                                    <w:p w14:paraId="5C083351" w14:textId="77777777" w:rsidR="00387EF3" w:rsidRPr="00387EF3" w:rsidRDefault="00387EF3">
                                      <w:pPr>
                                        <w:jc w:val="center"/>
                                        <w:rPr>
                                          <w:rFonts w:ascii="Times New Roman" w:eastAsiaTheme="majorEastAsia" w:hAnsi="Times New Roman" w:cs="Times New Roman"/>
                                          <w:sz w:val="28"/>
                                          <w:szCs w:val="28"/>
                                        </w:rPr>
                                      </w:pPr>
                                      <w:r w:rsidRPr="00387EF3">
                                        <w:rPr>
                                          <w:rFonts w:ascii="Times New Roman" w:eastAsiaTheme="minorEastAsia" w:hAnsi="Times New Roman" w:cs="Times New Roman"/>
                                          <w:sz w:val="28"/>
                                          <w:szCs w:val="28"/>
                                        </w:rPr>
                                        <w:fldChar w:fldCharType="begin"/>
                                      </w:r>
                                      <w:r w:rsidRPr="00387EF3">
                                        <w:rPr>
                                          <w:rFonts w:ascii="Times New Roman" w:hAnsi="Times New Roman" w:cs="Times New Roman"/>
                                          <w:sz w:val="28"/>
                                          <w:szCs w:val="28"/>
                                        </w:rPr>
                                        <w:instrText>PAGE   \* MERGEFORMAT</w:instrText>
                                      </w:r>
                                      <w:r w:rsidRPr="00387EF3">
                                        <w:rPr>
                                          <w:rFonts w:ascii="Times New Roman" w:eastAsiaTheme="minorEastAsia" w:hAnsi="Times New Roman" w:cs="Times New Roman"/>
                                          <w:sz w:val="28"/>
                                          <w:szCs w:val="28"/>
                                        </w:rPr>
                                        <w:fldChar w:fldCharType="separate"/>
                                      </w:r>
                                      <w:r w:rsidRPr="00387EF3">
                                        <w:rPr>
                                          <w:rFonts w:ascii="Times New Roman" w:eastAsiaTheme="majorEastAsia" w:hAnsi="Times New Roman" w:cs="Times New Roman"/>
                                          <w:sz w:val="28"/>
                                          <w:szCs w:val="28"/>
                                        </w:rPr>
                                        <w:t>2</w:t>
                                      </w:r>
                                      <w:r w:rsidRPr="00387EF3">
                                        <w:rPr>
                                          <w:rFonts w:ascii="Times New Roman" w:eastAsiaTheme="majorEastAsia" w:hAnsi="Times New Roman" w:cs="Times New Roman"/>
                                          <w:sz w:val="28"/>
                                          <w:szCs w:val="28"/>
                                        </w:rPr>
                                        <w:fldChar w:fldCharType="end"/>
                                      </w:r>
                                    </w:p>
                                  </w:sdtContent>
                                </w:sdt>
                              </w:sdtContent>
                            </w:sdt>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CA0400" id="Прямоугольник 1" o:spid="_x0000_s1026" style="position:absolute;margin-left:0;margin-top:0;width:60pt;height:70.5pt;z-index:251659264;visibility:visible;mso-wrap-style:square;mso-width-percent:0;mso-height-percent:0;mso-wrap-distance-left:9pt;mso-wrap-distance-top:0;mso-wrap-distance-right:9pt;mso-wrap-distance-bottom:0;mso-position-horizontal:center;mso-position-horizontal-relative:left-margin-area;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" o:allowincell="f" stroked="f">
                  <v:textbox style="layout-flow:vertical">
                    <w:txbxContent>
                      <w:sdt>
                        <w:sdtPr>
                          <w:rPr>
                            <w:rFonts w:asciiTheme="majorHAnsi" w:eastAsiaTheme="majorEastAsia" w:hAnsiTheme="majorHAnsi" w:cstheme="majorBidi"/>
                            <w:sz w:val="48"/>
                            <w:szCs w:val="48"/>
                          </w:rPr>
                          <w:id w:val="14478487"/>
                          <w:docPartObj>
                            <w:docPartGallery w:val="Page Numbers (Margins)"/>
                            <w:docPartUnique/>
                          </w:docPartObj>
                        </w:sdtPr>
                        <w:sdtEndPr>
                          <w:rPr>
                            <w:rFonts w:ascii="Times New Roman" w:hAnsi="Times New Roman" w:cs="Times New Roman"/>
                            <w:sz w:val="28"/>
                            <w:szCs w:val="28"/>
                          </w:rPr>
                        </w:sdtEndPr>
                        <w:sdtContent>
                          <w:sdt>
                            <w:sdtPr>
                              <w:rPr>
                                <w:rFonts w:ascii="Times New Roman" w:eastAsiaTheme="majorEastAsia" w:hAnsi="Times New Roman" w:cs="Times New Roman"/>
                                <w:sz w:val="28"/>
                                <w:szCs w:val="28"/>
                              </w:rPr>
                              <w:id w:val="107640144"/>
                              <w:docPartObj>
                                <w:docPartGallery w:val="Page Numbers (Margins)"/>
                                <w:docPartUnique/>
                              </w:docPartObj>
                            </w:sdtPr>
                            <w:sdtEndPr/>
                            <w:sdtContent>
                              <w:p w14:paraId="5C083351" w14:textId="77777777" w:rsidR="00387EF3" w:rsidRPr="00387EF3" w:rsidRDefault="00387EF3">
                                <w:pPr>
                                  <w:jc w:val="center"/>
                                  <w:rPr>
                                    <w:rFonts w:ascii="Times New Roman" w:eastAsiaTheme="majorEastAsia" w:hAnsi="Times New Roman" w:cs="Times New Roman"/>
                                    <w:sz w:val="28"/>
                                    <w:szCs w:val="28"/>
                                  </w:rPr>
                                </w:pPr>
                                <w:r w:rsidRPr="00387EF3">
                                  <w:rPr>
                                    <w:rFonts w:ascii="Times New Roman" w:eastAsiaTheme="minorEastAsia" w:hAnsi="Times New Roman" w:cs="Times New Roman"/>
                                    <w:sz w:val="28"/>
                                    <w:szCs w:val="28"/>
                                  </w:rPr>
                                  <w:fldChar w:fldCharType="begin"/>
                                </w:r>
                                <w:r w:rsidRPr="00387EF3">
                                  <w:rPr>
                                    <w:rFonts w:ascii="Times New Roman" w:hAnsi="Times New Roman" w:cs="Times New Roman"/>
                                    <w:sz w:val="28"/>
                                    <w:szCs w:val="28"/>
                                  </w:rPr>
                                  <w:instrText>PAGE   \* MERGEFORMAT</w:instrText>
                                </w:r>
                                <w:r w:rsidRPr="00387EF3">
                                  <w:rPr>
                                    <w:rFonts w:ascii="Times New Roman" w:eastAsiaTheme="minorEastAsia" w:hAnsi="Times New Roman" w:cs="Times New Roman"/>
                                    <w:sz w:val="28"/>
                                    <w:szCs w:val="28"/>
                                  </w:rPr>
                                  <w:fldChar w:fldCharType="separate"/>
                                </w:r>
                                <w:r w:rsidRPr="00387EF3">
                                  <w:rPr>
                                    <w:rFonts w:ascii="Times New Roman" w:eastAsiaTheme="majorEastAsia" w:hAnsi="Times New Roman" w:cs="Times New Roman"/>
                                    <w:sz w:val="28"/>
                                    <w:szCs w:val="28"/>
                                  </w:rPr>
                                  <w:t>2</w:t>
                                </w:r>
                                <w:r w:rsidRPr="00387EF3">
                                  <w:rPr>
                                    <w:rFonts w:ascii="Times New Roman" w:eastAsiaTheme="majorEastAsia" w:hAnsi="Times New Roman" w:cs="Times New Roman"/>
                                    <w:sz w:val="28"/>
                                    <w:szCs w:val="28"/>
                                  </w:rPr>
                                  <w:fldChar w:fldCharType="end"/>
                                </w:r>
                              </w:p>
                            </w:sdtContent>
                          </w:sdt>
                        </w:sdtContent>
                      </w:sdt>
                    </w:txbxContent>
                  </v:textbox>
                  <w10:wrap anchorx="margin" anchory="page"/>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31A4AF8C"/>
    <w:lvl w:ilvl="0">
      <w:start w:val="1"/>
      <w:numFmt w:val="decimal"/>
      <w:pStyle w:val="2"/>
      <w:lvlText w:val="%1."/>
      <w:lvlJc w:val="left"/>
      <w:pPr>
        <w:tabs>
          <w:tab w:val="num" w:pos="643"/>
        </w:tabs>
        <w:ind w:left="643" w:hanging="360"/>
      </w:pPr>
    </w:lvl>
  </w:abstractNum>
  <w:abstractNum w:abstractNumId="1" w15:restartNumberingAfterBreak="0">
    <w:nsid w:val="FFFFFF88"/>
    <w:multiLevelType w:val="singleLevel"/>
    <w:tmpl w:val="B3E0406A"/>
    <w:lvl w:ilvl="0">
      <w:start w:val="1"/>
      <w:numFmt w:val="decimal"/>
      <w:pStyle w:val="a"/>
      <w:lvlText w:val="%1."/>
      <w:lvlJc w:val="left"/>
      <w:pPr>
        <w:tabs>
          <w:tab w:val="num" w:pos="360"/>
        </w:tabs>
        <w:ind w:left="360" w:hanging="360"/>
      </w:pPr>
    </w:lvl>
  </w:abstractNum>
  <w:abstractNum w:abstractNumId="2" w15:restartNumberingAfterBreak="0">
    <w:nsid w:val="FFFFFF89"/>
    <w:multiLevelType w:val="singleLevel"/>
    <w:tmpl w:val="4524E922"/>
    <w:lvl w:ilvl="0">
      <w:start w:val="1"/>
      <w:numFmt w:val="bullet"/>
      <w:pStyle w:val="a0"/>
      <w:lvlText w:val=""/>
      <w:lvlJc w:val="left"/>
      <w:pPr>
        <w:tabs>
          <w:tab w:val="num" w:pos="360"/>
        </w:tabs>
        <w:ind w:left="360" w:hanging="360"/>
      </w:pPr>
      <w:rPr>
        <w:rFonts w:ascii="Symbol" w:hAnsi="Symbol" w:hint="default"/>
      </w:rPr>
    </w:lvl>
  </w:abstractNum>
  <w:abstractNum w:abstractNumId="3" w15:restartNumberingAfterBreak="0">
    <w:nsid w:val="035B657C"/>
    <w:multiLevelType w:val="hybridMultilevel"/>
    <w:tmpl w:val="785615CC"/>
    <w:lvl w:ilvl="0" w:tplc="BE08D90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04AA26DF"/>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5" w15:restartNumberingAfterBreak="0">
    <w:nsid w:val="068E35D4"/>
    <w:multiLevelType w:val="hybridMultilevel"/>
    <w:tmpl w:val="A024F07E"/>
    <w:lvl w:ilvl="0" w:tplc="A622D5F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09053AF2"/>
    <w:multiLevelType w:val="hybridMultilevel"/>
    <w:tmpl w:val="6F965300"/>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 w15:restartNumberingAfterBreak="0">
    <w:nsid w:val="0920494E"/>
    <w:multiLevelType w:val="hybridMultilevel"/>
    <w:tmpl w:val="021ADF0C"/>
    <w:lvl w:ilvl="0" w:tplc="DAB6FA2A">
      <w:start w:val="1"/>
      <w:numFmt w:val="decimal"/>
      <w:suff w:val="space"/>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0FDB6638"/>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9" w15:restartNumberingAfterBreak="0">
    <w:nsid w:val="13915A86"/>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0" w15:restartNumberingAfterBreak="0">
    <w:nsid w:val="13A439EC"/>
    <w:multiLevelType w:val="hybridMultilevel"/>
    <w:tmpl w:val="AC26BBA6"/>
    <w:lvl w:ilvl="0" w:tplc="F12A920E">
      <w:start w:val="1"/>
      <w:numFmt w:val="decimal"/>
      <w:suff w:val="space"/>
      <w:lvlText w:val="%1."/>
      <w:lvlJc w:val="left"/>
      <w:pPr>
        <w:ind w:left="142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40B1C5A"/>
    <w:multiLevelType w:val="hybridMultilevel"/>
    <w:tmpl w:val="995CD6EC"/>
    <w:lvl w:ilvl="0" w:tplc="D9F06B66">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18AF28B8"/>
    <w:multiLevelType w:val="hybridMultilevel"/>
    <w:tmpl w:val="372E46A4"/>
    <w:lvl w:ilvl="0" w:tplc="44A00CA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1C4B2839"/>
    <w:multiLevelType w:val="hybridMultilevel"/>
    <w:tmpl w:val="FFA03EEA"/>
    <w:lvl w:ilvl="0" w:tplc="F500B84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1CE772C0"/>
    <w:multiLevelType w:val="hybridMultilevel"/>
    <w:tmpl w:val="09206D82"/>
    <w:lvl w:ilvl="0" w:tplc="C59441F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1E2649E9"/>
    <w:multiLevelType w:val="hybridMultilevel"/>
    <w:tmpl w:val="81B46820"/>
    <w:lvl w:ilvl="0" w:tplc="062C277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1FF402CB"/>
    <w:multiLevelType w:val="hybridMultilevel"/>
    <w:tmpl w:val="29DEA5A4"/>
    <w:lvl w:ilvl="0" w:tplc="7C4A8C7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28A861EE"/>
    <w:multiLevelType w:val="hybridMultilevel"/>
    <w:tmpl w:val="AFC460EA"/>
    <w:lvl w:ilvl="0" w:tplc="EB3E3878">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2C2A0CEC"/>
    <w:multiLevelType w:val="multilevel"/>
    <w:tmpl w:val="E132E2B0"/>
    <w:lvl w:ilvl="0">
      <w:start w:val="1"/>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9" w15:restartNumberingAfterBreak="0">
    <w:nsid w:val="2CBF5AE5"/>
    <w:multiLevelType w:val="hybridMultilevel"/>
    <w:tmpl w:val="FCC49040"/>
    <w:lvl w:ilvl="0" w:tplc="84B6DCE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2D821591"/>
    <w:multiLevelType w:val="hybridMultilevel"/>
    <w:tmpl w:val="26FE4478"/>
    <w:lvl w:ilvl="0" w:tplc="19E48594">
      <w:start w:val="1"/>
      <w:numFmt w:val="decimal"/>
      <w:suff w:val="space"/>
      <w:lvlText w:val="%1."/>
      <w:lvlJc w:val="left"/>
      <w:pPr>
        <w:ind w:left="1495"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2E3611C1"/>
    <w:multiLevelType w:val="hybridMultilevel"/>
    <w:tmpl w:val="372E46A4"/>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2" w15:restartNumberingAfterBreak="0">
    <w:nsid w:val="30266149"/>
    <w:multiLevelType w:val="hybridMultilevel"/>
    <w:tmpl w:val="56EE7E4A"/>
    <w:lvl w:ilvl="0" w:tplc="107850F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303B1155"/>
    <w:multiLevelType w:val="hybridMultilevel"/>
    <w:tmpl w:val="457880B0"/>
    <w:lvl w:ilvl="0" w:tplc="3BB607E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31181D0D"/>
    <w:multiLevelType w:val="hybridMultilevel"/>
    <w:tmpl w:val="180AA3E8"/>
    <w:lvl w:ilvl="0" w:tplc="1B980FC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37AA3CC6"/>
    <w:multiLevelType w:val="multilevel"/>
    <w:tmpl w:val="6AD4E86C"/>
    <w:styleLink w:val="a1"/>
    <w:lvl w:ilvl="0">
      <w:start w:val="1"/>
      <w:numFmt w:val="lowerLetter"/>
      <w:lvlText w:val="%1)"/>
      <w:lvlJc w:val="left"/>
      <w:pPr>
        <w:tabs>
          <w:tab w:val="num" w:pos="1134"/>
        </w:tabs>
        <w:ind w:left="709" w:firstLine="0"/>
      </w:pPr>
      <w:rPr>
        <w:rFonts w:ascii="Times New Roman" w:hAnsi="Times New Roman"/>
        <w:sz w:val="28"/>
      </w:rPr>
    </w:lvl>
    <w:lvl w:ilvl="1">
      <w:start w:val="1"/>
      <w:numFmt w:val="lowerLetter"/>
      <w:lvlText w:val="%2)"/>
      <w:lvlJc w:val="left"/>
      <w:pPr>
        <w:tabs>
          <w:tab w:val="num" w:pos="1418"/>
        </w:tabs>
        <w:ind w:left="1134" w:firstLine="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37CF2DC7"/>
    <w:multiLevelType w:val="hybridMultilevel"/>
    <w:tmpl w:val="909A076E"/>
    <w:lvl w:ilvl="0" w:tplc="19B212B2">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3E406FE9"/>
    <w:multiLevelType w:val="hybridMultilevel"/>
    <w:tmpl w:val="3184F448"/>
    <w:lvl w:ilvl="0" w:tplc="1AA6C84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15:restartNumberingAfterBreak="0">
    <w:nsid w:val="3F3054B5"/>
    <w:multiLevelType w:val="hybridMultilevel"/>
    <w:tmpl w:val="47B2C4E6"/>
    <w:lvl w:ilvl="0" w:tplc="67743CC8">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42CD06D7"/>
    <w:multiLevelType w:val="hybridMultilevel"/>
    <w:tmpl w:val="DDD031F2"/>
    <w:lvl w:ilvl="0" w:tplc="A276383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15:restartNumberingAfterBreak="0">
    <w:nsid w:val="436E1F33"/>
    <w:multiLevelType w:val="multilevel"/>
    <w:tmpl w:val="0419001D"/>
    <w:styleLink w:val="a2"/>
    <w:lvl w:ilvl="0">
      <w:numFmt w:val="decimal"/>
      <w:lvlText w:val="%1)"/>
      <w:lvlJc w:val="left"/>
      <w:pPr>
        <w:ind w:left="360" w:hanging="360"/>
      </w:pPr>
      <w:rPr>
        <w:rFonts w:ascii="Times New Roman" w:hAnsi="Times New Roman"/>
        <w:sz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44867BF6"/>
    <w:multiLevelType w:val="hybridMultilevel"/>
    <w:tmpl w:val="457880B0"/>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2" w15:restartNumberingAfterBreak="0">
    <w:nsid w:val="46057473"/>
    <w:multiLevelType w:val="hybridMultilevel"/>
    <w:tmpl w:val="F168E864"/>
    <w:lvl w:ilvl="0" w:tplc="39909C4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4A5E3157"/>
    <w:multiLevelType w:val="hybridMultilevel"/>
    <w:tmpl w:val="52B2F97C"/>
    <w:lvl w:ilvl="0" w:tplc="8A46015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4" w15:restartNumberingAfterBreak="0">
    <w:nsid w:val="4ABF451F"/>
    <w:multiLevelType w:val="hybridMultilevel"/>
    <w:tmpl w:val="E0827862"/>
    <w:lvl w:ilvl="0" w:tplc="AE825D68">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5" w15:restartNumberingAfterBreak="0">
    <w:nsid w:val="4B5E1E1A"/>
    <w:multiLevelType w:val="hybridMultilevel"/>
    <w:tmpl w:val="4C442D18"/>
    <w:lvl w:ilvl="0" w:tplc="103895E8">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50982E73"/>
    <w:multiLevelType w:val="hybridMultilevel"/>
    <w:tmpl w:val="0E36715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7" w15:restartNumberingAfterBreak="0">
    <w:nsid w:val="52B83035"/>
    <w:multiLevelType w:val="multilevel"/>
    <w:tmpl w:val="9C2A6510"/>
    <w:lvl w:ilvl="0">
      <w:start w:val="1"/>
      <w:numFmt w:val="decimal"/>
      <w:suff w:val="space"/>
      <w:lvlText w:val="%1."/>
      <w:lvlJc w:val="left"/>
      <w:pPr>
        <w:ind w:left="1069" w:hanging="360"/>
      </w:pPr>
      <w:rPr>
        <w:rFonts w:hint="default"/>
      </w:rPr>
    </w:lvl>
    <w:lvl w:ilvl="1">
      <w:start w:val="1"/>
      <w:numFmt w:val="decimal"/>
      <w:isLgl/>
      <w:lvlText w:val="%1.%2"/>
      <w:lvlJc w:val="left"/>
      <w:pPr>
        <w:ind w:left="1504" w:hanging="795"/>
      </w:pPr>
      <w:rPr>
        <w:rFonts w:hint="default"/>
      </w:rPr>
    </w:lvl>
    <w:lvl w:ilvl="2">
      <w:start w:val="14"/>
      <w:numFmt w:val="decimal"/>
      <w:isLgl/>
      <w:lvlText w:val="%1.%2.%3"/>
      <w:lvlJc w:val="left"/>
      <w:pPr>
        <w:ind w:left="1504" w:hanging="795"/>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38" w15:restartNumberingAfterBreak="0">
    <w:nsid w:val="53C86E2D"/>
    <w:multiLevelType w:val="hybridMultilevel"/>
    <w:tmpl w:val="73BA37E8"/>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9" w15:restartNumberingAfterBreak="0">
    <w:nsid w:val="54BA3DD4"/>
    <w:multiLevelType w:val="hybridMultilevel"/>
    <w:tmpl w:val="0E36715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0" w15:restartNumberingAfterBreak="0">
    <w:nsid w:val="55090A5C"/>
    <w:multiLevelType w:val="hybridMultilevel"/>
    <w:tmpl w:val="D4B49B54"/>
    <w:lvl w:ilvl="0" w:tplc="3C4819A2">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1" w15:restartNumberingAfterBreak="0">
    <w:nsid w:val="5672251E"/>
    <w:multiLevelType w:val="hybridMultilevel"/>
    <w:tmpl w:val="D722B2AC"/>
    <w:lvl w:ilvl="0" w:tplc="54A8032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2" w15:restartNumberingAfterBreak="0">
    <w:nsid w:val="56C33684"/>
    <w:multiLevelType w:val="multilevel"/>
    <w:tmpl w:val="B890E0FE"/>
    <w:name w:val="WW8Num22"/>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56E02405"/>
    <w:multiLevelType w:val="multilevel"/>
    <w:tmpl w:val="092AFE20"/>
    <w:lvl w:ilvl="0">
      <w:start w:val="1"/>
      <w:numFmt w:val="decimal"/>
      <w:suff w:val="space"/>
      <w:lvlText w:val="%1"/>
      <w:lvlJc w:val="left"/>
      <w:pPr>
        <w:ind w:left="709" w:firstLine="0"/>
      </w:pPr>
      <w:rPr>
        <w:rFonts w:hint="default"/>
      </w:rPr>
    </w:lvl>
    <w:lvl w:ilvl="1">
      <w:start w:val="1"/>
      <w:numFmt w:val="decimal"/>
      <w:suff w:val="space"/>
      <w:lvlText w:val="%1.%2"/>
      <w:lvlJc w:val="left"/>
      <w:pPr>
        <w:ind w:left="709" w:firstLine="0"/>
      </w:pPr>
      <w:rPr>
        <w:rFonts w:hint="default"/>
      </w:rPr>
    </w:lvl>
    <w:lvl w:ilvl="2">
      <w:start w:val="1"/>
      <w:numFmt w:val="decimal"/>
      <w:suff w:val="space"/>
      <w:lvlText w:val="%1.%2.%3"/>
      <w:lvlJc w:val="left"/>
      <w:pPr>
        <w:ind w:left="709" w:firstLine="0"/>
      </w:pPr>
      <w:rPr>
        <w:rFonts w:hint="default"/>
      </w:rPr>
    </w:lvl>
    <w:lvl w:ilvl="3">
      <w:start w:val="1"/>
      <w:numFmt w:val="none"/>
      <w:lvlRestart w:val="1"/>
      <w:suff w:val="space"/>
      <w:lvlText w:val=""/>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Restart w:val="1"/>
      <w:suff w:val="space"/>
      <w:lvlText w:val="Таблица %1.%5 –"/>
      <w:lvlJc w:val="left"/>
      <w:pPr>
        <w:ind w:left="0" w:firstLine="0"/>
      </w:pPr>
      <w:rPr>
        <w:rFonts w:hint="default"/>
        <w:sz w:val="28"/>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5D0E23C1"/>
    <w:multiLevelType w:val="hybridMultilevel"/>
    <w:tmpl w:val="6F965300"/>
    <w:lvl w:ilvl="0" w:tplc="2A126FE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5" w15:restartNumberingAfterBreak="0">
    <w:nsid w:val="607F3A18"/>
    <w:multiLevelType w:val="hybridMultilevel"/>
    <w:tmpl w:val="CC0EB31C"/>
    <w:lvl w:ilvl="0" w:tplc="CEB231A4">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6" w15:restartNumberingAfterBreak="0">
    <w:nsid w:val="62941C84"/>
    <w:multiLevelType w:val="hybridMultilevel"/>
    <w:tmpl w:val="683E8CFA"/>
    <w:lvl w:ilvl="0" w:tplc="A37C46A6">
      <w:start w:val="1"/>
      <w:numFmt w:val="lowerLetter"/>
      <w:pStyle w:val="1"/>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47" w15:restartNumberingAfterBreak="0">
    <w:nsid w:val="62BA3947"/>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8" w15:restartNumberingAfterBreak="0">
    <w:nsid w:val="6D657920"/>
    <w:multiLevelType w:val="hybridMultilevel"/>
    <w:tmpl w:val="233E48E8"/>
    <w:lvl w:ilvl="0" w:tplc="2ECCD3DA">
      <w:start w:val="1"/>
      <w:numFmt w:val="lowerLetter"/>
      <w:pStyle w:val="20"/>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49" w15:restartNumberingAfterBreak="0">
    <w:nsid w:val="71AC18B8"/>
    <w:multiLevelType w:val="hybridMultilevel"/>
    <w:tmpl w:val="04E63F62"/>
    <w:lvl w:ilvl="0" w:tplc="A348833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0" w15:restartNumberingAfterBreak="0">
    <w:nsid w:val="74AA7BC2"/>
    <w:multiLevelType w:val="hybridMultilevel"/>
    <w:tmpl w:val="7CA8A0C4"/>
    <w:lvl w:ilvl="0" w:tplc="068EB41E">
      <w:start w:val="1"/>
      <w:numFmt w:val="decimal"/>
      <w:suff w:val="space"/>
      <w:lvlText w:val="%1."/>
      <w:lvlJc w:val="left"/>
      <w:pPr>
        <w:ind w:left="1774" w:hanging="705"/>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1" w15:restartNumberingAfterBreak="0">
    <w:nsid w:val="76933EFA"/>
    <w:multiLevelType w:val="hybridMultilevel"/>
    <w:tmpl w:val="7870F298"/>
    <w:lvl w:ilvl="0" w:tplc="75DAAA1E">
      <w:start w:val="1"/>
      <w:numFmt w:val="bullet"/>
      <w:pStyle w:val="a3"/>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15:restartNumberingAfterBreak="0">
    <w:nsid w:val="7A487A78"/>
    <w:multiLevelType w:val="hybridMultilevel"/>
    <w:tmpl w:val="BBF6575E"/>
    <w:lvl w:ilvl="0" w:tplc="A5A0591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3" w15:restartNumberingAfterBreak="0">
    <w:nsid w:val="7B1E096D"/>
    <w:multiLevelType w:val="hybridMultilevel"/>
    <w:tmpl w:val="2EBC426E"/>
    <w:lvl w:ilvl="0" w:tplc="3ED6EE22">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4" w15:restartNumberingAfterBreak="0">
    <w:nsid w:val="7C0C18FE"/>
    <w:multiLevelType w:val="hybridMultilevel"/>
    <w:tmpl w:val="12E2E8A2"/>
    <w:lvl w:ilvl="0" w:tplc="6FCEAF3C">
      <w:start w:val="1"/>
      <w:numFmt w:val="decimal"/>
      <w:suff w:val="space"/>
      <w:lvlText w:val="%1."/>
      <w:lvlJc w:val="left"/>
      <w:pPr>
        <w:ind w:left="1069" w:hanging="360"/>
      </w:pPr>
      <w:rPr>
        <w:rFonts w:hint="default"/>
        <w:strike w:val="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5" w15:restartNumberingAfterBreak="0">
    <w:nsid w:val="7CF3584E"/>
    <w:multiLevelType w:val="multilevel"/>
    <w:tmpl w:val="0972ACF8"/>
    <w:name w:val="WW8Num222"/>
    <w:lvl w:ilvl="0">
      <w:start w:val="1"/>
      <w:numFmt w:val="decimal"/>
      <w:suff w:val="space"/>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30"/>
  </w:num>
  <w:num w:numId="2">
    <w:abstractNumId w:val="25"/>
  </w:num>
  <w:num w:numId="3">
    <w:abstractNumId w:val="2"/>
  </w:num>
  <w:num w:numId="4">
    <w:abstractNumId w:val="51"/>
  </w:num>
  <w:num w:numId="5">
    <w:abstractNumId w:val="1"/>
  </w:num>
  <w:num w:numId="6">
    <w:abstractNumId w:val="46"/>
  </w:num>
  <w:num w:numId="7">
    <w:abstractNumId w:val="0"/>
  </w:num>
  <w:num w:numId="8">
    <w:abstractNumId w:val="48"/>
  </w:num>
  <w:num w:numId="9">
    <w:abstractNumId w:val="35"/>
  </w:num>
  <w:num w:numId="10">
    <w:abstractNumId w:val="10"/>
  </w:num>
  <w:num w:numId="11">
    <w:abstractNumId w:val="50"/>
  </w:num>
  <w:num w:numId="12">
    <w:abstractNumId w:val="11"/>
  </w:num>
  <w:num w:numId="13">
    <w:abstractNumId w:val="24"/>
  </w:num>
  <w:num w:numId="14">
    <w:abstractNumId w:val="14"/>
  </w:num>
  <w:num w:numId="15">
    <w:abstractNumId w:val="5"/>
  </w:num>
  <w:num w:numId="16">
    <w:abstractNumId w:val="33"/>
  </w:num>
  <w:num w:numId="17">
    <w:abstractNumId w:val="49"/>
  </w:num>
  <w:num w:numId="18">
    <w:abstractNumId w:val="19"/>
  </w:num>
  <w:num w:numId="19">
    <w:abstractNumId w:val="53"/>
  </w:num>
  <w:num w:numId="20">
    <w:abstractNumId w:val="38"/>
  </w:num>
  <w:num w:numId="21">
    <w:abstractNumId w:val="39"/>
  </w:num>
  <w:num w:numId="22">
    <w:abstractNumId w:val="36"/>
  </w:num>
  <w:num w:numId="23">
    <w:abstractNumId w:val="27"/>
  </w:num>
  <w:num w:numId="24">
    <w:abstractNumId w:val="12"/>
  </w:num>
  <w:num w:numId="25">
    <w:abstractNumId w:val="44"/>
  </w:num>
  <w:num w:numId="26">
    <w:abstractNumId w:val="22"/>
  </w:num>
  <w:num w:numId="27">
    <w:abstractNumId w:val="47"/>
  </w:num>
  <w:num w:numId="28">
    <w:abstractNumId w:val="21"/>
  </w:num>
  <w:num w:numId="29">
    <w:abstractNumId w:val="9"/>
  </w:num>
  <w:num w:numId="30">
    <w:abstractNumId w:val="6"/>
  </w:num>
  <w:num w:numId="31">
    <w:abstractNumId w:val="8"/>
  </w:num>
  <w:num w:numId="32">
    <w:abstractNumId w:val="4"/>
  </w:num>
  <w:num w:numId="33">
    <w:abstractNumId w:val="16"/>
  </w:num>
  <w:num w:numId="34">
    <w:abstractNumId w:val="37"/>
  </w:num>
  <w:num w:numId="35">
    <w:abstractNumId w:val="13"/>
  </w:num>
  <w:num w:numId="36">
    <w:abstractNumId w:val="54"/>
  </w:num>
  <w:num w:numId="37">
    <w:abstractNumId w:val="20"/>
  </w:num>
  <w:num w:numId="38">
    <w:abstractNumId w:val="43"/>
  </w:num>
  <w:num w:numId="39">
    <w:abstractNumId w:val="7"/>
  </w:num>
  <w:num w:numId="40">
    <w:abstractNumId w:val="41"/>
  </w:num>
  <w:num w:numId="41">
    <w:abstractNumId w:val="15"/>
  </w:num>
  <w:num w:numId="42">
    <w:abstractNumId w:val="3"/>
  </w:num>
  <w:num w:numId="43">
    <w:abstractNumId w:val="18"/>
  </w:num>
  <w:num w:numId="44">
    <w:abstractNumId w:val="23"/>
  </w:num>
  <w:num w:numId="45">
    <w:abstractNumId w:val="31"/>
  </w:num>
  <w:num w:numId="46">
    <w:abstractNumId w:val="17"/>
  </w:num>
  <w:num w:numId="47">
    <w:abstractNumId w:val="40"/>
  </w:num>
  <w:num w:numId="48">
    <w:abstractNumId w:val="52"/>
  </w:num>
  <w:num w:numId="49">
    <w:abstractNumId w:val="26"/>
  </w:num>
  <w:num w:numId="50">
    <w:abstractNumId w:val="32"/>
  </w:num>
  <w:num w:numId="51">
    <w:abstractNumId w:val="28"/>
  </w:num>
  <w:num w:numId="52">
    <w:abstractNumId w:val="29"/>
  </w:num>
  <w:num w:numId="53">
    <w:abstractNumId w:val="34"/>
  </w:num>
  <w:num w:numId="54">
    <w:abstractNumId w:val="45"/>
  </w:num>
  <w:num w:numId="55">
    <w:abstractNumId w:val="42"/>
  </w:num>
  <w:num w:numId="56">
    <w:abstractNumId w:val="55"/>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attachedTemplate r:id="rId1"/>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AF5"/>
    <w:rsid w:val="00000CC3"/>
    <w:rsid w:val="00000EB5"/>
    <w:rsid w:val="000030E6"/>
    <w:rsid w:val="00011D59"/>
    <w:rsid w:val="000133E4"/>
    <w:rsid w:val="00014585"/>
    <w:rsid w:val="000147C8"/>
    <w:rsid w:val="00014FBF"/>
    <w:rsid w:val="00015601"/>
    <w:rsid w:val="0001702C"/>
    <w:rsid w:val="0002048D"/>
    <w:rsid w:val="0002245F"/>
    <w:rsid w:val="00023402"/>
    <w:rsid w:val="00024865"/>
    <w:rsid w:val="00027942"/>
    <w:rsid w:val="00031C57"/>
    <w:rsid w:val="00031E3E"/>
    <w:rsid w:val="000337E4"/>
    <w:rsid w:val="000352C1"/>
    <w:rsid w:val="00035D4B"/>
    <w:rsid w:val="000367E0"/>
    <w:rsid w:val="000375CD"/>
    <w:rsid w:val="000437B6"/>
    <w:rsid w:val="00044147"/>
    <w:rsid w:val="000448AA"/>
    <w:rsid w:val="00045127"/>
    <w:rsid w:val="000462E3"/>
    <w:rsid w:val="0004786C"/>
    <w:rsid w:val="00047BFE"/>
    <w:rsid w:val="00052A30"/>
    <w:rsid w:val="00055D19"/>
    <w:rsid w:val="00060C36"/>
    <w:rsid w:val="00061C33"/>
    <w:rsid w:val="00062CCC"/>
    <w:rsid w:val="0006351F"/>
    <w:rsid w:val="00067FD1"/>
    <w:rsid w:val="00072D44"/>
    <w:rsid w:val="00072E61"/>
    <w:rsid w:val="00075D91"/>
    <w:rsid w:val="00075FEB"/>
    <w:rsid w:val="000815EF"/>
    <w:rsid w:val="00083FD8"/>
    <w:rsid w:val="00084506"/>
    <w:rsid w:val="0008675A"/>
    <w:rsid w:val="00087CFC"/>
    <w:rsid w:val="00091A96"/>
    <w:rsid w:val="0009701E"/>
    <w:rsid w:val="00097755"/>
    <w:rsid w:val="000A3929"/>
    <w:rsid w:val="000A3D76"/>
    <w:rsid w:val="000A7A78"/>
    <w:rsid w:val="000B0619"/>
    <w:rsid w:val="000B0D51"/>
    <w:rsid w:val="000B0EA4"/>
    <w:rsid w:val="000B2ACE"/>
    <w:rsid w:val="000B38B9"/>
    <w:rsid w:val="000B636D"/>
    <w:rsid w:val="000C4E4D"/>
    <w:rsid w:val="000D185A"/>
    <w:rsid w:val="000D2B46"/>
    <w:rsid w:val="000D565E"/>
    <w:rsid w:val="000E0060"/>
    <w:rsid w:val="000E1C00"/>
    <w:rsid w:val="000E7FA7"/>
    <w:rsid w:val="000F514C"/>
    <w:rsid w:val="000F6AD0"/>
    <w:rsid w:val="00101595"/>
    <w:rsid w:val="00103615"/>
    <w:rsid w:val="001054D1"/>
    <w:rsid w:val="001113DD"/>
    <w:rsid w:val="0011150E"/>
    <w:rsid w:val="00111D3E"/>
    <w:rsid w:val="001125FE"/>
    <w:rsid w:val="00112700"/>
    <w:rsid w:val="001142AC"/>
    <w:rsid w:val="001143E5"/>
    <w:rsid w:val="00114D91"/>
    <w:rsid w:val="001223B4"/>
    <w:rsid w:val="00123AF5"/>
    <w:rsid w:val="0013072F"/>
    <w:rsid w:val="00140A96"/>
    <w:rsid w:val="001419A0"/>
    <w:rsid w:val="001423B6"/>
    <w:rsid w:val="00143896"/>
    <w:rsid w:val="00154039"/>
    <w:rsid w:val="0015632E"/>
    <w:rsid w:val="00156DAA"/>
    <w:rsid w:val="001572DE"/>
    <w:rsid w:val="001572F1"/>
    <w:rsid w:val="00160A96"/>
    <w:rsid w:val="001611BB"/>
    <w:rsid w:val="001626D6"/>
    <w:rsid w:val="00164940"/>
    <w:rsid w:val="00166881"/>
    <w:rsid w:val="00166AA5"/>
    <w:rsid w:val="00167041"/>
    <w:rsid w:val="00167F1F"/>
    <w:rsid w:val="00171189"/>
    <w:rsid w:val="00176243"/>
    <w:rsid w:val="001773DC"/>
    <w:rsid w:val="00181460"/>
    <w:rsid w:val="001818CA"/>
    <w:rsid w:val="00182E08"/>
    <w:rsid w:val="001834D5"/>
    <w:rsid w:val="00184645"/>
    <w:rsid w:val="00186E71"/>
    <w:rsid w:val="001916A8"/>
    <w:rsid w:val="00191B0C"/>
    <w:rsid w:val="00192BF5"/>
    <w:rsid w:val="00192D76"/>
    <w:rsid w:val="0019461F"/>
    <w:rsid w:val="00196750"/>
    <w:rsid w:val="001967C8"/>
    <w:rsid w:val="001A05B7"/>
    <w:rsid w:val="001A0DA7"/>
    <w:rsid w:val="001A3EA1"/>
    <w:rsid w:val="001A6C0E"/>
    <w:rsid w:val="001A6DE4"/>
    <w:rsid w:val="001B2608"/>
    <w:rsid w:val="001B507E"/>
    <w:rsid w:val="001B6219"/>
    <w:rsid w:val="001C1FC3"/>
    <w:rsid w:val="001C30E2"/>
    <w:rsid w:val="001C7076"/>
    <w:rsid w:val="001C714E"/>
    <w:rsid w:val="001D04DB"/>
    <w:rsid w:val="001D0686"/>
    <w:rsid w:val="001D137D"/>
    <w:rsid w:val="001D42D4"/>
    <w:rsid w:val="001D438C"/>
    <w:rsid w:val="001E38C2"/>
    <w:rsid w:val="001E40FA"/>
    <w:rsid w:val="001E75FA"/>
    <w:rsid w:val="001F324E"/>
    <w:rsid w:val="001F522F"/>
    <w:rsid w:val="00212BD0"/>
    <w:rsid w:val="0021651B"/>
    <w:rsid w:val="002206EC"/>
    <w:rsid w:val="002242CA"/>
    <w:rsid w:val="002269CF"/>
    <w:rsid w:val="002322DB"/>
    <w:rsid w:val="00233BA4"/>
    <w:rsid w:val="002342F1"/>
    <w:rsid w:val="002350F0"/>
    <w:rsid w:val="00236073"/>
    <w:rsid w:val="00240750"/>
    <w:rsid w:val="0024381C"/>
    <w:rsid w:val="00244254"/>
    <w:rsid w:val="00245DE6"/>
    <w:rsid w:val="00247543"/>
    <w:rsid w:val="0025130D"/>
    <w:rsid w:val="002520B8"/>
    <w:rsid w:val="00256581"/>
    <w:rsid w:val="002565EB"/>
    <w:rsid w:val="00257EFD"/>
    <w:rsid w:val="0026063B"/>
    <w:rsid w:val="00260ACE"/>
    <w:rsid w:val="002622A3"/>
    <w:rsid w:val="00266735"/>
    <w:rsid w:val="00272451"/>
    <w:rsid w:val="002735D1"/>
    <w:rsid w:val="002739F4"/>
    <w:rsid w:val="00273EFF"/>
    <w:rsid w:val="00275688"/>
    <w:rsid w:val="00277EB1"/>
    <w:rsid w:val="00280C61"/>
    <w:rsid w:val="00286D22"/>
    <w:rsid w:val="0029021C"/>
    <w:rsid w:val="002921FA"/>
    <w:rsid w:val="00294254"/>
    <w:rsid w:val="00295DB3"/>
    <w:rsid w:val="002A48EB"/>
    <w:rsid w:val="002A4CD3"/>
    <w:rsid w:val="002A7145"/>
    <w:rsid w:val="002C024E"/>
    <w:rsid w:val="002C1AD6"/>
    <w:rsid w:val="002C4411"/>
    <w:rsid w:val="002C5240"/>
    <w:rsid w:val="002C5373"/>
    <w:rsid w:val="002C75BC"/>
    <w:rsid w:val="002C777E"/>
    <w:rsid w:val="002D183B"/>
    <w:rsid w:val="002D4A7F"/>
    <w:rsid w:val="002D4E82"/>
    <w:rsid w:val="002D7BF2"/>
    <w:rsid w:val="002E2143"/>
    <w:rsid w:val="002E2522"/>
    <w:rsid w:val="002E3E29"/>
    <w:rsid w:val="002E621C"/>
    <w:rsid w:val="002E6FB8"/>
    <w:rsid w:val="002E760A"/>
    <w:rsid w:val="002F1930"/>
    <w:rsid w:val="002F23E0"/>
    <w:rsid w:val="002F613C"/>
    <w:rsid w:val="002F7C1B"/>
    <w:rsid w:val="00301622"/>
    <w:rsid w:val="00301DE0"/>
    <w:rsid w:val="003028F1"/>
    <w:rsid w:val="00304757"/>
    <w:rsid w:val="00305C92"/>
    <w:rsid w:val="00306500"/>
    <w:rsid w:val="003102D1"/>
    <w:rsid w:val="00311E02"/>
    <w:rsid w:val="00315CDD"/>
    <w:rsid w:val="0031696D"/>
    <w:rsid w:val="00316B97"/>
    <w:rsid w:val="00316C9F"/>
    <w:rsid w:val="00317A53"/>
    <w:rsid w:val="00320456"/>
    <w:rsid w:val="00320EFC"/>
    <w:rsid w:val="0032183C"/>
    <w:rsid w:val="0032298B"/>
    <w:rsid w:val="00324C34"/>
    <w:rsid w:val="0032510B"/>
    <w:rsid w:val="0032587C"/>
    <w:rsid w:val="00336E34"/>
    <w:rsid w:val="003376E3"/>
    <w:rsid w:val="0034040B"/>
    <w:rsid w:val="00341104"/>
    <w:rsid w:val="00345CC1"/>
    <w:rsid w:val="003478D8"/>
    <w:rsid w:val="00350EFA"/>
    <w:rsid w:val="003515DC"/>
    <w:rsid w:val="00355FB5"/>
    <w:rsid w:val="00363155"/>
    <w:rsid w:val="00364253"/>
    <w:rsid w:val="003646C5"/>
    <w:rsid w:val="003653E5"/>
    <w:rsid w:val="0037139D"/>
    <w:rsid w:val="00372595"/>
    <w:rsid w:val="00372AB8"/>
    <w:rsid w:val="0037407D"/>
    <w:rsid w:val="00374C05"/>
    <w:rsid w:val="003756B6"/>
    <w:rsid w:val="00376491"/>
    <w:rsid w:val="0038157B"/>
    <w:rsid w:val="003836DA"/>
    <w:rsid w:val="0038459B"/>
    <w:rsid w:val="00387EF3"/>
    <w:rsid w:val="003908BB"/>
    <w:rsid w:val="0039158E"/>
    <w:rsid w:val="0039181C"/>
    <w:rsid w:val="00391F1E"/>
    <w:rsid w:val="00397F1C"/>
    <w:rsid w:val="003A3CC3"/>
    <w:rsid w:val="003A5A03"/>
    <w:rsid w:val="003A5E03"/>
    <w:rsid w:val="003A7304"/>
    <w:rsid w:val="003A7F20"/>
    <w:rsid w:val="003B3558"/>
    <w:rsid w:val="003B3A17"/>
    <w:rsid w:val="003B3B7B"/>
    <w:rsid w:val="003B5951"/>
    <w:rsid w:val="003B5B34"/>
    <w:rsid w:val="003B6B03"/>
    <w:rsid w:val="003C1EC9"/>
    <w:rsid w:val="003C20B6"/>
    <w:rsid w:val="003C2D39"/>
    <w:rsid w:val="003D266E"/>
    <w:rsid w:val="003D5772"/>
    <w:rsid w:val="003D6092"/>
    <w:rsid w:val="003D6BF5"/>
    <w:rsid w:val="003D7F59"/>
    <w:rsid w:val="003E01A0"/>
    <w:rsid w:val="003E3870"/>
    <w:rsid w:val="003E5CF7"/>
    <w:rsid w:val="003E75D3"/>
    <w:rsid w:val="003E76F6"/>
    <w:rsid w:val="003E7CBB"/>
    <w:rsid w:val="004041AF"/>
    <w:rsid w:val="00405D7C"/>
    <w:rsid w:val="0040608E"/>
    <w:rsid w:val="004103EB"/>
    <w:rsid w:val="004113B2"/>
    <w:rsid w:val="004137F4"/>
    <w:rsid w:val="00414D65"/>
    <w:rsid w:val="00423065"/>
    <w:rsid w:val="00427DC9"/>
    <w:rsid w:val="00430EDC"/>
    <w:rsid w:val="00431A88"/>
    <w:rsid w:val="00433538"/>
    <w:rsid w:val="00441EB6"/>
    <w:rsid w:val="0044536C"/>
    <w:rsid w:val="00446024"/>
    <w:rsid w:val="004460D7"/>
    <w:rsid w:val="004465E4"/>
    <w:rsid w:val="00447559"/>
    <w:rsid w:val="0045043F"/>
    <w:rsid w:val="00450DE5"/>
    <w:rsid w:val="00452A2C"/>
    <w:rsid w:val="00454091"/>
    <w:rsid w:val="00456F1C"/>
    <w:rsid w:val="00461292"/>
    <w:rsid w:val="00461C79"/>
    <w:rsid w:val="00462AD4"/>
    <w:rsid w:val="00462BD1"/>
    <w:rsid w:val="00462C29"/>
    <w:rsid w:val="00465591"/>
    <w:rsid w:val="00465A45"/>
    <w:rsid w:val="00465E7C"/>
    <w:rsid w:val="00467893"/>
    <w:rsid w:val="0047031B"/>
    <w:rsid w:val="0047079A"/>
    <w:rsid w:val="00475AF8"/>
    <w:rsid w:val="00476334"/>
    <w:rsid w:val="00481D94"/>
    <w:rsid w:val="00482A04"/>
    <w:rsid w:val="0048497B"/>
    <w:rsid w:val="004922A4"/>
    <w:rsid w:val="004940B3"/>
    <w:rsid w:val="00496978"/>
    <w:rsid w:val="00497A67"/>
    <w:rsid w:val="004A00CC"/>
    <w:rsid w:val="004A294E"/>
    <w:rsid w:val="004A70F1"/>
    <w:rsid w:val="004B24E2"/>
    <w:rsid w:val="004B3D13"/>
    <w:rsid w:val="004B44B3"/>
    <w:rsid w:val="004B7884"/>
    <w:rsid w:val="004C06F1"/>
    <w:rsid w:val="004C1741"/>
    <w:rsid w:val="004C3AA1"/>
    <w:rsid w:val="004C7416"/>
    <w:rsid w:val="004D1A3C"/>
    <w:rsid w:val="004D3A3A"/>
    <w:rsid w:val="004D4A24"/>
    <w:rsid w:val="004D6959"/>
    <w:rsid w:val="004D6D94"/>
    <w:rsid w:val="004E10B9"/>
    <w:rsid w:val="004E150E"/>
    <w:rsid w:val="004E1C00"/>
    <w:rsid w:val="004E286E"/>
    <w:rsid w:val="004E2B84"/>
    <w:rsid w:val="004E44EC"/>
    <w:rsid w:val="004E5F57"/>
    <w:rsid w:val="004F094D"/>
    <w:rsid w:val="004F5A61"/>
    <w:rsid w:val="005010E3"/>
    <w:rsid w:val="0050163D"/>
    <w:rsid w:val="00504D2B"/>
    <w:rsid w:val="00505449"/>
    <w:rsid w:val="0051178A"/>
    <w:rsid w:val="00515E21"/>
    <w:rsid w:val="00516E32"/>
    <w:rsid w:val="00522F2F"/>
    <w:rsid w:val="00523745"/>
    <w:rsid w:val="00524270"/>
    <w:rsid w:val="00525972"/>
    <w:rsid w:val="00527A07"/>
    <w:rsid w:val="0053205E"/>
    <w:rsid w:val="005348BC"/>
    <w:rsid w:val="0053528F"/>
    <w:rsid w:val="00535896"/>
    <w:rsid w:val="00535F03"/>
    <w:rsid w:val="0054222D"/>
    <w:rsid w:val="00542A71"/>
    <w:rsid w:val="005436BC"/>
    <w:rsid w:val="005452CD"/>
    <w:rsid w:val="00546405"/>
    <w:rsid w:val="005509B5"/>
    <w:rsid w:val="0055394E"/>
    <w:rsid w:val="005562B7"/>
    <w:rsid w:val="00556F3F"/>
    <w:rsid w:val="005572AA"/>
    <w:rsid w:val="00563466"/>
    <w:rsid w:val="00566383"/>
    <w:rsid w:val="00567062"/>
    <w:rsid w:val="0057067B"/>
    <w:rsid w:val="0057143B"/>
    <w:rsid w:val="00572008"/>
    <w:rsid w:val="00572FE9"/>
    <w:rsid w:val="00573E02"/>
    <w:rsid w:val="00574AEC"/>
    <w:rsid w:val="005765AC"/>
    <w:rsid w:val="00576BB3"/>
    <w:rsid w:val="005776CB"/>
    <w:rsid w:val="00577B8E"/>
    <w:rsid w:val="00583A49"/>
    <w:rsid w:val="00587740"/>
    <w:rsid w:val="005908D6"/>
    <w:rsid w:val="005935E8"/>
    <w:rsid w:val="00593F1A"/>
    <w:rsid w:val="00595AEB"/>
    <w:rsid w:val="005B1DC8"/>
    <w:rsid w:val="005B3E48"/>
    <w:rsid w:val="005B78A2"/>
    <w:rsid w:val="005C0B1E"/>
    <w:rsid w:val="005C3328"/>
    <w:rsid w:val="005C4169"/>
    <w:rsid w:val="005C478D"/>
    <w:rsid w:val="005C60B0"/>
    <w:rsid w:val="005C6D6B"/>
    <w:rsid w:val="005C7A82"/>
    <w:rsid w:val="005D067E"/>
    <w:rsid w:val="005D5FB9"/>
    <w:rsid w:val="005F4CFF"/>
    <w:rsid w:val="005F6C87"/>
    <w:rsid w:val="00601090"/>
    <w:rsid w:val="006014B3"/>
    <w:rsid w:val="00603DAC"/>
    <w:rsid w:val="00606CDF"/>
    <w:rsid w:val="00615CF4"/>
    <w:rsid w:val="00617ADE"/>
    <w:rsid w:val="00623D70"/>
    <w:rsid w:val="00635409"/>
    <w:rsid w:val="00641696"/>
    <w:rsid w:val="00642297"/>
    <w:rsid w:val="00644384"/>
    <w:rsid w:val="00646303"/>
    <w:rsid w:val="00646CA9"/>
    <w:rsid w:val="006474A5"/>
    <w:rsid w:val="0065218E"/>
    <w:rsid w:val="00652EDA"/>
    <w:rsid w:val="00657237"/>
    <w:rsid w:val="0065745E"/>
    <w:rsid w:val="00664DD9"/>
    <w:rsid w:val="00665D0D"/>
    <w:rsid w:val="006665E0"/>
    <w:rsid w:val="00666CB9"/>
    <w:rsid w:val="006714BE"/>
    <w:rsid w:val="006726D9"/>
    <w:rsid w:val="00675BA3"/>
    <w:rsid w:val="00675F66"/>
    <w:rsid w:val="00677387"/>
    <w:rsid w:val="00685574"/>
    <w:rsid w:val="00685F50"/>
    <w:rsid w:val="00687C7F"/>
    <w:rsid w:val="00694EF9"/>
    <w:rsid w:val="00695C2E"/>
    <w:rsid w:val="00696168"/>
    <w:rsid w:val="006A297C"/>
    <w:rsid w:val="006A3F93"/>
    <w:rsid w:val="006A7758"/>
    <w:rsid w:val="006B02A7"/>
    <w:rsid w:val="006B30DF"/>
    <w:rsid w:val="006B348C"/>
    <w:rsid w:val="006B486A"/>
    <w:rsid w:val="006B5715"/>
    <w:rsid w:val="006B5742"/>
    <w:rsid w:val="006B638B"/>
    <w:rsid w:val="006C00D2"/>
    <w:rsid w:val="006C169C"/>
    <w:rsid w:val="006C1938"/>
    <w:rsid w:val="006C31C3"/>
    <w:rsid w:val="006C76B2"/>
    <w:rsid w:val="006D068E"/>
    <w:rsid w:val="006D19D0"/>
    <w:rsid w:val="006D19F6"/>
    <w:rsid w:val="006D3EC1"/>
    <w:rsid w:val="006D43A3"/>
    <w:rsid w:val="006E414D"/>
    <w:rsid w:val="006E7DED"/>
    <w:rsid w:val="006F62C4"/>
    <w:rsid w:val="0070320A"/>
    <w:rsid w:val="00706B60"/>
    <w:rsid w:val="007103BD"/>
    <w:rsid w:val="00710C6C"/>
    <w:rsid w:val="00711768"/>
    <w:rsid w:val="00713203"/>
    <w:rsid w:val="00713B5E"/>
    <w:rsid w:val="00713C16"/>
    <w:rsid w:val="00714D8A"/>
    <w:rsid w:val="007160D9"/>
    <w:rsid w:val="007162E1"/>
    <w:rsid w:val="00716672"/>
    <w:rsid w:val="0072053A"/>
    <w:rsid w:val="007215BB"/>
    <w:rsid w:val="007266F5"/>
    <w:rsid w:val="00730E44"/>
    <w:rsid w:val="0073132D"/>
    <w:rsid w:val="00733726"/>
    <w:rsid w:val="00733C51"/>
    <w:rsid w:val="00741191"/>
    <w:rsid w:val="00741205"/>
    <w:rsid w:val="00741A71"/>
    <w:rsid w:val="00742388"/>
    <w:rsid w:val="007464FE"/>
    <w:rsid w:val="0074724A"/>
    <w:rsid w:val="00750A30"/>
    <w:rsid w:val="00753B59"/>
    <w:rsid w:val="00753B6F"/>
    <w:rsid w:val="00762E6A"/>
    <w:rsid w:val="00763044"/>
    <w:rsid w:val="007659D6"/>
    <w:rsid w:val="00772482"/>
    <w:rsid w:val="00776A21"/>
    <w:rsid w:val="007808C7"/>
    <w:rsid w:val="00781306"/>
    <w:rsid w:val="00781538"/>
    <w:rsid w:val="00781E4C"/>
    <w:rsid w:val="007832D5"/>
    <w:rsid w:val="00785587"/>
    <w:rsid w:val="007858F9"/>
    <w:rsid w:val="00785FD4"/>
    <w:rsid w:val="00786CED"/>
    <w:rsid w:val="00787746"/>
    <w:rsid w:val="00796E55"/>
    <w:rsid w:val="007A19D2"/>
    <w:rsid w:val="007A3739"/>
    <w:rsid w:val="007B0416"/>
    <w:rsid w:val="007B3D58"/>
    <w:rsid w:val="007B7AC0"/>
    <w:rsid w:val="007C13D2"/>
    <w:rsid w:val="007C21D4"/>
    <w:rsid w:val="007C32D4"/>
    <w:rsid w:val="007C3BE3"/>
    <w:rsid w:val="007C6A60"/>
    <w:rsid w:val="007C79FC"/>
    <w:rsid w:val="007D7AFE"/>
    <w:rsid w:val="007E2306"/>
    <w:rsid w:val="007E27AB"/>
    <w:rsid w:val="007E4EE0"/>
    <w:rsid w:val="007F05B1"/>
    <w:rsid w:val="007F0723"/>
    <w:rsid w:val="007F20ED"/>
    <w:rsid w:val="007F2E0E"/>
    <w:rsid w:val="007F6569"/>
    <w:rsid w:val="00802293"/>
    <w:rsid w:val="00804622"/>
    <w:rsid w:val="00805A43"/>
    <w:rsid w:val="00810C06"/>
    <w:rsid w:val="0081369A"/>
    <w:rsid w:val="00820FAA"/>
    <w:rsid w:val="00826330"/>
    <w:rsid w:val="00827EBC"/>
    <w:rsid w:val="00830904"/>
    <w:rsid w:val="00830C5D"/>
    <w:rsid w:val="00833713"/>
    <w:rsid w:val="00834580"/>
    <w:rsid w:val="00834F0A"/>
    <w:rsid w:val="00835FB1"/>
    <w:rsid w:val="00842E52"/>
    <w:rsid w:val="00843973"/>
    <w:rsid w:val="00844FF8"/>
    <w:rsid w:val="00851781"/>
    <w:rsid w:val="00855C86"/>
    <w:rsid w:val="008560A2"/>
    <w:rsid w:val="00856F8F"/>
    <w:rsid w:val="0085782B"/>
    <w:rsid w:val="00857E65"/>
    <w:rsid w:val="008611E9"/>
    <w:rsid w:val="00861656"/>
    <w:rsid w:val="00864936"/>
    <w:rsid w:val="00865708"/>
    <w:rsid w:val="008673F4"/>
    <w:rsid w:val="00870D8A"/>
    <w:rsid w:val="00876F32"/>
    <w:rsid w:val="008776C9"/>
    <w:rsid w:val="008807EB"/>
    <w:rsid w:val="00880B17"/>
    <w:rsid w:val="00883190"/>
    <w:rsid w:val="00894005"/>
    <w:rsid w:val="00894C60"/>
    <w:rsid w:val="00894F03"/>
    <w:rsid w:val="008A023C"/>
    <w:rsid w:val="008A14BF"/>
    <w:rsid w:val="008A187C"/>
    <w:rsid w:val="008A1CFA"/>
    <w:rsid w:val="008A247C"/>
    <w:rsid w:val="008A3027"/>
    <w:rsid w:val="008A3BAF"/>
    <w:rsid w:val="008A3C42"/>
    <w:rsid w:val="008A4926"/>
    <w:rsid w:val="008A57A1"/>
    <w:rsid w:val="008A593B"/>
    <w:rsid w:val="008A700C"/>
    <w:rsid w:val="008B11F6"/>
    <w:rsid w:val="008B13D4"/>
    <w:rsid w:val="008B225E"/>
    <w:rsid w:val="008B31C0"/>
    <w:rsid w:val="008B500F"/>
    <w:rsid w:val="008C0E2C"/>
    <w:rsid w:val="008C7045"/>
    <w:rsid w:val="008C71C8"/>
    <w:rsid w:val="008D2D5E"/>
    <w:rsid w:val="008D38C0"/>
    <w:rsid w:val="008D59CE"/>
    <w:rsid w:val="008E030B"/>
    <w:rsid w:val="008E08A4"/>
    <w:rsid w:val="008E1CF3"/>
    <w:rsid w:val="008E5212"/>
    <w:rsid w:val="008E5B28"/>
    <w:rsid w:val="008F13C7"/>
    <w:rsid w:val="008F27F6"/>
    <w:rsid w:val="008F46AE"/>
    <w:rsid w:val="008F587F"/>
    <w:rsid w:val="009016B0"/>
    <w:rsid w:val="00904DFF"/>
    <w:rsid w:val="009066A7"/>
    <w:rsid w:val="00910035"/>
    <w:rsid w:val="00911902"/>
    <w:rsid w:val="009124D1"/>
    <w:rsid w:val="00914B37"/>
    <w:rsid w:val="00915FEA"/>
    <w:rsid w:val="00917974"/>
    <w:rsid w:val="0092321C"/>
    <w:rsid w:val="00924984"/>
    <w:rsid w:val="00926323"/>
    <w:rsid w:val="009267FC"/>
    <w:rsid w:val="0093198D"/>
    <w:rsid w:val="009356E1"/>
    <w:rsid w:val="00935EAB"/>
    <w:rsid w:val="00937A74"/>
    <w:rsid w:val="009459D3"/>
    <w:rsid w:val="00945DCC"/>
    <w:rsid w:val="00946F3C"/>
    <w:rsid w:val="0095580B"/>
    <w:rsid w:val="009570BC"/>
    <w:rsid w:val="00960B7F"/>
    <w:rsid w:val="00962DAB"/>
    <w:rsid w:val="00973E36"/>
    <w:rsid w:val="009767CF"/>
    <w:rsid w:val="0098098D"/>
    <w:rsid w:val="00982BED"/>
    <w:rsid w:val="009909F0"/>
    <w:rsid w:val="00994747"/>
    <w:rsid w:val="00996BEB"/>
    <w:rsid w:val="00997796"/>
    <w:rsid w:val="009A0037"/>
    <w:rsid w:val="009A7CAF"/>
    <w:rsid w:val="009B32F9"/>
    <w:rsid w:val="009B6683"/>
    <w:rsid w:val="009B7F41"/>
    <w:rsid w:val="009C1C36"/>
    <w:rsid w:val="009C24A4"/>
    <w:rsid w:val="009C34C0"/>
    <w:rsid w:val="009C3823"/>
    <w:rsid w:val="009C3B91"/>
    <w:rsid w:val="009D07E8"/>
    <w:rsid w:val="009D4210"/>
    <w:rsid w:val="009D49C9"/>
    <w:rsid w:val="009E1EA9"/>
    <w:rsid w:val="009E2526"/>
    <w:rsid w:val="009E7A72"/>
    <w:rsid w:val="009F0A5E"/>
    <w:rsid w:val="009F1555"/>
    <w:rsid w:val="009F7E26"/>
    <w:rsid w:val="00A00789"/>
    <w:rsid w:val="00A047DC"/>
    <w:rsid w:val="00A05523"/>
    <w:rsid w:val="00A06B10"/>
    <w:rsid w:val="00A06EDF"/>
    <w:rsid w:val="00A07D39"/>
    <w:rsid w:val="00A110CF"/>
    <w:rsid w:val="00A14DA3"/>
    <w:rsid w:val="00A15647"/>
    <w:rsid w:val="00A158F2"/>
    <w:rsid w:val="00A170D5"/>
    <w:rsid w:val="00A17B74"/>
    <w:rsid w:val="00A25395"/>
    <w:rsid w:val="00A26169"/>
    <w:rsid w:val="00A26C90"/>
    <w:rsid w:val="00A3030E"/>
    <w:rsid w:val="00A34AA7"/>
    <w:rsid w:val="00A36EF0"/>
    <w:rsid w:val="00A375F1"/>
    <w:rsid w:val="00A41B22"/>
    <w:rsid w:val="00A448F9"/>
    <w:rsid w:val="00A465CE"/>
    <w:rsid w:val="00A51B6D"/>
    <w:rsid w:val="00A532C0"/>
    <w:rsid w:val="00A5618E"/>
    <w:rsid w:val="00A6016A"/>
    <w:rsid w:val="00A60723"/>
    <w:rsid w:val="00A61E0D"/>
    <w:rsid w:val="00A634C0"/>
    <w:rsid w:val="00A64079"/>
    <w:rsid w:val="00A64A97"/>
    <w:rsid w:val="00A6668C"/>
    <w:rsid w:val="00A700BC"/>
    <w:rsid w:val="00A701F6"/>
    <w:rsid w:val="00A741CE"/>
    <w:rsid w:val="00A77226"/>
    <w:rsid w:val="00A77C05"/>
    <w:rsid w:val="00A80521"/>
    <w:rsid w:val="00A80E9A"/>
    <w:rsid w:val="00A82054"/>
    <w:rsid w:val="00A84124"/>
    <w:rsid w:val="00A84B22"/>
    <w:rsid w:val="00A85B16"/>
    <w:rsid w:val="00A91122"/>
    <w:rsid w:val="00A93D5D"/>
    <w:rsid w:val="00A96026"/>
    <w:rsid w:val="00A96812"/>
    <w:rsid w:val="00A97442"/>
    <w:rsid w:val="00AA0812"/>
    <w:rsid w:val="00AA2576"/>
    <w:rsid w:val="00AA2CA1"/>
    <w:rsid w:val="00AA3B26"/>
    <w:rsid w:val="00AA4741"/>
    <w:rsid w:val="00AB6A11"/>
    <w:rsid w:val="00AC569F"/>
    <w:rsid w:val="00AD0F35"/>
    <w:rsid w:val="00AD2D2B"/>
    <w:rsid w:val="00AD6AD8"/>
    <w:rsid w:val="00AD6E49"/>
    <w:rsid w:val="00AE00A4"/>
    <w:rsid w:val="00AE2249"/>
    <w:rsid w:val="00AE3BA7"/>
    <w:rsid w:val="00AE4C66"/>
    <w:rsid w:val="00AE5FAF"/>
    <w:rsid w:val="00AE7097"/>
    <w:rsid w:val="00AF1167"/>
    <w:rsid w:val="00AF2458"/>
    <w:rsid w:val="00AF2C07"/>
    <w:rsid w:val="00AF3151"/>
    <w:rsid w:val="00AF3C8A"/>
    <w:rsid w:val="00AF4C2C"/>
    <w:rsid w:val="00AF55B4"/>
    <w:rsid w:val="00AF7689"/>
    <w:rsid w:val="00B0197C"/>
    <w:rsid w:val="00B01AE7"/>
    <w:rsid w:val="00B02E80"/>
    <w:rsid w:val="00B04672"/>
    <w:rsid w:val="00B07337"/>
    <w:rsid w:val="00B076A8"/>
    <w:rsid w:val="00B077AE"/>
    <w:rsid w:val="00B1021B"/>
    <w:rsid w:val="00B11000"/>
    <w:rsid w:val="00B12E68"/>
    <w:rsid w:val="00B16A5D"/>
    <w:rsid w:val="00B24E62"/>
    <w:rsid w:val="00B25DF3"/>
    <w:rsid w:val="00B314FD"/>
    <w:rsid w:val="00B34E80"/>
    <w:rsid w:val="00B36DF9"/>
    <w:rsid w:val="00B40A75"/>
    <w:rsid w:val="00B432CC"/>
    <w:rsid w:val="00B44349"/>
    <w:rsid w:val="00B47731"/>
    <w:rsid w:val="00B52BE1"/>
    <w:rsid w:val="00B545E1"/>
    <w:rsid w:val="00B55AA0"/>
    <w:rsid w:val="00B5692A"/>
    <w:rsid w:val="00B619E7"/>
    <w:rsid w:val="00B66501"/>
    <w:rsid w:val="00B70E29"/>
    <w:rsid w:val="00B7218C"/>
    <w:rsid w:val="00B72CEF"/>
    <w:rsid w:val="00B73C19"/>
    <w:rsid w:val="00B73CFC"/>
    <w:rsid w:val="00B743CB"/>
    <w:rsid w:val="00B74967"/>
    <w:rsid w:val="00B74EBC"/>
    <w:rsid w:val="00B75581"/>
    <w:rsid w:val="00B769A4"/>
    <w:rsid w:val="00B80B65"/>
    <w:rsid w:val="00B815B1"/>
    <w:rsid w:val="00B82504"/>
    <w:rsid w:val="00B8376E"/>
    <w:rsid w:val="00B8630C"/>
    <w:rsid w:val="00B90C40"/>
    <w:rsid w:val="00B930F3"/>
    <w:rsid w:val="00B93B9C"/>
    <w:rsid w:val="00B979F0"/>
    <w:rsid w:val="00BA1CB8"/>
    <w:rsid w:val="00BA27CA"/>
    <w:rsid w:val="00BA37B6"/>
    <w:rsid w:val="00BA46C3"/>
    <w:rsid w:val="00BA597D"/>
    <w:rsid w:val="00BA6507"/>
    <w:rsid w:val="00BA6FEA"/>
    <w:rsid w:val="00BB21D7"/>
    <w:rsid w:val="00BB258B"/>
    <w:rsid w:val="00BB64CE"/>
    <w:rsid w:val="00BC42CF"/>
    <w:rsid w:val="00BC48EA"/>
    <w:rsid w:val="00BC4E5A"/>
    <w:rsid w:val="00BC5CFE"/>
    <w:rsid w:val="00BC7E2A"/>
    <w:rsid w:val="00BD4574"/>
    <w:rsid w:val="00BD6133"/>
    <w:rsid w:val="00BD7631"/>
    <w:rsid w:val="00BE2CA9"/>
    <w:rsid w:val="00BE35CB"/>
    <w:rsid w:val="00BE570C"/>
    <w:rsid w:val="00BE6EC6"/>
    <w:rsid w:val="00BE7B73"/>
    <w:rsid w:val="00BF07E7"/>
    <w:rsid w:val="00BF1699"/>
    <w:rsid w:val="00BF1F02"/>
    <w:rsid w:val="00BF29CC"/>
    <w:rsid w:val="00BF376A"/>
    <w:rsid w:val="00C0138F"/>
    <w:rsid w:val="00C03959"/>
    <w:rsid w:val="00C040DB"/>
    <w:rsid w:val="00C05468"/>
    <w:rsid w:val="00C0742F"/>
    <w:rsid w:val="00C103B6"/>
    <w:rsid w:val="00C12F8E"/>
    <w:rsid w:val="00C158B1"/>
    <w:rsid w:val="00C17C85"/>
    <w:rsid w:val="00C200BF"/>
    <w:rsid w:val="00C21152"/>
    <w:rsid w:val="00C21243"/>
    <w:rsid w:val="00C23A32"/>
    <w:rsid w:val="00C23D67"/>
    <w:rsid w:val="00C23DC9"/>
    <w:rsid w:val="00C25DDA"/>
    <w:rsid w:val="00C26310"/>
    <w:rsid w:val="00C33F4A"/>
    <w:rsid w:val="00C34EF2"/>
    <w:rsid w:val="00C36214"/>
    <w:rsid w:val="00C368EB"/>
    <w:rsid w:val="00C37747"/>
    <w:rsid w:val="00C42954"/>
    <w:rsid w:val="00C444B5"/>
    <w:rsid w:val="00C44F35"/>
    <w:rsid w:val="00C46CA5"/>
    <w:rsid w:val="00C476C9"/>
    <w:rsid w:val="00C50BBE"/>
    <w:rsid w:val="00C51339"/>
    <w:rsid w:val="00C53889"/>
    <w:rsid w:val="00C53F7C"/>
    <w:rsid w:val="00C56E9B"/>
    <w:rsid w:val="00C62801"/>
    <w:rsid w:val="00C62C2A"/>
    <w:rsid w:val="00C6324E"/>
    <w:rsid w:val="00C63805"/>
    <w:rsid w:val="00C672E0"/>
    <w:rsid w:val="00C70A0E"/>
    <w:rsid w:val="00C71B5D"/>
    <w:rsid w:val="00C72128"/>
    <w:rsid w:val="00C76088"/>
    <w:rsid w:val="00C76270"/>
    <w:rsid w:val="00C77482"/>
    <w:rsid w:val="00C85DB6"/>
    <w:rsid w:val="00C905E0"/>
    <w:rsid w:val="00C93F1C"/>
    <w:rsid w:val="00C97FB3"/>
    <w:rsid w:val="00CB20CE"/>
    <w:rsid w:val="00CB3582"/>
    <w:rsid w:val="00CB4A7E"/>
    <w:rsid w:val="00CB4C88"/>
    <w:rsid w:val="00CB7132"/>
    <w:rsid w:val="00CB7F4A"/>
    <w:rsid w:val="00CC07E9"/>
    <w:rsid w:val="00CC19FB"/>
    <w:rsid w:val="00CC22B9"/>
    <w:rsid w:val="00CC3FB5"/>
    <w:rsid w:val="00CC67AD"/>
    <w:rsid w:val="00CD1F15"/>
    <w:rsid w:val="00CD35AB"/>
    <w:rsid w:val="00CD6C1E"/>
    <w:rsid w:val="00CD709E"/>
    <w:rsid w:val="00CE4386"/>
    <w:rsid w:val="00CE5268"/>
    <w:rsid w:val="00CE6AD4"/>
    <w:rsid w:val="00CF1606"/>
    <w:rsid w:val="00CF2303"/>
    <w:rsid w:val="00CF3655"/>
    <w:rsid w:val="00CF3747"/>
    <w:rsid w:val="00CF4BD0"/>
    <w:rsid w:val="00CF68D9"/>
    <w:rsid w:val="00D02CFA"/>
    <w:rsid w:val="00D02FFD"/>
    <w:rsid w:val="00D03C46"/>
    <w:rsid w:val="00D04AEA"/>
    <w:rsid w:val="00D07708"/>
    <w:rsid w:val="00D10856"/>
    <w:rsid w:val="00D11098"/>
    <w:rsid w:val="00D112F9"/>
    <w:rsid w:val="00D113FA"/>
    <w:rsid w:val="00D116A7"/>
    <w:rsid w:val="00D12A23"/>
    <w:rsid w:val="00D145BF"/>
    <w:rsid w:val="00D14760"/>
    <w:rsid w:val="00D16B90"/>
    <w:rsid w:val="00D22BF6"/>
    <w:rsid w:val="00D25C18"/>
    <w:rsid w:val="00D27A8D"/>
    <w:rsid w:val="00D31BE5"/>
    <w:rsid w:val="00D3253B"/>
    <w:rsid w:val="00D328DE"/>
    <w:rsid w:val="00D32D80"/>
    <w:rsid w:val="00D35295"/>
    <w:rsid w:val="00D4099E"/>
    <w:rsid w:val="00D40ADC"/>
    <w:rsid w:val="00D42474"/>
    <w:rsid w:val="00D44E70"/>
    <w:rsid w:val="00D4592C"/>
    <w:rsid w:val="00D46C68"/>
    <w:rsid w:val="00D506E8"/>
    <w:rsid w:val="00D51EA8"/>
    <w:rsid w:val="00D552CC"/>
    <w:rsid w:val="00D6040A"/>
    <w:rsid w:val="00D61FAE"/>
    <w:rsid w:val="00D6326D"/>
    <w:rsid w:val="00D637D9"/>
    <w:rsid w:val="00D63D59"/>
    <w:rsid w:val="00D67CE9"/>
    <w:rsid w:val="00D67EB5"/>
    <w:rsid w:val="00D753AF"/>
    <w:rsid w:val="00D76135"/>
    <w:rsid w:val="00D770A0"/>
    <w:rsid w:val="00D82CEE"/>
    <w:rsid w:val="00D87F47"/>
    <w:rsid w:val="00D922F0"/>
    <w:rsid w:val="00D96B61"/>
    <w:rsid w:val="00DA160E"/>
    <w:rsid w:val="00DA385D"/>
    <w:rsid w:val="00DB29BC"/>
    <w:rsid w:val="00DB38FE"/>
    <w:rsid w:val="00DB4553"/>
    <w:rsid w:val="00DC1602"/>
    <w:rsid w:val="00DC208F"/>
    <w:rsid w:val="00DC30E5"/>
    <w:rsid w:val="00DC5223"/>
    <w:rsid w:val="00DD3548"/>
    <w:rsid w:val="00DE0C88"/>
    <w:rsid w:val="00DE2A0F"/>
    <w:rsid w:val="00DE6DDB"/>
    <w:rsid w:val="00DE70D3"/>
    <w:rsid w:val="00DE7C8B"/>
    <w:rsid w:val="00DF06A5"/>
    <w:rsid w:val="00DF1DEA"/>
    <w:rsid w:val="00DF5B5C"/>
    <w:rsid w:val="00DF6DC7"/>
    <w:rsid w:val="00DF7CF5"/>
    <w:rsid w:val="00E00BD7"/>
    <w:rsid w:val="00E027D7"/>
    <w:rsid w:val="00E02D60"/>
    <w:rsid w:val="00E0316C"/>
    <w:rsid w:val="00E03EE0"/>
    <w:rsid w:val="00E041B1"/>
    <w:rsid w:val="00E06249"/>
    <w:rsid w:val="00E06918"/>
    <w:rsid w:val="00E102C9"/>
    <w:rsid w:val="00E15C39"/>
    <w:rsid w:val="00E21A46"/>
    <w:rsid w:val="00E23590"/>
    <w:rsid w:val="00E274FE"/>
    <w:rsid w:val="00E30888"/>
    <w:rsid w:val="00E32D22"/>
    <w:rsid w:val="00E33E38"/>
    <w:rsid w:val="00E3505E"/>
    <w:rsid w:val="00E36C15"/>
    <w:rsid w:val="00E37876"/>
    <w:rsid w:val="00E43A51"/>
    <w:rsid w:val="00E44FF5"/>
    <w:rsid w:val="00E47369"/>
    <w:rsid w:val="00E52CF8"/>
    <w:rsid w:val="00E54ECD"/>
    <w:rsid w:val="00E55EF6"/>
    <w:rsid w:val="00E564CB"/>
    <w:rsid w:val="00E56FA0"/>
    <w:rsid w:val="00E57F10"/>
    <w:rsid w:val="00E61EBA"/>
    <w:rsid w:val="00E63238"/>
    <w:rsid w:val="00E633F2"/>
    <w:rsid w:val="00E648B8"/>
    <w:rsid w:val="00E74A5E"/>
    <w:rsid w:val="00E75CAD"/>
    <w:rsid w:val="00E75F86"/>
    <w:rsid w:val="00E77359"/>
    <w:rsid w:val="00E81850"/>
    <w:rsid w:val="00E8488F"/>
    <w:rsid w:val="00E86815"/>
    <w:rsid w:val="00E86C03"/>
    <w:rsid w:val="00E90B2B"/>
    <w:rsid w:val="00E90F9E"/>
    <w:rsid w:val="00E94248"/>
    <w:rsid w:val="00E954A4"/>
    <w:rsid w:val="00EA1FD1"/>
    <w:rsid w:val="00EA326B"/>
    <w:rsid w:val="00EA47E0"/>
    <w:rsid w:val="00EA5316"/>
    <w:rsid w:val="00EA58F3"/>
    <w:rsid w:val="00EA6A50"/>
    <w:rsid w:val="00EB4DE1"/>
    <w:rsid w:val="00EB509B"/>
    <w:rsid w:val="00EB572C"/>
    <w:rsid w:val="00EB6464"/>
    <w:rsid w:val="00EC2725"/>
    <w:rsid w:val="00EC590F"/>
    <w:rsid w:val="00EC7895"/>
    <w:rsid w:val="00EC7951"/>
    <w:rsid w:val="00ED0A04"/>
    <w:rsid w:val="00ED5F68"/>
    <w:rsid w:val="00ED6340"/>
    <w:rsid w:val="00EE009E"/>
    <w:rsid w:val="00EE3EF8"/>
    <w:rsid w:val="00EF0130"/>
    <w:rsid w:val="00EF126D"/>
    <w:rsid w:val="00EF1AB1"/>
    <w:rsid w:val="00EF2061"/>
    <w:rsid w:val="00EF22FA"/>
    <w:rsid w:val="00EF25DE"/>
    <w:rsid w:val="00EF36BC"/>
    <w:rsid w:val="00EF38B2"/>
    <w:rsid w:val="00EF3FFE"/>
    <w:rsid w:val="00EF4C73"/>
    <w:rsid w:val="00EF77D3"/>
    <w:rsid w:val="00F0050E"/>
    <w:rsid w:val="00F041AF"/>
    <w:rsid w:val="00F0425E"/>
    <w:rsid w:val="00F04D85"/>
    <w:rsid w:val="00F106D9"/>
    <w:rsid w:val="00F10C81"/>
    <w:rsid w:val="00F1250A"/>
    <w:rsid w:val="00F14BD6"/>
    <w:rsid w:val="00F154E1"/>
    <w:rsid w:val="00F20312"/>
    <w:rsid w:val="00F23794"/>
    <w:rsid w:val="00F27BBB"/>
    <w:rsid w:val="00F40B03"/>
    <w:rsid w:val="00F417B2"/>
    <w:rsid w:val="00F4248C"/>
    <w:rsid w:val="00F42AA0"/>
    <w:rsid w:val="00F43725"/>
    <w:rsid w:val="00F501D4"/>
    <w:rsid w:val="00F504AB"/>
    <w:rsid w:val="00F541CF"/>
    <w:rsid w:val="00F54518"/>
    <w:rsid w:val="00F55FCA"/>
    <w:rsid w:val="00F642A6"/>
    <w:rsid w:val="00F7004A"/>
    <w:rsid w:val="00F70BF8"/>
    <w:rsid w:val="00F714C9"/>
    <w:rsid w:val="00F7370B"/>
    <w:rsid w:val="00F83281"/>
    <w:rsid w:val="00F87A9F"/>
    <w:rsid w:val="00F90D0A"/>
    <w:rsid w:val="00F94F68"/>
    <w:rsid w:val="00F977B1"/>
    <w:rsid w:val="00FA2257"/>
    <w:rsid w:val="00FA3A19"/>
    <w:rsid w:val="00FA4D32"/>
    <w:rsid w:val="00FA63FC"/>
    <w:rsid w:val="00FA6942"/>
    <w:rsid w:val="00FA7880"/>
    <w:rsid w:val="00FB073B"/>
    <w:rsid w:val="00FB1A75"/>
    <w:rsid w:val="00FB3E0D"/>
    <w:rsid w:val="00FC01AC"/>
    <w:rsid w:val="00FC6C64"/>
    <w:rsid w:val="00FC7083"/>
    <w:rsid w:val="00FD0483"/>
    <w:rsid w:val="00FD1463"/>
    <w:rsid w:val="00FD1F23"/>
    <w:rsid w:val="00FD43D6"/>
    <w:rsid w:val="00FE07DB"/>
    <w:rsid w:val="00FE169B"/>
    <w:rsid w:val="00FE2D85"/>
    <w:rsid w:val="00FE644E"/>
    <w:rsid w:val="00FE66F0"/>
    <w:rsid w:val="00FF0616"/>
    <w:rsid w:val="00FF1F74"/>
    <w:rsid w:val="00FF22FE"/>
    <w:rsid w:val="00FF6B8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0251C3"/>
  <w15:docId w15:val="{DE812483-621A-4886-8EA6-2F1EAFF56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4">
    <w:name w:val="Normal"/>
    <w:qFormat/>
    <w:rsid w:val="00CE6AD4"/>
  </w:style>
  <w:style w:type="paragraph" w:styleId="10">
    <w:name w:val="heading 1"/>
    <w:basedOn w:val="a4"/>
    <w:next w:val="a4"/>
    <w:link w:val="11"/>
    <w:uiPriority w:val="9"/>
    <w:qFormat/>
    <w:rsid w:val="002E3E2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1">
    <w:name w:val="heading 2"/>
    <w:basedOn w:val="a4"/>
    <w:next w:val="a4"/>
    <w:link w:val="22"/>
    <w:uiPriority w:val="9"/>
    <w:unhideWhenUsed/>
    <w:qFormat/>
    <w:rsid w:val="008673F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4"/>
    <w:next w:val="a4"/>
    <w:link w:val="30"/>
    <w:uiPriority w:val="9"/>
    <w:unhideWhenUsed/>
    <w:qFormat/>
    <w:rsid w:val="00685574"/>
    <w:pPr>
      <w:keepNext/>
      <w:keepLines/>
      <w:spacing w:before="40" w:after="0" w:line="240" w:lineRule="auto"/>
      <w:ind w:left="709"/>
      <w:outlineLvl w:val="2"/>
    </w:pPr>
    <w:rPr>
      <w:rFonts w:ascii="Times New Roman" w:eastAsiaTheme="majorEastAsia" w:hAnsi="Times New Roman" w:cstheme="majorBidi"/>
      <w:b/>
      <w:sz w:val="28"/>
      <w:szCs w:val="24"/>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numbering" w:customStyle="1" w:styleId="a2">
    <w:name w:val="попова маркированный список"/>
    <w:basedOn w:val="a7"/>
    <w:uiPriority w:val="99"/>
    <w:rsid w:val="004F5A61"/>
    <w:pPr>
      <w:numPr>
        <w:numId w:val="1"/>
      </w:numPr>
    </w:pPr>
  </w:style>
  <w:style w:type="paragraph" w:styleId="a8">
    <w:name w:val="List Paragraph"/>
    <w:aliases w:val="Иван_маркированный список"/>
    <w:basedOn w:val="a4"/>
    <w:link w:val="a9"/>
    <w:uiPriority w:val="34"/>
    <w:qFormat/>
    <w:rsid w:val="00915FEA"/>
    <w:pPr>
      <w:ind w:left="720"/>
      <w:contextualSpacing/>
    </w:pPr>
  </w:style>
  <w:style w:type="paragraph" w:customStyle="1" w:styleId="aa">
    <w:name w:val="Вовиков Абзац"/>
    <w:basedOn w:val="a4"/>
    <w:qFormat/>
    <w:rsid w:val="00306500"/>
    <w:pPr>
      <w:spacing w:after="0" w:line="240" w:lineRule="auto"/>
      <w:ind w:firstLine="709"/>
      <w:jc w:val="both"/>
    </w:pPr>
    <w:rPr>
      <w:rFonts w:ascii="Times New Roman" w:hAnsi="Times New Roman"/>
      <w:color w:val="000000" w:themeColor="text1"/>
      <w:sz w:val="28"/>
      <w:lang w:eastAsia="ru-RU"/>
    </w:rPr>
  </w:style>
  <w:style w:type="paragraph" w:customStyle="1" w:styleId="12">
    <w:name w:val="Вовиков Заголовок1"/>
    <w:basedOn w:val="10"/>
    <w:next w:val="aa"/>
    <w:qFormat/>
    <w:rsid w:val="002E3E29"/>
    <w:pPr>
      <w:spacing w:before="80" w:after="80" w:line="240" w:lineRule="auto"/>
      <w:ind w:firstLine="709"/>
    </w:pPr>
    <w:rPr>
      <w:rFonts w:ascii="Times New Roman" w:hAnsi="Times New Roman"/>
      <w:color w:val="000000" w:themeColor="text1"/>
      <w:lang w:eastAsia="ru-RU"/>
    </w:rPr>
  </w:style>
  <w:style w:type="paragraph" w:customStyle="1" w:styleId="23">
    <w:name w:val="Вовиков Заголовок2"/>
    <w:basedOn w:val="21"/>
    <w:next w:val="aa"/>
    <w:qFormat/>
    <w:rsid w:val="008673F4"/>
    <w:pPr>
      <w:spacing w:before="60" w:after="60" w:line="240" w:lineRule="auto"/>
      <w:ind w:firstLine="709"/>
      <w:jc w:val="both"/>
    </w:pPr>
    <w:rPr>
      <w:rFonts w:ascii="Times New Roman" w:hAnsi="Times New Roman"/>
      <w:color w:val="000000" w:themeColor="text1"/>
      <w:sz w:val="28"/>
      <w:lang w:eastAsia="ru-RU"/>
    </w:rPr>
  </w:style>
  <w:style w:type="character" w:customStyle="1" w:styleId="11">
    <w:name w:val="Заголовок 1 Знак"/>
    <w:basedOn w:val="a5"/>
    <w:link w:val="10"/>
    <w:uiPriority w:val="9"/>
    <w:rsid w:val="002E3E29"/>
    <w:rPr>
      <w:rFonts w:asciiTheme="majorHAnsi" w:eastAsiaTheme="majorEastAsia" w:hAnsiTheme="majorHAnsi" w:cstheme="majorBidi"/>
      <w:b/>
      <w:bCs/>
      <w:color w:val="365F91" w:themeColor="accent1" w:themeShade="BF"/>
      <w:sz w:val="28"/>
      <w:szCs w:val="28"/>
    </w:rPr>
  </w:style>
  <w:style w:type="character" w:styleId="ab">
    <w:name w:val="Subtle Reference"/>
    <w:basedOn w:val="a5"/>
    <w:uiPriority w:val="31"/>
    <w:qFormat/>
    <w:rsid w:val="008673F4"/>
    <w:rPr>
      <w:smallCaps/>
      <w:color w:val="C0504D" w:themeColor="accent2"/>
      <w:u w:val="single"/>
    </w:rPr>
  </w:style>
  <w:style w:type="character" w:customStyle="1" w:styleId="22">
    <w:name w:val="Заголовок 2 Знак"/>
    <w:basedOn w:val="a5"/>
    <w:link w:val="21"/>
    <w:uiPriority w:val="9"/>
    <w:semiHidden/>
    <w:rsid w:val="008673F4"/>
    <w:rPr>
      <w:rFonts w:asciiTheme="majorHAnsi" w:eastAsiaTheme="majorEastAsia" w:hAnsiTheme="majorHAnsi" w:cstheme="majorBidi"/>
      <w:b/>
      <w:bCs/>
      <w:color w:val="4F81BD" w:themeColor="accent1"/>
      <w:sz w:val="26"/>
      <w:szCs w:val="26"/>
    </w:rPr>
  </w:style>
  <w:style w:type="paragraph" w:styleId="ac">
    <w:name w:val="TOC Heading"/>
    <w:basedOn w:val="10"/>
    <w:next w:val="a4"/>
    <w:uiPriority w:val="39"/>
    <w:unhideWhenUsed/>
    <w:qFormat/>
    <w:rsid w:val="001B507E"/>
    <w:pPr>
      <w:outlineLvl w:val="9"/>
    </w:pPr>
    <w:rPr>
      <w:lang w:eastAsia="ru-RU"/>
    </w:rPr>
  </w:style>
  <w:style w:type="paragraph" w:styleId="13">
    <w:name w:val="toc 1"/>
    <w:basedOn w:val="a4"/>
    <w:next w:val="a4"/>
    <w:autoRedefine/>
    <w:uiPriority w:val="39"/>
    <w:unhideWhenUsed/>
    <w:rsid w:val="001B507E"/>
    <w:pPr>
      <w:spacing w:after="100"/>
    </w:pPr>
  </w:style>
  <w:style w:type="paragraph" w:styleId="24">
    <w:name w:val="toc 2"/>
    <w:basedOn w:val="a4"/>
    <w:next w:val="a4"/>
    <w:autoRedefine/>
    <w:uiPriority w:val="39"/>
    <w:unhideWhenUsed/>
    <w:rsid w:val="001B507E"/>
    <w:pPr>
      <w:spacing w:after="100"/>
      <w:ind w:left="220"/>
    </w:pPr>
  </w:style>
  <w:style w:type="character" w:styleId="ad">
    <w:name w:val="Hyperlink"/>
    <w:basedOn w:val="a5"/>
    <w:uiPriority w:val="99"/>
    <w:unhideWhenUsed/>
    <w:rsid w:val="001B507E"/>
    <w:rPr>
      <w:color w:val="0000FF" w:themeColor="hyperlink"/>
      <w:u w:val="single"/>
    </w:rPr>
  </w:style>
  <w:style w:type="paragraph" w:styleId="ae">
    <w:name w:val="Balloon Text"/>
    <w:basedOn w:val="a4"/>
    <w:link w:val="af"/>
    <w:uiPriority w:val="99"/>
    <w:semiHidden/>
    <w:unhideWhenUsed/>
    <w:rsid w:val="001B507E"/>
    <w:pPr>
      <w:spacing w:after="0" w:line="240" w:lineRule="auto"/>
    </w:pPr>
    <w:rPr>
      <w:rFonts w:ascii="Tahoma" w:hAnsi="Tahoma" w:cs="Tahoma"/>
      <w:sz w:val="16"/>
      <w:szCs w:val="16"/>
    </w:rPr>
  </w:style>
  <w:style w:type="character" w:customStyle="1" w:styleId="af">
    <w:name w:val="Текст выноски Знак"/>
    <w:basedOn w:val="a5"/>
    <w:link w:val="ae"/>
    <w:uiPriority w:val="99"/>
    <w:semiHidden/>
    <w:rsid w:val="001B507E"/>
    <w:rPr>
      <w:rFonts w:ascii="Tahoma" w:hAnsi="Tahoma" w:cs="Tahoma"/>
      <w:sz w:val="16"/>
      <w:szCs w:val="16"/>
    </w:rPr>
  </w:style>
  <w:style w:type="paragraph" w:customStyle="1" w:styleId="31">
    <w:name w:val="Вовиков Заголовок 3"/>
    <w:basedOn w:val="aa"/>
    <w:qFormat/>
    <w:rsid w:val="00C21152"/>
    <w:pPr>
      <w:keepNext/>
      <w:spacing w:before="60" w:after="60"/>
      <w:jc w:val="left"/>
      <w:outlineLvl w:val="2"/>
    </w:pPr>
    <w:rPr>
      <w:rFonts w:cs="Times New Roman"/>
      <w:b/>
    </w:rPr>
  </w:style>
  <w:style w:type="table" w:customStyle="1" w:styleId="af0">
    <w:name w:val="Вовиков таблицы"/>
    <w:basedOn w:val="a6"/>
    <w:uiPriority w:val="99"/>
    <w:rsid w:val="00C21152"/>
    <w:pPr>
      <w:spacing w:after="0" w:line="240" w:lineRule="auto"/>
    </w:pPr>
    <w:rPr>
      <w:rFonts w:ascii="Times New Roman" w:hAnsi="Times New Roman"/>
      <w:sz w:val="28"/>
    </w:rPr>
    <w:tblPr/>
  </w:style>
  <w:style w:type="table" w:styleId="af1">
    <w:name w:val="Table Grid"/>
    <w:aliases w:val="Стиль_таблицы,таблиц"/>
    <w:basedOn w:val="a6"/>
    <w:uiPriority w:val="39"/>
    <w:qFormat/>
    <w:rsid w:val="00C211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a1">
    <w:name w:val="Вовиков нумерованный список"/>
    <w:basedOn w:val="a7"/>
    <w:uiPriority w:val="99"/>
    <w:rsid w:val="00C21152"/>
    <w:pPr>
      <w:numPr>
        <w:numId w:val="2"/>
      </w:numPr>
    </w:pPr>
  </w:style>
  <w:style w:type="paragraph" w:customStyle="1" w:styleId="a3">
    <w:name w:val="Вовиков Маркированный список"/>
    <w:basedOn w:val="a0"/>
    <w:next w:val="aa"/>
    <w:qFormat/>
    <w:rsid w:val="00075FEB"/>
    <w:pPr>
      <w:numPr>
        <w:numId w:val="4"/>
      </w:numPr>
      <w:tabs>
        <w:tab w:val="left" w:pos="992"/>
      </w:tabs>
      <w:spacing w:before="60" w:after="0" w:line="240" w:lineRule="auto"/>
      <w:ind w:left="709" w:firstLine="357"/>
      <w:jc w:val="both"/>
    </w:pPr>
    <w:rPr>
      <w:rFonts w:ascii="Times New Roman" w:hAnsi="Times New Roman"/>
      <w:sz w:val="28"/>
    </w:rPr>
  </w:style>
  <w:style w:type="paragraph" w:customStyle="1" w:styleId="1">
    <w:name w:val="Вовиков Нумерованный список1"/>
    <w:basedOn w:val="a"/>
    <w:next w:val="aa"/>
    <w:qFormat/>
    <w:rsid w:val="00075FEB"/>
    <w:pPr>
      <w:numPr>
        <w:numId w:val="6"/>
      </w:numPr>
      <w:tabs>
        <w:tab w:val="left" w:pos="1134"/>
      </w:tabs>
      <w:spacing w:after="0" w:line="240" w:lineRule="auto"/>
      <w:ind w:left="709" w:firstLine="709"/>
      <w:jc w:val="both"/>
    </w:pPr>
    <w:rPr>
      <w:rFonts w:ascii="Times New Roman" w:hAnsi="Times New Roman"/>
      <w:sz w:val="28"/>
    </w:rPr>
  </w:style>
  <w:style w:type="paragraph" w:styleId="a0">
    <w:name w:val="List Bullet"/>
    <w:basedOn w:val="a4"/>
    <w:uiPriority w:val="99"/>
    <w:semiHidden/>
    <w:unhideWhenUsed/>
    <w:rsid w:val="00075FEB"/>
    <w:pPr>
      <w:numPr>
        <w:numId w:val="3"/>
      </w:numPr>
      <w:contextualSpacing/>
    </w:pPr>
  </w:style>
  <w:style w:type="paragraph" w:customStyle="1" w:styleId="20">
    <w:name w:val="Вовиков Нумерованный список2"/>
    <w:basedOn w:val="2"/>
    <w:next w:val="aa"/>
    <w:qFormat/>
    <w:rsid w:val="00075FEB"/>
    <w:pPr>
      <w:numPr>
        <w:numId w:val="8"/>
      </w:numPr>
      <w:tabs>
        <w:tab w:val="left" w:pos="1418"/>
      </w:tabs>
      <w:spacing w:before="60" w:after="0" w:line="240" w:lineRule="auto"/>
      <w:ind w:left="1134" w:firstLine="1134"/>
      <w:jc w:val="both"/>
    </w:pPr>
    <w:rPr>
      <w:rFonts w:ascii="Times New Roman" w:hAnsi="Times New Roman"/>
      <w:sz w:val="28"/>
    </w:rPr>
  </w:style>
  <w:style w:type="paragraph" w:styleId="a">
    <w:name w:val="List Number"/>
    <w:basedOn w:val="a4"/>
    <w:uiPriority w:val="99"/>
    <w:semiHidden/>
    <w:unhideWhenUsed/>
    <w:rsid w:val="00075FEB"/>
    <w:pPr>
      <w:numPr>
        <w:numId w:val="5"/>
      </w:numPr>
      <w:contextualSpacing/>
    </w:pPr>
  </w:style>
  <w:style w:type="table" w:customStyle="1" w:styleId="af2">
    <w:name w:val="Вовиков Стиль таблицы"/>
    <w:basedOn w:val="a6"/>
    <w:uiPriority w:val="99"/>
    <w:rsid w:val="00B80B65"/>
    <w:pPr>
      <w:spacing w:after="0" w:line="240" w:lineRule="auto"/>
      <w:ind w:firstLine="284"/>
      <w:jc w:val="both"/>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wordWrap/>
        <w:ind w:firstLineChars="0" w:firstLine="0"/>
        <w:jc w:val="center"/>
      </w:pPr>
      <w:rPr>
        <w:rFonts w:ascii="Times New Roman" w:hAnsi="Times New Roman"/>
        <w:sz w:val="28"/>
      </w:rPr>
    </w:tblStylePr>
  </w:style>
  <w:style w:type="paragraph" w:styleId="2">
    <w:name w:val="List Number 2"/>
    <w:basedOn w:val="a4"/>
    <w:uiPriority w:val="99"/>
    <w:semiHidden/>
    <w:unhideWhenUsed/>
    <w:rsid w:val="00075FEB"/>
    <w:pPr>
      <w:numPr>
        <w:numId w:val="7"/>
      </w:numPr>
      <w:contextualSpacing/>
    </w:pPr>
  </w:style>
  <w:style w:type="paragraph" w:customStyle="1" w:styleId="af3">
    <w:name w:val="Журавлева_Текст"/>
    <w:basedOn w:val="a4"/>
    <w:qFormat/>
    <w:rsid w:val="00256581"/>
    <w:pPr>
      <w:spacing w:after="0" w:line="240" w:lineRule="auto"/>
      <w:ind w:firstLine="709"/>
      <w:jc w:val="both"/>
    </w:pPr>
    <w:rPr>
      <w:rFonts w:ascii="Times New Roman" w:eastAsia="Calibri" w:hAnsi="Times New Roman" w:cs="Times New Roman"/>
      <w:sz w:val="28"/>
    </w:rPr>
  </w:style>
  <w:style w:type="paragraph" w:styleId="af4">
    <w:name w:val="caption"/>
    <w:basedOn w:val="a4"/>
    <w:next w:val="a4"/>
    <w:uiPriority w:val="35"/>
    <w:unhideWhenUsed/>
    <w:qFormat/>
    <w:rsid w:val="00256581"/>
    <w:pPr>
      <w:spacing w:after="0" w:line="240" w:lineRule="auto"/>
      <w:jc w:val="center"/>
    </w:pPr>
    <w:rPr>
      <w:rFonts w:ascii="Times New Roman" w:hAnsi="Times New Roman"/>
      <w:iCs/>
      <w:sz w:val="28"/>
      <w:szCs w:val="18"/>
    </w:rPr>
  </w:style>
  <w:style w:type="paragraph" w:styleId="af5">
    <w:name w:val="Normal (Web)"/>
    <w:basedOn w:val="a4"/>
    <w:uiPriority w:val="99"/>
    <w:unhideWhenUsed/>
    <w:rsid w:val="00256581"/>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f6">
    <w:name w:val="Подпись таблицы"/>
    <w:basedOn w:val="a4"/>
    <w:qFormat/>
    <w:rsid w:val="00256581"/>
    <w:pPr>
      <w:spacing w:after="0" w:line="240" w:lineRule="auto"/>
      <w:jc w:val="both"/>
    </w:pPr>
    <w:rPr>
      <w:rFonts w:ascii="Times New Roman" w:hAnsi="Times New Roman"/>
      <w:sz w:val="28"/>
    </w:rPr>
  </w:style>
  <w:style w:type="character" w:styleId="af7">
    <w:name w:val="Unresolved Mention"/>
    <w:basedOn w:val="a5"/>
    <w:uiPriority w:val="99"/>
    <w:semiHidden/>
    <w:unhideWhenUsed/>
    <w:rsid w:val="00E041B1"/>
    <w:rPr>
      <w:color w:val="605E5C"/>
      <w:shd w:val="clear" w:color="auto" w:fill="E1DFDD"/>
    </w:rPr>
  </w:style>
  <w:style w:type="character" w:customStyle="1" w:styleId="30">
    <w:name w:val="Заголовок 3 Знак"/>
    <w:basedOn w:val="a5"/>
    <w:link w:val="3"/>
    <w:uiPriority w:val="9"/>
    <w:rsid w:val="00685574"/>
    <w:rPr>
      <w:rFonts w:ascii="Times New Roman" w:eastAsiaTheme="majorEastAsia" w:hAnsi="Times New Roman" w:cstheme="majorBidi"/>
      <w:b/>
      <w:sz w:val="28"/>
      <w:szCs w:val="24"/>
    </w:rPr>
  </w:style>
  <w:style w:type="character" w:customStyle="1" w:styleId="a9">
    <w:name w:val="Абзац списка Знак"/>
    <w:aliases w:val="Иван_маркированный список Знак"/>
    <w:link w:val="a8"/>
    <w:uiPriority w:val="34"/>
    <w:rsid w:val="009C1C36"/>
  </w:style>
  <w:style w:type="paragraph" w:styleId="af8">
    <w:name w:val="header"/>
    <w:basedOn w:val="a4"/>
    <w:link w:val="af9"/>
    <w:uiPriority w:val="99"/>
    <w:unhideWhenUsed/>
    <w:rsid w:val="00741A71"/>
    <w:pPr>
      <w:tabs>
        <w:tab w:val="center" w:pos="4677"/>
        <w:tab w:val="right" w:pos="9355"/>
      </w:tabs>
      <w:spacing w:after="0" w:line="240" w:lineRule="auto"/>
    </w:pPr>
  </w:style>
  <w:style w:type="character" w:customStyle="1" w:styleId="af9">
    <w:name w:val="Верхний колонтитул Знак"/>
    <w:basedOn w:val="a5"/>
    <w:link w:val="af8"/>
    <w:uiPriority w:val="99"/>
    <w:rsid w:val="00741A71"/>
  </w:style>
  <w:style w:type="paragraph" w:styleId="afa">
    <w:name w:val="footer"/>
    <w:basedOn w:val="a4"/>
    <w:link w:val="afb"/>
    <w:uiPriority w:val="99"/>
    <w:unhideWhenUsed/>
    <w:rsid w:val="00741A71"/>
    <w:pPr>
      <w:tabs>
        <w:tab w:val="center" w:pos="4677"/>
        <w:tab w:val="right" w:pos="9355"/>
      </w:tabs>
      <w:spacing w:after="0" w:line="240" w:lineRule="auto"/>
    </w:pPr>
  </w:style>
  <w:style w:type="character" w:customStyle="1" w:styleId="afb">
    <w:name w:val="Нижний колонтитул Знак"/>
    <w:basedOn w:val="a5"/>
    <w:link w:val="afa"/>
    <w:uiPriority w:val="99"/>
    <w:rsid w:val="00741A71"/>
  </w:style>
  <w:style w:type="paragraph" w:styleId="32">
    <w:name w:val="toc 3"/>
    <w:basedOn w:val="a4"/>
    <w:next w:val="a4"/>
    <w:autoRedefine/>
    <w:uiPriority w:val="39"/>
    <w:unhideWhenUsed/>
    <w:rsid w:val="00B1021B"/>
    <w:pPr>
      <w:spacing w:after="100"/>
      <w:ind w:left="440"/>
    </w:pPr>
  </w:style>
  <w:style w:type="character" w:styleId="afc">
    <w:name w:val="FollowedHyperlink"/>
    <w:basedOn w:val="a5"/>
    <w:uiPriority w:val="99"/>
    <w:semiHidden/>
    <w:unhideWhenUsed/>
    <w:rsid w:val="003A3CC3"/>
    <w:rPr>
      <w:color w:val="800080" w:themeColor="followedHyperlink"/>
      <w:u w:val="single"/>
    </w:rPr>
  </w:style>
  <w:style w:type="character" w:styleId="afd">
    <w:name w:val="Placeholder Text"/>
    <w:basedOn w:val="a5"/>
    <w:uiPriority w:val="99"/>
    <w:semiHidden/>
    <w:rsid w:val="00FD1F2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872235">
      <w:bodyDiv w:val="1"/>
      <w:marLeft w:val="0"/>
      <w:marRight w:val="0"/>
      <w:marTop w:val="0"/>
      <w:marBottom w:val="0"/>
      <w:divBdr>
        <w:top w:val="none" w:sz="0" w:space="0" w:color="auto"/>
        <w:left w:val="none" w:sz="0" w:space="0" w:color="auto"/>
        <w:bottom w:val="none" w:sz="0" w:space="0" w:color="auto"/>
        <w:right w:val="none" w:sz="0" w:space="0" w:color="auto"/>
      </w:divBdr>
    </w:div>
    <w:div w:id="1001470591">
      <w:bodyDiv w:val="1"/>
      <w:marLeft w:val="0"/>
      <w:marRight w:val="0"/>
      <w:marTop w:val="0"/>
      <w:marBottom w:val="0"/>
      <w:divBdr>
        <w:top w:val="none" w:sz="0" w:space="0" w:color="auto"/>
        <w:left w:val="none" w:sz="0" w:space="0" w:color="auto"/>
        <w:bottom w:val="none" w:sz="0" w:space="0" w:color="auto"/>
        <w:right w:val="none" w:sz="0" w:space="0" w:color="auto"/>
      </w:divBdr>
    </w:div>
    <w:div w:id="1120153199">
      <w:bodyDiv w:val="1"/>
      <w:marLeft w:val="0"/>
      <w:marRight w:val="0"/>
      <w:marTop w:val="0"/>
      <w:marBottom w:val="0"/>
      <w:divBdr>
        <w:top w:val="none" w:sz="0" w:space="0" w:color="auto"/>
        <w:left w:val="none" w:sz="0" w:space="0" w:color="auto"/>
        <w:bottom w:val="none" w:sz="0" w:space="0" w:color="auto"/>
        <w:right w:val="none" w:sz="0" w:space="0" w:color="auto"/>
      </w:divBdr>
    </w:div>
    <w:div w:id="1448113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image" Target="media/image63.jpe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40.jpeg"/><Relationship Id="rId72" Type="http://schemas.openxmlformats.org/officeDocument/2006/relationships/image" Target="media/image61.png"/><Relationship Id="rId80"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jpeg"/><Relationship Id="rId67" Type="http://schemas.openxmlformats.org/officeDocument/2006/relationships/image" Target="media/image56.png"/><Relationship Id="rId20" Type="http://schemas.openxmlformats.org/officeDocument/2006/relationships/footer" Target="footer3.xml"/><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9.jpeg"/><Relationship Id="rId75" Type="http://schemas.openxmlformats.org/officeDocument/2006/relationships/hyperlink" Target="https://www.istu.ed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6.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2.xm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60.jpe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jpeg"/><Relationship Id="rId66" Type="http://schemas.openxmlformats.org/officeDocument/2006/relationships/image" Target="media/image55.png"/></Relationships>
</file>

<file path=word/_rels/settings.xml.rels><?xml version="1.0" encoding="UTF-8" standalone="yes"?>
<Relationships xmlns="http://schemas.openxmlformats.org/package/2006/relationships"><Relationship Id="rId1" Type="http://schemas.openxmlformats.org/officeDocument/2006/relationships/attachedTemplate" Target="file:///D:\.git\projectQ\doc\.&#1042;&#1050;&#1056;%20&#1055;&#1040;&#1047;&#1047;&#1051;\&#1064;&#1072;&#1073;&#1083;&#1086;&#1085;.dot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856EA0F-CC86-4C11-B08C-A44ED8DAE871}">
  <we:reference id="wa104381727" version="1.0.0.9" store="ru-RU" storeType="OMEX"/>
  <we:alternateReferences>
    <we:reference id="wa104381727" version="1.0.0.9" store="WA10438172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C1E8E8-E627-4C6E-98D6-5E6EB4C38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Шаблон.dotm</Template>
  <TotalTime>3033</TotalTime>
  <Pages>1</Pages>
  <Words>19021</Words>
  <Characters>108421</Characters>
  <Application>Microsoft Office Word</Application>
  <DocSecurity>0</DocSecurity>
  <Lines>903</Lines>
  <Paragraphs>254</Paragraphs>
  <ScaleCrop>false</ScaleCrop>
  <HeadingPairs>
    <vt:vector size="2" baseType="variant">
      <vt:variant>
        <vt:lpstr>Название</vt:lpstr>
      </vt:variant>
      <vt:variant>
        <vt:i4>1</vt:i4>
      </vt:variant>
    </vt:vector>
  </HeadingPairs>
  <TitlesOfParts>
    <vt:vector size="1" baseType="lpstr">
      <vt:lpstr/>
    </vt:vector>
  </TitlesOfParts>
  <Company>ИрГТУ</Company>
  <LinksUpToDate>false</LinksUpToDate>
  <CharactersWithSpaces>127188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worker</dc:creator>
  <cp:lastModifiedBy>Данил Вовиков</cp:lastModifiedBy>
  <cp:revision>1024</cp:revision>
  <cp:lastPrinted>2023-06-05T12:16:00Z</cp:lastPrinted>
  <dcterms:created xsi:type="dcterms:W3CDTF">2023-05-20T05:57:00Z</dcterms:created>
  <dcterms:modified xsi:type="dcterms:W3CDTF">2023-06-05T12:16:00Z</dcterms:modified>
</cp:coreProperties>
</file>