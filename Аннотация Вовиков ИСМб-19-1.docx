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D624" w14:textId="64579CB9" w:rsidR="00EF4C73" w:rsidRPr="00011D59" w:rsidRDefault="00EF4C73" w:rsidP="00CC19FB">
      <w:pPr>
        <w:pStyle w:val="aa"/>
        <w:ind w:firstLine="0"/>
        <w:jc w:val="center"/>
        <w:rPr>
          <w:b/>
          <w:bCs/>
        </w:rPr>
      </w:pPr>
      <w:r w:rsidRPr="00011D59">
        <w:rPr>
          <w:b/>
          <w:bCs/>
        </w:rPr>
        <w:t>Аннотация</w:t>
      </w:r>
    </w:p>
    <w:p w14:paraId="33B3FA47" w14:textId="77777777" w:rsidR="000030E6" w:rsidRPr="00011D59" w:rsidRDefault="000030E6" w:rsidP="000030E6">
      <w:pPr>
        <w:pStyle w:val="aa"/>
      </w:pPr>
      <w:r w:rsidRPr="00011D59">
        <w:rPr>
          <w:b/>
        </w:rPr>
        <w:t>Тема</w:t>
      </w:r>
      <w:r w:rsidRPr="00011D59">
        <w:t xml:space="preserve">: «Разработка мобильного приложения «Регистрация на мероприятия для ИС «Рейтинг студентов». </w:t>
      </w:r>
    </w:p>
    <w:p w14:paraId="5C996724" w14:textId="43A47CEA" w:rsidR="000030E6" w:rsidRPr="00011D59" w:rsidRDefault="000030E6" w:rsidP="000030E6">
      <w:pPr>
        <w:pStyle w:val="aa"/>
      </w:pPr>
      <w:r w:rsidRPr="00011D59">
        <w:rPr>
          <w:b/>
        </w:rPr>
        <w:t>Ключевые слова:</w:t>
      </w:r>
      <w:r w:rsidRPr="00011D59">
        <w:t xml:space="preserve"> информационные технологии, мобильное приложение, рейтинговая стипендия.</w:t>
      </w:r>
    </w:p>
    <w:p w14:paraId="2C08D7C7" w14:textId="1789C72C" w:rsidR="000030E6" w:rsidRPr="00011D59" w:rsidRDefault="000030E6" w:rsidP="000030E6">
      <w:pPr>
        <w:pStyle w:val="aa"/>
      </w:pPr>
      <w:r w:rsidRPr="00011D59">
        <w:rPr>
          <w:b/>
        </w:rPr>
        <w:t>Выполнил</w:t>
      </w:r>
      <w:r w:rsidRPr="00011D59">
        <w:t>: Вовиков Даниил Евгеньевич, 09.03.02 «Информационные системы и технологии на предприятиях / в машиностроении»</w:t>
      </w:r>
    </w:p>
    <w:p w14:paraId="501CC82A" w14:textId="660FC983" w:rsidR="000030E6" w:rsidRPr="00011D59" w:rsidRDefault="000030E6" w:rsidP="000030E6">
      <w:pPr>
        <w:pStyle w:val="aa"/>
      </w:pPr>
      <w:r w:rsidRPr="00011D59">
        <w:rPr>
          <w:b/>
        </w:rPr>
        <w:t>Руководитель</w:t>
      </w:r>
      <w:r w:rsidRPr="00011D59">
        <w:t xml:space="preserve">: </w:t>
      </w:r>
      <w:r w:rsidR="00FB1A75" w:rsidRPr="00011D59">
        <w:t>Черкашин Евгений Александрович</w:t>
      </w:r>
      <w:r w:rsidRPr="00011D59">
        <w:t xml:space="preserve">, </w:t>
      </w:r>
      <w:r w:rsidR="00FB1A75" w:rsidRPr="00011D59">
        <w:t>кандидат технических наук, доцент.</w:t>
      </w:r>
    </w:p>
    <w:p w14:paraId="06B2A645" w14:textId="77777777" w:rsidR="00FB1A75" w:rsidRPr="00011D59" w:rsidRDefault="00FB1A75" w:rsidP="000030E6">
      <w:pPr>
        <w:pStyle w:val="aa"/>
      </w:pPr>
    </w:p>
    <w:p w14:paraId="7B37C8BF" w14:textId="77777777" w:rsidR="000030E6" w:rsidRPr="00011D59" w:rsidRDefault="000030E6" w:rsidP="000030E6">
      <w:pPr>
        <w:pStyle w:val="aa"/>
      </w:pPr>
      <w:r w:rsidRPr="00011D59">
        <w:t>Первый раздел посвящён анализу предметной области:</w:t>
      </w:r>
    </w:p>
    <w:p w14:paraId="261D5142" w14:textId="7679CDC2" w:rsidR="000030E6" w:rsidRPr="00011D59" w:rsidRDefault="000030E6" w:rsidP="000030E6">
      <w:pPr>
        <w:pStyle w:val="aa"/>
        <w:numPr>
          <w:ilvl w:val="0"/>
          <w:numId w:val="55"/>
        </w:numPr>
        <w:ind w:left="0" w:firstLine="709"/>
      </w:pPr>
      <w:r w:rsidRPr="00011D59">
        <w:t xml:space="preserve">Рассмотрены </w:t>
      </w:r>
      <w:r w:rsidR="009A0037" w:rsidRPr="00011D59">
        <w:t>система начисления рейтинговой стипендии</w:t>
      </w:r>
      <w:r w:rsidRPr="00011D59">
        <w:t>.</w:t>
      </w:r>
    </w:p>
    <w:p w14:paraId="4DC30CD8" w14:textId="0482C70E" w:rsidR="000030E6" w:rsidRPr="00011D59" w:rsidRDefault="000030E6" w:rsidP="000030E6">
      <w:pPr>
        <w:pStyle w:val="aa"/>
        <w:numPr>
          <w:ilvl w:val="0"/>
          <w:numId w:val="55"/>
        </w:numPr>
        <w:ind w:left="0" w:firstLine="709"/>
      </w:pPr>
      <w:r w:rsidRPr="00011D59">
        <w:t xml:space="preserve">Проанализированы </w:t>
      </w:r>
      <w:r w:rsidR="009A0037" w:rsidRPr="00011D59">
        <w:t>учет мероприятий</w:t>
      </w:r>
      <w:r w:rsidRPr="00011D59">
        <w:t>.</w:t>
      </w:r>
    </w:p>
    <w:p w14:paraId="4ED09954" w14:textId="3C396D56" w:rsidR="000030E6" w:rsidRPr="00011D59" w:rsidRDefault="000030E6" w:rsidP="000030E6">
      <w:pPr>
        <w:pStyle w:val="aa"/>
        <w:numPr>
          <w:ilvl w:val="0"/>
          <w:numId w:val="55"/>
        </w:numPr>
        <w:ind w:left="0" w:firstLine="709"/>
      </w:pPr>
      <w:r w:rsidRPr="00011D59">
        <w:t>Описан</w:t>
      </w:r>
      <w:r w:rsidR="0070320A" w:rsidRPr="00011D59">
        <w:t>а исследуемая предметная область</w:t>
      </w:r>
      <w:r w:rsidRPr="00011D59">
        <w:t>.</w:t>
      </w:r>
    </w:p>
    <w:p w14:paraId="43760893" w14:textId="4B322735" w:rsidR="000030E6" w:rsidRPr="00011D59" w:rsidRDefault="0070320A" w:rsidP="000030E6">
      <w:pPr>
        <w:pStyle w:val="aa"/>
        <w:numPr>
          <w:ilvl w:val="0"/>
          <w:numId w:val="55"/>
        </w:numPr>
        <w:ind w:left="0" w:firstLine="709"/>
      </w:pPr>
      <w:r w:rsidRPr="00011D59">
        <w:t>Выполнена постановка задачи</w:t>
      </w:r>
      <w:r w:rsidR="000030E6" w:rsidRPr="00011D59">
        <w:t>.</w:t>
      </w:r>
    </w:p>
    <w:p w14:paraId="5E16F80A" w14:textId="7A82A4F5" w:rsidR="0070320A" w:rsidRPr="00011D59" w:rsidRDefault="0070320A" w:rsidP="000030E6">
      <w:pPr>
        <w:pStyle w:val="aa"/>
        <w:numPr>
          <w:ilvl w:val="0"/>
          <w:numId w:val="55"/>
        </w:numPr>
        <w:ind w:left="0" w:firstLine="709"/>
      </w:pPr>
      <w:r w:rsidRPr="00011D59">
        <w:t>Выдвинуты требования к ролям и правам доступа.</w:t>
      </w:r>
    </w:p>
    <w:p w14:paraId="00FF4644" w14:textId="35D2D336" w:rsidR="0070320A" w:rsidRPr="00011D59" w:rsidRDefault="0070320A" w:rsidP="000030E6">
      <w:pPr>
        <w:pStyle w:val="aa"/>
        <w:numPr>
          <w:ilvl w:val="0"/>
          <w:numId w:val="55"/>
        </w:numPr>
        <w:ind w:left="0" w:firstLine="709"/>
      </w:pPr>
      <w:r w:rsidRPr="00011D59">
        <w:t>Описано функциональное назначение системы.</w:t>
      </w:r>
    </w:p>
    <w:p w14:paraId="73FD8F16" w14:textId="298D7782" w:rsidR="0070320A" w:rsidRPr="00011D59" w:rsidRDefault="0070320A" w:rsidP="000030E6">
      <w:pPr>
        <w:pStyle w:val="aa"/>
        <w:numPr>
          <w:ilvl w:val="0"/>
          <w:numId w:val="55"/>
        </w:numPr>
        <w:ind w:left="0" w:firstLine="709"/>
      </w:pPr>
      <w:r w:rsidRPr="00011D59">
        <w:t>Сформированы функциональные требования к системе.</w:t>
      </w:r>
    </w:p>
    <w:p w14:paraId="36DF8E82" w14:textId="554E0C84" w:rsidR="0070320A" w:rsidRPr="00011D59" w:rsidRDefault="0070320A" w:rsidP="000030E6">
      <w:pPr>
        <w:pStyle w:val="aa"/>
        <w:numPr>
          <w:ilvl w:val="0"/>
          <w:numId w:val="55"/>
        </w:numPr>
        <w:ind w:left="0" w:firstLine="709"/>
      </w:pPr>
      <w:r w:rsidRPr="00011D59">
        <w:t>Проведен обзор аналогов.</w:t>
      </w:r>
    </w:p>
    <w:p w14:paraId="2E430BA8" w14:textId="6D69C641" w:rsidR="0070320A" w:rsidRPr="00011D59" w:rsidRDefault="0070320A" w:rsidP="000030E6">
      <w:pPr>
        <w:pStyle w:val="aa"/>
        <w:numPr>
          <w:ilvl w:val="0"/>
          <w:numId w:val="55"/>
        </w:numPr>
        <w:ind w:left="0" w:firstLine="709"/>
      </w:pPr>
      <w:r w:rsidRPr="00011D59">
        <w:t>Анализ базы данных информационной системы «Рейтинг студента».</w:t>
      </w:r>
    </w:p>
    <w:p w14:paraId="0DE7987D" w14:textId="1481E304" w:rsidR="0070320A" w:rsidRPr="00011D59" w:rsidRDefault="0070320A" w:rsidP="000030E6">
      <w:pPr>
        <w:pStyle w:val="aa"/>
        <w:numPr>
          <w:ilvl w:val="0"/>
          <w:numId w:val="55"/>
        </w:numPr>
        <w:ind w:left="0" w:firstLine="709"/>
      </w:pPr>
      <w:r w:rsidRPr="00011D59">
        <w:t>Выдвинуты требования графического интерфейса приложения.</w:t>
      </w:r>
    </w:p>
    <w:p w14:paraId="2233D6BB" w14:textId="6C230CC0" w:rsidR="000030E6" w:rsidRPr="00011D59" w:rsidRDefault="000030E6" w:rsidP="000030E6">
      <w:pPr>
        <w:pStyle w:val="aa"/>
      </w:pPr>
      <w:r w:rsidRPr="00011D59">
        <w:t xml:space="preserve">Во втором разделе проектируется </w:t>
      </w:r>
      <w:r w:rsidR="0070320A" w:rsidRPr="00011D59">
        <w:t>мобильное приложение</w:t>
      </w:r>
      <w:r w:rsidRPr="00011D59">
        <w:t>. В рамках проектирования было выполнено:</w:t>
      </w:r>
    </w:p>
    <w:p w14:paraId="50D4C8DF" w14:textId="77777777" w:rsidR="000030E6" w:rsidRPr="00011D59" w:rsidRDefault="000030E6" w:rsidP="000030E6">
      <w:pPr>
        <w:pStyle w:val="aa"/>
        <w:numPr>
          <w:ilvl w:val="0"/>
          <w:numId w:val="56"/>
        </w:numPr>
        <w:ind w:left="0" w:firstLine="709"/>
      </w:pPr>
      <w:r w:rsidRPr="00011D59">
        <w:t>Обоснованы выбранные средства разработки и проектирования.</w:t>
      </w:r>
    </w:p>
    <w:p w14:paraId="0E2AFE50" w14:textId="1BF6E5D5" w:rsidR="000030E6" w:rsidRPr="00011D59" w:rsidRDefault="000030E6" w:rsidP="000030E6">
      <w:pPr>
        <w:pStyle w:val="aa"/>
        <w:numPr>
          <w:ilvl w:val="0"/>
          <w:numId w:val="56"/>
        </w:numPr>
        <w:ind w:left="0" w:firstLine="709"/>
      </w:pPr>
      <w:r w:rsidRPr="00011D59">
        <w:t xml:space="preserve">Предложена архитектура </w:t>
      </w:r>
      <w:r w:rsidR="001423B6" w:rsidRPr="00011D59">
        <w:t>подсистемы</w:t>
      </w:r>
      <w:r w:rsidRPr="00011D59">
        <w:t>.</w:t>
      </w:r>
    </w:p>
    <w:p w14:paraId="226AFABD" w14:textId="2FD3FF44" w:rsidR="000030E6" w:rsidRPr="00011D59" w:rsidRDefault="000030E6" w:rsidP="000030E6">
      <w:pPr>
        <w:pStyle w:val="aa"/>
        <w:numPr>
          <w:ilvl w:val="0"/>
          <w:numId w:val="56"/>
        </w:numPr>
        <w:ind w:left="0" w:firstLine="709"/>
      </w:pPr>
      <w:r w:rsidRPr="00011D59">
        <w:t>Спроектирован</w:t>
      </w:r>
      <w:r w:rsidR="001423B6" w:rsidRPr="00011D59">
        <w:t>ы классы</w:t>
      </w:r>
      <w:r w:rsidRPr="00011D59">
        <w:t xml:space="preserve"> данных.</w:t>
      </w:r>
    </w:p>
    <w:p w14:paraId="16312B1B" w14:textId="04F96467" w:rsidR="000030E6" w:rsidRPr="00011D59" w:rsidRDefault="001423B6" w:rsidP="001423B6">
      <w:pPr>
        <w:pStyle w:val="aa"/>
        <w:numPr>
          <w:ilvl w:val="0"/>
          <w:numId w:val="56"/>
        </w:numPr>
        <w:ind w:left="0" w:firstLine="709"/>
      </w:pPr>
      <w:r w:rsidRPr="00011D59">
        <w:t>Описаны сценарии использования</w:t>
      </w:r>
      <w:r w:rsidR="000030E6" w:rsidRPr="00011D59">
        <w:t>.</w:t>
      </w:r>
    </w:p>
    <w:p w14:paraId="774F67B9" w14:textId="77777777" w:rsidR="000030E6" w:rsidRPr="00011D59" w:rsidRDefault="000030E6" w:rsidP="000030E6">
      <w:pPr>
        <w:pStyle w:val="aa"/>
        <w:numPr>
          <w:ilvl w:val="0"/>
          <w:numId w:val="56"/>
        </w:numPr>
        <w:ind w:left="0" w:firstLine="709"/>
      </w:pPr>
      <w:r w:rsidRPr="00011D59">
        <w:t>Спроектирован графический интерфейс.</w:t>
      </w:r>
    </w:p>
    <w:p w14:paraId="3C4B17E6" w14:textId="79E70C09" w:rsidR="000030E6" w:rsidRPr="00011D59" w:rsidRDefault="000030E6" w:rsidP="000030E6">
      <w:pPr>
        <w:pStyle w:val="aa"/>
      </w:pPr>
      <w:r w:rsidRPr="00011D59">
        <w:t xml:space="preserve">Третий раздел посвящён реализации </w:t>
      </w:r>
      <w:r w:rsidR="001423B6" w:rsidRPr="00011D59">
        <w:t>мобильного приложения</w:t>
      </w:r>
      <w:r w:rsidRPr="00011D59">
        <w:t>. Были описаны реализованные функции, приведена спецификация классов</w:t>
      </w:r>
      <w:r w:rsidR="001423B6" w:rsidRPr="00011D59">
        <w:t>.</w:t>
      </w:r>
    </w:p>
    <w:p w14:paraId="431B22FC" w14:textId="11890C52" w:rsidR="001423B6" w:rsidRPr="00011D59" w:rsidRDefault="001423B6" w:rsidP="000030E6">
      <w:pPr>
        <w:pStyle w:val="aa"/>
      </w:pPr>
      <w:r w:rsidRPr="00011D59">
        <w:t xml:space="preserve">В четвертом разделе </w:t>
      </w:r>
      <w:r w:rsidR="003E75D3" w:rsidRPr="00011D59">
        <w:t>проведено</w:t>
      </w:r>
      <w:r w:rsidRPr="00011D59">
        <w:t xml:space="preserve"> тестирование работоспособности мобильного приложения с помощью фокус-группы.</w:t>
      </w:r>
    </w:p>
    <w:p w14:paraId="27E0976A" w14:textId="1D541DA9" w:rsidR="000030E6" w:rsidRPr="00011D59" w:rsidRDefault="000030E6" w:rsidP="000030E6">
      <w:pPr>
        <w:pStyle w:val="aa"/>
      </w:pPr>
      <w:r w:rsidRPr="00011D59">
        <w:t xml:space="preserve">В </w:t>
      </w:r>
      <w:r w:rsidR="00527A07" w:rsidRPr="00011D59">
        <w:t>пятом</w:t>
      </w:r>
      <w:r w:rsidRPr="00011D59">
        <w:t xml:space="preserve"> разделе представлены экономические расчеты по разработке </w:t>
      </w:r>
      <w:r w:rsidR="00527A07" w:rsidRPr="00011D59">
        <w:t>подсистемы</w:t>
      </w:r>
      <w:r w:rsidRPr="00011D59">
        <w:t>.</w:t>
      </w:r>
    </w:p>
    <w:p w14:paraId="6E1D9492" w14:textId="05FB1FC1" w:rsidR="000030E6" w:rsidRPr="00011D59" w:rsidRDefault="000030E6" w:rsidP="000030E6">
      <w:pPr>
        <w:pStyle w:val="aa"/>
      </w:pPr>
      <w:r w:rsidRPr="00011D59">
        <w:t xml:space="preserve">В </w:t>
      </w:r>
      <w:r w:rsidR="00527A07" w:rsidRPr="00011D59">
        <w:t>шестом</w:t>
      </w:r>
      <w:r w:rsidRPr="00011D59">
        <w:t xml:space="preserve"> разделе приводятся результаты работы по организации безопасности жизнедеятельности </w:t>
      </w:r>
      <w:r w:rsidR="00527A07" w:rsidRPr="00011D59">
        <w:t>студентов</w:t>
      </w:r>
      <w:r w:rsidRPr="00011D59">
        <w:t xml:space="preserve">, </w:t>
      </w:r>
      <w:r w:rsidR="00527A07" w:rsidRPr="00011D59">
        <w:t>участвующих в мероприятиях</w:t>
      </w:r>
      <w:r w:rsidRPr="00011D59">
        <w:t>.</w:t>
      </w:r>
    </w:p>
    <w:p w14:paraId="5F51F646" w14:textId="7FE5B6C5" w:rsidR="008F46AE" w:rsidRPr="00011D59" w:rsidRDefault="008F46AE" w:rsidP="008F46AE">
      <w:pPr>
        <w:pStyle w:val="aa"/>
      </w:pPr>
      <w:r w:rsidRPr="00011D59">
        <w:t>Основные выводы по результатам проведенной работы: изучен процесс регистрации студентов на мероприятия, выполнен анализ предметной области, сформулирован перечень требований для приложения, выполнено проектирование программного обеспечения, реализовано приложение.</w:t>
      </w:r>
    </w:p>
    <w:p w14:paraId="5C06C8DF" w14:textId="703F910B" w:rsidR="000030E6" w:rsidRPr="00011D59" w:rsidRDefault="000030E6" w:rsidP="000030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D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пояснительной записки</w:t>
      </w:r>
      <w:r w:rsidRPr="0001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20B8" w:rsidRPr="00011D5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1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  <w:r w:rsidR="00A06B10" w:rsidRPr="00011D5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1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страниц.</w:t>
      </w:r>
    </w:p>
    <w:p w14:paraId="0B5500C9" w14:textId="317835E1" w:rsidR="000030E6" w:rsidRPr="00011D59" w:rsidRDefault="000030E6" w:rsidP="000030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D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приложений</w:t>
      </w:r>
      <w:r w:rsidRPr="0001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B74967" w:rsidRPr="00011D5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01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страницы.</w:t>
      </w:r>
    </w:p>
    <w:p w14:paraId="570BD677" w14:textId="6BF88782" w:rsidR="000030E6" w:rsidRPr="00011D59" w:rsidRDefault="000030E6" w:rsidP="000030E6">
      <w:pPr>
        <w:pStyle w:val="aa"/>
      </w:pPr>
      <w:r w:rsidRPr="00011D59">
        <w:rPr>
          <w:b/>
          <w:bCs/>
        </w:rPr>
        <w:t>Количество рисунков</w:t>
      </w:r>
      <w:r w:rsidRPr="00011D59">
        <w:t xml:space="preserve"> – 6</w:t>
      </w:r>
      <w:r w:rsidR="0009701E" w:rsidRPr="00011D59">
        <w:t>2</w:t>
      </w:r>
      <w:r w:rsidRPr="00011D59">
        <w:t>.</w:t>
      </w:r>
    </w:p>
    <w:p w14:paraId="7C2F7CF3" w14:textId="6CD224CC" w:rsidR="000030E6" w:rsidRPr="00011D59" w:rsidRDefault="000030E6" w:rsidP="000030E6">
      <w:pPr>
        <w:pStyle w:val="aa"/>
      </w:pPr>
      <w:r w:rsidRPr="00011D59">
        <w:rPr>
          <w:b/>
          <w:bCs/>
        </w:rPr>
        <w:t>Количество таблиц</w:t>
      </w:r>
      <w:r w:rsidRPr="00011D59">
        <w:t xml:space="preserve"> – </w:t>
      </w:r>
      <w:r w:rsidR="00EA47E0" w:rsidRPr="00011D59">
        <w:t>9</w:t>
      </w:r>
      <w:r w:rsidRPr="00011D59">
        <w:t>.</w:t>
      </w:r>
    </w:p>
    <w:p w14:paraId="1024481E" w14:textId="01B81ED3" w:rsidR="00EF4C73" w:rsidRPr="00011D59" w:rsidRDefault="000030E6" w:rsidP="0095580B">
      <w:pPr>
        <w:pStyle w:val="aa"/>
        <w:rPr>
          <w:u w:val="single"/>
        </w:rPr>
      </w:pPr>
      <w:r w:rsidRPr="00011D59">
        <w:rPr>
          <w:b/>
          <w:bCs/>
        </w:rPr>
        <w:t>Объем списка литературы</w:t>
      </w:r>
      <w:r w:rsidRPr="00011D59">
        <w:t xml:space="preserve"> – </w:t>
      </w:r>
      <w:r w:rsidR="005452CD" w:rsidRPr="00011D59">
        <w:t>32</w:t>
      </w:r>
      <w:r w:rsidRPr="00011D59">
        <w:t>.</w:t>
      </w:r>
    </w:p>
    <w:sectPr w:rsidR="00EF4C73" w:rsidRPr="00011D59" w:rsidSect="00D17843">
      <w:pgSz w:w="11906" w:h="16838"/>
      <w:pgMar w:top="851" w:right="567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701E" w14:textId="77777777" w:rsidR="00A04E9E" w:rsidRDefault="00A04E9E" w:rsidP="00741A71">
      <w:pPr>
        <w:spacing w:after="0" w:line="240" w:lineRule="auto"/>
      </w:pPr>
      <w:r>
        <w:separator/>
      </w:r>
    </w:p>
  </w:endnote>
  <w:endnote w:type="continuationSeparator" w:id="0">
    <w:p w14:paraId="3886169F" w14:textId="77777777" w:rsidR="00A04E9E" w:rsidRDefault="00A04E9E" w:rsidP="0074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254F6" w14:textId="77777777" w:rsidR="00A04E9E" w:rsidRDefault="00A04E9E" w:rsidP="00741A71">
      <w:pPr>
        <w:spacing w:after="0" w:line="240" w:lineRule="auto"/>
      </w:pPr>
      <w:r>
        <w:separator/>
      </w:r>
    </w:p>
  </w:footnote>
  <w:footnote w:type="continuationSeparator" w:id="0">
    <w:p w14:paraId="100884DE" w14:textId="77777777" w:rsidR="00A04E9E" w:rsidRDefault="00A04E9E" w:rsidP="0074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5B657C"/>
    <w:multiLevelType w:val="hybridMultilevel"/>
    <w:tmpl w:val="785615CC"/>
    <w:lvl w:ilvl="0" w:tplc="BE08D90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4AA26DF"/>
    <w:multiLevelType w:val="hybridMultilevel"/>
    <w:tmpl w:val="56EE7E4A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8E35D4"/>
    <w:multiLevelType w:val="hybridMultilevel"/>
    <w:tmpl w:val="A024F07E"/>
    <w:lvl w:ilvl="0" w:tplc="A622D5F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9053AF2"/>
    <w:multiLevelType w:val="hybridMultilevel"/>
    <w:tmpl w:val="6F96530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920494E"/>
    <w:multiLevelType w:val="hybridMultilevel"/>
    <w:tmpl w:val="021ADF0C"/>
    <w:lvl w:ilvl="0" w:tplc="DAB6FA2A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DB6638"/>
    <w:multiLevelType w:val="hybridMultilevel"/>
    <w:tmpl w:val="56EE7E4A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915A86"/>
    <w:multiLevelType w:val="hybridMultilevel"/>
    <w:tmpl w:val="56EE7E4A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A439EC"/>
    <w:multiLevelType w:val="hybridMultilevel"/>
    <w:tmpl w:val="AC26BBA6"/>
    <w:lvl w:ilvl="0" w:tplc="F12A920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0B1C5A"/>
    <w:multiLevelType w:val="hybridMultilevel"/>
    <w:tmpl w:val="995CD6EC"/>
    <w:lvl w:ilvl="0" w:tplc="D9F06B6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AF28B8"/>
    <w:multiLevelType w:val="hybridMultilevel"/>
    <w:tmpl w:val="372E46A4"/>
    <w:lvl w:ilvl="0" w:tplc="44A00CA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C4B2839"/>
    <w:multiLevelType w:val="hybridMultilevel"/>
    <w:tmpl w:val="FFA03EEA"/>
    <w:lvl w:ilvl="0" w:tplc="F500B8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E772C0"/>
    <w:multiLevelType w:val="hybridMultilevel"/>
    <w:tmpl w:val="09206D82"/>
    <w:lvl w:ilvl="0" w:tplc="C59441F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E2649E9"/>
    <w:multiLevelType w:val="hybridMultilevel"/>
    <w:tmpl w:val="81B46820"/>
    <w:lvl w:ilvl="0" w:tplc="062C27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F402CB"/>
    <w:multiLevelType w:val="hybridMultilevel"/>
    <w:tmpl w:val="29DEA5A4"/>
    <w:lvl w:ilvl="0" w:tplc="7C4A8C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A861EE"/>
    <w:multiLevelType w:val="hybridMultilevel"/>
    <w:tmpl w:val="AFC460EA"/>
    <w:lvl w:ilvl="0" w:tplc="EB3E387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C2A0CEC"/>
    <w:multiLevelType w:val="multilevel"/>
    <w:tmpl w:val="E132E2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2CBF5AE5"/>
    <w:multiLevelType w:val="hybridMultilevel"/>
    <w:tmpl w:val="FCC49040"/>
    <w:lvl w:ilvl="0" w:tplc="84B6DCE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D821591"/>
    <w:multiLevelType w:val="hybridMultilevel"/>
    <w:tmpl w:val="26FE4478"/>
    <w:lvl w:ilvl="0" w:tplc="19E48594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E3611C1"/>
    <w:multiLevelType w:val="hybridMultilevel"/>
    <w:tmpl w:val="372E46A4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0266149"/>
    <w:multiLevelType w:val="hybridMultilevel"/>
    <w:tmpl w:val="56EE7E4A"/>
    <w:lvl w:ilvl="0" w:tplc="107850F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03B1155"/>
    <w:multiLevelType w:val="hybridMultilevel"/>
    <w:tmpl w:val="457880B0"/>
    <w:lvl w:ilvl="0" w:tplc="3BB607E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1181D0D"/>
    <w:multiLevelType w:val="hybridMultilevel"/>
    <w:tmpl w:val="180AA3E8"/>
    <w:lvl w:ilvl="0" w:tplc="1B980F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7CF2DC7"/>
    <w:multiLevelType w:val="hybridMultilevel"/>
    <w:tmpl w:val="909A076E"/>
    <w:lvl w:ilvl="0" w:tplc="19B212B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E406FE9"/>
    <w:multiLevelType w:val="hybridMultilevel"/>
    <w:tmpl w:val="3184F448"/>
    <w:lvl w:ilvl="0" w:tplc="1AA6C84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F3054B5"/>
    <w:multiLevelType w:val="hybridMultilevel"/>
    <w:tmpl w:val="47B2C4E6"/>
    <w:lvl w:ilvl="0" w:tplc="67743CC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2CD06D7"/>
    <w:multiLevelType w:val="hybridMultilevel"/>
    <w:tmpl w:val="DDD031F2"/>
    <w:lvl w:ilvl="0" w:tplc="A276383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4867BF6"/>
    <w:multiLevelType w:val="hybridMultilevel"/>
    <w:tmpl w:val="457880B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6057473"/>
    <w:multiLevelType w:val="hybridMultilevel"/>
    <w:tmpl w:val="F168E864"/>
    <w:lvl w:ilvl="0" w:tplc="39909C4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A5E3157"/>
    <w:multiLevelType w:val="hybridMultilevel"/>
    <w:tmpl w:val="52B2F97C"/>
    <w:lvl w:ilvl="0" w:tplc="8A4601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ABF451F"/>
    <w:multiLevelType w:val="hybridMultilevel"/>
    <w:tmpl w:val="E0827862"/>
    <w:lvl w:ilvl="0" w:tplc="AE825D6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B5E1E1A"/>
    <w:multiLevelType w:val="hybridMultilevel"/>
    <w:tmpl w:val="4C442D18"/>
    <w:lvl w:ilvl="0" w:tplc="103895E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0982E73"/>
    <w:multiLevelType w:val="hybridMultilevel"/>
    <w:tmpl w:val="0E36715A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2B83035"/>
    <w:multiLevelType w:val="multilevel"/>
    <w:tmpl w:val="9C2A651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4" w:hanging="795"/>
      </w:pPr>
      <w:rPr>
        <w:rFonts w:hint="default"/>
      </w:rPr>
    </w:lvl>
    <w:lvl w:ilvl="2">
      <w:start w:val="14"/>
      <w:numFmt w:val="decimal"/>
      <w:isLgl/>
      <w:lvlText w:val="%1.%2.%3"/>
      <w:lvlJc w:val="left"/>
      <w:pPr>
        <w:ind w:left="1504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53C86E2D"/>
    <w:multiLevelType w:val="hybridMultilevel"/>
    <w:tmpl w:val="73BA37E8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4BA3DD4"/>
    <w:multiLevelType w:val="hybridMultilevel"/>
    <w:tmpl w:val="0E36715A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5090A5C"/>
    <w:multiLevelType w:val="hybridMultilevel"/>
    <w:tmpl w:val="D4B49B54"/>
    <w:lvl w:ilvl="0" w:tplc="3C4819A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672251E"/>
    <w:multiLevelType w:val="hybridMultilevel"/>
    <w:tmpl w:val="D722B2AC"/>
    <w:lvl w:ilvl="0" w:tplc="54A803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6C33684"/>
    <w:multiLevelType w:val="multilevel"/>
    <w:tmpl w:val="B890E0FE"/>
    <w:name w:val="WW8Num2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6E02405"/>
    <w:multiLevelType w:val="multilevel"/>
    <w:tmpl w:val="092AFE2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1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suff w:val="space"/>
      <w:lvlText w:val="Таблица %1.%5 –"/>
      <w:lvlJc w:val="left"/>
      <w:pPr>
        <w:ind w:left="0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5D0E23C1"/>
    <w:multiLevelType w:val="hybridMultilevel"/>
    <w:tmpl w:val="6F965300"/>
    <w:lvl w:ilvl="0" w:tplc="2A126F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607F3A18"/>
    <w:multiLevelType w:val="hybridMultilevel"/>
    <w:tmpl w:val="CC0EB31C"/>
    <w:lvl w:ilvl="0" w:tplc="CEB231A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7" w15:restartNumberingAfterBreak="0">
    <w:nsid w:val="62BA3947"/>
    <w:multiLevelType w:val="hybridMultilevel"/>
    <w:tmpl w:val="56EE7E4A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9" w15:restartNumberingAfterBreak="0">
    <w:nsid w:val="71AC18B8"/>
    <w:multiLevelType w:val="hybridMultilevel"/>
    <w:tmpl w:val="04E63F62"/>
    <w:lvl w:ilvl="0" w:tplc="A348833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4AA7BC2"/>
    <w:multiLevelType w:val="hybridMultilevel"/>
    <w:tmpl w:val="7CA8A0C4"/>
    <w:lvl w:ilvl="0" w:tplc="068EB41E">
      <w:start w:val="1"/>
      <w:numFmt w:val="decimal"/>
      <w:suff w:val="space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487A78"/>
    <w:multiLevelType w:val="hybridMultilevel"/>
    <w:tmpl w:val="BBF6575E"/>
    <w:lvl w:ilvl="0" w:tplc="A5A0591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B1E096D"/>
    <w:multiLevelType w:val="hybridMultilevel"/>
    <w:tmpl w:val="2EBC426E"/>
    <w:lvl w:ilvl="0" w:tplc="3ED6EE2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C0C18FE"/>
    <w:multiLevelType w:val="hybridMultilevel"/>
    <w:tmpl w:val="12E2E8A2"/>
    <w:lvl w:ilvl="0" w:tplc="6FCEAF3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CF3584E"/>
    <w:multiLevelType w:val="multilevel"/>
    <w:tmpl w:val="0972ACF8"/>
    <w:name w:val="WW8Num22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25"/>
  </w:num>
  <w:num w:numId="3">
    <w:abstractNumId w:val="2"/>
  </w:num>
  <w:num w:numId="4">
    <w:abstractNumId w:val="51"/>
  </w:num>
  <w:num w:numId="5">
    <w:abstractNumId w:val="1"/>
  </w:num>
  <w:num w:numId="6">
    <w:abstractNumId w:val="46"/>
  </w:num>
  <w:num w:numId="7">
    <w:abstractNumId w:val="0"/>
  </w:num>
  <w:num w:numId="8">
    <w:abstractNumId w:val="48"/>
  </w:num>
  <w:num w:numId="9">
    <w:abstractNumId w:val="35"/>
  </w:num>
  <w:num w:numId="10">
    <w:abstractNumId w:val="10"/>
  </w:num>
  <w:num w:numId="11">
    <w:abstractNumId w:val="50"/>
  </w:num>
  <w:num w:numId="12">
    <w:abstractNumId w:val="11"/>
  </w:num>
  <w:num w:numId="13">
    <w:abstractNumId w:val="24"/>
  </w:num>
  <w:num w:numId="14">
    <w:abstractNumId w:val="14"/>
  </w:num>
  <w:num w:numId="15">
    <w:abstractNumId w:val="5"/>
  </w:num>
  <w:num w:numId="16">
    <w:abstractNumId w:val="33"/>
  </w:num>
  <w:num w:numId="17">
    <w:abstractNumId w:val="49"/>
  </w:num>
  <w:num w:numId="18">
    <w:abstractNumId w:val="19"/>
  </w:num>
  <w:num w:numId="19">
    <w:abstractNumId w:val="53"/>
  </w:num>
  <w:num w:numId="20">
    <w:abstractNumId w:val="38"/>
  </w:num>
  <w:num w:numId="21">
    <w:abstractNumId w:val="39"/>
  </w:num>
  <w:num w:numId="22">
    <w:abstractNumId w:val="36"/>
  </w:num>
  <w:num w:numId="23">
    <w:abstractNumId w:val="27"/>
  </w:num>
  <w:num w:numId="24">
    <w:abstractNumId w:val="12"/>
  </w:num>
  <w:num w:numId="25">
    <w:abstractNumId w:val="44"/>
  </w:num>
  <w:num w:numId="26">
    <w:abstractNumId w:val="22"/>
  </w:num>
  <w:num w:numId="27">
    <w:abstractNumId w:val="47"/>
  </w:num>
  <w:num w:numId="28">
    <w:abstractNumId w:val="21"/>
  </w:num>
  <w:num w:numId="29">
    <w:abstractNumId w:val="9"/>
  </w:num>
  <w:num w:numId="30">
    <w:abstractNumId w:val="6"/>
  </w:num>
  <w:num w:numId="31">
    <w:abstractNumId w:val="8"/>
  </w:num>
  <w:num w:numId="32">
    <w:abstractNumId w:val="4"/>
  </w:num>
  <w:num w:numId="33">
    <w:abstractNumId w:val="16"/>
  </w:num>
  <w:num w:numId="34">
    <w:abstractNumId w:val="37"/>
  </w:num>
  <w:num w:numId="35">
    <w:abstractNumId w:val="13"/>
  </w:num>
  <w:num w:numId="36">
    <w:abstractNumId w:val="54"/>
  </w:num>
  <w:num w:numId="37">
    <w:abstractNumId w:val="20"/>
  </w:num>
  <w:num w:numId="38">
    <w:abstractNumId w:val="43"/>
  </w:num>
  <w:num w:numId="39">
    <w:abstractNumId w:val="7"/>
  </w:num>
  <w:num w:numId="40">
    <w:abstractNumId w:val="41"/>
  </w:num>
  <w:num w:numId="41">
    <w:abstractNumId w:val="15"/>
  </w:num>
  <w:num w:numId="42">
    <w:abstractNumId w:val="3"/>
  </w:num>
  <w:num w:numId="43">
    <w:abstractNumId w:val="18"/>
  </w:num>
  <w:num w:numId="44">
    <w:abstractNumId w:val="23"/>
  </w:num>
  <w:num w:numId="45">
    <w:abstractNumId w:val="31"/>
  </w:num>
  <w:num w:numId="46">
    <w:abstractNumId w:val="17"/>
  </w:num>
  <w:num w:numId="47">
    <w:abstractNumId w:val="40"/>
  </w:num>
  <w:num w:numId="48">
    <w:abstractNumId w:val="52"/>
  </w:num>
  <w:num w:numId="49">
    <w:abstractNumId w:val="26"/>
  </w:num>
  <w:num w:numId="50">
    <w:abstractNumId w:val="32"/>
  </w:num>
  <w:num w:numId="51">
    <w:abstractNumId w:val="28"/>
  </w:num>
  <w:num w:numId="52">
    <w:abstractNumId w:val="29"/>
  </w:num>
  <w:num w:numId="53">
    <w:abstractNumId w:val="34"/>
  </w:num>
  <w:num w:numId="54">
    <w:abstractNumId w:val="45"/>
  </w:num>
  <w:num w:numId="55">
    <w:abstractNumId w:val="42"/>
  </w:num>
  <w:num w:numId="56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5"/>
    <w:rsid w:val="00000CC3"/>
    <w:rsid w:val="00000EB5"/>
    <w:rsid w:val="000030E6"/>
    <w:rsid w:val="00011D59"/>
    <w:rsid w:val="000133E4"/>
    <w:rsid w:val="00014585"/>
    <w:rsid w:val="000147C8"/>
    <w:rsid w:val="00014FBF"/>
    <w:rsid w:val="00015601"/>
    <w:rsid w:val="0001702C"/>
    <w:rsid w:val="0002048D"/>
    <w:rsid w:val="0002245F"/>
    <w:rsid w:val="00023402"/>
    <w:rsid w:val="00024865"/>
    <w:rsid w:val="00027942"/>
    <w:rsid w:val="00031C57"/>
    <w:rsid w:val="00031E3E"/>
    <w:rsid w:val="000337E4"/>
    <w:rsid w:val="000352C1"/>
    <w:rsid w:val="00035D4B"/>
    <w:rsid w:val="000367E0"/>
    <w:rsid w:val="000375CD"/>
    <w:rsid w:val="000437B6"/>
    <w:rsid w:val="00044147"/>
    <w:rsid w:val="000448AA"/>
    <w:rsid w:val="00045127"/>
    <w:rsid w:val="000462E3"/>
    <w:rsid w:val="0004786C"/>
    <w:rsid w:val="00047BFE"/>
    <w:rsid w:val="00052A30"/>
    <w:rsid w:val="00055D19"/>
    <w:rsid w:val="00060C36"/>
    <w:rsid w:val="00061C33"/>
    <w:rsid w:val="00062CCC"/>
    <w:rsid w:val="0006351F"/>
    <w:rsid w:val="00067FD1"/>
    <w:rsid w:val="00072D44"/>
    <w:rsid w:val="00072E61"/>
    <w:rsid w:val="00075D91"/>
    <w:rsid w:val="00075FEB"/>
    <w:rsid w:val="000815EF"/>
    <w:rsid w:val="00083FD8"/>
    <w:rsid w:val="00084506"/>
    <w:rsid w:val="0008675A"/>
    <w:rsid w:val="00087CFC"/>
    <w:rsid w:val="00091A96"/>
    <w:rsid w:val="0009701E"/>
    <w:rsid w:val="00097755"/>
    <w:rsid w:val="000A3929"/>
    <w:rsid w:val="000A3D76"/>
    <w:rsid w:val="000A7A78"/>
    <w:rsid w:val="000B0619"/>
    <w:rsid w:val="000B0D51"/>
    <w:rsid w:val="000B0EA4"/>
    <w:rsid w:val="000B2ACE"/>
    <w:rsid w:val="000B38B9"/>
    <w:rsid w:val="000B636D"/>
    <w:rsid w:val="000C4E4D"/>
    <w:rsid w:val="000D185A"/>
    <w:rsid w:val="000D2B46"/>
    <w:rsid w:val="000D565E"/>
    <w:rsid w:val="000E0060"/>
    <w:rsid w:val="000E1C00"/>
    <w:rsid w:val="000E7FA7"/>
    <w:rsid w:val="000F514C"/>
    <w:rsid w:val="000F6AD0"/>
    <w:rsid w:val="00101595"/>
    <w:rsid w:val="00103615"/>
    <w:rsid w:val="001054D1"/>
    <w:rsid w:val="001113DD"/>
    <w:rsid w:val="0011150E"/>
    <w:rsid w:val="00111D3E"/>
    <w:rsid w:val="001125FE"/>
    <w:rsid w:val="00112700"/>
    <w:rsid w:val="001142AC"/>
    <w:rsid w:val="001143E5"/>
    <w:rsid w:val="00114D91"/>
    <w:rsid w:val="001223B4"/>
    <w:rsid w:val="00123AF5"/>
    <w:rsid w:val="0013072F"/>
    <w:rsid w:val="00140A96"/>
    <w:rsid w:val="001419A0"/>
    <w:rsid w:val="001423B6"/>
    <w:rsid w:val="00143896"/>
    <w:rsid w:val="00154039"/>
    <w:rsid w:val="0015632E"/>
    <w:rsid w:val="00156DAA"/>
    <w:rsid w:val="001572DE"/>
    <w:rsid w:val="001572F1"/>
    <w:rsid w:val="00160A96"/>
    <w:rsid w:val="001611BB"/>
    <w:rsid w:val="001626D6"/>
    <w:rsid w:val="00164940"/>
    <w:rsid w:val="00166881"/>
    <w:rsid w:val="00166AA5"/>
    <w:rsid w:val="00167041"/>
    <w:rsid w:val="00167F1F"/>
    <w:rsid w:val="00171189"/>
    <w:rsid w:val="00176243"/>
    <w:rsid w:val="001773DC"/>
    <w:rsid w:val="00181460"/>
    <w:rsid w:val="001818CA"/>
    <w:rsid w:val="00182E08"/>
    <w:rsid w:val="001834D5"/>
    <w:rsid w:val="00184645"/>
    <w:rsid w:val="00186E71"/>
    <w:rsid w:val="001916A8"/>
    <w:rsid w:val="00191B0C"/>
    <w:rsid w:val="00192BF5"/>
    <w:rsid w:val="00192D76"/>
    <w:rsid w:val="0019461F"/>
    <w:rsid w:val="00196750"/>
    <w:rsid w:val="001967C8"/>
    <w:rsid w:val="001A05B7"/>
    <w:rsid w:val="001A0DA7"/>
    <w:rsid w:val="001A3EA1"/>
    <w:rsid w:val="001A6C0E"/>
    <w:rsid w:val="001A6DE4"/>
    <w:rsid w:val="001B2608"/>
    <w:rsid w:val="001B507E"/>
    <w:rsid w:val="001B6219"/>
    <w:rsid w:val="001C1FC3"/>
    <w:rsid w:val="001C30E2"/>
    <w:rsid w:val="001C7076"/>
    <w:rsid w:val="001C714E"/>
    <w:rsid w:val="001D04DB"/>
    <w:rsid w:val="001D0686"/>
    <w:rsid w:val="001D137D"/>
    <w:rsid w:val="001D42D4"/>
    <w:rsid w:val="001D438C"/>
    <w:rsid w:val="001E38C2"/>
    <w:rsid w:val="001E40FA"/>
    <w:rsid w:val="001E75FA"/>
    <w:rsid w:val="001F324E"/>
    <w:rsid w:val="001F522F"/>
    <w:rsid w:val="00212BD0"/>
    <w:rsid w:val="0021651B"/>
    <w:rsid w:val="002206EC"/>
    <w:rsid w:val="002242CA"/>
    <w:rsid w:val="002269CF"/>
    <w:rsid w:val="002322DB"/>
    <w:rsid w:val="00233BA4"/>
    <w:rsid w:val="002342F1"/>
    <w:rsid w:val="002350F0"/>
    <w:rsid w:val="00236073"/>
    <w:rsid w:val="00240750"/>
    <w:rsid w:val="0024381C"/>
    <w:rsid w:val="00244254"/>
    <w:rsid w:val="00245DE6"/>
    <w:rsid w:val="00247543"/>
    <w:rsid w:val="0025130D"/>
    <w:rsid w:val="002520B8"/>
    <w:rsid w:val="00256581"/>
    <w:rsid w:val="002565EB"/>
    <w:rsid w:val="00257EFD"/>
    <w:rsid w:val="0026063B"/>
    <w:rsid w:val="00260ACE"/>
    <w:rsid w:val="002622A3"/>
    <w:rsid w:val="00266735"/>
    <w:rsid w:val="00272451"/>
    <w:rsid w:val="002735D1"/>
    <w:rsid w:val="002739F4"/>
    <w:rsid w:val="00273EFF"/>
    <w:rsid w:val="00275688"/>
    <w:rsid w:val="00277EB1"/>
    <w:rsid w:val="00280C61"/>
    <w:rsid w:val="00286D22"/>
    <w:rsid w:val="0029021C"/>
    <w:rsid w:val="002921FA"/>
    <w:rsid w:val="00294254"/>
    <w:rsid w:val="00295DB3"/>
    <w:rsid w:val="002A48EB"/>
    <w:rsid w:val="002A4CD3"/>
    <w:rsid w:val="002A7145"/>
    <w:rsid w:val="002C024E"/>
    <w:rsid w:val="002C1AD6"/>
    <w:rsid w:val="002C4411"/>
    <w:rsid w:val="002C5240"/>
    <w:rsid w:val="002C5373"/>
    <w:rsid w:val="002C75BC"/>
    <w:rsid w:val="002C777E"/>
    <w:rsid w:val="002D183B"/>
    <w:rsid w:val="002D4A7F"/>
    <w:rsid w:val="002D4E82"/>
    <w:rsid w:val="002D7BF2"/>
    <w:rsid w:val="002E2143"/>
    <w:rsid w:val="002E2522"/>
    <w:rsid w:val="002E3E29"/>
    <w:rsid w:val="002E621C"/>
    <w:rsid w:val="002E6FB8"/>
    <w:rsid w:val="002E760A"/>
    <w:rsid w:val="002F1930"/>
    <w:rsid w:val="002F23E0"/>
    <w:rsid w:val="002F613C"/>
    <w:rsid w:val="002F7C1B"/>
    <w:rsid w:val="00301622"/>
    <w:rsid w:val="00301DE0"/>
    <w:rsid w:val="003028F1"/>
    <w:rsid w:val="00304757"/>
    <w:rsid w:val="00305C92"/>
    <w:rsid w:val="00306500"/>
    <w:rsid w:val="003102D1"/>
    <w:rsid w:val="00311E02"/>
    <w:rsid w:val="00315CDD"/>
    <w:rsid w:val="0031696D"/>
    <w:rsid w:val="00316B97"/>
    <w:rsid w:val="00316C9F"/>
    <w:rsid w:val="00317A53"/>
    <w:rsid w:val="00320456"/>
    <w:rsid w:val="00320EFC"/>
    <w:rsid w:val="0032183C"/>
    <w:rsid w:val="0032298B"/>
    <w:rsid w:val="00324C34"/>
    <w:rsid w:val="0032510B"/>
    <w:rsid w:val="0032587C"/>
    <w:rsid w:val="00336E34"/>
    <w:rsid w:val="003376E3"/>
    <w:rsid w:val="0034040B"/>
    <w:rsid w:val="00341104"/>
    <w:rsid w:val="00345CC1"/>
    <w:rsid w:val="003478D8"/>
    <w:rsid w:val="00350EFA"/>
    <w:rsid w:val="003515DC"/>
    <w:rsid w:val="00355FB5"/>
    <w:rsid w:val="00363155"/>
    <w:rsid w:val="00364253"/>
    <w:rsid w:val="003646C5"/>
    <w:rsid w:val="003653E5"/>
    <w:rsid w:val="0037139D"/>
    <w:rsid w:val="00372595"/>
    <w:rsid w:val="00372AB8"/>
    <w:rsid w:val="0037407D"/>
    <w:rsid w:val="00374C05"/>
    <w:rsid w:val="003756B6"/>
    <w:rsid w:val="00376491"/>
    <w:rsid w:val="0038157B"/>
    <w:rsid w:val="003836DA"/>
    <w:rsid w:val="0038459B"/>
    <w:rsid w:val="00387EF3"/>
    <w:rsid w:val="003908BB"/>
    <w:rsid w:val="0039158E"/>
    <w:rsid w:val="0039181C"/>
    <w:rsid w:val="00391F1E"/>
    <w:rsid w:val="00397F1C"/>
    <w:rsid w:val="003A3CC3"/>
    <w:rsid w:val="003A5A03"/>
    <w:rsid w:val="003A5E03"/>
    <w:rsid w:val="003A7304"/>
    <w:rsid w:val="003A7F20"/>
    <w:rsid w:val="003B3558"/>
    <w:rsid w:val="003B3A17"/>
    <w:rsid w:val="003B3B7B"/>
    <w:rsid w:val="003B5951"/>
    <w:rsid w:val="003B5B34"/>
    <w:rsid w:val="003B6B03"/>
    <w:rsid w:val="003C1EC9"/>
    <w:rsid w:val="003C20B6"/>
    <w:rsid w:val="003C2D39"/>
    <w:rsid w:val="003D266E"/>
    <w:rsid w:val="003D5772"/>
    <w:rsid w:val="003D6092"/>
    <w:rsid w:val="003D6BF5"/>
    <w:rsid w:val="003D7F59"/>
    <w:rsid w:val="003E01A0"/>
    <w:rsid w:val="003E3870"/>
    <w:rsid w:val="003E5CF7"/>
    <w:rsid w:val="003E75D3"/>
    <w:rsid w:val="003E76F6"/>
    <w:rsid w:val="003E7CBB"/>
    <w:rsid w:val="004041AF"/>
    <w:rsid w:val="00405D7C"/>
    <w:rsid w:val="0040608E"/>
    <w:rsid w:val="004103EB"/>
    <w:rsid w:val="004113B2"/>
    <w:rsid w:val="004137F4"/>
    <w:rsid w:val="00414D65"/>
    <w:rsid w:val="00423065"/>
    <w:rsid w:val="00427DC9"/>
    <w:rsid w:val="00430EDC"/>
    <w:rsid w:val="00431A88"/>
    <w:rsid w:val="00433538"/>
    <w:rsid w:val="00441EB6"/>
    <w:rsid w:val="0044536C"/>
    <w:rsid w:val="00446024"/>
    <w:rsid w:val="004460D7"/>
    <w:rsid w:val="004465E4"/>
    <w:rsid w:val="00447559"/>
    <w:rsid w:val="0045043F"/>
    <w:rsid w:val="00450DE5"/>
    <w:rsid w:val="00452A2C"/>
    <w:rsid w:val="00454091"/>
    <w:rsid w:val="00456F1C"/>
    <w:rsid w:val="00461292"/>
    <w:rsid w:val="00461C79"/>
    <w:rsid w:val="00462AD4"/>
    <w:rsid w:val="00462BD1"/>
    <w:rsid w:val="00462C29"/>
    <w:rsid w:val="00465591"/>
    <w:rsid w:val="00465A45"/>
    <w:rsid w:val="00465E7C"/>
    <w:rsid w:val="00467893"/>
    <w:rsid w:val="0047031B"/>
    <w:rsid w:val="0047079A"/>
    <w:rsid w:val="00475AF8"/>
    <w:rsid w:val="00476334"/>
    <w:rsid w:val="00481D94"/>
    <w:rsid w:val="00482A04"/>
    <w:rsid w:val="0048497B"/>
    <w:rsid w:val="004922A4"/>
    <w:rsid w:val="004940B3"/>
    <w:rsid w:val="00496978"/>
    <w:rsid w:val="00497A67"/>
    <w:rsid w:val="004A00CC"/>
    <w:rsid w:val="004A294E"/>
    <w:rsid w:val="004A70F1"/>
    <w:rsid w:val="004B24E2"/>
    <w:rsid w:val="004B3D13"/>
    <w:rsid w:val="004B44B3"/>
    <w:rsid w:val="004B7884"/>
    <w:rsid w:val="004C06F1"/>
    <w:rsid w:val="004C1741"/>
    <w:rsid w:val="004C3AA1"/>
    <w:rsid w:val="004C7416"/>
    <w:rsid w:val="004D1A3C"/>
    <w:rsid w:val="004D3A3A"/>
    <w:rsid w:val="004D4A24"/>
    <w:rsid w:val="004D6959"/>
    <w:rsid w:val="004D6D94"/>
    <w:rsid w:val="004E10B9"/>
    <w:rsid w:val="004E150E"/>
    <w:rsid w:val="004E1C00"/>
    <w:rsid w:val="004E286E"/>
    <w:rsid w:val="004E2B84"/>
    <w:rsid w:val="004E44EC"/>
    <w:rsid w:val="004E5F57"/>
    <w:rsid w:val="004F094D"/>
    <w:rsid w:val="004F5A61"/>
    <w:rsid w:val="005010E3"/>
    <w:rsid w:val="0050163D"/>
    <w:rsid w:val="00504D2B"/>
    <w:rsid w:val="00505449"/>
    <w:rsid w:val="0051178A"/>
    <w:rsid w:val="00515E21"/>
    <w:rsid w:val="00516E32"/>
    <w:rsid w:val="00522F2F"/>
    <w:rsid w:val="00523745"/>
    <w:rsid w:val="00524270"/>
    <w:rsid w:val="00525972"/>
    <w:rsid w:val="00527A07"/>
    <w:rsid w:val="0053205E"/>
    <w:rsid w:val="005348BC"/>
    <w:rsid w:val="0053528F"/>
    <w:rsid w:val="00535896"/>
    <w:rsid w:val="00535F03"/>
    <w:rsid w:val="0054222D"/>
    <w:rsid w:val="00542A71"/>
    <w:rsid w:val="005436BC"/>
    <w:rsid w:val="005452CD"/>
    <w:rsid w:val="00546405"/>
    <w:rsid w:val="005509B5"/>
    <w:rsid w:val="0055394E"/>
    <w:rsid w:val="005562B7"/>
    <w:rsid w:val="00556F3F"/>
    <w:rsid w:val="005572AA"/>
    <w:rsid w:val="00563466"/>
    <w:rsid w:val="00566383"/>
    <w:rsid w:val="00567062"/>
    <w:rsid w:val="0057067B"/>
    <w:rsid w:val="0057143B"/>
    <w:rsid w:val="00572008"/>
    <w:rsid w:val="00572FE9"/>
    <w:rsid w:val="00573E02"/>
    <w:rsid w:val="00574AEC"/>
    <w:rsid w:val="005765AC"/>
    <w:rsid w:val="00576BB3"/>
    <w:rsid w:val="005776CB"/>
    <w:rsid w:val="00577B8E"/>
    <w:rsid w:val="00583A49"/>
    <w:rsid w:val="00587740"/>
    <w:rsid w:val="005908D6"/>
    <w:rsid w:val="005935E8"/>
    <w:rsid w:val="00593F1A"/>
    <w:rsid w:val="00595AEB"/>
    <w:rsid w:val="005B1DC8"/>
    <w:rsid w:val="005B3E48"/>
    <w:rsid w:val="005B78A2"/>
    <w:rsid w:val="005C0B1E"/>
    <w:rsid w:val="005C3328"/>
    <w:rsid w:val="005C4169"/>
    <w:rsid w:val="005C478D"/>
    <w:rsid w:val="005C60B0"/>
    <w:rsid w:val="005C6D6B"/>
    <w:rsid w:val="005C7A82"/>
    <w:rsid w:val="005D067E"/>
    <w:rsid w:val="005D5FB9"/>
    <w:rsid w:val="005F4CFF"/>
    <w:rsid w:val="005F6C87"/>
    <w:rsid w:val="00601090"/>
    <w:rsid w:val="006014B3"/>
    <w:rsid w:val="00603DAC"/>
    <w:rsid w:val="00606CDF"/>
    <w:rsid w:val="00615CF4"/>
    <w:rsid w:val="00617ADE"/>
    <w:rsid w:val="00623D70"/>
    <w:rsid w:val="00635409"/>
    <w:rsid w:val="00641696"/>
    <w:rsid w:val="00642297"/>
    <w:rsid w:val="00644384"/>
    <w:rsid w:val="00646303"/>
    <w:rsid w:val="00646CA9"/>
    <w:rsid w:val="006474A5"/>
    <w:rsid w:val="0065218E"/>
    <w:rsid w:val="00652EDA"/>
    <w:rsid w:val="00657237"/>
    <w:rsid w:val="0065745E"/>
    <w:rsid w:val="00664DD9"/>
    <w:rsid w:val="00665D0D"/>
    <w:rsid w:val="006665E0"/>
    <w:rsid w:val="00666CB9"/>
    <w:rsid w:val="006714BE"/>
    <w:rsid w:val="006726D9"/>
    <w:rsid w:val="00675BA3"/>
    <w:rsid w:val="00675F66"/>
    <w:rsid w:val="00677387"/>
    <w:rsid w:val="00685574"/>
    <w:rsid w:val="00685F50"/>
    <w:rsid w:val="00687C7F"/>
    <w:rsid w:val="00694EF9"/>
    <w:rsid w:val="00695C2E"/>
    <w:rsid w:val="00696168"/>
    <w:rsid w:val="006A297C"/>
    <w:rsid w:val="006A3F93"/>
    <w:rsid w:val="006A7758"/>
    <w:rsid w:val="006B02A7"/>
    <w:rsid w:val="006B30DF"/>
    <w:rsid w:val="006B348C"/>
    <w:rsid w:val="006B486A"/>
    <w:rsid w:val="006B5715"/>
    <w:rsid w:val="006B5742"/>
    <w:rsid w:val="006B638B"/>
    <w:rsid w:val="006C00D2"/>
    <w:rsid w:val="006C169C"/>
    <w:rsid w:val="006C1938"/>
    <w:rsid w:val="006C31C3"/>
    <w:rsid w:val="006C76B2"/>
    <w:rsid w:val="006D068E"/>
    <w:rsid w:val="006D19D0"/>
    <w:rsid w:val="006D19F6"/>
    <w:rsid w:val="006D3EC1"/>
    <w:rsid w:val="006D43A3"/>
    <w:rsid w:val="006E414D"/>
    <w:rsid w:val="006E7DED"/>
    <w:rsid w:val="006F62C4"/>
    <w:rsid w:val="0070320A"/>
    <w:rsid w:val="00706B60"/>
    <w:rsid w:val="007103BD"/>
    <w:rsid w:val="00710C6C"/>
    <w:rsid w:val="00711768"/>
    <w:rsid w:val="00713203"/>
    <w:rsid w:val="00713B5E"/>
    <w:rsid w:val="00713C16"/>
    <w:rsid w:val="00714D8A"/>
    <w:rsid w:val="007160D9"/>
    <w:rsid w:val="007162E1"/>
    <w:rsid w:val="00716672"/>
    <w:rsid w:val="0072053A"/>
    <w:rsid w:val="007215BB"/>
    <w:rsid w:val="007266F5"/>
    <w:rsid w:val="00730E44"/>
    <w:rsid w:val="0073132D"/>
    <w:rsid w:val="00733726"/>
    <w:rsid w:val="00733C51"/>
    <w:rsid w:val="00741191"/>
    <w:rsid w:val="00741205"/>
    <w:rsid w:val="00741A71"/>
    <w:rsid w:val="00742388"/>
    <w:rsid w:val="007464FE"/>
    <w:rsid w:val="0074724A"/>
    <w:rsid w:val="00750A30"/>
    <w:rsid w:val="00753B59"/>
    <w:rsid w:val="00753B6F"/>
    <w:rsid w:val="00762E6A"/>
    <w:rsid w:val="00763044"/>
    <w:rsid w:val="007659D6"/>
    <w:rsid w:val="00772482"/>
    <w:rsid w:val="00776A21"/>
    <w:rsid w:val="007808C7"/>
    <w:rsid w:val="00781306"/>
    <w:rsid w:val="00781538"/>
    <w:rsid w:val="00781E4C"/>
    <w:rsid w:val="007832D5"/>
    <w:rsid w:val="00785587"/>
    <w:rsid w:val="007858F9"/>
    <w:rsid w:val="00785FD4"/>
    <w:rsid w:val="00786CED"/>
    <w:rsid w:val="00787746"/>
    <w:rsid w:val="00796E55"/>
    <w:rsid w:val="007A19D2"/>
    <w:rsid w:val="007A3739"/>
    <w:rsid w:val="007B0416"/>
    <w:rsid w:val="007B3D58"/>
    <w:rsid w:val="007B7AC0"/>
    <w:rsid w:val="007C13D2"/>
    <w:rsid w:val="007C21D4"/>
    <w:rsid w:val="007C32D4"/>
    <w:rsid w:val="007C3BE3"/>
    <w:rsid w:val="007C6A60"/>
    <w:rsid w:val="007C79FC"/>
    <w:rsid w:val="007D7AFE"/>
    <w:rsid w:val="007E2306"/>
    <w:rsid w:val="007E27AB"/>
    <w:rsid w:val="007E4EE0"/>
    <w:rsid w:val="007F05B1"/>
    <w:rsid w:val="007F0723"/>
    <w:rsid w:val="007F20ED"/>
    <w:rsid w:val="007F2E0E"/>
    <w:rsid w:val="007F6569"/>
    <w:rsid w:val="00802293"/>
    <w:rsid w:val="00804622"/>
    <w:rsid w:val="00805A43"/>
    <w:rsid w:val="00810C06"/>
    <w:rsid w:val="0081369A"/>
    <w:rsid w:val="00820FAA"/>
    <w:rsid w:val="00826330"/>
    <w:rsid w:val="00827EBC"/>
    <w:rsid w:val="00830904"/>
    <w:rsid w:val="00830C5D"/>
    <w:rsid w:val="00833713"/>
    <w:rsid w:val="00834580"/>
    <w:rsid w:val="00834F0A"/>
    <w:rsid w:val="00835FB1"/>
    <w:rsid w:val="00842E52"/>
    <w:rsid w:val="00843973"/>
    <w:rsid w:val="00844FF8"/>
    <w:rsid w:val="00851781"/>
    <w:rsid w:val="00855C86"/>
    <w:rsid w:val="008560A2"/>
    <w:rsid w:val="00856F8F"/>
    <w:rsid w:val="0085782B"/>
    <w:rsid w:val="00857E65"/>
    <w:rsid w:val="008611E9"/>
    <w:rsid w:val="00861656"/>
    <w:rsid w:val="00864936"/>
    <w:rsid w:val="00865708"/>
    <w:rsid w:val="008673F4"/>
    <w:rsid w:val="00870D8A"/>
    <w:rsid w:val="00876F32"/>
    <w:rsid w:val="008776C9"/>
    <w:rsid w:val="008807EB"/>
    <w:rsid w:val="00880B17"/>
    <w:rsid w:val="00883190"/>
    <w:rsid w:val="00894005"/>
    <w:rsid w:val="00894C60"/>
    <w:rsid w:val="00894F03"/>
    <w:rsid w:val="008A023C"/>
    <w:rsid w:val="008A14BF"/>
    <w:rsid w:val="008A187C"/>
    <w:rsid w:val="008A1CFA"/>
    <w:rsid w:val="008A247C"/>
    <w:rsid w:val="008A3027"/>
    <w:rsid w:val="008A3BAF"/>
    <w:rsid w:val="008A3C42"/>
    <w:rsid w:val="008A4926"/>
    <w:rsid w:val="008A57A1"/>
    <w:rsid w:val="008A593B"/>
    <w:rsid w:val="008A700C"/>
    <w:rsid w:val="008B11F6"/>
    <w:rsid w:val="008B13D4"/>
    <w:rsid w:val="008B225E"/>
    <w:rsid w:val="008B31C0"/>
    <w:rsid w:val="008B500F"/>
    <w:rsid w:val="008C0E2C"/>
    <w:rsid w:val="008C7045"/>
    <w:rsid w:val="008C71C8"/>
    <w:rsid w:val="008D2D5E"/>
    <w:rsid w:val="008D38C0"/>
    <w:rsid w:val="008D59CE"/>
    <w:rsid w:val="008E030B"/>
    <w:rsid w:val="008E08A4"/>
    <w:rsid w:val="008E1CF3"/>
    <w:rsid w:val="008E5212"/>
    <w:rsid w:val="008E5B28"/>
    <w:rsid w:val="008F13C7"/>
    <w:rsid w:val="008F27F6"/>
    <w:rsid w:val="008F46AE"/>
    <w:rsid w:val="008F587F"/>
    <w:rsid w:val="009016B0"/>
    <w:rsid w:val="00904DFF"/>
    <w:rsid w:val="009066A7"/>
    <w:rsid w:val="00910035"/>
    <w:rsid w:val="00911902"/>
    <w:rsid w:val="009124D1"/>
    <w:rsid w:val="00914B37"/>
    <w:rsid w:val="00915FEA"/>
    <w:rsid w:val="00917974"/>
    <w:rsid w:val="0092321C"/>
    <w:rsid w:val="00924984"/>
    <w:rsid w:val="00926323"/>
    <w:rsid w:val="009267FC"/>
    <w:rsid w:val="0093198D"/>
    <w:rsid w:val="009356E1"/>
    <w:rsid w:val="00935EAB"/>
    <w:rsid w:val="00937A74"/>
    <w:rsid w:val="009459D3"/>
    <w:rsid w:val="00945DCC"/>
    <w:rsid w:val="00946F3C"/>
    <w:rsid w:val="0095580B"/>
    <w:rsid w:val="009570BC"/>
    <w:rsid w:val="00960B7F"/>
    <w:rsid w:val="00962DAB"/>
    <w:rsid w:val="00973E36"/>
    <w:rsid w:val="009767CF"/>
    <w:rsid w:val="0098098D"/>
    <w:rsid w:val="00982BED"/>
    <w:rsid w:val="009909F0"/>
    <w:rsid w:val="00994747"/>
    <w:rsid w:val="00996BEB"/>
    <w:rsid w:val="00997796"/>
    <w:rsid w:val="009A0037"/>
    <w:rsid w:val="009A7CAF"/>
    <w:rsid w:val="009B32F9"/>
    <w:rsid w:val="009B6683"/>
    <w:rsid w:val="009B7F41"/>
    <w:rsid w:val="009C1C36"/>
    <w:rsid w:val="009C24A4"/>
    <w:rsid w:val="009C34C0"/>
    <w:rsid w:val="009C3823"/>
    <w:rsid w:val="009C3B91"/>
    <w:rsid w:val="009D07E8"/>
    <w:rsid w:val="009D4210"/>
    <w:rsid w:val="009D49C9"/>
    <w:rsid w:val="009E1EA9"/>
    <w:rsid w:val="009E2526"/>
    <w:rsid w:val="009E7A72"/>
    <w:rsid w:val="009F0A5E"/>
    <w:rsid w:val="009F1555"/>
    <w:rsid w:val="009F7E26"/>
    <w:rsid w:val="00A00789"/>
    <w:rsid w:val="00A047DC"/>
    <w:rsid w:val="00A04E9E"/>
    <w:rsid w:val="00A05523"/>
    <w:rsid w:val="00A06B10"/>
    <w:rsid w:val="00A06EDF"/>
    <w:rsid w:val="00A07D39"/>
    <w:rsid w:val="00A110CF"/>
    <w:rsid w:val="00A14DA3"/>
    <w:rsid w:val="00A15647"/>
    <w:rsid w:val="00A158F2"/>
    <w:rsid w:val="00A170D5"/>
    <w:rsid w:val="00A17B74"/>
    <w:rsid w:val="00A25395"/>
    <w:rsid w:val="00A26169"/>
    <w:rsid w:val="00A26C90"/>
    <w:rsid w:val="00A3030E"/>
    <w:rsid w:val="00A34AA7"/>
    <w:rsid w:val="00A36EF0"/>
    <w:rsid w:val="00A375F1"/>
    <w:rsid w:val="00A41B22"/>
    <w:rsid w:val="00A448F9"/>
    <w:rsid w:val="00A465CE"/>
    <w:rsid w:val="00A51B6D"/>
    <w:rsid w:val="00A532C0"/>
    <w:rsid w:val="00A5618E"/>
    <w:rsid w:val="00A6016A"/>
    <w:rsid w:val="00A60723"/>
    <w:rsid w:val="00A61E0D"/>
    <w:rsid w:val="00A634C0"/>
    <w:rsid w:val="00A64079"/>
    <w:rsid w:val="00A64A97"/>
    <w:rsid w:val="00A6668C"/>
    <w:rsid w:val="00A700BC"/>
    <w:rsid w:val="00A701F6"/>
    <w:rsid w:val="00A741CE"/>
    <w:rsid w:val="00A77226"/>
    <w:rsid w:val="00A77C05"/>
    <w:rsid w:val="00A80521"/>
    <w:rsid w:val="00A80E9A"/>
    <w:rsid w:val="00A82054"/>
    <w:rsid w:val="00A84124"/>
    <w:rsid w:val="00A84B22"/>
    <w:rsid w:val="00A85B16"/>
    <w:rsid w:val="00A91122"/>
    <w:rsid w:val="00A93D5D"/>
    <w:rsid w:val="00A96026"/>
    <w:rsid w:val="00A96812"/>
    <w:rsid w:val="00A97442"/>
    <w:rsid w:val="00AA0812"/>
    <w:rsid w:val="00AA2576"/>
    <w:rsid w:val="00AA2CA1"/>
    <w:rsid w:val="00AA3B26"/>
    <w:rsid w:val="00AA4741"/>
    <w:rsid w:val="00AB6A11"/>
    <w:rsid w:val="00AC569F"/>
    <w:rsid w:val="00AD0F35"/>
    <w:rsid w:val="00AD2D2B"/>
    <w:rsid w:val="00AD6AD8"/>
    <w:rsid w:val="00AD6E49"/>
    <w:rsid w:val="00AE00A4"/>
    <w:rsid w:val="00AE2249"/>
    <w:rsid w:val="00AE3BA7"/>
    <w:rsid w:val="00AE4C66"/>
    <w:rsid w:val="00AE5FAF"/>
    <w:rsid w:val="00AE7097"/>
    <w:rsid w:val="00AF1167"/>
    <w:rsid w:val="00AF2458"/>
    <w:rsid w:val="00AF2C07"/>
    <w:rsid w:val="00AF3151"/>
    <w:rsid w:val="00AF3C8A"/>
    <w:rsid w:val="00AF4C2C"/>
    <w:rsid w:val="00AF55B4"/>
    <w:rsid w:val="00AF7689"/>
    <w:rsid w:val="00B0197C"/>
    <w:rsid w:val="00B01AE7"/>
    <w:rsid w:val="00B02E80"/>
    <w:rsid w:val="00B04672"/>
    <w:rsid w:val="00B07337"/>
    <w:rsid w:val="00B076A8"/>
    <w:rsid w:val="00B077AE"/>
    <w:rsid w:val="00B1021B"/>
    <w:rsid w:val="00B11000"/>
    <w:rsid w:val="00B12E68"/>
    <w:rsid w:val="00B16A5D"/>
    <w:rsid w:val="00B24E62"/>
    <w:rsid w:val="00B25DF3"/>
    <w:rsid w:val="00B314FD"/>
    <w:rsid w:val="00B34E80"/>
    <w:rsid w:val="00B36DF9"/>
    <w:rsid w:val="00B40A75"/>
    <w:rsid w:val="00B432CC"/>
    <w:rsid w:val="00B44349"/>
    <w:rsid w:val="00B47731"/>
    <w:rsid w:val="00B52BE1"/>
    <w:rsid w:val="00B545E1"/>
    <w:rsid w:val="00B55AA0"/>
    <w:rsid w:val="00B5692A"/>
    <w:rsid w:val="00B619E7"/>
    <w:rsid w:val="00B66501"/>
    <w:rsid w:val="00B70E29"/>
    <w:rsid w:val="00B7218C"/>
    <w:rsid w:val="00B72CEF"/>
    <w:rsid w:val="00B73C19"/>
    <w:rsid w:val="00B73CFC"/>
    <w:rsid w:val="00B743CB"/>
    <w:rsid w:val="00B74967"/>
    <w:rsid w:val="00B74EBC"/>
    <w:rsid w:val="00B75581"/>
    <w:rsid w:val="00B769A4"/>
    <w:rsid w:val="00B80B65"/>
    <w:rsid w:val="00B815B1"/>
    <w:rsid w:val="00B82504"/>
    <w:rsid w:val="00B8376E"/>
    <w:rsid w:val="00B8630C"/>
    <w:rsid w:val="00B90C40"/>
    <w:rsid w:val="00B930F3"/>
    <w:rsid w:val="00B93B9C"/>
    <w:rsid w:val="00B979F0"/>
    <w:rsid w:val="00BA1CB8"/>
    <w:rsid w:val="00BA27CA"/>
    <w:rsid w:val="00BA37B6"/>
    <w:rsid w:val="00BA46C3"/>
    <w:rsid w:val="00BA597D"/>
    <w:rsid w:val="00BA6507"/>
    <w:rsid w:val="00BA6FEA"/>
    <w:rsid w:val="00BB21D7"/>
    <w:rsid w:val="00BB258B"/>
    <w:rsid w:val="00BB64CE"/>
    <w:rsid w:val="00BC42CF"/>
    <w:rsid w:val="00BC48EA"/>
    <w:rsid w:val="00BC4E5A"/>
    <w:rsid w:val="00BC5CFE"/>
    <w:rsid w:val="00BC7E2A"/>
    <w:rsid w:val="00BD4574"/>
    <w:rsid w:val="00BD6133"/>
    <w:rsid w:val="00BD7631"/>
    <w:rsid w:val="00BE2CA9"/>
    <w:rsid w:val="00BE35CB"/>
    <w:rsid w:val="00BE570C"/>
    <w:rsid w:val="00BE6EC6"/>
    <w:rsid w:val="00BE7B73"/>
    <w:rsid w:val="00BF07E7"/>
    <w:rsid w:val="00BF1699"/>
    <w:rsid w:val="00BF1F02"/>
    <w:rsid w:val="00BF29CC"/>
    <w:rsid w:val="00BF376A"/>
    <w:rsid w:val="00C0138F"/>
    <w:rsid w:val="00C03959"/>
    <w:rsid w:val="00C040DB"/>
    <w:rsid w:val="00C05468"/>
    <w:rsid w:val="00C0742F"/>
    <w:rsid w:val="00C103B6"/>
    <w:rsid w:val="00C12F8E"/>
    <w:rsid w:val="00C158B1"/>
    <w:rsid w:val="00C17C85"/>
    <w:rsid w:val="00C200BF"/>
    <w:rsid w:val="00C21152"/>
    <w:rsid w:val="00C21243"/>
    <w:rsid w:val="00C23A32"/>
    <w:rsid w:val="00C23D67"/>
    <w:rsid w:val="00C23DC9"/>
    <w:rsid w:val="00C25DDA"/>
    <w:rsid w:val="00C26310"/>
    <w:rsid w:val="00C33F4A"/>
    <w:rsid w:val="00C34EF2"/>
    <w:rsid w:val="00C36214"/>
    <w:rsid w:val="00C368EB"/>
    <w:rsid w:val="00C37747"/>
    <w:rsid w:val="00C42954"/>
    <w:rsid w:val="00C444B5"/>
    <w:rsid w:val="00C44F35"/>
    <w:rsid w:val="00C46CA5"/>
    <w:rsid w:val="00C476C9"/>
    <w:rsid w:val="00C50BBE"/>
    <w:rsid w:val="00C51339"/>
    <w:rsid w:val="00C53889"/>
    <w:rsid w:val="00C53F7C"/>
    <w:rsid w:val="00C56E9B"/>
    <w:rsid w:val="00C62801"/>
    <w:rsid w:val="00C62C2A"/>
    <w:rsid w:val="00C6324E"/>
    <w:rsid w:val="00C63805"/>
    <w:rsid w:val="00C672E0"/>
    <w:rsid w:val="00C70A0E"/>
    <w:rsid w:val="00C71B5D"/>
    <w:rsid w:val="00C72128"/>
    <w:rsid w:val="00C76088"/>
    <w:rsid w:val="00C76270"/>
    <w:rsid w:val="00C77482"/>
    <w:rsid w:val="00C85DB6"/>
    <w:rsid w:val="00C905E0"/>
    <w:rsid w:val="00C93F1C"/>
    <w:rsid w:val="00C97FB3"/>
    <w:rsid w:val="00CB20CE"/>
    <w:rsid w:val="00CB3582"/>
    <w:rsid w:val="00CB4A7E"/>
    <w:rsid w:val="00CB4C88"/>
    <w:rsid w:val="00CB7132"/>
    <w:rsid w:val="00CB7F4A"/>
    <w:rsid w:val="00CC07E9"/>
    <w:rsid w:val="00CC19FB"/>
    <w:rsid w:val="00CC22B9"/>
    <w:rsid w:val="00CC3FB5"/>
    <w:rsid w:val="00CC67AD"/>
    <w:rsid w:val="00CD1F15"/>
    <w:rsid w:val="00CD35AB"/>
    <w:rsid w:val="00CD6C1E"/>
    <w:rsid w:val="00CD709E"/>
    <w:rsid w:val="00CE4386"/>
    <w:rsid w:val="00CE5268"/>
    <w:rsid w:val="00CE6AD4"/>
    <w:rsid w:val="00CF1606"/>
    <w:rsid w:val="00CF2303"/>
    <w:rsid w:val="00CF3655"/>
    <w:rsid w:val="00CF3747"/>
    <w:rsid w:val="00CF4BD0"/>
    <w:rsid w:val="00CF68D9"/>
    <w:rsid w:val="00D02CFA"/>
    <w:rsid w:val="00D02FFD"/>
    <w:rsid w:val="00D03C46"/>
    <w:rsid w:val="00D04AEA"/>
    <w:rsid w:val="00D07708"/>
    <w:rsid w:val="00D10856"/>
    <w:rsid w:val="00D11098"/>
    <w:rsid w:val="00D112F9"/>
    <w:rsid w:val="00D113FA"/>
    <w:rsid w:val="00D116A7"/>
    <w:rsid w:val="00D12A23"/>
    <w:rsid w:val="00D145BF"/>
    <w:rsid w:val="00D14760"/>
    <w:rsid w:val="00D16B90"/>
    <w:rsid w:val="00D17843"/>
    <w:rsid w:val="00D22BF6"/>
    <w:rsid w:val="00D25C18"/>
    <w:rsid w:val="00D27A8D"/>
    <w:rsid w:val="00D31BE5"/>
    <w:rsid w:val="00D3253B"/>
    <w:rsid w:val="00D328DE"/>
    <w:rsid w:val="00D32D80"/>
    <w:rsid w:val="00D35295"/>
    <w:rsid w:val="00D4099E"/>
    <w:rsid w:val="00D40ADC"/>
    <w:rsid w:val="00D42474"/>
    <w:rsid w:val="00D44E70"/>
    <w:rsid w:val="00D4592C"/>
    <w:rsid w:val="00D46C68"/>
    <w:rsid w:val="00D506E8"/>
    <w:rsid w:val="00D51EA8"/>
    <w:rsid w:val="00D552CC"/>
    <w:rsid w:val="00D6040A"/>
    <w:rsid w:val="00D61FAE"/>
    <w:rsid w:val="00D6326D"/>
    <w:rsid w:val="00D637D9"/>
    <w:rsid w:val="00D63D59"/>
    <w:rsid w:val="00D67CE9"/>
    <w:rsid w:val="00D67EB5"/>
    <w:rsid w:val="00D753AF"/>
    <w:rsid w:val="00D76135"/>
    <w:rsid w:val="00D770A0"/>
    <w:rsid w:val="00D82CEE"/>
    <w:rsid w:val="00D87F47"/>
    <w:rsid w:val="00D922F0"/>
    <w:rsid w:val="00D96B61"/>
    <w:rsid w:val="00DA160E"/>
    <w:rsid w:val="00DA385D"/>
    <w:rsid w:val="00DB29BC"/>
    <w:rsid w:val="00DB38FE"/>
    <w:rsid w:val="00DB4553"/>
    <w:rsid w:val="00DC1602"/>
    <w:rsid w:val="00DC208F"/>
    <w:rsid w:val="00DC30E5"/>
    <w:rsid w:val="00DC5223"/>
    <w:rsid w:val="00DD3548"/>
    <w:rsid w:val="00DE0C88"/>
    <w:rsid w:val="00DE2A0F"/>
    <w:rsid w:val="00DE6DDB"/>
    <w:rsid w:val="00DE70D3"/>
    <w:rsid w:val="00DE7C8B"/>
    <w:rsid w:val="00DF06A5"/>
    <w:rsid w:val="00DF1DEA"/>
    <w:rsid w:val="00DF5B5C"/>
    <w:rsid w:val="00DF6DC7"/>
    <w:rsid w:val="00DF7CF5"/>
    <w:rsid w:val="00E00BD7"/>
    <w:rsid w:val="00E027D7"/>
    <w:rsid w:val="00E02D60"/>
    <w:rsid w:val="00E0316C"/>
    <w:rsid w:val="00E03EE0"/>
    <w:rsid w:val="00E041B1"/>
    <w:rsid w:val="00E06249"/>
    <w:rsid w:val="00E06918"/>
    <w:rsid w:val="00E102C9"/>
    <w:rsid w:val="00E15C39"/>
    <w:rsid w:val="00E21A46"/>
    <w:rsid w:val="00E23590"/>
    <w:rsid w:val="00E274FE"/>
    <w:rsid w:val="00E30888"/>
    <w:rsid w:val="00E32D22"/>
    <w:rsid w:val="00E33E38"/>
    <w:rsid w:val="00E3505E"/>
    <w:rsid w:val="00E36C15"/>
    <w:rsid w:val="00E37876"/>
    <w:rsid w:val="00E43A51"/>
    <w:rsid w:val="00E44FF5"/>
    <w:rsid w:val="00E47369"/>
    <w:rsid w:val="00E52CF8"/>
    <w:rsid w:val="00E54ECD"/>
    <w:rsid w:val="00E55EF6"/>
    <w:rsid w:val="00E564CB"/>
    <w:rsid w:val="00E56FA0"/>
    <w:rsid w:val="00E57F10"/>
    <w:rsid w:val="00E61EBA"/>
    <w:rsid w:val="00E63238"/>
    <w:rsid w:val="00E633F2"/>
    <w:rsid w:val="00E648B8"/>
    <w:rsid w:val="00E74A5E"/>
    <w:rsid w:val="00E754D7"/>
    <w:rsid w:val="00E75CAD"/>
    <w:rsid w:val="00E75F86"/>
    <w:rsid w:val="00E77359"/>
    <w:rsid w:val="00E81850"/>
    <w:rsid w:val="00E8488F"/>
    <w:rsid w:val="00E86815"/>
    <w:rsid w:val="00E86C03"/>
    <w:rsid w:val="00E90B2B"/>
    <w:rsid w:val="00E90F9E"/>
    <w:rsid w:val="00E94248"/>
    <w:rsid w:val="00E954A4"/>
    <w:rsid w:val="00EA1FD1"/>
    <w:rsid w:val="00EA326B"/>
    <w:rsid w:val="00EA47E0"/>
    <w:rsid w:val="00EA5316"/>
    <w:rsid w:val="00EA58F3"/>
    <w:rsid w:val="00EA6A50"/>
    <w:rsid w:val="00EB4DE1"/>
    <w:rsid w:val="00EB509B"/>
    <w:rsid w:val="00EB572C"/>
    <w:rsid w:val="00EB6464"/>
    <w:rsid w:val="00EC2725"/>
    <w:rsid w:val="00EC590F"/>
    <w:rsid w:val="00EC7895"/>
    <w:rsid w:val="00EC7951"/>
    <w:rsid w:val="00ED0A04"/>
    <w:rsid w:val="00ED5F68"/>
    <w:rsid w:val="00ED6340"/>
    <w:rsid w:val="00EE009E"/>
    <w:rsid w:val="00EE3EF8"/>
    <w:rsid w:val="00EF0130"/>
    <w:rsid w:val="00EF126D"/>
    <w:rsid w:val="00EF1AB1"/>
    <w:rsid w:val="00EF2061"/>
    <w:rsid w:val="00EF22FA"/>
    <w:rsid w:val="00EF25DE"/>
    <w:rsid w:val="00EF36BC"/>
    <w:rsid w:val="00EF38B2"/>
    <w:rsid w:val="00EF3FFE"/>
    <w:rsid w:val="00EF4C73"/>
    <w:rsid w:val="00EF77D3"/>
    <w:rsid w:val="00F0050E"/>
    <w:rsid w:val="00F041AF"/>
    <w:rsid w:val="00F0425E"/>
    <w:rsid w:val="00F04D85"/>
    <w:rsid w:val="00F106D9"/>
    <w:rsid w:val="00F10C81"/>
    <w:rsid w:val="00F1250A"/>
    <w:rsid w:val="00F14BD6"/>
    <w:rsid w:val="00F154E1"/>
    <w:rsid w:val="00F20312"/>
    <w:rsid w:val="00F23794"/>
    <w:rsid w:val="00F27BBB"/>
    <w:rsid w:val="00F40B03"/>
    <w:rsid w:val="00F417B2"/>
    <w:rsid w:val="00F4248C"/>
    <w:rsid w:val="00F42AA0"/>
    <w:rsid w:val="00F43725"/>
    <w:rsid w:val="00F501D4"/>
    <w:rsid w:val="00F504AB"/>
    <w:rsid w:val="00F541CF"/>
    <w:rsid w:val="00F54518"/>
    <w:rsid w:val="00F55FCA"/>
    <w:rsid w:val="00F642A6"/>
    <w:rsid w:val="00F7004A"/>
    <w:rsid w:val="00F70BF8"/>
    <w:rsid w:val="00F714C9"/>
    <w:rsid w:val="00F7370B"/>
    <w:rsid w:val="00F83281"/>
    <w:rsid w:val="00F87A9F"/>
    <w:rsid w:val="00F90D0A"/>
    <w:rsid w:val="00F94F68"/>
    <w:rsid w:val="00F977B1"/>
    <w:rsid w:val="00FA2257"/>
    <w:rsid w:val="00FA3A19"/>
    <w:rsid w:val="00FA4D32"/>
    <w:rsid w:val="00FA63FC"/>
    <w:rsid w:val="00FA6942"/>
    <w:rsid w:val="00FA7880"/>
    <w:rsid w:val="00FB073B"/>
    <w:rsid w:val="00FB1A75"/>
    <w:rsid w:val="00FB3E0D"/>
    <w:rsid w:val="00FC01AC"/>
    <w:rsid w:val="00FC6C64"/>
    <w:rsid w:val="00FC7083"/>
    <w:rsid w:val="00FD0483"/>
    <w:rsid w:val="00FD1463"/>
    <w:rsid w:val="00FD1F23"/>
    <w:rsid w:val="00FD43D6"/>
    <w:rsid w:val="00FE07DB"/>
    <w:rsid w:val="00FE169B"/>
    <w:rsid w:val="00FE2D85"/>
    <w:rsid w:val="00FE644E"/>
    <w:rsid w:val="00FE66F0"/>
    <w:rsid w:val="00FF0616"/>
    <w:rsid w:val="00FF1F74"/>
    <w:rsid w:val="00FF22FE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251C3"/>
  <w15:docId w15:val="{DE812483-621A-4886-8EA6-2F1EAFF5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685574"/>
    <w:pPr>
      <w:keepNext/>
      <w:keepLines/>
      <w:spacing w:before="40" w:after="0" w:line="240" w:lineRule="auto"/>
      <w:ind w:left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aliases w:val="Иван_маркированный список"/>
    <w:basedOn w:val="a4"/>
    <w:link w:val="a9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aliases w:val="Стиль_таблицы,таблиц"/>
    <w:basedOn w:val="a6"/>
    <w:uiPriority w:val="39"/>
    <w:qFormat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2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4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6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3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8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5"/>
      </w:numPr>
      <w:contextualSpacing/>
    </w:pPr>
  </w:style>
  <w:style w:type="table" w:customStyle="1" w:styleId="af2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7"/>
      </w:numPr>
      <w:contextualSpacing/>
    </w:pPr>
  </w:style>
  <w:style w:type="paragraph" w:customStyle="1" w:styleId="af3">
    <w:name w:val="Журавлева_Текст"/>
    <w:basedOn w:val="a4"/>
    <w:qFormat/>
    <w:rsid w:val="0025658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4">
    <w:name w:val="caption"/>
    <w:basedOn w:val="a4"/>
    <w:next w:val="a4"/>
    <w:uiPriority w:val="35"/>
    <w:unhideWhenUsed/>
    <w:qFormat/>
    <w:rsid w:val="00256581"/>
    <w:pPr>
      <w:spacing w:after="0"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f5">
    <w:name w:val="Normal (Web)"/>
    <w:basedOn w:val="a4"/>
    <w:uiPriority w:val="99"/>
    <w:unhideWhenUsed/>
    <w:rsid w:val="00256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Подпись таблицы"/>
    <w:basedOn w:val="a4"/>
    <w:qFormat/>
    <w:rsid w:val="0025658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7">
    <w:name w:val="Unresolved Mention"/>
    <w:basedOn w:val="a5"/>
    <w:uiPriority w:val="99"/>
    <w:semiHidden/>
    <w:unhideWhenUsed/>
    <w:rsid w:val="00E041B1"/>
    <w:rPr>
      <w:color w:val="605E5C"/>
      <w:shd w:val="clear" w:color="auto" w:fill="E1DFDD"/>
    </w:rPr>
  </w:style>
  <w:style w:type="character" w:customStyle="1" w:styleId="30">
    <w:name w:val="Заголовок 3 Знак"/>
    <w:basedOn w:val="a5"/>
    <w:link w:val="3"/>
    <w:uiPriority w:val="9"/>
    <w:rsid w:val="0068557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9">
    <w:name w:val="Абзац списка Знак"/>
    <w:aliases w:val="Иван_маркированный список Знак"/>
    <w:link w:val="a8"/>
    <w:uiPriority w:val="34"/>
    <w:rsid w:val="009C1C36"/>
  </w:style>
  <w:style w:type="paragraph" w:styleId="af8">
    <w:name w:val="header"/>
    <w:basedOn w:val="a4"/>
    <w:link w:val="af9"/>
    <w:uiPriority w:val="99"/>
    <w:unhideWhenUsed/>
    <w:rsid w:val="00741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5"/>
    <w:link w:val="af8"/>
    <w:uiPriority w:val="99"/>
    <w:rsid w:val="00741A71"/>
  </w:style>
  <w:style w:type="paragraph" w:styleId="afa">
    <w:name w:val="footer"/>
    <w:basedOn w:val="a4"/>
    <w:link w:val="afb"/>
    <w:uiPriority w:val="99"/>
    <w:unhideWhenUsed/>
    <w:rsid w:val="00741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5"/>
    <w:link w:val="afa"/>
    <w:uiPriority w:val="99"/>
    <w:rsid w:val="00741A71"/>
  </w:style>
  <w:style w:type="paragraph" w:styleId="32">
    <w:name w:val="toc 3"/>
    <w:basedOn w:val="a4"/>
    <w:next w:val="a4"/>
    <w:autoRedefine/>
    <w:uiPriority w:val="39"/>
    <w:unhideWhenUsed/>
    <w:rsid w:val="00B1021B"/>
    <w:pPr>
      <w:spacing w:after="100"/>
      <w:ind w:left="440"/>
    </w:pPr>
  </w:style>
  <w:style w:type="character" w:styleId="afc">
    <w:name w:val="FollowedHyperlink"/>
    <w:basedOn w:val="a5"/>
    <w:uiPriority w:val="99"/>
    <w:semiHidden/>
    <w:unhideWhenUsed/>
    <w:rsid w:val="003A3CC3"/>
    <w:rPr>
      <w:color w:val="800080" w:themeColor="followedHyperlink"/>
      <w:u w:val="single"/>
    </w:rPr>
  </w:style>
  <w:style w:type="character" w:styleId="afd">
    <w:name w:val="Placeholder Text"/>
    <w:basedOn w:val="a5"/>
    <w:uiPriority w:val="99"/>
    <w:semiHidden/>
    <w:rsid w:val="00FD1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git\projectQ\doc\.&#1042;&#1050;&#1056;%20&#1055;&#1040;&#1047;&#1047;&#1051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56EA0F-CC86-4C11-B08C-A44ED8DAE871}">
  <we:reference id="wa104381727" version="1.0.0.9" store="ru-RU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3064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1025</cp:revision>
  <cp:lastPrinted>2023-06-05T12:16:00Z</cp:lastPrinted>
  <dcterms:created xsi:type="dcterms:W3CDTF">2023-05-20T05:57:00Z</dcterms:created>
  <dcterms:modified xsi:type="dcterms:W3CDTF">2023-06-08T10:02:00Z</dcterms:modified>
</cp:coreProperties>
</file>