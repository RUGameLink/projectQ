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2163" w14:textId="0286CCE2" w:rsidR="005550AF" w:rsidRDefault="00DA1493" w:rsidP="00DA1493">
      <w:pPr>
        <w:pStyle w:val="12"/>
      </w:pPr>
      <w:r>
        <w:t>Диаграмма вариантов использования</w:t>
      </w:r>
    </w:p>
    <w:p w14:paraId="086EABEF" w14:textId="392BEAC2" w:rsidR="00DA1493" w:rsidRPr="00DA1493" w:rsidRDefault="00D105DC" w:rsidP="00DA1493">
      <w:pPr>
        <w:pStyle w:val="aa"/>
      </w:pPr>
      <w:r>
        <w:t>Для описания функционала разрабатываемого программного модуля была спроектирована диаграмма вариантов использования системы.</w:t>
      </w:r>
      <w:r w:rsidR="0092221F">
        <w:t xml:space="preserve"> В предполагаемой ИС было выделено пять внутренних модулей, описание которых представлено далее.</w:t>
      </w:r>
    </w:p>
    <w:p w14:paraId="10E98339" w14:textId="49284762" w:rsidR="00512154" w:rsidRDefault="00470D8E" w:rsidP="00470D8E">
      <w:pPr>
        <w:pStyle w:val="23"/>
      </w:pPr>
      <w:r>
        <w:t>Диаграмма вариантов использования модуля «Пользователь»</w:t>
      </w:r>
    </w:p>
    <w:p w14:paraId="29474D2D" w14:textId="281646A1" w:rsidR="00444BF2" w:rsidRDefault="00444BF2" w:rsidP="00444BF2">
      <w:pPr>
        <w:pStyle w:val="aa"/>
      </w:pPr>
      <w:r>
        <w:t>Данный модуль предназначен для выполнения функций авторизации в системе пользователей, назначения и изменение ролей администратором.</w:t>
      </w:r>
    </w:p>
    <w:p w14:paraId="79A0445C" w14:textId="33F180F7" w:rsidR="00444BF2" w:rsidRDefault="007227CB" w:rsidP="00F24AC9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66F0651F" wp14:editId="4540F250">
            <wp:extent cx="5961820" cy="32618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2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5121" w14:textId="3BCD6169" w:rsidR="007227CB" w:rsidRDefault="007227CB" w:rsidP="007227CB">
      <w:pPr>
        <w:pStyle w:val="aa"/>
        <w:ind w:firstLine="0"/>
        <w:jc w:val="center"/>
      </w:pPr>
      <w:r>
        <w:t xml:space="preserve">Рисунок 1 – Диаграмма вариантов использования </w:t>
      </w:r>
      <w:r w:rsidR="00104F66">
        <w:br/>
      </w:r>
      <w:r>
        <w:t>модуля «Пользователь»</w:t>
      </w:r>
    </w:p>
    <w:p w14:paraId="05A834A6" w14:textId="77777777" w:rsidR="007227CB" w:rsidRPr="00444BF2" w:rsidRDefault="007227CB" w:rsidP="007227CB">
      <w:pPr>
        <w:pStyle w:val="aa"/>
        <w:ind w:firstLine="0"/>
        <w:jc w:val="center"/>
      </w:pPr>
    </w:p>
    <w:p w14:paraId="44718578" w14:textId="4301FA4F" w:rsidR="0055390E" w:rsidRDefault="00422851" w:rsidP="0012177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4F43B6">
        <w:rPr>
          <w:b/>
          <w:bCs/>
        </w:rPr>
        <w:t xml:space="preserve">Авторизоваться </w:t>
      </w:r>
      <w:r w:rsidR="00123741">
        <w:rPr>
          <w:b/>
          <w:bCs/>
        </w:rPr>
        <w:t xml:space="preserve">с помощью системы </w:t>
      </w:r>
      <w:r w:rsidR="00123741" w:rsidRPr="00123741">
        <w:rPr>
          <w:b/>
          <w:bCs/>
        </w:rPr>
        <w:t>“</w:t>
      </w:r>
      <w:r w:rsidR="00123741">
        <w:rPr>
          <w:b/>
          <w:bCs/>
        </w:rPr>
        <w:t>Кампус</w:t>
      </w:r>
      <w:r w:rsidR="00123741" w:rsidRPr="00123741">
        <w:rPr>
          <w:b/>
          <w:bCs/>
        </w:rPr>
        <w:t>”</w:t>
      </w:r>
      <w:r w:rsidRPr="000A18C8">
        <w:rPr>
          <w:b/>
          <w:bCs/>
        </w:rPr>
        <w:t>»</w:t>
      </w:r>
    </w:p>
    <w:p w14:paraId="2FCC0BAF" w14:textId="77777777" w:rsidR="00123741" w:rsidRPr="000A18C8" w:rsidRDefault="00123741" w:rsidP="00123741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41E8FBDC" w14:textId="12F57AB9" w:rsidR="00123741" w:rsidRPr="000A18C8" w:rsidRDefault="00123741" w:rsidP="00123741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D23081">
        <w:t xml:space="preserve">гость, </w:t>
      </w:r>
      <w:r>
        <w:t>студент</w:t>
      </w:r>
      <w:r w:rsidR="00D23081">
        <w:t>, ответственный за мероприятия, администратор.</w:t>
      </w:r>
    </w:p>
    <w:p w14:paraId="2213051C" w14:textId="7F9539A5" w:rsidR="00123741" w:rsidRPr="000A18C8" w:rsidRDefault="00123741" w:rsidP="00123741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77779">
        <w:t>пользователь</w:t>
      </w:r>
      <w:r>
        <w:t xml:space="preserve"> авторизуется в ИС с помощью учетной записи «Кампус».</w:t>
      </w:r>
    </w:p>
    <w:p w14:paraId="4EB7C303" w14:textId="77777777" w:rsidR="00123741" w:rsidRDefault="00123741" w:rsidP="00123741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AC11AA2" w14:textId="77777777" w:rsidR="00123741" w:rsidRDefault="00123741" w:rsidP="00516791">
      <w:pPr>
        <w:pStyle w:val="aa"/>
        <w:numPr>
          <w:ilvl w:val="0"/>
          <w:numId w:val="9"/>
        </w:numPr>
      </w:pPr>
      <w:r>
        <w:t>запуск ИС;</w:t>
      </w:r>
    </w:p>
    <w:p w14:paraId="5D27C32B" w14:textId="6A2CB8D0" w:rsidR="00123741" w:rsidRDefault="00123741" w:rsidP="00516791">
      <w:pPr>
        <w:pStyle w:val="aa"/>
        <w:numPr>
          <w:ilvl w:val="0"/>
          <w:numId w:val="9"/>
        </w:numPr>
      </w:pPr>
      <w:r>
        <w:t>с помощью механизма авторизации входит в личный кабинет;</w:t>
      </w:r>
    </w:p>
    <w:p w14:paraId="59772E73" w14:textId="77777777" w:rsidR="00123741" w:rsidRPr="000A18C8" w:rsidRDefault="00123741" w:rsidP="00516791">
      <w:pPr>
        <w:pStyle w:val="aa"/>
        <w:numPr>
          <w:ilvl w:val="0"/>
          <w:numId w:val="9"/>
        </w:numPr>
      </w:pPr>
      <w:r>
        <w:t>предоставление возможностей системы согласно статусу учетной записи.</w:t>
      </w:r>
    </w:p>
    <w:p w14:paraId="4C3DC5D9" w14:textId="7ABC5780" w:rsidR="00123741" w:rsidRPr="002D0D63" w:rsidRDefault="00123741" w:rsidP="00123741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D55881">
        <w:t>нет.</w:t>
      </w:r>
    </w:p>
    <w:p w14:paraId="78DBE806" w14:textId="77777777" w:rsidR="00123741" w:rsidRPr="000A18C8" w:rsidRDefault="00123741" w:rsidP="00123741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27613859" w14:textId="77777777" w:rsidR="00123741" w:rsidRPr="000A18C8" w:rsidRDefault="00123741" w:rsidP="00123741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</w:t>
      </w:r>
    </w:p>
    <w:p w14:paraId="57BB8612" w14:textId="42682A68" w:rsidR="00123741" w:rsidRPr="000A18C8" w:rsidRDefault="00123741" w:rsidP="00123741">
      <w:pPr>
        <w:pStyle w:val="aa"/>
      </w:pPr>
      <w:r w:rsidRPr="000A18C8">
        <w:rPr>
          <w:b/>
          <w:bCs/>
        </w:rPr>
        <w:lastRenderedPageBreak/>
        <w:t>Постусловия</w:t>
      </w:r>
      <w:r w:rsidRPr="000A18C8">
        <w:t xml:space="preserve">: </w:t>
      </w:r>
      <w:r>
        <w:t xml:space="preserve">возможность </w:t>
      </w:r>
      <w:r w:rsidR="000E6ED0">
        <w:t>взаимодействия с модулями «</w:t>
      </w:r>
      <w:r w:rsidR="000E6ED0" w:rsidRPr="000E6ED0">
        <w:t>Мероприятия</w:t>
      </w:r>
      <w:r w:rsidR="000E6ED0">
        <w:t>», «Мои м</w:t>
      </w:r>
      <w:r w:rsidR="000E6ED0" w:rsidRPr="000E6ED0">
        <w:t>ероприятия</w:t>
      </w:r>
      <w:r w:rsidR="000E6ED0">
        <w:t>», «</w:t>
      </w:r>
      <w:r w:rsidR="000E6ED0" w:rsidRPr="000E6ED0">
        <w:t>Подтверждение присутствия</w:t>
      </w:r>
      <w:r w:rsidR="000E6ED0">
        <w:t>», «</w:t>
      </w:r>
      <w:r w:rsidR="000E6ED0" w:rsidRPr="000E6ED0">
        <w:t>Создание мероприятия</w:t>
      </w:r>
      <w:r w:rsidR="000E6ED0">
        <w:t>».</w:t>
      </w:r>
    </w:p>
    <w:p w14:paraId="0019FDD8" w14:textId="77777777" w:rsidR="00CD7C65" w:rsidRDefault="00123741" w:rsidP="00123741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50135547" w14:textId="67281CBC" w:rsidR="00123741" w:rsidRDefault="00CD7C65" w:rsidP="00516791">
      <w:pPr>
        <w:pStyle w:val="aa"/>
        <w:numPr>
          <w:ilvl w:val="0"/>
          <w:numId w:val="13"/>
        </w:numPr>
        <w:ind w:left="0" w:firstLine="709"/>
      </w:pPr>
      <w:r>
        <w:t>взаимодействие</w:t>
      </w:r>
      <w:r w:rsidR="000E6ED0">
        <w:t xml:space="preserve"> с модулем «</w:t>
      </w:r>
      <w:r w:rsidR="000E6ED0" w:rsidRPr="000E6ED0">
        <w:t>Создание мероприятия</w:t>
      </w:r>
      <w:r w:rsidR="000E6ED0">
        <w:t>» доступна только для субъектов с ролями «Ответственный за мероприятие» и «Администратор»</w:t>
      </w:r>
      <w:r>
        <w:t>;</w:t>
      </w:r>
    </w:p>
    <w:p w14:paraId="11C5DC34" w14:textId="4D7C9FCF" w:rsidR="00CD7C65" w:rsidRPr="000A18C8" w:rsidRDefault="00CD7C65" w:rsidP="00516791">
      <w:pPr>
        <w:pStyle w:val="aa"/>
        <w:numPr>
          <w:ilvl w:val="0"/>
          <w:numId w:val="13"/>
        </w:numPr>
        <w:ind w:left="0" w:firstLine="709"/>
      </w:pPr>
      <w:r>
        <w:t>взаимодействие с модулем «Мероприятия» доступно пользователю</w:t>
      </w:r>
      <w:r w:rsidR="00381B77">
        <w:t>,</w:t>
      </w:r>
      <w:r>
        <w:t xml:space="preserve"> не прошедшему авторизацию, но в ограниченном режиме.</w:t>
      </w:r>
    </w:p>
    <w:p w14:paraId="6B27B27C" w14:textId="6CF72579" w:rsidR="00123741" w:rsidRDefault="00123741" w:rsidP="00121776">
      <w:pPr>
        <w:pStyle w:val="aa"/>
        <w:rPr>
          <w:b/>
          <w:bCs/>
        </w:rPr>
      </w:pPr>
    </w:p>
    <w:p w14:paraId="6065787C" w14:textId="283058FD" w:rsidR="00123741" w:rsidRPr="000A18C8" w:rsidRDefault="004F43B6" w:rsidP="004F43B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>
        <w:rPr>
          <w:b/>
          <w:bCs/>
        </w:rPr>
        <w:t>Выйти из учетной записи»</w:t>
      </w:r>
    </w:p>
    <w:p w14:paraId="1FA9C79C" w14:textId="59B533B9" w:rsidR="004264E5" w:rsidRPr="000A18C8" w:rsidRDefault="004264E5" w:rsidP="00121776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104BDB" w:rsidRPr="00104BDB">
        <w:t>выход из аккаунта системы «Кампус».</w:t>
      </w:r>
    </w:p>
    <w:p w14:paraId="4DAE471D" w14:textId="55ACCCBA" w:rsidR="004264E5" w:rsidRPr="000A18C8" w:rsidRDefault="004264E5" w:rsidP="00121776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104BDB">
        <w:t>студент, ответственный за мероприятия, администратор.</w:t>
      </w:r>
    </w:p>
    <w:p w14:paraId="2B41CFEC" w14:textId="21FEBA81" w:rsidR="004264E5" w:rsidRPr="000A18C8" w:rsidRDefault="002C2128" w:rsidP="002A0C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2A0C8D">
        <w:t xml:space="preserve">пользователь </w:t>
      </w:r>
      <w:r w:rsidR="002A0C8D">
        <w:t>выходит из аккаунта с помощью механизма выхода.</w:t>
      </w:r>
    </w:p>
    <w:p w14:paraId="04702BA5" w14:textId="427B90E6" w:rsidR="002C2128" w:rsidRDefault="002C2128" w:rsidP="00121776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E5009BB" w14:textId="77777777" w:rsidR="00082E3E" w:rsidRDefault="00082E3E" w:rsidP="00516791">
      <w:pPr>
        <w:pStyle w:val="aa"/>
        <w:numPr>
          <w:ilvl w:val="0"/>
          <w:numId w:val="12"/>
        </w:numPr>
      </w:pPr>
      <w:r>
        <w:t>пользователь запускает механизм выхода из аккаунта;</w:t>
      </w:r>
    </w:p>
    <w:p w14:paraId="3F923DB9" w14:textId="77777777" w:rsidR="00082E3E" w:rsidRDefault="00082E3E" w:rsidP="00516791">
      <w:pPr>
        <w:pStyle w:val="aa"/>
        <w:numPr>
          <w:ilvl w:val="0"/>
          <w:numId w:val="12"/>
        </w:numPr>
      </w:pPr>
      <w:r>
        <w:t>ИС выполняет набор инструкций для выхода;</w:t>
      </w:r>
    </w:p>
    <w:p w14:paraId="1972A5D1" w14:textId="53CD8DC2" w:rsidR="00082E3E" w:rsidRDefault="00082E3E" w:rsidP="00516791">
      <w:pPr>
        <w:pStyle w:val="aa"/>
        <w:numPr>
          <w:ilvl w:val="0"/>
          <w:numId w:val="12"/>
        </w:numPr>
      </w:pPr>
      <w:r>
        <w:t>ИС обнуляет данные приложения до статуса гостя.</w:t>
      </w:r>
    </w:p>
    <w:p w14:paraId="676B80B5" w14:textId="65F69D75" w:rsidR="00CC451D" w:rsidRPr="002D0D63" w:rsidRDefault="00CC451D" w:rsidP="008E3EA2">
      <w:pPr>
        <w:pStyle w:val="aa"/>
      </w:pPr>
      <w:r w:rsidRPr="000A18C8">
        <w:rPr>
          <w:b/>
          <w:bCs/>
        </w:rPr>
        <w:t>Альтернативные потоки событий:</w:t>
      </w:r>
      <w:r w:rsidR="008E3EA2" w:rsidRPr="000A18C8">
        <w:rPr>
          <w:b/>
          <w:bCs/>
        </w:rPr>
        <w:t xml:space="preserve"> </w:t>
      </w:r>
      <w:r w:rsidR="00E73DA3" w:rsidRPr="00E73DA3">
        <w:t>нет.</w:t>
      </w:r>
    </w:p>
    <w:p w14:paraId="4E28CCCC" w14:textId="77B945BC" w:rsidR="000223E1" w:rsidRPr="000A18C8" w:rsidRDefault="00880B4E" w:rsidP="008E3EA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E73DA3">
        <w:t>нет.</w:t>
      </w:r>
    </w:p>
    <w:p w14:paraId="44930E36" w14:textId="2E61F970" w:rsidR="0022379E" w:rsidRPr="000A18C8" w:rsidRDefault="0066184D" w:rsidP="008E3EA2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AE6B51">
        <w:t>выполнен сценарий</w:t>
      </w:r>
      <w:r w:rsidR="00AE6B51">
        <w:t xml:space="preserve"> </w:t>
      </w:r>
      <w:r w:rsidR="00AE6B51" w:rsidRPr="00AE6B51">
        <w:t>«Авторизоваться с помощью системы “Кампус”»</w:t>
      </w:r>
      <w:r w:rsidR="00AE6B51">
        <w:t>.</w:t>
      </w:r>
    </w:p>
    <w:p w14:paraId="3B837DAA" w14:textId="30DA37ED" w:rsidR="004B7CE6" w:rsidRPr="000A18C8" w:rsidRDefault="0066184D" w:rsidP="008E3EA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C30E8">
        <w:t>нет.</w:t>
      </w:r>
    </w:p>
    <w:p w14:paraId="6DAC2070" w14:textId="25FC64D3" w:rsidR="0066184D" w:rsidRPr="000A18C8" w:rsidRDefault="004B7CE6" w:rsidP="008E3EA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FC30E8">
        <w:t>нет.</w:t>
      </w:r>
    </w:p>
    <w:p w14:paraId="343DF1F6" w14:textId="4A6554BB" w:rsidR="00E26A5A" w:rsidRDefault="00E26A5A" w:rsidP="008766DD">
      <w:pPr>
        <w:pStyle w:val="aa"/>
      </w:pPr>
    </w:p>
    <w:p w14:paraId="6EBBF415" w14:textId="519F6278" w:rsidR="003F2787" w:rsidRPr="000A18C8" w:rsidRDefault="003F2787" w:rsidP="003F2787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>
        <w:rPr>
          <w:b/>
          <w:bCs/>
        </w:rPr>
        <w:t>Назначить роль пользователю</w:t>
      </w:r>
      <w:r>
        <w:rPr>
          <w:b/>
          <w:bCs/>
        </w:rPr>
        <w:t>»</w:t>
      </w:r>
    </w:p>
    <w:p w14:paraId="3B8FB8E6" w14:textId="5D31A571" w:rsidR="003F2787" w:rsidRPr="000A18C8" w:rsidRDefault="003F2787" w:rsidP="003F2787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A53AA8">
        <w:t>назначить роль пользователю системы.</w:t>
      </w:r>
    </w:p>
    <w:p w14:paraId="13B51F5B" w14:textId="5A07D54C" w:rsidR="003F2787" w:rsidRPr="000A18C8" w:rsidRDefault="003F2787" w:rsidP="003F2787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53AA8">
        <w:t>администратор.</w:t>
      </w:r>
    </w:p>
    <w:p w14:paraId="2680AAB2" w14:textId="1F7C10B2" w:rsidR="003F2787" w:rsidRPr="000A18C8" w:rsidRDefault="003F2787" w:rsidP="003F2787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7C0D71">
        <w:t xml:space="preserve">администратор авторизируется в системе с помощью учетной записи и </w:t>
      </w:r>
      <w:r w:rsidR="00CE352D">
        <w:t>назначает</w:t>
      </w:r>
      <w:r w:rsidR="007C0D71">
        <w:t xml:space="preserve"> роль пользователю системы.</w:t>
      </w:r>
    </w:p>
    <w:p w14:paraId="312130D4" w14:textId="4132F96E" w:rsidR="003F2787" w:rsidRDefault="003F2787" w:rsidP="003F2787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B97B9F1" w14:textId="06A3716F" w:rsidR="00E73576" w:rsidRDefault="00E73576" w:rsidP="00516791">
      <w:pPr>
        <w:pStyle w:val="aa"/>
        <w:numPr>
          <w:ilvl w:val="0"/>
          <w:numId w:val="14"/>
        </w:numPr>
        <w:ind w:left="0" w:firstLine="709"/>
      </w:pPr>
      <w:r>
        <w:t>администратор</w:t>
      </w:r>
      <w:r w:rsidR="00823165">
        <w:t xml:space="preserve"> </w:t>
      </w:r>
      <w:r w:rsidR="00823165">
        <w:t>авторизуется в системе</w:t>
      </w:r>
      <w:r w:rsidR="00147829">
        <w:t xml:space="preserve"> и</w:t>
      </w:r>
      <w:r>
        <w:t xml:space="preserve"> переходит в раздел пользователей меню администрирования;</w:t>
      </w:r>
    </w:p>
    <w:p w14:paraId="15D1BE42" w14:textId="7A94795A" w:rsidR="00E73576" w:rsidRDefault="00E73576" w:rsidP="00516791">
      <w:pPr>
        <w:pStyle w:val="aa"/>
        <w:numPr>
          <w:ilvl w:val="0"/>
          <w:numId w:val="14"/>
        </w:numPr>
        <w:ind w:left="0" w:firstLine="709"/>
      </w:pPr>
      <w:r>
        <w:t>ИС загружает информацию о пользователях системы;</w:t>
      </w:r>
    </w:p>
    <w:p w14:paraId="2D0079B1" w14:textId="0F0AEE90" w:rsidR="00E73576" w:rsidRDefault="00E73576" w:rsidP="00516791">
      <w:pPr>
        <w:pStyle w:val="aa"/>
        <w:numPr>
          <w:ilvl w:val="0"/>
          <w:numId w:val="14"/>
        </w:numPr>
        <w:ind w:left="0" w:firstLine="709"/>
      </w:pPr>
      <w:r>
        <w:t>администратор находит пользователя, назначает необходимую роль и сохраняет изменения;</w:t>
      </w:r>
    </w:p>
    <w:p w14:paraId="316EC415" w14:textId="50FC1CE7" w:rsidR="00E73576" w:rsidRDefault="00E73576" w:rsidP="00516791">
      <w:pPr>
        <w:pStyle w:val="aa"/>
        <w:numPr>
          <w:ilvl w:val="0"/>
          <w:numId w:val="14"/>
        </w:numPr>
        <w:ind w:left="0" w:firstLine="709"/>
      </w:pPr>
      <w:r>
        <w:t>ИС обновляет данные роли пользователя.</w:t>
      </w:r>
    </w:p>
    <w:p w14:paraId="615AF766" w14:textId="0E53A43B" w:rsidR="003F2787" w:rsidRPr="002D0D63" w:rsidRDefault="003F2787" w:rsidP="003F2787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7D6715">
        <w:t>активация сценария</w:t>
      </w:r>
      <w:r w:rsidR="007D6715">
        <w:t xml:space="preserve"> «</w:t>
      </w:r>
      <w:r w:rsidR="007D6715" w:rsidRPr="007D6715">
        <w:t>Изменить роль пользователю</w:t>
      </w:r>
      <w:r w:rsidR="007D6715">
        <w:t>»</w:t>
      </w:r>
      <w:r w:rsidR="00031256">
        <w:t>.</w:t>
      </w:r>
    </w:p>
    <w:p w14:paraId="79D201B5" w14:textId="36508E49" w:rsidR="003F2787" w:rsidRPr="000A18C8" w:rsidRDefault="003F2787" w:rsidP="003F2787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031256">
        <w:t>наличие роли «Администратор» пользователя.</w:t>
      </w:r>
    </w:p>
    <w:p w14:paraId="08986E0D" w14:textId="154218F4" w:rsidR="003F2787" w:rsidRPr="000A18C8" w:rsidRDefault="003F2787" w:rsidP="003F2787">
      <w:pPr>
        <w:pStyle w:val="aa"/>
      </w:pPr>
      <w:r w:rsidRPr="000A18C8">
        <w:rPr>
          <w:b/>
          <w:bCs/>
        </w:rPr>
        <w:lastRenderedPageBreak/>
        <w:t>Предусловия</w:t>
      </w:r>
      <w:r w:rsidRPr="000A18C8">
        <w:t xml:space="preserve">: </w:t>
      </w:r>
      <w:r w:rsidR="00260BF5">
        <w:t>нет.</w:t>
      </w:r>
    </w:p>
    <w:p w14:paraId="5AC28E69" w14:textId="45A84727" w:rsidR="003F2787" w:rsidRPr="000A18C8" w:rsidRDefault="003F2787" w:rsidP="003F2787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260BF5">
        <w:t>нет.</w:t>
      </w:r>
    </w:p>
    <w:p w14:paraId="74DE39FE" w14:textId="7FAC6053" w:rsidR="003F2787" w:rsidRPr="000A18C8" w:rsidRDefault="003F2787" w:rsidP="003F2787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260BF5">
        <w:t>нет.</w:t>
      </w:r>
    </w:p>
    <w:p w14:paraId="2C706413" w14:textId="5BAAC565" w:rsidR="003F2787" w:rsidRDefault="003F2787" w:rsidP="008766DD">
      <w:pPr>
        <w:pStyle w:val="aa"/>
      </w:pPr>
    </w:p>
    <w:p w14:paraId="24E5B8CF" w14:textId="73793F41" w:rsidR="003F2787" w:rsidRPr="000A18C8" w:rsidRDefault="003F2787" w:rsidP="003F2787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>
        <w:rPr>
          <w:b/>
          <w:bCs/>
        </w:rPr>
        <w:t>Изменить роль пользователю</w:t>
      </w:r>
      <w:r>
        <w:rPr>
          <w:b/>
          <w:bCs/>
        </w:rPr>
        <w:t>»</w:t>
      </w:r>
    </w:p>
    <w:p w14:paraId="1BEFB65E" w14:textId="24A682EF" w:rsidR="003F2787" w:rsidRPr="000A18C8" w:rsidRDefault="003F2787" w:rsidP="003F2787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F2D30">
        <w:t>изменение текущей роли пользователя системы.</w:t>
      </w:r>
    </w:p>
    <w:p w14:paraId="5633ED78" w14:textId="6F4BD3E9" w:rsidR="003F2787" w:rsidRPr="000A18C8" w:rsidRDefault="003F2787" w:rsidP="003F2787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455F94">
        <w:t>администратор.</w:t>
      </w:r>
    </w:p>
    <w:p w14:paraId="2129ECB6" w14:textId="0C211595" w:rsidR="003F2787" w:rsidRPr="000A18C8" w:rsidRDefault="003F2787" w:rsidP="00CE352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E352D">
        <w:t>администратор авторизируется в системе с помощью учетной записи и изменяет роль пользователю системы.</w:t>
      </w:r>
    </w:p>
    <w:p w14:paraId="606ACCF8" w14:textId="0134B329" w:rsidR="003F2787" w:rsidRDefault="003F2787" w:rsidP="003F2787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69639A6" w14:textId="3A05762F" w:rsidR="00823165" w:rsidRDefault="00823165" w:rsidP="00516791">
      <w:pPr>
        <w:pStyle w:val="aa"/>
        <w:numPr>
          <w:ilvl w:val="0"/>
          <w:numId w:val="15"/>
        </w:numPr>
        <w:ind w:left="0" w:firstLine="709"/>
      </w:pPr>
      <w:r>
        <w:t>администратор</w:t>
      </w:r>
      <w:r>
        <w:t xml:space="preserve"> авторизуется в системе</w:t>
      </w:r>
      <w:r w:rsidR="00147829">
        <w:t xml:space="preserve"> и</w:t>
      </w:r>
      <w:r>
        <w:t xml:space="preserve"> переходит в раздел пользователей меню администрирования;</w:t>
      </w:r>
    </w:p>
    <w:p w14:paraId="6C2E6507" w14:textId="77777777" w:rsidR="00823165" w:rsidRDefault="00823165" w:rsidP="00516791">
      <w:pPr>
        <w:pStyle w:val="aa"/>
        <w:numPr>
          <w:ilvl w:val="0"/>
          <w:numId w:val="15"/>
        </w:numPr>
        <w:ind w:left="0" w:firstLine="709"/>
      </w:pPr>
      <w:r>
        <w:t>ИС загружает информацию о пользователях системы;</w:t>
      </w:r>
    </w:p>
    <w:p w14:paraId="4AE6A192" w14:textId="7620E556" w:rsidR="00823165" w:rsidRDefault="00823165" w:rsidP="00516791">
      <w:pPr>
        <w:pStyle w:val="aa"/>
        <w:numPr>
          <w:ilvl w:val="0"/>
          <w:numId w:val="15"/>
        </w:numPr>
        <w:ind w:left="0" w:firstLine="709"/>
      </w:pPr>
      <w:r>
        <w:t xml:space="preserve">администратор находит пользователя, </w:t>
      </w:r>
      <w:r w:rsidR="00911264">
        <w:t>изменяет</w:t>
      </w:r>
      <w:r>
        <w:t xml:space="preserve"> необходимую роль и сохраняет изменения;</w:t>
      </w:r>
    </w:p>
    <w:p w14:paraId="5DC9ED01" w14:textId="65FA7424" w:rsidR="00823165" w:rsidRDefault="00823165" w:rsidP="00516791">
      <w:pPr>
        <w:pStyle w:val="aa"/>
        <w:numPr>
          <w:ilvl w:val="0"/>
          <w:numId w:val="15"/>
        </w:numPr>
        <w:ind w:left="0" w:firstLine="709"/>
      </w:pPr>
      <w:r>
        <w:t>ИС обновляет данные роли пользователя.</w:t>
      </w:r>
    </w:p>
    <w:p w14:paraId="7C46318A" w14:textId="02023D25" w:rsidR="003F2787" w:rsidRPr="002D0D63" w:rsidRDefault="003F2787" w:rsidP="00A15131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A15131">
        <w:t>активация сценария «</w:t>
      </w:r>
      <w:r w:rsidR="00A15131" w:rsidRPr="00A15131">
        <w:t xml:space="preserve">Назначить </w:t>
      </w:r>
      <w:r w:rsidR="00A15131" w:rsidRPr="007D6715">
        <w:t>роль пользователю</w:t>
      </w:r>
      <w:r w:rsidR="00A15131">
        <w:t>».</w:t>
      </w:r>
    </w:p>
    <w:p w14:paraId="2BE7671B" w14:textId="3F1A98B8" w:rsidR="003F2787" w:rsidRPr="000A18C8" w:rsidRDefault="003F2787" w:rsidP="003E0B0B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3E0B0B">
        <w:t>наличие роли «Администратор» пользователя.</w:t>
      </w:r>
    </w:p>
    <w:p w14:paraId="676B46E8" w14:textId="5128587A" w:rsidR="003F2787" w:rsidRPr="000A18C8" w:rsidRDefault="003F2787" w:rsidP="003F2787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C42476">
        <w:t>нет.</w:t>
      </w:r>
    </w:p>
    <w:p w14:paraId="198C12CB" w14:textId="6D47499B" w:rsidR="003F2787" w:rsidRPr="000A18C8" w:rsidRDefault="003F2787" w:rsidP="003F2787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C42476">
        <w:t>нет.</w:t>
      </w:r>
    </w:p>
    <w:p w14:paraId="2DB9A76D" w14:textId="61931B3F" w:rsidR="003F2787" w:rsidRPr="000A18C8" w:rsidRDefault="003F2787" w:rsidP="003F2787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C42476">
        <w:t>нет.</w:t>
      </w:r>
    </w:p>
    <w:p w14:paraId="416398B2" w14:textId="294F9999" w:rsidR="003F2787" w:rsidRDefault="003F2787" w:rsidP="008766DD">
      <w:pPr>
        <w:pStyle w:val="aa"/>
      </w:pPr>
    </w:p>
    <w:p w14:paraId="1F516179" w14:textId="021E65E3" w:rsidR="00D179F4" w:rsidRDefault="00D179F4" w:rsidP="00D179F4">
      <w:pPr>
        <w:pStyle w:val="23"/>
      </w:pPr>
      <w:r>
        <w:t>Диаграмма вариантов использования модуля «</w:t>
      </w:r>
      <w:r>
        <w:t>Подтверждение присутствия</w:t>
      </w:r>
      <w:r>
        <w:t>»</w:t>
      </w:r>
    </w:p>
    <w:p w14:paraId="70AD0511" w14:textId="2938386B" w:rsidR="00563595" w:rsidRDefault="00563595" w:rsidP="00563595">
      <w:pPr>
        <w:pStyle w:val="aa"/>
      </w:pPr>
      <w:r>
        <w:t>Данный модуль предназначен для выполнения функций</w:t>
      </w:r>
      <w:r>
        <w:t xml:space="preserve"> подтверждения очного присутствия участника мероприятия</w:t>
      </w:r>
      <w:r>
        <w:t>.</w:t>
      </w:r>
    </w:p>
    <w:p w14:paraId="6469B045" w14:textId="725E9350" w:rsidR="00B4134F" w:rsidRDefault="006A4DB1" w:rsidP="00B4134F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3146525C" wp14:editId="078034C5">
            <wp:extent cx="4991274" cy="2429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74" cy="24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3510" w14:textId="20E4B29A" w:rsidR="00B4134F" w:rsidRDefault="00B4134F" w:rsidP="00B4134F">
      <w:pPr>
        <w:pStyle w:val="aa"/>
        <w:ind w:firstLine="0"/>
        <w:jc w:val="center"/>
      </w:pPr>
      <w:r>
        <w:t xml:space="preserve">Рисунок </w:t>
      </w:r>
      <w:r>
        <w:t>2</w:t>
      </w:r>
      <w:r>
        <w:t xml:space="preserve"> – Диаграмма вариантов использования </w:t>
      </w:r>
      <w:r>
        <w:br/>
      </w:r>
      <w:r>
        <w:t>модуля «Подтверждение присутствия»</w:t>
      </w:r>
    </w:p>
    <w:p w14:paraId="6DC45081" w14:textId="511ED4C8" w:rsidR="00D179F4" w:rsidRDefault="00D179F4" w:rsidP="008766DD">
      <w:pPr>
        <w:pStyle w:val="aa"/>
      </w:pPr>
    </w:p>
    <w:p w14:paraId="569FD587" w14:textId="3D7F39BE" w:rsidR="00F546B4" w:rsidRPr="000A18C8" w:rsidRDefault="00F546B4" w:rsidP="00F546B4">
      <w:pPr>
        <w:pStyle w:val="aa"/>
        <w:rPr>
          <w:b/>
          <w:bCs/>
        </w:rPr>
      </w:pPr>
      <w:r w:rsidRPr="000A18C8">
        <w:rPr>
          <w:b/>
          <w:bCs/>
        </w:rPr>
        <w:lastRenderedPageBreak/>
        <w:t>Спецификация варианта использования «</w:t>
      </w:r>
      <w:r w:rsidR="006A4DB1">
        <w:rPr>
          <w:b/>
          <w:bCs/>
        </w:rPr>
        <w:t>Считать уникальный код участника студента</w:t>
      </w:r>
      <w:r>
        <w:rPr>
          <w:b/>
          <w:bCs/>
        </w:rPr>
        <w:t>»</w:t>
      </w:r>
    </w:p>
    <w:p w14:paraId="4CCF70F0" w14:textId="55B030C9" w:rsidR="00F546B4" w:rsidRPr="000A18C8" w:rsidRDefault="00F546B4" w:rsidP="00F546B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E34FA4">
        <w:t>считать уникальный код участника мероприятия для подтверждения присутствия</w:t>
      </w:r>
      <w:r>
        <w:t>.</w:t>
      </w:r>
    </w:p>
    <w:p w14:paraId="4D2C794F" w14:textId="0E78D29B" w:rsidR="00F546B4" w:rsidRPr="000A18C8" w:rsidRDefault="00F546B4" w:rsidP="00F546B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C51B8">
        <w:t>ответственный за мероприяти</w:t>
      </w:r>
      <w:r w:rsidR="00912C24">
        <w:t>я</w:t>
      </w:r>
      <w:r>
        <w:t>.</w:t>
      </w:r>
    </w:p>
    <w:p w14:paraId="3E36A889" w14:textId="09CDCAFE" w:rsidR="00F546B4" w:rsidRPr="000A18C8" w:rsidRDefault="00F546B4" w:rsidP="00F546B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421484">
        <w:t>ответственный за мероприятия считывает уникальный код участника определенного мероприятия для подтверждения очного присутствия</w:t>
      </w:r>
      <w:r>
        <w:t>.</w:t>
      </w:r>
    </w:p>
    <w:p w14:paraId="51EC6BA1" w14:textId="77777777" w:rsidR="00F546B4" w:rsidRDefault="00F546B4" w:rsidP="00F546B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54B0204" w14:textId="5F13E116" w:rsidR="00F546B4" w:rsidRDefault="000F463E" w:rsidP="00516791">
      <w:pPr>
        <w:pStyle w:val="aa"/>
        <w:numPr>
          <w:ilvl w:val="0"/>
          <w:numId w:val="16"/>
        </w:numPr>
        <w:ind w:left="0" w:firstLine="709"/>
      </w:pPr>
      <w:r>
        <w:t>ответственный за мероприятия выбирает созданное</w:t>
      </w:r>
      <w:r w:rsidR="00965E7E">
        <w:t xml:space="preserve"> администрируемое</w:t>
      </w:r>
      <w:r>
        <w:t xml:space="preserve"> им </w:t>
      </w:r>
      <w:r w:rsidR="00965E7E">
        <w:t>мероприятие</w:t>
      </w:r>
      <w:r w:rsidR="00AB2B67">
        <w:t xml:space="preserve"> и запускает механизм считывания уникального кода участника</w:t>
      </w:r>
      <w:r w:rsidR="00965E7E">
        <w:t>;</w:t>
      </w:r>
    </w:p>
    <w:p w14:paraId="5AE7363A" w14:textId="6AC8D14C" w:rsidR="00965E7E" w:rsidRDefault="00CC67A8" w:rsidP="00516791">
      <w:pPr>
        <w:pStyle w:val="aa"/>
        <w:numPr>
          <w:ilvl w:val="0"/>
          <w:numId w:val="16"/>
        </w:numPr>
        <w:ind w:left="0" w:firstLine="709"/>
      </w:pPr>
      <w:r>
        <w:t>ответственный за мероприятия считывает уникальный кода участника;</w:t>
      </w:r>
    </w:p>
    <w:p w14:paraId="351244F9" w14:textId="14448AA4" w:rsidR="00CC67A8" w:rsidRDefault="00CC67A8" w:rsidP="00516791">
      <w:pPr>
        <w:pStyle w:val="aa"/>
        <w:numPr>
          <w:ilvl w:val="0"/>
          <w:numId w:val="16"/>
        </w:numPr>
        <w:ind w:left="0" w:firstLine="709"/>
      </w:pPr>
      <w:r>
        <w:t xml:space="preserve">ИС определяет участника в </w:t>
      </w:r>
      <w:r w:rsidR="00BC3566">
        <w:t>базе зарегистрированных на данное мероприятие</w:t>
      </w:r>
      <w:r w:rsidR="004C704E">
        <w:t xml:space="preserve"> людей</w:t>
      </w:r>
      <w:r w:rsidR="00BC3566">
        <w:t>;</w:t>
      </w:r>
    </w:p>
    <w:p w14:paraId="3A42669C" w14:textId="012BC47E" w:rsidR="00BC3566" w:rsidRDefault="003A39FB" w:rsidP="00516791">
      <w:pPr>
        <w:pStyle w:val="aa"/>
        <w:numPr>
          <w:ilvl w:val="0"/>
          <w:numId w:val="16"/>
        </w:numPr>
        <w:ind w:left="0" w:firstLine="709"/>
      </w:pPr>
      <w:r>
        <w:t>ИС уведомляет ответственного за мероприятия о результатах определения.</w:t>
      </w:r>
    </w:p>
    <w:p w14:paraId="599958E6" w14:textId="0A7521B4" w:rsidR="00F546B4" w:rsidRPr="002D0D63" w:rsidRDefault="00F546B4" w:rsidP="00F546B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8B2075">
        <w:t>нет.</w:t>
      </w:r>
    </w:p>
    <w:p w14:paraId="6AF45CB9" w14:textId="5F1D059A" w:rsidR="00F546B4" w:rsidRPr="000A18C8" w:rsidRDefault="00F546B4" w:rsidP="00F546B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B2075">
        <w:t>наличие прав администрирования мероприятия.</w:t>
      </w:r>
    </w:p>
    <w:p w14:paraId="3B9617FF" w14:textId="77777777" w:rsidR="00F546B4" w:rsidRPr="000A18C8" w:rsidRDefault="00F546B4" w:rsidP="00F546B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082375F8" w14:textId="7A0153C1" w:rsidR="00F546B4" w:rsidRPr="000A18C8" w:rsidRDefault="00F546B4" w:rsidP="00F546B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0B6781">
        <w:t>активация сценария «Подтвердить присутствие участника»</w:t>
      </w:r>
      <w:r>
        <w:t>.</w:t>
      </w:r>
    </w:p>
    <w:p w14:paraId="537166E3" w14:textId="77777777" w:rsidR="00F546B4" w:rsidRPr="000A18C8" w:rsidRDefault="00F546B4" w:rsidP="00F546B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6D5DC1E" w14:textId="4084EA5B" w:rsidR="00104F66" w:rsidRDefault="00104F66" w:rsidP="00104F66">
      <w:pPr>
        <w:pStyle w:val="aa"/>
      </w:pPr>
    </w:p>
    <w:p w14:paraId="41B2EAF6" w14:textId="0464CEB3" w:rsidR="00F546B4" w:rsidRPr="000A18C8" w:rsidRDefault="00F546B4" w:rsidP="00F546B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124499">
        <w:rPr>
          <w:b/>
          <w:bCs/>
        </w:rPr>
        <w:t>Подтвердить присутствия участника</w:t>
      </w:r>
      <w:r>
        <w:rPr>
          <w:b/>
          <w:bCs/>
        </w:rPr>
        <w:t>»</w:t>
      </w:r>
    </w:p>
    <w:p w14:paraId="07ECA3DB" w14:textId="4AEDF011" w:rsidR="00F546B4" w:rsidRPr="000A18C8" w:rsidRDefault="00F546B4" w:rsidP="00F546B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751CB8">
        <w:t>подтверждение очного присутствия участника мероприятия</w:t>
      </w:r>
      <w:r>
        <w:t>.</w:t>
      </w:r>
    </w:p>
    <w:p w14:paraId="1C56BCC9" w14:textId="419975F0" w:rsidR="00F546B4" w:rsidRPr="000A18C8" w:rsidRDefault="00F546B4" w:rsidP="00F72E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72E54">
        <w:t>ответственный за мероприятия.</w:t>
      </w:r>
    </w:p>
    <w:p w14:paraId="469535A6" w14:textId="3BC02C72" w:rsidR="00F546B4" w:rsidRPr="000A18C8" w:rsidRDefault="00F546B4" w:rsidP="00F546B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6009EF">
        <w:t>администратор подтверждает очное присутствие студента на мероприятии</w:t>
      </w:r>
      <w:r>
        <w:t>.</w:t>
      </w:r>
    </w:p>
    <w:p w14:paraId="6537F7D8" w14:textId="207C75DC" w:rsidR="00F546B4" w:rsidRDefault="00F546B4" w:rsidP="00F546B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1C242F3" w14:textId="5708DCF6" w:rsidR="00684BF5" w:rsidRDefault="00684BF5" w:rsidP="00516791">
      <w:pPr>
        <w:pStyle w:val="aa"/>
        <w:numPr>
          <w:ilvl w:val="0"/>
          <w:numId w:val="17"/>
        </w:numPr>
        <w:ind w:left="0" w:firstLine="709"/>
      </w:pPr>
      <w:r>
        <w:t>ИС уведомляет ответственного за мероприятия о результатах определения</w:t>
      </w:r>
      <w:r w:rsidR="004C704E">
        <w:t>;</w:t>
      </w:r>
    </w:p>
    <w:p w14:paraId="67BC0E4D" w14:textId="7A2DE648" w:rsidR="00684BF5" w:rsidRDefault="00684BF5" w:rsidP="00516791">
      <w:pPr>
        <w:pStyle w:val="aa"/>
        <w:numPr>
          <w:ilvl w:val="0"/>
          <w:numId w:val="17"/>
        </w:numPr>
        <w:ind w:left="0" w:firstLine="709"/>
      </w:pPr>
      <w:r>
        <w:t>ответственный за мероприятия подтверждает очное присутствие участника мероприятия</w:t>
      </w:r>
      <w:r w:rsidR="004C704E">
        <w:t xml:space="preserve"> с помощью механизма подтверждения;</w:t>
      </w:r>
    </w:p>
    <w:p w14:paraId="4DE842A1" w14:textId="543D5EFC" w:rsidR="004C704E" w:rsidRDefault="004C704E" w:rsidP="00516791">
      <w:pPr>
        <w:pStyle w:val="aa"/>
        <w:numPr>
          <w:ilvl w:val="0"/>
          <w:numId w:val="17"/>
        </w:numPr>
        <w:ind w:left="0" w:firstLine="709"/>
      </w:pPr>
      <w:r>
        <w:t xml:space="preserve">ИС отмечает в базе </w:t>
      </w:r>
      <w:r w:rsidR="00C91C7C">
        <w:t>зарегистрированных на данное мероприятие людей</w:t>
      </w:r>
      <w:r w:rsidR="00C91C7C">
        <w:t xml:space="preserve"> очное присутствие студента.</w:t>
      </w:r>
    </w:p>
    <w:p w14:paraId="55312260" w14:textId="36BD4D28" w:rsidR="00F546B4" w:rsidRPr="002D0D63" w:rsidRDefault="00F546B4" w:rsidP="00F546B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676F3F">
        <w:t>нет.</w:t>
      </w:r>
    </w:p>
    <w:p w14:paraId="2F7D29A3" w14:textId="77777777" w:rsidR="00676F3F" w:rsidRDefault="00F546B4" w:rsidP="00F546B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676F3F">
        <w:t>наличие прав администрирования мероприятия.</w:t>
      </w:r>
    </w:p>
    <w:p w14:paraId="06D679D4" w14:textId="7E0545F5" w:rsidR="00F546B4" w:rsidRPr="000A18C8" w:rsidRDefault="00F546B4" w:rsidP="00676F3F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676F3F">
        <w:t xml:space="preserve">выполнен сценарий </w:t>
      </w:r>
      <w:r w:rsidR="00676F3F" w:rsidRPr="00AE6B51">
        <w:t>«</w:t>
      </w:r>
      <w:r w:rsidR="00676F3F" w:rsidRPr="00676F3F">
        <w:t>Считать уникальный код участника студента</w:t>
      </w:r>
      <w:r w:rsidR="00676F3F" w:rsidRPr="00AE6B51">
        <w:t>»</w:t>
      </w:r>
      <w:r w:rsidR="00676F3F">
        <w:t>.</w:t>
      </w:r>
    </w:p>
    <w:p w14:paraId="6D0C6F96" w14:textId="77777777" w:rsidR="00F546B4" w:rsidRPr="000A18C8" w:rsidRDefault="00F546B4" w:rsidP="00F546B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1121C8D4" w14:textId="77777777" w:rsidR="00F546B4" w:rsidRPr="000A18C8" w:rsidRDefault="00F546B4" w:rsidP="00F546B4">
      <w:pPr>
        <w:pStyle w:val="aa"/>
      </w:pPr>
      <w:r w:rsidRPr="000A18C8">
        <w:rPr>
          <w:b/>
          <w:bCs/>
        </w:rPr>
        <w:lastRenderedPageBreak/>
        <w:t>Дополнительные замечания</w:t>
      </w:r>
      <w:r w:rsidRPr="000A18C8">
        <w:t xml:space="preserve">: </w:t>
      </w:r>
      <w:r>
        <w:t>нет.</w:t>
      </w:r>
    </w:p>
    <w:p w14:paraId="461F815F" w14:textId="4F5B8D78" w:rsidR="00F546B4" w:rsidRDefault="00F546B4" w:rsidP="00104F66">
      <w:pPr>
        <w:pStyle w:val="aa"/>
      </w:pPr>
    </w:p>
    <w:p w14:paraId="2433EF9E" w14:textId="0BD82D85" w:rsidR="00544D3D" w:rsidRDefault="00544D3D" w:rsidP="00544D3D">
      <w:pPr>
        <w:pStyle w:val="23"/>
      </w:pPr>
      <w:r>
        <w:t>Диаграмма вариантов использования модуля «</w:t>
      </w:r>
      <w:r>
        <w:t>Мои мероприятия</w:t>
      </w:r>
      <w:r>
        <w:t>»</w:t>
      </w:r>
    </w:p>
    <w:p w14:paraId="777C36B8" w14:textId="3A39FD6E" w:rsidR="00544D3D" w:rsidRDefault="00544D3D" w:rsidP="00544D3D">
      <w:pPr>
        <w:pStyle w:val="aa"/>
      </w:pPr>
      <w:r>
        <w:t xml:space="preserve">Данный модуль предназначен для выполнения функций </w:t>
      </w:r>
      <w:r w:rsidR="00A71DCD">
        <w:t xml:space="preserve">взаимодействия студента с мероприятиями с </w:t>
      </w:r>
      <w:r w:rsidR="00480070">
        <w:t>пройденной регистрацией</w:t>
      </w:r>
      <w:r>
        <w:t>.</w:t>
      </w:r>
    </w:p>
    <w:p w14:paraId="734C2521" w14:textId="2689A422" w:rsidR="00544D3D" w:rsidRDefault="007462BF" w:rsidP="00544D3D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096A8658" wp14:editId="2B13C2F7">
            <wp:extent cx="5912740" cy="49424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740" cy="49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5F98" w14:textId="57F057CE" w:rsidR="00544D3D" w:rsidRDefault="00544D3D" w:rsidP="00544D3D">
      <w:pPr>
        <w:pStyle w:val="aa"/>
        <w:ind w:firstLine="0"/>
        <w:jc w:val="center"/>
      </w:pPr>
      <w:r>
        <w:t xml:space="preserve">Рисунок </w:t>
      </w:r>
      <w:r w:rsidR="000A4ACA">
        <w:t>3</w:t>
      </w:r>
      <w:r>
        <w:t xml:space="preserve"> – Диаграмма вариантов использования </w:t>
      </w:r>
      <w:r>
        <w:br/>
        <w:t>модуля «</w:t>
      </w:r>
      <w:r w:rsidR="000A4ACA">
        <w:t>Мои мероприятия</w:t>
      </w:r>
      <w:r>
        <w:t>»</w:t>
      </w:r>
    </w:p>
    <w:p w14:paraId="064F1DB9" w14:textId="597305D4" w:rsidR="00544D3D" w:rsidRDefault="00544D3D" w:rsidP="00104F66">
      <w:pPr>
        <w:pStyle w:val="aa"/>
      </w:pPr>
    </w:p>
    <w:p w14:paraId="1B33772A" w14:textId="55AF946A" w:rsidR="00620496" w:rsidRPr="000A18C8" w:rsidRDefault="00620496" w:rsidP="0062049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Просмотреть список мероприятий</w:t>
      </w:r>
      <w:r>
        <w:rPr>
          <w:b/>
          <w:bCs/>
        </w:rPr>
        <w:t xml:space="preserve"> с пройденной регистрацией</w:t>
      </w:r>
      <w:r w:rsidRPr="000A18C8">
        <w:rPr>
          <w:b/>
          <w:bCs/>
        </w:rPr>
        <w:t>»</w:t>
      </w:r>
    </w:p>
    <w:p w14:paraId="206F4A25" w14:textId="2D8E6DF1" w:rsidR="00620496" w:rsidRPr="000A18C8" w:rsidRDefault="00620496" w:rsidP="00620496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просмотр списка мероприятий для дальнейше</w:t>
      </w:r>
      <w:r w:rsidR="004457D8">
        <w:t>го взаимодействия</w:t>
      </w:r>
      <w:r>
        <w:t>.</w:t>
      </w:r>
    </w:p>
    <w:p w14:paraId="687C36A5" w14:textId="56353BDD" w:rsidR="00620496" w:rsidRPr="000A18C8" w:rsidRDefault="00620496" w:rsidP="00620496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</w:t>
      </w:r>
      <w:r w:rsidR="00852271">
        <w:t>.</w:t>
      </w:r>
    </w:p>
    <w:p w14:paraId="0049438B" w14:textId="1EB55D20" w:rsidR="00620496" w:rsidRPr="000A18C8" w:rsidRDefault="00620496" w:rsidP="00620496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студент просматривает</w:t>
      </w:r>
      <w:r w:rsidR="00852271">
        <w:t xml:space="preserve"> список</w:t>
      </w:r>
      <w:r>
        <w:t xml:space="preserve"> мероприяти</w:t>
      </w:r>
      <w:r w:rsidR="00852271">
        <w:t>й с пройденной регистрацией</w:t>
      </w:r>
      <w:r>
        <w:t>.</w:t>
      </w:r>
    </w:p>
    <w:p w14:paraId="15B0D8AE" w14:textId="77777777" w:rsidR="00620496" w:rsidRDefault="00620496" w:rsidP="00620496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D4EBE2D" w14:textId="50D5019E" w:rsidR="0016321C" w:rsidRDefault="0016321C" w:rsidP="00516791">
      <w:pPr>
        <w:pStyle w:val="aa"/>
        <w:numPr>
          <w:ilvl w:val="0"/>
          <w:numId w:val="18"/>
        </w:numPr>
        <w:ind w:left="0" w:firstLine="709"/>
      </w:pPr>
      <w:r>
        <w:t>студент переходит в раздел мероприятий с пройденной регистрацией;</w:t>
      </w:r>
    </w:p>
    <w:p w14:paraId="5FA5AB58" w14:textId="5DDB0D40" w:rsidR="0016321C" w:rsidRDefault="0016321C" w:rsidP="00516791">
      <w:pPr>
        <w:pStyle w:val="aa"/>
        <w:numPr>
          <w:ilvl w:val="0"/>
          <w:numId w:val="18"/>
        </w:numPr>
        <w:ind w:left="0" w:firstLine="709"/>
      </w:pPr>
      <w:r>
        <w:t>ИС загружает данные о необходимых мероприятиях;</w:t>
      </w:r>
    </w:p>
    <w:p w14:paraId="3798339B" w14:textId="636F9534" w:rsidR="0016321C" w:rsidRPr="0016321C" w:rsidRDefault="0016321C" w:rsidP="00516791">
      <w:pPr>
        <w:pStyle w:val="aa"/>
        <w:numPr>
          <w:ilvl w:val="0"/>
          <w:numId w:val="18"/>
        </w:numPr>
        <w:ind w:left="0" w:firstLine="709"/>
      </w:pPr>
      <w:r>
        <w:t>раздел заполняется данными, приложение готово для дальнейшего взаимодействия.</w:t>
      </w:r>
    </w:p>
    <w:p w14:paraId="1F886491" w14:textId="09B0C3A8" w:rsidR="00620496" w:rsidRPr="000A18C8" w:rsidRDefault="00620496" w:rsidP="00620496">
      <w:pPr>
        <w:pStyle w:val="aa"/>
      </w:pPr>
      <w:r w:rsidRPr="000A18C8">
        <w:rPr>
          <w:b/>
          <w:bCs/>
        </w:rPr>
        <w:lastRenderedPageBreak/>
        <w:t xml:space="preserve">Альтернативные потоки событий: </w:t>
      </w:r>
      <w:r w:rsidRPr="008F2D66">
        <w:t>нет.</w:t>
      </w:r>
    </w:p>
    <w:p w14:paraId="4E86D69B" w14:textId="77777777" w:rsidR="00620496" w:rsidRPr="000A18C8" w:rsidRDefault="00620496" w:rsidP="00620496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25E3E089" w14:textId="77777777" w:rsidR="00620496" w:rsidRPr="000A18C8" w:rsidRDefault="00620496" w:rsidP="0062049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3229B4A6" w14:textId="6981E160" w:rsidR="00620496" w:rsidRPr="000A18C8" w:rsidRDefault="00620496" w:rsidP="000D620F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0D620F">
        <w:t xml:space="preserve">возможна </w:t>
      </w:r>
      <w:r w:rsidR="000D620F">
        <w:t>активация сценария «</w:t>
      </w:r>
      <w:r w:rsidR="000D620F">
        <w:t>Выбрать мероприятие с пройденной регистрацией</w:t>
      </w:r>
      <w:r w:rsidR="000D620F">
        <w:t>».</w:t>
      </w:r>
    </w:p>
    <w:p w14:paraId="050405B9" w14:textId="77777777" w:rsidR="00620496" w:rsidRDefault="00620496" w:rsidP="00620496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CB38EF4" w14:textId="2610DB8C" w:rsidR="00D815F7" w:rsidRDefault="00D815F7" w:rsidP="00104F66">
      <w:pPr>
        <w:pStyle w:val="aa"/>
      </w:pPr>
    </w:p>
    <w:p w14:paraId="108DD356" w14:textId="4D2ABC8B" w:rsidR="00052061" w:rsidRPr="000A18C8" w:rsidRDefault="00052061" w:rsidP="00052061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 xml:space="preserve">Показать </w:t>
      </w:r>
      <w:r w:rsidR="00354FC9">
        <w:rPr>
          <w:b/>
          <w:bCs/>
        </w:rPr>
        <w:t xml:space="preserve">уникальный </w:t>
      </w:r>
      <w:r w:rsidRPr="0052361D">
        <w:rPr>
          <w:b/>
          <w:bCs/>
        </w:rPr>
        <w:t>код</w:t>
      </w:r>
      <w:r w:rsidR="00354FC9">
        <w:rPr>
          <w:b/>
          <w:bCs/>
        </w:rPr>
        <w:t xml:space="preserve"> участника</w:t>
      </w:r>
      <w:r w:rsidRPr="000A18C8">
        <w:rPr>
          <w:b/>
          <w:bCs/>
        </w:rPr>
        <w:t>»</w:t>
      </w:r>
    </w:p>
    <w:p w14:paraId="2BF132EE" w14:textId="11DEC5CD" w:rsidR="00052061" w:rsidRPr="00DE0A9C" w:rsidRDefault="00052061" w:rsidP="00052061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 xml:space="preserve">демонстрация </w:t>
      </w:r>
      <w:r w:rsidR="00354FC9">
        <w:t xml:space="preserve">уникального </w:t>
      </w:r>
      <w:r>
        <w:t>код</w:t>
      </w:r>
      <w:r w:rsidR="004C5CA1">
        <w:t>а</w:t>
      </w:r>
      <w:r>
        <w:t xml:space="preserve"> для подтверждения</w:t>
      </w:r>
      <w:r w:rsidR="004C5CA1">
        <w:t xml:space="preserve"> очного</w:t>
      </w:r>
      <w:r>
        <w:t xml:space="preserve"> участия.</w:t>
      </w:r>
    </w:p>
    <w:p w14:paraId="5F3BA023" w14:textId="5FB2C6DA" w:rsidR="00052061" w:rsidRPr="000A18C8" w:rsidRDefault="00052061" w:rsidP="00052061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</w:t>
      </w:r>
      <w:r w:rsidR="004F44DD">
        <w:t>.</w:t>
      </w:r>
    </w:p>
    <w:p w14:paraId="0D7B4A17" w14:textId="69178A07" w:rsidR="00052061" w:rsidRPr="007E1224" w:rsidRDefault="00052061" w:rsidP="00052061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демонстрирует </w:t>
      </w:r>
      <w:r w:rsidR="004F44DD">
        <w:t>уникальн</w:t>
      </w:r>
      <w:r w:rsidR="004F44DD">
        <w:t>ый</w:t>
      </w:r>
      <w:r w:rsidR="004F44DD">
        <w:t xml:space="preserve"> </w:t>
      </w:r>
      <w:r>
        <w:t>код, полученный после регистрации на мероприятие.</w:t>
      </w:r>
    </w:p>
    <w:p w14:paraId="4DD612FF" w14:textId="77777777" w:rsidR="00052061" w:rsidRDefault="00052061" w:rsidP="00052061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8A394C8" w14:textId="3F24B67E" w:rsidR="00052061" w:rsidRDefault="00622E16" w:rsidP="00516791">
      <w:pPr>
        <w:pStyle w:val="aa"/>
        <w:numPr>
          <w:ilvl w:val="0"/>
          <w:numId w:val="11"/>
        </w:numPr>
        <w:ind w:left="0" w:firstLine="709"/>
      </w:pPr>
      <w:r>
        <w:t>студент открывает страницу мероприятия с пройденной регистрацией;</w:t>
      </w:r>
    </w:p>
    <w:p w14:paraId="268F95D3" w14:textId="04E4E5D2" w:rsidR="00052061" w:rsidRDefault="00741E6A" w:rsidP="00516791">
      <w:pPr>
        <w:pStyle w:val="aa"/>
        <w:numPr>
          <w:ilvl w:val="0"/>
          <w:numId w:val="11"/>
        </w:numPr>
        <w:ind w:left="0" w:firstLine="709"/>
      </w:pPr>
      <w:r>
        <w:t>ИС загружает информацию о мероприятии с уникальным кодом участника</w:t>
      </w:r>
      <w:r w:rsidR="00DF0EB0">
        <w:t>.</w:t>
      </w:r>
    </w:p>
    <w:p w14:paraId="258C9242" w14:textId="77777777" w:rsidR="00052061" w:rsidRPr="000A18C8" w:rsidRDefault="00052061" w:rsidP="00052061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3A1D63">
        <w:t>нет.</w:t>
      </w:r>
    </w:p>
    <w:p w14:paraId="1CD3B311" w14:textId="7C73C48B" w:rsidR="00052061" w:rsidRPr="000A18C8" w:rsidRDefault="00052061" w:rsidP="00052061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7A0D36">
        <w:t>пройдена регистрация на</w:t>
      </w:r>
      <w:r w:rsidR="00DF7E9D">
        <w:t xml:space="preserve"> какое-либо</w:t>
      </w:r>
      <w:r w:rsidR="007A0D36">
        <w:t xml:space="preserve"> мероприятие</w:t>
      </w:r>
      <w:r>
        <w:t>.</w:t>
      </w:r>
    </w:p>
    <w:p w14:paraId="0089496E" w14:textId="609612FD" w:rsidR="00052061" w:rsidRPr="000A18C8" w:rsidRDefault="00052061" w:rsidP="001706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1706A6">
        <w:t xml:space="preserve">выполнен сценарий </w:t>
      </w:r>
      <w:r w:rsidR="001706A6" w:rsidRPr="00AE6B51">
        <w:t>«</w:t>
      </w:r>
      <w:r w:rsidR="001706A6" w:rsidRPr="001706A6">
        <w:t>Выбрать мероприятие с пройденной регистрацией</w:t>
      </w:r>
      <w:r w:rsidR="001706A6" w:rsidRPr="00AE6B51">
        <w:t>»</w:t>
      </w:r>
      <w:r w:rsidR="001706A6">
        <w:t>.</w:t>
      </w:r>
    </w:p>
    <w:p w14:paraId="2DD2A18E" w14:textId="77777777" w:rsidR="00052061" w:rsidRPr="000A18C8" w:rsidRDefault="00052061" w:rsidP="00052061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048C9EF4" w14:textId="225CC39C" w:rsidR="00052061" w:rsidRPr="000A18C8" w:rsidRDefault="00052061" w:rsidP="00052061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A02570">
        <w:t>нет.</w:t>
      </w:r>
    </w:p>
    <w:p w14:paraId="6FC362B9" w14:textId="2F464160" w:rsidR="00052061" w:rsidRDefault="00052061" w:rsidP="00104F66">
      <w:pPr>
        <w:pStyle w:val="aa"/>
      </w:pPr>
    </w:p>
    <w:p w14:paraId="7604C239" w14:textId="3393E9BE" w:rsidR="001C62E3" w:rsidRPr="000A18C8" w:rsidRDefault="001C62E3" w:rsidP="001C62E3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F56DED">
        <w:rPr>
          <w:b/>
          <w:bCs/>
        </w:rPr>
        <w:t>Сохранить</w:t>
      </w:r>
      <w:r w:rsidRPr="0052361D">
        <w:rPr>
          <w:b/>
          <w:bCs/>
        </w:rPr>
        <w:t xml:space="preserve"> </w:t>
      </w:r>
      <w:r>
        <w:rPr>
          <w:b/>
          <w:bCs/>
        </w:rPr>
        <w:t xml:space="preserve">уникальный </w:t>
      </w:r>
      <w:r w:rsidRPr="0052361D">
        <w:rPr>
          <w:b/>
          <w:bCs/>
        </w:rPr>
        <w:t>код</w:t>
      </w:r>
      <w:r>
        <w:rPr>
          <w:b/>
          <w:bCs/>
        </w:rPr>
        <w:t xml:space="preserve"> участника</w:t>
      </w:r>
      <w:r w:rsidRPr="000A18C8">
        <w:rPr>
          <w:b/>
          <w:bCs/>
        </w:rPr>
        <w:t>»</w:t>
      </w:r>
    </w:p>
    <w:p w14:paraId="2F9C085B" w14:textId="30F69683" w:rsidR="001C62E3" w:rsidRPr="00DE0A9C" w:rsidRDefault="001C62E3" w:rsidP="001C62E3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56DED">
        <w:t>сохранение</w:t>
      </w:r>
      <w:r>
        <w:t xml:space="preserve"> уникального кода для подтверждения очного участия</w:t>
      </w:r>
      <w:r w:rsidR="00F56DED">
        <w:t xml:space="preserve"> в виде </w:t>
      </w:r>
      <w:r w:rsidR="00F56DED">
        <w:rPr>
          <w:lang w:val="en-US"/>
        </w:rPr>
        <w:t>pdf</w:t>
      </w:r>
      <w:r w:rsidR="00F56DED">
        <w:t>-файла</w:t>
      </w:r>
      <w:r>
        <w:t>.</w:t>
      </w:r>
    </w:p>
    <w:p w14:paraId="0FF96A72" w14:textId="77777777" w:rsidR="001C62E3" w:rsidRPr="000A18C8" w:rsidRDefault="001C62E3" w:rsidP="001C62E3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студент.</w:t>
      </w:r>
    </w:p>
    <w:p w14:paraId="6E7553A7" w14:textId="6342A052" w:rsidR="001C62E3" w:rsidRPr="007E1224" w:rsidRDefault="001C62E3" w:rsidP="001C62E3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</w:t>
      </w:r>
      <w:r w:rsidR="00731CE5">
        <w:t>сохраняет</w:t>
      </w:r>
      <w:r>
        <w:t xml:space="preserve"> уникальный код, полученный после регистрации на мероприятие</w:t>
      </w:r>
      <w:r w:rsidR="00731CE5">
        <w:t xml:space="preserve"> в </w:t>
      </w:r>
      <w:r w:rsidR="00731CE5">
        <w:rPr>
          <w:lang w:val="en-US"/>
        </w:rPr>
        <w:t>pdf</w:t>
      </w:r>
      <w:r w:rsidR="00731CE5">
        <w:t>-файл</w:t>
      </w:r>
      <w:r>
        <w:t>.</w:t>
      </w:r>
    </w:p>
    <w:p w14:paraId="26172F5F" w14:textId="77777777" w:rsidR="001C62E3" w:rsidRDefault="001C62E3" w:rsidP="001C62E3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281132C" w14:textId="77777777" w:rsidR="001C62E3" w:rsidRDefault="001C62E3" w:rsidP="00516791">
      <w:pPr>
        <w:pStyle w:val="aa"/>
        <w:numPr>
          <w:ilvl w:val="0"/>
          <w:numId w:val="19"/>
        </w:numPr>
        <w:ind w:left="0" w:firstLine="709"/>
      </w:pPr>
      <w:r>
        <w:t>студент открывает страницу мероприятия с пройденной регистрацией;</w:t>
      </w:r>
    </w:p>
    <w:p w14:paraId="0CC959A7" w14:textId="1EB5C41E" w:rsidR="001C62E3" w:rsidRDefault="001C62E3" w:rsidP="00516791">
      <w:pPr>
        <w:pStyle w:val="aa"/>
        <w:numPr>
          <w:ilvl w:val="0"/>
          <w:numId w:val="19"/>
        </w:numPr>
        <w:ind w:left="0" w:firstLine="709"/>
      </w:pPr>
      <w:r>
        <w:t>ИС загружает информацию о мероприятии с уникальным кодом участника.</w:t>
      </w:r>
    </w:p>
    <w:p w14:paraId="3E316314" w14:textId="4D332781" w:rsidR="00D3310E" w:rsidRDefault="00201F34" w:rsidP="00516791">
      <w:pPr>
        <w:pStyle w:val="aa"/>
        <w:numPr>
          <w:ilvl w:val="0"/>
          <w:numId w:val="19"/>
        </w:numPr>
        <w:ind w:left="0" w:firstLine="709"/>
      </w:pPr>
      <w:r>
        <w:t>студент инициализирует механизм сохранения файла;</w:t>
      </w:r>
    </w:p>
    <w:p w14:paraId="3E7F6FE2" w14:textId="7CFE4070" w:rsidR="00201F34" w:rsidRDefault="00201F34" w:rsidP="00516791">
      <w:pPr>
        <w:pStyle w:val="aa"/>
        <w:numPr>
          <w:ilvl w:val="0"/>
          <w:numId w:val="19"/>
        </w:numPr>
        <w:ind w:left="0" w:firstLine="709"/>
      </w:pPr>
      <w:r>
        <w:t xml:space="preserve">ИС подготавливает файл для сохранения в формате </w:t>
      </w:r>
      <w:r>
        <w:rPr>
          <w:lang w:val="en-US"/>
        </w:rPr>
        <w:t>pdf</w:t>
      </w:r>
      <w:r>
        <w:t>.</w:t>
      </w:r>
    </w:p>
    <w:p w14:paraId="40FB0E49" w14:textId="66B5302B" w:rsidR="00201F34" w:rsidRDefault="00201F34" w:rsidP="00516791">
      <w:pPr>
        <w:pStyle w:val="aa"/>
        <w:numPr>
          <w:ilvl w:val="0"/>
          <w:numId w:val="19"/>
        </w:numPr>
        <w:ind w:left="0" w:firstLine="709"/>
      </w:pPr>
      <w:r>
        <w:t>файл сохраняется;</w:t>
      </w:r>
    </w:p>
    <w:p w14:paraId="5005CFB1" w14:textId="4FF7E605" w:rsidR="00201F34" w:rsidRDefault="00201F34" w:rsidP="00516791">
      <w:pPr>
        <w:pStyle w:val="aa"/>
        <w:numPr>
          <w:ilvl w:val="0"/>
          <w:numId w:val="19"/>
        </w:numPr>
        <w:ind w:left="0" w:firstLine="709"/>
      </w:pPr>
      <w:r>
        <w:t>система уведомляет о результате сохранения.</w:t>
      </w:r>
    </w:p>
    <w:p w14:paraId="238106E7" w14:textId="77777777" w:rsidR="001C62E3" w:rsidRPr="000A18C8" w:rsidRDefault="001C62E3" w:rsidP="001C62E3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3A1D63">
        <w:t>нет.</w:t>
      </w:r>
    </w:p>
    <w:p w14:paraId="27F29E57" w14:textId="77777777" w:rsidR="001C62E3" w:rsidRPr="000A18C8" w:rsidRDefault="001C62E3" w:rsidP="001C62E3">
      <w:pPr>
        <w:pStyle w:val="aa"/>
      </w:pPr>
      <w:r w:rsidRPr="000A18C8">
        <w:rPr>
          <w:b/>
          <w:bCs/>
        </w:rPr>
        <w:lastRenderedPageBreak/>
        <w:t>Специальные требования</w:t>
      </w:r>
      <w:r w:rsidRPr="000A18C8">
        <w:t xml:space="preserve">: </w:t>
      </w:r>
      <w:r>
        <w:t>пройдена регистрация на какое-либо мероприятие.</w:t>
      </w:r>
    </w:p>
    <w:p w14:paraId="0FA24989" w14:textId="77777777" w:rsidR="001706A6" w:rsidRPr="000A18C8" w:rsidRDefault="001706A6" w:rsidP="001706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 xml:space="preserve">выполнен сценарий </w:t>
      </w:r>
      <w:r w:rsidRPr="00AE6B51">
        <w:t>«</w:t>
      </w:r>
      <w:r w:rsidRPr="001706A6">
        <w:t>Выбрать мероприятие с пройденной регистрацией</w:t>
      </w:r>
      <w:r w:rsidRPr="00AE6B51">
        <w:t>»</w:t>
      </w:r>
      <w:r>
        <w:t>.</w:t>
      </w:r>
    </w:p>
    <w:p w14:paraId="283BF905" w14:textId="77777777" w:rsidR="001C62E3" w:rsidRPr="000A18C8" w:rsidRDefault="001C62E3" w:rsidP="001C62E3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1FCD0451" w14:textId="77777777" w:rsidR="001C62E3" w:rsidRPr="000A18C8" w:rsidRDefault="001C62E3" w:rsidP="001C62E3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3546BE71" w14:textId="08A86AEE" w:rsidR="001C62E3" w:rsidRDefault="001C62E3" w:rsidP="00104F66">
      <w:pPr>
        <w:pStyle w:val="aa"/>
      </w:pPr>
    </w:p>
    <w:p w14:paraId="5F98482E" w14:textId="3875A77B" w:rsidR="00A24322" w:rsidRPr="000A18C8" w:rsidRDefault="00A24322" w:rsidP="00A24322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990CA7">
        <w:rPr>
          <w:b/>
          <w:bCs/>
        </w:rPr>
        <w:t>Отправить</w:t>
      </w:r>
      <w:r w:rsidRPr="0052361D">
        <w:rPr>
          <w:b/>
          <w:bCs/>
        </w:rPr>
        <w:t xml:space="preserve"> </w:t>
      </w:r>
      <w:r>
        <w:rPr>
          <w:b/>
          <w:bCs/>
        </w:rPr>
        <w:t xml:space="preserve">уникальный </w:t>
      </w:r>
      <w:r w:rsidRPr="0052361D">
        <w:rPr>
          <w:b/>
          <w:bCs/>
        </w:rPr>
        <w:t>код</w:t>
      </w:r>
      <w:r>
        <w:rPr>
          <w:b/>
          <w:bCs/>
        </w:rPr>
        <w:t xml:space="preserve"> участника</w:t>
      </w:r>
      <w:r w:rsidRPr="000A18C8">
        <w:rPr>
          <w:b/>
          <w:bCs/>
        </w:rPr>
        <w:t>»</w:t>
      </w:r>
    </w:p>
    <w:p w14:paraId="7015FA41" w14:textId="4EBE37F3" w:rsidR="00A24322" w:rsidRPr="00DE0A9C" w:rsidRDefault="00A24322" w:rsidP="00A24322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DE35D2">
        <w:t>отправка</w:t>
      </w:r>
      <w:r>
        <w:t xml:space="preserve"> уникального кода для подтверждения очного участия в виде </w:t>
      </w:r>
      <w:r>
        <w:rPr>
          <w:lang w:val="en-US"/>
        </w:rPr>
        <w:t>pdf</w:t>
      </w:r>
      <w:r>
        <w:t>-файла</w:t>
      </w:r>
      <w:r w:rsidR="00DE35D2">
        <w:t xml:space="preserve"> через сторонние приложения</w:t>
      </w:r>
      <w:r>
        <w:t>.</w:t>
      </w:r>
    </w:p>
    <w:p w14:paraId="162E7EE2" w14:textId="77777777" w:rsidR="00A24322" w:rsidRPr="000A18C8" w:rsidRDefault="00A24322" w:rsidP="00A24322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студент.</w:t>
      </w:r>
    </w:p>
    <w:p w14:paraId="10C673E7" w14:textId="7B1ED9C3" w:rsidR="00A24322" w:rsidRPr="007E1224" w:rsidRDefault="00A24322" w:rsidP="00A24322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</w:t>
      </w:r>
      <w:r w:rsidR="00E75555">
        <w:t>отправляет</w:t>
      </w:r>
      <w:r>
        <w:t xml:space="preserve"> уникальный код, полученный после регистрации на мероприятие в </w:t>
      </w:r>
      <w:r>
        <w:rPr>
          <w:lang w:val="en-US"/>
        </w:rPr>
        <w:t>pdf</w:t>
      </w:r>
      <w:r>
        <w:t>-файл.</w:t>
      </w:r>
      <w:r w:rsidR="00E75555">
        <w:t xml:space="preserve"> Через установленные на телефоне приложения</w:t>
      </w:r>
      <w:r w:rsidR="006E2C37">
        <w:t>.</w:t>
      </w:r>
    </w:p>
    <w:p w14:paraId="2859298E" w14:textId="77777777" w:rsidR="00A24322" w:rsidRDefault="00A24322" w:rsidP="00A24322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F9BEEBE" w14:textId="77777777" w:rsidR="00A24322" w:rsidRDefault="00A24322" w:rsidP="00516791">
      <w:pPr>
        <w:pStyle w:val="aa"/>
        <w:numPr>
          <w:ilvl w:val="0"/>
          <w:numId w:val="20"/>
        </w:numPr>
        <w:ind w:left="0" w:firstLine="709"/>
      </w:pPr>
      <w:r>
        <w:t>студент открывает страницу мероприятия с пройденной регистрацией;</w:t>
      </w:r>
    </w:p>
    <w:p w14:paraId="1C22FE24" w14:textId="77777777" w:rsidR="00A24322" w:rsidRDefault="00A24322" w:rsidP="00516791">
      <w:pPr>
        <w:pStyle w:val="aa"/>
        <w:numPr>
          <w:ilvl w:val="0"/>
          <w:numId w:val="20"/>
        </w:numPr>
        <w:ind w:left="0" w:firstLine="709"/>
      </w:pPr>
      <w:r>
        <w:t>ИС загружает информацию о мероприятии с уникальным кодом участника.</w:t>
      </w:r>
    </w:p>
    <w:p w14:paraId="057C5C29" w14:textId="3551FFA7" w:rsidR="00A24322" w:rsidRDefault="00A24322" w:rsidP="00516791">
      <w:pPr>
        <w:pStyle w:val="aa"/>
        <w:numPr>
          <w:ilvl w:val="0"/>
          <w:numId w:val="20"/>
        </w:numPr>
        <w:ind w:left="0" w:firstLine="709"/>
      </w:pPr>
      <w:r>
        <w:t xml:space="preserve">студент инициализирует механизм </w:t>
      </w:r>
      <w:r w:rsidR="00585521">
        <w:t>отправки</w:t>
      </w:r>
      <w:r>
        <w:t xml:space="preserve"> файла;</w:t>
      </w:r>
    </w:p>
    <w:p w14:paraId="0EE84366" w14:textId="2BBE271F" w:rsidR="00A24322" w:rsidRDefault="00A24322" w:rsidP="00516791">
      <w:pPr>
        <w:pStyle w:val="aa"/>
        <w:numPr>
          <w:ilvl w:val="0"/>
          <w:numId w:val="20"/>
        </w:numPr>
        <w:ind w:left="0" w:firstLine="709"/>
      </w:pPr>
      <w:r>
        <w:t xml:space="preserve">ИС подготавливает файл для </w:t>
      </w:r>
      <w:r w:rsidR="009E286B">
        <w:t>отправки</w:t>
      </w:r>
      <w:r>
        <w:t xml:space="preserve"> в формате </w:t>
      </w:r>
      <w:r>
        <w:rPr>
          <w:lang w:val="en-US"/>
        </w:rPr>
        <w:t>pdf</w:t>
      </w:r>
      <w:r>
        <w:t>.</w:t>
      </w:r>
    </w:p>
    <w:p w14:paraId="580882C1" w14:textId="77777777" w:rsidR="00B22121" w:rsidRDefault="00B614EB" w:rsidP="00516791">
      <w:pPr>
        <w:pStyle w:val="aa"/>
        <w:numPr>
          <w:ilvl w:val="0"/>
          <w:numId w:val="20"/>
        </w:numPr>
        <w:ind w:left="0" w:firstLine="709"/>
      </w:pPr>
      <w:r>
        <w:t>операционная система предлагает выбрать способ для отправки файла.</w:t>
      </w:r>
    </w:p>
    <w:p w14:paraId="3153A2E2" w14:textId="77777777" w:rsidR="00B22121" w:rsidRDefault="00EC5CFB" w:rsidP="00516791">
      <w:pPr>
        <w:pStyle w:val="aa"/>
        <w:numPr>
          <w:ilvl w:val="0"/>
          <w:numId w:val="20"/>
        </w:numPr>
        <w:ind w:left="0" w:firstLine="709"/>
      </w:pPr>
      <w:r>
        <w:t>пользователь выбирает приложение;</w:t>
      </w:r>
    </w:p>
    <w:p w14:paraId="6399DFA5" w14:textId="41C80424" w:rsidR="00EC5CFB" w:rsidRDefault="00EC5CFB" w:rsidP="00516791">
      <w:pPr>
        <w:pStyle w:val="aa"/>
        <w:numPr>
          <w:ilvl w:val="0"/>
          <w:numId w:val="20"/>
        </w:numPr>
        <w:ind w:left="0" w:firstLine="709"/>
      </w:pPr>
      <w:r>
        <w:t xml:space="preserve">ИС отправляет </w:t>
      </w:r>
      <w:r w:rsidRPr="00B22121">
        <w:rPr>
          <w:lang w:val="en-US"/>
        </w:rPr>
        <w:t>pdf</w:t>
      </w:r>
      <w:r>
        <w:t>-файл в выбранное приложение.</w:t>
      </w:r>
    </w:p>
    <w:p w14:paraId="398DB6D2" w14:textId="77777777" w:rsidR="00A24322" w:rsidRPr="000A18C8" w:rsidRDefault="00A24322" w:rsidP="00A24322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3A1D63">
        <w:t>нет.</w:t>
      </w:r>
    </w:p>
    <w:p w14:paraId="0CAB6977" w14:textId="77777777" w:rsidR="00A24322" w:rsidRPr="000A18C8" w:rsidRDefault="00A24322" w:rsidP="00A2432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пройдена регистрация на какое-либо мероприятие.</w:t>
      </w:r>
    </w:p>
    <w:p w14:paraId="5FEBD00E" w14:textId="77777777" w:rsidR="001706A6" w:rsidRPr="000A18C8" w:rsidRDefault="001706A6" w:rsidP="001706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 xml:space="preserve">выполнен сценарий </w:t>
      </w:r>
      <w:r w:rsidRPr="00AE6B51">
        <w:t>«</w:t>
      </w:r>
      <w:r w:rsidRPr="001706A6">
        <w:t>Выбрать мероприятие с пройденной регистрацией</w:t>
      </w:r>
      <w:r w:rsidRPr="00AE6B51">
        <w:t>»</w:t>
      </w:r>
      <w:r>
        <w:t>.</w:t>
      </w:r>
    </w:p>
    <w:p w14:paraId="515C2384" w14:textId="77777777" w:rsidR="00A24322" w:rsidRPr="000A18C8" w:rsidRDefault="00A24322" w:rsidP="00A2432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56CB5233" w14:textId="77777777" w:rsidR="00A24322" w:rsidRPr="000A18C8" w:rsidRDefault="00A24322" w:rsidP="00A2432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401ACF87" w14:textId="2DD00B1F" w:rsidR="00A24322" w:rsidRDefault="00A24322" w:rsidP="00104F66">
      <w:pPr>
        <w:pStyle w:val="aa"/>
      </w:pPr>
    </w:p>
    <w:p w14:paraId="4A8A6D7C" w14:textId="27AFAE11" w:rsidR="00124562" w:rsidRPr="000A18C8" w:rsidRDefault="00124562" w:rsidP="00124562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CF250D">
        <w:rPr>
          <w:b/>
          <w:bCs/>
        </w:rPr>
        <w:t>Выбрать мероприятие с пройденной регистрацией</w:t>
      </w:r>
      <w:r w:rsidRPr="000A18C8">
        <w:rPr>
          <w:b/>
          <w:bCs/>
        </w:rPr>
        <w:t>»</w:t>
      </w:r>
    </w:p>
    <w:p w14:paraId="3B970E2E" w14:textId="3590454A" w:rsidR="00124562" w:rsidRPr="00DE0A9C" w:rsidRDefault="00124562" w:rsidP="00124562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224929">
        <w:t>выбор мероприятия из списка для дальнейшего взаимодействия</w:t>
      </w:r>
      <w:r>
        <w:t>.</w:t>
      </w:r>
    </w:p>
    <w:p w14:paraId="2D07D646" w14:textId="77777777" w:rsidR="00124562" w:rsidRPr="000A18C8" w:rsidRDefault="00124562" w:rsidP="00124562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студент.</w:t>
      </w:r>
    </w:p>
    <w:p w14:paraId="20B413EC" w14:textId="6D619A1B" w:rsidR="00124562" w:rsidRPr="007E1224" w:rsidRDefault="00124562" w:rsidP="00124562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</w:t>
      </w:r>
      <w:r w:rsidR="00EE2268">
        <w:t>выбирает мероприятие из списка мероприятий с пройденной регистрацией</w:t>
      </w:r>
      <w:r>
        <w:t>.</w:t>
      </w:r>
    </w:p>
    <w:p w14:paraId="376D0C11" w14:textId="77777777" w:rsidR="00124562" w:rsidRDefault="00124562" w:rsidP="00124562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CA17CFC" w14:textId="1BF38571" w:rsidR="00124562" w:rsidRDefault="007C7EA4" w:rsidP="00516791">
      <w:pPr>
        <w:pStyle w:val="aa"/>
        <w:numPr>
          <w:ilvl w:val="0"/>
          <w:numId w:val="21"/>
        </w:numPr>
      </w:pPr>
      <w:r>
        <w:t>студент открываем раздел мероприятий с пройденной регистрацией;</w:t>
      </w:r>
    </w:p>
    <w:p w14:paraId="68530941" w14:textId="749B790C" w:rsidR="007C7EA4" w:rsidRDefault="007C7EA4" w:rsidP="00516791">
      <w:pPr>
        <w:pStyle w:val="aa"/>
        <w:numPr>
          <w:ilvl w:val="0"/>
          <w:numId w:val="21"/>
        </w:numPr>
      </w:pPr>
      <w:r>
        <w:t>ИС загружает соответствующий список;</w:t>
      </w:r>
    </w:p>
    <w:p w14:paraId="0B7FB80D" w14:textId="54DA99D9" w:rsidR="007C7EA4" w:rsidRDefault="00B81AB7" w:rsidP="00516791">
      <w:pPr>
        <w:pStyle w:val="aa"/>
        <w:numPr>
          <w:ilvl w:val="0"/>
          <w:numId w:val="21"/>
        </w:numPr>
      </w:pPr>
      <w:r>
        <w:t>студент открывает необходимое мероприятие;</w:t>
      </w:r>
    </w:p>
    <w:p w14:paraId="614CF47E" w14:textId="3DAB372E" w:rsidR="00B81AB7" w:rsidRDefault="00B81AB7" w:rsidP="00516791">
      <w:pPr>
        <w:pStyle w:val="aa"/>
        <w:numPr>
          <w:ilvl w:val="0"/>
          <w:numId w:val="21"/>
        </w:numPr>
      </w:pPr>
      <w:r>
        <w:t>ИС загружает необходимые данные о мероприятии.</w:t>
      </w:r>
    </w:p>
    <w:p w14:paraId="0A44AEDC" w14:textId="77777777" w:rsidR="00124562" w:rsidRPr="000A18C8" w:rsidRDefault="00124562" w:rsidP="00124562">
      <w:pPr>
        <w:pStyle w:val="aa"/>
      </w:pPr>
      <w:r w:rsidRPr="000A18C8">
        <w:rPr>
          <w:b/>
          <w:bCs/>
        </w:rPr>
        <w:lastRenderedPageBreak/>
        <w:t xml:space="preserve">Альтернативные потоки событий: </w:t>
      </w:r>
      <w:r w:rsidRPr="003A1D63">
        <w:t>нет.</w:t>
      </w:r>
    </w:p>
    <w:p w14:paraId="07F4E333" w14:textId="77777777" w:rsidR="00124562" w:rsidRPr="000A18C8" w:rsidRDefault="00124562" w:rsidP="0012456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пройдена регистрация на какое-либо мероприятие.</w:t>
      </w:r>
    </w:p>
    <w:p w14:paraId="58BCD49F" w14:textId="77777777" w:rsidR="00124562" w:rsidRPr="000A18C8" w:rsidRDefault="00124562" w:rsidP="00124562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5F35C156" w14:textId="77777777" w:rsidR="00124562" w:rsidRPr="000A18C8" w:rsidRDefault="00124562" w:rsidP="0012456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2C46D776" w14:textId="0D05EA5A" w:rsidR="00124562" w:rsidRDefault="00124562" w:rsidP="0012456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36FC3B63" w14:textId="77777777" w:rsidR="00E61CE1" w:rsidRPr="000A18C8" w:rsidRDefault="00E61CE1" w:rsidP="00124562">
      <w:pPr>
        <w:pStyle w:val="aa"/>
      </w:pPr>
    </w:p>
    <w:p w14:paraId="1D783958" w14:textId="3516C833" w:rsidR="00E41548" w:rsidRPr="000A18C8" w:rsidRDefault="00E41548" w:rsidP="00E4154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435A46">
        <w:rPr>
          <w:b/>
          <w:bCs/>
        </w:rPr>
        <w:t>Добавить мероприятие в календарь смартфона</w:t>
      </w:r>
      <w:r w:rsidRPr="000A18C8">
        <w:rPr>
          <w:b/>
          <w:bCs/>
        </w:rPr>
        <w:t>»</w:t>
      </w:r>
    </w:p>
    <w:p w14:paraId="283C9CF1" w14:textId="2F9C5CC8" w:rsidR="00E41548" w:rsidRPr="00DE0A9C" w:rsidRDefault="00E41548" w:rsidP="00E4154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A33539">
        <w:t>создание напоминания в календаре смартфона о предстоящем мероприятии.</w:t>
      </w:r>
    </w:p>
    <w:p w14:paraId="385D9754" w14:textId="77777777" w:rsidR="00E41548" w:rsidRPr="000A18C8" w:rsidRDefault="00E41548" w:rsidP="00E4154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студент.</w:t>
      </w:r>
    </w:p>
    <w:p w14:paraId="798339D1" w14:textId="1CFE797C" w:rsidR="00E41548" w:rsidRPr="007E1224" w:rsidRDefault="00E41548" w:rsidP="00E4154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</w:t>
      </w:r>
      <w:r w:rsidR="00482203">
        <w:t>создает напоминание о мероприятии в приложении-календаре смартфона</w:t>
      </w:r>
      <w:r>
        <w:t>.</w:t>
      </w:r>
    </w:p>
    <w:p w14:paraId="3A4E11FE" w14:textId="77777777" w:rsidR="00E41548" w:rsidRDefault="00E41548" w:rsidP="00E4154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0151BE8" w14:textId="77777777" w:rsidR="00E41548" w:rsidRDefault="00E41548" w:rsidP="00516791">
      <w:pPr>
        <w:pStyle w:val="aa"/>
        <w:numPr>
          <w:ilvl w:val="0"/>
          <w:numId w:val="22"/>
        </w:numPr>
        <w:ind w:left="0" w:firstLine="709"/>
      </w:pPr>
      <w:r>
        <w:t>студент открывает страницу мероприятия с пройденной регистрацией;</w:t>
      </w:r>
    </w:p>
    <w:p w14:paraId="24DC7CEF" w14:textId="174C6118" w:rsidR="00E41548" w:rsidRDefault="00E41548" w:rsidP="00516791">
      <w:pPr>
        <w:pStyle w:val="aa"/>
        <w:numPr>
          <w:ilvl w:val="0"/>
          <w:numId w:val="22"/>
        </w:numPr>
        <w:ind w:left="0" w:firstLine="709"/>
      </w:pPr>
      <w:r>
        <w:t>ИС загружает информацию о мероприятии с уникальным кодом участника</w:t>
      </w:r>
      <w:r w:rsidR="00EC5CFB">
        <w:t>;</w:t>
      </w:r>
    </w:p>
    <w:p w14:paraId="3E0A298F" w14:textId="6685889D" w:rsidR="00EC5CFB" w:rsidRDefault="00EC5CFB" w:rsidP="00516791">
      <w:pPr>
        <w:pStyle w:val="aa"/>
        <w:numPr>
          <w:ilvl w:val="0"/>
          <w:numId w:val="22"/>
        </w:numPr>
        <w:ind w:left="0" w:firstLine="709"/>
      </w:pPr>
      <w:r>
        <w:t>студент инициализирует механизм работы с календарем;</w:t>
      </w:r>
    </w:p>
    <w:p w14:paraId="2BD6D64A" w14:textId="146A514A" w:rsidR="00EC5CFB" w:rsidRDefault="00EC5CFB" w:rsidP="00516791">
      <w:pPr>
        <w:pStyle w:val="aa"/>
        <w:numPr>
          <w:ilvl w:val="0"/>
          <w:numId w:val="22"/>
        </w:numPr>
        <w:ind w:left="0" w:firstLine="709"/>
      </w:pPr>
      <w:r>
        <w:t>ИС подготавливает необходимые данные для напоминания;</w:t>
      </w:r>
    </w:p>
    <w:p w14:paraId="04AB7788" w14:textId="18A1BA92" w:rsidR="00EC5CFB" w:rsidRDefault="00EC5CFB" w:rsidP="00516791">
      <w:pPr>
        <w:pStyle w:val="aa"/>
        <w:numPr>
          <w:ilvl w:val="0"/>
          <w:numId w:val="22"/>
        </w:numPr>
        <w:ind w:left="0" w:firstLine="709"/>
      </w:pPr>
      <w:r>
        <w:t xml:space="preserve">операционная система </w:t>
      </w:r>
      <w:r>
        <w:t xml:space="preserve">предлагает выбрать </w:t>
      </w:r>
      <w:r>
        <w:t>приложение для создания напоминания;</w:t>
      </w:r>
    </w:p>
    <w:p w14:paraId="37F1CDB0" w14:textId="1D205A2D" w:rsidR="00EC5CFB" w:rsidRDefault="00EC5CFB" w:rsidP="00516791">
      <w:pPr>
        <w:pStyle w:val="aa"/>
        <w:numPr>
          <w:ilvl w:val="0"/>
          <w:numId w:val="22"/>
        </w:numPr>
        <w:ind w:left="0" w:firstLine="709"/>
      </w:pPr>
      <w:r>
        <w:t>пользователь выбирает приложение;</w:t>
      </w:r>
    </w:p>
    <w:p w14:paraId="7D304324" w14:textId="497803D5" w:rsidR="00EC5CFB" w:rsidRDefault="00EC5CFB" w:rsidP="00516791">
      <w:pPr>
        <w:pStyle w:val="aa"/>
        <w:numPr>
          <w:ilvl w:val="0"/>
          <w:numId w:val="22"/>
        </w:numPr>
        <w:ind w:left="0" w:firstLine="709"/>
      </w:pPr>
      <w:r>
        <w:t>ИС отправляет подготовленные данные в</w:t>
      </w:r>
      <w:r w:rsidR="00B22121">
        <w:t xml:space="preserve"> выбранное</w:t>
      </w:r>
      <w:r>
        <w:t xml:space="preserve"> приложение.</w:t>
      </w:r>
    </w:p>
    <w:p w14:paraId="39B194A6" w14:textId="77777777" w:rsidR="00E41548" w:rsidRPr="000A18C8" w:rsidRDefault="00E41548" w:rsidP="00E4154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3A1D63">
        <w:t>нет.</w:t>
      </w:r>
    </w:p>
    <w:p w14:paraId="6CA06424" w14:textId="77777777" w:rsidR="00E41548" w:rsidRPr="000A18C8" w:rsidRDefault="00E41548" w:rsidP="00E4154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пройдена регистрация на какое-либо мероприятие.</w:t>
      </w:r>
    </w:p>
    <w:p w14:paraId="74998745" w14:textId="77777777" w:rsidR="001706A6" w:rsidRPr="000A18C8" w:rsidRDefault="001706A6" w:rsidP="001706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 xml:space="preserve">выполнен сценарий </w:t>
      </w:r>
      <w:r w:rsidRPr="00AE6B51">
        <w:t>«</w:t>
      </w:r>
      <w:r w:rsidRPr="001706A6">
        <w:t>Выбрать мероприятие с пройденной регистрацией</w:t>
      </w:r>
      <w:r w:rsidRPr="00AE6B51">
        <w:t>»</w:t>
      </w:r>
      <w:r>
        <w:t>.</w:t>
      </w:r>
    </w:p>
    <w:p w14:paraId="7A2260F0" w14:textId="77777777" w:rsidR="00E41548" w:rsidRPr="000A18C8" w:rsidRDefault="00E41548" w:rsidP="00E4154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13EDC3D6" w14:textId="77777777" w:rsidR="00E41548" w:rsidRPr="000A18C8" w:rsidRDefault="00E41548" w:rsidP="00E4154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1476214" w14:textId="1F9B5D90" w:rsidR="00124562" w:rsidRDefault="00124562" w:rsidP="00104F66">
      <w:pPr>
        <w:pStyle w:val="aa"/>
      </w:pPr>
    </w:p>
    <w:p w14:paraId="21DD864F" w14:textId="77777777" w:rsidR="008246C8" w:rsidRPr="000A18C8" w:rsidRDefault="008246C8" w:rsidP="008246C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Отменить регистрацию на мероприятие</w:t>
      </w:r>
      <w:r w:rsidRPr="000A18C8">
        <w:rPr>
          <w:b/>
          <w:bCs/>
        </w:rPr>
        <w:t>»</w:t>
      </w:r>
    </w:p>
    <w:p w14:paraId="4A76558C" w14:textId="6E387D52" w:rsidR="008246C8" w:rsidRPr="000A18C8" w:rsidRDefault="008246C8" w:rsidP="008246C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отмен</w:t>
      </w:r>
      <w:r>
        <w:t>а</w:t>
      </w:r>
      <w:r>
        <w:t xml:space="preserve"> регистраци</w:t>
      </w:r>
      <w:r>
        <w:t xml:space="preserve">и студента </w:t>
      </w:r>
      <w:r>
        <w:t>на мероприятие.</w:t>
      </w:r>
    </w:p>
    <w:p w14:paraId="38BCB553" w14:textId="77777777" w:rsidR="008246C8" w:rsidRPr="000A18C8" w:rsidRDefault="008246C8" w:rsidP="008246C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студент.</w:t>
      </w:r>
    </w:p>
    <w:p w14:paraId="3A850659" w14:textId="74607846" w:rsidR="008246C8" w:rsidRPr="000A18C8" w:rsidRDefault="008246C8" w:rsidP="008246C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студент</w:t>
      </w:r>
      <w:r>
        <w:t xml:space="preserve"> отменяет регистрацию на выбранное мероприятие.</w:t>
      </w:r>
    </w:p>
    <w:p w14:paraId="1C514BF7" w14:textId="77777777" w:rsidR="008246C8" w:rsidRDefault="008246C8" w:rsidP="008246C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27601CC" w14:textId="77777777" w:rsidR="008246C8" w:rsidRDefault="008246C8" w:rsidP="00516791">
      <w:pPr>
        <w:pStyle w:val="aa"/>
        <w:numPr>
          <w:ilvl w:val="0"/>
          <w:numId w:val="23"/>
        </w:numPr>
        <w:ind w:left="0" w:firstLine="709"/>
      </w:pPr>
      <w:r>
        <w:t>студент открывает страницу мероприятия с пройденной регистрацией;</w:t>
      </w:r>
    </w:p>
    <w:p w14:paraId="060C5719" w14:textId="41B15E36" w:rsidR="008246C8" w:rsidRDefault="008246C8" w:rsidP="00516791">
      <w:pPr>
        <w:pStyle w:val="aa"/>
        <w:numPr>
          <w:ilvl w:val="0"/>
          <w:numId w:val="23"/>
        </w:numPr>
        <w:ind w:left="0" w:firstLine="709"/>
      </w:pPr>
      <w:r>
        <w:t>ИС загружает информацию о мероприятии с уникальным кодом участника;</w:t>
      </w:r>
    </w:p>
    <w:p w14:paraId="163B75FE" w14:textId="06E7CF67" w:rsidR="008246C8" w:rsidRDefault="008246C8" w:rsidP="00516791">
      <w:pPr>
        <w:pStyle w:val="aa"/>
        <w:numPr>
          <w:ilvl w:val="0"/>
          <w:numId w:val="23"/>
        </w:numPr>
        <w:ind w:left="0" w:firstLine="709"/>
      </w:pPr>
      <w:r>
        <w:t>студент запускает механизм отмены регистрации на мероприятие.</w:t>
      </w:r>
    </w:p>
    <w:p w14:paraId="022A5157" w14:textId="77777777" w:rsidR="008246C8" w:rsidRDefault="008246C8" w:rsidP="00516791">
      <w:pPr>
        <w:pStyle w:val="aa"/>
        <w:numPr>
          <w:ilvl w:val="0"/>
          <w:numId w:val="23"/>
        </w:numPr>
        <w:ind w:left="0" w:firstLine="709"/>
      </w:pPr>
      <w:r>
        <w:lastRenderedPageBreak/>
        <w:t>ИС отменяет регистрацию пользователя;</w:t>
      </w:r>
    </w:p>
    <w:p w14:paraId="2C7F35B2" w14:textId="3FEC03FA" w:rsidR="008246C8" w:rsidRDefault="008246C8" w:rsidP="00516791">
      <w:pPr>
        <w:pStyle w:val="aa"/>
        <w:numPr>
          <w:ilvl w:val="0"/>
          <w:numId w:val="23"/>
        </w:numPr>
        <w:ind w:left="0" w:firstLine="709"/>
      </w:pPr>
      <w:r>
        <w:t>Механизм регистрации становится активным</w:t>
      </w:r>
      <w:r w:rsidR="009D538B">
        <w:t>;</w:t>
      </w:r>
    </w:p>
    <w:p w14:paraId="7ED1D325" w14:textId="0AF5E76C" w:rsidR="009D538B" w:rsidRPr="000A18C8" w:rsidRDefault="009D538B" w:rsidP="00516791">
      <w:pPr>
        <w:pStyle w:val="aa"/>
        <w:numPr>
          <w:ilvl w:val="0"/>
          <w:numId w:val="23"/>
        </w:numPr>
        <w:ind w:left="0" w:firstLine="709"/>
      </w:pPr>
      <w:r>
        <w:t>ИС удаляет мероприятие из перечня событий с пройденной регистрацией.</w:t>
      </w:r>
    </w:p>
    <w:p w14:paraId="273BC542" w14:textId="77777777" w:rsidR="008246C8" w:rsidRPr="000A18C8" w:rsidRDefault="008246C8" w:rsidP="008246C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0B7A78">
        <w:t>нет.</w:t>
      </w:r>
    </w:p>
    <w:p w14:paraId="005E5A51" w14:textId="77777777" w:rsidR="008C37AC" w:rsidRPr="000A18C8" w:rsidRDefault="008C37AC" w:rsidP="008C37AC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пройдена регистрация на какое-либо мероприятие.</w:t>
      </w:r>
    </w:p>
    <w:p w14:paraId="40E74845" w14:textId="77777777" w:rsidR="001706A6" w:rsidRPr="000A18C8" w:rsidRDefault="001706A6" w:rsidP="001706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 xml:space="preserve">выполнен сценарий </w:t>
      </w:r>
      <w:r w:rsidRPr="00AE6B51">
        <w:t>«</w:t>
      </w:r>
      <w:r w:rsidRPr="001706A6">
        <w:t>Выбрать мероприятие с пройденной регистрацией</w:t>
      </w:r>
      <w:r w:rsidRPr="00AE6B51">
        <w:t>»</w:t>
      </w:r>
      <w:r>
        <w:t>.</w:t>
      </w:r>
    </w:p>
    <w:p w14:paraId="25077F79" w14:textId="77777777" w:rsidR="008246C8" w:rsidRPr="000A18C8" w:rsidRDefault="008246C8" w:rsidP="008246C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2BB20732" w14:textId="77777777" w:rsidR="008246C8" w:rsidRPr="000A18C8" w:rsidRDefault="008246C8" w:rsidP="008246C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66116C9" w14:textId="35B5D6D0" w:rsidR="008246C8" w:rsidRDefault="008246C8" w:rsidP="00104F66">
      <w:pPr>
        <w:pStyle w:val="aa"/>
      </w:pPr>
    </w:p>
    <w:p w14:paraId="165086F7" w14:textId="63790B4B" w:rsidR="003A2730" w:rsidRDefault="003A2730" w:rsidP="003A2730">
      <w:pPr>
        <w:pStyle w:val="23"/>
      </w:pPr>
      <w:r>
        <w:t>Диаграмма вариантов использования модуля «</w:t>
      </w:r>
      <w:r>
        <w:t>М</w:t>
      </w:r>
      <w:r>
        <w:t>ероприятия»</w:t>
      </w:r>
    </w:p>
    <w:p w14:paraId="2A567252" w14:textId="7C0A3297" w:rsidR="003A2730" w:rsidRDefault="003A2730" w:rsidP="003A2730">
      <w:pPr>
        <w:pStyle w:val="aa"/>
      </w:pPr>
      <w:r>
        <w:t xml:space="preserve">Данный модуль предназначен для выполнения функций взаимодействия </w:t>
      </w:r>
      <w:r w:rsidR="00FB1CC3">
        <w:t>пользователей</w:t>
      </w:r>
      <w:r>
        <w:t xml:space="preserve"> с</w:t>
      </w:r>
      <w:r w:rsidR="00FB1CC3">
        <w:t xml:space="preserve"> модулем «Мероприятия»</w:t>
      </w:r>
      <w:r>
        <w:t>.</w:t>
      </w:r>
    </w:p>
    <w:p w14:paraId="516C7D4B" w14:textId="611AF8C0" w:rsidR="003A2730" w:rsidRDefault="002530EB" w:rsidP="003A2730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62C5B963" wp14:editId="53FA4EDF">
            <wp:extent cx="5912740" cy="454788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740" cy="45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75A" w14:textId="2429000F" w:rsidR="003A2730" w:rsidRDefault="003A2730" w:rsidP="003A2730">
      <w:pPr>
        <w:pStyle w:val="aa"/>
        <w:ind w:firstLine="0"/>
        <w:jc w:val="center"/>
      </w:pPr>
      <w:r>
        <w:t xml:space="preserve">Рисунок </w:t>
      </w:r>
      <w:r w:rsidR="000D5917">
        <w:t>4</w:t>
      </w:r>
      <w:r>
        <w:t xml:space="preserve"> – Диаграмма вариантов использования </w:t>
      </w:r>
      <w:r>
        <w:br/>
        <w:t>модуля «Мероприятия»</w:t>
      </w:r>
    </w:p>
    <w:p w14:paraId="1BFEBACA" w14:textId="44B093BC" w:rsidR="003A2730" w:rsidRDefault="003A2730" w:rsidP="00104F66">
      <w:pPr>
        <w:pStyle w:val="aa"/>
      </w:pPr>
    </w:p>
    <w:p w14:paraId="5FD1E6E8" w14:textId="77777777" w:rsidR="006062CB" w:rsidRPr="000A18C8" w:rsidRDefault="006062CB" w:rsidP="006062CB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Просмотреть список мероприятий</w:t>
      </w:r>
      <w:r w:rsidRPr="000A18C8">
        <w:rPr>
          <w:b/>
          <w:bCs/>
        </w:rPr>
        <w:t>»</w:t>
      </w:r>
    </w:p>
    <w:p w14:paraId="12944A3F" w14:textId="784B8AB0" w:rsidR="006062CB" w:rsidRPr="000A18C8" w:rsidRDefault="006062CB" w:rsidP="006062CB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просмотр списка мероприятий.</w:t>
      </w:r>
    </w:p>
    <w:p w14:paraId="5DF0FEF1" w14:textId="3191717C" w:rsidR="006062CB" w:rsidRPr="000A18C8" w:rsidRDefault="006062CB" w:rsidP="006062CB">
      <w:pPr>
        <w:pStyle w:val="aa"/>
      </w:pPr>
      <w:r w:rsidRPr="000A18C8">
        <w:rPr>
          <w:b/>
          <w:bCs/>
        </w:rPr>
        <w:lastRenderedPageBreak/>
        <w:t>Активные субъекты</w:t>
      </w:r>
      <w:r w:rsidRPr="000A18C8">
        <w:t>:</w:t>
      </w:r>
      <w:r w:rsidR="00546735">
        <w:t xml:space="preserve"> гость,</w:t>
      </w:r>
      <w:r w:rsidRPr="000A18C8">
        <w:t xml:space="preserve"> </w:t>
      </w:r>
      <w:r w:rsidR="00546735">
        <w:t>студент, ответственный за мероприятия, администратор.</w:t>
      </w:r>
    </w:p>
    <w:p w14:paraId="01715C44" w14:textId="74483F59" w:rsidR="006062CB" w:rsidRPr="000A18C8" w:rsidRDefault="006062CB" w:rsidP="006062CB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8946D3">
        <w:t>пользователь открывает список мероприятий для дальнейшего взаимодействия</w:t>
      </w:r>
      <w:r>
        <w:t>.</w:t>
      </w:r>
    </w:p>
    <w:p w14:paraId="74ED41B7" w14:textId="77777777" w:rsidR="006062CB" w:rsidRDefault="006062CB" w:rsidP="006062CB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CFEFF58" w14:textId="04AAB481" w:rsidR="006062CB" w:rsidRDefault="00BC2163" w:rsidP="00516791">
      <w:pPr>
        <w:pStyle w:val="aa"/>
        <w:numPr>
          <w:ilvl w:val="0"/>
          <w:numId w:val="10"/>
        </w:numPr>
      </w:pPr>
      <w:r>
        <w:t>пользователь переходит в раздел мероприятий</w:t>
      </w:r>
      <w:r w:rsidR="006062CB">
        <w:t>;</w:t>
      </w:r>
    </w:p>
    <w:p w14:paraId="6D96ADB4" w14:textId="77777777" w:rsidR="006062CB" w:rsidRDefault="006062CB" w:rsidP="00516791">
      <w:pPr>
        <w:pStyle w:val="aa"/>
        <w:numPr>
          <w:ilvl w:val="0"/>
          <w:numId w:val="10"/>
        </w:numPr>
      </w:pPr>
      <w:r>
        <w:t>ИС загружает актуальный список мероприятий;</w:t>
      </w:r>
    </w:p>
    <w:p w14:paraId="4892D152" w14:textId="2A4F53BE" w:rsidR="006062CB" w:rsidRPr="000A18C8" w:rsidRDefault="00EE70D1" w:rsidP="00516791">
      <w:pPr>
        <w:pStyle w:val="aa"/>
        <w:numPr>
          <w:ilvl w:val="0"/>
          <w:numId w:val="10"/>
        </w:numPr>
      </w:pPr>
      <w:r>
        <w:t xml:space="preserve">пользователь </w:t>
      </w:r>
      <w:r w:rsidR="006062CB">
        <w:t>просматривает полученный список.</w:t>
      </w:r>
    </w:p>
    <w:p w14:paraId="4375053D" w14:textId="77777777" w:rsidR="006062CB" w:rsidRPr="000A18C8" w:rsidRDefault="006062CB" w:rsidP="006062CB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8F2D66">
        <w:t>нет.</w:t>
      </w:r>
    </w:p>
    <w:p w14:paraId="7B56D5D0" w14:textId="77777777" w:rsidR="006062CB" w:rsidRPr="000A18C8" w:rsidRDefault="006062CB" w:rsidP="006062CB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4D5598E7" w14:textId="77777777" w:rsidR="006062CB" w:rsidRPr="000A18C8" w:rsidRDefault="006062CB" w:rsidP="006062CB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67D7B7FF" w14:textId="77777777" w:rsidR="006062CB" w:rsidRPr="000A18C8" w:rsidRDefault="006062CB" w:rsidP="006062CB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59BAA8EC" w14:textId="77777777" w:rsidR="006062CB" w:rsidRDefault="006062CB" w:rsidP="006062CB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45205B27" w14:textId="54B7C62D" w:rsidR="009C6FC0" w:rsidRDefault="009C6FC0" w:rsidP="00104F66">
      <w:pPr>
        <w:pStyle w:val="aa"/>
      </w:pPr>
    </w:p>
    <w:p w14:paraId="479EF590" w14:textId="59E7F17F" w:rsidR="00CB3E0A" w:rsidRPr="000A18C8" w:rsidRDefault="00CB3E0A" w:rsidP="00CB3E0A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2C3088">
        <w:rPr>
          <w:b/>
          <w:bCs/>
        </w:rPr>
        <w:t>Отфильтровать мероприятия по направлениям</w:t>
      </w:r>
      <w:r w:rsidRPr="000A18C8">
        <w:rPr>
          <w:b/>
          <w:bCs/>
        </w:rPr>
        <w:t>»</w:t>
      </w:r>
    </w:p>
    <w:p w14:paraId="383F7346" w14:textId="2C5F0D2C" w:rsidR="00CB3E0A" w:rsidRPr="000A18C8" w:rsidRDefault="00CB3E0A" w:rsidP="00CB3E0A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823D40">
        <w:t>фильтрация</w:t>
      </w:r>
      <w:r>
        <w:t xml:space="preserve"> списка мероприятий.</w:t>
      </w:r>
    </w:p>
    <w:p w14:paraId="753615B9" w14:textId="77777777" w:rsidR="00CB3E0A" w:rsidRPr="000A18C8" w:rsidRDefault="00CB3E0A" w:rsidP="00CB3E0A">
      <w:pPr>
        <w:pStyle w:val="aa"/>
      </w:pPr>
      <w:r w:rsidRPr="000A18C8">
        <w:rPr>
          <w:b/>
          <w:bCs/>
        </w:rPr>
        <w:t>Активные субъекты</w:t>
      </w:r>
      <w:r w:rsidRPr="000A18C8">
        <w:t>:</w:t>
      </w:r>
      <w:r>
        <w:t xml:space="preserve"> гость,</w:t>
      </w:r>
      <w:r w:rsidRPr="000A18C8">
        <w:t xml:space="preserve"> </w:t>
      </w:r>
      <w:r>
        <w:t>студент, ответственный за мероприятия, администратор.</w:t>
      </w:r>
    </w:p>
    <w:p w14:paraId="36EC5D7B" w14:textId="3F0FB658" w:rsidR="00CB3E0A" w:rsidRPr="000A18C8" w:rsidRDefault="00CB3E0A" w:rsidP="00CB3E0A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пользователь </w:t>
      </w:r>
      <w:r w:rsidR="005614B5">
        <w:t>фильтрует</w:t>
      </w:r>
      <w:r>
        <w:t xml:space="preserve"> список мероприятий для дальнейшего взаимодействия.</w:t>
      </w:r>
    </w:p>
    <w:p w14:paraId="24CB1A84" w14:textId="77777777" w:rsidR="00CB3E0A" w:rsidRDefault="00CB3E0A" w:rsidP="00CB3E0A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1EC503D6" w14:textId="77777777" w:rsidR="00CB3E0A" w:rsidRDefault="00CB3E0A" w:rsidP="00516791">
      <w:pPr>
        <w:pStyle w:val="aa"/>
        <w:numPr>
          <w:ilvl w:val="0"/>
          <w:numId w:val="24"/>
        </w:numPr>
        <w:ind w:left="0" w:firstLine="709"/>
      </w:pPr>
      <w:r>
        <w:t>пользователь переходит в раздел мероприятий;</w:t>
      </w:r>
    </w:p>
    <w:p w14:paraId="0730DFF8" w14:textId="4FA5840A" w:rsidR="00CB3E0A" w:rsidRDefault="00CB3E0A" w:rsidP="00516791">
      <w:pPr>
        <w:pStyle w:val="aa"/>
        <w:numPr>
          <w:ilvl w:val="0"/>
          <w:numId w:val="24"/>
        </w:numPr>
        <w:ind w:left="0" w:firstLine="709"/>
      </w:pPr>
      <w:r>
        <w:t>ИС загружает актуальный список мероприятий;</w:t>
      </w:r>
    </w:p>
    <w:p w14:paraId="1BC760E1" w14:textId="6824BD26" w:rsidR="00AF5B5F" w:rsidRDefault="00AF5B5F" w:rsidP="00516791">
      <w:pPr>
        <w:pStyle w:val="aa"/>
        <w:numPr>
          <w:ilvl w:val="0"/>
          <w:numId w:val="24"/>
        </w:numPr>
        <w:ind w:left="0" w:firstLine="709"/>
      </w:pPr>
      <w:r>
        <w:t xml:space="preserve">пользователь применяет механизм фильтрации для изменения </w:t>
      </w:r>
      <w:r w:rsidR="00E947D2">
        <w:t>списка</w:t>
      </w:r>
      <w:r>
        <w:t>;</w:t>
      </w:r>
    </w:p>
    <w:p w14:paraId="790CDB8C" w14:textId="77777777" w:rsidR="00CB3E0A" w:rsidRPr="000A18C8" w:rsidRDefault="00CB3E0A" w:rsidP="00516791">
      <w:pPr>
        <w:pStyle w:val="aa"/>
        <w:numPr>
          <w:ilvl w:val="0"/>
          <w:numId w:val="24"/>
        </w:numPr>
        <w:ind w:left="0" w:firstLine="709"/>
      </w:pPr>
      <w:r>
        <w:t>пользователь просматривает полученный список.</w:t>
      </w:r>
    </w:p>
    <w:p w14:paraId="7D4F7B5F" w14:textId="77777777" w:rsidR="00CB3E0A" w:rsidRPr="000A18C8" w:rsidRDefault="00CB3E0A" w:rsidP="00CB3E0A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8F2D66">
        <w:t>нет.</w:t>
      </w:r>
    </w:p>
    <w:p w14:paraId="6D3CF2E8" w14:textId="77777777" w:rsidR="00CB3E0A" w:rsidRPr="000A18C8" w:rsidRDefault="00CB3E0A" w:rsidP="00CB3E0A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563F90D0" w14:textId="41EEE15A" w:rsidR="00CB3E0A" w:rsidRPr="000A18C8" w:rsidRDefault="00CB3E0A" w:rsidP="00CF6640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CF6640">
        <w:t xml:space="preserve">выполнен сценарий </w:t>
      </w:r>
      <w:r w:rsidR="00CF6640" w:rsidRPr="00AE6B51">
        <w:t>«</w:t>
      </w:r>
      <w:r w:rsidR="00CF6640" w:rsidRPr="00CF6640">
        <w:t>Просмотреть список мероприятий</w:t>
      </w:r>
      <w:r w:rsidR="00CF6640" w:rsidRPr="00AE6B51">
        <w:t>»</w:t>
      </w:r>
      <w:r w:rsidR="00CF6640">
        <w:t>.</w:t>
      </w:r>
    </w:p>
    <w:p w14:paraId="5FA35001" w14:textId="77777777" w:rsidR="00CB3E0A" w:rsidRPr="000A18C8" w:rsidRDefault="00CB3E0A" w:rsidP="00CB3E0A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17412B67" w14:textId="77777777" w:rsidR="00CB3E0A" w:rsidRDefault="00CB3E0A" w:rsidP="00CB3E0A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93A9626" w14:textId="79D132A9" w:rsidR="00CB3E0A" w:rsidRDefault="00CB3E0A" w:rsidP="00104F66">
      <w:pPr>
        <w:pStyle w:val="aa"/>
      </w:pPr>
    </w:p>
    <w:p w14:paraId="0BDA1BC9" w14:textId="51082B3E" w:rsidR="009B28A5" w:rsidRPr="000A18C8" w:rsidRDefault="009B28A5" w:rsidP="009B28A5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D41223">
        <w:rPr>
          <w:b/>
          <w:bCs/>
        </w:rPr>
        <w:t>Выбрать мероприятие</w:t>
      </w:r>
      <w:r w:rsidRPr="000A18C8">
        <w:rPr>
          <w:b/>
          <w:bCs/>
        </w:rPr>
        <w:t>»</w:t>
      </w:r>
    </w:p>
    <w:p w14:paraId="4968A983" w14:textId="1DE1C588" w:rsidR="009B28A5" w:rsidRPr="000A18C8" w:rsidRDefault="009B28A5" w:rsidP="009B28A5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AA686E">
        <w:t>выбор определенного мероприятия из</w:t>
      </w:r>
      <w:r>
        <w:t xml:space="preserve"> списка.</w:t>
      </w:r>
    </w:p>
    <w:p w14:paraId="4F3BE8F8" w14:textId="77777777" w:rsidR="009B28A5" w:rsidRPr="000A18C8" w:rsidRDefault="009B28A5" w:rsidP="009B28A5">
      <w:pPr>
        <w:pStyle w:val="aa"/>
      </w:pPr>
      <w:r w:rsidRPr="000A18C8">
        <w:rPr>
          <w:b/>
          <w:bCs/>
        </w:rPr>
        <w:t>Активные субъекты</w:t>
      </w:r>
      <w:r w:rsidRPr="000A18C8">
        <w:t>:</w:t>
      </w:r>
      <w:r>
        <w:t xml:space="preserve"> гость,</w:t>
      </w:r>
      <w:r w:rsidRPr="000A18C8">
        <w:t xml:space="preserve"> </w:t>
      </w:r>
      <w:r>
        <w:t>студент, ответственный за мероприятия, администратор.</w:t>
      </w:r>
    </w:p>
    <w:p w14:paraId="48655EE4" w14:textId="5555DABB" w:rsidR="009B28A5" w:rsidRPr="000A18C8" w:rsidRDefault="009B28A5" w:rsidP="009B28A5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пользователь </w:t>
      </w:r>
      <w:r w:rsidR="000E5AAA">
        <w:t>выбирает мероприятие из</w:t>
      </w:r>
      <w:r>
        <w:t xml:space="preserve"> спис</w:t>
      </w:r>
      <w:r w:rsidR="000E5AAA">
        <w:t>ка доступных</w:t>
      </w:r>
      <w:r>
        <w:t xml:space="preserve"> мероприятий.</w:t>
      </w:r>
    </w:p>
    <w:p w14:paraId="73F620C6" w14:textId="77777777" w:rsidR="009B28A5" w:rsidRDefault="009B28A5" w:rsidP="009B28A5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45444DD" w14:textId="77777777" w:rsidR="009B28A5" w:rsidRDefault="009B28A5" w:rsidP="00516791">
      <w:pPr>
        <w:pStyle w:val="aa"/>
        <w:numPr>
          <w:ilvl w:val="0"/>
          <w:numId w:val="25"/>
        </w:numPr>
        <w:ind w:left="0" w:firstLine="709"/>
      </w:pPr>
      <w:r>
        <w:t>пользователь переходит в раздел мероприятий;</w:t>
      </w:r>
    </w:p>
    <w:p w14:paraId="6FE2B2B7" w14:textId="77777777" w:rsidR="009B28A5" w:rsidRDefault="009B28A5" w:rsidP="00516791">
      <w:pPr>
        <w:pStyle w:val="aa"/>
        <w:numPr>
          <w:ilvl w:val="0"/>
          <w:numId w:val="25"/>
        </w:numPr>
        <w:ind w:left="0" w:firstLine="709"/>
      </w:pPr>
      <w:r>
        <w:t>ИС загружает актуальный список мероприятий;</w:t>
      </w:r>
    </w:p>
    <w:p w14:paraId="7BF5B886" w14:textId="23217743" w:rsidR="009B28A5" w:rsidRDefault="009B28A5" w:rsidP="00516791">
      <w:pPr>
        <w:pStyle w:val="aa"/>
        <w:numPr>
          <w:ilvl w:val="0"/>
          <w:numId w:val="25"/>
        </w:numPr>
        <w:ind w:left="0" w:firstLine="709"/>
      </w:pPr>
      <w:r>
        <w:t>пользователь просматривает полученный список</w:t>
      </w:r>
      <w:r w:rsidR="009D3834">
        <w:t xml:space="preserve"> и выбирает определенное мероприятие;</w:t>
      </w:r>
    </w:p>
    <w:p w14:paraId="55E914EA" w14:textId="2D47ECA6" w:rsidR="009D3834" w:rsidRPr="000A18C8" w:rsidRDefault="009D3834" w:rsidP="00516791">
      <w:pPr>
        <w:pStyle w:val="aa"/>
        <w:numPr>
          <w:ilvl w:val="0"/>
          <w:numId w:val="25"/>
        </w:numPr>
        <w:ind w:left="0" w:firstLine="709"/>
      </w:pPr>
      <w:r>
        <w:t>ИС загружает данные выбранного мероприятия.</w:t>
      </w:r>
    </w:p>
    <w:p w14:paraId="1CB4E9D0" w14:textId="77777777" w:rsidR="009B28A5" w:rsidRPr="000A18C8" w:rsidRDefault="009B28A5" w:rsidP="009B28A5">
      <w:pPr>
        <w:pStyle w:val="aa"/>
      </w:pPr>
      <w:r w:rsidRPr="000A18C8">
        <w:rPr>
          <w:b/>
          <w:bCs/>
        </w:rPr>
        <w:lastRenderedPageBreak/>
        <w:t xml:space="preserve">Альтернативные потоки событий: </w:t>
      </w:r>
      <w:r w:rsidRPr="008F2D66">
        <w:t>нет.</w:t>
      </w:r>
    </w:p>
    <w:p w14:paraId="637A9139" w14:textId="77777777" w:rsidR="009B28A5" w:rsidRPr="000A18C8" w:rsidRDefault="009B28A5" w:rsidP="009B28A5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2192954B" w14:textId="77777777" w:rsidR="00CF6640" w:rsidRPr="000A18C8" w:rsidRDefault="00CF6640" w:rsidP="00CF6640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 xml:space="preserve">выполнен сценарий </w:t>
      </w:r>
      <w:r w:rsidRPr="00AE6B51">
        <w:t>«</w:t>
      </w:r>
      <w:r w:rsidRPr="00CF6640">
        <w:t>Просмотреть список мероприятий</w:t>
      </w:r>
      <w:r w:rsidRPr="00AE6B51">
        <w:t>»</w:t>
      </w:r>
      <w:r>
        <w:t>.</w:t>
      </w:r>
    </w:p>
    <w:p w14:paraId="6A60677B" w14:textId="38AA66CD" w:rsidR="009B28A5" w:rsidRPr="000A18C8" w:rsidRDefault="009B28A5" w:rsidP="00C9778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C9778D">
        <w:t>возможна активация сценария «</w:t>
      </w:r>
      <w:r w:rsidR="00C9778D" w:rsidRPr="00C9778D">
        <w:t>Просмотреть подробное описание мероприятия</w:t>
      </w:r>
      <w:r w:rsidR="00C9778D">
        <w:t>».</w:t>
      </w:r>
    </w:p>
    <w:p w14:paraId="0F6EC390" w14:textId="77777777" w:rsidR="009B28A5" w:rsidRDefault="009B28A5" w:rsidP="009B28A5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69917248" w14:textId="0A816AAA" w:rsidR="009B28A5" w:rsidRDefault="009B28A5" w:rsidP="00104F66">
      <w:pPr>
        <w:pStyle w:val="aa"/>
      </w:pPr>
    </w:p>
    <w:p w14:paraId="041E7B5C" w14:textId="7B4B380F" w:rsidR="000F7CF7" w:rsidRPr="000A18C8" w:rsidRDefault="000F7CF7" w:rsidP="000F7CF7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>
        <w:rPr>
          <w:b/>
          <w:bCs/>
        </w:rPr>
        <w:t>Найти определенное мероприятие</w:t>
      </w:r>
      <w:r w:rsidRPr="000A18C8">
        <w:rPr>
          <w:b/>
          <w:bCs/>
        </w:rPr>
        <w:t>»</w:t>
      </w:r>
    </w:p>
    <w:p w14:paraId="206F2EF9" w14:textId="0277C972" w:rsidR="000F7CF7" w:rsidRPr="000A18C8" w:rsidRDefault="000F7CF7" w:rsidP="000F7CF7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67FD8">
        <w:t>поиск определенного мероприятия из</w:t>
      </w:r>
      <w:r>
        <w:t xml:space="preserve"> списка.</w:t>
      </w:r>
    </w:p>
    <w:p w14:paraId="6469C2EC" w14:textId="77777777" w:rsidR="000F7CF7" w:rsidRPr="000A18C8" w:rsidRDefault="000F7CF7" w:rsidP="000F7CF7">
      <w:pPr>
        <w:pStyle w:val="aa"/>
      </w:pPr>
      <w:r w:rsidRPr="000A18C8">
        <w:rPr>
          <w:b/>
          <w:bCs/>
        </w:rPr>
        <w:t>Активные субъекты</w:t>
      </w:r>
      <w:r w:rsidRPr="000A18C8">
        <w:t>:</w:t>
      </w:r>
      <w:r>
        <w:t xml:space="preserve"> гость,</w:t>
      </w:r>
      <w:r w:rsidRPr="000A18C8">
        <w:t xml:space="preserve"> </w:t>
      </w:r>
      <w:r>
        <w:t>студент, ответственный за мероприятия, администратор.</w:t>
      </w:r>
    </w:p>
    <w:p w14:paraId="4867C7FA" w14:textId="27C0AA43" w:rsidR="000F7CF7" w:rsidRPr="000A18C8" w:rsidRDefault="000F7CF7" w:rsidP="000F7CF7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пользователь </w:t>
      </w:r>
      <w:r w:rsidR="007F6E13">
        <w:t>осуществляет процесс поиска среди</w:t>
      </w:r>
      <w:r>
        <w:t xml:space="preserve"> спис</w:t>
      </w:r>
      <w:r w:rsidR="007F6E13">
        <w:t>ка</w:t>
      </w:r>
      <w:r>
        <w:t xml:space="preserve"> мероприятий для дальнейшего взаимодействия.</w:t>
      </w:r>
    </w:p>
    <w:p w14:paraId="506F9F68" w14:textId="77777777" w:rsidR="000F7CF7" w:rsidRDefault="000F7CF7" w:rsidP="000F7CF7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5432D99" w14:textId="77777777" w:rsidR="000F7CF7" w:rsidRDefault="000F7CF7" w:rsidP="00516791">
      <w:pPr>
        <w:pStyle w:val="aa"/>
        <w:numPr>
          <w:ilvl w:val="0"/>
          <w:numId w:val="26"/>
        </w:numPr>
      </w:pPr>
      <w:r>
        <w:t>пользователь переходит в раздел мероприятий;</w:t>
      </w:r>
    </w:p>
    <w:p w14:paraId="5D393819" w14:textId="77777777" w:rsidR="000F7CF7" w:rsidRDefault="000F7CF7" w:rsidP="00516791">
      <w:pPr>
        <w:pStyle w:val="aa"/>
        <w:numPr>
          <w:ilvl w:val="0"/>
          <w:numId w:val="26"/>
        </w:numPr>
      </w:pPr>
      <w:r>
        <w:t>ИС загружает актуальный список мероприятий;</w:t>
      </w:r>
    </w:p>
    <w:p w14:paraId="7729F809" w14:textId="29733C49" w:rsidR="000F7CF7" w:rsidRDefault="000F7CF7" w:rsidP="00516791">
      <w:pPr>
        <w:pStyle w:val="aa"/>
        <w:numPr>
          <w:ilvl w:val="0"/>
          <w:numId w:val="26"/>
        </w:numPr>
      </w:pPr>
      <w:r>
        <w:t xml:space="preserve">пользователь применяет механизм </w:t>
      </w:r>
      <w:r w:rsidR="00AC051D">
        <w:t>поиска</w:t>
      </w:r>
      <w:r>
        <w:t xml:space="preserve"> для изменения списка;</w:t>
      </w:r>
    </w:p>
    <w:p w14:paraId="201D731F" w14:textId="77777777" w:rsidR="000F7CF7" w:rsidRPr="000A18C8" w:rsidRDefault="000F7CF7" w:rsidP="00516791">
      <w:pPr>
        <w:pStyle w:val="aa"/>
        <w:numPr>
          <w:ilvl w:val="0"/>
          <w:numId w:val="26"/>
        </w:numPr>
      </w:pPr>
      <w:r>
        <w:t>пользователь просматривает полученный список.</w:t>
      </w:r>
    </w:p>
    <w:p w14:paraId="24D63DDC" w14:textId="77777777" w:rsidR="000F7CF7" w:rsidRPr="000A18C8" w:rsidRDefault="000F7CF7" w:rsidP="000F7CF7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8F2D66">
        <w:t>нет.</w:t>
      </w:r>
    </w:p>
    <w:p w14:paraId="4A0FF358" w14:textId="77777777" w:rsidR="000F7CF7" w:rsidRPr="000A18C8" w:rsidRDefault="000F7CF7" w:rsidP="000F7CF7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60F74950" w14:textId="77777777" w:rsidR="000F7CF7" w:rsidRPr="000A18C8" w:rsidRDefault="000F7CF7" w:rsidP="000F7CF7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 xml:space="preserve">выполнен сценарий </w:t>
      </w:r>
      <w:r w:rsidRPr="00AE6B51">
        <w:t>«</w:t>
      </w:r>
      <w:r w:rsidRPr="00CF6640">
        <w:t>Просмотреть список мероприятий</w:t>
      </w:r>
      <w:r w:rsidRPr="00AE6B51">
        <w:t>»</w:t>
      </w:r>
      <w:r>
        <w:t>.</w:t>
      </w:r>
    </w:p>
    <w:p w14:paraId="09C473CF" w14:textId="77777777" w:rsidR="000F7CF7" w:rsidRPr="000A18C8" w:rsidRDefault="000F7CF7" w:rsidP="000F7CF7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509B7556" w14:textId="77777777" w:rsidR="000F7CF7" w:rsidRDefault="000F7CF7" w:rsidP="000F7CF7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1E5B35B" w14:textId="699BBB3E" w:rsidR="000F7CF7" w:rsidRDefault="000F7CF7" w:rsidP="00104F66">
      <w:pPr>
        <w:pStyle w:val="aa"/>
      </w:pPr>
    </w:p>
    <w:p w14:paraId="286D5EF2" w14:textId="4458CBCA" w:rsidR="00896B57" w:rsidRPr="000A18C8" w:rsidRDefault="00896B57" w:rsidP="00896B57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bookmarkStart w:id="0" w:name="_Hlk127115299"/>
      <w:r w:rsidR="0077026B">
        <w:rPr>
          <w:b/>
          <w:bCs/>
        </w:rPr>
        <w:t>Просмотреть подробное описание мероприятия</w:t>
      </w:r>
      <w:bookmarkEnd w:id="0"/>
      <w:r w:rsidRPr="000A18C8">
        <w:rPr>
          <w:b/>
          <w:bCs/>
        </w:rPr>
        <w:t>»</w:t>
      </w:r>
    </w:p>
    <w:p w14:paraId="06E030CD" w14:textId="681D9CBC" w:rsidR="00896B57" w:rsidRPr="000A18C8" w:rsidRDefault="00896B57" w:rsidP="00896B57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A4251D">
        <w:t>отображение описания</w:t>
      </w:r>
      <w:r>
        <w:t xml:space="preserve"> определенного мероприятия из списка.</w:t>
      </w:r>
    </w:p>
    <w:p w14:paraId="61BCD581" w14:textId="77777777" w:rsidR="00896B57" w:rsidRPr="000A18C8" w:rsidRDefault="00896B57" w:rsidP="00896B57">
      <w:pPr>
        <w:pStyle w:val="aa"/>
      </w:pPr>
      <w:r w:rsidRPr="000A18C8">
        <w:rPr>
          <w:b/>
          <w:bCs/>
        </w:rPr>
        <w:t>Активные субъекты</w:t>
      </w:r>
      <w:r w:rsidRPr="000A18C8">
        <w:t>:</w:t>
      </w:r>
      <w:r>
        <w:t xml:space="preserve"> гость,</w:t>
      </w:r>
      <w:r w:rsidRPr="000A18C8">
        <w:t xml:space="preserve"> </w:t>
      </w:r>
      <w:r>
        <w:t>студент, ответственный за мероприятия, администратор.</w:t>
      </w:r>
    </w:p>
    <w:p w14:paraId="24579613" w14:textId="22C8164E" w:rsidR="00896B57" w:rsidRPr="000A18C8" w:rsidRDefault="00896B57" w:rsidP="00896B57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пользователь </w:t>
      </w:r>
      <w:r w:rsidR="00605DC3">
        <w:t xml:space="preserve">просматривает подробное описание </w:t>
      </w:r>
      <w:r>
        <w:t>выб</w:t>
      </w:r>
      <w:r w:rsidR="00605DC3">
        <w:t>ранного</w:t>
      </w:r>
      <w:r>
        <w:t xml:space="preserve"> мероприяти</w:t>
      </w:r>
      <w:r w:rsidR="00605DC3">
        <w:t>я</w:t>
      </w:r>
      <w:r>
        <w:t xml:space="preserve"> из списка.</w:t>
      </w:r>
    </w:p>
    <w:p w14:paraId="4F251312" w14:textId="77777777" w:rsidR="00896B57" w:rsidRDefault="00896B57" w:rsidP="00896B57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C596DE8" w14:textId="77777777" w:rsidR="00896B57" w:rsidRDefault="00896B57" w:rsidP="00516791">
      <w:pPr>
        <w:pStyle w:val="aa"/>
        <w:numPr>
          <w:ilvl w:val="0"/>
          <w:numId w:val="27"/>
        </w:numPr>
        <w:ind w:left="0" w:firstLine="709"/>
      </w:pPr>
      <w:r>
        <w:t>пользователь переходит в раздел мероприятий;</w:t>
      </w:r>
    </w:p>
    <w:p w14:paraId="6DDA4B59" w14:textId="77777777" w:rsidR="00896B57" w:rsidRDefault="00896B57" w:rsidP="00516791">
      <w:pPr>
        <w:pStyle w:val="aa"/>
        <w:numPr>
          <w:ilvl w:val="0"/>
          <w:numId w:val="27"/>
        </w:numPr>
        <w:ind w:left="0" w:firstLine="709"/>
      </w:pPr>
      <w:r>
        <w:t>ИС загружает актуальный список мероприятий;</w:t>
      </w:r>
    </w:p>
    <w:p w14:paraId="6A898F03" w14:textId="77777777" w:rsidR="00896B57" w:rsidRDefault="00896B57" w:rsidP="00516791">
      <w:pPr>
        <w:pStyle w:val="aa"/>
        <w:numPr>
          <w:ilvl w:val="0"/>
          <w:numId w:val="27"/>
        </w:numPr>
        <w:ind w:left="0" w:firstLine="709"/>
      </w:pPr>
      <w:r>
        <w:t>пользователь просматривает полученный список и выбирает определенное мероприятие;</w:t>
      </w:r>
    </w:p>
    <w:p w14:paraId="3A4065B2" w14:textId="7A4BA162" w:rsidR="00896B57" w:rsidRDefault="00896B57" w:rsidP="00516791">
      <w:pPr>
        <w:pStyle w:val="aa"/>
        <w:numPr>
          <w:ilvl w:val="0"/>
          <w:numId w:val="27"/>
        </w:numPr>
        <w:ind w:left="0" w:firstLine="709"/>
      </w:pPr>
      <w:r>
        <w:t>ИС загружает данные выбранного мероприятия</w:t>
      </w:r>
      <w:r w:rsidR="00270DC5">
        <w:t>;</w:t>
      </w:r>
    </w:p>
    <w:p w14:paraId="17609B8F" w14:textId="3804CBE9" w:rsidR="00605DC3" w:rsidRPr="000A18C8" w:rsidRDefault="00605DC3" w:rsidP="00516791">
      <w:pPr>
        <w:pStyle w:val="aa"/>
        <w:numPr>
          <w:ilvl w:val="0"/>
          <w:numId w:val="27"/>
        </w:numPr>
        <w:ind w:left="0" w:firstLine="709"/>
      </w:pPr>
      <w:r>
        <w:t>ИС отображает загруженные данные в соответствующих полях.</w:t>
      </w:r>
    </w:p>
    <w:p w14:paraId="538A1DF4" w14:textId="77777777" w:rsidR="00896B57" w:rsidRPr="000A18C8" w:rsidRDefault="00896B57" w:rsidP="00896B57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8F2D66">
        <w:t>нет.</w:t>
      </w:r>
    </w:p>
    <w:p w14:paraId="74ABEDA2" w14:textId="77777777" w:rsidR="00896B57" w:rsidRPr="000A18C8" w:rsidRDefault="00896B57" w:rsidP="00896B57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02C85172" w14:textId="43963864" w:rsidR="00896B57" w:rsidRPr="000A18C8" w:rsidRDefault="00896B57" w:rsidP="00896B57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 xml:space="preserve">выполнен сценарий </w:t>
      </w:r>
      <w:r w:rsidRPr="00AE6B51">
        <w:t>«</w:t>
      </w:r>
      <w:r w:rsidR="00204F1C" w:rsidRPr="00204F1C">
        <w:t>Выбрать мероприятие</w:t>
      </w:r>
      <w:r w:rsidRPr="00AE6B51">
        <w:t>»</w:t>
      </w:r>
      <w:r>
        <w:t>.</w:t>
      </w:r>
    </w:p>
    <w:p w14:paraId="59E943FA" w14:textId="3E7153F5" w:rsidR="00896B57" w:rsidRPr="000A18C8" w:rsidRDefault="00896B57" w:rsidP="00896B57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13397D">
        <w:t>возможна активация сценария «</w:t>
      </w:r>
      <w:r w:rsidR="009D236B">
        <w:t>Зарегистрироваться на выбранное мероприятие</w:t>
      </w:r>
      <w:r w:rsidR="0013397D">
        <w:t>».</w:t>
      </w:r>
    </w:p>
    <w:p w14:paraId="64E1A530" w14:textId="2D97FA98" w:rsidR="00896B57" w:rsidRDefault="00896B57" w:rsidP="00896B57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8A6A87">
        <w:t>нет.</w:t>
      </w:r>
    </w:p>
    <w:p w14:paraId="166B2B6B" w14:textId="1C1CBE6E" w:rsidR="00896B57" w:rsidRDefault="00896B57" w:rsidP="00104F66">
      <w:pPr>
        <w:pStyle w:val="aa"/>
      </w:pPr>
    </w:p>
    <w:p w14:paraId="7FC4931B" w14:textId="732912F3" w:rsidR="008A6A87" w:rsidRPr="00276C5A" w:rsidRDefault="008A6A87" w:rsidP="008A6A87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7751D4" w:rsidRPr="00276C5A">
        <w:rPr>
          <w:b/>
          <w:bCs/>
        </w:rPr>
        <w:t>Зарегистрироваться на выбранное мероприятие</w:t>
      </w:r>
      <w:r w:rsidRPr="00276C5A">
        <w:rPr>
          <w:b/>
          <w:bCs/>
        </w:rPr>
        <w:t>»</w:t>
      </w:r>
    </w:p>
    <w:p w14:paraId="334C7A94" w14:textId="533242D7" w:rsidR="008A6A87" w:rsidRPr="00276C5A" w:rsidRDefault="008A6A87" w:rsidP="008A6A87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276C5A">
        <w:t>регистрация пользователя на выбранное мероприятие</w:t>
      </w:r>
      <w:r w:rsidRPr="00276C5A">
        <w:t>.</w:t>
      </w:r>
    </w:p>
    <w:p w14:paraId="18075EB4" w14:textId="367540A7" w:rsidR="008A6A87" w:rsidRPr="00276C5A" w:rsidRDefault="008A6A87" w:rsidP="008A6A87">
      <w:pPr>
        <w:pStyle w:val="aa"/>
      </w:pPr>
      <w:r w:rsidRPr="00276C5A">
        <w:rPr>
          <w:b/>
          <w:bCs/>
        </w:rPr>
        <w:t>Активные субъекты</w:t>
      </w:r>
      <w:r w:rsidRPr="00276C5A">
        <w:t>: студент</w:t>
      </w:r>
      <w:r w:rsidR="001B15F2">
        <w:t>.</w:t>
      </w:r>
    </w:p>
    <w:p w14:paraId="6DC8D82F" w14:textId="2CD65950" w:rsidR="008A6A87" w:rsidRPr="00276C5A" w:rsidRDefault="008A6A87" w:rsidP="008A6A87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пользователь </w:t>
      </w:r>
      <w:r w:rsidR="001B15F2">
        <w:t>регистрируется на выбранное мероприятие для участия</w:t>
      </w:r>
      <w:r w:rsidRPr="00276C5A">
        <w:t>.</w:t>
      </w:r>
    </w:p>
    <w:p w14:paraId="4D1A7723" w14:textId="77777777" w:rsidR="008A6A87" w:rsidRPr="00276C5A" w:rsidRDefault="008A6A87" w:rsidP="008A6A87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0B59617E" w14:textId="77777777" w:rsidR="008A6A87" w:rsidRPr="00276C5A" w:rsidRDefault="008A6A87" w:rsidP="00516791">
      <w:pPr>
        <w:pStyle w:val="aa"/>
        <w:numPr>
          <w:ilvl w:val="0"/>
          <w:numId w:val="28"/>
        </w:numPr>
        <w:ind w:left="0" w:firstLine="709"/>
      </w:pPr>
      <w:r w:rsidRPr="00276C5A">
        <w:t>пользователь переходит в раздел мероприятий;</w:t>
      </w:r>
    </w:p>
    <w:p w14:paraId="7EFDE833" w14:textId="77777777" w:rsidR="008A6A87" w:rsidRPr="00276C5A" w:rsidRDefault="008A6A87" w:rsidP="00516791">
      <w:pPr>
        <w:pStyle w:val="aa"/>
        <w:numPr>
          <w:ilvl w:val="0"/>
          <w:numId w:val="28"/>
        </w:numPr>
        <w:ind w:left="0" w:firstLine="709"/>
      </w:pPr>
      <w:r w:rsidRPr="00276C5A">
        <w:t>ИС загружает актуальный список мероприятий;</w:t>
      </w:r>
    </w:p>
    <w:p w14:paraId="6DC1ED07" w14:textId="77777777" w:rsidR="008A6A87" w:rsidRPr="00276C5A" w:rsidRDefault="008A6A87" w:rsidP="00516791">
      <w:pPr>
        <w:pStyle w:val="aa"/>
        <w:numPr>
          <w:ilvl w:val="0"/>
          <w:numId w:val="28"/>
        </w:numPr>
        <w:ind w:left="0" w:firstLine="709"/>
      </w:pPr>
      <w:r w:rsidRPr="00276C5A">
        <w:t>пользователь просматривает полученный список и выбирает определенное мероприятие;</w:t>
      </w:r>
    </w:p>
    <w:p w14:paraId="43AF132A" w14:textId="77777777" w:rsidR="008A6A87" w:rsidRPr="00276C5A" w:rsidRDefault="008A6A87" w:rsidP="00516791">
      <w:pPr>
        <w:pStyle w:val="aa"/>
        <w:numPr>
          <w:ilvl w:val="0"/>
          <w:numId w:val="28"/>
        </w:numPr>
        <w:ind w:left="0" w:firstLine="709"/>
      </w:pPr>
      <w:r w:rsidRPr="00276C5A">
        <w:t>ИС загружает данные выбранного мероприятия;</w:t>
      </w:r>
    </w:p>
    <w:p w14:paraId="2E7F0235" w14:textId="71B9C236" w:rsidR="008A6A87" w:rsidRDefault="008A6A87" w:rsidP="00516791">
      <w:pPr>
        <w:pStyle w:val="aa"/>
        <w:numPr>
          <w:ilvl w:val="0"/>
          <w:numId w:val="28"/>
        </w:numPr>
        <w:ind w:left="0" w:firstLine="709"/>
      </w:pPr>
      <w:r w:rsidRPr="00276C5A">
        <w:t>ИС отображает загруженные данные в соответствующих полях</w:t>
      </w:r>
      <w:r w:rsidR="00FD3EE8">
        <w:t>;</w:t>
      </w:r>
    </w:p>
    <w:p w14:paraId="2E943099" w14:textId="7E5C7EC9" w:rsidR="00FD3EE8" w:rsidRDefault="00FD3EE8" w:rsidP="00516791">
      <w:pPr>
        <w:pStyle w:val="aa"/>
        <w:numPr>
          <w:ilvl w:val="0"/>
          <w:numId w:val="28"/>
        </w:numPr>
        <w:ind w:left="0" w:firstLine="709"/>
      </w:pPr>
      <w:r>
        <w:t>пользователь инициализирует механизм регистрации на мероприятие;</w:t>
      </w:r>
    </w:p>
    <w:p w14:paraId="3D78D7E3" w14:textId="18ED3603" w:rsidR="00FD3EE8" w:rsidRPr="00276C5A" w:rsidRDefault="00FD3EE8" w:rsidP="00516791">
      <w:pPr>
        <w:pStyle w:val="aa"/>
        <w:numPr>
          <w:ilvl w:val="0"/>
          <w:numId w:val="28"/>
        </w:numPr>
        <w:ind w:left="0" w:firstLine="709"/>
      </w:pPr>
      <w:r>
        <w:t>ИС заносит пользователя в базу данных участника выбранного мероприятия.</w:t>
      </w:r>
    </w:p>
    <w:p w14:paraId="59847DD3" w14:textId="77777777" w:rsidR="008A6A87" w:rsidRPr="00276C5A" w:rsidRDefault="008A6A87" w:rsidP="008A6A87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Pr="00276C5A">
        <w:t>нет.</w:t>
      </w:r>
    </w:p>
    <w:p w14:paraId="4ADBE7EF" w14:textId="77777777" w:rsidR="008A6A87" w:rsidRPr="00276C5A" w:rsidRDefault="008A6A87" w:rsidP="008A6A87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715DA552" w14:textId="58B1B2B5" w:rsidR="008A6A87" w:rsidRPr="00276C5A" w:rsidRDefault="008A6A87" w:rsidP="008A6A87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="008D6CDC" w:rsidRPr="008D6CDC">
        <w:t>Просмотреть подробное описание мероприятия</w:t>
      </w:r>
      <w:r w:rsidRPr="00276C5A">
        <w:t>».</w:t>
      </w:r>
    </w:p>
    <w:p w14:paraId="309C3167" w14:textId="13E426BB" w:rsidR="008A6A87" w:rsidRPr="00276C5A" w:rsidRDefault="008A6A87" w:rsidP="008A6A87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 w:rsidR="00346E55">
        <w:t>нет.</w:t>
      </w:r>
    </w:p>
    <w:p w14:paraId="73200492" w14:textId="7772307C" w:rsidR="008A6A87" w:rsidRDefault="008A6A87" w:rsidP="008A6A87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>: активация сценария из постусловия доступна только для роли «Студент»</w:t>
      </w:r>
      <w:r w:rsidR="00544B8C">
        <w:t xml:space="preserve"> после выполнения авторизации в приложении</w:t>
      </w:r>
      <w:r w:rsidRPr="00276C5A">
        <w:t>.</w:t>
      </w:r>
    </w:p>
    <w:p w14:paraId="15C2318B" w14:textId="452993CF" w:rsidR="00C9778D" w:rsidRDefault="00C9778D" w:rsidP="00104F66">
      <w:pPr>
        <w:pStyle w:val="aa"/>
      </w:pPr>
    </w:p>
    <w:p w14:paraId="2774F421" w14:textId="364621CF" w:rsidR="00097E8E" w:rsidRPr="00276C5A" w:rsidRDefault="00097E8E" w:rsidP="00097E8E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B86636">
        <w:rPr>
          <w:b/>
          <w:bCs/>
        </w:rPr>
        <w:t>Выгрузить статистику любого мероприятия</w:t>
      </w:r>
      <w:r w:rsidRPr="00276C5A">
        <w:rPr>
          <w:b/>
          <w:bCs/>
        </w:rPr>
        <w:t>»</w:t>
      </w:r>
    </w:p>
    <w:p w14:paraId="4CC65454" w14:textId="78DFA617" w:rsidR="00097E8E" w:rsidRPr="00276C5A" w:rsidRDefault="00097E8E" w:rsidP="00097E8E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995CAF">
        <w:t>получение статистики из прошедших мероприятий</w:t>
      </w:r>
      <w:r w:rsidRPr="00276C5A">
        <w:t>.</w:t>
      </w:r>
    </w:p>
    <w:p w14:paraId="6F9DF926" w14:textId="3CB1F27E" w:rsidR="00097E8E" w:rsidRPr="00276C5A" w:rsidRDefault="00097E8E" w:rsidP="00097E8E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 w:rsidR="00BE0D25">
        <w:t>а</w:t>
      </w:r>
      <w:r w:rsidR="00364F41">
        <w:t>дминистратор</w:t>
      </w:r>
      <w:r>
        <w:t>.</w:t>
      </w:r>
    </w:p>
    <w:p w14:paraId="1A6C1075" w14:textId="38F8E3EA" w:rsidR="00097E8E" w:rsidRPr="00276C5A" w:rsidRDefault="00097E8E" w:rsidP="00097E8E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 w:rsidR="00BE0D25">
        <w:t>администратор выбирает интересующее мероприятие и выгружает его статистику</w:t>
      </w:r>
      <w:r w:rsidRPr="00276C5A">
        <w:t>.</w:t>
      </w:r>
    </w:p>
    <w:p w14:paraId="3EC0107A" w14:textId="77777777" w:rsidR="00097E8E" w:rsidRPr="00276C5A" w:rsidRDefault="00097E8E" w:rsidP="00097E8E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6944E618" w14:textId="65758DA2" w:rsidR="00097E8E" w:rsidRPr="00276C5A" w:rsidRDefault="00AA09BE" w:rsidP="00516791">
      <w:pPr>
        <w:pStyle w:val="aa"/>
        <w:numPr>
          <w:ilvl w:val="0"/>
          <w:numId w:val="29"/>
        </w:numPr>
        <w:ind w:left="0" w:firstLine="709"/>
      </w:pPr>
      <w:r>
        <w:t>администратор</w:t>
      </w:r>
      <w:r w:rsidR="00097E8E" w:rsidRPr="00276C5A">
        <w:t xml:space="preserve"> переходит в раздел мероприятий;</w:t>
      </w:r>
    </w:p>
    <w:p w14:paraId="133C1564" w14:textId="1F64C7DB" w:rsidR="00097E8E" w:rsidRPr="00276C5A" w:rsidRDefault="00097E8E" w:rsidP="00516791">
      <w:pPr>
        <w:pStyle w:val="aa"/>
        <w:numPr>
          <w:ilvl w:val="0"/>
          <w:numId w:val="29"/>
        </w:numPr>
        <w:ind w:left="0" w:firstLine="709"/>
      </w:pPr>
      <w:r w:rsidRPr="00276C5A">
        <w:t>ИС загружает список мероприятий;</w:t>
      </w:r>
    </w:p>
    <w:p w14:paraId="030D5BAC" w14:textId="56D0981D" w:rsidR="00097E8E" w:rsidRPr="00276C5A" w:rsidRDefault="003510C0" w:rsidP="00516791">
      <w:pPr>
        <w:pStyle w:val="aa"/>
        <w:numPr>
          <w:ilvl w:val="0"/>
          <w:numId w:val="29"/>
        </w:numPr>
        <w:ind w:left="0" w:firstLine="709"/>
      </w:pPr>
      <w:r>
        <w:t>администратор</w:t>
      </w:r>
      <w:r w:rsidRPr="00276C5A">
        <w:t xml:space="preserve"> </w:t>
      </w:r>
      <w:r w:rsidR="00097E8E" w:rsidRPr="00276C5A">
        <w:t>просматривает полученный список и выбирает определенное мероприятие;</w:t>
      </w:r>
    </w:p>
    <w:p w14:paraId="32828DC2" w14:textId="77777777" w:rsidR="00097E8E" w:rsidRPr="00276C5A" w:rsidRDefault="00097E8E" w:rsidP="00516791">
      <w:pPr>
        <w:pStyle w:val="aa"/>
        <w:numPr>
          <w:ilvl w:val="0"/>
          <w:numId w:val="29"/>
        </w:numPr>
        <w:ind w:left="0" w:firstLine="709"/>
      </w:pPr>
      <w:r w:rsidRPr="00276C5A">
        <w:t>ИС загружает данные выбранного мероприятия;</w:t>
      </w:r>
    </w:p>
    <w:p w14:paraId="55850EC3" w14:textId="77777777" w:rsidR="00097E8E" w:rsidRDefault="00097E8E" w:rsidP="00516791">
      <w:pPr>
        <w:pStyle w:val="aa"/>
        <w:numPr>
          <w:ilvl w:val="0"/>
          <w:numId w:val="29"/>
        </w:numPr>
        <w:ind w:left="0" w:firstLine="709"/>
      </w:pPr>
      <w:r w:rsidRPr="00276C5A">
        <w:t>ИС отображает загруженные данные в соответствующих полях</w:t>
      </w:r>
      <w:r>
        <w:t>;</w:t>
      </w:r>
    </w:p>
    <w:p w14:paraId="6C944406" w14:textId="36402B78" w:rsidR="00097E8E" w:rsidRDefault="00DA4DF6" w:rsidP="00516791">
      <w:pPr>
        <w:pStyle w:val="aa"/>
        <w:numPr>
          <w:ilvl w:val="0"/>
          <w:numId w:val="29"/>
        </w:numPr>
        <w:ind w:left="0" w:firstLine="709"/>
      </w:pPr>
      <w:r>
        <w:t xml:space="preserve">администратор </w:t>
      </w:r>
      <w:r w:rsidR="00097E8E">
        <w:t xml:space="preserve">инициализирует механизм </w:t>
      </w:r>
      <w:r w:rsidR="003510C0">
        <w:t>выгрузки статистики мероприятия</w:t>
      </w:r>
      <w:r w:rsidR="00097E8E">
        <w:t>;</w:t>
      </w:r>
    </w:p>
    <w:p w14:paraId="7F7D2B45" w14:textId="7687005E" w:rsidR="00E46138" w:rsidRDefault="00097E8E" w:rsidP="00516791">
      <w:pPr>
        <w:pStyle w:val="aa"/>
        <w:numPr>
          <w:ilvl w:val="0"/>
          <w:numId w:val="29"/>
        </w:numPr>
        <w:ind w:left="0" w:firstLine="709"/>
      </w:pPr>
      <w:r>
        <w:t xml:space="preserve">ИС </w:t>
      </w:r>
      <w:r w:rsidR="00E46138">
        <w:t>подготавливает данные и записывает в файл</w:t>
      </w:r>
      <w:r w:rsidR="00FD41E3">
        <w:t>;</w:t>
      </w:r>
    </w:p>
    <w:p w14:paraId="0F029DAF" w14:textId="293E84DD" w:rsidR="00097E8E" w:rsidRPr="00276C5A" w:rsidRDefault="006B36CE" w:rsidP="00516791">
      <w:pPr>
        <w:pStyle w:val="aa"/>
        <w:numPr>
          <w:ilvl w:val="0"/>
          <w:numId w:val="29"/>
        </w:numPr>
        <w:ind w:left="0" w:firstLine="709"/>
      </w:pPr>
      <w:r>
        <w:t>операционная система сохраняет файл</w:t>
      </w:r>
      <w:r w:rsidR="00097E8E">
        <w:t>.</w:t>
      </w:r>
    </w:p>
    <w:p w14:paraId="7267EDA8" w14:textId="77777777" w:rsidR="00097E8E" w:rsidRPr="00276C5A" w:rsidRDefault="00097E8E" w:rsidP="00097E8E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Pr="00276C5A">
        <w:t>нет.</w:t>
      </w:r>
    </w:p>
    <w:p w14:paraId="181530E2" w14:textId="77777777" w:rsidR="00097E8E" w:rsidRPr="00276C5A" w:rsidRDefault="00097E8E" w:rsidP="00097E8E">
      <w:pPr>
        <w:pStyle w:val="aa"/>
      </w:pPr>
      <w:r w:rsidRPr="00276C5A">
        <w:rPr>
          <w:b/>
          <w:bCs/>
        </w:rPr>
        <w:lastRenderedPageBreak/>
        <w:t>Специальные требования</w:t>
      </w:r>
      <w:r w:rsidRPr="00276C5A">
        <w:t>: нет.</w:t>
      </w:r>
    </w:p>
    <w:p w14:paraId="0001027B" w14:textId="1A084257" w:rsidR="00097E8E" w:rsidRPr="00276C5A" w:rsidRDefault="00097E8E" w:rsidP="00097E8E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 w:rsidR="00023D22">
        <w:t>нет.</w:t>
      </w:r>
    </w:p>
    <w:p w14:paraId="41C8DAE3" w14:textId="77777777" w:rsidR="00097E8E" w:rsidRPr="00276C5A" w:rsidRDefault="00097E8E" w:rsidP="00097E8E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518204C4" w14:textId="01DF00C4" w:rsidR="00097E8E" w:rsidRDefault="00097E8E" w:rsidP="00097E8E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 w:rsidR="00023D22">
        <w:t>нет.</w:t>
      </w:r>
    </w:p>
    <w:p w14:paraId="671839F9" w14:textId="01B52CAF" w:rsidR="00097E8E" w:rsidRDefault="00097E8E" w:rsidP="00104F66">
      <w:pPr>
        <w:pStyle w:val="aa"/>
      </w:pPr>
    </w:p>
    <w:p w14:paraId="2CFF7F2E" w14:textId="29F95EB5" w:rsidR="00F0665C" w:rsidRPr="00276C5A" w:rsidRDefault="00F0665C" w:rsidP="00F0665C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EF54BC">
        <w:rPr>
          <w:b/>
          <w:bCs/>
        </w:rPr>
        <w:t>Просмотреть статистику любого мероприятия</w:t>
      </w:r>
      <w:r w:rsidRPr="00276C5A">
        <w:rPr>
          <w:b/>
          <w:bCs/>
        </w:rPr>
        <w:t>»</w:t>
      </w:r>
    </w:p>
    <w:p w14:paraId="60BEE572" w14:textId="61DBCE26" w:rsidR="00F0665C" w:rsidRPr="00276C5A" w:rsidRDefault="00F0665C" w:rsidP="00F0665C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656118">
        <w:t>просмотр</w:t>
      </w:r>
      <w:r>
        <w:t xml:space="preserve"> статистики из прошедших мероприятий</w:t>
      </w:r>
      <w:r w:rsidRPr="00276C5A">
        <w:t>.</w:t>
      </w:r>
    </w:p>
    <w:p w14:paraId="1675292C" w14:textId="77777777" w:rsidR="00F0665C" w:rsidRPr="00276C5A" w:rsidRDefault="00F0665C" w:rsidP="00F0665C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администратор.</w:t>
      </w:r>
    </w:p>
    <w:p w14:paraId="27B93FE6" w14:textId="414FF544" w:rsidR="00F0665C" w:rsidRPr="00276C5A" w:rsidRDefault="00F0665C" w:rsidP="00F0665C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 xml:space="preserve">администратор выбирает интересующее мероприятие и </w:t>
      </w:r>
      <w:r w:rsidR="00EB5BF6">
        <w:t>просматривает</w:t>
      </w:r>
      <w:r>
        <w:t xml:space="preserve"> его статистику</w:t>
      </w:r>
      <w:r w:rsidRPr="00276C5A">
        <w:t>.</w:t>
      </w:r>
    </w:p>
    <w:p w14:paraId="08D515E7" w14:textId="77777777" w:rsidR="00F0665C" w:rsidRPr="00276C5A" w:rsidRDefault="00F0665C" w:rsidP="00F0665C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71B5ECFF" w14:textId="77777777" w:rsidR="00F0665C" w:rsidRPr="00276C5A" w:rsidRDefault="00F0665C" w:rsidP="00516791">
      <w:pPr>
        <w:pStyle w:val="aa"/>
        <w:numPr>
          <w:ilvl w:val="0"/>
          <w:numId w:val="30"/>
        </w:numPr>
      </w:pPr>
      <w:r>
        <w:t>администратор</w:t>
      </w:r>
      <w:r w:rsidRPr="00276C5A">
        <w:t xml:space="preserve"> переходит в раздел мероприятий;</w:t>
      </w:r>
    </w:p>
    <w:p w14:paraId="6B51E7AC" w14:textId="2A587A9E" w:rsidR="00F0665C" w:rsidRPr="00276C5A" w:rsidRDefault="00F0665C" w:rsidP="00516791">
      <w:pPr>
        <w:pStyle w:val="aa"/>
        <w:numPr>
          <w:ilvl w:val="0"/>
          <w:numId w:val="30"/>
        </w:numPr>
      </w:pPr>
      <w:r w:rsidRPr="00276C5A">
        <w:t>ИС загружает список мероприятий;</w:t>
      </w:r>
    </w:p>
    <w:p w14:paraId="4031A732" w14:textId="77777777" w:rsidR="00F0665C" w:rsidRPr="00276C5A" w:rsidRDefault="00F0665C" w:rsidP="00516791">
      <w:pPr>
        <w:pStyle w:val="aa"/>
        <w:numPr>
          <w:ilvl w:val="0"/>
          <w:numId w:val="30"/>
        </w:numPr>
      </w:pPr>
      <w:r>
        <w:t>администратор</w:t>
      </w:r>
      <w:r w:rsidRPr="00276C5A">
        <w:t xml:space="preserve"> просматривает полученный список и выбирает определенное мероприятие;</w:t>
      </w:r>
    </w:p>
    <w:p w14:paraId="4BE810CA" w14:textId="77777777" w:rsidR="00F0665C" w:rsidRPr="00276C5A" w:rsidRDefault="00F0665C" w:rsidP="00516791">
      <w:pPr>
        <w:pStyle w:val="aa"/>
        <w:numPr>
          <w:ilvl w:val="0"/>
          <w:numId w:val="30"/>
        </w:numPr>
      </w:pPr>
      <w:r w:rsidRPr="00276C5A">
        <w:t>ИС загружает данные выбранного мероприятия;</w:t>
      </w:r>
    </w:p>
    <w:p w14:paraId="20D8F73E" w14:textId="77777777" w:rsidR="00F0665C" w:rsidRDefault="00F0665C" w:rsidP="00516791">
      <w:pPr>
        <w:pStyle w:val="aa"/>
        <w:numPr>
          <w:ilvl w:val="0"/>
          <w:numId w:val="30"/>
        </w:numPr>
      </w:pPr>
      <w:r w:rsidRPr="00276C5A">
        <w:t>ИС отображает загруженные данные в соответствующих полях</w:t>
      </w:r>
      <w:r>
        <w:t>;</w:t>
      </w:r>
    </w:p>
    <w:p w14:paraId="3E91C18B" w14:textId="29C9A51B" w:rsidR="00F0665C" w:rsidRDefault="00DA4DF6" w:rsidP="00516791">
      <w:pPr>
        <w:pStyle w:val="aa"/>
        <w:numPr>
          <w:ilvl w:val="0"/>
          <w:numId w:val="30"/>
        </w:numPr>
      </w:pPr>
      <w:r>
        <w:t xml:space="preserve">администратор </w:t>
      </w:r>
      <w:r w:rsidR="00F0665C">
        <w:t xml:space="preserve">инициализирует механизм </w:t>
      </w:r>
      <w:r>
        <w:t>просмотра</w:t>
      </w:r>
      <w:r w:rsidR="00F0665C">
        <w:t xml:space="preserve"> статистики мероприятия;</w:t>
      </w:r>
    </w:p>
    <w:p w14:paraId="78BAB7ED" w14:textId="04627AD1" w:rsidR="00F0665C" w:rsidRDefault="00F0665C" w:rsidP="00516791">
      <w:pPr>
        <w:pStyle w:val="aa"/>
        <w:numPr>
          <w:ilvl w:val="0"/>
          <w:numId w:val="30"/>
        </w:numPr>
      </w:pPr>
      <w:r>
        <w:t xml:space="preserve">ИС подготавливает данные и </w:t>
      </w:r>
      <w:r w:rsidR="00DA4DF6">
        <w:t>загружает их в соответствующие поля</w:t>
      </w:r>
      <w:r>
        <w:t>;</w:t>
      </w:r>
    </w:p>
    <w:p w14:paraId="2E2EF569" w14:textId="0FD72EDE" w:rsidR="00F0665C" w:rsidRPr="00276C5A" w:rsidRDefault="00DA4DF6" w:rsidP="00516791">
      <w:pPr>
        <w:pStyle w:val="aa"/>
        <w:numPr>
          <w:ilvl w:val="0"/>
          <w:numId w:val="30"/>
        </w:numPr>
      </w:pPr>
      <w:r>
        <w:t>администратор просматривает статистику</w:t>
      </w:r>
      <w:r w:rsidR="00F0665C">
        <w:t>.</w:t>
      </w:r>
    </w:p>
    <w:p w14:paraId="5A898FCA" w14:textId="77777777" w:rsidR="00F0665C" w:rsidRPr="00276C5A" w:rsidRDefault="00F0665C" w:rsidP="00F0665C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Pr="00276C5A">
        <w:t>нет.</w:t>
      </w:r>
    </w:p>
    <w:p w14:paraId="6A5E1FA2" w14:textId="77777777" w:rsidR="00F0665C" w:rsidRPr="00276C5A" w:rsidRDefault="00F0665C" w:rsidP="00F0665C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37F06F3B" w14:textId="77777777" w:rsidR="00F0665C" w:rsidRPr="00276C5A" w:rsidRDefault="00F0665C" w:rsidP="00F0665C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>
        <w:t>нет.</w:t>
      </w:r>
    </w:p>
    <w:p w14:paraId="1DE7FB0F" w14:textId="77777777" w:rsidR="00F0665C" w:rsidRPr="00276C5A" w:rsidRDefault="00F0665C" w:rsidP="00F0665C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67973302" w14:textId="77777777" w:rsidR="00F0665C" w:rsidRDefault="00F0665C" w:rsidP="00F0665C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нет.</w:t>
      </w:r>
    </w:p>
    <w:p w14:paraId="1E7FEEF9" w14:textId="207A9769" w:rsidR="00F0665C" w:rsidRDefault="00F0665C" w:rsidP="00104F66">
      <w:pPr>
        <w:pStyle w:val="aa"/>
      </w:pPr>
    </w:p>
    <w:p w14:paraId="12BE7E2A" w14:textId="366CED85" w:rsidR="00ED0553" w:rsidRDefault="00ED0553" w:rsidP="009B3970">
      <w:pPr>
        <w:pStyle w:val="23"/>
      </w:pPr>
      <w:r>
        <w:lastRenderedPageBreak/>
        <w:t>Диаграмма вариантов использования модуля «</w:t>
      </w:r>
      <w:r w:rsidR="004924A2">
        <w:t>Создание мероприятий</w:t>
      </w:r>
      <w:r>
        <w:t>»</w:t>
      </w:r>
    </w:p>
    <w:p w14:paraId="30FACDE0" w14:textId="3BA63EF1" w:rsidR="00ED0553" w:rsidRDefault="00ED0553" w:rsidP="009B3970">
      <w:pPr>
        <w:pStyle w:val="aa"/>
        <w:keepNext/>
      </w:pPr>
      <w:r>
        <w:t>Данный модуль предназначен для выполнения функций взаимодействия пользователей с модулем «</w:t>
      </w:r>
      <w:r w:rsidR="008B2246" w:rsidRPr="008B2246">
        <w:t>Создание мероприятий</w:t>
      </w:r>
      <w:r>
        <w:t>».</w:t>
      </w:r>
    </w:p>
    <w:p w14:paraId="20B8E231" w14:textId="77777777" w:rsidR="00ED0553" w:rsidRDefault="00ED0553" w:rsidP="00ED0553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3E182C03" wp14:editId="60BECA86">
            <wp:extent cx="6005574" cy="58690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574" cy="58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724" w14:textId="4B24B2A6" w:rsidR="00ED0553" w:rsidRDefault="00ED0553" w:rsidP="00ED0553">
      <w:pPr>
        <w:pStyle w:val="aa"/>
        <w:ind w:firstLine="0"/>
        <w:jc w:val="center"/>
      </w:pPr>
      <w:r>
        <w:t xml:space="preserve">Рисунок </w:t>
      </w:r>
      <w:r w:rsidR="00E708A8">
        <w:t>5</w:t>
      </w:r>
      <w:r>
        <w:t xml:space="preserve"> – Диаграмма вариантов использования </w:t>
      </w:r>
      <w:r>
        <w:br/>
        <w:t>модуля «</w:t>
      </w:r>
      <w:r w:rsidR="00E708A8" w:rsidRPr="00E708A8">
        <w:t>Создание мероприятий</w:t>
      </w:r>
      <w:r>
        <w:t>»</w:t>
      </w:r>
    </w:p>
    <w:p w14:paraId="1A0F4A66" w14:textId="4CBD095C" w:rsidR="001C1D7B" w:rsidRDefault="001C1D7B" w:rsidP="00104F66">
      <w:pPr>
        <w:pStyle w:val="aa"/>
      </w:pPr>
    </w:p>
    <w:p w14:paraId="0A2F5AAA" w14:textId="2EA37297" w:rsidR="003E6A84" w:rsidRPr="00276C5A" w:rsidRDefault="003E6A84" w:rsidP="003E6A84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>
        <w:rPr>
          <w:b/>
          <w:bCs/>
        </w:rPr>
        <w:t xml:space="preserve">Просмотреть статистику </w:t>
      </w:r>
      <w:r>
        <w:rPr>
          <w:b/>
          <w:bCs/>
        </w:rPr>
        <w:t xml:space="preserve">по </w:t>
      </w:r>
      <w:r>
        <w:rPr>
          <w:b/>
          <w:bCs/>
        </w:rPr>
        <w:t>мероприяти</w:t>
      </w:r>
      <w:r>
        <w:rPr>
          <w:b/>
          <w:bCs/>
        </w:rPr>
        <w:t>ю</w:t>
      </w:r>
      <w:r w:rsidRPr="00276C5A">
        <w:rPr>
          <w:b/>
          <w:bCs/>
        </w:rPr>
        <w:t>»</w:t>
      </w:r>
    </w:p>
    <w:p w14:paraId="55B5E740" w14:textId="77777777" w:rsidR="003E6A84" w:rsidRPr="00276C5A" w:rsidRDefault="003E6A84" w:rsidP="003E6A84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>просмотр статистики из прошедших мероприятий</w:t>
      </w:r>
      <w:r w:rsidRPr="00276C5A">
        <w:t>.</w:t>
      </w:r>
    </w:p>
    <w:p w14:paraId="3E7564A2" w14:textId="1566C327" w:rsidR="003E6A84" w:rsidRPr="00276C5A" w:rsidRDefault="003E6A84" w:rsidP="003E6A84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</w:t>
      </w:r>
      <w:r w:rsidR="003A1093">
        <w:t>я</w:t>
      </w:r>
      <w:r>
        <w:t>.</w:t>
      </w:r>
    </w:p>
    <w:p w14:paraId="38A26149" w14:textId="5E0D2442" w:rsidR="003E6A84" w:rsidRPr="00276C5A" w:rsidRDefault="003E6A84" w:rsidP="003E6A84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 w:rsidR="00892F2C">
        <w:t>ответственный за мероприятия</w:t>
      </w:r>
      <w:r w:rsidR="00892F2C">
        <w:t xml:space="preserve"> </w:t>
      </w:r>
      <w:r>
        <w:t>выбирает интересующее мероприятие и просматривает его статистику</w:t>
      </w:r>
      <w:r w:rsidRPr="00276C5A">
        <w:t>.</w:t>
      </w:r>
    </w:p>
    <w:p w14:paraId="487AFD78" w14:textId="77777777" w:rsidR="003E6A84" w:rsidRPr="00276C5A" w:rsidRDefault="003E6A84" w:rsidP="003E6A84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315AB72A" w14:textId="3D4E4BB5" w:rsidR="003E6A84" w:rsidRPr="00276C5A" w:rsidRDefault="00B7261C" w:rsidP="00516791">
      <w:pPr>
        <w:pStyle w:val="aa"/>
        <w:numPr>
          <w:ilvl w:val="0"/>
          <w:numId w:val="31"/>
        </w:numPr>
        <w:ind w:left="0" w:firstLine="709"/>
      </w:pPr>
      <w:r>
        <w:t>ответственный за мероприятия</w:t>
      </w:r>
      <w:r w:rsidRPr="00276C5A">
        <w:t xml:space="preserve"> </w:t>
      </w:r>
      <w:r w:rsidR="003E6A84" w:rsidRPr="00276C5A">
        <w:t xml:space="preserve">переходит в раздел </w:t>
      </w:r>
      <w:r>
        <w:t xml:space="preserve">создания </w:t>
      </w:r>
      <w:r w:rsidR="003E6A84" w:rsidRPr="00276C5A">
        <w:t>мероприятий;</w:t>
      </w:r>
    </w:p>
    <w:p w14:paraId="0031A68B" w14:textId="77777777" w:rsidR="003E6A84" w:rsidRPr="00276C5A" w:rsidRDefault="003E6A84" w:rsidP="00516791">
      <w:pPr>
        <w:pStyle w:val="aa"/>
        <w:numPr>
          <w:ilvl w:val="0"/>
          <w:numId w:val="31"/>
        </w:numPr>
        <w:ind w:left="0" w:firstLine="709"/>
      </w:pPr>
      <w:r w:rsidRPr="00276C5A">
        <w:lastRenderedPageBreak/>
        <w:t>ИС загружает список мероприятий;</w:t>
      </w:r>
    </w:p>
    <w:p w14:paraId="0BCEE5A3" w14:textId="152B4D23" w:rsidR="003E6A84" w:rsidRPr="00276C5A" w:rsidRDefault="00B7261C" w:rsidP="00516791">
      <w:pPr>
        <w:pStyle w:val="aa"/>
        <w:numPr>
          <w:ilvl w:val="0"/>
          <w:numId w:val="31"/>
        </w:numPr>
        <w:ind w:left="0" w:firstLine="709"/>
      </w:pPr>
      <w:r>
        <w:t>ответственный за мероприятия</w:t>
      </w:r>
      <w:r w:rsidRPr="00276C5A">
        <w:t xml:space="preserve"> </w:t>
      </w:r>
      <w:r w:rsidR="003E6A84" w:rsidRPr="00276C5A">
        <w:t>просматривает полученный список и выбирает определенное мероприятие;</w:t>
      </w:r>
    </w:p>
    <w:p w14:paraId="1B4C481B" w14:textId="77777777" w:rsidR="003E6A84" w:rsidRPr="00276C5A" w:rsidRDefault="003E6A84" w:rsidP="00516791">
      <w:pPr>
        <w:pStyle w:val="aa"/>
        <w:numPr>
          <w:ilvl w:val="0"/>
          <w:numId w:val="31"/>
        </w:numPr>
        <w:ind w:left="0" w:firstLine="709"/>
      </w:pPr>
      <w:r w:rsidRPr="00276C5A">
        <w:t>ИС загружает данные выбранного мероприятия;</w:t>
      </w:r>
    </w:p>
    <w:p w14:paraId="5876E3E7" w14:textId="77777777" w:rsidR="003E6A84" w:rsidRDefault="003E6A84" w:rsidP="00516791">
      <w:pPr>
        <w:pStyle w:val="aa"/>
        <w:numPr>
          <w:ilvl w:val="0"/>
          <w:numId w:val="31"/>
        </w:numPr>
        <w:ind w:left="0" w:firstLine="709"/>
      </w:pPr>
      <w:r w:rsidRPr="00276C5A">
        <w:t>ИС отображает загруженные данные в соответствующих полях</w:t>
      </w:r>
      <w:r>
        <w:t>;</w:t>
      </w:r>
    </w:p>
    <w:p w14:paraId="6411F709" w14:textId="542A8B60" w:rsidR="003E6A84" w:rsidRDefault="00B7261C" w:rsidP="00516791">
      <w:pPr>
        <w:pStyle w:val="aa"/>
        <w:numPr>
          <w:ilvl w:val="0"/>
          <w:numId w:val="31"/>
        </w:numPr>
        <w:ind w:left="0" w:firstLine="709"/>
      </w:pPr>
      <w:r>
        <w:t>ответственный за мероприятия</w:t>
      </w:r>
      <w:r>
        <w:t xml:space="preserve"> </w:t>
      </w:r>
      <w:r w:rsidR="003E6A84">
        <w:t>инициализирует механизм просмотра статистики мероприятия;</w:t>
      </w:r>
    </w:p>
    <w:p w14:paraId="203EFBD3" w14:textId="77777777" w:rsidR="003E6A84" w:rsidRDefault="003E6A84" w:rsidP="00516791">
      <w:pPr>
        <w:pStyle w:val="aa"/>
        <w:numPr>
          <w:ilvl w:val="0"/>
          <w:numId w:val="31"/>
        </w:numPr>
        <w:ind w:left="0" w:firstLine="709"/>
      </w:pPr>
      <w:r>
        <w:t>ИС подготавливает данные и загружает их в соответствующие поля;</w:t>
      </w:r>
    </w:p>
    <w:p w14:paraId="2B4F822E" w14:textId="03E80607" w:rsidR="003E6A84" w:rsidRPr="00276C5A" w:rsidRDefault="00B7261C" w:rsidP="00516791">
      <w:pPr>
        <w:pStyle w:val="aa"/>
        <w:numPr>
          <w:ilvl w:val="0"/>
          <w:numId w:val="31"/>
        </w:numPr>
        <w:ind w:left="0" w:firstLine="709"/>
      </w:pPr>
      <w:r>
        <w:t>ответственный за мероприятия</w:t>
      </w:r>
      <w:r>
        <w:t xml:space="preserve"> </w:t>
      </w:r>
      <w:r w:rsidR="003E6A84">
        <w:t>просматривает статистику.</w:t>
      </w:r>
    </w:p>
    <w:p w14:paraId="2441DEDA" w14:textId="77777777" w:rsidR="003E6A84" w:rsidRPr="00276C5A" w:rsidRDefault="003E6A84" w:rsidP="003E6A84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Pr="00276C5A">
        <w:t>нет.</w:t>
      </w:r>
    </w:p>
    <w:p w14:paraId="0E0F1742" w14:textId="77777777" w:rsidR="003E6A84" w:rsidRPr="00276C5A" w:rsidRDefault="003E6A84" w:rsidP="003E6A84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73FBEC15" w14:textId="77777777" w:rsidR="003E6A84" w:rsidRPr="00276C5A" w:rsidRDefault="003E6A84" w:rsidP="003E6A84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>
        <w:t>нет.</w:t>
      </w:r>
    </w:p>
    <w:p w14:paraId="229CC8CF" w14:textId="77777777" w:rsidR="003E6A84" w:rsidRPr="00276C5A" w:rsidRDefault="003E6A84" w:rsidP="003E6A84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73D06551" w14:textId="77777777" w:rsidR="003E6A84" w:rsidRDefault="003E6A84" w:rsidP="003E6A84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нет.</w:t>
      </w:r>
    </w:p>
    <w:p w14:paraId="0B1CF501" w14:textId="115E35A9" w:rsidR="009F5C3D" w:rsidRDefault="009F5C3D" w:rsidP="00104F66">
      <w:pPr>
        <w:pStyle w:val="aa"/>
      </w:pPr>
    </w:p>
    <w:p w14:paraId="59DB1216" w14:textId="7C51A009" w:rsidR="00F2051F" w:rsidRPr="00276C5A" w:rsidRDefault="00F2051F" w:rsidP="00F2051F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>
        <w:rPr>
          <w:b/>
          <w:bCs/>
        </w:rPr>
        <w:t>Создать мероприятие</w:t>
      </w:r>
      <w:r w:rsidRPr="00276C5A">
        <w:rPr>
          <w:b/>
          <w:bCs/>
        </w:rPr>
        <w:t>»</w:t>
      </w:r>
    </w:p>
    <w:p w14:paraId="4451B1B4" w14:textId="233DA625" w:rsidR="00F2051F" w:rsidRPr="00276C5A" w:rsidRDefault="00F2051F" w:rsidP="00F2051F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3E6887">
        <w:t>создание нового мероприятия</w:t>
      </w:r>
      <w:r w:rsidRPr="00276C5A">
        <w:t>.</w:t>
      </w:r>
    </w:p>
    <w:p w14:paraId="0D1B2CD2" w14:textId="13C5E1A1" w:rsidR="00F2051F" w:rsidRPr="00276C5A" w:rsidRDefault="00F2051F" w:rsidP="00F2051F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66933360" w14:textId="3BCF94C4" w:rsidR="00F2051F" w:rsidRPr="00276C5A" w:rsidRDefault="00F2051F" w:rsidP="00F2051F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 w:rsidR="002347EA">
        <w:t>пользователь</w:t>
      </w:r>
      <w:r>
        <w:t xml:space="preserve"> </w:t>
      </w:r>
      <w:r w:rsidR="002347EA">
        <w:t>создает мероприятие для студентов</w:t>
      </w:r>
      <w:r w:rsidRPr="00276C5A">
        <w:t>.</w:t>
      </w:r>
    </w:p>
    <w:p w14:paraId="3826E7D5" w14:textId="77777777" w:rsidR="00F2051F" w:rsidRPr="00276C5A" w:rsidRDefault="00F2051F" w:rsidP="00F2051F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479896D1" w14:textId="4BA97689" w:rsidR="00F2051F" w:rsidRPr="00276C5A" w:rsidRDefault="00CF2CA5" w:rsidP="00516791">
      <w:pPr>
        <w:pStyle w:val="aa"/>
        <w:numPr>
          <w:ilvl w:val="0"/>
          <w:numId w:val="32"/>
        </w:numPr>
        <w:ind w:left="0" w:firstLine="709"/>
      </w:pPr>
      <w:r>
        <w:t>ответственный за мероприятия</w:t>
      </w:r>
      <w:r w:rsidRPr="00276C5A">
        <w:t xml:space="preserve"> </w:t>
      </w:r>
      <w:r w:rsidR="00F2051F" w:rsidRPr="00276C5A">
        <w:t xml:space="preserve">переходит в раздел </w:t>
      </w:r>
      <w:r w:rsidR="00F2051F">
        <w:t xml:space="preserve">создания </w:t>
      </w:r>
      <w:r w:rsidR="00F2051F" w:rsidRPr="00276C5A">
        <w:t>мероприятий;</w:t>
      </w:r>
    </w:p>
    <w:p w14:paraId="43DEB1DB" w14:textId="77777777" w:rsidR="00F2051F" w:rsidRPr="00276C5A" w:rsidRDefault="00F2051F" w:rsidP="00516791">
      <w:pPr>
        <w:pStyle w:val="aa"/>
        <w:numPr>
          <w:ilvl w:val="0"/>
          <w:numId w:val="32"/>
        </w:numPr>
        <w:ind w:left="0" w:firstLine="709"/>
      </w:pPr>
      <w:r w:rsidRPr="00276C5A">
        <w:t>ИС загружает список мероприятий;</w:t>
      </w:r>
    </w:p>
    <w:p w14:paraId="515A07E8" w14:textId="04E51A0D" w:rsidR="00F2051F" w:rsidRPr="00276C5A" w:rsidRDefault="00CF2CA5" w:rsidP="00516791">
      <w:pPr>
        <w:pStyle w:val="aa"/>
        <w:numPr>
          <w:ilvl w:val="0"/>
          <w:numId w:val="32"/>
        </w:numPr>
        <w:ind w:left="0" w:firstLine="709"/>
      </w:pPr>
      <w:r>
        <w:t>ответственный за мероприятия</w:t>
      </w:r>
      <w:r>
        <w:t xml:space="preserve"> </w:t>
      </w:r>
      <w:r w:rsidR="006E1188">
        <w:t>инициализирует процесс создания мероприятия</w:t>
      </w:r>
      <w:r w:rsidR="00F2051F" w:rsidRPr="00276C5A">
        <w:t>;</w:t>
      </w:r>
    </w:p>
    <w:p w14:paraId="05EE37F6" w14:textId="1B0C8F04" w:rsidR="00F2051F" w:rsidRDefault="00F2051F" w:rsidP="00516791">
      <w:pPr>
        <w:pStyle w:val="aa"/>
        <w:numPr>
          <w:ilvl w:val="0"/>
          <w:numId w:val="32"/>
        </w:numPr>
        <w:ind w:left="0" w:firstLine="709"/>
      </w:pPr>
      <w:r w:rsidRPr="00276C5A">
        <w:t xml:space="preserve">ИС </w:t>
      </w:r>
      <w:r w:rsidR="00930531">
        <w:t>открывает страницу создания мероприятия.</w:t>
      </w:r>
    </w:p>
    <w:p w14:paraId="4BD75F19" w14:textId="72F71A6B" w:rsidR="000B5BCD" w:rsidRDefault="000B5BCD" w:rsidP="00516791">
      <w:pPr>
        <w:pStyle w:val="aa"/>
        <w:numPr>
          <w:ilvl w:val="0"/>
          <w:numId w:val="32"/>
        </w:numPr>
        <w:ind w:left="0" w:firstLine="709"/>
      </w:pPr>
      <w:r>
        <w:t>ответственный за мероприятия заполняет поля мероприятия и инициализирует механизм сохранения мероприятия;</w:t>
      </w:r>
    </w:p>
    <w:p w14:paraId="0CBD7DED" w14:textId="58FEB535" w:rsidR="000B5BCD" w:rsidRPr="00276C5A" w:rsidRDefault="000B5BCD" w:rsidP="00516791">
      <w:pPr>
        <w:pStyle w:val="aa"/>
        <w:numPr>
          <w:ilvl w:val="0"/>
          <w:numId w:val="32"/>
        </w:numPr>
        <w:ind w:left="0" w:firstLine="709"/>
      </w:pPr>
      <w:r>
        <w:t>ИС сохраняет созданное мероприятие.</w:t>
      </w:r>
    </w:p>
    <w:p w14:paraId="12348A2F" w14:textId="77777777" w:rsidR="00F2051F" w:rsidRPr="00276C5A" w:rsidRDefault="00F2051F" w:rsidP="00F2051F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Pr="00276C5A">
        <w:t>нет.</w:t>
      </w:r>
    </w:p>
    <w:p w14:paraId="04A5DADC" w14:textId="77777777" w:rsidR="00F2051F" w:rsidRPr="00276C5A" w:rsidRDefault="00F2051F" w:rsidP="00F2051F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69C9DCB9" w14:textId="77777777" w:rsidR="00F2051F" w:rsidRPr="00276C5A" w:rsidRDefault="00F2051F" w:rsidP="00F2051F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>
        <w:t>нет.</w:t>
      </w:r>
    </w:p>
    <w:p w14:paraId="002584E5" w14:textId="77777777" w:rsidR="00F2051F" w:rsidRPr="00276C5A" w:rsidRDefault="00F2051F" w:rsidP="00F2051F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3A67F6F2" w14:textId="77777777" w:rsidR="00F2051F" w:rsidRDefault="00F2051F" w:rsidP="00F2051F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нет.</w:t>
      </w:r>
    </w:p>
    <w:p w14:paraId="663D5462" w14:textId="60C2DE6F" w:rsidR="00F2051F" w:rsidRDefault="00F2051F" w:rsidP="00104F66">
      <w:pPr>
        <w:pStyle w:val="aa"/>
      </w:pPr>
    </w:p>
    <w:p w14:paraId="52B7C1A6" w14:textId="63F4C12B" w:rsidR="00080536" w:rsidRPr="00276C5A" w:rsidRDefault="00080536" w:rsidP="00080536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>
        <w:rPr>
          <w:b/>
          <w:bCs/>
        </w:rPr>
        <w:t>Заполнить описание мероприятия</w:t>
      </w:r>
      <w:r w:rsidRPr="00276C5A">
        <w:rPr>
          <w:b/>
          <w:bCs/>
        </w:rPr>
        <w:t>»</w:t>
      </w:r>
    </w:p>
    <w:p w14:paraId="6E8CCCCD" w14:textId="1317DAED" w:rsidR="00080536" w:rsidRPr="00276C5A" w:rsidRDefault="00080536" w:rsidP="00080536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C508B0">
        <w:t xml:space="preserve">заполнение полей при </w:t>
      </w:r>
      <w:r>
        <w:t>создани</w:t>
      </w:r>
      <w:r w:rsidR="00C508B0">
        <w:t>и</w:t>
      </w:r>
      <w:r>
        <w:t xml:space="preserve"> нового мероприятия</w:t>
      </w:r>
      <w:r w:rsidRPr="00276C5A">
        <w:t>.</w:t>
      </w:r>
    </w:p>
    <w:p w14:paraId="2A99C9F6" w14:textId="77777777" w:rsidR="00080536" w:rsidRPr="00276C5A" w:rsidRDefault="00080536" w:rsidP="00080536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68E5B503" w14:textId="7B3B827A" w:rsidR="00080536" w:rsidRPr="00276C5A" w:rsidRDefault="00080536" w:rsidP="00080536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 w:rsidR="00C508B0">
        <w:t>ответственный за мероприятия</w:t>
      </w:r>
      <w:r w:rsidR="00C508B0">
        <w:t xml:space="preserve"> заполняет поля для</w:t>
      </w:r>
      <w:r>
        <w:t xml:space="preserve"> </w:t>
      </w:r>
      <w:r w:rsidR="003B5420">
        <w:t xml:space="preserve">студенческого </w:t>
      </w:r>
      <w:r>
        <w:t>мероприяти</w:t>
      </w:r>
      <w:r w:rsidR="003B5420">
        <w:t>я</w:t>
      </w:r>
      <w:r w:rsidRPr="00276C5A">
        <w:t>.</w:t>
      </w:r>
    </w:p>
    <w:p w14:paraId="4F5E1B57" w14:textId="77777777" w:rsidR="00080536" w:rsidRPr="00276C5A" w:rsidRDefault="00080536" w:rsidP="00080536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684BBDFB" w14:textId="77777777" w:rsidR="00080536" w:rsidRPr="00276C5A" w:rsidRDefault="00080536" w:rsidP="00516791">
      <w:pPr>
        <w:pStyle w:val="aa"/>
        <w:numPr>
          <w:ilvl w:val="0"/>
          <w:numId w:val="33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3CC43D2C" w14:textId="77777777" w:rsidR="00080536" w:rsidRPr="00276C5A" w:rsidRDefault="00080536" w:rsidP="00516791">
      <w:pPr>
        <w:pStyle w:val="aa"/>
        <w:numPr>
          <w:ilvl w:val="0"/>
          <w:numId w:val="33"/>
        </w:numPr>
        <w:ind w:left="0" w:firstLine="709"/>
      </w:pPr>
      <w:r w:rsidRPr="00276C5A">
        <w:lastRenderedPageBreak/>
        <w:t>ИС загружает список мероприятий;</w:t>
      </w:r>
    </w:p>
    <w:p w14:paraId="4F6B858B" w14:textId="77777777" w:rsidR="00080536" w:rsidRPr="00276C5A" w:rsidRDefault="00080536" w:rsidP="00516791">
      <w:pPr>
        <w:pStyle w:val="aa"/>
        <w:numPr>
          <w:ilvl w:val="0"/>
          <w:numId w:val="33"/>
        </w:numPr>
        <w:ind w:left="0" w:firstLine="709"/>
      </w:pPr>
      <w:r>
        <w:t>ответственный за мероприятия инициализирует процесс создания мероприятия</w:t>
      </w:r>
      <w:r w:rsidRPr="00276C5A">
        <w:t>;</w:t>
      </w:r>
    </w:p>
    <w:p w14:paraId="6AEF070D" w14:textId="33114474" w:rsidR="00080536" w:rsidRDefault="00080536" w:rsidP="00516791">
      <w:pPr>
        <w:pStyle w:val="aa"/>
        <w:numPr>
          <w:ilvl w:val="0"/>
          <w:numId w:val="33"/>
        </w:numPr>
        <w:ind w:left="0" w:firstLine="709"/>
      </w:pPr>
      <w:r w:rsidRPr="00276C5A">
        <w:t xml:space="preserve">ИС </w:t>
      </w:r>
      <w:r>
        <w:t>открывает страницу создания мероприятия</w:t>
      </w:r>
      <w:r w:rsidR="005458A9">
        <w:t>;</w:t>
      </w:r>
    </w:p>
    <w:p w14:paraId="49375C8C" w14:textId="6E3F007B" w:rsidR="003B5420" w:rsidRPr="00276C5A" w:rsidRDefault="003B5420" w:rsidP="00516791">
      <w:pPr>
        <w:pStyle w:val="aa"/>
        <w:numPr>
          <w:ilvl w:val="0"/>
          <w:numId w:val="33"/>
        </w:numPr>
        <w:ind w:left="0" w:firstLine="709"/>
      </w:pPr>
      <w:r>
        <w:t>ответственный за мероприятия заполняет</w:t>
      </w:r>
      <w:r w:rsidR="005458A9">
        <w:t xml:space="preserve"> поле описания мероприятия.</w:t>
      </w:r>
    </w:p>
    <w:p w14:paraId="6EEE6A97" w14:textId="4F8A925F" w:rsidR="00080536" w:rsidRPr="00276C5A" w:rsidRDefault="00080536" w:rsidP="00080536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="005458A9">
        <w:t>иной сценарий заполнения полей мероприятия</w:t>
      </w:r>
      <w:r w:rsidRPr="00276C5A">
        <w:t>.</w:t>
      </w:r>
    </w:p>
    <w:p w14:paraId="4B7C2036" w14:textId="77777777" w:rsidR="00080536" w:rsidRPr="00276C5A" w:rsidRDefault="00080536" w:rsidP="00080536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73EC8D1C" w14:textId="3920E81D" w:rsidR="00080536" w:rsidRPr="00276C5A" w:rsidRDefault="00080536" w:rsidP="0069072D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 w:rsidR="0069072D" w:rsidRPr="00276C5A">
        <w:t>выполнен сценарий «</w:t>
      </w:r>
      <w:r w:rsidR="0069072D" w:rsidRPr="0069072D">
        <w:t>Создать мероприятие</w:t>
      </w:r>
      <w:r w:rsidR="0069072D" w:rsidRPr="00276C5A">
        <w:t>».</w:t>
      </w:r>
    </w:p>
    <w:p w14:paraId="54EE4EAD" w14:textId="77777777" w:rsidR="00080536" w:rsidRPr="00276C5A" w:rsidRDefault="00080536" w:rsidP="00080536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554D2514" w14:textId="464889C7" w:rsidR="00080536" w:rsidRDefault="00080536" w:rsidP="00080536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 w:rsidR="00CB5911">
        <w:t>сценарии заполнения полей мероприятий выполняются в независимой очередности</w:t>
      </w:r>
      <w:r>
        <w:t>.</w:t>
      </w:r>
    </w:p>
    <w:p w14:paraId="2EDC4109" w14:textId="6670126E" w:rsidR="00080536" w:rsidRDefault="00080536" w:rsidP="00104F66">
      <w:pPr>
        <w:pStyle w:val="aa"/>
      </w:pPr>
    </w:p>
    <w:p w14:paraId="69D90036" w14:textId="360EE5C8" w:rsidR="00E70D12" w:rsidRPr="00276C5A" w:rsidRDefault="00E70D12" w:rsidP="00E70D12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>
        <w:rPr>
          <w:b/>
          <w:bCs/>
        </w:rPr>
        <w:t>Загрузить изображение мероприятия</w:t>
      </w:r>
      <w:r w:rsidRPr="00276C5A">
        <w:rPr>
          <w:b/>
          <w:bCs/>
        </w:rPr>
        <w:t>»</w:t>
      </w:r>
    </w:p>
    <w:p w14:paraId="44E9FB0C" w14:textId="77777777" w:rsidR="00E70D12" w:rsidRPr="00276C5A" w:rsidRDefault="00E70D12" w:rsidP="00E70D12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>заполнение полей при создании нового мероприятия</w:t>
      </w:r>
      <w:r w:rsidRPr="00276C5A">
        <w:t>.</w:t>
      </w:r>
    </w:p>
    <w:p w14:paraId="5F50D69F" w14:textId="77777777" w:rsidR="00E70D12" w:rsidRPr="00276C5A" w:rsidRDefault="00E70D12" w:rsidP="00E70D12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3B4674BE" w14:textId="77777777" w:rsidR="00E70D12" w:rsidRPr="00276C5A" w:rsidRDefault="00E70D12" w:rsidP="00E70D12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>ответственный за мероприятия заполняет поля для студенческого мероприятия</w:t>
      </w:r>
      <w:r w:rsidRPr="00276C5A">
        <w:t>.</w:t>
      </w:r>
    </w:p>
    <w:p w14:paraId="18F974D8" w14:textId="77777777" w:rsidR="00E70D12" w:rsidRPr="00276C5A" w:rsidRDefault="00E70D12" w:rsidP="00E70D12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35043173" w14:textId="77777777" w:rsidR="00E70D12" w:rsidRPr="00276C5A" w:rsidRDefault="00E70D12" w:rsidP="00516791">
      <w:pPr>
        <w:pStyle w:val="aa"/>
        <w:numPr>
          <w:ilvl w:val="0"/>
          <w:numId w:val="34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7CE9DE58" w14:textId="77777777" w:rsidR="00E70D12" w:rsidRPr="00276C5A" w:rsidRDefault="00E70D12" w:rsidP="00516791">
      <w:pPr>
        <w:pStyle w:val="aa"/>
        <w:numPr>
          <w:ilvl w:val="0"/>
          <w:numId w:val="34"/>
        </w:numPr>
        <w:ind w:left="0" w:firstLine="709"/>
      </w:pPr>
      <w:r w:rsidRPr="00276C5A">
        <w:t>ИС загружает список мероприятий;</w:t>
      </w:r>
    </w:p>
    <w:p w14:paraId="3303C071" w14:textId="77777777" w:rsidR="00E70D12" w:rsidRPr="00276C5A" w:rsidRDefault="00E70D12" w:rsidP="00516791">
      <w:pPr>
        <w:pStyle w:val="aa"/>
        <w:numPr>
          <w:ilvl w:val="0"/>
          <w:numId w:val="34"/>
        </w:numPr>
        <w:ind w:left="0" w:firstLine="709"/>
      </w:pPr>
      <w:r>
        <w:t>ответственный за мероприятия инициализирует процесс создания мероприятия</w:t>
      </w:r>
      <w:r w:rsidRPr="00276C5A">
        <w:t>;</w:t>
      </w:r>
    </w:p>
    <w:p w14:paraId="31FA8D3D" w14:textId="77777777" w:rsidR="00E70D12" w:rsidRDefault="00E70D12" w:rsidP="00516791">
      <w:pPr>
        <w:pStyle w:val="aa"/>
        <w:numPr>
          <w:ilvl w:val="0"/>
          <w:numId w:val="34"/>
        </w:numPr>
        <w:ind w:left="0" w:firstLine="709"/>
      </w:pPr>
      <w:r w:rsidRPr="00276C5A">
        <w:t xml:space="preserve">ИС </w:t>
      </w:r>
      <w:r>
        <w:t>открывает страницу создания мероприятия;</w:t>
      </w:r>
    </w:p>
    <w:p w14:paraId="74091CFF" w14:textId="40002328" w:rsidR="00E70D12" w:rsidRDefault="00E70D12" w:rsidP="00516791">
      <w:pPr>
        <w:pStyle w:val="aa"/>
        <w:numPr>
          <w:ilvl w:val="0"/>
          <w:numId w:val="34"/>
        </w:numPr>
        <w:ind w:left="0" w:firstLine="709"/>
      </w:pPr>
      <w:r>
        <w:t xml:space="preserve">ответственный за мероприятия </w:t>
      </w:r>
      <w:r w:rsidR="000074A2">
        <w:t>указывает путь до необходимого изображения;</w:t>
      </w:r>
    </w:p>
    <w:p w14:paraId="6051918B" w14:textId="3C2E99D3" w:rsidR="000074A2" w:rsidRDefault="000074A2" w:rsidP="00516791">
      <w:pPr>
        <w:pStyle w:val="aa"/>
        <w:numPr>
          <w:ilvl w:val="0"/>
          <w:numId w:val="34"/>
        </w:numPr>
        <w:ind w:left="0" w:firstLine="709"/>
      </w:pPr>
      <w:r>
        <w:t>ИС загружает изображение в базу</w:t>
      </w:r>
      <w:r w:rsidR="0078623A">
        <w:t>;</w:t>
      </w:r>
    </w:p>
    <w:p w14:paraId="62D0144F" w14:textId="3EC34344" w:rsidR="0078623A" w:rsidRPr="00276C5A" w:rsidRDefault="0078623A" w:rsidP="00516791">
      <w:pPr>
        <w:pStyle w:val="aa"/>
        <w:numPr>
          <w:ilvl w:val="0"/>
          <w:numId w:val="34"/>
        </w:numPr>
        <w:ind w:left="0" w:firstLine="709"/>
      </w:pPr>
      <w:r>
        <w:t>поле изображение отображает загруженное изображение.</w:t>
      </w:r>
    </w:p>
    <w:p w14:paraId="1CAA598D" w14:textId="77777777" w:rsidR="00E70D12" w:rsidRPr="00276C5A" w:rsidRDefault="00E70D12" w:rsidP="00E70D12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иной сценарий заполнения полей мероприятия</w:t>
      </w:r>
      <w:r w:rsidRPr="00276C5A">
        <w:t>.</w:t>
      </w:r>
    </w:p>
    <w:p w14:paraId="4E3A33E3" w14:textId="77777777" w:rsidR="00E70D12" w:rsidRPr="00276C5A" w:rsidRDefault="00E70D12" w:rsidP="00E70D12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29E5781D" w14:textId="77777777" w:rsidR="00E70D12" w:rsidRPr="00276C5A" w:rsidRDefault="00E70D12" w:rsidP="00E70D12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633DB28C" w14:textId="77777777" w:rsidR="00E70D12" w:rsidRPr="00276C5A" w:rsidRDefault="00E70D12" w:rsidP="00E70D12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50F77FAC" w14:textId="77777777" w:rsidR="00E70D12" w:rsidRDefault="00E70D12" w:rsidP="00E70D12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сценарии заполнения полей мероприятий выполняются в независимой очередности.</w:t>
      </w:r>
    </w:p>
    <w:p w14:paraId="747FE74A" w14:textId="43FB8B5A" w:rsidR="00E70D12" w:rsidRDefault="00E70D12" w:rsidP="00104F66">
      <w:pPr>
        <w:pStyle w:val="aa"/>
      </w:pPr>
    </w:p>
    <w:p w14:paraId="289B4EAD" w14:textId="273550AD" w:rsidR="00805FB1" w:rsidRPr="00276C5A" w:rsidRDefault="00805FB1" w:rsidP="00805FB1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502F0F">
        <w:rPr>
          <w:b/>
          <w:bCs/>
        </w:rPr>
        <w:t>Отредактировать информацию о мероприятии</w:t>
      </w:r>
      <w:r w:rsidRPr="00276C5A">
        <w:rPr>
          <w:b/>
          <w:bCs/>
        </w:rPr>
        <w:t>»</w:t>
      </w:r>
    </w:p>
    <w:p w14:paraId="26BC3CB1" w14:textId="77777777" w:rsidR="001221C8" w:rsidRPr="00276C5A" w:rsidRDefault="001221C8" w:rsidP="001221C8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>изменение полей в созданном мероприятии</w:t>
      </w:r>
      <w:r w:rsidRPr="00276C5A">
        <w:t>.</w:t>
      </w:r>
    </w:p>
    <w:p w14:paraId="71A0F1BA" w14:textId="77777777" w:rsidR="00805FB1" w:rsidRPr="00276C5A" w:rsidRDefault="00805FB1" w:rsidP="00805FB1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46665120" w14:textId="11D1E5C7" w:rsidR="00805FB1" w:rsidRPr="00276C5A" w:rsidRDefault="00805FB1" w:rsidP="00805FB1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 xml:space="preserve">ответственный за мероприятия </w:t>
      </w:r>
      <w:r w:rsidR="00080F20">
        <w:t>изменяет</w:t>
      </w:r>
      <w:r>
        <w:t xml:space="preserve"> поля для студенческого мероприятия</w:t>
      </w:r>
      <w:r w:rsidRPr="00276C5A">
        <w:t>.</w:t>
      </w:r>
    </w:p>
    <w:p w14:paraId="5E430979" w14:textId="77777777" w:rsidR="00805FB1" w:rsidRPr="00276C5A" w:rsidRDefault="00805FB1" w:rsidP="00805FB1">
      <w:pPr>
        <w:pStyle w:val="aa"/>
      </w:pPr>
      <w:r w:rsidRPr="00276C5A">
        <w:rPr>
          <w:b/>
          <w:bCs/>
        </w:rPr>
        <w:lastRenderedPageBreak/>
        <w:t>Основной поток событий</w:t>
      </w:r>
      <w:r w:rsidRPr="00276C5A">
        <w:t>:</w:t>
      </w:r>
    </w:p>
    <w:p w14:paraId="4CCF406C" w14:textId="77777777" w:rsidR="00805FB1" w:rsidRPr="00276C5A" w:rsidRDefault="00805FB1" w:rsidP="00516791">
      <w:pPr>
        <w:pStyle w:val="aa"/>
        <w:numPr>
          <w:ilvl w:val="0"/>
          <w:numId w:val="35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45E7446E" w14:textId="77777777" w:rsidR="00805FB1" w:rsidRPr="00276C5A" w:rsidRDefault="00805FB1" w:rsidP="00516791">
      <w:pPr>
        <w:pStyle w:val="aa"/>
        <w:numPr>
          <w:ilvl w:val="0"/>
          <w:numId w:val="35"/>
        </w:numPr>
        <w:ind w:left="0" w:firstLine="709"/>
      </w:pPr>
      <w:r w:rsidRPr="00276C5A">
        <w:t>ИС загружает список мероприятий;</w:t>
      </w:r>
    </w:p>
    <w:p w14:paraId="5438F797" w14:textId="73AB021D" w:rsidR="00805FB1" w:rsidRPr="00276C5A" w:rsidRDefault="00805FB1" w:rsidP="00516791">
      <w:pPr>
        <w:pStyle w:val="aa"/>
        <w:numPr>
          <w:ilvl w:val="0"/>
          <w:numId w:val="35"/>
        </w:numPr>
        <w:ind w:left="0" w:firstLine="709"/>
      </w:pPr>
      <w:r>
        <w:t xml:space="preserve">ответственный за мероприятия инициализирует процесс </w:t>
      </w:r>
      <w:r w:rsidR="00E041A7">
        <w:t xml:space="preserve">изменения созданного </w:t>
      </w:r>
      <w:r>
        <w:t>мероприятия</w:t>
      </w:r>
      <w:r w:rsidRPr="00276C5A">
        <w:t>;</w:t>
      </w:r>
    </w:p>
    <w:p w14:paraId="287F4E93" w14:textId="46CF1924" w:rsidR="00805FB1" w:rsidRDefault="00805FB1" w:rsidP="00516791">
      <w:pPr>
        <w:pStyle w:val="aa"/>
        <w:numPr>
          <w:ilvl w:val="0"/>
          <w:numId w:val="35"/>
        </w:numPr>
        <w:ind w:left="0" w:firstLine="709"/>
      </w:pPr>
      <w:r w:rsidRPr="00276C5A">
        <w:t xml:space="preserve">ИС </w:t>
      </w:r>
      <w:r>
        <w:t xml:space="preserve">открывает страницу </w:t>
      </w:r>
      <w:r w:rsidR="00E041A7">
        <w:t>изменения</w:t>
      </w:r>
      <w:r>
        <w:t xml:space="preserve"> мероприятия;</w:t>
      </w:r>
    </w:p>
    <w:p w14:paraId="36F61467" w14:textId="46D9C179" w:rsidR="00805FB1" w:rsidRDefault="00805FB1" w:rsidP="00516791">
      <w:pPr>
        <w:pStyle w:val="aa"/>
        <w:numPr>
          <w:ilvl w:val="0"/>
          <w:numId w:val="35"/>
        </w:numPr>
        <w:ind w:left="0" w:firstLine="709"/>
      </w:pPr>
      <w:r>
        <w:t xml:space="preserve">ответственный за мероприятия </w:t>
      </w:r>
      <w:r w:rsidR="00BD7F2C">
        <w:t>изменяет</w:t>
      </w:r>
      <w:r>
        <w:t xml:space="preserve"> пол</w:t>
      </w:r>
      <w:r w:rsidR="00BD7F2C">
        <w:t>я</w:t>
      </w:r>
      <w:r>
        <w:t xml:space="preserve"> мероприятия</w:t>
      </w:r>
      <w:r w:rsidR="00BD7F2C">
        <w:t xml:space="preserve"> и сохраняет изменения;</w:t>
      </w:r>
    </w:p>
    <w:p w14:paraId="2AE022FD" w14:textId="2ACB4D01" w:rsidR="00BD7F2C" w:rsidRPr="00276C5A" w:rsidRDefault="009B7037" w:rsidP="00516791">
      <w:pPr>
        <w:pStyle w:val="aa"/>
        <w:numPr>
          <w:ilvl w:val="0"/>
          <w:numId w:val="35"/>
        </w:numPr>
        <w:ind w:left="0" w:firstLine="709"/>
      </w:pPr>
      <w:r>
        <w:t>ИС фиксирует изменения в мероприятии.</w:t>
      </w:r>
    </w:p>
    <w:p w14:paraId="19797356" w14:textId="31D1BEBE" w:rsidR="00805FB1" w:rsidRPr="00276C5A" w:rsidRDefault="00805FB1" w:rsidP="00805FB1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="00BF78A5">
        <w:t>нет.</w:t>
      </w:r>
    </w:p>
    <w:p w14:paraId="634A5B65" w14:textId="77777777" w:rsidR="00805FB1" w:rsidRPr="00276C5A" w:rsidRDefault="00805FB1" w:rsidP="00805FB1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36A11187" w14:textId="70947C7D" w:rsidR="00805FB1" w:rsidRPr="00276C5A" w:rsidRDefault="00805FB1" w:rsidP="00805FB1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 w:rsidR="00E66FE1" w:rsidRPr="00276C5A">
        <w:t>выполнен сценарий «</w:t>
      </w:r>
      <w:r w:rsidR="00E66FE1" w:rsidRPr="0069072D">
        <w:t>Создать мероприятие</w:t>
      </w:r>
      <w:r w:rsidR="00E66FE1" w:rsidRPr="00276C5A">
        <w:t>».</w:t>
      </w:r>
    </w:p>
    <w:p w14:paraId="5C2A27BB" w14:textId="77777777" w:rsidR="00805FB1" w:rsidRPr="00276C5A" w:rsidRDefault="00805FB1" w:rsidP="00805FB1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584319E8" w14:textId="576D395A" w:rsidR="00805FB1" w:rsidRDefault="00805FB1" w:rsidP="00805FB1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 w:rsidR="00515FCF">
        <w:t>необходимо наличие мероприятия в ИС</w:t>
      </w:r>
      <w:r>
        <w:t>.</w:t>
      </w:r>
    </w:p>
    <w:p w14:paraId="241DDC5B" w14:textId="0A2AFA7E" w:rsidR="00805FB1" w:rsidRDefault="00805FB1" w:rsidP="00104F66">
      <w:pPr>
        <w:pStyle w:val="aa"/>
      </w:pPr>
    </w:p>
    <w:p w14:paraId="60D5C13E" w14:textId="036B6F25" w:rsidR="003469C4" w:rsidRPr="00276C5A" w:rsidRDefault="003469C4" w:rsidP="003469C4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>
        <w:rPr>
          <w:b/>
          <w:bCs/>
        </w:rPr>
        <w:t>Открыть регистрацию на мероприятие</w:t>
      </w:r>
      <w:r w:rsidRPr="00276C5A">
        <w:rPr>
          <w:b/>
          <w:bCs/>
        </w:rPr>
        <w:t>»</w:t>
      </w:r>
    </w:p>
    <w:p w14:paraId="03634364" w14:textId="4755D0CA" w:rsidR="003469C4" w:rsidRPr="00276C5A" w:rsidRDefault="003469C4" w:rsidP="003469C4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9C18C4">
        <w:t>разрешение возможности регистрации на мероприятие</w:t>
      </w:r>
      <w:r w:rsidRPr="00276C5A">
        <w:t>.</w:t>
      </w:r>
    </w:p>
    <w:p w14:paraId="121CFAF8" w14:textId="77777777" w:rsidR="003469C4" w:rsidRPr="00276C5A" w:rsidRDefault="003469C4" w:rsidP="003469C4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7CD4B2F0" w14:textId="5C3FFF11" w:rsidR="003469C4" w:rsidRPr="00276C5A" w:rsidRDefault="003469C4" w:rsidP="003469C4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 xml:space="preserve">ответственный за мероприятия </w:t>
      </w:r>
      <w:r w:rsidR="00594090">
        <w:t>разрешает регистрацию на созданное мероприятие</w:t>
      </w:r>
      <w:r w:rsidRPr="00276C5A">
        <w:t>.</w:t>
      </w:r>
    </w:p>
    <w:p w14:paraId="06E19FE5" w14:textId="77777777" w:rsidR="003469C4" w:rsidRPr="00276C5A" w:rsidRDefault="003469C4" w:rsidP="003469C4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18BFCDAA" w14:textId="77777777" w:rsidR="003469C4" w:rsidRPr="00276C5A" w:rsidRDefault="003469C4" w:rsidP="00516791">
      <w:pPr>
        <w:pStyle w:val="aa"/>
        <w:numPr>
          <w:ilvl w:val="0"/>
          <w:numId w:val="36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1141B273" w14:textId="77777777" w:rsidR="003469C4" w:rsidRPr="00276C5A" w:rsidRDefault="003469C4" w:rsidP="00516791">
      <w:pPr>
        <w:pStyle w:val="aa"/>
        <w:numPr>
          <w:ilvl w:val="0"/>
          <w:numId w:val="36"/>
        </w:numPr>
        <w:ind w:left="0" w:firstLine="709"/>
      </w:pPr>
      <w:r w:rsidRPr="00276C5A">
        <w:t>ИС загружает список мероприятий;</w:t>
      </w:r>
    </w:p>
    <w:p w14:paraId="2067A864" w14:textId="7520659F" w:rsidR="003469C4" w:rsidRPr="00276C5A" w:rsidRDefault="003469C4" w:rsidP="00516791">
      <w:pPr>
        <w:pStyle w:val="aa"/>
        <w:numPr>
          <w:ilvl w:val="0"/>
          <w:numId w:val="36"/>
        </w:numPr>
        <w:ind w:left="0" w:firstLine="709"/>
      </w:pPr>
      <w:r>
        <w:t xml:space="preserve">ответственный за мероприятия </w:t>
      </w:r>
      <w:r w:rsidR="00BC5B06">
        <w:t>выбирает необходимое мероприятие</w:t>
      </w:r>
      <w:r w:rsidRPr="00276C5A">
        <w:t>;</w:t>
      </w:r>
    </w:p>
    <w:p w14:paraId="43B3CA29" w14:textId="4AAC2EC1" w:rsidR="003469C4" w:rsidRDefault="003469C4" w:rsidP="00516791">
      <w:pPr>
        <w:pStyle w:val="aa"/>
        <w:numPr>
          <w:ilvl w:val="0"/>
          <w:numId w:val="36"/>
        </w:numPr>
        <w:ind w:left="0" w:firstLine="709"/>
      </w:pPr>
      <w:r w:rsidRPr="00276C5A">
        <w:t xml:space="preserve">ИС </w:t>
      </w:r>
      <w:r>
        <w:t>открывает страницу мероприятия;</w:t>
      </w:r>
    </w:p>
    <w:p w14:paraId="635F6BD2" w14:textId="5CA2779B" w:rsidR="003469C4" w:rsidRDefault="003469C4" w:rsidP="00516791">
      <w:pPr>
        <w:pStyle w:val="aa"/>
        <w:numPr>
          <w:ilvl w:val="0"/>
          <w:numId w:val="36"/>
        </w:numPr>
        <w:ind w:left="0" w:firstLine="709"/>
      </w:pPr>
      <w:r>
        <w:t xml:space="preserve">ответственный за мероприятия </w:t>
      </w:r>
      <w:r w:rsidR="001F6B00">
        <w:t>инициализирует механизм регистрации на мероприятие;</w:t>
      </w:r>
    </w:p>
    <w:p w14:paraId="6EC5DB9F" w14:textId="25430D03" w:rsidR="001F6B00" w:rsidRPr="00276C5A" w:rsidRDefault="001F6B00" w:rsidP="00516791">
      <w:pPr>
        <w:pStyle w:val="aa"/>
        <w:numPr>
          <w:ilvl w:val="0"/>
          <w:numId w:val="36"/>
        </w:numPr>
        <w:ind w:left="0" w:firstLine="709"/>
      </w:pPr>
      <w:r>
        <w:t>ИС открывает доступ для регистрации.</w:t>
      </w:r>
    </w:p>
    <w:p w14:paraId="5EB84AD4" w14:textId="77777777" w:rsidR="003469C4" w:rsidRPr="00276C5A" w:rsidRDefault="003469C4" w:rsidP="003469C4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иной сценарий заполнения полей мероприятия</w:t>
      </w:r>
      <w:r w:rsidRPr="00276C5A">
        <w:t>.</w:t>
      </w:r>
    </w:p>
    <w:p w14:paraId="5F1B844D" w14:textId="77777777" w:rsidR="003469C4" w:rsidRPr="00276C5A" w:rsidRDefault="003469C4" w:rsidP="003469C4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3DAF5D48" w14:textId="77777777" w:rsidR="003469C4" w:rsidRPr="00276C5A" w:rsidRDefault="003469C4" w:rsidP="003469C4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0B9A6ECC" w14:textId="77777777" w:rsidR="003469C4" w:rsidRPr="00276C5A" w:rsidRDefault="003469C4" w:rsidP="003469C4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3E994135" w14:textId="4466035F" w:rsidR="003469C4" w:rsidRDefault="003469C4" w:rsidP="003469C4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 w:rsidR="009D5BAF">
        <w:t>необходимо наличие мероприятия в ИС.</w:t>
      </w:r>
    </w:p>
    <w:p w14:paraId="18675178" w14:textId="77777777" w:rsidR="003469C4" w:rsidRDefault="003469C4" w:rsidP="003469C4">
      <w:pPr>
        <w:pStyle w:val="aa"/>
      </w:pPr>
    </w:p>
    <w:p w14:paraId="3474C726" w14:textId="5B2FFCF5" w:rsidR="00884EAD" w:rsidRPr="00276C5A" w:rsidRDefault="00884EAD" w:rsidP="00884EAD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>
        <w:rPr>
          <w:b/>
          <w:bCs/>
        </w:rPr>
        <w:t>Заполнить</w:t>
      </w:r>
      <w:r>
        <w:rPr>
          <w:b/>
          <w:bCs/>
        </w:rPr>
        <w:t xml:space="preserve"> пункт</w:t>
      </w:r>
      <w:r>
        <w:rPr>
          <w:b/>
          <w:bCs/>
        </w:rPr>
        <w:t xml:space="preserve"> </w:t>
      </w:r>
      <w:r>
        <w:rPr>
          <w:b/>
          <w:bCs/>
        </w:rPr>
        <w:t>названия</w:t>
      </w:r>
      <w:r>
        <w:rPr>
          <w:b/>
          <w:bCs/>
        </w:rPr>
        <w:t xml:space="preserve"> мероприятия</w:t>
      </w:r>
      <w:r w:rsidRPr="00276C5A">
        <w:rPr>
          <w:b/>
          <w:bCs/>
        </w:rPr>
        <w:t>»</w:t>
      </w:r>
    </w:p>
    <w:p w14:paraId="7F08C7A8" w14:textId="77777777" w:rsidR="00884EAD" w:rsidRPr="00276C5A" w:rsidRDefault="00884EAD" w:rsidP="00884EAD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>заполнение полей при создании нового мероприятия</w:t>
      </w:r>
      <w:r w:rsidRPr="00276C5A">
        <w:t>.</w:t>
      </w:r>
    </w:p>
    <w:p w14:paraId="0EE0637B" w14:textId="77777777" w:rsidR="00884EAD" w:rsidRPr="00276C5A" w:rsidRDefault="00884EAD" w:rsidP="00884EAD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51552B71" w14:textId="77777777" w:rsidR="00884EAD" w:rsidRPr="00276C5A" w:rsidRDefault="00884EAD" w:rsidP="00884EAD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>ответственный за мероприятия заполняет поля для студенческого мероприятия</w:t>
      </w:r>
      <w:r w:rsidRPr="00276C5A">
        <w:t>.</w:t>
      </w:r>
    </w:p>
    <w:p w14:paraId="4B706C03" w14:textId="77777777" w:rsidR="00884EAD" w:rsidRPr="00276C5A" w:rsidRDefault="00884EAD" w:rsidP="00884EAD">
      <w:pPr>
        <w:pStyle w:val="aa"/>
      </w:pPr>
      <w:r w:rsidRPr="00276C5A">
        <w:rPr>
          <w:b/>
          <w:bCs/>
        </w:rPr>
        <w:lastRenderedPageBreak/>
        <w:t>Основной поток событий</w:t>
      </w:r>
      <w:r w:rsidRPr="00276C5A">
        <w:t>:</w:t>
      </w:r>
    </w:p>
    <w:p w14:paraId="32EC8063" w14:textId="77777777" w:rsidR="00884EAD" w:rsidRPr="00276C5A" w:rsidRDefault="00884EAD" w:rsidP="00516791">
      <w:pPr>
        <w:pStyle w:val="aa"/>
        <w:numPr>
          <w:ilvl w:val="0"/>
          <w:numId w:val="37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360632E0" w14:textId="77777777" w:rsidR="00884EAD" w:rsidRPr="00276C5A" w:rsidRDefault="00884EAD" w:rsidP="00516791">
      <w:pPr>
        <w:pStyle w:val="aa"/>
        <w:numPr>
          <w:ilvl w:val="0"/>
          <w:numId w:val="37"/>
        </w:numPr>
        <w:ind w:left="0" w:firstLine="709"/>
      </w:pPr>
      <w:r w:rsidRPr="00276C5A">
        <w:t>ИС загружает список мероприятий;</w:t>
      </w:r>
    </w:p>
    <w:p w14:paraId="26DA9E35" w14:textId="77777777" w:rsidR="00884EAD" w:rsidRPr="00276C5A" w:rsidRDefault="00884EAD" w:rsidP="00516791">
      <w:pPr>
        <w:pStyle w:val="aa"/>
        <w:numPr>
          <w:ilvl w:val="0"/>
          <w:numId w:val="37"/>
        </w:numPr>
        <w:ind w:left="0" w:firstLine="709"/>
      </w:pPr>
      <w:r>
        <w:t>ответственный за мероприятия инициализирует процесс создания мероприятия</w:t>
      </w:r>
      <w:r w:rsidRPr="00276C5A">
        <w:t>;</w:t>
      </w:r>
    </w:p>
    <w:p w14:paraId="2BF42122" w14:textId="77777777" w:rsidR="00884EAD" w:rsidRDefault="00884EAD" w:rsidP="00516791">
      <w:pPr>
        <w:pStyle w:val="aa"/>
        <w:numPr>
          <w:ilvl w:val="0"/>
          <w:numId w:val="37"/>
        </w:numPr>
        <w:ind w:left="0" w:firstLine="709"/>
      </w:pPr>
      <w:r w:rsidRPr="00276C5A">
        <w:t xml:space="preserve">ИС </w:t>
      </w:r>
      <w:r>
        <w:t>открывает страницу создания мероприятия;</w:t>
      </w:r>
    </w:p>
    <w:p w14:paraId="4FA7F2F0" w14:textId="6FC5FF30" w:rsidR="00884EAD" w:rsidRPr="00276C5A" w:rsidRDefault="00884EAD" w:rsidP="00516791">
      <w:pPr>
        <w:pStyle w:val="aa"/>
        <w:numPr>
          <w:ilvl w:val="0"/>
          <w:numId w:val="37"/>
        </w:numPr>
        <w:ind w:left="0" w:firstLine="709"/>
      </w:pPr>
      <w:r>
        <w:t xml:space="preserve">ответственный за мероприятия заполняет поле </w:t>
      </w:r>
      <w:r w:rsidR="00E22C2E">
        <w:t>названия</w:t>
      </w:r>
      <w:r>
        <w:t xml:space="preserve"> мероприятия.</w:t>
      </w:r>
    </w:p>
    <w:p w14:paraId="791FB601" w14:textId="77777777" w:rsidR="00884EAD" w:rsidRPr="00276C5A" w:rsidRDefault="00884EAD" w:rsidP="00884EAD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иной сценарий заполнения полей мероприятия</w:t>
      </w:r>
      <w:r w:rsidRPr="00276C5A">
        <w:t>.</w:t>
      </w:r>
    </w:p>
    <w:p w14:paraId="509635E1" w14:textId="77777777" w:rsidR="00884EAD" w:rsidRPr="00276C5A" w:rsidRDefault="00884EAD" w:rsidP="00884EAD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2D9DD9C6" w14:textId="77777777" w:rsidR="00884EAD" w:rsidRPr="00276C5A" w:rsidRDefault="00884EAD" w:rsidP="00884EAD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1BB83D06" w14:textId="77777777" w:rsidR="00884EAD" w:rsidRPr="00276C5A" w:rsidRDefault="00884EAD" w:rsidP="00884EAD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0609DC96" w14:textId="77777777" w:rsidR="00884EAD" w:rsidRDefault="00884EAD" w:rsidP="00884EAD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сценарии заполнения полей мероприятий выполняются в независимой очередности.</w:t>
      </w:r>
    </w:p>
    <w:p w14:paraId="56FAA1B1" w14:textId="6819D592" w:rsidR="00866204" w:rsidRDefault="00866204" w:rsidP="0008364F">
      <w:pPr>
        <w:pStyle w:val="aa"/>
        <w:ind w:firstLine="0"/>
      </w:pPr>
    </w:p>
    <w:p w14:paraId="5A7AFB2E" w14:textId="4A13A203" w:rsidR="00866204" w:rsidRPr="00276C5A" w:rsidRDefault="00866204" w:rsidP="00866204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Pr="00866204">
        <w:rPr>
          <w:b/>
          <w:bCs/>
        </w:rPr>
        <w:t>Указать дату, время и место проведения мероприятия</w:t>
      </w:r>
      <w:r w:rsidRPr="00276C5A">
        <w:rPr>
          <w:b/>
          <w:bCs/>
        </w:rPr>
        <w:t>»</w:t>
      </w:r>
    </w:p>
    <w:p w14:paraId="3B0308D3" w14:textId="77777777" w:rsidR="00866204" w:rsidRPr="00276C5A" w:rsidRDefault="00866204" w:rsidP="00866204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>заполнение полей при создании нового мероприятия</w:t>
      </w:r>
      <w:r w:rsidRPr="00276C5A">
        <w:t>.</w:t>
      </w:r>
    </w:p>
    <w:p w14:paraId="7E765CD1" w14:textId="77777777" w:rsidR="00866204" w:rsidRPr="00276C5A" w:rsidRDefault="00866204" w:rsidP="00866204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1DD3B9C9" w14:textId="77777777" w:rsidR="00866204" w:rsidRPr="00276C5A" w:rsidRDefault="00866204" w:rsidP="00866204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>ответственный за мероприятия заполняет поля для студенческого мероприятия</w:t>
      </w:r>
      <w:r w:rsidRPr="00276C5A">
        <w:t>.</w:t>
      </w:r>
    </w:p>
    <w:p w14:paraId="5E8B113C" w14:textId="77777777" w:rsidR="00866204" w:rsidRPr="00276C5A" w:rsidRDefault="00866204" w:rsidP="00866204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18211400" w14:textId="77777777" w:rsidR="00866204" w:rsidRPr="00276C5A" w:rsidRDefault="00866204" w:rsidP="00516791">
      <w:pPr>
        <w:pStyle w:val="aa"/>
        <w:numPr>
          <w:ilvl w:val="0"/>
          <w:numId w:val="38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4808F860" w14:textId="77777777" w:rsidR="00866204" w:rsidRPr="00276C5A" w:rsidRDefault="00866204" w:rsidP="00516791">
      <w:pPr>
        <w:pStyle w:val="aa"/>
        <w:numPr>
          <w:ilvl w:val="0"/>
          <w:numId w:val="38"/>
        </w:numPr>
        <w:ind w:left="0" w:firstLine="709"/>
      </w:pPr>
      <w:r w:rsidRPr="00276C5A">
        <w:t>ИС загружает список мероприятий;</w:t>
      </w:r>
    </w:p>
    <w:p w14:paraId="1B2D5371" w14:textId="77777777" w:rsidR="00866204" w:rsidRPr="00276C5A" w:rsidRDefault="00866204" w:rsidP="00516791">
      <w:pPr>
        <w:pStyle w:val="aa"/>
        <w:numPr>
          <w:ilvl w:val="0"/>
          <w:numId w:val="38"/>
        </w:numPr>
        <w:ind w:left="0" w:firstLine="709"/>
      </w:pPr>
      <w:r>
        <w:t>ответственный за мероприятия инициализирует процесс создания мероприятия</w:t>
      </w:r>
      <w:r w:rsidRPr="00276C5A">
        <w:t>;</w:t>
      </w:r>
    </w:p>
    <w:p w14:paraId="34E6E45A" w14:textId="77777777" w:rsidR="00866204" w:rsidRDefault="00866204" w:rsidP="00516791">
      <w:pPr>
        <w:pStyle w:val="aa"/>
        <w:numPr>
          <w:ilvl w:val="0"/>
          <w:numId w:val="38"/>
        </w:numPr>
        <w:ind w:left="0" w:firstLine="709"/>
      </w:pPr>
      <w:r w:rsidRPr="00276C5A">
        <w:t xml:space="preserve">ИС </w:t>
      </w:r>
      <w:r>
        <w:t>открывает страницу создания мероприятия;</w:t>
      </w:r>
    </w:p>
    <w:p w14:paraId="18D3236B" w14:textId="62257AFC" w:rsidR="00866204" w:rsidRPr="00276C5A" w:rsidRDefault="00866204" w:rsidP="00516791">
      <w:pPr>
        <w:pStyle w:val="aa"/>
        <w:numPr>
          <w:ilvl w:val="0"/>
          <w:numId w:val="38"/>
        </w:numPr>
        <w:ind w:left="0" w:firstLine="709"/>
      </w:pPr>
      <w:r>
        <w:t>ответственный за мероприятия заполняет пол</w:t>
      </w:r>
      <w:r>
        <w:t>я</w:t>
      </w:r>
      <w:r>
        <w:t xml:space="preserve"> </w:t>
      </w:r>
      <w:r>
        <w:t>даты, времени и места проведения мероприятия</w:t>
      </w:r>
      <w:r>
        <w:t>.</w:t>
      </w:r>
    </w:p>
    <w:p w14:paraId="770287B9" w14:textId="77777777" w:rsidR="00866204" w:rsidRPr="00276C5A" w:rsidRDefault="00866204" w:rsidP="00866204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иной сценарий заполнения полей мероприятия</w:t>
      </w:r>
      <w:r w:rsidRPr="00276C5A">
        <w:t>.</w:t>
      </w:r>
    </w:p>
    <w:p w14:paraId="371DCBD4" w14:textId="77777777" w:rsidR="00866204" w:rsidRPr="00276C5A" w:rsidRDefault="00866204" w:rsidP="00866204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0D21552B" w14:textId="77777777" w:rsidR="00866204" w:rsidRPr="00276C5A" w:rsidRDefault="00866204" w:rsidP="00866204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52CCFB3B" w14:textId="77777777" w:rsidR="00866204" w:rsidRPr="00276C5A" w:rsidRDefault="00866204" w:rsidP="00866204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1CCEF182" w14:textId="77777777" w:rsidR="00866204" w:rsidRDefault="00866204" w:rsidP="00866204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сценарии заполнения полей мероприятий выполняются в независимой очередности.</w:t>
      </w:r>
    </w:p>
    <w:p w14:paraId="5E004A36" w14:textId="77777777" w:rsidR="0008364F" w:rsidRDefault="0008364F" w:rsidP="0008364F">
      <w:pPr>
        <w:pStyle w:val="aa"/>
      </w:pPr>
    </w:p>
    <w:p w14:paraId="2E3AEA29" w14:textId="6EB71F3D" w:rsidR="00071B06" w:rsidRPr="00276C5A" w:rsidRDefault="00071B06" w:rsidP="00071B06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>
        <w:rPr>
          <w:b/>
          <w:bCs/>
        </w:rPr>
        <w:t xml:space="preserve">Выгрузить статистику </w:t>
      </w:r>
      <w:r>
        <w:rPr>
          <w:b/>
          <w:bCs/>
        </w:rPr>
        <w:t>по</w:t>
      </w:r>
      <w:r>
        <w:rPr>
          <w:b/>
          <w:bCs/>
        </w:rPr>
        <w:t xml:space="preserve"> мероприяти</w:t>
      </w:r>
      <w:r>
        <w:rPr>
          <w:b/>
          <w:bCs/>
        </w:rPr>
        <w:t>ю</w:t>
      </w:r>
      <w:r w:rsidRPr="00276C5A">
        <w:rPr>
          <w:b/>
          <w:bCs/>
        </w:rPr>
        <w:t>»</w:t>
      </w:r>
    </w:p>
    <w:p w14:paraId="2535E6E3" w14:textId="77777777" w:rsidR="00071B06" w:rsidRPr="00276C5A" w:rsidRDefault="00071B06" w:rsidP="00071B06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>получение статистики из прошедших мероприятий</w:t>
      </w:r>
      <w:r w:rsidRPr="00276C5A">
        <w:t>.</w:t>
      </w:r>
    </w:p>
    <w:p w14:paraId="1FE74A97" w14:textId="257AFEF1" w:rsidR="00071B06" w:rsidRPr="00276C5A" w:rsidRDefault="00071B06" w:rsidP="00071B06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 w:rsidR="00B1292A">
        <w:t>ответственный за мероприятия</w:t>
      </w:r>
      <w:r>
        <w:t>.</w:t>
      </w:r>
    </w:p>
    <w:p w14:paraId="07253835" w14:textId="77777777" w:rsidR="00071B06" w:rsidRPr="00276C5A" w:rsidRDefault="00071B06" w:rsidP="00071B06">
      <w:pPr>
        <w:pStyle w:val="aa"/>
      </w:pPr>
      <w:r w:rsidRPr="00276C5A">
        <w:rPr>
          <w:b/>
          <w:bCs/>
        </w:rPr>
        <w:lastRenderedPageBreak/>
        <w:t>Краткое описание</w:t>
      </w:r>
      <w:r w:rsidRPr="00276C5A">
        <w:t xml:space="preserve">: </w:t>
      </w:r>
      <w:r>
        <w:t>администратор выбирает интересующее мероприятие и выгружает его статистику</w:t>
      </w:r>
      <w:r w:rsidRPr="00276C5A">
        <w:t>.</w:t>
      </w:r>
    </w:p>
    <w:p w14:paraId="39EA0951" w14:textId="77777777" w:rsidR="00071B06" w:rsidRPr="00276C5A" w:rsidRDefault="00071B06" w:rsidP="00071B06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62744DE0" w14:textId="3AF277D1" w:rsidR="00071B06" w:rsidRPr="00276C5A" w:rsidRDefault="00B1292A" w:rsidP="00516791">
      <w:pPr>
        <w:pStyle w:val="aa"/>
        <w:numPr>
          <w:ilvl w:val="0"/>
          <w:numId w:val="39"/>
        </w:numPr>
        <w:ind w:left="0" w:firstLine="709"/>
      </w:pPr>
      <w:r>
        <w:t>ответственный за мероприятия</w:t>
      </w:r>
      <w:r w:rsidRPr="00276C5A">
        <w:t xml:space="preserve"> </w:t>
      </w:r>
      <w:r w:rsidR="00071B06" w:rsidRPr="00276C5A">
        <w:t>переходит в раздел</w:t>
      </w:r>
      <w:r>
        <w:t xml:space="preserve"> создания</w:t>
      </w:r>
      <w:r w:rsidR="00071B06" w:rsidRPr="00276C5A">
        <w:t xml:space="preserve"> мероприятий;</w:t>
      </w:r>
    </w:p>
    <w:p w14:paraId="22DC8855" w14:textId="77777777" w:rsidR="00071B06" w:rsidRPr="00276C5A" w:rsidRDefault="00071B06" w:rsidP="00516791">
      <w:pPr>
        <w:pStyle w:val="aa"/>
        <w:numPr>
          <w:ilvl w:val="0"/>
          <w:numId w:val="39"/>
        </w:numPr>
        <w:ind w:left="0" w:firstLine="709"/>
      </w:pPr>
      <w:r w:rsidRPr="00276C5A">
        <w:t>ИС загружает список мероприятий;</w:t>
      </w:r>
    </w:p>
    <w:p w14:paraId="0166E552" w14:textId="6AFDE57F" w:rsidR="00071B06" w:rsidRPr="00276C5A" w:rsidRDefault="00B1292A" w:rsidP="00516791">
      <w:pPr>
        <w:pStyle w:val="aa"/>
        <w:numPr>
          <w:ilvl w:val="0"/>
          <w:numId w:val="39"/>
        </w:numPr>
        <w:ind w:left="0" w:firstLine="709"/>
      </w:pPr>
      <w:r>
        <w:t>ответственный за мероприятия</w:t>
      </w:r>
      <w:r w:rsidRPr="00276C5A">
        <w:t xml:space="preserve"> </w:t>
      </w:r>
      <w:r w:rsidR="00071B06" w:rsidRPr="00276C5A">
        <w:t>просматривает полученный список и выбирает определенное мероприятие;</w:t>
      </w:r>
    </w:p>
    <w:p w14:paraId="6378365B" w14:textId="77777777" w:rsidR="00071B06" w:rsidRPr="00276C5A" w:rsidRDefault="00071B06" w:rsidP="00516791">
      <w:pPr>
        <w:pStyle w:val="aa"/>
        <w:numPr>
          <w:ilvl w:val="0"/>
          <w:numId w:val="39"/>
        </w:numPr>
        <w:ind w:left="0" w:firstLine="709"/>
      </w:pPr>
      <w:r w:rsidRPr="00276C5A">
        <w:t>ИС загружает данные выбранного мероприятия;</w:t>
      </w:r>
    </w:p>
    <w:p w14:paraId="15CA2A69" w14:textId="77777777" w:rsidR="00071B06" w:rsidRDefault="00071B06" w:rsidP="00516791">
      <w:pPr>
        <w:pStyle w:val="aa"/>
        <w:numPr>
          <w:ilvl w:val="0"/>
          <w:numId w:val="39"/>
        </w:numPr>
        <w:ind w:left="0" w:firstLine="709"/>
      </w:pPr>
      <w:r w:rsidRPr="00276C5A">
        <w:t>ИС отображает загруженные данные в соответствующих полях</w:t>
      </w:r>
      <w:r>
        <w:t>;</w:t>
      </w:r>
    </w:p>
    <w:p w14:paraId="07C9CBED" w14:textId="1A388C7E" w:rsidR="00071B06" w:rsidRDefault="00B1292A" w:rsidP="00516791">
      <w:pPr>
        <w:pStyle w:val="aa"/>
        <w:numPr>
          <w:ilvl w:val="0"/>
          <w:numId w:val="39"/>
        </w:numPr>
        <w:ind w:left="0" w:firstLine="709"/>
      </w:pPr>
      <w:r>
        <w:t>ответственный за мероприятия</w:t>
      </w:r>
      <w:r>
        <w:t xml:space="preserve"> </w:t>
      </w:r>
      <w:r w:rsidR="00071B06">
        <w:t>инициализирует механизм выгрузки статистики мероприятия;</w:t>
      </w:r>
    </w:p>
    <w:p w14:paraId="63A0E50A" w14:textId="77777777" w:rsidR="00071B06" w:rsidRDefault="00071B06" w:rsidP="00516791">
      <w:pPr>
        <w:pStyle w:val="aa"/>
        <w:numPr>
          <w:ilvl w:val="0"/>
          <w:numId w:val="39"/>
        </w:numPr>
        <w:ind w:left="0" w:firstLine="709"/>
      </w:pPr>
      <w:r>
        <w:t>ИС подготавливает данные и записывает в файл;</w:t>
      </w:r>
    </w:p>
    <w:p w14:paraId="2E7F9556" w14:textId="77777777" w:rsidR="00071B06" w:rsidRPr="00276C5A" w:rsidRDefault="00071B06" w:rsidP="00516791">
      <w:pPr>
        <w:pStyle w:val="aa"/>
        <w:numPr>
          <w:ilvl w:val="0"/>
          <w:numId w:val="39"/>
        </w:numPr>
        <w:ind w:left="0" w:firstLine="709"/>
      </w:pPr>
      <w:r>
        <w:t>операционная система сохраняет файл.</w:t>
      </w:r>
    </w:p>
    <w:p w14:paraId="6F90E2E0" w14:textId="77777777" w:rsidR="00071B06" w:rsidRPr="00276C5A" w:rsidRDefault="00071B06" w:rsidP="00071B06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Pr="00276C5A">
        <w:t>нет.</w:t>
      </w:r>
    </w:p>
    <w:p w14:paraId="245C9507" w14:textId="77777777" w:rsidR="00071B06" w:rsidRPr="00276C5A" w:rsidRDefault="00071B06" w:rsidP="00071B06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0ECDE585" w14:textId="77777777" w:rsidR="00071B06" w:rsidRPr="00276C5A" w:rsidRDefault="00071B06" w:rsidP="00071B06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>
        <w:t>нет.</w:t>
      </w:r>
    </w:p>
    <w:p w14:paraId="0BEAC6BB" w14:textId="77777777" w:rsidR="00071B06" w:rsidRPr="00276C5A" w:rsidRDefault="00071B06" w:rsidP="00071B06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48D6BC3D" w14:textId="77777777" w:rsidR="00071B06" w:rsidRDefault="00071B06" w:rsidP="00071B06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нет.</w:t>
      </w:r>
    </w:p>
    <w:p w14:paraId="42232CD0" w14:textId="58B3348D" w:rsidR="00866204" w:rsidRDefault="00866204" w:rsidP="00104F66">
      <w:pPr>
        <w:pStyle w:val="aa"/>
      </w:pPr>
    </w:p>
    <w:p w14:paraId="40F4CCA6" w14:textId="344B317D" w:rsidR="00D644AA" w:rsidRPr="00276C5A" w:rsidRDefault="00D644AA" w:rsidP="00D644AA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6C1774" w:rsidRPr="006C1774">
        <w:rPr>
          <w:b/>
          <w:bCs/>
        </w:rPr>
        <w:t>Закрыть регистрацию на мероприятие</w:t>
      </w:r>
      <w:r w:rsidRPr="00276C5A">
        <w:rPr>
          <w:b/>
          <w:bCs/>
        </w:rPr>
        <w:t>»</w:t>
      </w:r>
    </w:p>
    <w:p w14:paraId="0A5BC2D1" w14:textId="3E726925" w:rsidR="00D644AA" w:rsidRPr="00276C5A" w:rsidRDefault="00D644AA" w:rsidP="00D644AA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6C1774">
        <w:t xml:space="preserve">завершение возможности регистрации на </w:t>
      </w:r>
      <w:r>
        <w:t>мероприяти</w:t>
      </w:r>
      <w:r w:rsidR="006C1774">
        <w:t>е</w:t>
      </w:r>
      <w:r w:rsidRPr="00276C5A">
        <w:t>.</w:t>
      </w:r>
    </w:p>
    <w:p w14:paraId="7D4D7C7A" w14:textId="77777777" w:rsidR="00D644AA" w:rsidRPr="00276C5A" w:rsidRDefault="00D644AA" w:rsidP="00D644AA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20AD4923" w14:textId="1C694426" w:rsidR="00D644AA" w:rsidRPr="00276C5A" w:rsidRDefault="00D644AA" w:rsidP="00D644AA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 xml:space="preserve">ответственный за мероприятия </w:t>
      </w:r>
      <w:r w:rsidR="006C1774">
        <w:t>завершает регистрацию на мероприятие</w:t>
      </w:r>
      <w:r w:rsidRPr="00276C5A">
        <w:t>.</w:t>
      </w:r>
    </w:p>
    <w:p w14:paraId="32DB7E16" w14:textId="77777777" w:rsidR="00D644AA" w:rsidRPr="00276C5A" w:rsidRDefault="00D644AA" w:rsidP="00D644AA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2980D894" w14:textId="77777777" w:rsidR="00D644AA" w:rsidRPr="00276C5A" w:rsidRDefault="00D644AA" w:rsidP="00516791">
      <w:pPr>
        <w:pStyle w:val="aa"/>
        <w:numPr>
          <w:ilvl w:val="0"/>
          <w:numId w:val="40"/>
        </w:numPr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4F015D49" w14:textId="77777777" w:rsidR="00D644AA" w:rsidRPr="00276C5A" w:rsidRDefault="00D644AA" w:rsidP="00516791">
      <w:pPr>
        <w:pStyle w:val="aa"/>
        <w:numPr>
          <w:ilvl w:val="0"/>
          <w:numId w:val="40"/>
        </w:numPr>
      </w:pPr>
      <w:r w:rsidRPr="00276C5A">
        <w:t>ИС загружает список мероприятий;</w:t>
      </w:r>
    </w:p>
    <w:p w14:paraId="0264AA37" w14:textId="77777777" w:rsidR="00D644AA" w:rsidRPr="00276C5A" w:rsidRDefault="00D644AA" w:rsidP="00516791">
      <w:pPr>
        <w:pStyle w:val="aa"/>
        <w:numPr>
          <w:ilvl w:val="0"/>
          <w:numId w:val="40"/>
        </w:numPr>
      </w:pPr>
      <w:r>
        <w:t>ответственный за мероприятия инициализирует процесс создания мероприятия</w:t>
      </w:r>
      <w:r w:rsidRPr="00276C5A">
        <w:t>;</w:t>
      </w:r>
    </w:p>
    <w:p w14:paraId="6AE2BAA6" w14:textId="77777777" w:rsidR="00D644AA" w:rsidRDefault="00D644AA" w:rsidP="00516791">
      <w:pPr>
        <w:pStyle w:val="aa"/>
        <w:numPr>
          <w:ilvl w:val="0"/>
          <w:numId w:val="40"/>
        </w:numPr>
      </w:pPr>
      <w:r w:rsidRPr="00276C5A">
        <w:t xml:space="preserve">ИС </w:t>
      </w:r>
      <w:r>
        <w:t>открывает страницу создания мероприятия;</w:t>
      </w:r>
    </w:p>
    <w:p w14:paraId="171F54C4" w14:textId="7FDC93D7" w:rsidR="00D644AA" w:rsidRDefault="00D644AA" w:rsidP="00516791">
      <w:pPr>
        <w:pStyle w:val="aa"/>
        <w:numPr>
          <w:ilvl w:val="0"/>
          <w:numId w:val="40"/>
        </w:numPr>
      </w:pPr>
      <w:r>
        <w:t xml:space="preserve">ответственный за мероприятия заполняет </w:t>
      </w:r>
      <w:r w:rsidR="00854E2D">
        <w:t>поле даты окончания регистрации;</w:t>
      </w:r>
    </w:p>
    <w:p w14:paraId="4C209C29" w14:textId="5D50B900" w:rsidR="00854E2D" w:rsidRPr="00276C5A" w:rsidRDefault="00854E2D" w:rsidP="00516791">
      <w:pPr>
        <w:pStyle w:val="aa"/>
        <w:numPr>
          <w:ilvl w:val="0"/>
          <w:numId w:val="40"/>
        </w:numPr>
      </w:pPr>
      <w:r>
        <w:t>ИС в установленную дату завершает регистрацию на мероприятие в автоматическом режиме.</w:t>
      </w:r>
    </w:p>
    <w:p w14:paraId="2803A152" w14:textId="77777777" w:rsidR="00D644AA" w:rsidRPr="00276C5A" w:rsidRDefault="00D644AA" w:rsidP="00D644AA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иной сценарий заполнения полей мероприятия</w:t>
      </w:r>
      <w:r w:rsidRPr="00276C5A">
        <w:t>.</w:t>
      </w:r>
    </w:p>
    <w:p w14:paraId="2E509085" w14:textId="77777777" w:rsidR="00D644AA" w:rsidRPr="00276C5A" w:rsidRDefault="00D644AA" w:rsidP="00D644AA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63C50DF7" w14:textId="77777777" w:rsidR="00D644AA" w:rsidRPr="00276C5A" w:rsidRDefault="00D644AA" w:rsidP="00D644AA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19B599CB" w14:textId="77777777" w:rsidR="00D644AA" w:rsidRPr="00276C5A" w:rsidRDefault="00D644AA" w:rsidP="00D644AA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66D9CB26" w14:textId="77777777" w:rsidR="00D644AA" w:rsidRDefault="00D644AA" w:rsidP="00D644AA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сценарии заполнения полей мероприятий выполняются в независимой очередности.</w:t>
      </w:r>
    </w:p>
    <w:p w14:paraId="6DF3E714" w14:textId="5D49D25D" w:rsidR="00D644AA" w:rsidRDefault="00D644AA" w:rsidP="00104F66">
      <w:pPr>
        <w:pStyle w:val="aa"/>
      </w:pPr>
    </w:p>
    <w:p w14:paraId="5A8CBCA8" w14:textId="701E57B3" w:rsidR="00415034" w:rsidRPr="00276C5A" w:rsidRDefault="00415034" w:rsidP="00415034">
      <w:pPr>
        <w:pStyle w:val="aa"/>
        <w:rPr>
          <w:b/>
          <w:bCs/>
        </w:rPr>
      </w:pPr>
      <w:r w:rsidRPr="00276C5A">
        <w:rPr>
          <w:b/>
          <w:bCs/>
        </w:rPr>
        <w:lastRenderedPageBreak/>
        <w:t>Спецификация варианта использования «</w:t>
      </w:r>
      <w:r w:rsidR="00434A1D" w:rsidRPr="00434A1D">
        <w:rPr>
          <w:b/>
          <w:bCs/>
        </w:rPr>
        <w:t>Выставить теги мероприятия</w:t>
      </w:r>
      <w:r w:rsidRPr="00276C5A">
        <w:rPr>
          <w:b/>
          <w:bCs/>
        </w:rPr>
        <w:t>»</w:t>
      </w:r>
    </w:p>
    <w:p w14:paraId="642FAE4C" w14:textId="77777777" w:rsidR="00AA6B6F" w:rsidRPr="00276C5A" w:rsidRDefault="00AA6B6F" w:rsidP="00AA6B6F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>заполнение полей при создании нового мероприятия</w:t>
      </w:r>
      <w:r w:rsidRPr="00276C5A">
        <w:t>.</w:t>
      </w:r>
    </w:p>
    <w:p w14:paraId="143E8CED" w14:textId="77777777" w:rsidR="00AA6B6F" w:rsidRPr="00276C5A" w:rsidRDefault="00AA6B6F" w:rsidP="00AA6B6F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3EB1287B" w14:textId="77777777" w:rsidR="00AA6B6F" w:rsidRPr="00276C5A" w:rsidRDefault="00AA6B6F" w:rsidP="00AA6B6F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>ответственный за мероприятия заполняет поля для студенческого мероприятия</w:t>
      </w:r>
      <w:r w:rsidRPr="00276C5A">
        <w:t>.</w:t>
      </w:r>
    </w:p>
    <w:p w14:paraId="2D6ABBFE" w14:textId="77777777" w:rsidR="00AA6B6F" w:rsidRPr="00276C5A" w:rsidRDefault="00AA6B6F" w:rsidP="00AA6B6F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72BAD9C9" w14:textId="77777777" w:rsidR="00AA6B6F" w:rsidRPr="00276C5A" w:rsidRDefault="00AA6B6F" w:rsidP="00516791">
      <w:pPr>
        <w:pStyle w:val="aa"/>
        <w:numPr>
          <w:ilvl w:val="0"/>
          <w:numId w:val="41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0541DE0C" w14:textId="77777777" w:rsidR="00AA6B6F" w:rsidRPr="00276C5A" w:rsidRDefault="00AA6B6F" w:rsidP="00516791">
      <w:pPr>
        <w:pStyle w:val="aa"/>
        <w:numPr>
          <w:ilvl w:val="0"/>
          <w:numId w:val="41"/>
        </w:numPr>
        <w:ind w:left="0" w:firstLine="709"/>
      </w:pPr>
      <w:r w:rsidRPr="00276C5A">
        <w:t>ИС загружает список мероприятий;</w:t>
      </w:r>
    </w:p>
    <w:p w14:paraId="4AF026BC" w14:textId="77777777" w:rsidR="00AA6B6F" w:rsidRPr="00276C5A" w:rsidRDefault="00AA6B6F" w:rsidP="00516791">
      <w:pPr>
        <w:pStyle w:val="aa"/>
        <w:numPr>
          <w:ilvl w:val="0"/>
          <w:numId w:val="41"/>
        </w:numPr>
        <w:ind w:left="0" w:firstLine="709"/>
      </w:pPr>
      <w:r>
        <w:t>ответственный за мероприятия инициализирует процесс создания мероприятия</w:t>
      </w:r>
      <w:r w:rsidRPr="00276C5A">
        <w:t>;</w:t>
      </w:r>
    </w:p>
    <w:p w14:paraId="7A0AD2DC" w14:textId="77777777" w:rsidR="00AA6B6F" w:rsidRDefault="00AA6B6F" w:rsidP="00516791">
      <w:pPr>
        <w:pStyle w:val="aa"/>
        <w:numPr>
          <w:ilvl w:val="0"/>
          <w:numId w:val="41"/>
        </w:numPr>
        <w:ind w:left="0" w:firstLine="709"/>
      </w:pPr>
      <w:r w:rsidRPr="00276C5A">
        <w:t xml:space="preserve">ИС </w:t>
      </w:r>
      <w:r>
        <w:t>открывает страницу создания мероприятия;</w:t>
      </w:r>
    </w:p>
    <w:p w14:paraId="0C483697" w14:textId="44432AD6" w:rsidR="00AA6B6F" w:rsidRPr="00276C5A" w:rsidRDefault="00AA6B6F" w:rsidP="00516791">
      <w:pPr>
        <w:pStyle w:val="aa"/>
        <w:numPr>
          <w:ilvl w:val="0"/>
          <w:numId w:val="41"/>
        </w:numPr>
        <w:ind w:left="0" w:firstLine="709"/>
      </w:pPr>
      <w:r>
        <w:t xml:space="preserve">ответственный за мероприятия заполняет поле </w:t>
      </w:r>
      <w:r w:rsidR="00817933">
        <w:t>тегов</w:t>
      </w:r>
      <w:r>
        <w:t xml:space="preserve"> мероприятия</w:t>
      </w:r>
      <w:r w:rsidR="00817933">
        <w:t xml:space="preserve"> из заготовленных вариантов</w:t>
      </w:r>
      <w:r>
        <w:t>.</w:t>
      </w:r>
    </w:p>
    <w:p w14:paraId="4962EB4A" w14:textId="77777777" w:rsidR="00AA6B6F" w:rsidRPr="00276C5A" w:rsidRDefault="00AA6B6F" w:rsidP="00AA6B6F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иной сценарий заполнения полей мероприятия</w:t>
      </w:r>
      <w:r w:rsidRPr="00276C5A">
        <w:t>.</w:t>
      </w:r>
    </w:p>
    <w:p w14:paraId="72E944B4" w14:textId="77777777" w:rsidR="00AA6B6F" w:rsidRPr="00276C5A" w:rsidRDefault="00AA6B6F" w:rsidP="00AA6B6F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79FDB0E3" w14:textId="77777777" w:rsidR="00AA6B6F" w:rsidRPr="00276C5A" w:rsidRDefault="00AA6B6F" w:rsidP="00AA6B6F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1477EC47" w14:textId="77777777" w:rsidR="00AA6B6F" w:rsidRPr="00276C5A" w:rsidRDefault="00AA6B6F" w:rsidP="00AA6B6F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57B0245A" w14:textId="77777777" w:rsidR="00AA6B6F" w:rsidRDefault="00AA6B6F" w:rsidP="00AA6B6F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сценарии заполнения полей мероприятий выполняются в независимой очередности.</w:t>
      </w:r>
    </w:p>
    <w:p w14:paraId="7418128E" w14:textId="6AA8AF02" w:rsidR="00415034" w:rsidRDefault="00415034" w:rsidP="00104F66">
      <w:pPr>
        <w:pStyle w:val="aa"/>
      </w:pPr>
    </w:p>
    <w:p w14:paraId="3C655383" w14:textId="3436FE1B" w:rsidR="00240CA4" w:rsidRPr="00276C5A" w:rsidRDefault="00240CA4" w:rsidP="00240CA4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255258" w:rsidRPr="00255258">
        <w:rPr>
          <w:b/>
          <w:bCs/>
        </w:rPr>
        <w:t>Удалить созданное мероприятие</w:t>
      </w:r>
      <w:r w:rsidRPr="00276C5A">
        <w:rPr>
          <w:b/>
          <w:bCs/>
        </w:rPr>
        <w:t>»</w:t>
      </w:r>
    </w:p>
    <w:p w14:paraId="16418F06" w14:textId="381713F9" w:rsidR="00240CA4" w:rsidRPr="00276C5A" w:rsidRDefault="00240CA4" w:rsidP="00240CA4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255258">
        <w:t>удаление</w:t>
      </w:r>
      <w:r>
        <w:t xml:space="preserve"> создан</w:t>
      </w:r>
      <w:r w:rsidR="00142954">
        <w:t>н</w:t>
      </w:r>
      <w:r w:rsidR="00255258">
        <w:t>ого</w:t>
      </w:r>
      <w:r>
        <w:t xml:space="preserve"> мероприятия</w:t>
      </w:r>
      <w:r w:rsidRPr="00276C5A">
        <w:t>.</w:t>
      </w:r>
    </w:p>
    <w:p w14:paraId="6C18A920" w14:textId="77777777" w:rsidR="00240CA4" w:rsidRPr="00276C5A" w:rsidRDefault="00240CA4" w:rsidP="00240CA4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091D2990" w14:textId="52AA9ACC" w:rsidR="00240CA4" w:rsidRPr="00276C5A" w:rsidRDefault="00240CA4" w:rsidP="00240CA4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 xml:space="preserve">ответственный за мероприятия </w:t>
      </w:r>
      <w:r w:rsidR="00405DBF">
        <w:t>удаляет созданное</w:t>
      </w:r>
      <w:r>
        <w:t xml:space="preserve"> мероприяти</w:t>
      </w:r>
      <w:r w:rsidR="00405DBF">
        <w:t>е</w:t>
      </w:r>
      <w:r w:rsidRPr="00276C5A">
        <w:t>.</w:t>
      </w:r>
    </w:p>
    <w:p w14:paraId="3ED03362" w14:textId="77777777" w:rsidR="00240CA4" w:rsidRPr="00276C5A" w:rsidRDefault="00240CA4" w:rsidP="00240CA4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545007AC" w14:textId="77777777" w:rsidR="00240CA4" w:rsidRPr="00276C5A" w:rsidRDefault="00240CA4" w:rsidP="00516791">
      <w:pPr>
        <w:pStyle w:val="aa"/>
        <w:numPr>
          <w:ilvl w:val="0"/>
          <w:numId w:val="42"/>
        </w:numPr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1D433FDB" w14:textId="77777777" w:rsidR="00240CA4" w:rsidRPr="00276C5A" w:rsidRDefault="00240CA4" w:rsidP="00516791">
      <w:pPr>
        <w:pStyle w:val="aa"/>
        <w:numPr>
          <w:ilvl w:val="0"/>
          <w:numId w:val="42"/>
        </w:numPr>
      </w:pPr>
      <w:r w:rsidRPr="00276C5A">
        <w:t>ИС загружает список мероприятий;</w:t>
      </w:r>
    </w:p>
    <w:p w14:paraId="37F57D64" w14:textId="5D9E1AD8" w:rsidR="00240CA4" w:rsidRPr="00276C5A" w:rsidRDefault="00240CA4" w:rsidP="00516791">
      <w:pPr>
        <w:pStyle w:val="aa"/>
        <w:numPr>
          <w:ilvl w:val="0"/>
          <w:numId w:val="42"/>
        </w:numPr>
      </w:pPr>
      <w:r>
        <w:t xml:space="preserve">ответственный за мероприятия </w:t>
      </w:r>
      <w:r w:rsidR="007E27D4">
        <w:t>выбирает мероприятие и запускает механизм удаления</w:t>
      </w:r>
      <w:r w:rsidRPr="00276C5A">
        <w:t>;</w:t>
      </w:r>
    </w:p>
    <w:p w14:paraId="79BD192C" w14:textId="619EBF84" w:rsidR="00A01A91" w:rsidRDefault="00240CA4" w:rsidP="00516791">
      <w:pPr>
        <w:pStyle w:val="aa"/>
        <w:numPr>
          <w:ilvl w:val="0"/>
          <w:numId w:val="42"/>
        </w:numPr>
      </w:pPr>
      <w:r w:rsidRPr="00276C5A">
        <w:t xml:space="preserve">ИС </w:t>
      </w:r>
      <w:r w:rsidR="007E27D4">
        <w:t>удаляет выбранное мероприятие из базы данных</w:t>
      </w:r>
      <w:r>
        <w:t>;</w:t>
      </w:r>
    </w:p>
    <w:p w14:paraId="7E9F9590" w14:textId="45593882" w:rsidR="00240CA4" w:rsidRPr="00276C5A" w:rsidRDefault="00240CA4" w:rsidP="00240CA4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 w:rsidR="00814591">
        <w:t>нет.</w:t>
      </w:r>
    </w:p>
    <w:p w14:paraId="4B39A135" w14:textId="77777777" w:rsidR="00240CA4" w:rsidRPr="00276C5A" w:rsidRDefault="00240CA4" w:rsidP="00240CA4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7CEA5DAB" w14:textId="77777777" w:rsidR="00240CA4" w:rsidRPr="00276C5A" w:rsidRDefault="00240CA4" w:rsidP="00240CA4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46186D25" w14:textId="77777777" w:rsidR="00240CA4" w:rsidRPr="00276C5A" w:rsidRDefault="00240CA4" w:rsidP="00240CA4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32200061" w14:textId="5AB8BEB8" w:rsidR="00240CA4" w:rsidRDefault="00240CA4" w:rsidP="00240CA4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 w:rsidR="00513645">
        <w:t>нет</w:t>
      </w:r>
      <w:r>
        <w:t>.</w:t>
      </w:r>
    </w:p>
    <w:p w14:paraId="644EC195" w14:textId="41C45E93" w:rsidR="00240CA4" w:rsidRDefault="00240CA4" w:rsidP="00104F66">
      <w:pPr>
        <w:pStyle w:val="aa"/>
      </w:pPr>
    </w:p>
    <w:p w14:paraId="60E43C67" w14:textId="0DFE854F" w:rsidR="0035411E" w:rsidRPr="00276C5A" w:rsidRDefault="0035411E" w:rsidP="0035411E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CA5915" w:rsidRPr="00CA5915">
        <w:rPr>
          <w:b/>
          <w:bCs/>
        </w:rPr>
        <w:t>Добавить ответственного за мероприятие</w:t>
      </w:r>
      <w:r w:rsidRPr="00276C5A">
        <w:rPr>
          <w:b/>
          <w:bCs/>
        </w:rPr>
        <w:t>»</w:t>
      </w:r>
    </w:p>
    <w:p w14:paraId="2EEE2C7C" w14:textId="2E332E82" w:rsidR="0035411E" w:rsidRPr="00276C5A" w:rsidRDefault="0035411E" w:rsidP="0035411E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5A5DBC">
        <w:t>добавление ответственного в</w:t>
      </w:r>
      <w:r>
        <w:t xml:space="preserve"> созданно</w:t>
      </w:r>
      <w:r w:rsidR="005A5DBC">
        <w:t>е</w:t>
      </w:r>
      <w:r>
        <w:t xml:space="preserve"> мероприяти</w:t>
      </w:r>
      <w:r w:rsidR="007A7C21">
        <w:t>е</w:t>
      </w:r>
      <w:r w:rsidRPr="00276C5A">
        <w:t>.</w:t>
      </w:r>
    </w:p>
    <w:p w14:paraId="022D6E90" w14:textId="77777777" w:rsidR="0035411E" w:rsidRPr="00276C5A" w:rsidRDefault="0035411E" w:rsidP="0035411E">
      <w:pPr>
        <w:pStyle w:val="aa"/>
      </w:pPr>
      <w:r w:rsidRPr="00276C5A">
        <w:rPr>
          <w:b/>
          <w:bCs/>
        </w:rPr>
        <w:lastRenderedPageBreak/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23F731CD" w14:textId="1F43E73F" w:rsidR="0035411E" w:rsidRPr="00276C5A" w:rsidRDefault="0035411E" w:rsidP="0035411E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 xml:space="preserve">ответственный за мероприятия </w:t>
      </w:r>
      <w:r w:rsidR="00172D48">
        <w:t xml:space="preserve">добавляет </w:t>
      </w:r>
      <w:r w:rsidR="006458A0">
        <w:t>сотрудника</w:t>
      </w:r>
      <w:r w:rsidR="00172D48">
        <w:t xml:space="preserve"> в</w:t>
      </w:r>
      <w:r>
        <w:t xml:space="preserve"> созданное мероприятие</w:t>
      </w:r>
      <w:r w:rsidRPr="00276C5A">
        <w:t>.</w:t>
      </w:r>
    </w:p>
    <w:p w14:paraId="5D3E54BF" w14:textId="77777777" w:rsidR="0035411E" w:rsidRPr="00276C5A" w:rsidRDefault="0035411E" w:rsidP="0035411E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3B461AF9" w14:textId="77777777" w:rsidR="0035411E" w:rsidRPr="00276C5A" w:rsidRDefault="0035411E" w:rsidP="00516791">
      <w:pPr>
        <w:pStyle w:val="aa"/>
        <w:numPr>
          <w:ilvl w:val="0"/>
          <w:numId w:val="43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0B859867" w14:textId="77777777" w:rsidR="0035411E" w:rsidRPr="00276C5A" w:rsidRDefault="0035411E" w:rsidP="00516791">
      <w:pPr>
        <w:pStyle w:val="aa"/>
        <w:numPr>
          <w:ilvl w:val="0"/>
          <w:numId w:val="43"/>
        </w:numPr>
        <w:ind w:left="0" w:firstLine="709"/>
      </w:pPr>
      <w:r w:rsidRPr="00276C5A">
        <w:t>ИС загружает список мероприятий;</w:t>
      </w:r>
    </w:p>
    <w:p w14:paraId="1F346802" w14:textId="7CECE111" w:rsidR="0035411E" w:rsidRPr="00276C5A" w:rsidRDefault="0035411E" w:rsidP="00516791">
      <w:pPr>
        <w:pStyle w:val="aa"/>
        <w:numPr>
          <w:ilvl w:val="0"/>
          <w:numId w:val="43"/>
        </w:numPr>
        <w:ind w:left="0" w:firstLine="709"/>
      </w:pPr>
      <w:r>
        <w:t xml:space="preserve">ответственный за мероприятия выбирает мероприятие и запускает механизм </w:t>
      </w:r>
      <w:r w:rsidR="006458A0">
        <w:t>добавления сотрудника</w:t>
      </w:r>
      <w:r w:rsidRPr="00276C5A">
        <w:t>;</w:t>
      </w:r>
    </w:p>
    <w:p w14:paraId="3886DE3B" w14:textId="4974C514" w:rsidR="0035411E" w:rsidRDefault="0035411E" w:rsidP="00516791">
      <w:pPr>
        <w:pStyle w:val="aa"/>
        <w:numPr>
          <w:ilvl w:val="0"/>
          <w:numId w:val="43"/>
        </w:numPr>
        <w:ind w:left="0" w:firstLine="709"/>
      </w:pPr>
      <w:r w:rsidRPr="00276C5A">
        <w:t xml:space="preserve">ИС </w:t>
      </w:r>
      <w:r w:rsidR="00064E1E">
        <w:t>помечает сотрудника в качестве ответственного за мероприя</w:t>
      </w:r>
      <w:r w:rsidR="004D7310">
        <w:t>тия</w:t>
      </w:r>
      <w:r w:rsidR="007630A9">
        <w:t>.</w:t>
      </w:r>
    </w:p>
    <w:p w14:paraId="29085E8B" w14:textId="77777777" w:rsidR="0035411E" w:rsidRPr="00276C5A" w:rsidRDefault="0035411E" w:rsidP="0035411E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нет.</w:t>
      </w:r>
    </w:p>
    <w:p w14:paraId="411FBD8F" w14:textId="77777777" w:rsidR="0035411E" w:rsidRPr="00276C5A" w:rsidRDefault="0035411E" w:rsidP="0035411E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79B7E03A" w14:textId="77777777" w:rsidR="0035411E" w:rsidRPr="00276C5A" w:rsidRDefault="0035411E" w:rsidP="0035411E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1E2203A3" w14:textId="77777777" w:rsidR="0035411E" w:rsidRPr="00276C5A" w:rsidRDefault="0035411E" w:rsidP="0035411E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19F253B7" w14:textId="77777777" w:rsidR="0035411E" w:rsidRDefault="0035411E" w:rsidP="0035411E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нет.</w:t>
      </w:r>
    </w:p>
    <w:p w14:paraId="256CFAF4" w14:textId="622E68E8" w:rsidR="0035411E" w:rsidRDefault="0035411E" w:rsidP="00104F66">
      <w:pPr>
        <w:pStyle w:val="aa"/>
      </w:pPr>
    </w:p>
    <w:p w14:paraId="266507C1" w14:textId="537702DE" w:rsidR="00425A41" w:rsidRPr="00276C5A" w:rsidRDefault="00425A41" w:rsidP="00425A41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794EFA" w:rsidRPr="00794EFA">
        <w:rPr>
          <w:b/>
          <w:bCs/>
        </w:rPr>
        <w:t>Удалить ответственного за мероприятие</w:t>
      </w:r>
      <w:r w:rsidRPr="00276C5A">
        <w:rPr>
          <w:b/>
          <w:bCs/>
        </w:rPr>
        <w:t>»</w:t>
      </w:r>
    </w:p>
    <w:p w14:paraId="0CE74D5C" w14:textId="0734A96E" w:rsidR="00425A41" w:rsidRPr="00276C5A" w:rsidRDefault="00425A41" w:rsidP="00425A41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 w:rsidR="00CC3DEC">
        <w:t>удаление</w:t>
      </w:r>
      <w:r>
        <w:t xml:space="preserve"> ответственного </w:t>
      </w:r>
      <w:r w:rsidR="004B1755">
        <w:t>из</w:t>
      </w:r>
      <w:r>
        <w:t xml:space="preserve"> созданно</w:t>
      </w:r>
      <w:r w:rsidR="004B1755">
        <w:t>го</w:t>
      </w:r>
      <w:r>
        <w:t xml:space="preserve"> мероприятия</w:t>
      </w:r>
      <w:r w:rsidRPr="00276C5A">
        <w:t>.</w:t>
      </w:r>
    </w:p>
    <w:p w14:paraId="208F7886" w14:textId="77777777" w:rsidR="00425A41" w:rsidRPr="00276C5A" w:rsidRDefault="00425A41" w:rsidP="00425A41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>
        <w:t>ответственный за мероприятия.</w:t>
      </w:r>
    </w:p>
    <w:p w14:paraId="3B0F65B3" w14:textId="0CBBAA97" w:rsidR="00425A41" w:rsidRPr="00276C5A" w:rsidRDefault="00425A41" w:rsidP="00425A41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>
        <w:t xml:space="preserve">ответственный за мероприятия </w:t>
      </w:r>
      <w:r w:rsidR="004B1755">
        <w:t>удаляет</w:t>
      </w:r>
      <w:r>
        <w:t xml:space="preserve"> сотрудника </w:t>
      </w:r>
      <w:r w:rsidR="004B1755">
        <w:t>из</w:t>
      </w:r>
      <w:r>
        <w:t xml:space="preserve"> созданно</w:t>
      </w:r>
      <w:r w:rsidR="004B1755">
        <w:t>го</w:t>
      </w:r>
      <w:r>
        <w:t xml:space="preserve"> мероприятие</w:t>
      </w:r>
      <w:r w:rsidRPr="00276C5A">
        <w:t>.</w:t>
      </w:r>
    </w:p>
    <w:p w14:paraId="58BD66A2" w14:textId="77777777" w:rsidR="00425A41" w:rsidRPr="00276C5A" w:rsidRDefault="00425A41" w:rsidP="00425A41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75173030" w14:textId="77777777" w:rsidR="00425A41" w:rsidRPr="00276C5A" w:rsidRDefault="00425A41" w:rsidP="00516791">
      <w:pPr>
        <w:pStyle w:val="aa"/>
        <w:numPr>
          <w:ilvl w:val="0"/>
          <w:numId w:val="44"/>
        </w:numPr>
        <w:ind w:left="0" w:firstLine="709"/>
      </w:pPr>
      <w:r>
        <w:t>ответственный за мероприятия</w:t>
      </w:r>
      <w:r w:rsidRPr="00276C5A">
        <w:t xml:space="preserve"> переходит в раздел </w:t>
      </w:r>
      <w:r>
        <w:t xml:space="preserve">создания </w:t>
      </w:r>
      <w:r w:rsidRPr="00276C5A">
        <w:t>мероприятий;</w:t>
      </w:r>
    </w:p>
    <w:p w14:paraId="15A08B64" w14:textId="77777777" w:rsidR="00425A41" w:rsidRPr="00276C5A" w:rsidRDefault="00425A41" w:rsidP="00516791">
      <w:pPr>
        <w:pStyle w:val="aa"/>
        <w:numPr>
          <w:ilvl w:val="0"/>
          <w:numId w:val="44"/>
        </w:numPr>
        <w:ind w:left="0" w:firstLine="709"/>
      </w:pPr>
      <w:r w:rsidRPr="00276C5A">
        <w:t>ИС загружает список мероприятий;</w:t>
      </w:r>
    </w:p>
    <w:p w14:paraId="4B1028CF" w14:textId="17EF4D28" w:rsidR="00425A41" w:rsidRPr="00276C5A" w:rsidRDefault="00425A41" w:rsidP="00516791">
      <w:pPr>
        <w:pStyle w:val="aa"/>
        <w:numPr>
          <w:ilvl w:val="0"/>
          <w:numId w:val="44"/>
        </w:numPr>
        <w:ind w:left="0" w:firstLine="709"/>
      </w:pPr>
      <w:r>
        <w:t xml:space="preserve">ответственный за мероприятия выбирает мероприятие и запускает механизм </w:t>
      </w:r>
      <w:r w:rsidR="007630A9">
        <w:t>удаления</w:t>
      </w:r>
      <w:r>
        <w:t xml:space="preserve"> сотрудника</w:t>
      </w:r>
      <w:r w:rsidRPr="00276C5A">
        <w:t>;</w:t>
      </w:r>
    </w:p>
    <w:p w14:paraId="45FA70DB" w14:textId="2A040C6C" w:rsidR="00425A41" w:rsidRDefault="00425A41" w:rsidP="00516791">
      <w:pPr>
        <w:pStyle w:val="aa"/>
        <w:numPr>
          <w:ilvl w:val="0"/>
          <w:numId w:val="44"/>
        </w:numPr>
        <w:ind w:left="0" w:firstLine="709"/>
      </w:pPr>
      <w:r w:rsidRPr="00276C5A">
        <w:t xml:space="preserve">ИС </w:t>
      </w:r>
      <w:r w:rsidR="00057EE6">
        <w:t>удаляет</w:t>
      </w:r>
      <w:r>
        <w:t xml:space="preserve"> сотрудника в качестве ответственного за мероприятия</w:t>
      </w:r>
      <w:r w:rsidR="00064244" w:rsidRPr="00064244">
        <w:t>.</w:t>
      </w:r>
    </w:p>
    <w:p w14:paraId="33C84B5D" w14:textId="77777777" w:rsidR="00425A41" w:rsidRPr="00276C5A" w:rsidRDefault="00425A41" w:rsidP="00425A41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нет.</w:t>
      </w:r>
    </w:p>
    <w:p w14:paraId="26000567" w14:textId="77777777" w:rsidR="00425A41" w:rsidRPr="00276C5A" w:rsidRDefault="00425A41" w:rsidP="00425A41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69DC195B" w14:textId="77777777" w:rsidR="00425A41" w:rsidRPr="00276C5A" w:rsidRDefault="00425A41" w:rsidP="00425A41">
      <w:pPr>
        <w:pStyle w:val="aa"/>
      </w:pPr>
      <w:r w:rsidRPr="00276C5A">
        <w:rPr>
          <w:b/>
          <w:bCs/>
        </w:rPr>
        <w:t>Предусловия</w:t>
      </w:r>
      <w:r w:rsidRPr="00276C5A">
        <w:t>: выполнен сценарий «</w:t>
      </w:r>
      <w:r w:rsidRPr="0069072D">
        <w:t>Создать мероприятие</w:t>
      </w:r>
      <w:r w:rsidRPr="00276C5A">
        <w:t>».</w:t>
      </w:r>
    </w:p>
    <w:p w14:paraId="3BC5A933" w14:textId="77777777" w:rsidR="00425A41" w:rsidRPr="00276C5A" w:rsidRDefault="00425A41" w:rsidP="00425A41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28F8EE02" w14:textId="77777777" w:rsidR="00425A41" w:rsidRDefault="00425A41" w:rsidP="00425A41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нет.</w:t>
      </w:r>
    </w:p>
    <w:p w14:paraId="297B74BC" w14:textId="26403CFC" w:rsidR="004D7310" w:rsidRDefault="004D7310" w:rsidP="00104F66">
      <w:pPr>
        <w:pStyle w:val="aa"/>
      </w:pPr>
    </w:p>
    <w:p w14:paraId="35463224" w14:textId="22F15A53" w:rsidR="004C7D88" w:rsidRPr="00276C5A" w:rsidRDefault="004C7D88" w:rsidP="004C7D88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Pr="004C7D88">
        <w:rPr>
          <w:b/>
          <w:bCs/>
        </w:rPr>
        <w:t>Редактировать произвольное мероприятие</w:t>
      </w:r>
      <w:r w:rsidRPr="00276C5A">
        <w:rPr>
          <w:b/>
          <w:bCs/>
        </w:rPr>
        <w:t>»</w:t>
      </w:r>
    </w:p>
    <w:p w14:paraId="60FE6E4F" w14:textId="7509AADC" w:rsidR="004C7D88" w:rsidRPr="00276C5A" w:rsidRDefault="004C7D88" w:rsidP="004C7D88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 xml:space="preserve">изменение полей </w:t>
      </w:r>
      <w:r w:rsidR="001221C8">
        <w:t>в</w:t>
      </w:r>
      <w:r>
        <w:t xml:space="preserve"> созданно</w:t>
      </w:r>
      <w:r w:rsidR="001221C8">
        <w:t>м</w:t>
      </w:r>
      <w:r>
        <w:t xml:space="preserve"> мероприяти</w:t>
      </w:r>
      <w:r w:rsidR="001221C8">
        <w:t>и</w:t>
      </w:r>
      <w:r w:rsidRPr="00276C5A">
        <w:t>.</w:t>
      </w:r>
    </w:p>
    <w:p w14:paraId="1BDAC7BC" w14:textId="343507B6" w:rsidR="004C7D88" w:rsidRPr="00276C5A" w:rsidRDefault="004C7D88" w:rsidP="004C7D88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 w:rsidR="00F364BD">
        <w:t>администратор</w:t>
      </w:r>
      <w:r>
        <w:t>.</w:t>
      </w:r>
    </w:p>
    <w:p w14:paraId="332D3484" w14:textId="5167FE29" w:rsidR="004C7D88" w:rsidRPr="00276C5A" w:rsidRDefault="004C7D88" w:rsidP="004C7D88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 w:rsidR="00FA7CFF">
        <w:t>администратор</w:t>
      </w:r>
      <w:r>
        <w:t xml:space="preserve"> изменяет поля </w:t>
      </w:r>
      <w:r w:rsidR="00FA7CFF">
        <w:t>в произвольном</w:t>
      </w:r>
      <w:r>
        <w:t xml:space="preserve"> мероприяти</w:t>
      </w:r>
      <w:r w:rsidR="003923E4">
        <w:t>и</w:t>
      </w:r>
      <w:r w:rsidRPr="00276C5A">
        <w:t>.</w:t>
      </w:r>
    </w:p>
    <w:p w14:paraId="68446EC9" w14:textId="77777777" w:rsidR="004C7D88" w:rsidRPr="00276C5A" w:rsidRDefault="004C7D88" w:rsidP="004C7D88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245B161F" w14:textId="07EA9E47" w:rsidR="004C7D88" w:rsidRPr="00276C5A" w:rsidRDefault="00E748DE" w:rsidP="00516791">
      <w:pPr>
        <w:pStyle w:val="aa"/>
        <w:numPr>
          <w:ilvl w:val="0"/>
          <w:numId w:val="45"/>
        </w:numPr>
        <w:ind w:left="0" w:firstLine="709"/>
      </w:pPr>
      <w:r>
        <w:t>администратор</w:t>
      </w:r>
      <w:r w:rsidR="004C7D88" w:rsidRPr="00276C5A">
        <w:t xml:space="preserve"> переходит в раздел </w:t>
      </w:r>
      <w:r w:rsidR="004C7D88">
        <w:t xml:space="preserve">создания </w:t>
      </w:r>
      <w:r w:rsidR="004C7D88" w:rsidRPr="00276C5A">
        <w:t>мероприятий;</w:t>
      </w:r>
    </w:p>
    <w:p w14:paraId="556C7BD3" w14:textId="77777777" w:rsidR="004C7D88" w:rsidRPr="00276C5A" w:rsidRDefault="004C7D88" w:rsidP="00516791">
      <w:pPr>
        <w:pStyle w:val="aa"/>
        <w:numPr>
          <w:ilvl w:val="0"/>
          <w:numId w:val="45"/>
        </w:numPr>
        <w:ind w:left="0" w:firstLine="709"/>
      </w:pPr>
      <w:r w:rsidRPr="00276C5A">
        <w:t>ИС загружает список мероприятий;</w:t>
      </w:r>
    </w:p>
    <w:p w14:paraId="3DD74251" w14:textId="1BC9B182" w:rsidR="004C7D88" w:rsidRPr="00276C5A" w:rsidRDefault="00E748DE" w:rsidP="00516791">
      <w:pPr>
        <w:pStyle w:val="aa"/>
        <w:numPr>
          <w:ilvl w:val="0"/>
          <w:numId w:val="45"/>
        </w:numPr>
        <w:ind w:left="0" w:firstLine="709"/>
      </w:pPr>
      <w:r>
        <w:lastRenderedPageBreak/>
        <w:t>администратор</w:t>
      </w:r>
      <w:r>
        <w:t xml:space="preserve"> </w:t>
      </w:r>
      <w:r w:rsidR="004C7D88">
        <w:t>инициализирует процесс изменения мероприятия</w:t>
      </w:r>
      <w:r w:rsidR="004C7D88" w:rsidRPr="00276C5A">
        <w:t>;</w:t>
      </w:r>
    </w:p>
    <w:p w14:paraId="0617F027" w14:textId="77777777" w:rsidR="004C7D88" w:rsidRDefault="004C7D88" w:rsidP="00516791">
      <w:pPr>
        <w:pStyle w:val="aa"/>
        <w:numPr>
          <w:ilvl w:val="0"/>
          <w:numId w:val="45"/>
        </w:numPr>
        <w:ind w:left="0" w:firstLine="709"/>
      </w:pPr>
      <w:r w:rsidRPr="00276C5A">
        <w:t xml:space="preserve">ИС </w:t>
      </w:r>
      <w:r>
        <w:t>открывает страницу изменения мероприятия;</w:t>
      </w:r>
    </w:p>
    <w:p w14:paraId="5F64A9A9" w14:textId="0702BF8E" w:rsidR="004C7D88" w:rsidRDefault="00E748DE" w:rsidP="00516791">
      <w:pPr>
        <w:pStyle w:val="aa"/>
        <w:numPr>
          <w:ilvl w:val="0"/>
          <w:numId w:val="45"/>
        </w:numPr>
        <w:ind w:left="0" w:firstLine="709"/>
      </w:pPr>
      <w:r>
        <w:t>администратор</w:t>
      </w:r>
      <w:r w:rsidR="004C7D88">
        <w:t xml:space="preserve"> изменяет поля мероприятия и сохраняет изменения;</w:t>
      </w:r>
    </w:p>
    <w:p w14:paraId="33CD99A7" w14:textId="77777777" w:rsidR="004C7D88" w:rsidRPr="00276C5A" w:rsidRDefault="004C7D88" w:rsidP="00516791">
      <w:pPr>
        <w:pStyle w:val="aa"/>
        <w:numPr>
          <w:ilvl w:val="0"/>
          <w:numId w:val="45"/>
        </w:numPr>
        <w:ind w:left="0" w:firstLine="709"/>
      </w:pPr>
      <w:r>
        <w:t>ИС фиксирует изменения в мероприятии.</w:t>
      </w:r>
    </w:p>
    <w:p w14:paraId="718C6CAA" w14:textId="77777777" w:rsidR="004C7D88" w:rsidRPr="00276C5A" w:rsidRDefault="004C7D88" w:rsidP="004C7D88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нет.</w:t>
      </w:r>
    </w:p>
    <w:p w14:paraId="33319D29" w14:textId="77777777" w:rsidR="004C7D88" w:rsidRPr="00276C5A" w:rsidRDefault="004C7D88" w:rsidP="004C7D88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1166FAD9" w14:textId="6D55B4CF" w:rsidR="004C7D88" w:rsidRPr="00276C5A" w:rsidRDefault="004C7D88" w:rsidP="004C7D88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 w:rsidR="00E748DE">
        <w:t>нет.</w:t>
      </w:r>
    </w:p>
    <w:p w14:paraId="36B21F37" w14:textId="77777777" w:rsidR="004C7D88" w:rsidRPr="00276C5A" w:rsidRDefault="004C7D88" w:rsidP="004C7D88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6A644649" w14:textId="77777777" w:rsidR="004C7D88" w:rsidRDefault="004C7D88" w:rsidP="004C7D88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необходимо наличие мероприятия в ИС.</w:t>
      </w:r>
    </w:p>
    <w:p w14:paraId="097053A9" w14:textId="39AFA09C" w:rsidR="004C7D88" w:rsidRDefault="004C7D88" w:rsidP="00104F66">
      <w:pPr>
        <w:pStyle w:val="aa"/>
      </w:pPr>
    </w:p>
    <w:p w14:paraId="2AEA50C6" w14:textId="099CE434" w:rsidR="00E325D4" w:rsidRPr="00276C5A" w:rsidRDefault="00E325D4" w:rsidP="00E325D4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="00840310" w:rsidRPr="00840310">
        <w:rPr>
          <w:b/>
          <w:bCs/>
        </w:rPr>
        <w:t>Удалить произвольное мероприятие</w:t>
      </w:r>
      <w:r w:rsidRPr="00276C5A">
        <w:rPr>
          <w:b/>
          <w:bCs/>
        </w:rPr>
        <w:t>»</w:t>
      </w:r>
    </w:p>
    <w:p w14:paraId="7A298475" w14:textId="138156DE" w:rsidR="00E325D4" w:rsidRPr="00276C5A" w:rsidRDefault="00E325D4" w:rsidP="00E325D4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 xml:space="preserve">удаление </w:t>
      </w:r>
      <w:r w:rsidR="00D17B96">
        <w:t>произвольного</w:t>
      </w:r>
      <w:r>
        <w:t xml:space="preserve"> мероприятия</w:t>
      </w:r>
      <w:r w:rsidRPr="00276C5A">
        <w:t>.</w:t>
      </w:r>
    </w:p>
    <w:p w14:paraId="25CB761D" w14:textId="451891B9" w:rsidR="00E325D4" w:rsidRPr="00276C5A" w:rsidRDefault="00E325D4" w:rsidP="00E325D4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 w:rsidR="00D17B96">
        <w:t>администратор</w:t>
      </w:r>
      <w:r>
        <w:t>.</w:t>
      </w:r>
    </w:p>
    <w:p w14:paraId="097F08E3" w14:textId="696D8CA7" w:rsidR="00E325D4" w:rsidRPr="00276C5A" w:rsidRDefault="00E325D4" w:rsidP="00E325D4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 w:rsidR="00D17B96">
        <w:t>администратор</w:t>
      </w:r>
      <w:r w:rsidR="00D17B96">
        <w:t xml:space="preserve"> </w:t>
      </w:r>
      <w:r>
        <w:t>удаляет мероприятие</w:t>
      </w:r>
      <w:r w:rsidRPr="00276C5A">
        <w:t>.</w:t>
      </w:r>
    </w:p>
    <w:p w14:paraId="6984917A" w14:textId="77777777" w:rsidR="00E325D4" w:rsidRPr="00276C5A" w:rsidRDefault="00E325D4" w:rsidP="00E325D4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1DCDEB2F" w14:textId="180DA43A" w:rsidR="00E325D4" w:rsidRPr="00276C5A" w:rsidRDefault="00D17B96" w:rsidP="00516791">
      <w:pPr>
        <w:pStyle w:val="aa"/>
        <w:numPr>
          <w:ilvl w:val="0"/>
          <w:numId w:val="46"/>
        </w:numPr>
        <w:ind w:left="0" w:firstLine="709"/>
      </w:pPr>
      <w:r>
        <w:t>администратор</w:t>
      </w:r>
      <w:r w:rsidRPr="00276C5A">
        <w:t xml:space="preserve"> </w:t>
      </w:r>
      <w:r w:rsidR="00E325D4" w:rsidRPr="00276C5A">
        <w:t xml:space="preserve">переходит в раздел </w:t>
      </w:r>
      <w:r w:rsidR="00E325D4">
        <w:t xml:space="preserve">создания </w:t>
      </w:r>
      <w:r w:rsidR="00E325D4" w:rsidRPr="00276C5A">
        <w:t>мероприятий;</w:t>
      </w:r>
    </w:p>
    <w:p w14:paraId="7FC43932" w14:textId="77777777" w:rsidR="00E325D4" w:rsidRPr="00276C5A" w:rsidRDefault="00E325D4" w:rsidP="00516791">
      <w:pPr>
        <w:pStyle w:val="aa"/>
        <w:numPr>
          <w:ilvl w:val="0"/>
          <w:numId w:val="46"/>
        </w:numPr>
        <w:ind w:left="0" w:firstLine="709"/>
      </w:pPr>
      <w:r w:rsidRPr="00276C5A">
        <w:t>ИС загружает список мероприятий;</w:t>
      </w:r>
    </w:p>
    <w:p w14:paraId="25D32C2D" w14:textId="2D59A0F5" w:rsidR="00E325D4" w:rsidRPr="00276C5A" w:rsidRDefault="00D17B96" w:rsidP="00516791">
      <w:pPr>
        <w:pStyle w:val="aa"/>
        <w:numPr>
          <w:ilvl w:val="0"/>
          <w:numId w:val="46"/>
        </w:numPr>
        <w:ind w:left="0" w:firstLine="709"/>
      </w:pPr>
      <w:r w:rsidRPr="00D17B96">
        <w:t>администратор</w:t>
      </w:r>
      <w:r w:rsidRPr="00D17B96">
        <w:t xml:space="preserve"> </w:t>
      </w:r>
      <w:r w:rsidR="00E325D4">
        <w:t>выбирает мероприятие и запускает механизм удаления</w:t>
      </w:r>
      <w:r w:rsidR="00E325D4" w:rsidRPr="00276C5A">
        <w:t>;</w:t>
      </w:r>
    </w:p>
    <w:p w14:paraId="31527B50" w14:textId="77777777" w:rsidR="00E325D4" w:rsidRDefault="00E325D4" w:rsidP="00516791">
      <w:pPr>
        <w:pStyle w:val="aa"/>
        <w:numPr>
          <w:ilvl w:val="0"/>
          <w:numId w:val="46"/>
        </w:numPr>
        <w:ind w:left="0" w:firstLine="709"/>
      </w:pPr>
      <w:r w:rsidRPr="00276C5A">
        <w:t xml:space="preserve">ИС </w:t>
      </w:r>
      <w:r>
        <w:t>удаляет выбранное мероприятие из базы данных;</w:t>
      </w:r>
    </w:p>
    <w:p w14:paraId="4451720C" w14:textId="77777777" w:rsidR="00E325D4" w:rsidRPr="00276C5A" w:rsidRDefault="00E325D4" w:rsidP="00E325D4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нет.</w:t>
      </w:r>
    </w:p>
    <w:p w14:paraId="039102DD" w14:textId="77777777" w:rsidR="00E325D4" w:rsidRPr="00276C5A" w:rsidRDefault="00E325D4" w:rsidP="00E325D4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6D279D37" w14:textId="698DB794" w:rsidR="00E325D4" w:rsidRPr="00276C5A" w:rsidRDefault="00E325D4" w:rsidP="00E325D4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 w:rsidR="00D17B96">
        <w:t>нет.</w:t>
      </w:r>
    </w:p>
    <w:p w14:paraId="23C74B61" w14:textId="77777777" w:rsidR="00E325D4" w:rsidRPr="00276C5A" w:rsidRDefault="00E325D4" w:rsidP="00E325D4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2FA3A094" w14:textId="77777777" w:rsidR="00E325D4" w:rsidRDefault="00E325D4" w:rsidP="00E325D4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нет.</w:t>
      </w:r>
    </w:p>
    <w:p w14:paraId="21B153D8" w14:textId="5E1D9522" w:rsidR="00E325D4" w:rsidRDefault="00E325D4" w:rsidP="00104F66">
      <w:pPr>
        <w:pStyle w:val="aa"/>
      </w:pPr>
    </w:p>
    <w:p w14:paraId="03C29954" w14:textId="11D36588" w:rsidR="007A7C21" w:rsidRPr="00276C5A" w:rsidRDefault="007A7C21" w:rsidP="007A7C21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Pr="007A7C21">
        <w:rPr>
          <w:b/>
          <w:bCs/>
        </w:rPr>
        <w:t>Назначить произвольного ответственного на произвольное мероприятие</w:t>
      </w:r>
      <w:r w:rsidRPr="00276C5A">
        <w:rPr>
          <w:b/>
          <w:bCs/>
        </w:rPr>
        <w:t>»</w:t>
      </w:r>
    </w:p>
    <w:p w14:paraId="5B80D5C6" w14:textId="67A0878F" w:rsidR="007A7C21" w:rsidRPr="00276C5A" w:rsidRDefault="007A7C21" w:rsidP="007A7C21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 xml:space="preserve">добавление ответственного в </w:t>
      </w:r>
      <w:r w:rsidR="00A210BE">
        <w:t>произвольное</w:t>
      </w:r>
      <w:r>
        <w:t xml:space="preserve"> мероприяти</w:t>
      </w:r>
      <w:r>
        <w:t>е</w:t>
      </w:r>
      <w:r w:rsidRPr="00276C5A">
        <w:t>.</w:t>
      </w:r>
    </w:p>
    <w:p w14:paraId="7895F7D9" w14:textId="27EC632F" w:rsidR="007A7C21" w:rsidRPr="00276C5A" w:rsidRDefault="007A7C21" w:rsidP="007A7C21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 w:rsidR="00A210BE">
        <w:t>администратор</w:t>
      </w:r>
      <w:r>
        <w:t>.</w:t>
      </w:r>
    </w:p>
    <w:p w14:paraId="2C5247C1" w14:textId="2C225132" w:rsidR="007A7C21" w:rsidRPr="00276C5A" w:rsidRDefault="007A7C21" w:rsidP="007A7C21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 w:rsidR="00A210BE">
        <w:t>администратор</w:t>
      </w:r>
      <w:r w:rsidR="00A210BE">
        <w:t xml:space="preserve"> </w:t>
      </w:r>
      <w:r>
        <w:t xml:space="preserve">добавляет сотрудника в </w:t>
      </w:r>
      <w:r w:rsidR="00A210BE">
        <w:t>произвольное</w:t>
      </w:r>
      <w:r>
        <w:t xml:space="preserve"> мероприятие</w:t>
      </w:r>
      <w:r w:rsidRPr="00276C5A">
        <w:t>.</w:t>
      </w:r>
    </w:p>
    <w:p w14:paraId="6B977DC5" w14:textId="77777777" w:rsidR="007A7C21" w:rsidRPr="00276C5A" w:rsidRDefault="007A7C21" w:rsidP="007A7C21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2DC0D36C" w14:textId="17832456" w:rsidR="007A7C21" w:rsidRPr="00276C5A" w:rsidRDefault="00A210BE" w:rsidP="00516791">
      <w:pPr>
        <w:pStyle w:val="aa"/>
        <w:numPr>
          <w:ilvl w:val="0"/>
          <w:numId w:val="47"/>
        </w:numPr>
        <w:ind w:left="0" w:firstLine="709"/>
      </w:pPr>
      <w:r>
        <w:t>администратор</w:t>
      </w:r>
      <w:r w:rsidRPr="00276C5A">
        <w:t xml:space="preserve"> </w:t>
      </w:r>
      <w:r w:rsidR="007A7C21" w:rsidRPr="00276C5A">
        <w:t xml:space="preserve">переходит в раздел </w:t>
      </w:r>
      <w:r w:rsidR="007A7C21">
        <w:t xml:space="preserve">создания </w:t>
      </w:r>
      <w:r w:rsidR="007A7C21" w:rsidRPr="00276C5A">
        <w:t>мероприятий;</w:t>
      </w:r>
    </w:p>
    <w:p w14:paraId="597B9C97" w14:textId="77777777" w:rsidR="007A7C21" w:rsidRPr="00276C5A" w:rsidRDefault="007A7C21" w:rsidP="00516791">
      <w:pPr>
        <w:pStyle w:val="aa"/>
        <w:numPr>
          <w:ilvl w:val="0"/>
          <w:numId w:val="47"/>
        </w:numPr>
        <w:ind w:left="0" w:firstLine="709"/>
      </w:pPr>
      <w:r w:rsidRPr="00276C5A">
        <w:t>ИС загружает список мероприятий;</w:t>
      </w:r>
    </w:p>
    <w:p w14:paraId="76333C32" w14:textId="0C44B9CA" w:rsidR="007A7C21" w:rsidRPr="00276C5A" w:rsidRDefault="00A210BE" w:rsidP="00516791">
      <w:pPr>
        <w:pStyle w:val="aa"/>
        <w:numPr>
          <w:ilvl w:val="0"/>
          <w:numId w:val="47"/>
        </w:numPr>
        <w:ind w:left="0" w:firstLine="709"/>
      </w:pPr>
      <w:r>
        <w:t>администратор</w:t>
      </w:r>
      <w:r>
        <w:t xml:space="preserve"> </w:t>
      </w:r>
      <w:r w:rsidR="007A7C21">
        <w:t>выбирает мероприятие и запускает механизм добавления сотрудника</w:t>
      </w:r>
      <w:r w:rsidR="007A7C21" w:rsidRPr="00276C5A">
        <w:t>;</w:t>
      </w:r>
    </w:p>
    <w:p w14:paraId="26994739" w14:textId="77777777" w:rsidR="007A7C21" w:rsidRDefault="007A7C21" w:rsidP="00516791">
      <w:pPr>
        <w:pStyle w:val="aa"/>
        <w:numPr>
          <w:ilvl w:val="0"/>
          <w:numId w:val="47"/>
        </w:numPr>
        <w:ind w:left="0" w:firstLine="709"/>
      </w:pPr>
      <w:r w:rsidRPr="00276C5A">
        <w:t xml:space="preserve">ИС </w:t>
      </w:r>
      <w:r>
        <w:t>помечает сотрудника в качестве ответственного за мероприятия.</w:t>
      </w:r>
    </w:p>
    <w:p w14:paraId="614E0F53" w14:textId="77777777" w:rsidR="007A7C21" w:rsidRPr="00276C5A" w:rsidRDefault="007A7C21" w:rsidP="007A7C21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нет.</w:t>
      </w:r>
    </w:p>
    <w:p w14:paraId="0AAED725" w14:textId="77777777" w:rsidR="007A7C21" w:rsidRPr="00276C5A" w:rsidRDefault="007A7C21" w:rsidP="007A7C21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708060CF" w14:textId="1431AFA5" w:rsidR="007A7C21" w:rsidRPr="00276C5A" w:rsidRDefault="007A7C21" w:rsidP="007A7C21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 w:rsidR="00A210BE">
        <w:t>нет.</w:t>
      </w:r>
    </w:p>
    <w:p w14:paraId="080ED226" w14:textId="77777777" w:rsidR="007A7C21" w:rsidRPr="00276C5A" w:rsidRDefault="007A7C21" w:rsidP="007A7C21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3BA0B37A" w14:textId="77777777" w:rsidR="007A7C21" w:rsidRDefault="007A7C21" w:rsidP="007A7C21">
      <w:pPr>
        <w:pStyle w:val="aa"/>
      </w:pPr>
      <w:r w:rsidRPr="00276C5A">
        <w:rPr>
          <w:b/>
          <w:bCs/>
        </w:rPr>
        <w:lastRenderedPageBreak/>
        <w:t>Дополнительные замечания</w:t>
      </w:r>
      <w:r w:rsidRPr="00276C5A">
        <w:t xml:space="preserve">: </w:t>
      </w:r>
      <w:r>
        <w:t>нет.</w:t>
      </w:r>
    </w:p>
    <w:p w14:paraId="2FEF209B" w14:textId="512C1BFD" w:rsidR="007A7C21" w:rsidRDefault="007A7C21" w:rsidP="00104F66">
      <w:pPr>
        <w:pStyle w:val="aa"/>
      </w:pPr>
    </w:p>
    <w:p w14:paraId="216144E1" w14:textId="5AA92DA4" w:rsidR="002042E0" w:rsidRPr="00276C5A" w:rsidRDefault="002042E0" w:rsidP="002042E0">
      <w:pPr>
        <w:pStyle w:val="aa"/>
        <w:rPr>
          <w:b/>
          <w:bCs/>
        </w:rPr>
      </w:pPr>
      <w:r w:rsidRPr="00276C5A">
        <w:rPr>
          <w:b/>
          <w:bCs/>
        </w:rPr>
        <w:t>Спецификация варианта использования «</w:t>
      </w:r>
      <w:r w:rsidRPr="002042E0">
        <w:rPr>
          <w:b/>
          <w:bCs/>
        </w:rPr>
        <w:t>Удалить произвольного ответственного за произвольное мероприя</w:t>
      </w:r>
      <w:r>
        <w:rPr>
          <w:b/>
          <w:bCs/>
        </w:rPr>
        <w:t>тие</w:t>
      </w:r>
      <w:r w:rsidRPr="00276C5A">
        <w:rPr>
          <w:b/>
          <w:bCs/>
        </w:rPr>
        <w:t>»</w:t>
      </w:r>
    </w:p>
    <w:p w14:paraId="2B9C1E64" w14:textId="5EF19B15" w:rsidR="002042E0" w:rsidRPr="00276C5A" w:rsidRDefault="002042E0" w:rsidP="002042E0">
      <w:pPr>
        <w:pStyle w:val="aa"/>
      </w:pPr>
      <w:r w:rsidRPr="00276C5A">
        <w:rPr>
          <w:b/>
          <w:bCs/>
        </w:rPr>
        <w:t>Цель</w:t>
      </w:r>
      <w:r w:rsidRPr="00276C5A">
        <w:t xml:space="preserve">: </w:t>
      </w:r>
      <w:r>
        <w:t xml:space="preserve">удаление ответственного из </w:t>
      </w:r>
      <w:r>
        <w:t>произвольного</w:t>
      </w:r>
      <w:r>
        <w:t xml:space="preserve"> мероприятия</w:t>
      </w:r>
      <w:r w:rsidRPr="00276C5A">
        <w:t>.</w:t>
      </w:r>
    </w:p>
    <w:p w14:paraId="1F46B414" w14:textId="5BB79D0C" w:rsidR="002042E0" w:rsidRPr="00276C5A" w:rsidRDefault="002042E0" w:rsidP="002042E0">
      <w:pPr>
        <w:pStyle w:val="aa"/>
      </w:pPr>
      <w:r w:rsidRPr="00276C5A">
        <w:rPr>
          <w:b/>
          <w:bCs/>
        </w:rPr>
        <w:t>Активные субъекты</w:t>
      </w:r>
      <w:r w:rsidRPr="00276C5A">
        <w:t xml:space="preserve">: </w:t>
      </w:r>
      <w:r w:rsidR="007C1656">
        <w:t>администратор</w:t>
      </w:r>
      <w:r>
        <w:t>.</w:t>
      </w:r>
    </w:p>
    <w:p w14:paraId="76771D42" w14:textId="4708471B" w:rsidR="002042E0" w:rsidRPr="00276C5A" w:rsidRDefault="002042E0" w:rsidP="002042E0">
      <w:pPr>
        <w:pStyle w:val="aa"/>
      </w:pPr>
      <w:r w:rsidRPr="00276C5A">
        <w:rPr>
          <w:b/>
          <w:bCs/>
        </w:rPr>
        <w:t>Краткое описание</w:t>
      </w:r>
      <w:r w:rsidRPr="00276C5A">
        <w:t xml:space="preserve">: </w:t>
      </w:r>
      <w:r w:rsidR="007C1656">
        <w:t>администратор</w:t>
      </w:r>
      <w:r w:rsidR="007C1656">
        <w:t xml:space="preserve"> </w:t>
      </w:r>
      <w:r>
        <w:t xml:space="preserve">удаляет сотрудника из </w:t>
      </w:r>
      <w:r w:rsidR="007C1656">
        <w:t>произвольного</w:t>
      </w:r>
      <w:r>
        <w:t xml:space="preserve"> мероприятие</w:t>
      </w:r>
      <w:r w:rsidRPr="00276C5A">
        <w:t>.</w:t>
      </w:r>
    </w:p>
    <w:p w14:paraId="52AA5D71" w14:textId="77777777" w:rsidR="002042E0" w:rsidRPr="00276C5A" w:rsidRDefault="002042E0" w:rsidP="002042E0">
      <w:pPr>
        <w:pStyle w:val="aa"/>
      </w:pPr>
      <w:r w:rsidRPr="00276C5A">
        <w:rPr>
          <w:b/>
          <w:bCs/>
        </w:rPr>
        <w:t>Основной поток событий</w:t>
      </w:r>
      <w:r w:rsidRPr="00276C5A">
        <w:t>:</w:t>
      </w:r>
    </w:p>
    <w:p w14:paraId="6CCFAA9D" w14:textId="088F0385" w:rsidR="002042E0" w:rsidRPr="00276C5A" w:rsidRDefault="007C1656" w:rsidP="00516791">
      <w:pPr>
        <w:pStyle w:val="aa"/>
        <w:numPr>
          <w:ilvl w:val="0"/>
          <w:numId w:val="48"/>
        </w:numPr>
      </w:pPr>
      <w:r>
        <w:t>администратор</w:t>
      </w:r>
      <w:r w:rsidRPr="00276C5A">
        <w:t xml:space="preserve"> </w:t>
      </w:r>
      <w:r w:rsidR="002042E0" w:rsidRPr="00276C5A">
        <w:t xml:space="preserve">переходит в раздел </w:t>
      </w:r>
      <w:r w:rsidR="002042E0">
        <w:t xml:space="preserve">создания </w:t>
      </w:r>
      <w:r w:rsidR="002042E0" w:rsidRPr="00276C5A">
        <w:t>мероприятий;</w:t>
      </w:r>
    </w:p>
    <w:p w14:paraId="75D13ED2" w14:textId="77777777" w:rsidR="002042E0" w:rsidRPr="00276C5A" w:rsidRDefault="002042E0" w:rsidP="00516791">
      <w:pPr>
        <w:pStyle w:val="aa"/>
        <w:numPr>
          <w:ilvl w:val="0"/>
          <w:numId w:val="48"/>
        </w:numPr>
      </w:pPr>
      <w:r w:rsidRPr="00276C5A">
        <w:t>ИС загружает список мероприятий;</w:t>
      </w:r>
    </w:p>
    <w:p w14:paraId="7763ECCE" w14:textId="0246D5EC" w:rsidR="002042E0" w:rsidRPr="00276C5A" w:rsidRDefault="007C1656" w:rsidP="00516791">
      <w:pPr>
        <w:pStyle w:val="aa"/>
        <w:numPr>
          <w:ilvl w:val="0"/>
          <w:numId w:val="48"/>
        </w:numPr>
      </w:pPr>
      <w:r>
        <w:t>администратор</w:t>
      </w:r>
      <w:r>
        <w:t xml:space="preserve"> </w:t>
      </w:r>
      <w:r w:rsidR="002042E0">
        <w:t>выбирает мероприятие и запускает механизм удаления сотрудника</w:t>
      </w:r>
      <w:r w:rsidR="002042E0" w:rsidRPr="00276C5A">
        <w:t>;</w:t>
      </w:r>
    </w:p>
    <w:p w14:paraId="4F80980A" w14:textId="77777777" w:rsidR="002042E0" w:rsidRDefault="002042E0" w:rsidP="00516791">
      <w:pPr>
        <w:pStyle w:val="aa"/>
        <w:numPr>
          <w:ilvl w:val="0"/>
          <w:numId w:val="48"/>
        </w:numPr>
      </w:pPr>
      <w:r w:rsidRPr="00276C5A">
        <w:t xml:space="preserve">ИС </w:t>
      </w:r>
      <w:r>
        <w:t>удаляет сотрудника в качестве ответственного за мероприятия</w:t>
      </w:r>
      <w:r w:rsidRPr="00064244">
        <w:t>.</w:t>
      </w:r>
    </w:p>
    <w:p w14:paraId="1355A58E" w14:textId="77777777" w:rsidR="002042E0" w:rsidRPr="00276C5A" w:rsidRDefault="002042E0" w:rsidP="002042E0">
      <w:pPr>
        <w:pStyle w:val="aa"/>
      </w:pPr>
      <w:r w:rsidRPr="00276C5A">
        <w:rPr>
          <w:b/>
          <w:bCs/>
        </w:rPr>
        <w:t xml:space="preserve">Альтернативные потоки событий: </w:t>
      </w:r>
      <w:r>
        <w:t>нет.</w:t>
      </w:r>
    </w:p>
    <w:p w14:paraId="57BCFDF8" w14:textId="77777777" w:rsidR="002042E0" w:rsidRPr="00276C5A" w:rsidRDefault="002042E0" w:rsidP="002042E0">
      <w:pPr>
        <w:pStyle w:val="aa"/>
      </w:pPr>
      <w:r w:rsidRPr="00276C5A">
        <w:rPr>
          <w:b/>
          <w:bCs/>
        </w:rPr>
        <w:t>Специальные требования</w:t>
      </w:r>
      <w:r w:rsidRPr="00276C5A">
        <w:t>: нет.</w:t>
      </w:r>
    </w:p>
    <w:p w14:paraId="0867F494" w14:textId="4C4CDE0F" w:rsidR="002042E0" w:rsidRPr="00276C5A" w:rsidRDefault="002042E0" w:rsidP="002042E0">
      <w:pPr>
        <w:pStyle w:val="aa"/>
      </w:pPr>
      <w:r w:rsidRPr="00276C5A">
        <w:rPr>
          <w:b/>
          <w:bCs/>
        </w:rPr>
        <w:t>Предусловия</w:t>
      </w:r>
      <w:r w:rsidRPr="00276C5A">
        <w:t xml:space="preserve">: </w:t>
      </w:r>
      <w:r w:rsidR="00625217">
        <w:t>нет.</w:t>
      </w:r>
    </w:p>
    <w:p w14:paraId="171E914F" w14:textId="77777777" w:rsidR="002042E0" w:rsidRPr="00276C5A" w:rsidRDefault="002042E0" w:rsidP="002042E0">
      <w:pPr>
        <w:pStyle w:val="aa"/>
      </w:pPr>
      <w:r w:rsidRPr="00276C5A">
        <w:rPr>
          <w:b/>
          <w:bCs/>
        </w:rPr>
        <w:t>Постусловия</w:t>
      </w:r>
      <w:r w:rsidRPr="00276C5A">
        <w:t xml:space="preserve">: </w:t>
      </w:r>
      <w:r>
        <w:t>нет.</w:t>
      </w:r>
    </w:p>
    <w:p w14:paraId="0AB93861" w14:textId="77777777" w:rsidR="002042E0" w:rsidRDefault="002042E0" w:rsidP="002042E0">
      <w:pPr>
        <w:pStyle w:val="aa"/>
      </w:pPr>
      <w:r w:rsidRPr="00276C5A">
        <w:rPr>
          <w:b/>
          <w:bCs/>
        </w:rPr>
        <w:t>Дополнительные замечания</w:t>
      </w:r>
      <w:r w:rsidRPr="00276C5A">
        <w:t xml:space="preserve">: </w:t>
      </w:r>
      <w:r>
        <w:t>нет.</w:t>
      </w:r>
    </w:p>
    <w:p w14:paraId="243AAAF4" w14:textId="77777777" w:rsidR="00A210BE" w:rsidRPr="00104F66" w:rsidRDefault="00A210BE" w:rsidP="00104F66">
      <w:pPr>
        <w:pStyle w:val="aa"/>
      </w:pPr>
    </w:p>
    <w:sectPr w:rsidR="00A210BE" w:rsidRPr="0010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A6F99"/>
    <w:multiLevelType w:val="hybridMultilevel"/>
    <w:tmpl w:val="B7269A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2EB1909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5926745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043D0F"/>
    <w:multiLevelType w:val="hybridMultilevel"/>
    <w:tmpl w:val="C958C38A"/>
    <w:lvl w:ilvl="0" w:tplc="58D6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AD82BA8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6A54B4"/>
    <w:multiLevelType w:val="hybridMultilevel"/>
    <w:tmpl w:val="A418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F25BB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2D82241"/>
    <w:multiLevelType w:val="hybridMultilevel"/>
    <w:tmpl w:val="72F49672"/>
    <w:lvl w:ilvl="0" w:tplc="F210E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2E05BEC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4A773F0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2E7AB8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9C4E6A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5E75765"/>
    <w:multiLevelType w:val="hybridMultilevel"/>
    <w:tmpl w:val="A6569F42"/>
    <w:lvl w:ilvl="0" w:tplc="F210E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8267B57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9334A9E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AB9350A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BBB5A12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30D49D4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46B2A2C"/>
    <w:multiLevelType w:val="hybridMultilevel"/>
    <w:tmpl w:val="ED5EEB38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7EC178E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6A4811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B915DAC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4832984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4F455B2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9978D0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AC39FA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BFC0E0D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3B51A0"/>
    <w:multiLevelType w:val="hybridMultilevel"/>
    <w:tmpl w:val="0E56594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551FB9"/>
    <w:multiLevelType w:val="hybridMultilevel"/>
    <w:tmpl w:val="E21E392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64457DAF"/>
    <w:multiLevelType w:val="hybridMultilevel"/>
    <w:tmpl w:val="0E565940"/>
    <w:lvl w:ilvl="0" w:tplc="F210E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AA92042"/>
    <w:multiLevelType w:val="hybridMultilevel"/>
    <w:tmpl w:val="70304974"/>
    <w:lvl w:ilvl="0" w:tplc="45089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BE27DAA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6E3A6FE2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0B061F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27D6900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3294EB0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5C2E46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8EB110B"/>
    <w:multiLevelType w:val="hybridMultilevel"/>
    <w:tmpl w:val="C958C3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E124F5B"/>
    <w:multiLevelType w:val="hybridMultilevel"/>
    <w:tmpl w:val="E21E392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22"/>
  </w:num>
  <w:num w:numId="3">
    <w:abstractNumId w:val="2"/>
  </w:num>
  <w:num w:numId="4">
    <w:abstractNumId w:val="44"/>
  </w:num>
  <w:num w:numId="5">
    <w:abstractNumId w:val="1"/>
  </w:num>
  <w:num w:numId="6">
    <w:abstractNumId w:val="35"/>
  </w:num>
  <w:num w:numId="7">
    <w:abstractNumId w:val="0"/>
  </w:num>
  <w:num w:numId="8">
    <w:abstractNumId w:val="39"/>
  </w:num>
  <w:num w:numId="9">
    <w:abstractNumId w:val="28"/>
  </w:num>
  <w:num w:numId="10">
    <w:abstractNumId w:val="6"/>
  </w:num>
  <w:num w:numId="11">
    <w:abstractNumId w:val="29"/>
  </w:num>
  <w:num w:numId="12">
    <w:abstractNumId w:val="37"/>
  </w:num>
  <w:num w:numId="13">
    <w:abstractNumId w:val="21"/>
  </w:num>
  <w:num w:numId="14">
    <w:abstractNumId w:val="36"/>
  </w:num>
  <w:num w:numId="15">
    <w:abstractNumId w:val="33"/>
  </w:num>
  <w:num w:numId="16">
    <w:abstractNumId w:val="15"/>
  </w:num>
  <w:num w:numId="17">
    <w:abstractNumId w:val="10"/>
  </w:num>
  <w:num w:numId="18">
    <w:abstractNumId w:val="8"/>
  </w:num>
  <w:num w:numId="19">
    <w:abstractNumId w:val="19"/>
  </w:num>
  <w:num w:numId="20">
    <w:abstractNumId w:val="12"/>
  </w:num>
  <w:num w:numId="21">
    <w:abstractNumId w:val="3"/>
  </w:num>
  <w:num w:numId="22">
    <w:abstractNumId w:val="34"/>
  </w:num>
  <w:num w:numId="23">
    <w:abstractNumId w:val="47"/>
  </w:num>
  <w:num w:numId="24">
    <w:abstractNumId w:val="5"/>
  </w:num>
  <w:num w:numId="25">
    <w:abstractNumId w:val="32"/>
  </w:num>
  <w:num w:numId="26">
    <w:abstractNumId w:val="30"/>
  </w:num>
  <w:num w:numId="27">
    <w:abstractNumId w:val="41"/>
  </w:num>
  <w:num w:numId="28">
    <w:abstractNumId w:val="9"/>
  </w:num>
  <w:num w:numId="29">
    <w:abstractNumId w:val="46"/>
  </w:num>
  <w:num w:numId="30">
    <w:abstractNumId w:val="11"/>
  </w:num>
  <w:num w:numId="31">
    <w:abstractNumId w:val="23"/>
  </w:num>
  <w:num w:numId="32">
    <w:abstractNumId w:val="43"/>
  </w:num>
  <w:num w:numId="33">
    <w:abstractNumId w:val="13"/>
  </w:num>
  <w:num w:numId="34">
    <w:abstractNumId w:val="7"/>
  </w:num>
  <w:num w:numId="35">
    <w:abstractNumId w:val="38"/>
  </w:num>
  <w:num w:numId="36">
    <w:abstractNumId w:val="27"/>
  </w:num>
  <w:num w:numId="37">
    <w:abstractNumId w:val="16"/>
  </w:num>
  <w:num w:numId="38">
    <w:abstractNumId w:val="40"/>
  </w:num>
  <w:num w:numId="39">
    <w:abstractNumId w:val="4"/>
  </w:num>
  <w:num w:numId="40">
    <w:abstractNumId w:val="31"/>
  </w:num>
  <w:num w:numId="41">
    <w:abstractNumId w:val="42"/>
  </w:num>
  <w:num w:numId="42">
    <w:abstractNumId w:val="20"/>
  </w:num>
  <w:num w:numId="43">
    <w:abstractNumId w:val="24"/>
  </w:num>
  <w:num w:numId="44">
    <w:abstractNumId w:val="45"/>
  </w:num>
  <w:num w:numId="45">
    <w:abstractNumId w:val="17"/>
  </w:num>
  <w:num w:numId="46">
    <w:abstractNumId w:val="18"/>
  </w:num>
  <w:num w:numId="47">
    <w:abstractNumId w:val="25"/>
  </w:num>
  <w:num w:numId="48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1AAD"/>
    <w:rsid w:val="0000484F"/>
    <w:rsid w:val="000074A2"/>
    <w:rsid w:val="00011D27"/>
    <w:rsid w:val="00012488"/>
    <w:rsid w:val="000128B2"/>
    <w:rsid w:val="000223E1"/>
    <w:rsid w:val="00023D22"/>
    <w:rsid w:val="00031256"/>
    <w:rsid w:val="000375A0"/>
    <w:rsid w:val="00047CB1"/>
    <w:rsid w:val="00052061"/>
    <w:rsid w:val="000556D3"/>
    <w:rsid w:val="00055778"/>
    <w:rsid w:val="00057EE6"/>
    <w:rsid w:val="0006130E"/>
    <w:rsid w:val="00064244"/>
    <w:rsid w:val="00064E1E"/>
    <w:rsid w:val="00071B06"/>
    <w:rsid w:val="00073743"/>
    <w:rsid w:val="00075FEB"/>
    <w:rsid w:val="00080536"/>
    <w:rsid w:val="00080F20"/>
    <w:rsid w:val="00082E3E"/>
    <w:rsid w:val="0008364F"/>
    <w:rsid w:val="00086C24"/>
    <w:rsid w:val="00097E8E"/>
    <w:rsid w:val="000A0917"/>
    <w:rsid w:val="000A18C8"/>
    <w:rsid w:val="000A4ACA"/>
    <w:rsid w:val="000B0324"/>
    <w:rsid w:val="000B392D"/>
    <w:rsid w:val="000B5BCD"/>
    <w:rsid w:val="000B6781"/>
    <w:rsid w:val="000B7860"/>
    <w:rsid w:val="000B7A78"/>
    <w:rsid w:val="000C4438"/>
    <w:rsid w:val="000D18A1"/>
    <w:rsid w:val="000D2977"/>
    <w:rsid w:val="000D3F36"/>
    <w:rsid w:val="000D5917"/>
    <w:rsid w:val="000D620F"/>
    <w:rsid w:val="000E364F"/>
    <w:rsid w:val="000E56A3"/>
    <w:rsid w:val="000E5AAA"/>
    <w:rsid w:val="000E6ED0"/>
    <w:rsid w:val="000F463E"/>
    <w:rsid w:val="000F7CF7"/>
    <w:rsid w:val="00101036"/>
    <w:rsid w:val="001033A5"/>
    <w:rsid w:val="00104BDB"/>
    <w:rsid w:val="00104F66"/>
    <w:rsid w:val="00110AB0"/>
    <w:rsid w:val="00114260"/>
    <w:rsid w:val="00121776"/>
    <w:rsid w:val="001221C8"/>
    <w:rsid w:val="00123741"/>
    <w:rsid w:val="00124468"/>
    <w:rsid w:val="00124499"/>
    <w:rsid w:val="00124562"/>
    <w:rsid w:val="0013397D"/>
    <w:rsid w:val="00133B17"/>
    <w:rsid w:val="00141726"/>
    <w:rsid w:val="00142954"/>
    <w:rsid w:val="00147829"/>
    <w:rsid w:val="001605B0"/>
    <w:rsid w:val="0016321C"/>
    <w:rsid w:val="001706A6"/>
    <w:rsid w:val="00172D48"/>
    <w:rsid w:val="00176178"/>
    <w:rsid w:val="001818CA"/>
    <w:rsid w:val="0018595E"/>
    <w:rsid w:val="00191950"/>
    <w:rsid w:val="001966C0"/>
    <w:rsid w:val="001A4D0D"/>
    <w:rsid w:val="001B15F2"/>
    <w:rsid w:val="001B507E"/>
    <w:rsid w:val="001C0F0B"/>
    <w:rsid w:val="001C1D7B"/>
    <w:rsid w:val="001C3634"/>
    <w:rsid w:val="001C62E3"/>
    <w:rsid w:val="001D30BD"/>
    <w:rsid w:val="001D438C"/>
    <w:rsid w:val="001E34B8"/>
    <w:rsid w:val="001F02C0"/>
    <w:rsid w:val="001F30F4"/>
    <w:rsid w:val="001F6B00"/>
    <w:rsid w:val="00201F34"/>
    <w:rsid w:val="002042E0"/>
    <w:rsid w:val="00204F1C"/>
    <w:rsid w:val="00207293"/>
    <w:rsid w:val="00207C67"/>
    <w:rsid w:val="0022379E"/>
    <w:rsid w:val="00224929"/>
    <w:rsid w:val="002347EA"/>
    <w:rsid w:val="00234B2B"/>
    <w:rsid w:val="00240CA4"/>
    <w:rsid w:val="00243994"/>
    <w:rsid w:val="002530EB"/>
    <w:rsid w:val="00255258"/>
    <w:rsid w:val="002557C5"/>
    <w:rsid w:val="00260BF5"/>
    <w:rsid w:val="00264688"/>
    <w:rsid w:val="00266611"/>
    <w:rsid w:val="00267A83"/>
    <w:rsid w:val="00270DC5"/>
    <w:rsid w:val="00276C5A"/>
    <w:rsid w:val="002770C2"/>
    <w:rsid w:val="002803F1"/>
    <w:rsid w:val="002A0C8D"/>
    <w:rsid w:val="002C2128"/>
    <w:rsid w:val="002C3088"/>
    <w:rsid w:val="002D0D63"/>
    <w:rsid w:val="002E215A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469C4"/>
    <w:rsid w:val="00346E55"/>
    <w:rsid w:val="003472CC"/>
    <w:rsid w:val="00347A3F"/>
    <w:rsid w:val="003510C0"/>
    <w:rsid w:val="0035411E"/>
    <w:rsid w:val="00354FC9"/>
    <w:rsid w:val="00360956"/>
    <w:rsid w:val="003611B5"/>
    <w:rsid w:val="00364F41"/>
    <w:rsid w:val="00366518"/>
    <w:rsid w:val="00381B77"/>
    <w:rsid w:val="00384473"/>
    <w:rsid w:val="003923E4"/>
    <w:rsid w:val="003A08CE"/>
    <w:rsid w:val="003A1093"/>
    <w:rsid w:val="003A1D63"/>
    <w:rsid w:val="003A2730"/>
    <w:rsid w:val="003A39FB"/>
    <w:rsid w:val="003A76AA"/>
    <w:rsid w:val="003B2818"/>
    <w:rsid w:val="003B5420"/>
    <w:rsid w:val="003D3529"/>
    <w:rsid w:val="003E0B0B"/>
    <w:rsid w:val="003E6887"/>
    <w:rsid w:val="003E6A84"/>
    <w:rsid w:val="003E762E"/>
    <w:rsid w:val="003E7FD4"/>
    <w:rsid w:val="003F2787"/>
    <w:rsid w:val="00405DBF"/>
    <w:rsid w:val="00415034"/>
    <w:rsid w:val="00421484"/>
    <w:rsid w:val="004224D3"/>
    <w:rsid w:val="00422851"/>
    <w:rsid w:val="00425A41"/>
    <w:rsid w:val="004264E5"/>
    <w:rsid w:val="00426F48"/>
    <w:rsid w:val="00434A1D"/>
    <w:rsid w:val="00435A46"/>
    <w:rsid w:val="00444BF2"/>
    <w:rsid w:val="004457D8"/>
    <w:rsid w:val="00445A7A"/>
    <w:rsid w:val="00450C0A"/>
    <w:rsid w:val="00455F94"/>
    <w:rsid w:val="00467FD8"/>
    <w:rsid w:val="00470D8E"/>
    <w:rsid w:val="00476C54"/>
    <w:rsid w:val="00480070"/>
    <w:rsid w:val="004818C3"/>
    <w:rsid w:val="00482203"/>
    <w:rsid w:val="00483DF6"/>
    <w:rsid w:val="004924A2"/>
    <w:rsid w:val="004A117E"/>
    <w:rsid w:val="004B1755"/>
    <w:rsid w:val="004B7CE6"/>
    <w:rsid w:val="004C19B5"/>
    <w:rsid w:val="004C5CA1"/>
    <w:rsid w:val="004C704E"/>
    <w:rsid w:val="004C7D88"/>
    <w:rsid w:val="004D2FBF"/>
    <w:rsid w:val="004D6BFE"/>
    <w:rsid w:val="004D7310"/>
    <w:rsid w:val="004F2D30"/>
    <w:rsid w:val="004F43B6"/>
    <w:rsid w:val="004F44DD"/>
    <w:rsid w:val="004F5A61"/>
    <w:rsid w:val="005015C4"/>
    <w:rsid w:val="00502F0F"/>
    <w:rsid w:val="0050428D"/>
    <w:rsid w:val="00512154"/>
    <w:rsid w:val="00513645"/>
    <w:rsid w:val="0051509E"/>
    <w:rsid w:val="00515FCF"/>
    <w:rsid w:val="00516791"/>
    <w:rsid w:val="0052361D"/>
    <w:rsid w:val="005316D4"/>
    <w:rsid w:val="0053667B"/>
    <w:rsid w:val="005425A5"/>
    <w:rsid w:val="00544B8C"/>
    <w:rsid w:val="00544D3D"/>
    <w:rsid w:val="005458A9"/>
    <w:rsid w:val="00546735"/>
    <w:rsid w:val="0055390E"/>
    <w:rsid w:val="005550AF"/>
    <w:rsid w:val="005568BB"/>
    <w:rsid w:val="00556DD0"/>
    <w:rsid w:val="005614B5"/>
    <w:rsid w:val="00563595"/>
    <w:rsid w:val="00571BD7"/>
    <w:rsid w:val="00577779"/>
    <w:rsid w:val="005842B0"/>
    <w:rsid w:val="00585521"/>
    <w:rsid w:val="00586620"/>
    <w:rsid w:val="0059083A"/>
    <w:rsid w:val="005931B1"/>
    <w:rsid w:val="00594090"/>
    <w:rsid w:val="00597572"/>
    <w:rsid w:val="005A5DBC"/>
    <w:rsid w:val="005C74DE"/>
    <w:rsid w:val="005D057B"/>
    <w:rsid w:val="005D089D"/>
    <w:rsid w:val="005D3484"/>
    <w:rsid w:val="005D3594"/>
    <w:rsid w:val="005E3E58"/>
    <w:rsid w:val="005E7548"/>
    <w:rsid w:val="005F03D7"/>
    <w:rsid w:val="00600730"/>
    <w:rsid w:val="006009EF"/>
    <w:rsid w:val="00605DC3"/>
    <w:rsid w:val="006062CB"/>
    <w:rsid w:val="00620496"/>
    <w:rsid w:val="00622E16"/>
    <w:rsid w:val="00625217"/>
    <w:rsid w:val="006307BA"/>
    <w:rsid w:val="00631204"/>
    <w:rsid w:val="006458A0"/>
    <w:rsid w:val="00653422"/>
    <w:rsid w:val="00656118"/>
    <w:rsid w:val="0066184D"/>
    <w:rsid w:val="00672D34"/>
    <w:rsid w:val="00674667"/>
    <w:rsid w:val="00675F66"/>
    <w:rsid w:val="00676F3F"/>
    <w:rsid w:val="00684351"/>
    <w:rsid w:val="00684BF5"/>
    <w:rsid w:val="0069072D"/>
    <w:rsid w:val="00690889"/>
    <w:rsid w:val="006A4DB1"/>
    <w:rsid w:val="006A6011"/>
    <w:rsid w:val="006B2A96"/>
    <w:rsid w:val="006B36CE"/>
    <w:rsid w:val="006C1774"/>
    <w:rsid w:val="006C5F95"/>
    <w:rsid w:val="006D3C7F"/>
    <w:rsid w:val="006D51E9"/>
    <w:rsid w:val="006E1188"/>
    <w:rsid w:val="006E2C37"/>
    <w:rsid w:val="006E3AA2"/>
    <w:rsid w:val="007000BA"/>
    <w:rsid w:val="00720665"/>
    <w:rsid w:val="007227CB"/>
    <w:rsid w:val="00727775"/>
    <w:rsid w:val="00731CE5"/>
    <w:rsid w:val="00734CFC"/>
    <w:rsid w:val="00741E6A"/>
    <w:rsid w:val="007462BF"/>
    <w:rsid w:val="00751CB8"/>
    <w:rsid w:val="00754EEE"/>
    <w:rsid w:val="007630A9"/>
    <w:rsid w:val="00765EED"/>
    <w:rsid w:val="0077026B"/>
    <w:rsid w:val="007732D4"/>
    <w:rsid w:val="007751D4"/>
    <w:rsid w:val="0078623A"/>
    <w:rsid w:val="00786B90"/>
    <w:rsid w:val="007946F9"/>
    <w:rsid w:val="00794EFA"/>
    <w:rsid w:val="007A0D36"/>
    <w:rsid w:val="007A7C21"/>
    <w:rsid w:val="007B1EA4"/>
    <w:rsid w:val="007B469B"/>
    <w:rsid w:val="007C0D71"/>
    <w:rsid w:val="007C1656"/>
    <w:rsid w:val="007C21D4"/>
    <w:rsid w:val="007C7EA4"/>
    <w:rsid w:val="007D6715"/>
    <w:rsid w:val="007D78E7"/>
    <w:rsid w:val="007E1224"/>
    <w:rsid w:val="007E1293"/>
    <w:rsid w:val="007E27D4"/>
    <w:rsid w:val="007E2EB0"/>
    <w:rsid w:val="007F1A30"/>
    <w:rsid w:val="007F6E13"/>
    <w:rsid w:val="0080258F"/>
    <w:rsid w:val="00805FB1"/>
    <w:rsid w:val="00811A52"/>
    <w:rsid w:val="00814591"/>
    <w:rsid w:val="00817933"/>
    <w:rsid w:val="008203EB"/>
    <w:rsid w:val="008227B2"/>
    <w:rsid w:val="00823165"/>
    <w:rsid w:val="00823D40"/>
    <w:rsid w:val="00824003"/>
    <w:rsid w:val="008244CF"/>
    <w:rsid w:val="008246C8"/>
    <w:rsid w:val="0083225F"/>
    <w:rsid w:val="00840310"/>
    <w:rsid w:val="00852271"/>
    <w:rsid w:val="0085249B"/>
    <w:rsid w:val="00854E2D"/>
    <w:rsid w:val="008600FE"/>
    <w:rsid w:val="00866204"/>
    <w:rsid w:val="008673F4"/>
    <w:rsid w:val="00871422"/>
    <w:rsid w:val="008766DD"/>
    <w:rsid w:val="00877696"/>
    <w:rsid w:val="00880B4E"/>
    <w:rsid w:val="00884602"/>
    <w:rsid w:val="00884EAD"/>
    <w:rsid w:val="00885BA7"/>
    <w:rsid w:val="00892F2C"/>
    <w:rsid w:val="008946D3"/>
    <w:rsid w:val="00896B57"/>
    <w:rsid w:val="00896FA9"/>
    <w:rsid w:val="008A38FD"/>
    <w:rsid w:val="008A6A87"/>
    <w:rsid w:val="008B2075"/>
    <w:rsid w:val="008B2246"/>
    <w:rsid w:val="008B2A0C"/>
    <w:rsid w:val="008B2EE5"/>
    <w:rsid w:val="008B44CD"/>
    <w:rsid w:val="008C37AC"/>
    <w:rsid w:val="008C56F7"/>
    <w:rsid w:val="008D2984"/>
    <w:rsid w:val="008D6CDC"/>
    <w:rsid w:val="008E3EA2"/>
    <w:rsid w:val="008F2D66"/>
    <w:rsid w:val="008F736C"/>
    <w:rsid w:val="008F74CA"/>
    <w:rsid w:val="009010B0"/>
    <w:rsid w:val="00905F7D"/>
    <w:rsid w:val="00911264"/>
    <w:rsid w:val="00912C24"/>
    <w:rsid w:val="00915FEA"/>
    <w:rsid w:val="0092221F"/>
    <w:rsid w:val="00930531"/>
    <w:rsid w:val="009364A6"/>
    <w:rsid w:val="00937A74"/>
    <w:rsid w:val="009459D3"/>
    <w:rsid w:val="00946329"/>
    <w:rsid w:val="00950C8D"/>
    <w:rsid w:val="00960CA6"/>
    <w:rsid w:val="009616A3"/>
    <w:rsid w:val="00965E7E"/>
    <w:rsid w:val="00974F44"/>
    <w:rsid w:val="00983025"/>
    <w:rsid w:val="00990CA7"/>
    <w:rsid w:val="009945D1"/>
    <w:rsid w:val="00994E39"/>
    <w:rsid w:val="00995CAF"/>
    <w:rsid w:val="009A216C"/>
    <w:rsid w:val="009A5D69"/>
    <w:rsid w:val="009B28A5"/>
    <w:rsid w:val="009B3970"/>
    <w:rsid w:val="009B7037"/>
    <w:rsid w:val="009C18C4"/>
    <w:rsid w:val="009C2496"/>
    <w:rsid w:val="009C6FC0"/>
    <w:rsid w:val="009D236B"/>
    <w:rsid w:val="009D24B7"/>
    <w:rsid w:val="009D2B83"/>
    <w:rsid w:val="009D3834"/>
    <w:rsid w:val="009D538B"/>
    <w:rsid w:val="009D5BAF"/>
    <w:rsid w:val="009E286B"/>
    <w:rsid w:val="009E3CBC"/>
    <w:rsid w:val="009F0014"/>
    <w:rsid w:val="009F5C3D"/>
    <w:rsid w:val="00A01A91"/>
    <w:rsid w:val="00A02570"/>
    <w:rsid w:val="00A14E25"/>
    <w:rsid w:val="00A15131"/>
    <w:rsid w:val="00A170D5"/>
    <w:rsid w:val="00A210BE"/>
    <w:rsid w:val="00A24322"/>
    <w:rsid w:val="00A274DD"/>
    <w:rsid w:val="00A33539"/>
    <w:rsid w:val="00A40228"/>
    <w:rsid w:val="00A4251D"/>
    <w:rsid w:val="00A47327"/>
    <w:rsid w:val="00A52FDA"/>
    <w:rsid w:val="00A53AA8"/>
    <w:rsid w:val="00A71DCD"/>
    <w:rsid w:val="00A76282"/>
    <w:rsid w:val="00A959CE"/>
    <w:rsid w:val="00AA09BE"/>
    <w:rsid w:val="00AA3BD5"/>
    <w:rsid w:val="00AA4A76"/>
    <w:rsid w:val="00AA686E"/>
    <w:rsid w:val="00AA6B6F"/>
    <w:rsid w:val="00AA79EB"/>
    <w:rsid w:val="00AB2B67"/>
    <w:rsid w:val="00AB445A"/>
    <w:rsid w:val="00AC051D"/>
    <w:rsid w:val="00AC51B8"/>
    <w:rsid w:val="00AC5D7E"/>
    <w:rsid w:val="00AC5F93"/>
    <w:rsid w:val="00AD45EB"/>
    <w:rsid w:val="00AD5CC0"/>
    <w:rsid w:val="00AE6B51"/>
    <w:rsid w:val="00AE73B7"/>
    <w:rsid w:val="00AF5B5F"/>
    <w:rsid w:val="00B034A6"/>
    <w:rsid w:val="00B03B61"/>
    <w:rsid w:val="00B1292A"/>
    <w:rsid w:val="00B22121"/>
    <w:rsid w:val="00B378FB"/>
    <w:rsid w:val="00B4134F"/>
    <w:rsid w:val="00B44349"/>
    <w:rsid w:val="00B504E2"/>
    <w:rsid w:val="00B614EB"/>
    <w:rsid w:val="00B632DF"/>
    <w:rsid w:val="00B655FF"/>
    <w:rsid w:val="00B67C90"/>
    <w:rsid w:val="00B70EDC"/>
    <w:rsid w:val="00B7261C"/>
    <w:rsid w:val="00B752B7"/>
    <w:rsid w:val="00B76749"/>
    <w:rsid w:val="00B80B65"/>
    <w:rsid w:val="00B81AB7"/>
    <w:rsid w:val="00B86011"/>
    <w:rsid w:val="00B86636"/>
    <w:rsid w:val="00B9460C"/>
    <w:rsid w:val="00BC2163"/>
    <w:rsid w:val="00BC3566"/>
    <w:rsid w:val="00BC5B06"/>
    <w:rsid w:val="00BD0260"/>
    <w:rsid w:val="00BD2404"/>
    <w:rsid w:val="00BD7F2C"/>
    <w:rsid w:val="00BE0D25"/>
    <w:rsid w:val="00BE0EED"/>
    <w:rsid w:val="00BF6CDA"/>
    <w:rsid w:val="00BF78A5"/>
    <w:rsid w:val="00C11C3A"/>
    <w:rsid w:val="00C21152"/>
    <w:rsid w:val="00C42476"/>
    <w:rsid w:val="00C46B57"/>
    <w:rsid w:val="00C508B0"/>
    <w:rsid w:val="00C56AD1"/>
    <w:rsid w:val="00C76A72"/>
    <w:rsid w:val="00C90EF4"/>
    <w:rsid w:val="00C91C7C"/>
    <w:rsid w:val="00C93810"/>
    <w:rsid w:val="00C9778D"/>
    <w:rsid w:val="00CA3183"/>
    <w:rsid w:val="00CA5915"/>
    <w:rsid w:val="00CA68D0"/>
    <w:rsid w:val="00CB0FFE"/>
    <w:rsid w:val="00CB1F42"/>
    <w:rsid w:val="00CB3E0A"/>
    <w:rsid w:val="00CB5911"/>
    <w:rsid w:val="00CC3DEC"/>
    <w:rsid w:val="00CC451D"/>
    <w:rsid w:val="00CC67A8"/>
    <w:rsid w:val="00CD7C65"/>
    <w:rsid w:val="00CE2F66"/>
    <w:rsid w:val="00CE341A"/>
    <w:rsid w:val="00CE352D"/>
    <w:rsid w:val="00CE6AD4"/>
    <w:rsid w:val="00CF2303"/>
    <w:rsid w:val="00CF250D"/>
    <w:rsid w:val="00CF2CA5"/>
    <w:rsid w:val="00CF6640"/>
    <w:rsid w:val="00CF690B"/>
    <w:rsid w:val="00D011BD"/>
    <w:rsid w:val="00D105DC"/>
    <w:rsid w:val="00D179F4"/>
    <w:rsid w:val="00D17B96"/>
    <w:rsid w:val="00D2207F"/>
    <w:rsid w:val="00D23081"/>
    <w:rsid w:val="00D26FD7"/>
    <w:rsid w:val="00D279FF"/>
    <w:rsid w:val="00D30AF4"/>
    <w:rsid w:val="00D31C22"/>
    <w:rsid w:val="00D3310E"/>
    <w:rsid w:val="00D3604D"/>
    <w:rsid w:val="00D41223"/>
    <w:rsid w:val="00D55881"/>
    <w:rsid w:val="00D641C6"/>
    <w:rsid w:val="00D644AA"/>
    <w:rsid w:val="00D76135"/>
    <w:rsid w:val="00D773C4"/>
    <w:rsid w:val="00D81028"/>
    <w:rsid w:val="00D815F7"/>
    <w:rsid w:val="00D83EF0"/>
    <w:rsid w:val="00D9040C"/>
    <w:rsid w:val="00D91B88"/>
    <w:rsid w:val="00DA1493"/>
    <w:rsid w:val="00DA4DF6"/>
    <w:rsid w:val="00DB4AAD"/>
    <w:rsid w:val="00DD1579"/>
    <w:rsid w:val="00DE0A9C"/>
    <w:rsid w:val="00DE35D2"/>
    <w:rsid w:val="00DF06B5"/>
    <w:rsid w:val="00DF0EB0"/>
    <w:rsid w:val="00DF7E9D"/>
    <w:rsid w:val="00E007D4"/>
    <w:rsid w:val="00E01BEA"/>
    <w:rsid w:val="00E041A7"/>
    <w:rsid w:val="00E06DB0"/>
    <w:rsid w:val="00E1059B"/>
    <w:rsid w:val="00E1183F"/>
    <w:rsid w:val="00E13D55"/>
    <w:rsid w:val="00E16783"/>
    <w:rsid w:val="00E2174A"/>
    <w:rsid w:val="00E22C2E"/>
    <w:rsid w:val="00E26A5A"/>
    <w:rsid w:val="00E325C1"/>
    <w:rsid w:val="00E325D4"/>
    <w:rsid w:val="00E34FA4"/>
    <w:rsid w:val="00E37CCF"/>
    <w:rsid w:val="00E41548"/>
    <w:rsid w:val="00E42872"/>
    <w:rsid w:val="00E46138"/>
    <w:rsid w:val="00E61CE1"/>
    <w:rsid w:val="00E66FE1"/>
    <w:rsid w:val="00E708A8"/>
    <w:rsid w:val="00E70D12"/>
    <w:rsid w:val="00E73576"/>
    <w:rsid w:val="00E73DA3"/>
    <w:rsid w:val="00E748DE"/>
    <w:rsid w:val="00E75555"/>
    <w:rsid w:val="00E947D2"/>
    <w:rsid w:val="00EB20D5"/>
    <w:rsid w:val="00EB5BF6"/>
    <w:rsid w:val="00EB71FC"/>
    <w:rsid w:val="00EC5CFB"/>
    <w:rsid w:val="00ED0553"/>
    <w:rsid w:val="00ED6340"/>
    <w:rsid w:val="00EE1895"/>
    <w:rsid w:val="00EE2268"/>
    <w:rsid w:val="00EE70D1"/>
    <w:rsid w:val="00EE7ADD"/>
    <w:rsid w:val="00EF0D44"/>
    <w:rsid w:val="00EF54BC"/>
    <w:rsid w:val="00F02BDA"/>
    <w:rsid w:val="00F043D1"/>
    <w:rsid w:val="00F05B02"/>
    <w:rsid w:val="00F0665C"/>
    <w:rsid w:val="00F06B2B"/>
    <w:rsid w:val="00F12E7A"/>
    <w:rsid w:val="00F16955"/>
    <w:rsid w:val="00F2051F"/>
    <w:rsid w:val="00F24AC9"/>
    <w:rsid w:val="00F263B4"/>
    <w:rsid w:val="00F334F8"/>
    <w:rsid w:val="00F3418C"/>
    <w:rsid w:val="00F364BD"/>
    <w:rsid w:val="00F522C3"/>
    <w:rsid w:val="00F546B4"/>
    <w:rsid w:val="00F54AD9"/>
    <w:rsid w:val="00F56DED"/>
    <w:rsid w:val="00F7136C"/>
    <w:rsid w:val="00F72E54"/>
    <w:rsid w:val="00F838D1"/>
    <w:rsid w:val="00F8523F"/>
    <w:rsid w:val="00F91629"/>
    <w:rsid w:val="00FA74CF"/>
    <w:rsid w:val="00FA7CFF"/>
    <w:rsid w:val="00FB1CC3"/>
    <w:rsid w:val="00FC30E8"/>
    <w:rsid w:val="00FC3B3F"/>
    <w:rsid w:val="00FC47BC"/>
    <w:rsid w:val="00FD3EE8"/>
    <w:rsid w:val="00FD41E3"/>
    <w:rsid w:val="00FE2D85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2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4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6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3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8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5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7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942</TotalTime>
  <Pages>23</Pages>
  <Words>4897</Words>
  <Characters>27917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543</cp:revision>
  <dcterms:created xsi:type="dcterms:W3CDTF">2022-11-19T18:06:00Z</dcterms:created>
  <dcterms:modified xsi:type="dcterms:W3CDTF">2023-02-12T12:01:00Z</dcterms:modified>
</cp:coreProperties>
</file>