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317A4167" w:rsidR="00ED6340" w:rsidRDefault="00804032" w:rsidP="0051264F">
      <w:pPr>
        <w:pStyle w:val="12"/>
      </w:pPr>
      <w:r>
        <w:t xml:space="preserve">Описание </w:t>
      </w:r>
      <w:proofErr w:type="gramStart"/>
      <w:r>
        <w:t>бизнес процессов</w:t>
      </w:r>
      <w:proofErr w:type="gramEnd"/>
    </w:p>
    <w:p w14:paraId="7A30D5D7" w14:textId="463C7F42" w:rsidR="00200405" w:rsidRDefault="002B0CC8" w:rsidP="00200405">
      <w:pPr>
        <w:pStyle w:val="a9"/>
      </w:pPr>
      <w:r>
        <w:t xml:space="preserve">Для представления </w:t>
      </w:r>
      <w:r w:rsidR="004B6F65">
        <w:t>будущих</w:t>
      </w:r>
      <w:r>
        <w:t xml:space="preserve">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1BD3AD33" w14:textId="70E0581D" w:rsidR="00200405" w:rsidRDefault="00200405" w:rsidP="00200405">
      <w:pPr>
        <w:pStyle w:val="a9"/>
      </w:pPr>
      <w:r>
        <w:t xml:space="preserve">На рисунке </w:t>
      </w:r>
      <w:r w:rsidRPr="00D376D6">
        <w:rPr>
          <w:highlight w:val="yellow"/>
        </w:rPr>
        <w:t>1</w:t>
      </w:r>
      <w:r>
        <w:t xml:space="preserve"> представлен общий процесс </w:t>
      </w:r>
      <w:r w:rsidR="003E3D7B">
        <w:t>разрабатываемой</w:t>
      </w:r>
      <w:r>
        <w:t xml:space="preserve"> системы. Данный блок включает в себя подпроцессы авторизации в системе, отображения мероприятий, регистрации на них и последующего подтверждения физического присутствия на событии. </w:t>
      </w:r>
      <w:r w:rsidR="00711EEE">
        <w:t xml:space="preserve">На вход процесса подаются мероприятия из информационной системы «Рейтинг студентов». </w:t>
      </w:r>
      <w:r w:rsidR="00E27826">
        <w:t xml:space="preserve">Выходами служат запись в системе о подтвержденном участнике (в случае регистрации студента на мероприятии и последующего подтверждения присутствия) и отмененная регистрация на мероприятие (в случае, если студент по той или иной причине отменил регистрацию). </w:t>
      </w:r>
      <w:r w:rsidR="00CE3FD1">
        <w:t>Управление в данном блоке осуществляется за счет регламента проведения мероприятия и положения о мероприятии. В качестве механизмов выступают студент (выполняет роль участника мероприятия), ответственный за мероприятие (подтверждает с помощью специального механизма присутствие участника на мероприятии) и информационная система (ИС), связывающая разрабатываемый модуль с системой в единое целое.</w:t>
      </w:r>
    </w:p>
    <w:p w14:paraId="19EADCC6" w14:textId="2A883A83" w:rsidR="00200405" w:rsidRDefault="00200405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82669EF" wp14:editId="0C7D1F50">
            <wp:extent cx="5925820" cy="410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900D" w14:textId="66CFB5BC" w:rsidR="00200405" w:rsidRDefault="00200405" w:rsidP="00200405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1</w:t>
      </w:r>
      <w:r>
        <w:t xml:space="preserve"> – Блок </w:t>
      </w:r>
      <w:r w:rsidR="00D376D6">
        <w:t>«Регистрация на мероприятия»</w:t>
      </w:r>
    </w:p>
    <w:p w14:paraId="26961773" w14:textId="670E53FE" w:rsidR="00200405" w:rsidRDefault="00200405" w:rsidP="00200405">
      <w:pPr>
        <w:pStyle w:val="a9"/>
        <w:ind w:firstLine="0"/>
        <w:jc w:val="center"/>
      </w:pPr>
    </w:p>
    <w:p w14:paraId="2BB92079" w14:textId="4F51AA5C" w:rsidR="00200405" w:rsidRPr="00200405" w:rsidRDefault="007F0144" w:rsidP="00200405">
      <w:pPr>
        <w:pStyle w:val="a9"/>
      </w:pPr>
      <w:r>
        <w:t xml:space="preserve">Детализация блока А0 представлена на рисунке </w:t>
      </w:r>
      <w:r w:rsidRPr="007F0144">
        <w:rPr>
          <w:highlight w:val="yellow"/>
        </w:rPr>
        <w:t>2</w:t>
      </w:r>
      <w:r>
        <w:t xml:space="preserve">. </w:t>
      </w:r>
      <w:r w:rsidR="00424BA2" w:rsidRPr="0077414B">
        <w:rPr>
          <w:highlight w:val="yellow"/>
        </w:rPr>
        <w:t xml:space="preserve">Данный </w:t>
      </w:r>
      <w:r w:rsidR="005B2C03" w:rsidRPr="0077414B">
        <w:rPr>
          <w:highlight w:val="yellow"/>
        </w:rPr>
        <w:t>блок</w:t>
      </w:r>
      <w:r w:rsidR="00424BA2" w:rsidRPr="0077414B">
        <w:rPr>
          <w:highlight w:val="yellow"/>
        </w:rPr>
        <w:t xml:space="preserve"> состоит из четырех </w:t>
      </w:r>
      <w:r w:rsidR="005B2C03" w:rsidRPr="0077414B">
        <w:rPr>
          <w:highlight w:val="yellow"/>
        </w:rPr>
        <w:t>подпроцессов</w:t>
      </w:r>
      <w:r w:rsidR="00424BA2" w:rsidRPr="0077414B">
        <w:rPr>
          <w:highlight w:val="yellow"/>
        </w:rPr>
        <w:t>. Первым является</w:t>
      </w:r>
      <w:r w:rsidR="0048735B">
        <w:t xml:space="preserve"> </w:t>
      </w:r>
      <w:r w:rsidR="0077414B">
        <w:t>Б</w:t>
      </w:r>
      <w:r w:rsidR="0048735B">
        <w:t>лок</w:t>
      </w:r>
      <w:r w:rsidR="00424BA2">
        <w:t xml:space="preserve"> «Авторизоваться в системе». Данный процесс описывает способы авторизации пользователя в модуле</w:t>
      </w:r>
      <w:r w:rsidR="003049E8">
        <w:t xml:space="preserve"> информационной системы</w:t>
      </w:r>
      <w:r w:rsidR="00424BA2">
        <w:t xml:space="preserve"> для получения возможностей дальнейшего </w:t>
      </w:r>
      <w:r w:rsidR="00424BA2">
        <w:lastRenderedPageBreak/>
        <w:t>взаимодействия с ним.</w:t>
      </w:r>
      <w:r w:rsidR="00C818E7">
        <w:t xml:space="preserve"> </w:t>
      </w:r>
      <w:r w:rsidR="004D20FA">
        <w:t>Процесс «Отобразить мероприятия»</w:t>
      </w:r>
      <w:r w:rsidR="00BB4966">
        <w:t xml:space="preserve"> описывает набор действий пользователя с мероприятиями.</w:t>
      </w:r>
      <w:r w:rsidR="00FD27FF">
        <w:t xml:space="preserve"> Блок «Зарегистрироваться на мероприятие» </w:t>
      </w:r>
      <w:r w:rsidR="006828E4">
        <w:t>включает в себя подпроцессы, доступные пользователю при прохождении процедуры регистрации на мероприятие.</w:t>
      </w:r>
      <w:r w:rsidR="00084737">
        <w:t xml:space="preserve"> «Подтвердить присутствие» </w:t>
      </w:r>
      <w:r w:rsidR="00E71F1C">
        <w:t>описывает действия ответственного за мероприятие при выполнении процедуры подтверждения фактического присутствия зарегистрированного студента на мероприятии.</w:t>
      </w:r>
    </w:p>
    <w:p w14:paraId="6FCB313A" w14:textId="21C75870" w:rsidR="00200405" w:rsidRDefault="00D376D6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16E0CC1" wp14:editId="61DA33A4">
            <wp:extent cx="5924527" cy="41027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7FC" w14:textId="16F7092C" w:rsidR="00D376D6" w:rsidRDefault="00D376D6" w:rsidP="00D376D6">
      <w:pPr>
        <w:pStyle w:val="a9"/>
        <w:ind w:firstLine="0"/>
        <w:jc w:val="center"/>
      </w:pPr>
      <w:r>
        <w:t xml:space="preserve">Рисунок </w:t>
      </w:r>
      <w:r w:rsidRPr="00D376D6">
        <w:rPr>
          <w:highlight w:val="yellow"/>
        </w:rPr>
        <w:t>2</w:t>
      </w:r>
      <w:r>
        <w:t xml:space="preserve"> – Блок «Регистрация на мероприятия»</w:t>
      </w:r>
    </w:p>
    <w:p w14:paraId="014028D7" w14:textId="2F004124" w:rsidR="00200405" w:rsidRDefault="00200405" w:rsidP="00200405">
      <w:pPr>
        <w:pStyle w:val="a9"/>
        <w:ind w:firstLine="0"/>
        <w:jc w:val="center"/>
      </w:pPr>
    </w:p>
    <w:p w14:paraId="37CFD506" w14:textId="20F44E1B" w:rsidR="003E4F94" w:rsidRPr="003E4F94" w:rsidRDefault="00296374" w:rsidP="003E4F94">
      <w:pPr>
        <w:pStyle w:val="a9"/>
      </w:pPr>
      <w:r>
        <w:t xml:space="preserve">На рисунке </w:t>
      </w:r>
      <w:r w:rsidRPr="00DB7791">
        <w:rPr>
          <w:highlight w:val="yellow"/>
        </w:rPr>
        <w:t>3</w:t>
      </w:r>
      <w:r>
        <w:t xml:space="preserve"> представлен</w:t>
      </w:r>
      <w:r w:rsidR="00DB7791">
        <w:t>а детализация блока А1 «Авторизоваться в системе».</w:t>
      </w:r>
      <w:r w:rsidR="00007DFB">
        <w:t xml:space="preserve"> </w:t>
      </w:r>
      <w:r w:rsidR="00DA782B">
        <w:t>Студенту и ответственному за мероприятие</w:t>
      </w:r>
      <w:r w:rsidR="00007DFB">
        <w:t xml:space="preserve"> доступна возможность авторизации двумя способами: с помощью логина и пароля от своего аккаунта</w:t>
      </w:r>
      <w:r w:rsidR="00774F56">
        <w:t xml:space="preserve"> в системе</w:t>
      </w:r>
      <w:r w:rsidR="00007DFB">
        <w:t xml:space="preserve"> или с помощью Личного Кабинета Кампуса. </w:t>
      </w:r>
      <w:r w:rsidR="008D1B58">
        <w:t>И</w:t>
      </w:r>
      <w:r w:rsidR="00007DFB">
        <w:t>нформационная система (ИС) проверяет введенные пользователем данные и на основании присвоенной</w:t>
      </w:r>
      <w:r w:rsidR="00EC4CCC">
        <w:t xml:space="preserve"> в базе данных</w:t>
      </w:r>
      <w:r w:rsidR="00007DFB">
        <w:t xml:space="preserve"> роли выдает соответствующий доступ к возможностям программного модуля</w:t>
      </w:r>
      <w:r w:rsidR="0094517B">
        <w:t>: для студента – возможность регистрации на мероприятия, для ответственного – возможность подтверждения фактического присутствия участника.</w:t>
      </w:r>
      <w:r w:rsidR="00DA782B">
        <w:t xml:space="preserve"> </w:t>
      </w:r>
      <w:r w:rsidR="00316B60">
        <w:t>Выходами из данных процессов служат авторизованный студент и авторизованный ответственный за мероприятие.</w:t>
      </w:r>
    </w:p>
    <w:p w14:paraId="276BA972" w14:textId="0F41A8C2" w:rsidR="003E4F94" w:rsidRDefault="003E4F94" w:rsidP="00200405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A34BC2" wp14:editId="59EA2B2B">
            <wp:extent cx="4827566" cy="334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65" cy="33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2CBD" w14:textId="1F22721F" w:rsidR="003E4F94" w:rsidRDefault="003E4F94" w:rsidP="003E4F94">
      <w:pPr>
        <w:pStyle w:val="a9"/>
        <w:ind w:firstLine="0"/>
        <w:jc w:val="center"/>
      </w:pPr>
      <w:r>
        <w:t xml:space="preserve">Рисунок </w:t>
      </w:r>
      <w:r w:rsidRPr="00933F2B">
        <w:rPr>
          <w:highlight w:val="yellow"/>
        </w:rPr>
        <w:t>3</w:t>
      </w:r>
      <w:r>
        <w:t xml:space="preserve"> – Детализация блока «Авторизоваться в системе»</w:t>
      </w:r>
    </w:p>
    <w:p w14:paraId="6B95009A" w14:textId="4E45162C" w:rsidR="003E4F94" w:rsidRDefault="003E4F94" w:rsidP="00200405">
      <w:pPr>
        <w:pStyle w:val="a9"/>
        <w:ind w:firstLine="0"/>
        <w:jc w:val="center"/>
      </w:pPr>
    </w:p>
    <w:p w14:paraId="4B706422" w14:textId="3F539EF6" w:rsidR="003E4F94" w:rsidRPr="009F64C5" w:rsidRDefault="00EC52E2" w:rsidP="00E535A0">
      <w:pPr>
        <w:pStyle w:val="a9"/>
      </w:pPr>
      <w:r>
        <w:t xml:space="preserve">На рисунке </w:t>
      </w:r>
      <w:r w:rsidRPr="00EC52E2">
        <w:rPr>
          <w:highlight w:val="yellow"/>
        </w:rPr>
        <w:t>4</w:t>
      </w:r>
      <w:r>
        <w:t xml:space="preserve"> представлена детализация блока А</w:t>
      </w:r>
      <w:r w:rsidR="00026AE1">
        <w:t>2</w:t>
      </w:r>
      <w:r>
        <w:t xml:space="preserve"> «</w:t>
      </w:r>
      <w:r w:rsidR="00026AE1">
        <w:t>Отобразить мероприятия</w:t>
      </w:r>
      <w:r>
        <w:t xml:space="preserve">». </w:t>
      </w:r>
      <w:r w:rsidR="00E535A0">
        <w:t>В блоке «Открыть список мероприятий» п</w:t>
      </w:r>
      <w:r>
        <w:t xml:space="preserve">риложение получает перечень актуальных мероприятий и собирает их в список. </w:t>
      </w:r>
      <w:r w:rsidR="00E535A0">
        <w:t>Данный список отображается авторизованному студенту</w:t>
      </w:r>
      <w:r>
        <w:t xml:space="preserve">. Далее пользователь может </w:t>
      </w:r>
      <w:r w:rsidR="0028752B">
        <w:t>отфильтровать мероприятия по необходимому критерию</w:t>
      </w:r>
      <w:r w:rsidR="003F0CFA">
        <w:t>, для чего будет задействован блок «Отфильтровать мероприятия»</w:t>
      </w:r>
      <w:r w:rsidR="0028752B">
        <w:t xml:space="preserve"> или найти определенное при помощи механизма поиска</w:t>
      </w:r>
      <w:r w:rsidR="00132CE3">
        <w:t xml:space="preserve"> в блоке «Найти определенное мероприятие»</w:t>
      </w:r>
      <w:r w:rsidR="0028752B">
        <w:t>.</w:t>
      </w:r>
      <w:r w:rsidR="00C711AD">
        <w:t xml:space="preserve"> После </w:t>
      </w:r>
      <w:r w:rsidR="00FD70B2">
        <w:t>применения фильтрации и поиска определенного мероприятия студент выбирает его</w:t>
      </w:r>
      <w:r w:rsidR="008C55C0">
        <w:t xml:space="preserve"> в процессе «Выбрать мероприятие»</w:t>
      </w:r>
      <w:r w:rsidR="00FD70B2">
        <w:t>.</w:t>
      </w:r>
    </w:p>
    <w:p w14:paraId="518A3BA4" w14:textId="0A89F82A" w:rsidR="009F64C5" w:rsidRDefault="00591E20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15ECF72" wp14:editId="01DA1746">
            <wp:extent cx="4914702" cy="340343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39" cy="34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C9B6" w14:textId="65FF58DD" w:rsidR="00591E20" w:rsidRDefault="00591E20" w:rsidP="00591E20">
      <w:pPr>
        <w:pStyle w:val="a9"/>
        <w:ind w:firstLine="0"/>
        <w:jc w:val="center"/>
      </w:pPr>
      <w:r>
        <w:t xml:space="preserve">Рисунок </w:t>
      </w:r>
      <w:r w:rsidRPr="00591E20">
        <w:rPr>
          <w:highlight w:val="yellow"/>
        </w:rPr>
        <w:t>4</w:t>
      </w:r>
      <w:r>
        <w:t xml:space="preserve"> – Детализация блока «Отобразить мероприятия»</w:t>
      </w:r>
    </w:p>
    <w:p w14:paraId="4B735CF4" w14:textId="77777777" w:rsidR="006F2EA3" w:rsidRDefault="00026AE1" w:rsidP="00575909">
      <w:pPr>
        <w:pStyle w:val="a9"/>
      </w:pPr>
      <w:r>
        <w:lastRenderedPageBreak/>
        <w:t xml:space="preserve">На рисунке </w:t>
      </w:r>
      <w:r w:rsidRPr="00026AE1">
        <w:rPr>
          <w:highlight w:val="yellow"/>
        </w:rPr>
        <w:t>5</w:t>
      </w:r>
      <w:r>
        <w:t xml:space="preserve"> представлена детализация блока А3 «</w:t>
      </w:r>
      <w:r w:rsidR="00B010EF">
        <w:t>Зарегистрироваться на мероприятие</w:t>
      </w:r>
      <w:r>
        <w:t>».</w:t>
      </w:r>
      <w:r w:rsidR="00907396">
        <w:t xml:space="preserve"> На первом этапе студент проходит процедуру регистрации на выбранное им</w:t>
      </w:r>
      <w:r w:rsidR="00A13EE5">
        <w:t xml:space="preserve"> в блоке А2</w:t>
      </w:r>
      <w:r w:rsidR="00907396">
        <w:t xml:space="preserve"> мероприятие.</w:t>
      </w:r>
      <w:r w:rsidR="00153DED">
        <w:t xml:space="preserve"> В результате в систему добавляется запись о регистрации.</w:t>
      </w:r>
    </w:p>
    <w:p w14:paraId="5D178C52" w14:textId="77777777" w:rsidR="006F2EA3" w:rsidRDefault="00153DED" w:rsidP="00575909">
      <w:pPr>
        <w:pStyle w:val="a9"/>
      </w:pPr>
      <w:r>
        <w:t xml:space="preserve">После прохождения данного этапа пользователю становятся </w:t>
      </w:r>
      <w:r w:rsidR="00750040">
        <w:t>открыты</w:t>
      </w:r>
      <w:r>
        <w:t xml:space="preserve"> </w:t>
      </w:r>
      <w:r w:rsidR="00750040">
        <w:t xml:space="preserve">раннее недоступные процессы. </w:t>
      </w:r>
      <w:r w:rsidR="00093EF1">
        <w:t>Первым из них является блок «Отменить регистрацию на мероприятие».</w:t>
      </w:r>
      <w:r w:rsidR="00152D4D" w:rsidRPr="00152D4D">
        <w:t xml:space="preserve"> </w:t>
      </w:r>
      <w:r w:rsidR="00152D4D">
        <w:t xml:space="preserve">Данный процесс удаляет из системы запись пользователя </w:t>
      </w:r>
      <w:r w:rsidR="00544409">
        <w:t>о регистрации</w:t>
      </w:r>
      <w:r w:rsidR="00152D4D">
        <w:t>.</w:t>
      </w:r>
      <w:r w:rsidR="00544409">
        <w:t xml:space="preserve"> </w:t>
      </w:r>
      <w:r w:rsidR="007A38A2">
        <w:t>Также студент может добавить мероприятие в календарь своего смартфона.</w:t>
      </w:r>
      <w:r w:rsidR="0042116B">
        <w:t xml:space="preserve"> </w:t>
      </w:r>
    </w:p>
    <w:p w14:paraId="21677F1A" w14:textId="1FB5AE1B" w:rsidR="009F64C5" w:rsidRDefault="0042116B" w:rsidP="00575909">
      <w:pPr>
        <w:pStyle w:val="a9"/>
      </w:pPr>
      <w:r>
        <w:t xml:space="preserve">После прохождения регистрации система формирует уникальный </w:t>
      </w:r>
      <w:r>
        <w:rPr>
          <w:lang w:val="en-US"/>
        </w:rPr>
        <w:t>QR</w:t>
      </w:r>
      <w:r>
        <w:t>-код</w:t>
      </w:r>
      <w:r w:rsidR="00153DED">
        <w:t xml:space="preserve"> </w:t>
      </w:r>
      <w:r>
        <w:t xml:space="preserve">участника мероприятия с ключом пользователя. Данный </w:t>
      </w:r>
      <w:r>
        <w:rPr>
          <w:lang w:val="en-US"/>
        </w:rPr>
        <w:t>QR</w:t>
      </w:r>
      <w:r>
        <w:t xml:space="preserve">-код и набор информации о событии можно сохранить на устройство в виде </w:t>
      </w:r>
      <w:r>
        <w:rPr>
          <w:lang w:val="en-US"/>
        </w:rPr>
        <w:t>pdf</w:t>
      </w:r>
      <w:r w:rsidRPr="0042116B">
        <w:t>-</w:t>
      </w:r>
      <w:r>
        <w:t xml:space="preserve">файла в блоке «Сохранить </w:t>
      </w:r>
      <w:r>
        <w:rPr>
          <w:lang w:val="en-US"/>
        </w:rPr>
        <w:t>QR</w:t>
      </w:r>
      <w:r w:rsidRPr="0042116B">
        <w:t>-</w:t>
      </w:r>
      <w:r>
        <w:t xml:space="preserve">код в </w:t>
      </w:r>
      <w:r>
        <w:rPr>
          <w:lang w:val="en-US"/>
        </w:rPr>
        <w:t>pdf</w:t>
      </w:r>
      <w:r>
        <w:t xml:space="preserve">-файл» или отправить в мессенджер или на электронную почту в блоке «Отправить </w:t>
      </w:r>
      <w:r>
        <w:rPr>
          <w:lang w:val="en-US"/>
        </w:rPr>
        <w:t>pdf</w:t>
      </w:r>
      <w:r w:rsidRPr="0042116B">
        <w:t>-</w:t>
      </w:r>
      <w:r>
        <w:t>файл в мессенджер».</w:t>
      </w:r>
    </w:p>
    <w:p w14:paraId="17E50A44" w14:textId="3337296C" w:rsidR="006F2EA3" w:rsidRPr="0042116B" w:rsidRDefault="006F2EA3" w:rsidP="00575909">
      <w:pPr>
        <w:pStyle w:val="a9"/>
      </w:pPr>
      <w:r>
        <w:t>Для подтверждения своего фактического присутствия студенту необходимо посетить мероприятие в указанное время.</w:t>
      </w:r>
    </w:p>
    <w:p w14:paraId="6CA505DD" w14:textId="358FDF8C" w:rsidR="00575909" w:rsidRDefault="00575909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115EAB7" wp14:editId="33A3D980">
            <wp:extent cx="5924527" cy="4102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27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234A" w14:textId="3FEA4179" w:rsidR="00575909" w:rsidRDefault="00575909" w:rsidP="00575909">
      <w:pPr>
        <w:pStyle w:val="a9"/>
        <w:ind w:firstLine="0"/>
        <w:jc w:val="center"/>
      </w:pPr>
      <w:r>
        <w:t xml:space="preserve">Рисунок </w:t>
      </w:r>
      <w:r w:rsidRPr="00575909">
        <w:rPr>
          <w:highlight w:val="yellow"/>
        </w:rPr>
        <w:t>5</w:t>
      </w:r>
      <w:r>
        <w:t xml:space="preserve"> – Детализация блока «Зарегистрироваться на мероприятие»</w:t>
      </w:r>
    </w:p>
    <w:p w14:paraId="4C17AF89" w14:textId="43B5E699" w:rsidR="009F64C5" w:rsidRDefault="009F64C5" w:rsidP="00200405">
      <w:pPr>
        <w:pStyle w:val="a9"/>
        <w:ind w:firstLine="0"/>
        <w:jc w:val="center"/>
      </w:pPr>
    </w:p>
    <w:p w14:paraId="345C4E87" w14:textId="0D40BBEC" w:rsidR="009F64C5" w:rsidRDefault="001D4FF2" w:rsidP="001D4FF2">
      <w:pPr>
        <w:pStyle w:val="a9"/>
      </w:pPr>
      <w:r>
        <w:t xml:space="preserve">На рисунке </w:t>
      </w:r>
      <w:r w:rsidRPr="001D4FF2">
        <w:rPr>
          <w:highlight w:val="yellow"/>
        </w:rPr>
        <w:t>6</w:t>
      </w:r>
      <w:r>
        <w:t xml:space="preserve"> представлена детализация блока А4 «</w:t>
      </w:r>
      <w:r w:rsidR="001C01A9">
        <w:t>Подтвердить присутствие</w:t>
      </w:r>
      <w:r>
        <w:t>».</w:t>
      </w:r>
      <w:r w:rsidR="00C72ADD">
        <w:t xml:space="preserve"> Данный процесс декомпозируется на несколько этапов:</w:t>
      </w:r>
    </w:p>
    <w:p w14:paraId="49A2933C" w14:textId="527BC19B" w:rsidR="002E69A7" w:rsidRDefault="00E35ED1" w:rsidP="007977DD">
      <w:pPr>
        <w:pStyle w:val="a9"/>
        <w:numPr>
          <w:ilvl w:val="0"/>
          <w:numId w:val="15"/>
        </w:numPr>
        <w:ind w:left="0" w:firstLine="709"/>
      </w:pPr>
      <w:r>
        <w:t>О</w:t>
      </w:r>
      <w:r w:rsidR="00C72ADD">
        <w:t>ткрыть список закрепленных для проведения мероприятий</w:t>
      </w:r>
      <w:r>
        <w:t>.</w:t>
      </w:r>
    </w:p>
    <w:p w14:paraId="077616D8" w14:textId="70BF2AA0" w:rsidR="00C72ADD" w:rsidRDefault="002E69A7" w:rsidP="007977DD">
      <w:pPr>
        <w:pStyle w:val="a9"/>
      </w:pPr>
      <w:r>
        <w:t>А</w:t>
      </w:r>
      <w:r w:rsidR="00C72ADD">
        <w:t>вторизованный ответственный за мероприятие открывает список мероприятий, в которых он является закрепленным</w:t>
      </w:r>
      <w:r>
        <w:t xml:space="preserve"> для проведения</w:t>
      </w:r>
      <w:r w:rsidR="00C72ADD">
        <w:t>.</w:t>
      </w:r>
    </w:p>
    <w:p w14:paraId="70D33BBA" w14:textId="2998CD80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Выбрать мероприятие.</w:t>
      </w:r>
    </w:p>
    <w:p w14:paraId="0675799D" w14:textId="77777777" w:rsidR="00E35ED1" w:rsidRDefault="00E35ED1" w:rsidP="007977DD">
      <w:pPr>
        <w:pStyle w:val="a9"/>
      </w:pPr>
      <w:r>
        <w:lastRenderedPageBreak/>
        <w:t>На данном этапе ответственный выбирает из списка необходимое мероприятие. После выбора пользователь может перейти на этап три или пропустить его и перейти на этап четыре.</w:t>
      </w:r>
    </w:p>
    <w:p w14:paraId="22FCE86F" w14:textId="77777777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>Просмотреть список зарегистрированных участников.</w:t>
      </w:r>
    </w:p>
    <w:p w14:paraId="1FDA2F05" w14:textId="77777777" w:rsidR="006F55F0" w:rsidRDefault="00E35ED1" w:rsidP="007977DD">
      <w:pPr>
        <w:pStyle w:val="a9"/>
      </w:pPr>
      <w:r>
        <w:t xml:space="preserve">Ответственный просматривает список </w:t>
      </w:r>
      <w:r w:rsidR="00207353">
        <w:t>участников, в котором отображается следующая информация: ФИО студента, группа, присутствие на мероприятии.</w:t>
      </w:r>
    </w:p>
    <w:p w14:paraId="66106218" w14:textId="03D57A76" w:rsidR="00E35ED1" w:rsidRDefault="00E35ED1" w:rsidP="007977DD">
      <w:pPr>
        <w:pStyle w:val="a9"/>
        <w:numPr>
          <w:ilvl w:val="0"/>
          <w:numId w:val="15"/>
        </w:numPr>
        <w:ind w:left="0" w:firstLine="709"/>
      </w:pPr>
      <w:r>
        <w:t xml:space="preserve"> </w:t>
      </w:r>
      <w:r w:rsidR="00D05237">
        <w:t>Запустить механизм подтверждения.</w:t>
      </w:r>
    </w:p>
    <w:p w14:paraId="2FC7B7DE" w14:textId="1C5241C1" w:rsidR="00D05237" w:rsidRDefault="00D84E73" w:rsidP="007977DD">
      <w:pPr>
        <w:pStyle w:val="a9"/>
      </w:pPr>
      <w:r>
        <w:t xml:space="preserve">Ответственный за мероприятие запускает механизм считывания </w:t>
      </w:r>
      <w:r>
        <w:rPr>
          <w:lang w:val="en-US"/>
        </w:rPr>
        <w:t>QR</w:t>
      </w:r>
      <w:r>
        <w:t>-кодов участников мероприятия.</w:t>
      </w:r>
    </w:p>
    <w:p w14:paraId="1AB13B51" w14:textId="64E1D6EE" w:rsidR="00D84E73" w:rsidRDefault="00D84E73" w:rsidP="007977DD">
      <w:pPr>
        <w:pStyle w:val="a9"/>
        <w:numPr>
          <w:ilvl w:val="0"/>
          <w:numId w:val="15"/>
        </w:numPr>
        <w:ind w:left="0" w:firstLine="709"/>
      </w:pPr>
      <w:r>
        <w:t>Подтвердить присутствие участника.</w:t>
      </w:r>
    </w:p>
    <w:p w14:paraId="46FF65BE" w14:textId="1AFC0442" w:rsidR="00D84E73" w:rsidRPr="00D84E73" w:rsidRDefault="00D84E73" w:rsidP="007977DD">
      <w:pPr>
        <w:pStyle w:val="a9"/>
      </w:pPr>
      <w:r>
        <w:t xml:space="preserve">Ответственный сканирует </w:t>
      </w:r>
      <w:r>
        <w:rPr>
          <w:lang w:val="en-US"/>
        </w:rPr>
        <w:t>QR</w:t>
      </w:r>
      <w:r>
        <w:t>-код участника и тем самым подтверждает фактическое присутствие человека на событии.</w:t>
      </w:r>
    </w:p>
    <w:p w14:paraId="5B185460" w14:textId="5E4BF42A" w:rsidR="001D4FF2" w:rsidRDefault="001D4FF2" w:rsidP="00200405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2E2D9A8" wp14:editId="73C4D92C">
            <wp:extent cx="5925820" cy="4102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5C07" w14:textId="5809572C" w:rsidR="001D4FF2" w:rsidRDefault="001D4FF2" w:rsidP="001D4FF2">
      <w:pPr>
        <w:pStyle w:val="a9"/>
        <w:ind w:firstLine="0"/>
        <w:jc w:val="center"/>
      </w:pPr>
      <w:r>
        <w:t xml:space="preserve">Рисунок </w:t>
      </w:r>
      <w:r w:rsidRPr="001D4FF2">
        <w:rPr>
          <w:highlight w:val="yellow"/>
        </w:rPr>
        <w:t>6</w:t>
      </w:r>
      <w:r>
        <w:t xml:space="preserve"> – Детализация блока «Подтвердить присутствие»</w:t>
      </w:r>
    </w:p>
    <w:p w14:paraId="6E2F9999" w14:textId="61CC5056" w:rsidR="003E4F94" w:rsidRDefault="003E4F94" w:rsidP="00200405">
      <w:pPr>
        <w:pStyle w:val="a9"/>
        <w:ind w:firstLine="0"/>
        <w:jc w:val="center"/>
      </w:pPr>
    </w:p>
    <w:p w14:paraId="7632EE0C" w14:textId="04E23DF9" w:rsidR="001D4FF2" w:rsidRDefault="001D4FF2" w:rsidP="00200405">
      <w:pPr>
        <w:pStyle w:val="a9"/>
        <w:ind w:firstLine="0"/>
        <w:jc w:val="center"/>
      </w:pPr>
    </w:p>
    <w:p w14:paraId="76702DFB" w14:textId="48A0DCAF" w:rsidR="001D4FF2" w:rsidRDefault="001D4FF2" w:rsidP="00200405">
      <w:pPr>
        <w:pStyle w:val="a9"/>
        <w:ind w:firstLine="0"/>
        <w:jc w:val="center"/>
      </w:pPr>
    </w:p>
    <w:p w14:paraId="5E3F11FE" w14:textId="34A2371C" w:rsidR="001D4FF2" w:rsidRDefault="001D4FF2" w:rsidP="00200405">
      <w:pPr>
        <w:pStyle w:val="a9"/>
        <w:ind w:firstLine="0"/>
        <w:jc w:val="center"/>
      </w:pPr>
    </w:p>
    <w:p w14:paraId="4E28EDFC" w14:textId="133EBAF6" w:rsidR="001D4FF2" w:rsidRDefault="001D4FF2" w:rsidP="00200405">
      <w:pPr>
        <w:pStyle w:val="a9"/>
        <w:ind w:firstLine="0"/>
        <w:jc w:val="center"/>
      </w:pPr>
    </w:p>
    <w:p w14:paraId="68971DBF" w14:textId="085D12F0" w:rsidR="001D4FF2" w:rsidRDefault="001D4FF2" w:rsidP="00200405">
      <w:pPr>
        <w:pStyle w:val="a9"/>
        <w:ind w:firstLine="0"/>
        <w:jc w:val="center"/>
      </w:pPr>
    </w:p>
    <w:p w14:paraId="75AC3FE6" w14:textId="77777777" w:rsidR="001D4FF2" w:rsidRDefault="001D4FF2" w:rsidP="00200405">
      <w:pPr>
        <w:pStyle w:val="a9"/>
        <w:ind w:firstLine="0"/>
        <w:jc w:val="center"/>
      </w:pPr>
    </w:p>
    <w:p w14:paraId="7F243131" w14:textId="6664E327" w:rsidR="00D65E86" w:rsidRPr="0051264F" w:rsidRDefault="00841F1D" w:rsidP="00BA41D0">
      <w:pPr>
        <w:pStyle w:val="a9"/>
      </w:pPr>
      <w:r>
        <w:t xml:space="preserve">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181D0D"/>
    <w:multiLevelType w:val="hybridMultilevel"/>
    <w:tmpl w:val="180AA3E8"/>
    <w:lvl w:ilvl="0" w:tplc="1B980F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07DFB"/>
    <w:rsid w:val="00011761"/>
    <w:rsid w:val="0002314F"/>
    <w:rsid w:val="00026AE1"/>
    <w:rsid w:val="00034FD8"/>
    <w:rsid w:val="00045E4D"/>
    <w:rsid w:val="000508CA"/>
    <w:rsid w:val="00065A52"/>
    <w:rsid w:val="00067AFA"/>
    <w:rsid w:val="00075FEB"/>
    <w:rsid w:val="000767D0"/>
    <w:rsid w:val="00081E3F"/>
    <w:rsid w:val="00084737"/>
    <w:rsid w:val="00093EF1"/>
    <w:rsid w:val="000B10FE"/>
    <w:rsid w:val="000C5402"/>
    <w:rsid w:val="00132CE3"/>
    <w:rsid w:val="00152D4D"/>
    <w:rsid w:val="001534BA"/>
    <w:rsid w:val="00153DED"/>
    <w:rsid w:val="00170FB1"/>
    <w:rsid w:val="001818CA"/>
    <w:rsid w:val="00197C91"/>
    <w:rsid w:val="001B507E"/>
    <w:rsid w:val="001C01A9"/>
    <w:rsid w:val="001D438C"/>
    <w:rsid w:val="001D4FF2"/>
    <w:rsid w:val="001E24BC"/>
    <w:rsid w:val="001E776E"/>
    <w:rsid w:val="00200405"/>
    <w:rsid w:val="00207353"/>
    <w:rsid w:val="00236351"/>
    <w:rsid w:val="00267E8A"/>
    <w:rsid w:val="00283DCC"/>
    <w:rsid w:val="0028612F"/>
    <w:rsid w:val="0028752B"/>
    <w:rsid w:val="00296374"/>
    <w:rsid w:val="002A21D7"/>
    <w:rsid w:val="002A5F75"/>
    <w:rsid w:val="002B0CC8"/>
    <w:rsid w:val="002D7342"/>
    <w:rsid w:val="002E0E20"/>
    <w:rsid w:val="002E3E29"/>
    <w:rsid w:val="002E4C2C"/>
    <w:rsid w:val="002E69A7"/>
    <w:rsid w:val="002F17CD"/>
    <w:rsid w:val="003049E8"/>
    <w:rsid w:val="00306500"/>
    <w:rsid w:val="0031589F"/>
    <w:rsid w:val="00315952"/>
    <w:rsid w:val="00316B60"/>
    <w:rsid w:val="0032311D"/>
    <w:rsid w:val="00345F3A"/>
    <w:rsid w:val="003A11F6"/>
    <w:rsid w:val="003C6CED"/>
    <w:rsid w:val="003E02CE"/>
    <w:rsid w:val="003E16FC"/>
    <w:rsid w:val="003E3D7B"/>
    <w:rsid w:val="003E4F94"/>
    <w:rsid w:val="003F0CFA"/>
    <w:rsid w:val="003F5FDA"/>
    <w:rsid w:val="004034E2"/>
    <w:rsid w:val="00410844"/>
    <w:rsid w:val="004165A6"/>
    <w:rsid w:val="0042116B"/>
    <w:rsid w:val="00424BA2"/>
    <w:rsid w:val="00431088"/>
    <w:rsid w:val="004550D0"/>
    <w:rsid w:val="00462564"/>
    <w:rsid w:val="00465CB9"/>
    <w:rsid w:val="00473645"/>
    <w:rsid w:val="0048735B"/>
    <w:rsid w:val="0049036D"/>
    <w:rsid w:val="004A0B00"/>
    <w:rsid w:val="004B1E7E"/>
    <w:rsid w:val="004B21D7"/>
    <w:rsid w:val="004B6F65"/>
    <w:rsid w:val="004C6C10"/>
    <w:rsid w:val="004D03B5"/>
    <w:rsid w:val="004D20FA"/>
    <w:rsid w:val="004D7007"/>
    <w:rsid w:val="004F3923"/>
    <w:rsid w:val="004F5A61"/>
    <w:rsid w:val="0051264F"/>
    <w:rsid w:val="00524162"/>
    <w:rsid w:val="00544409"/>
    <w:rsid w:val="00575909"/>
    <w:rsid w:val="00580644"/>
    <w:rsid w:val="00591E20"/>
    <w:rsid w:val="00592973"/>
    <w:rsid w:val="005B2C0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828E4"/>
    <w:rsid w:val="006C1AFE"/>
    <w:rsid w:val="006C53FE"/>
    <w:rsid w:val="006D52AD"/>
    <w:rsid w:val="006D6B24"/>
    <w:rsid w:val="006F2EA3"/>
    <w:rsid w:val="006F55F0"/>
    <w:rsid w:val="006F68F0"/>
    <w:rsid w:val="00711EEE"/>
    <w:rsid w:val="00750040"/>
    <w:rsid w:val="00772405"/>
    <w:rsid w:val="0077414B"/>
    <w:rsid w:val="00774F56"/>
    <w:rsid w:val="007977DD"/>
    <w:rsid w:val="007A16C2"/>
    <w:rsid w:val="007A38A2"/>
    <w:rsid w:val="007B2DFC"/>
    <w:rsid w:val="007B43D5"/>
    <w:rsid w:val="007C21D4"/>
    <w:rsid w:val="007E069C"/>
    <w:rsid w:val="007E3DB3"/>
    <w:rsid w:val="007F0052"/>
    <w:rsid w:val="007F0144"/>
    <w:rsid w:val="007F35C4"/>
    <w:rsid w:val="007F5878"/>
    <w:rsid w:val="00804032"/>
    <w:rsid w:val="00822A75"/>
    <w:rsid w:val="008251A3"/>
    <w:rsid w:val="008261AB"/>
    <w:rsid w:val="00841F1D"/>
    <w:rsid w:val="0085796C"/>
    <w:rsid w:val="008673F4"/>
    <w:rsid w:val="00867AE0"/>
    <w:rsid w:val="00876EB9"/>
    <w:rsid w:val="008865FD"/>
    <w:rsid w:val="008C55C0"/>
    <w:rsid w:val="008D1B58"/>
    <w:rsid w:val="00907396"/>
    <w:rsid w:val="00915FEA"/>
    <w:rsid w:val="00923B8F"/>
    <w:rsid w:val="00933F2B"/>
    <w:rsid w:val="00937A74"/>
    <w:rsid w:val="0094517B"/>
    <w:rsid w:val="009459D3"/>
    <w:rsid w:val="0095107E"/>
    <w:rsid w:val="00960DA4"/>
    <w:rsid w:val="00977511"/>
    <w:rsid w:val="009E7B8A"/>
    <w:rsid w:val="009F64C5"/>
    <w:rsid w:val="00A13EE5"/>
    <w:rsid w:val="00A170D5"/>
    <w:rsid w:val="00A20786"/>
    <w:rsid w:val="00A20EFA"/>
    <w:rsid w:val="00A246E0"/>
    <w:rsid w:val="00A41850"/>
    <w:rsid w:val="00A90691"/>
    <w:rsid w:val="00AB69CA"/>
    <w:rsid w:val="00AF1527"/>
    <w:rsid w:val="00AF497E"/>
    <w:rsid w:val="00AF6F1F"/>
    <w:rsid w:val="00B010EF"/>
    <w:rsid w:val="00B11B92"/>
    <w:rsid w:val="00B13757"/>
    <w:rsid w:val="00B20DC8"/>
    <w:rsid w:val="00B42D2F"/>
    <w:rsid w:val="00B44349"/>
    <w:rsid w:val="00B4761F"/>
    <w:rsid w:val="00B80B65"/>
    <w:rsid w:val="00B90793"/>
    <w:rsid w:val="00BA41D0"/>
    <w:rsid w:val="00BB4966"/>
    <w:rsid w:val="00BC0537"/>
    <w:rsid w:val="00BF70B3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711AD"/>
    <w:rsid w:val="00C72ADD"/>
    <w:rsid w:val="00C818E7"/>
    <w:rsid w:val="00C9631C"/>
    <w:rsid w:val="00CA3E37"/>
    <w:rsid w:val="00CB74E7"/>
    <w:rsid w:val="00CE3FD1"/>
    <w:rsid w:val="00CE6AD4"/>
    <w:rsid w:val="00CF2303"/>
    <w:rsid w:val="00CF255D"/>
    <w:rsid w:val="00D05237"/>
    <w:rsid w:val="00D128C7"/>
    <w:rsid w:val="00D134BC"/>
    <w:rsid w:val="00D164CD"/>
    <w:rsid w:val="00D30141"/>
    <w:rsid w:val="00D376D6"/>
    <w:rsid w:val="00D57EBC"/>
    <w:rsid w:val="00D65E86"/>
    <w:rsid w:val="00D76135"/>
    <w:rsid w:val="00D84E73"/>
    <w:rsid w:val="00DA782B"/>
    <w:rsid w:val="00DB7791"/>
    <w:rsid w:val="00DE0000"/>
    <w:rsid w:val="00E04E5E"/>
    <w:rsid w:val="00E27826"/>
    <w:rsid w:val="00E35ED1"/>
    <w:rsid w:val="00E535A0"/>
    <w:rsid w:val="00E61CB5"/>
    <w:rsid w:val="00E71F1C"/>
    <w:rsid w:val="00E75C47"/>
    <w:rsid w:val="00EB1697"/>
    <w:rsid w:val="00EC4CCC"/>
    <w:rsid w:val="00EC52E2"/>
    <w:rsid w:val="00ED6340"/>
    <w:rsid w:val="00EE10D2"/>
    <w:rsid w:val="00EE2B77"/>
    <w:rsid w:val="00EF0457"/>
    <w:rsid w:val="00EF1EBE"/>
    <w:rsid w:val="00F07D8A"/>
    <w:rsid w:val="00F15CE9"/>
    <w:rsid w:val="00F50382"/>
    <w:rsid w:val="00F61E26"/>
    <w:rsid w:val="00FD27FF"/>
    <w:rsid w:val="00FD70B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505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200</cp:revision>
  <dcterms:created xsi:type="dcterms:W3CDTF">2023-02-10T11:23:00Z</dcterms:created>
  <dcterms:modified xsi:type="dcterms:W3CDTF">2023-05-02T03:18:00Z</dcterms:modified>
</cp:coreProperties>
</file>