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58AD3" w14:textId="6A091664" w:rsidR="00ED6340" w:rsidRDefault="00B20DC8" w:rsidP="0051264F">
      <w:pPr>
        <w:pStyle w:val="12"/>
      </w:pPr>
      <w:r>
        <w:t xml:space="preserve">Будущее </w:t>
      </w:r>
      <w:r w:rsidR="0051264F">
        <w:t>представление модели</w:t>
      </w:r>
    </w:p>
    <w:p w14:paraId="7A30D5D7" w14:textId="425B89E0" w:rsidR="002B0CC8" w:rsidRPr="002B0CC8" w:rsidRDefault="002B0CC8" w:rsidP="00AF1527">
      <w:pPr>
        <w:pStyle w:val="a9"/>
      </w:pPr>
      <w:r>
        <w:t xml:space="preserve">Для представления текущих процессов проведения мероприятия была использована методология моделирования </w:t>
      </w:r>
      <w:r>
        <w:rPr>
          <w:lang w:val="en-US"/>
        </w:rPr>
        <w:t>IDEF</w:t>
      </w:r>
      <w:r w:rsidRPr="002B0CC8">
        <w:t>0</w:t>
      </w:r>
      <w:r>
        <w:t>.</w:t>
      </w:r>
    </w:p>
    <w:p w14:paraId="7C7E9CB9" w14:textId="612F84C8" w:rsidR="0051264F" w:rsidRDefault="0051264F" w:rsidP="0051264F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1E36E5EB" wp14:editId="42AAAA6D">
            <wp:extent cx="5907654" cy="409105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287" cy="410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5D2EE" w14:textId="3A1F9E78" w:rsidR="0051264F" w:rsidRDefault="0051264F" w:rsidP="0051264F">
      <w:pPr>
        <w:pStyle w:val="a9"/>
        <w:ind w:firstLine="0"/>
        <w:jc w:val="center"/>
      </w:pPr>
      <w:r>
        <w:t>Рисунок 1 – Блок А0</w:t>
      </w:r>
    </w:p>
    <w:p w14:paraId="6A0F35BC" w14:textId="77777777" w:rsidR="0051264F" w:rsidRDefault="0051264F" w:rsidP="0051264F">
      <w:pPr>
        <w:pStyle w:val="a9"/>
        <w:ind w:firstLine="0"/>
        <w:jc w:val="center"/>
      </w:pPr>
    </w:p>
    <w:p w14:paraId="2094BA57" w14:textId="0D5C2E32" w:rsidR="0051264F" w:rsidRDefault="00345F3A" w:rsidP="00C03C2E">
      <w:pPr>
        <w:pStyle w:val="a9"/>
      </w:pPr>
      <w:r w:rsidRPr="00524162">
        <w:rPr>
          <w:b/>
          <w:bCs/>
        </w:rPr>
        <w:t>Блок А0:</w:t>
      </w:r>
      <w:r>
        <w:t xml:space="preserve"> блок А0 представляет из себя полный процесс организации мероприятия, регистрации участников с последующим подтверждением присутствия. Контекст данного блока представлен тремя модулями</w:t>
      </w:r>
      <w:r w:rsidR="00B20DC8">
        <w:t>: «Создать мероприятие в системе», «Зарегистрироваться на мероприятие» и «Подтвердить присутствие»</w:t>
      </w:r>
      <w:r>
        <w:t>.</w:t>
      </w:r>
    </w:p>
    <w:p w14:paraId="2464F73A" w14:textId="639DE1C4" w:rsidR="00EE2B77" w:rsidRDefault="00EE2B77" w:rsidP="00C03C2E">
      <w:pPr>
        <w:pStyle w:val="a9"/>
      </w:pPr>
      <w:r>
        <w:t>Суть процесса заключается создании единой системы для создания мероприятий, подтверждения присутствия участников и зрителей, проведения и подведения итогов.</w:t>
      </w:r>
    </w:p>
    <w:p w14:paraId="011B3258" w14:textId="5AA902F9" w:rsidR="00AF6F1F" w:rsidRDefault="00C03C2E" w:rsidP="0051264F">
      <w:pPr>
        <w:pStyle w:val="a9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0E402F2" wp14:editId="07C4A5E8">
            <wp:extent cx="5393196" cy="3734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913" cy="376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51AF" w14:textId="458559CE" w:rsidR="00AF6F1F" w:rsidRDefault="00AF6F1F" w:rsidP="00AF6F1F">
      <w:pPr>
        <w:pStyle w:val="a9"/>
        <w:ind w:firstLine="0"/>
        <w:jc w:val="center"/>
      </w:pPr>
      <w:r>
        <w:t>Рисунок 2 – Детализация блока А0</w:t>
      </w:r>
    </w:p>
    <w:p w14:paraId="3A4B0742" w14:textId="77777777" w:rsidR="001E776E" w:rsidRDefault="00524162" w:rsidP="00524162">
      <w:pPr>
        <w:pStyle w:val="a9"/>
      </w:pPr>
      <w:r w:rsidRPr="00CB74E7">
        <w:rPr>
          <w:b/>
          <w:bCs/>
        </w:rPr>
        <w:t>Блок А1:</w:t>
      </w:r>
      <w:r>
        <w:t xml:space="preserve"> представляет из себя несколько процессов, описывающих процедуру </w:t>
      </w:r>
      <w:r w:rsidR="007E3DB3">
        <w:t>создания мероприятия в информационной системе</w:t>
      </w:r>
      <w:r w:rsidR="007F5878">
        <w:t>.</w:t>
      </w:r>
      <w:r w:rsidR="007E3DB3">
        <w:t xml:space="preserve"> </w:t>
      </w:r>
    </w:p>
    <w:p w14:paraId="6D4D8D46" w14:textId="30EA15A1" w:rsidR="0051264F" w:rsidRDefault="00C27764" w:rsidP="00524162">
      <w:pPr>
        <w:pStyle w:val="a9"/>
      </w:pPr>
      <w:r>
        <w:t>На вход в данный блок поступает идея будущего мероприятия</w:t>
      </w:r>
      <w:r w:rsidR="001E776E">
        <w:t>.</w:t>
      </w:r>
    </w:p>
    <w:p w14:paraId="1F4C9795" w14:textId="27112B6B" w:rsidR="001E776E" w:rsidRDefault="00592973" w:rsidP="00524162">
      <w:pPr>
        <w:pStyle w:val="a9"/>
      </w:pPr>
      <w:r>
        <w:t>В качестве механизмов выступают ответственный за мероприятие и информационная система.</w:t>
      </w:r>
    </w:p>
    <w:p w14:paraId="02790936" w14:textId="4D340520" w:rsidR="00592973" w:rsidRDefault="00592973" w:rsidP="00524162">
      <w:pPr>
        <w:pStyle w:val="a9"/>
      </w:pPr>
      <w:r>
        <w:t>Управление данным процессом осуществля</w:t>
      </w:r>
      <w:r w:rsidR="00C709C1">
        <w:t>ется за счет регламента проведения мероприятия, проекта приказа на проведение мероприятия, служебной записки и положения о мероприятии.</w:t>
      </w:r>
      <w:r>
        <w:t xml:space="preserve"> </w:t>
      </w:r>
    </w:p>
    <w:p w14:paraId="5FB56F0B" w14:textId="2858FBC7" w:rsidR="004165A6" w:rsidRDefault="004165A6" w:rsidP="004165A6">
      <w:pPr>
        <w:pStyle w:val="a9"/>
      </w:pPr>
      <w:r>
        <w:t>Выходом из данного блока является созданное в системе мероприятие с открытой регистрацией.</w:t>
      </w:r>
    </w:p>
    <w:p w14:paraId="78BFD582" w14:textId="6A21D251" w:rsidR="00EE2B77" w:rsidRDefault="00EE2B77" w:rsidP="004165A6">
      <w:pPr>
        <w:pStyle w:val="a9"/>
      </w:pPr>
      <w:r>
        <w:t>Ответственный за мероприятие авторизируется в информационной системе с помощью аккаунта «Кампуса» и создает мероприятие согласно регламенту проведения мероприятия, проекту приказа на проведение мероприятия, служебной записке и положению о мероприятии</w:t>
      </w:r>
    </w:p>
    <w:p w14:paraId="2E8E62EA" w14:textId="77777777" w:rsidR="00C9631C" w:rsidRDefault="00C9631C" w:rsidP="004165A6">
      <w:pPr>
        <w:pStyle w:val="a9"/>
      </w:pPr>
    </w:p>
    <w:p w14:paraId="4C8BF43F" w14:textId="51ECCDE3" w:rsidR="00CB74E7" w:rsidRDefault="00CB74E7" w:rsidP="00524162">
      <w:pPr>
        <w:pStyle w:val="a9"/>
      </w:pPr>
      <w:r w:rsidRPr="00CB74E7">
        <w:rPr>
          <w:b/>
          <w:bCs/>
        </w:rPr>
        <w:t xml:space="preserve">Блок А2: </w:t>
      </w:r>
      <w:r w:rsidR="00D30141">
        <w:t>представляет из себя несколько процессов, описывающих процедуру регистрации студентов на мероприятия посредством использования информационной системы.</w:t>
      </w:r>
    </w:p>
    <w:p w14:paraId="02F9664F" w14:textId="0EA9BD3D" w:rsidR="00EB1697" w:rsidRDefault="00EB1697" w:rsidP="00EB1697">
      <w:pPr>
        <w:pStyle w:val="a9"/>
      </w:pPr>
      <w:r>
        <w:t>На вход в данный блок поступает созданное в системе мероприятие с открытой регистрацией.</w:t>
      </w:r>
    </w:p>
    <w:p w14:paraId="20CD95EB" w14:textId="58BB739F" w:rsidR="00EB1697" w:rsidRPr="00E04E5E" w:rsidRDefault="00EB1697" w:rsidP="00EB1697">
      <w:pPr>
        <w:pStyle w:val="a9"/>
        <w:rPr>
          <w:b/>
          <w:bCs/>
        </w:rPr>
      </w:pPr>
      <w:r>
        <w:t>В качестве механизмов выступа</w:t>
      </w:r>
      <w:r w:rsidR="003C6CED">
        <w:t>ю</w:t>
      </w:r>
      <w:r>
        <w:t xml:space="preserve">т </w:t>
      </w:r>
      <w:r w:rsidR="00E04E5E">
        <w:t>студент и информационная система</w:t>
      </w:r>
    </w:p>
    <w:p w14:paraId="42BE707E" w14:textId="02DD0893" w:rsidR="00E04E5E" w:rsidRDefault="00E04E5E" w:rsidP="00EB1697">
      <w:pPr>
        <w:pStyle w:val="a9"/>
      </w:pPr>
      <w:r>
        <w:t xml:space="preserve">Управление данным процессом осуществляется за счет </w:t>
      </w:r>
      <w:r w:rsidR="00611AA2">
        <w:t>положения о мероприятии.</w:t>
      </w:r>
    </w:p>
    <w:p w14:paraId="749EA725" w14:textId="0FC1AD85" w:rsidR="00923B8F" w:rsidRDefault="00923B8F" w:rsidP="00EB1697">
      <w:pPr>
        <w:pStyle w:val="a9"/>
      </w:pPr>
      <w:r>
        <w:t>Выходом из данного блока является участник мероприятия.</w:t>
      </w:r>
    </w:p>
    <w:p w14:paraId="142A7254" w14:textId="27757DA8" w:rsidR="0028612F" w:rsidRDefault="0028612F" w:rsidP="00EB1697">
      <w:pPr>
        <w:pStyle w:val="a9"/>
      </w:pPr>
      <w:r>
        <w:lastRenderedPageBreak/>
        <w:t>Студент авторизируется в системе с помощью аккаунта «Кампуса»</w:t>
      </w:r>
      <w:r w:rsidR="0031589F">
        <w:t>, выбирает интересующее его мероприятие и регистрируется на него.</w:t>
      </w:r>
    </w:p>
    <w:p w14:paraId="616256EB" w14:textId="77777777" w:rsidR="00C9631C" w:rsidRDefault="00C9631C" w:rsidP="00EB1697">
      <w:pPr>
        <w:pStyle w:val="a9"/>
      </w:pPr>
    </w:p>
    <w:p w14:paraId="5A98C493" w14:textId="1979E0A1" w:rsidR="006F68F0" w:rsidRDefault="007B2DFC" w:rsidP="00524162">
      <w:pPr>
        <w:pStyle w:val="a9"/>
      </w:pPr>
      <w:r w:rsidRPr="007B2DFC">
        <w:rPr>
          <w:b/>
          <w:bCs/>
        </w:rPr>
        <w:t>Блок А3:</w:t>
      </w:r>
      <w:r w:rsidR="00197C91">
        <w:t xml:space="preserve"> </w:t>
      </w:r>
      <w:r w:rsidR="00065A52">
        <w:t>представляет из себя несколько процессов</w:t>
      </w:r>
      <w:r w:rsidR="00315952">
        <w:t>, описывающих процедуру подтверждения присутствия студентов на мероприятии с помощью информационной системы</w:t>
      </w:r>
      <w:r w:rsidR="00EF1EBE">
        <w:t>.</w:t>
      </w:r>
    </w:p>
    <w:p w14:paraId="6112C2A8" w14:textId="77777777" w:rsidR="00580644" w:rsidRDefault="00580644" w:rsidP="00580644">
      <w:pPr>
        <w:pStyle w:val="a9"/>
      </w:pPr>
      <w:r>
        <w:t>На вход в данный блок поступают участник мероприятия и созданное в системе мероприятие с открытой регистрацией.</w:t>
      </w:r>
    </w:p>
    <w:p w14:paraId="73AB4438" w14:textId="2A4F8D1B" w:rsidR="00580644" w:rsidRDefault="003C6CED" w:rsidP="00524162">
      <w:pPr>
        <w:pStyle w:val="a9"/>
      </w:pPr>
      <w:r>
        <w:t>В качестве механизмов выступают информационная система, ответственный за мероприятие и студент.</w:t>
      </w:r>
    </w:p>
    <w:p w14:paraId="63FE3F9A" w14:textId="76C1F8A8" w:rsidR="00081E3F" w:rsidRDefault="00081E3F" w:rsidP="00524162">
      <w:pPr>
        <w:pStyle w:val="a9"/>
      </w:pPr>
      <w:r>
        <w:t>Управление данным процессов осуществляется за счет положения о мероприятии.</w:t>
      </w:r>
    </w:p>
    <w:p w14:paraId="0A6D45EA" w14:textId="14AD5AC1" w:rsidR="00C501D8" w:rsidRDefault="00C501D8" w:rsidP="00524162">
      <w:pPr>
        <w:pStyle w:val="a9"/>
      </w:pPr>
      <w:r>
        <w:t xml:space="preserve">Выходом из данного блока служит </w:t>
      </w:r>
      <w:r w:rsidR="000508CA">
        <w:t>запись в системе о проведенном мероприятии.</w:t>
      </w:r>
    </w:p>
    <w:p w14:paraId="597F485F" w14:textId="19F8E422" w:rsidR="00C9631C" w:rsidRDefault="00C9631C" w:rsidP="00524162">
      <w:pPr>
        <w:pStyle w:val="a9"/>
      </w:pPr>
      <w:r>
        <w:t>Ответственный за мероприятие отмечает в системе очное присутствие студента на мероприятии с помощью механизма подтверждения присут</w:t>
      </w:r>
      <w:r w:rsidR="00BF70B3">
        <w:t>ст</w:t>
      </w:r>
      <w:r>
        <w:t>вия.</w:t>
      </w:r>
    </w:p>
    <w:p w14:paraId="395E966A" w14:textId="7D1B3200" w:rsidR="00CB74E7" w:rsidRPr="007B2DFC" w:rsidRDefault="00C03C2E" w:rsidP="006F68F0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175A2616" wp14:editId="0C112503">
            <wp:extent cx="5391335" cy="3733499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335" cy="373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6A79" w14:textId="1994825A" w:rsidR="00524162" w:rsidRDefault="006F68F0" w:rsidP="003C6CED">
      <w:pPr>
        <w:pStyle w:val="a9"/>
        <w:ind w:firstLine="0"/>
        <w:jc w:val="center"/>
      </w:pPr>
      <w:r>
        <w:t xml:space="preserve">Рисунок </w:t>
      </w:r>
      <w:r w:rsidR="00045E4D">
        <w:t>3</w:t>
      </w:r>
      <w:r>
        <w:t xml:space="preserve"> – Детализация блока А1</w:t>
      </w:r>
    </w:p>
    <w:p w14:paraId="6493E22C" w14:textId="7D708F99" w:rsidR="006646FB" w:rsidRDefault="00F50382" w:rsidP="002B0CC8">
      <w:pPr>
        <w:pStyle w:val="a9"/>
      </w:pPr>
      <w:r w:rsidRPr="006646FB">
        <w:rPr>
          <w:b/>
          <w:bCs/>
        </w:rPr>
        <w:t xml:space="preserve">Блок </w:t>
      </w:r>
      <w:r w:rsidR="00AF1527" w:rsidRPr="006646FB">
        <w:rPr>
          <w:b/>
          <w:bCs/>
        </w:rPr>
        <w:t>А</w:t>
      </w:r>
      <w:r w:rsidRPr="006646FB">
        <w:rPr>
          <w:b/>
          <w:bCs/>
        </w:rPr>
        <w:t>11</w:t>
      </w:r>
      <w:r w:rsidRPr="006646FB">
        <w:t xml:space="preserve">: </w:t>
      </w:r>
      <w:r w:rsidR="006646FB">
        <w:t xml:space="preserve">представляет из себя процесс, описывающий процедуру получения разрешения на проведения мероприятия на базе </w:t>
      </w:r>
      <w:proofErr w:type="spellStart"/>
      <w:r w:rsidR="006646FB">
        <w:t>ИрНИТУ</w:t>
      </w:r>
      <w:proofErr w:type="spellEnd"/>
      <w:r w:rsidR="006646FB">
        <w:t>.</w:t>
      </w:r>
    </w:p>
    <w:p w14:paraId="33992F22" w14:textId="4404E1D8" w:rsidR="007A16C2" w:rsidRDefault="007A16C2" w:rsidP="007A16C2">
      <w:pPr>
        <w:pStyle w:val="a9"/>
      </w:pPr>
      <w:r>
        <w:t>На вход в данный блок поступает идея мероприятия.</w:t>
      </w:r>
    </w:p>
    <w:p w14:paraId="16B1FCA7" w14:textId="6ACF9015" w:rsidR="007A16C2" w:rsidRDefault="007A16C2" w:rsidP="007A16C2">
      <w:pPr>
        <w:pStyle w:val="a9"/>
      </w:pPr>
      <w:r>
        <w:t>В качестве механизм</w:t>
      </w:r>
      <w:r w:rsidR="00170FB1">
        <w:t>а</w:t>
      </w:r>
      <w:r>
        <w:t xml:space="preserve"> выступа</w:t>
      </w:r>
      <w:r w:rsidR="00BC0537">
        <w:t>е</w:t>
      </w:r>
      <w:r>
        <w:t>т ответственный за мероприятие.</w:t>
      </w:r>
    </w:p>
    <w:p w14:paraId="45364937" w14:textId="3A84D516" w:rsidR="007A16C2" w:rsidRDefault="007A16C2" w:rsidP="007A16C2">
      <w:pPr>
        <w:pStyle w:val="a9"/>
      </w:pPr>
      <w:r>
        <w:t>Управление данным процессов осуществляется за счет положения о мероприятии</w:t>
      </w:r>
      <w:r w:rsidR="00B11B92">
        <w:t>, служебной записки и проекта приказа на проведение мероприятия</w:t>
      </w:r>
      <w:r>
        <w:t>.</w:t>
      </w:r>
    </w:p>
    <w:p w14:paraId="3C08AB1C" w14:textId="205C01A1" w:rsidR="007A16C2" w:rsidRDefault="007A16C2" w:rsidP="00D128C7">
      <w:pPr>
        <w:pStyle w:val="a9"/>
      </w:pPr>
      <w:r>
        <w:t xml:space="preserve">Выходом из данного блока служит </w:t>
      </w:r>
      <w:r w:rsidR="00FD7611">
        <w:t>разрешение на проведение мероприятия</w:t>
      </w:r>
      <w:r>
        <w:t>.</w:t>
      </w:r>
    </w:p>
    <w:p w14:paraId="0BED7C2E" w14:textId="744FB79E" w:rsidR="006646FB" w:rsidRDefault="00F50382" w:rsidP="002B0CC8">
      <w:pPr>
        <w:pStyle w:val="a9"/>
      </w:pPr>
      <w:r w:rsidRPr="006646FB">
        <w:rPr>
          <w:b/>
          <w:bCs/>
        </w:rPr>
        <w:lastRenderedPageBreak/>
        <w:t xml:space="preserve">Блок </w:t>
      </w:r>
      <w:r w:rsidR="00AF1527" w:rsidRPr="006646FB">
        <w:rPr>
          <w:b/>
          <w:bCs/>
        </w:rPr>
        <w:t>А</w:t>
      </w:r>
      <w:r w:rsidRPr="006646FB">
        <w:rPr>
          <w:b/>
          <w:bCs/>
        </w:rPr>
        <w:t>12</w:t>
      </w:r>
      <w:r w:rsidRPr="006646FB">
        <w:t xml:space="preserve">: </w:t>
      </w:r>
      <w:r w:rsidR="006646FB">
        <w:t>представляет из себя процесс, описывающи</w:t>
      </w:r>
      <w:r w:rsidR="00960DA4">
        <w:t>й</w:t>
      </w:r>
      <w:r w:rsidR="006646FB">
        <w:t xml:space="preserve"> процедуру </w:t>
      </w:r>
      <w:r w:rsidR="00410844">
        <w:t>авторизации ответственного в информационной системе с помощью аккаунта «Кампуса».</w:t>
      </w:r>
    </w:p>
    <w:p w14:paraId="37E98833" w14:textId="77777777" w:rsidR="0085796C" w:rsidRDefault="0085796C" w:rsidP="0085796C">
      <w:pPr>
        <w:pStyle w:val="a9"/>
      </w:pPr>
      <w:r>
        <w:t>На вход в данный блок поступает разрешение на проведение мероприятия.</w:t>
      </w:r>
    </w:p>
    <w:p w14:paraId="630811A5" w14:textId="37D775FB" w:rsidR="0085796C" w:rsidRDefault="0085796C" w:rsidP="0085796C">
      <w:pPr>
        <w:pStyle w:val="a9"/>
      </w:pPr>
      <w:r>
        <w:t>В качестве механизмов выступают ответственный за мероприятие и информационная система.</w:t>
      </w:r>
    </w:p>
    <w:p w14:paraId="314416EB" w14:textId="2221C38D" w:rsidR="0085796C" w:rsidRDefault="00A20EFA" w:rsidP="002B0CC8">
      <w:pPr>
        <w:pStyle w:val="a9"/>
      </w:pPr>
      <w:r>
        <w:t>Управление данным процессов осуществляется за счет положения о мероприятии.</w:t>
      </w:r>
    </w:p>
    <w:p w14:paraId="0457AFE6" w14:textId="176B34AC" w:rsidR="006D6B24" w:rsidRDefault="006D6B24" w:rsidP="002B0CC8">
      <w:pPr>
        <w:pStyle w:val="a9"/>
      </w:pPr>
      <w:r>
        <w:t>Выходом из данного блока служит авторизованный в системе пользователь.</w:t>
      </w:r>
    </w:p>
    <w:p w14:paraId="06D05BA4" w14:textId="77777777" w:rsidR="00BA41D0" w:rsidRDefault="00BA41D0" w:rsidP="002B0CC8">
      <w:pPr>
        <w:pStyle w:val="a9"/>
      </w:pPr>
    </w:p>
    <w:p w14:paraId="623DCB57" w14:textId="46E085A0" w:rsidR="006646FB" w:rsidRDefault="002A5F75" w:rsidP="002B0CC8">
      <w:pPr>
        <w:pStyle w:val="a9"/>
      </w:pPr>
      <w:r w:rsidRPr="006646FB">
        <w:rPr>
          <w:b/>
          <w:bCs/>
        </w:rPr>
        <w:t xml:space="preserve">Блок </w:t>
      </w:r>
      <w:r w:rsidR="00AF1527" w:rsidRPr="006646FB">
        <w:rPr>
          <w:b/>
          <w:bCs/>
        </w:rPr>
        <w:t>А</w:t>
      </w:r>
      <w:r w:rsidRPr="006646FB">
        <w:rPr>
          <w:b/>
          <w:bCs/>
        </w:rPr>
        <w:t>13</w:t>
      </w:r>
      <w:r w:rsidRPr="006646FB">
        <w:t>:</w:t>
      </w:r>
      <w:r w:rsidRPr="006646FB">
        <w:rPr>
          <w:b/>
          <w:bCs/>
        </w:rPr>
        <w:t xml:space="preserve"> </w:t>
      </w:r>
      <w:r w:rsidR="006646FB">
        <w:t xml:space="preserve">представляет из себя </w:t>
      </w:r>
      <w:r w:rsidR="00960DA4">
        <w:t>процесс</w:t>
      </w:r>
      <w:r w:rsidR="006646FB">
        <w:t xml:space="preserve">, </w:t>
      </w:r>
      <w:r w:rsidR="00960DA4">
        <w:t xml:space="preserve">описывающий </w:t>
      </w:r>
      <w:r w:rsidR="006646FB">
        <w:t xml:space="preserve">процедуру </w:t>
      </w:r>
      <w:r w:rsidR="00E61CB5">
        <w:t>создания мероприятия в информационной системе.</w:t>
      </w:r>
    </w:p>
    <w:p w14:paraId="79D4FC69" w14:textId="77777777" w:rsidR="007F35C4" w:rsidRDefault="007F35C4" w:rsidP="007F35C4">
      <w:pPr>
        <w:pStyle w:val="a9"/>
      </w:pPr>
      <w:r>
        <w:t>На вход в данный блок поступает авторизованный в системе пользователь.</w:t>
      </w:r>
    </w:p>
    <w:p w14:paraId="3DC2D437" w14:textId="5FD5FDDE" w:rsidR="007F35C4" w:rsidRDefault="007F35C4" w:rsidP="007F35C4">
      <w:pPr>
        <w:pStyle w:val="a9"/>
      </w:pPr>
      <w:r>
        <w:t>В качестве механизмов выступают ответственный за мероприятие и информационная система.</w:t>
      </w:r>
    </w:p>
    <w:p w14:paraId="5FB8F640" w14:textId="77777777" w:rsidR="00AB69CA" w:rsidRDefault="00AB69CA" w:rsidP="00AB69CA">
      <w:pPr>
        <w:pStyle w:val="a9"/>
      </w:pPr>
      <w:r>
        <w:t>Управление данным процессов осуществляется за счет положения о мероприятии и регламента проведения мероприятия.</w:t>
      </w:r>
    </w:p>
    <w:p w14:paraId="0FC5473B" w14:textId="02585C0D" w:rsidR="00A246E0" w:rsidRDefault="00A246E0" w:rsidP="00A246E0">
      <w:pPr>
        <w:pStyle w:val="a9"/>
      </w:pPr>
      <w:r>
        <w:t>Выходом из данного блока служит созданное в системе мероприятие.</w:t>
      </w:r>
    </w:p>
    <w:p w14:paraId="12D01E6A" w14:textId="77777777" w:rsidR="00BA41D0" w:rsidRDefault="00BA41D0" w:rsidP="00A246E0">
      <w:pPr>
        <w:pStyle w:val="a9"/>
      </w:pPr>
    </w:p>
    <w:p w14:paraId="71DDB931" w14:textId="6147B621" w:rsidR="006646FB" w:rsidRDefault="006D52AD" w:rsidP="006646FB">
      <w:pPr>
        <w:pStyle w:val="a9"/>
      </w:pPr>
      <w:r w:rsidRPr="006646FB">
        <w:rPr>
          <w:b/>
          <w:bCs/>
        </w:rPr>
        <w:t xml:space="preserve">Блок </w:t>
      </w:r>
      <w:r w:rsidR="00AF1527" w:rsidRPr="006646FB">
        <w:rPr>
          <w:b/>
          <w:bCs/>
        </w:rPr>
        <w:t>А</w:t>
      </w:r>
      <w:r w:rsidRPr="006646FB">
        <w:rPr>
          <w:b/>
          <w:bCs/>
        </w:rPr>
        <w:t>14</w:t>
      </w:r>
      <w:r w:rsidRPr="006646FB">
        <w:t xml:space="preserve">: </w:t>
      </w:r>
      <w:r w:rsidR="006646FB">
        <w:t xml:space="preserve">представляет из себя </w:t>
      </w:r>
      <w:r w:rsidR="00960DA4">
        <w:t>процесс</w:t>
      </w:r>
      <w:r w:rsidR="006646FB">
        <w:t xml:space="preserve">, </w:t>
      </w:r>
      <w:r w:rsidR="00960DA4">
        <w:t xml:space="preserve">описывающий </w:t>
      </w:r>
      <w:r w:rsidR="006646FB">
        <w:t xml:space="preserve">процедуру </w:t>
      </w:r>
      <w:r w:rsidR="00067AFA">
        <w:t>открытия регистрации на созданное ранее мероприятие.</w:t>
      </w:r>
    </w:p>
    <w:p w14:paraId="0FF3CBE2" w14:textId="77777777" w:rsidR="00C23EC5" w:rsidRDefault="00E75C47" w:rsidP="00E75C47">
      <w:pPr>
        <w:pStyle w:val="a9"/>
      </w:pPr>
      <w:r>
        <w:t xml:space="preserve">На вход в данный блок поступает </w:t>
      </w:r>
      <w:r w:rsidR="00C23EC5">
        <w:t xml:space="preserve">созданное в системе мероприятие </w:t>
      </w:r>
    </w:p>
    <w:p w14:paraId="5EC5B28D" w14:textId="2F7905C4" w:rsidR="00E75C47" w:rsidRDefault="00E75C47" w:rsidP="00E75C47">
      <w:pPr>
        <w:pStyle w:val="a9"/>
      </w:pPr>
      <w:r>
        <w:t>В качестве механизмов выступают ответственный за мероприятие и информационная система.</w:t>
      </w:r>
    </w:p>
    <w:p w14:paraId="615FA8F5" w14:textId="15C1CC36" w:rsidR="00E75C47" w:rsidRDefault="00E75C47" w:rsidP="00E75C47">
      <w:pPr>
        <w:pStyle w:val="a9"/>
      </w:pPr>
      <w:r>
        <w:t>Управление данным процессов осуществляется за счет положения о мероприятии</w:t>
      </w:r>
      <w:r w:rsidR="000C5402">
        <w:t xml:space="preserve"> и регламента проведения мероприятия</w:t>
      </w:r>
      <w:r>
        <w:t>.</w:t>
      </w:r>
    </w:p>
    <w:p w14:paraId="2DE1A1C3" w14:textId="7557F8C3" w:rsidR="00E75C47" w:rsidRDefault="00E75C47" w:rsidP="00E75C47">
      <w:pPr>
        <w:pStyle w:val="a9"/>
      </w:pPr>
      <w:r>
        <w:t xml:space="preserve">Выходом из данного блока служит </w:t>
      </w:r>
      <w:r w:rsidR="004B1E7E">
        <w:t>созданное в системе мероприятие</w:t>
      </w:r>
      <w:r w:rsidR="00665256">
        <w:t xml:space="preserve"> с открытой регистрацией</w:t>
      </w:r>
      <w:r>
        <w:t>.</w:t>
      </w:r>
    </w:p>
    <w:p w14:paraId="17230BEC" w14:textId="77777777" w:rsidR="00067AFA" w:rsidRDefault="00067AFA" w:rsidP="006646FB">
      <w:pPr>
        <w:pStyle w:val="a9"/>
      </w:pPr>
    </w:p>
    <w:p w14:paraId="1E29748E" w14:textId="1B2191A9" w:rsidR="002B0CC8" w:rsidRPr="00065A52" w:rsidRDefault="00C03C2E" w:rsidP="006646FB">
      <w:pPr>
        <w:pStyle w:val="a9"/>
        <w:ind w:firstLine="0"/>
        <w:jc w:val="center"/>
        <w:rPr>
          <w:highlight w:val="yellow"/>
        </w:rPr>
      </w:pPr>
      <w:r w:rsidRPr="00065A52">
        <w:rPr>
          <w:noProof/>
          <w:highlight w:val="yellow"/>
        </w:rPr>
        <w:lastRenderedPageBreak/>
        <w:drawing>
          <wp:inline distT="0" distB="0" distL="0" distR="0" wp14:anchorId="73A667E3" wp14:editId="7CC7D166">
            <wp:extent cx="5940115" cy="4113530"/>
            <wp:effectExtent l="0" t="0" r="381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CEFB8" w14:textId="37C2E692" w:rsidR="00C03C2E" w:rsidRPr="00DE0000" w:rsidRDefault="00C03C2E" w:rsidP="00C03C2E">
      <w:pPr>
        <w:pStyle w:val="a9"/>
        <w:ind w:firstLine="0"/>
        <w:jc w:val="center"/>
      </w:pPr>
      <w:r w:rsidRPr="00DE0000">
        <w:t xml:space="preserve">Рисунок </w:t>
      </w:r>
      <w:r w:rsidR="00045E4D" w:rsidRPr="00DE0000">
        <w:t>4</w:t>
      </w:r>
      <w:r w:rsidRPr="00DE0000">
        <w:t xml:space="preserve"> – Детализация блока А2</w:t>
      </w:r>
    </w:p>
    <w:p w14:paraId="56B6FC09" w14:textId="04864376" w:rsidR="002B0CC8" w:rsidRPr="00065A52" w:rsidRDefault="002B0CC8" w:rsidP="0051264F">
      <w:pPr>
        <w:pStyle w:val="a9"/>
        <w:ind w:firstLine="0"/>
        <w:jc w:val="center"/>
        <w:rPr>
          <w:highlight w:val="yellow"/>
        </w:rPr>
      </w:pPr>
    </w:p>
    <w:p w14:paraId="779C4F78" w14:textId="388BE98E" w:rsidR="008261AB" w:rsidRDefault="008261AB" w:rsidP="006C53FE">
      <w:pPr>
        <w:pStyle w:val="a9"/>
      </w:pPr>
      <w:r w:rsidRPr="006646FB">
        <w:rPr>
          <w:b/>
          <w:bCs/>
        </w:rPr>
        <w:t>Блок А</w:t>
      </w:r>
      <w:r>
        <w:rPr>
          <w:b/>
          <w:bCs/>
        </w:rPr>
        <w:t>21</w:t>
      </w:r>
      <w:r w:rsidRPr="006646FB">
        <w:t xml:space="preserve">: </w:t>
      </w:r>
      <w:r>
        <w:t>представляет из себя процесс, описывающий процедуру</w:t>
      </w:r>
      <w:r w:rsidR="003F5FDA">
        <w:t xml:space="preserve"> авторизации студента в информационной системе с помощью аккаунта «Кампуса».</w:t>
      </w:r>
    </w:p>
    <w:p w14:paraId="42A19D30" w14:textId="75717E3B" w:rsidR="008261AB" w:rsidRDefault="008261AB" w:rsidP="008261AB">
      <w:pPr>
        <w:pStyle w:val="a9"/>
      </w:pPr>
      <w:r>
        <w:t xml:space="preserve">На вход в данный блок поступает </w:t>
      </w:r>
      <w:r w:rsidR="008865FD">
        <w:t>созданное в системе мероприятие с открытой регистрацией</w:t>
      </w:r>
      <w:r w:rsidR="004D03B5">
        <w:t>.</w:t>
      </w:r>
    </w:p>
    <w:p w14:paraId="4D18182C" w14:textId="50DEFB0E" w:rsidR="008261AB" w:rsidRDefault="008261AB" w:rsidP="008261AB">
      <w:pPr>
        <w:pStyle w:val="a9"/>
      </w:pPr>
      <w:r>
        <w:t>В качестве механизмов выступа</w:t>
      </w:r>
      <w:r w:rsidR="0032311D">
        <w:t>ю</w:t>
      </w:r>
      <w:r w:rsidR="004F3923">
        <w:t>т</w:t>
      </w:r>
      <w:r w:rsidR="0032311D">
        <w:t xml:space="preserve"> студент и информационная система.</w:t>
      </w:r>
    </w:p>
    <w:p w14:paraId="306432BE" w14:textId="0266A566" w:rsidR="008261AB" w:rsidRDefault="008261AB" w:rsidP="008261AB">
      <w:pPr>
        <w:pStyle w:val="a9"/>
      </w:pPr>
      <w:r>
        <w:t xml:space="preserve">Управление данным процессов осуществляется за счет </w:t>
      </w:r>
      <w:r w:rsidR="004F3923">
        <w:t>положения о мероприятии.</w:t>
      </w:r>
    </w:p>
    <w:p w14:paraId="0EFB65F0" w14:textId="552B8B1F" w:rsidR="008261AB" w:rsidRDefault="008261AB" w:rsidP="00D57EBC">
      <w:pPr>
        <w:pStyle w:val="a9"/>
      </w:pPr>
      <w:r>
        <w:t xml:space="preserve">Выходом из данного блока служит </w:t>
      </w:r>
      <w:r w:rsidR="00D57EBC">
        <w:t>авторизованный в системе пользователь.</w:t>
      </w:r>
    </w:p>
    <w:p w14:paraId="0285011A" w14:textId="77777777" w:rsidR="00BA41D0" w:rsidRDefault="00BA41D0" w:rsidP="00D57EBC">
      <w:pPr>
        <w:pStyle w:val="a9"/>
      </w:pPr>
    </w:p>
    <w:p w14:paraId="5D826387" w14:textId="7C232A71" w:rsidR="008261AB" w:rsidRDefault="008261AB" w:rsidP="008261AB">
      <w:pPr>
        <w:pStyle w:val="a9"/>
      </w:pPr>
      <w:r w:rsidRPr="006646FB">
        <w:rPr>
          <w:b/>
          <w:bCs/>
        </w:rPr>
        <w:t>Блок А</w:t>
      </w:r>
      <w:r>
        <w:rPr>
          <w:b/>
          <w:bCs/>
        </w:rPr>
        <w:t>22</w:t>
      </w:r>
      <w:r w:rsidRPr="006646FB">
        <w:t xml:space="preserve">: </w:t>
      </w:r>
      <w:r>
        <w:t>представляет из себя процесс, описывающий процедуру</w:t>
      </w:r>
      <w:r w:rsidR="00C35E9F">
        <w:t xml:space="preserve"> выбора студентом мероприятия в информационной системе</w:t>
      </w:r>
      <w:r>
        <w:t>.</w:t>
      </w:r>
    </w:p>
    <w:p w14:paraId="6E312CD9" w14:textId="42B5DB02" w:rsidR="008261AB" w:rsidRDefault="008261AB" w:rsidP="004550D0">
      <w:pPr>
        <w:pStyle w:val="a9"/>
      </w:pPr>
      <w:r>
        <w:t xml:space="preserve">На вход в данный блок поступает </w:t>
      </w:r>
      <w:r w:rsidR="004550D0">
        <w:t>авторизованный в системе пользователь.</w:t>
      </w:r>
    </w:p>
    <w:p w14:paraId="7C95D2B0" w14:textId="15523389" w:rsidR="0032311D" w:rsidRDefault="0032311D" w:rsidP="0032311D">
      <w:pPr>
        <w:pStyle w:val="a9"/>
      </w:pPr>
      <w:r>
        <w:t>В качестве механизмов выступают студент и информационная система.</w:t>
      </w:r>
    </w:p>
    <w:p w14:paraId="53036FC6" w14:textId="77777777" w:rsidR="004F3923" w:rsidRDefault="004F3923" w:rsidP="004F3923">
      <w:pPr>
        <w:pStyle w:val="a9"/>
      </w:pPr>
      <w:r>
        <w:t>Управление данным процессов осуществляется за счет положения о мероприятии.</w:t>
      </w:r>
    </w:p>
    <w:p w14:paraId="5CE0A00C" w14:textId="4387F7F2" w:rsidR="008261AB" w:rsidRDefault="008261AB" w:rsidP="008261AB">
      <w:pPr>
        <w:pStyle w:val="a9"/>
      </w:pPr>
      <w:r>
        <w:t xml:space="preserve">Выходом из данного блока служит </w:t>
      </w:r>
      <w:r w:rsidR="00D57EBC">
        <w:t>выбранное мероприятие.</w:t>
      </w:r>
    </w:p>
    <w:p w14:paraId="523FCCEA" w14:textId="77777777" w:rsidR="00BA41D0" w:rsidRDefault="00BA41D0" w:rsidP="008261AB">
      <w:pPr>
        <w:pStyle w:val="a9"/>
      </w:pPr>
    </w:p>
    <w:p w14:paraId="3068CE38" w14:textId="51603CD7" w:rsidR="008261AB" w:rsidRDefault="008261AB" w:rsidP="008261AB">
      <w:pPr>
        <w:pStyle w:val="a9"/>
      </w:pPr>
      <w:r w:rsidRPr="006646FB">
        <w:rPr>
          <w:b/>
          <w:bCs/>
        </w:rPr>
        <w:t>Блок А</w:t>
      </w:r>
      <w:r>
        <w:rPr>
          <w:b/>
          <w:bCs/>
        </w:rPr>
        <w:t>23</w:t>
      </w:r>
      <w:r w:rsidRPr="006646FB">
        <w:t xml:space="preserve">: </w:t>
      </w:r>
      <w:r>
        <w:t>представляет из себя процесс, описывающий процедуру</w:t>
      </w:r>
      <w:r w:rsidR="008251A3" w:rsidRPr="008251A3">
        <w:t xml:space="preserve"> </w:t>
      </w:r>
      <w:r w:rsidR="008251A3">
        <w:t>регистрации студента на мероприятие</w:t>
      </w:r>
      <w:r>
        <w:t>.</w:t>
      </w:r>
    </w:p>
    <w:p w14:paraId="3FBBF65D" w14:textId="4BCB214C" w:rsidR="008261AB" w:rsidRDefault="008261AB" w:rsidP="00003967">
      <w:pPr>
        <w:pStyle w:val="a9"/>
      </w:pPr>
      <w:r>
        <w:t xml:space="preserve">На вход в данный блок поступает </w:t>
      </w:r>
      <w:r w:rsidR="00003967">
        <w:t>выбранное мероприятие.</w:t>
      </w:r>
    </w:p>
    <w:p w14:paraId="1AC0A379" w14:textId="0D8FD462" w:rsidR="0032311D" w:rsidRDefault="0032311D" w:rsidP="0032311D">
      <w:pPr>
        <w:pStyle w:val="a9"/>
      </w:pPr>
      <w:r>
        <w:lastRenderedPageBreak/>
        <w:t>В качестве механизмов выступают студент и информационная система.</w:t>
      </w:r>
    </w:p>
    <w:p w14:paraId="26EAC765" w14:textId="77777777" w:rsidR="00003967" w:rsidRDefault="00003967" w:rsidP="00003967">
      <w:pPr>
        <w:pStyle w:val="a9"/>
      </w:pPr>
      <w:r>
        <w:t>Управление данным процессов осуществляется за счет положения о мероприятии.</w:t>
      </w:r>
    </w:p>
    <w:p w14:paraId="0895D86C" w14:textId="74A52138" w:rsidR="008261AB" w:rsidRDefault="008261AB" w:rsidP="008261AB">
      <w:pPr>
        <w:pStyle w:val="a9"/>
      </w:pPr>
      <w:r>
        <w:t xml:space="preserve">Выходом из данного блока служит </w:t>
      </w:r>
      <w:r w:rsidR="00003967">
        <w:t>зарегистрированный на мероприятие студент.</w:t>
      </w:r>
    </w:p>
    <w:p w14:paraId="7DF856FA" w14:textId="77777777" w:rsidR="00BA41D0" w:rsidRPr="00EE2B77" w:rsidRDefault="00BA41D0" w:rsidP="008261AB">
      <w:pPr>
        <w:pStyle w:val="a9"/>
      </w:pPr>
    </w:p>
    <w:p w14:paraId="741C961D" w14:textId="2B0E125D" w:rsidR="008261AB" w:rsidRDefault="008261AB" w:rsidP="008261AB">
      <w:pPr>
        <w:pStyle w:val="a9"/>
      </w:pPr>
      <w:r w:rsidRPr="006646FB">
        <w:rPr>
          <w:b/>
          <w:bCs/>
        </w:rPr>
        <w:t>Блок А</w:t>
      </w:r>
      <w:r>
        <w:rPr>
          <w:b/>
          <w:bCs/>
        </w:rPr>
        <w:t>24</w:t>
      </w:r>
      <w:r w:rsidRPr="006646FB">
        <w:t xml:space="preserve">: </w:t>
      </w:r>
      <w:r>
        <w:t>представляет из себя процесс, описывающий процедуру</w:t>
      </w:r>
      <w:r w:rsidR="00431088" w:rsidRPr="00431088">
        <w:t xml:space="preserve"> </w:t>
      </w:r>
      <w:r w:rsidR="00431088">
        <w:t>посещения студентов мероприятия</w:t>
      </w:r>
      <w:r>
        <w:t>.</w:t>
      </w:r>
    </w:p>
    <w:p w14:paraId="07B7CD60" w14:textId="0817A33E" w:rsidR="008261AB" w:rsidRDefault="008261AB" w:rsidP="003A11F6">
      <w:pPr>
        <w:pStyle w:val="a9"/>
      </w:pPr>
      <w:r>
        <w:t xml:space="preserve">На вход в данный блок поступает </w:t>
      </w:r>
      <w:r w:rsidR="003A11F6">
        <w:t>зарегистрированный на мероприятие студент.</w:t>
      </w:r>
    </w:p>
    <w:p w14:paraId="6B4C2468" w14:textId="61D35D43" w:rsidR="0032311D" w:rsidRDefault="0032311D" w:rsidP="0032311D">
      <w:pPr>
        <w:pStyle w:val="a9"/>
      </w:pPr>
      <w:r>
        <w:t>В качестве механизмов выступают студент и информационная система.</w:t>
      </w:r>
    </w:p>
    <w:p w14:paraId="2E5CBBAE" w14:textId="7642D35F" w:rsidR="008261AB" w:rsidRDefault="004F3923" w:rsidP="004F3923">
      <w:pPr>
        <w:pStyle w:val="a9"/>
      </w:pPr>
      <w:r>
        <w:t>Управление данным процессов осуществляется за счет положения о мероприятии.</w:t>
      </w:r>
    </w:p>
    <w:p w14:paraId="3698BFBA" w14:textId="678AEFFA" w:rsidR="008261AB" w:rsidRDefault="008261AB" w:rsidP="008261AB">
      <w:pPr>
        <w:pStyle w:val="a9"/>
      </w:pPr>
      <w:r>
        <w:t xml:space="preserve">Выходом из данного блока служит </w:t>
      </w:r>
      <w:r w:rsidR="00B90793">
        <w:t>участник мероприятия.</w:t>
      </w:r>
    </w:p>
    <w:p w14:paraId="566133FF" w14:textId="77777777" w:rsidR="00D65E86" w:rsidRPr="00065A52" w:rsidRDefault="00D65E86" w:rsidP="007F0052">
      <w:pPr>
        <w:pStyle w:val="a9"/>
        <w:rPr>
          <w:highlight w:val="yellow"/>
        </w:rPr>
      </w:pPr>
    </w:p>
    <w:p w14:paraId="3E1B947B" w14:textId="7B9F47E2" w:rsidR="002B0CC8" w:rsidRPr="00065A52" w:rsidRDefault="004D7007" w:rsidP="0051264F">
      <w:pPr>
        <w:pStyle w:val="a9"/>
        <w:ind w:firstLine="0"/>
        <w:jc w:val="center"/>
        <w:rPr>
          <w:highlight w:val="yellow"/>
        </w:rPr>
      </w:pPr>
      <w:r w:rsidRPr="00065A52">
        <w:rPr>
          <w:noProof/>
          <w:highlight w:val="yellow"/>
        </w:rPr>
        <w:drawing>
          <wp:inline distT="0" distB="0" distL="0" distR="0" wp14:anchorId="2895911B" wp14:editId="2B7BB46C">
            <wp:extent cx="5940115" cy="4113530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1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7EFA" w14:textId="604E9EAC" w:rsidR="004D7007" w:rsidRPr="00C13812" w:rsidRDefault="004D7007" w:rsidP="004D7007">
      <w:pPr>
        <w:pStyle w:val="a9"/>
        <w:ind w:firstLine="0"/>
        <w:jc w:val="center"/>
      </w:pPr>
      <w:r w:rsidRPr="00C13812">
        <w:t xml:space="preserve">Рисунок </w:t>
      </w:r>
      <w:r w:rsidR="00045E4D" w:rsidRPr="00C13812">
        <w:t>5</w:t>
      </w:r>
      <w:r w:rsidRPr="00C13812">
        <w:t xml:space="preserve"> – Детализация блока А3</w:t>
      </w:r>
    </w:p>
    <w:p w14:paraId="6D2A8B7C" w14:textId="143610F5" w:rsidR="00524162" w:rsidRPr="00065A52" w:rsidRDefault="00524162" w:rsidP="0051264F">
      <w:pPr>
        <w:pStyle w:val="a9"/>
        <w:ind w:firstLine="0"/>
        <w:jc w:val="center"/>
        <w:rPr>
          <w:highlight w:val="yellow"/>
        </w:rPr>
      </w:pPr>
    </w:p>
    <w:p w14:paraId="7EE224E9" w14:textId="6F5D854D" w:rsidR="00C13812" w:rsidRDefault="00C13812" w:rsidP="00C13812">
      <w:pPr>
        <w:pStyle w:val="a9"/>
      </w:pPr>
      <w:r w:rsidRPr="006646FB">
        <w:rPr>
          <w:b/>
          <w:bCs/>
        </w:rPr>
        <w:t>Блок А</w:t>
      </w:r>
      <w:r>
        <w:rPr>
          <w:b/>
          <w:bCs/>
        </w:rPr>
        <w:t>31</w:t>
      </w:r>
      <w:r w:rsidRPr="006646FB">
        <w:t xml:space="preserve">: </w:t>
      </w:r>
      <w:r>
        <w:t>представляет из себя процесс, описывающий процедуру</w:t>
      </w:r>
      <w:r w:rsidRPr="00431088">
        <w:t xml:space="preserve"> </w:t>
      </w:r>
      <w:r w:rsidR="00F07D8A">
        <w:t>авторизации ответственного в информационной системе с помощью аккаунта «Кампуса».</w:t>
      </w:r>
    </w:p>
    <w:p w14:paraId="44AF00F2" w14:textId="3E200D8F" w:rsidR="00C13812" w:rsidRDefault="00C13812" w:rsidP="00C13812">
      <w:pPr>
        <w:pStyle w:val="a9"/>
      </w:pPr>
      <w:r>
        <w:t xml:space="preserve">На вход в данный блок поступает </w:t>
      </w:r>
      <w:r w:rsidR="006C1AFE">
        <w:t>созданное в системе мероприятие с открытой регистрацией.</w:t>
      </w:r>
    </w:p>
    <w:p w14:paraId="08C418F6" w14:textId="04ADACE2" w:rsidR="00C13812" w:rsidRDefault="002A21D7" w:rsidP="002A21D7">
      <w:pPr>
        <w:pStyle w:val="a9"/>
      </w:pPr>
      <w:r>
        <w:t>В качестве механизмов выступают ответственный за мероприятие и информационная система.</w:t>
      </w:r>
    </w:p>
    <w:p w14:paraId="65FE4F0F" w14:textId="6C597827" w:rsidR="00C13812" w:rsidRDefault="00C13812" w:rsidP="00C13812">
      <w:pPr>
        <w:pStyle w:val="a9"/>
      </w:pPr>
      <w:r>
        <w:lastRenderedPageBreak/>
        <w:t xml:space="preserve">Управление данным процессов осуществляется за счет </w:t>
      </w:r>
      <w:r w:rsidR="00876EB9">
        <w:t>положения о мероприятии.</w:t>
      </w:r>
    </w:p>
    <w:p w14:paraId="682BED68" w14:textId="3B2DBBEB" w:rsidR="00C13812" w:rsidRDefault="00C13812" w:rsidP="00C13812">
      <w:pPr>
        <w:pStyle w:val="a9"/>
      </w:pPr>
      <w:r>
        <w:t xml:space="preserve">Выходом из данного блока служит </w:t>
      </w:r>
      <w:r w:rsidR="002D7342">
        <w:t>авторизованный в системе пользователь.</w:t>
      </w:r>
    </w:p>
    <w:p w14:paraId="648EED07" w14:textId="77777777" w:rsidR="00BA41D0" w:rsidRDefault="00BA41D0" w:rsidP="00C13812">
      <w:pPr>
        <w:pStyle w:val="a9"/>
      </w:pPr>
    </w:p>
    <w:p w14:paraId="2B899A2F" w14:textId="0E88DC86" w:rsidR="00C13812" w:rsidRPr="0064088C" w:rsidRDefault="00C13812" w:rsidP="00C13812">
      <w:pPr>
        <w:pStyle w:val="a9"/>
      </w:pPr>
      <w:r w:rsidRPr="0064088C">
        <w:rPr>
          <w:b/>
          <w:bCs/>
        </w:rPr>
        <w:t>Блок А32</w:t>
      </w:r>
      <w:r w:rsidRPr="0064088C">
        <w:t xml:space="preserve">: представляет из себя процесс, описывающий процедуру </w:t>
      </w:r>
      <w:r w:rsidR="0064088C">
        <w:t>выбора необходимого мероприятия для дальнейшего подтверждения присутствия студентов.</w:t>
      </w:r>
    </w:p>
    <w:p w14:paraId="58ECBBF0" w14:textId="51280758" w:rsidR="00C13812" w:rsidRPr="0064088C" w:rsidRDefault="00C13812" w:rsidP="00C13812">
      <w:pPr>
        <w:pStyle w:val="a9"/>
      </w:pPr>
      <w:r w:rsidRPr="0064088C">
        <w:t xml:space="preserve">На вход в данный блок поступает </w:t>
      </w:r>
      <w:r w:rsidR="003E16FC">
        <w:t>авторизованный в системе пользователь.</w:t>
      </w:r>
    </w:p>
    <w:p w14:paraId="0C391695" w14:textId="15CE0FE7" w:rsidR="0049036D" w:rsidRDefault="0049036D" w:rsidP="0049036D">
      <w:pPr>
        <w:pStyle w:val="a9"/>
      </w:pPr>
      <w:r>
        <w:t>В качестве механизмов выступают ответственный за мероприятие и информационная система.</w:t>
      </w:r>
    </w:p>
    <w:p w14:paraId="05241498" w14:textId="77777777" w:rsidR="0049036D" w:rsidRDefault="0049036D" w:rsidP="0049036D">
      <w:pPr>
        <w:pStyle w:val="a9"/>
      </w:pPr>
      <w:r>
        <w:t>Управление данным процессов осуществляется за счет положения о мероприятии.</w:t>
      </w:r>
    </w:p>
    <w:p w14:paraId="1241752D" w14:textId="5A280A65" w:rsidR="00C13812" w:rsidRDefault="00C13812" w:rsidP="00C13812">
      <w:pPr>
        <w:pStyle w:val="a9"/>
      </w:pPr>
      <w:r w:rsidRPr="0064088C">
        <w:t xml:space="preserve">Выходом из данного блока служит </w:t>
      </w:r>
      <w:r w:rsidR="00A20786">
        <w:t>страница выбранного меропри</w:t>
      </w:r>
      <w:r w:rsidR="00EF0457">
        <w:t>я</w:t>
      </w:r>
      <w:r w:rsidR="00A20786">
        <w:t>тия.</w:t>
      </w:r>
    </w:p>
    <w:p w14:paraId="4D23B143" w14:textId="77777777" w:rsidR="00BA41D0" w:rsidRPr="0064088C" w:rsidRDefault="00BA41D0" w:rsidP="00C13812">
      <w:pPr>
        <w:pStyle w:val="a9"/>
      </w:pPr>
    </w:p>
    <w:p w14:paraId="74390CE5" w14:textId="18C79576" w:rsidR="00C13812" w:rsidRPr="00EF0457" w:rsidRDefault="00C13812" w:rsidP="00C13812">
      <w:pPr>
        <w:pStyle w:val="a9"/>
      </w:pPr>
      <w:r w:rsidRPr="00EF0457">
        <w:rPr>
          <w:b/>
          <w:bCs/>
        </w:rPr>
        <w:t>Блок А33</w:t>
      </w:r>
      <w:r w:rsidRPr="00EF0457">
        <w:t xml:space="preserve">: представляет из себя процесс, описывающий процедуру </w:t>
      </w:r>
      <w:r w:rsidR="00EF0457">
        <w:t>запуска механизма подтверждения присутствия студентов на мероприятии.</w:t>
      </w:r>
    </w:p>
    <w:p w14:paraId="4BB0AD52" w14:textId="30C8D2DA" w:rsidR="00C13812" w:rsidRPr="00EF0457" w:rsidRDefault="00C13812" w:rsidP="00C13812">
      <w:pPr>
        <w:pStyle w:val="a9"/>
      </w:pPr>
      <w:r w:rsidRPr="00EF0457">
        <w:t xml:space="preserve">На вход в данный блок поступает </w:t>
      </w:r>
      <w:r w:rsidR="002F17CD">
        <w:t>страница выбранного мероприятия.</w:t>
      </w:r>
    </w:p>
    <w:p w14:paraId="62A81A3F" w14:textId="1D44D46E" w:rsidR="003E02CE" w:rsidRDefault="003E02CE" w:rsidP="003E02CE">
      <w:pPr>
        <w:pStyle w:val="a9"/>
      </w:pPr>
      <w:r>
        <w:t>В качестве механизмов выступают ответственный за мероприятие и информационная система.</w:t>
      </w:r>
    </w:p>
    <w:p w14:paraId="6603C5DD" w14:textId="77777777" w:rsidR="003E02CE" w:rsidRDefault="003E02CE" w:rsidP="003E02CE">
      <w:pPr>
        <w:pStyle w:val="a9"/>
      </w:pPr>
      <w:r>
        <w:t>Управление данным процессов осуществляется за счет положения о мероприятии.</w:t>
      </w:r>
    </w:p>
    <w:p w14:paraId="57970A26" w14:textId="6D5438BF" w:rsidR="00C13812" w:rsidRDefault="00C13812" w:rsidP="00C13812">
      <w:pPr>
        <w:pStyle w:val="a9"/>
      </w:pPr>
      <w:r w:rsidRPr="00EF0457">
        <w:t xml:space="preserve">Выходом из данного блока служит </w:t>
      </w:r>
      <w:r w:rsidR="005D7735">
        <w:t>запущенный механизм подтверждения присутствия.</w:t>
      </w:r>
    </w:p>
    <w:p w14:paraId="5311D652" w14:textId="77777777" w:rsidR="00BA41D0" w:rsidRPr="00EF0457" w:rsidRDefault="00BA41D0" w:rsidP="00C13812">
      <w:pPr>
        <w:pStyle w:val="a9"/>
      </w:pPr>
    </w:p>
    <w:p w14:paraId="586D4A31" w14:textId="7E843655" w:rsidR="00C13812" w:rsidRPr="00651AD6" w:rsidRDefault="00C13812" w:rsidP="00C13812">
      <w:pPr>
        <w:pStyle w:val="a9"/>
      </w:pPr>
      <w:r w:rsidRPr="00651AD6">
        <w:rPr>
          <w:b/>
          <w:bCs/>
        </w:rPr>
        <w:t>Блок А34</w:t>
      </w:r>
      <w:r w:rsidRPr="00651AD6">
        <w:t xml:space="preserve">: представляет из себя процесс, описывающий процедуру </w:t>
      </w:r>
      <w:r w:rsidR="00B42D2F">
        <w:t>подтверждения присутствия студентов на мероприятии.</w:t>
      </w:r>
    </w:p>
    <w:p w14:paraId="73C41356" w14:textId="2C270B5B" w:rsidR="00C13812" w:rsidRPr="00651AD6" w:rsidRDefault="00C13812" w:rsidP="00C13812">
      <w:pPr>
        <w:pStyle w:val="a9"/>
      </w:pPr>
      <w:r w:rsidRPr="00651AD6">
        <w:t>На вход в данный блок поступа</w:t>
      </w:r>
      <w:r w:rsidR="001E24BC">
        <w:t>ю</w:t>
      </w:r>
      <w:r w:rsidRPr="00651AD6">
        <w:t xml:space="preserve">т </w:t>
      </w:r>
      <w:r w:rsidR="001E24BC">
        <w:t>запущенный механизм подтверждения присутствия и участник мероприятия.</w:t>
      </w:r>
    </w:p>
    <w:p w14:paraId="03632563" w14:textId="74964CAF" w:rsidR="00A41850" w:rsidRDefault="00A41850" w:rsidP="00A41850">
      <w:pPr>
        <w:pStyle w:val="a9"/>
      </w:pPr>
      <w:r>
        <w:t>В качестве механизмов выступают ответственный за мероприятие, студент и информационная система.</w:t>
      </w:r>
    </w:p>
    <w:p w14:paraId="0D9DF6D9" w14:textId="77777777" w:rsidR="00A41850" w:rsidRDefault="00A41850" w:rsidP="00A41850">
      <w:pPr>
        <w:pStyle w:val="a9"/>
      </w:pPr>
      <w:r>
        <w:t>Управление данным процессов осуществляется за счет положения о мероприятии.</w:t>
      </w:r>
    </w:p>
    <w:p w14:paraId="1B5A3CBC" w14:textId="6E57E705" w:rsidR="00C13812" w:rsidRDefault="00C13812" w:rsidP="00C13812">
      <w:pPr>
        <w:pStyle w:val="a9"/>
      </w:pPr>
      <w:r w:rsidRPr="00651AD6">
        <w:t xml:space="preserve">Выходом из данного блока служит </w:t>
      </w:r>
      <w:r w:rsidR="004A0B00">
        <w:t>подтвержденный участник.</w:t>
      </w:r>
    </w:p>
    <w:p w14:paraId="3D46A5D9" w14:textId="77777777" w:rsidR="00BA41D0" w:rsidRPr="00651AD6" w:rsidRDefault="00BA41D0" w:rsidP="00C13812">
      <w:pPr>
        <w:pStyle w:val="a9"/>
      </w:pPr>
    </w:p>
    <w:p w14:paraId="6FD8C9E4" w14:textId="4C2496F9" w:rsidR="00C13812" w:rsidRPr="00EE10D2" w:rsidRDefault="00C13812" w:rsidP="00C13812">
      <w:pPr>
        <w:pStyle w:val="a9"/>
      </w:pPr>
      <w:r w:rsidRPr="00EE10D2">
        <w:rPr>
          <w:b/>
          <w:bCs/>
        </w:rPr>
        <w:t>Блок А35</w:t>
      </w:r>
      <w:r w:rsidRPr="00EE10D2">
        <w:t xml:space="preserve">: представляет из себя процесс, описывающий процедуру </w:t>
      </w:r>
      <w:r w:rsidR="00D134BC">
        <w:t>проведения мероприятия</w:t>
      </w:r>
      <w:r w:rsidR="00034FD8">
        <w:t>.</w:t>
      </w:r>
    </w:p>
    <w:p w14:paraId="6AC6289C" w14:textId="4B677A9A" w:rsidR="00C13812" w:rsidRPr="00EE10D2" w:rsidRDefault="00C13812" w:rsidP="00C13812">
      <w:pPr>
        <w:pStyle w:val="a9"/>
      </w:pPr>
      <w:r w:rsidRPr="00EE10D2">
        <w:t xml:space="preserve">На вход в данный блок поступает </w:t>
      </w:r>
      <w:r w:rsidR="00465CB9">
        <w:t>подтвержденный участник.</w:t>
      </w:r>
    </w:p>
    <w:p w14:paraId="610EF2AE" w14:textId="4508D5C7" w:rsidR="00977511" w:rsidRDefault="00977511" w:rsidP="00977511">
      <w:pPr>
        <w:pStyle w:val="a9"/>
      </w:pPr>
      <w:r>
        <w:t>В качестве механизмов выступают ответственный за мероприятие, студент и информационная система.</w:t>
      </w:r>
    </w:p>
    <w:p w14:paraId="1580F27A" w14:textId="77777777" w:rsidR="00977511" w:rsidRDefault="00977511" w:rsidP="00977511">
      <w:pPr>
        <w:pStyle w:val="a9"/>
      </w:pPr>
      <w:r>
        <w:t>Управление данным процессов осуществляется за счет положения о мероприятии.</w:t>
      </w:r>
    </w:p>
    <w:p w14:paraId="7F243131" w14:textId="5A55598F" w:rsidR="00D65E86" w:rsidRPr="0051264F" w:rsidRDefault="00C13812" w:rsidP="00BA41D0">
      <w:pPr>
        <w:pStyle w:val="a9"/>
      </w:pPr>
      <w:r w:rsidRPr="00EE10D2">
        <w:t>Выходом из данного блока служит</w:t>
      </w:r>
      <w:r>
        <w:t xml:space="preserve"> </w:t>
      </w:r>
      <w:r w:rsidR="00841F1D">
        <w:t xml:space="preserve">запись в системе о проведенном мероприятии. </w:t>
      </w:r>
    </w:p>
    <w:sectPr w:rsidR="00D65E86" w:rsidRPr="005126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5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6" w15:restartNumberingAfterBreak="0">
    <w:nsid w:val="2FB97942"/>
    <w:multiLevelType w:val="multilevel"/>
    <w:tmpl w:val="6AD4E86C"/>
    <w:numStyleLink w:val="a1"/>
  </w:abstractNum>
  <w:abstractNum w:abstractNumId="7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1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2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3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12"/>
  </w:num>
  <w:num w:numId="5">
    <w:abstractNumId w:val="7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13"/>
  </w:num>
  <w:num w:numId="11">
    <w:abstractNumId w:val="1"/>
  </w:num>
  <w:num w:numId="12">
    <w:abstractNumId w:val="10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64F"/>
    <w:rsid w:val="00000EB5"/>
    <w:rsid w:val="00003967"/>
    <w:rsid w:val="00011761"/>
    <w:rsid w:val="0002314F"/>
    <w:rsid w:val="00034FD8"/>
    <w:rsid w:val="00045E4D"/>
    <w:rsid w:val="000508CA"/>
    <w:rsid w:val="00065A52"/>
    <w:rsid w:val="00067AFA"/>
    <w:rsid w:val="00075FEB"/>
    <w:rsid w:val="000767D0"/>
    <w:rsid w:val="00081E3F"/>
    <w:rsid w:val="000B10FE"/>
    <w:rsid w:val="000C5402"/>
    <w:rsid w:val="00170FB1"/>
    <w:rsid w:val="001818CA"/>
    <w:rsid w:val="00197C91"/>
    <w:rsid w:val="001B507E"/>
    <w:rsid w:val="001D438C"/>
    <w:rsid w:val="001E24BC"/>
    <w:rsid w:val="001E776E"/>
    <w:rsid w:val="00267E8A"/>
    <w:rsid w:val="00283DCC"/>
    <w:rsid w:val="0028612F"/>
    <w:rsid w:val="002A21D7"/>
    <w:rsid w:val="002A5F75"/>
    <w:rsid w:val="002B0CC8"/>
    <w:rsid w:val="002D7342"/>
    <w:rsid w:val="002E0E20"/>
    <w:rsid w:val="002E3E29"/>
    <w:rsid w:val="002F17CD"/>
    <w:rsid w:val="00306500"/>
    <w:rsid w:val="0031589F"/>
    <w:rsid w:val="00315952"/>
    <w:rsid w:val="0032311D"/>
    <w:rsid w:val="00345F3A"/>
    <w:rsid w:val="003A11F6"/>
    <w:rsid w:val="003C6CED"/>
    <w:rsid w:val="003E02CE"/>
    <w:rsid w:val="003E16FC"/>
    <w:rsid w:val="003F5FDA"/>
    <w:rsid w:val="00410844"/>
    <w:rsid w:val="004165A6"/>
    <w:rsid w:val="00431088"/>
    <w:rsid w:val="004550D0"/>
    <w:rsid w:val="00462564"/>
    <w:rsid w:val="00465CB9"/>
    <w:rsid w:val="00473645"/>
    <w:rsid w:val="0049036D"/>
    <w:rsid w:val="004A0B00"/>
    <w:rsid w:val="004B1E7E"/>
    <w:rsid w:val="004C6C10"/>
    <w:rsid w:val="004D03B5"/>
    <w:rsid w:val="004D7007"/>
    <w:rsid w:val="004F3923"/>
    <w:rsid w:val="004F5A61"/>
    <w:rsid w:val="0051264F"/>
    <w:rsid w:val="00524162"/>
    <w:rsid w:val="00580644"/>
    <w:rsid w:val="00592973"/>
    <w:rsid w:val="005D6EFD"/>
    <w:rsid w:val="005D7735"/>
    <w:rsid w:val="005F7EE2"/>
    <w:rsid w:val="00611AA2"/>
    <w:rsid w:val="0064088C"/>
    <w:rsid w:val="00651AD6"/>
    <w:rsid w:val="006646FB"/>
    <w:rsid w:val="00665256"/>
    <w:rsid w:val="00675F66"/>
    <w:rsid w:val="00680880"/>
    <w:rsid w:val="006C1AFE"/>
    <w:rsid w:val="006C53FE"/>
    <w:rsid w:val="006D52AD"/>
    <w:rsid w:val="006D6B24"/>
    <w:rsid w:val="006F68F0"/>
    <w:rsid w:val="00772405"/>
    <w:rsid w:val="007A16C2"/>
    <w:rsid w:val="007B2DFC"/>
    <w:rsid w:val="007B43D5"/>
    <w:rsid w:val="007C21D4"/>
    <w:rsid w:val="007E069C"/>
    <w:rsid w:val="007E3DB3"/>
    <w:rsid w:val="007F0052"/>
    <w:rsid w:val="007F35C4"/>
    <w:rsid w:val="007F5878"/>
    <w:rsid w:val="008251A3"/>
    <w:rsid w:val="008261AB"/>
    <w:rsid w:val="00841F1D"/>
    <w:rsid w:val="0085796C"/>
    <w:rsid w:val="008673F4"/>
    <w:rsid w:val="00867AE0"/>
    <w:rsid w:val="00876EB9"/>
    <w:rsid w:val="008865FD"/>
    <w:rsid w:val="00915FEA"/>
    <w:rsid w:val="00923B8F"/>
    <w:rsid w:val="00937A74"/>
    <w:rsid w:val="009459D3"/>
    <w:rsid w:val="0095107E"/>
    <w:rsid w:val="00960DA4"/>
    <w:rsid w:val="00977511"/>
    <w:rsid w:val="009E7B8A"/>
    <w:rsid w:val="00A170D5"/>
    <w:rsid w:val="00A20786"/>
    <w:rsid w:val="00A20EFA"/>
    <w:rsid w:val="00A246E0"/>
    <w:rsid w:val="00A41850"/>
    <w:rsid w:val="00AB69CA"/>
    <w:rsid w:val="00AF1527"/>
    <w:rsid w:val="00AF497E"/>
    <w:rsid w:val="00AF6F1F"/>
    <w:rsid w:val="00B11B92"/>
    <w:rsid w:val="00B13757"/>
    <w:rsid w:val="00B20DC8"/>
    <w:rsid w:val="00B42D2F"/>
    <w:rsid w:val="00B44349"/>
    <w:rsid w:val="00B4761F"/>
    <w:rsid w:val="00B80B65"/>
    <w:rsid w:val="00B90793"/>
    <w:rsid w:val="00BA41D0"/>
    <w:rsid w:val="00BC0537"/>
    <w:rsid w:val="00BF70B3"/>
    <w:rsid w:val="00C03C2E"/>
    <w:rsid w:val="00C13812"/>
    <w:rsid w:val="00C21152"/>
    <w:rsid w:val="00C23EC5"/>
    <w:rsid w:val="00C27764"/>
    <w:rsid w:val="00C35E9F"/>
    <w:rsid w:val="00C36D42"/>
    <w:rsid w:val="00C501D8"/>
    <w:rsid w:val="00C5479A"/>
    <w:rsid w:val="00C709C1"/>
    <w:rsid w:val="00C9631C"/>
    <w:rsid w:val="00CA3E37"/>
    <w:rsid w:val="00CB74E7"/>
    <w:rsid w:val="00CE6AD4"/>
    <w:rsid w:val="00CF2303"/>
    <w:rsid w:val="00CF255D"/>
    <w:rsid w:val="00D128C7"/>
    <w:rsid w:val="00D134BC"/>
    <w:rsid w:val="00D30141"/>
    <w:rsid w:val="00D57EBC"/>
    <w:rsid w:val="00D65E86"/>
    <w:rsid w:val="00D76135"/>
    <w:rsid w:val="00DE0000"/>
    <w:rsid w:val="00E04E5E"/>
    <w:rsid w:val="00E61CB5"/>
    <w:rsid w:val="00E75C47"/>
    <w:rsid w:val="00EB1697"/>
    <w:rsid w:val="00ED6340"/>
    <w:rsid w:val="00EE10D2"/>
    <w:rsid w:val="00EE2B77"/>
    <w:rsid w:val="00EF0457"/>
    <w:rsid w:val="00EF1EBE"/>
    <w:rsid w:val="00F07D8A"/>
    <w:rsid w:val="00F15CE9"/>
    <w:rsid w:val="00F50382"/>
    <w:rsid w:val="00FD7611"/>
    <w:rsid w:val="00FE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11FC1"/>
  <w15:docId w15:val="{3049381E-99BA-4185-8EC9-F014B5D6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1B507E"/>
    <w:pPr>
      <w:spacing w:after="100"/>
    </w:pPr>
  </w:style>
  <w:style w:type="paragraph" w:styleId="24">
    <w:name w:val="toc 2"/>
    <w:basedOn w:val="a4"/>
    <w:next w:val="a4"/>
    <w:autoRedefine/>
    <w:uiPriority w:val="39"/>
    <w:unhideWhenUsed/>
    <w:rsid w:val="001B507E"/>
    <w:pPr>
      <w:spacing w:after="100"/>
      <w:ind w:left="220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basedOn w:val="a6"/>
    <w:uiPriority w:val="5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205</TotalTime>
  <Pages>7</Pages>
  <Words>1243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8318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133</cp:revision>
  <dcterms:created xsi:type="dcterms:W3CDTF">2023-02-10T11:23:00Z</dcterms:created>
  <dcterms:modified xsi:type="dcterms:W3CDTF">2023-04-20T06:33:00Z</dcterms:modified>
</cp:coreProperties>
</file>