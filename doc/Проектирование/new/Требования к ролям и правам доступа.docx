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69AA" w14:textId="01C8CDE9" w:rsidR="00B06AEA" w:rsidRDefault="00382F5D" w:rsidP="00B06AEA">
      <w:pPr>
        <w:pStyle w:val="23"/>
      </w:pPr>
      <w:r w:rsidRPr="002F633E">
        <w:t>Требования к ролям и правам доступа</w:t>
      </w:r>
    </w:p>
    <w:p w14:paraId="1BEB3427" w14:textId="5B986E35" w:rsidR="00B06AEA" w:rsidRDefault="00B06AEA" w:rsidP="00B06AEA">
      <w:pPr>
        <w:pStyle w:val="a9"/>
      </w:pPr>
      <w:r>
        <w:t>При разработке мобильного приложения для регистрации на мероприятия необходимо учитывать различия в функционале и правах доступа для разных типов пользователей.</w:t>
      </w:r>
    </w:p>
    <w:p w14:paraId="0FE14F9D" w14:textId="4386E22F" w:rsidR="00B06AEA" w:rsidRDefault="00B06AEA" w:rsidP="00B06AEA">
      <w:pPr>
        <w:pStyle w:val="a9"/>
      </w:pPr>
      <w:r>
        <w:t>Первый тип пользователя - студент, который может просматривать доступные мероприятия, выбирать и регистрироваться на них, а также подтверждать свое присутствие на мероприятии.</w:t>
      </w:r>
    </w:p>
    <w:p w14:paraId="30B56ABF" w14:textId="1F5FD47C" w:rsidR="00B06AEA" w:rsidRDefault="00B06AEA" w:rsidP="00B06AEA">
      <w:pPr>
        <w:pStyle w:val="a9"/>
      </w:pPr>
      <w:r>
        <w:t xml:space="preserve">Второй тип пользователя - ответственный за мероприятие, который может </w:t>
      </w:r>
      <w:r w:rsidR="00296D58">
        <w:t>регистрироваться на мероприятия в качестве ответственных, просматривать информацию о мероприятиях.</w:t>
      </w:r>
      <w:r w:rsidR="00016D55">
        <w:t xml:space="preserve"> Т</w:t>
      </w:r>
      <w:r>
        <w:t>акже</w:t>
      </w:r>
      <w:r w:rsidR="00AF74F3">
        <w:t xml:space="preserve"> данному пользователю доступны возможности</w:t>
      </w:r>
      <w:r>
        <w:t xml:space="preserve"> просм</w:t>
      </w:r>
      <w:r w:rsidR="00AF74F3">
        <w:t>отра</w:t>
      </w:r>
      <w:r>
        <w:t xml:space="preserve"> спис</w:t>
      </w:r>
      <w:r w:rsidR="00AF74F3">
        <w:t>ка</w:t>
      </w:r>
      <w:r>
        <w:t xml:space="preserve"> зарегистрированных студентов на мероприятие и подтвержд</w:t>
      </w:r>
      <w:r w:rsidR="00AF74F3">
        <w:t>ение</w:t>
      </w:r>
      <w:r>
        <w:t xml:space="preserve"> их присутстви</w:t>
      </w:r>
      <w:r w:rsidR="007676F7">
        <w:t>я</w:t>
      </w:r>
      <w:r>
        <w:t xml:space="preserve"> на мероприятии.</w:t>
      </w:r>
      <w:r>
        <w:t xml:space="preserve"> </w:t>
      </w:r>
    </w:p>
    <w:p w14:paraId="03BC20DC" w14:textId="24F39C06" w:rsidR="00382F5D" w:rsidRPr="002F633E" w:rsidRDefault="000B7002" w:rsidP="00B06AEA">
      <w:pPr>
        <w:pStyle w:val="a9"/>
      </w:pPr>
      <w:r>
        <w:t>Роли и функции пользователей представлены в таблице 4.</w:t>
      </w:r>
    </w:p>
    <w:p w14:paraId="6345561C" w14:textId="77777777" w:rsidR="00382F5D" w:rsidRPr="002F633E" w:rsidRDefault="00382F5D" w:rsidP="00382F5D">
      <w:pPr>
        <w:pStyle w:val="a9"/>
        <w:ind w:left="709" w:firstLine="0"/>
      </w:pPr>
    </w:p>
    <w:p w14:paraId="7605673B" w14:textId="61A5B296" w:rsidR="00382F5D" w:rsidRPr="002F633E" w:rsidRDefault="00382F5D" w:rsidP="00382F5D">
      <w:pPr>
        <w:pStyle w:val="a9"/>
        <w:ind w:left="709" w:firstLine="0"/>
      </w:pPr>
      <w:r w:rsidRPr="002F633E">
        <w:t xml:space="preserve">Таблица </w:t>
      </w:r>
      <w:r w:rsidR="00795634">
        <w:t>4</w:t>
      </w:r>
      <w:r w:rsidRPr="002F633E">
        <w:t xml:space="preserve"> – Роли и функции пользователей</w:t>
      </w:r>
    </w:p>
    <w:tbl>
      <w:tblPr>
        <w:tblStyle w:val="af0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984"/>
        <w:gridCol w:w="6067"/>
      </w:tblGrid>
      <w:tr w:rsidR="00382F5D" w:rsidRPr="002F633E" w14:paraId="3BD74696" w14:textId="77777777" w:rsidTr="00455B96">
        <w:tc>
          <w:tcPr>
            <w:tcW w:w="1305" w:type="dxa"/>
          </w:tcPr>
          <w:p w14:paraId="60D89819" w14:textId="77777777" w:rsidR="00382F5D" w:rsidRPr="00472C2B" w:rsidRDefault="00382F5D" w:rsidP="003673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2C2B"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984" w:type="dxa"/>
          </w:tcPr>
          <w:p w14:paraId="704FEEE4" w14:textId="77777777" w:rsidR="00382F5D" w:rsidRPr="00472C2B" w:rsidRDefault="00382F5D" w:rsidP="003673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2C2B">
              <w:rPr>
                <w:rFonts w:ascii="Times New Roman" w:hAnsi="Times New Roman" w:cs="Times New Roman"/>
                <w:sz w:val="28"/>
                <w:szCs w:val="28"/>
              </w:rPr>
              <w:t>Подсистема</w:t>
            </w:r>
          </w:p>
        </w:tc>
        <w:tc>
          <w:tcPr>
            <w:tcW w:w="6067" w:type="dxa"/>
          </w:tcPr>
          <w:p w14:paraId="458C8BAD" w14:textId="77777777" w:rsidR="00382F5D" w:rsidRPr="00472C2B" w:rsidRDefault="00382F5D" w:rsidP="003673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2C2B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993FD1" w:rsidRPr="002F633E" w14:paraId="405BF03D" w14:textId="77777777" w:rsidTr="00455B96">
        <w:tc>
          <w:tcPr>
            <w:tcW w:w="1305" w:type="dxa"/>
            <w:vMerge w:val="restart"/>
          </w:tcPr>
          <w:p w14:paraId="0F9F251A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984" w:type="dxa"/>
            <w:vMerge w:val="restart"/>
          </w:tcPr>
          <w:p w14:paraId="675F1169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Мероприятия</w:t>
            </w:r>
          </w:p>
        </w:tc>
        <w:tc>
          <w:tcPr>
            <w:tcW w:w="6067" w:type="dxa"/>
          </w:tcPr>
          <w:p w14:paraId="452BE779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993FD1" w:rsidRPr="002F633E" w14:paraId="47E1CFBD" w14:textId="77777777" w:rsidTr="00455B96">
        <w:tc>
          <w:tcPr>
            <w:tcW w:w="1305" w:type="dxa"/>
            <w:vMerge/>
          </w:tcPr>
          <w:p w14:paraId="221C217D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C3D7D45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4DFB9722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993FD1" w:rsidRPr="002F633E" w14:paraId="6138253F" w14:textId="77777777" w:rsidTr="00455B96">
        <w:tc>
          <w:tcPr>
            <w:tcW w:w="1305" w:type="dxa"/>
            <w:vMerge/>
          </w:tcPr>
          <w:p w14:paraId="3CEB5E13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C84E5A1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16A2C75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993FD1" w:rsidRPr="002F633E" w14:paraId="11A2F6A4" w14:textId="77777777" w:rsidTr="00455B96">
        <w:tc>
          <w:tcPr>
            <w:tcW w:w="1305" w:type="dxa"/>
            <w:vMerge/>
          </w:tcPr>
          <w:p w14:paraId="41F9CA30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6CE72C0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914E506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993FD1" w:rsidRPr="002F633E" w14:paraId="21932F75" w14:textId="77777777" w:rsidTr="00455B96">
        <w:tc>
          <w:tcPr>
            <w:tcW w:w="1305" w:type="dxa"/>
            <w:vMerge/>
          </w:tcPr>
          <w:p w14:paraId="33DCB4CA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510809A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52257E8" w14:textId="03F3C00A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993FD1" w:rsidRPr="002F633E" w14:paraId="09D4E369" w14:textId="77777777" w:rsidTr="00455B96">
        <w:tc>
          <w:tcPr>
            <w:tcW w:w="1305" w:type="dxa"/>
            <w:vMerge/>
          </w:tcPr>
          <w:p w14:paraId="26905C9E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B3DED52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1C6270C" w14:textId="525A21B2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качестве участника</w:t>
            </w:r>
          </w:p>
        </w:tc>
      </w:tr>
      <w:tr w:rsidR="00993FD1" w:rsidRPr="002F633E" w14:paraId="60D73654" w14:textId="77777777" w:rsidTr="00455B96">
        <w:tc>
          <w:tcPr>
            <w:tcW w:w="1305" w:type="dxa"/>
            <w:vMerge/>
          </w:tcPr>
          <w:p w14:paraId="7EBCE7CF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015E444" w14:textId="77777777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2E2C61D" w14:textId="2BC39698" w:rsidR="00993FD1" w:rsidRPr="002F633E" w:rsidRDefault="00993FD1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регистрация на выбранное мероприятие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качестве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зрителя</w:t>
            </w:r>
          </w:p>
        </w:tc>
      </w:tr>
      <w:tr w:rsidR="00382F5D" w:rsidRPr="002F633E" w14:paraId="19CB0D14" w14:textId="77777777" w:rsidTr="00455B96">
        <w:tc>
          <w:tcPr>
            <w:tcW w:w="1305" w:type="dxa"/>
            <w:vMerge/>
          </w:tcPr>
          <w:p w14:paraId="4724E3C6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6D42F85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</w:tcPr>
          <w:p w14:paraId="3D3E4AD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382F5D" w:rsidRPr="002F633E" w14:paraId="3BEF55BE" w14:textId="77777777" w:rsidTr="00455B96">
        <w:tc>
          <w:tcPr>
            <w:tcW w:w="1305" w:type="dxa"/>
            <w:vMerge/>
          </w:tcPr>
          <w:p w14:paraId="1DC1775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20CB5A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CA1881B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382F5D" w:rsidRPr="002F633E" w14:paraId="3A8B5913" w14:textId="77777777" w:rsidTr="00455B96">
        <w:tc>
          <w:tcPr>
            <w:tcW w:w="1305" w:type="dxa"/>
            <w:vMerge/>
          </w:tcPr>
          <w:p w14:paraId="67B91D0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39ABE67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228745B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демонстрация уникального идентификатора участника мероприятия</w:t>
            </w:r>
          </w:p>
        </w:tc>
      </w:tr>
      <w:tr w:rsidR="00382F5D" w:rsidRPr="002F633E" w14:paraId="68F59BFD" w14:textId="77777777" w:rsidTr="00455B96">
        <w:tc>
          <w:tcPr>
            <w:tcW w:w="1305" w:type="dxa"/>
            <w:vMerge/>
          </w:tcPr>
          <w:p w14:paraId="0EE4F99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01478E2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124B9B8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сохранение уникального идентификатора</w:t>
            </w:r>
          </w:p>
        </w:tc>
      </w:tr>
      <w:tr w:rsidR="00382F5D" w:rsidRPr="002F633E" w14:paraId="25A9A9B5" w14:textId="77777777" w:rsidTr="00455B96">
        <w:tc>
          <w:tcPr>
            <w:tcW w:w="1305" w:type="dxa"/>
            <w:vMerge/>
          </w:tcPr>
          <w:p w14:paraId="316E1D9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68717EB2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5165AE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отправка уникального идентификатора</w:t>
            </w:r>
          </w:p>
        </w:tc>
      </w:tr>
      <w:tr w:rsidR="00433FA3" w:rsidRPr="002F633E" w14:paraId="6B133DDB" w14:textId="77777777" w:rsidTr="00455B96">
        <w:tc>
          <w:tcPr>
            <w:tcW w:w="1305" w:type="dxa"/>
            <w:vMerge/>
          </w:tcPr>
          <w:p w14:paraId="5792C377" w14:textId="77777777" w:rsidR="00433FA3" w:rsidRPr="002F633E" w:rsidRDefault="00433FA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461974E" w14:textId="77777777" w:rsidR="00433FA3" w:rsidRPr="002F633E" w:rsidRDefault="00433FA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EF65478" w14:textId="3C89F6A3" w:rsidR="00433FA3" w:rsidRPr="002F633E" w:rsidRDefault="00433FA3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</w:t>
            </w:r>
            <w:r w:rsidR="002215D4">
              <w:rPr>
                <w:rFonts w:ascii="Times New Roman" w:hAnsi="Times New Roman" w:cs="Times New Roman"/>
                <w:sz w:val="28"/>
                <w:szCs w:val="28"/>
              </w:rPr>
              <w:t>лени</w:t>
            </w:r>
            <w:r w:rsidR="00C572A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мероприяти</w:t>
            </w:r>
            <w:r w:rsidR="0053025F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календарь смартфона</w:t>
            </w:r>
          </w:p>
        </w:tc>
      </w:tr>
      <w:tr w:rsidR="00382F5D" w:rsidRPr="002F633E" w14:paraId="608FB277" w14:textId="77777777" w:rsidTr="00455B96">
        <w:tc>
          <w:tcPr>
            <w:tcW w:w="1305" w:type="dxa"/>
            <w:vMerge/>
          </w:tcPr>
          <w:p w14:paraId="78E0462A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EF0A90D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19231DE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отмена регистрации на мероприятие</w:t>
            </w:r>
          </w:p>
        </w:tc>
      </w:tr>
      <w:tr w:rsidR="00382F5D" w:rsidRPr="002F633E" w14:paraId="77A7EC36" w14:textId="77777777" w:rsidTr="00455B96">
        <w:tc>
          <w:tcPr>
            <w:tcW w:w="1305" w:type="dxa"/>
            <w:vMerge/>
          </w:tcPr>
          <w:p w14:paraId="03BE6E81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3BA1FFB0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0DADEF3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FF6EF8" w:rsidRPr="002F633E" w14:paraId="40DB9576" w14:textId="77777777" w:rsidTr="00455B96">
        <w:tc>
          <w:tcPr>
            <w:tcW w:w="1305" w:type="dxa"/>
            <w:vMerge/>
          </w:tcPr>
          <w:p w14:paraId="0D47E7CF" w14:textId="77777777" w:rsidR="00FF6EF8" w:rsidRPr="002F633E" w:rsidRDefault="00FF6EF8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A94B0DD" w14:textId="77777777" w:rsidR="00FF6EF8" w:rsidRPr="002F633E" w:rsidRDefault="00FF6EF8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5551DEC2" w14:textId="66B77865" w:rsidR="00FF6EF8" w:rsidRPr="00FF6EF8" w:rsidRDefault="00FF6EF8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</w:t>
            </w:r>
            <w:r w:rsidRPr="00FF6E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логина и пароля</w:t>
            </w:r>
          </w:p>
        </w:tc>
      </w:tr>
      <w:tr w:rsidR="00382F5D" w:rsidRPr="002F633E" w14:paraId="1880F3AC" w14:textId="77777777" w:rsidTr="00455B96">
        <w:tc>
          <w:tcPr>
            <w:tcW w:w="1305" w:type="dxa"/>
            <w:vMerge/>
          </w:tcPr>
          <w:p w14:paraId="001DCEF4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2991985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674C39C" w14:textId="77777777" w:rsidR="00382F5D" w:rsidRPr="002F633E" w:rsidRDefault="00382F5D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376D15" w:rsidRPr="002F633E" w14:paraId="2DDD7526" w14:textId="77777777" w:rsidTr="00455B96">
        <w:tc>
          <w:tcPr>
            <w:tcW w:w="1305" w:type="dxa"/>
            <w:vMerge w:val="restart"/>
          </w:tcPr>
          <w:p w14:paraId="09878C42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Ответственный за </w:t>
            </w:r>
            <w:r w:rsidRPr="002F63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мероприятие</w:t>
            </w:r>
          </w:p>
        </w:tc>
        <w:tc>
          <w:tcPr>
            <w:tcW w:w="1984" w:type="dxa"/>
            <w:vMerge w:val="restart"/>
          </w:tcPr>
          <w:p w14:paraId="301C8523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Мероприятия</w:t>
            </w:r>
          </w:p>
        </w:tc>
        <w:tc>
          <w:tcPr>
            <w:tcW w:w="6067" w:type="dxa"/>
          </w:tcPr>
          <w:p w14:paraId="512C5C4A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предстоящих мероприятий</w:t>
            </w:r>
          </w:p>
        </w:tc>
      </w:tr>
      <w:tr w:rsidR="00376D15" w:rsidRPr="002F633E" w14:paraId="5ECDB32D" w14:textId="77777777" w:rsidTr="00455B96">
        <w:tc>
          <w:tcPr>
            <w:tcW w:w="1305" w:type="dxa"/>
            <w:vMerge/>
          </w:tcPr>
          <w:p w14:paraId="23E40CB8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EC8C77B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799B550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</w:t>
            </w:r>
          </w:p>
        </w:tc>
      </w:tr>
      <w:tr w:rsidR="005800AA" w:rsidRPr="002F633E" w14:paraId="3806FA83" w14:textId="77777777" w:rsidTr="00455B96">
        <w:tc>
          <w:tcPr>
            <w:tcW w:w="1305" w:type="dxa"/>
            <w:vMerge/>
          </w:tcPr>
          <w:p w14:paraId="25E75BE7" w14:textId="77777777" w:rsidR="005800AA" w:rsidRPr="002F633E" w:rsidRDefault="005800A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7BD6E8E" w14:textId="77777777" w:rsidR="005800AA" w:rsidRPr="002F633E" w:rsidRDefault="005800A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9471BEB" w14:textId="0B0E0C0F" w:rsidR="005800AA" w:rsidRPr="002F633E" w:rsidRDefault="005800AA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на мероприятие в качестве ответственного</w:t>
            </w:r>
          </w:p>
        </w:tc>
      </w:tr>
      <w:tr w:rsidR="00376D15" w:rsidRPr="002F633E" w14:paraId="46A9CDCE" w14:textId="77777777" w:rsidTr="00455B96">
        <w:tc>
          <w:tcPr>
            <w:tcW w:w="1305" w:type="dxa"/>
            <w:vMerge/>
          </w:tcPr>
          <w:p w14:paraId="145F9B98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2E0CC51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750B1ECE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подробного описания выбранного мероприятия</w:t>
            </w:r>
          </w:p>
        </w:tc>
      </w:tr>
      <w:tr w:rsidR="00376D15" w:rsidRPr="002F633E" w14:paraId="3CFD5FC7" w14:textId="77777777" w:rsidTr="00455B96">
        <w:tc>
          <w:tcPr>
            <w:tcW w:w="1305" w:type="dxa"/>
            <w:vMerge/>
          </w:tcPr>
          <w:p w14:paraId="7B49332C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23D08EF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3A8C8CAB" w14:textId="76A91611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фильтрация мероприятий</w:t>
            </w:r>
          </w:p>
        </w:tc>
      </w:tr>
      <w:tr w:rsidR="00376D15" w:rsidRPr="002F633E" w14:paraId="06CBABE0" w14:textId="77777777" w:rsidTr="00455B96">
        <w:tc>
          <w:tcPr>
            <w:tcW w:w="1305" w:type="dxa"/>
            <w:vMerge/>
          </w:tcPr>
          <w:p w14:paraId="5F501F19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1FC5D8B4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041723F9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поиск определенного мероприятия по названию</w:t>
            </w:r>
          </w:p>
        </w:tc>
      </w:tr>
      <w:tr w:rsidR="00376D15" w:rsidRPr="002F633E" w14:paraId="2DF4FBA7" w14:textId="77777777" w:rsidTr="00455B96">
        <w:tc>
          <w:tcPr>
            <w:tcW w:w="1305" w:type="dxa"/>
            <w:vMerge/>
          </w:tcPr>
          <w:p w14:paraId="4E8D6E7D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22D4A181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6067" w:type="dxa"/>
          </w:tcPr>
          <w:p w14:paraId="5244A183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 системы «Кампус»</w:t>
            </w:r>
          </w:p>
        </w:tc>
      </w:tr>
      <w:tr w:rsidR="007B6E28" w:rsidRPr="002F633E" w14:paraId="1EDA72D9" w14:textId="77777777" w:rsidTr="00455B96">
        <w:tc>
          <w:tcPr>
            <w:tcW w:w="1305" w:type="dxa"/>
            <w:vMerge/>
          </w:tcPr>
          <w:p w14:paraId="38AED224" w14:textId="77777777" w:rsidR="007B6E28" w:rsidRPr="002F633E" w:rsidRDefault="007B6E28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25C076C9" w14:textId="77777777" w:rsidR="007B6E28" w:rsidRPr="002F633E" w:rsidRDefault="007B6E28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399D057" w14:textId="3D74AF1F" w:rsidR="007B6E28" w:rsidRPr="002F633E" w:rsidRDefault="007B6E28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авторизации с помощью</w:t>
            </w:r>
            <w:r w:rsidRPr="00FF6E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логина и пароля</w:t>
            </w:r>
          </w:p>
        </w:tc>
      </w:tr>
      <w:tr w:rsidR="00376D15" w:rsidRPr="002F633E" w14:paraId="670B8F5E" w14:textId="77777777" w:rsidTr="00455B96">
        <w:tc>
          <w:tcPr>
            <w:tcW w:w="1305" w:type="dxa"/>
            <w:vMerge/>
          </w:tcPr>
          <w:p w14:paraId="2A670013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4C7A9A8A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6877E78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возможность выхода из учетной записи пользователя</w:t>
            </w:r>
          </w:p>
        </w:tc>
      </w:tr>
      <w:tr w:rsidR="00376D15" w:rsidRPr="002F633E" w14:paraId="4E906AE9" w14:textId="77777777" w:rsidTr="00455B96">
        <w:tc>
          <w:tcPr>
            <w:tcW w:w="1305" w:type="dxa"/>
            <w:vMerge/>
          </w:tcPr>
          <w:p w14:paraId="4187F7D1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183AF1A2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присутствия</w:t>
            </w:r>
          </w:p>
        </w:tc>
        <w:tc>
          <w:tcPr>
            <w:tcW w:w="6067" w:type="dxa"/>
          </w:tcPr>
          <w:p w14:paraId="28548C20" w14:textId="40B6E0E5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необходимого мероприятия</w:t>
            </w:r>
          </w:p>
        </w:tc>
      </w:tr>
      <w:tr w:rsidR="00376D15" w:rsidRPr="002F633E" w14:paraId="7EC404DA" w14:textId="77777777" w:rsidTr="00455B96">
        <w:tc>
          <w:tcPr>
            <w:tcW w:w="1305" w:type="dxa"/>
            <w:vMerge/>
          </w:tcPr>
          <w:p w14:paraId="63061F8D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CF560D3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C90817A" w14:textId="34F3C875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считывание уникальный код участника студента</w:t>
            </w:r>
          </w:p>
        </w:tc>
      </w:tr>
      <w:tr w:rsidR="00376D15" w:rsidRPr="002F633E" w14:paraId="5219DDB5" w14:textId="77777777" w:rsidTr="00455B96">
        <w:tc>
          <w:tcPr>
            <w:tcW w:w="1305" w:type="dxa"/>
            <w:vMerge/>
          </w:tcPr>
          <w:p w14:paraId="15A00EE6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38684F0B" w14:textId="77777777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4AD2966" w14:textId="34AC4A93" w:rsidR="00376D15" w:rsidRPr="002F633E" w:rsidRDefault="00376D15" w:rsidP="00367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подтверждение присутствие участника</w:t>
            </w:r>
          </w:p>
        </w:tc>
      </w:tr>
      <w:tr w:rsidR="00376D15" w:rsidRPr="002F633E" w14:paraId="662A0F40" w14:textId="77777777" w:rsidTr="00455B96">
        <w:tc>
          <w:tcPr>
            <w:tcW w:w="1305" w:type="dxa"/>
            <w:vMerge/>
          </w:tcPr>
          <w:p w14:paraId="2F11695F" w14:textId="77777777" w:rsidR="00376D15" w:rsidRPr="002F633E" w:rsidRDefault="00376D15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 w:val="restart"/>
          </w:tcPr>
          <w:p w14:paraId="4A043402" w14:textId="7698007C" w:rsidR="00376D15" w:rsidRPr="002F633E" w:rsidRDefault="00376D15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Мои мероприятия</w:t>
            </w:r>
          </w:p>
        </w:tc>
        <w:tc>
          <w:tcPr>
            <w:tcW w:w="6067" w:type="dxa"/>
          </w:tcPr>
          <w:p w14:paraId="1E4C0A0B" w14:textId="36C1A98B" w:rsidR="00376D15" w:rsidRPr="002F633E" w:rsidRDefault="00376D15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просмотр списка мероприятий с пройденной регистрацией</w:t>
            </w:r>
          </w:p>
        </w:tc>
      </w:tr>
      <w:tr w:rsidR="00376D15" w:rsidRPr="002F633E" w14:paraId="6678D050" w14:textId="77777777" w:rsidTr="00455B96">
        <w:tc>
          <w:tcPr>
            <w:tcW w:w="1305" w:type="dxa"/>
            <w:vMerge/>
          </w:tcPr>
          <w:p w14:paraId="1446C106" w14:textId="77777777" w:rsidR="00376D15" w:rsidRPr="002F633E" w:rsidRDefault="00376D15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7967CBA2" w14:textId="77777777" w:rsidR="00376D15" w:rsidRPr="002F633E" w:rsidRDefault="00376D15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1DFBF87F" w14:textId="3E921BA7" w:rsidR="00376D15" w:rsidRPr="002F633E" w:rsidRDefault="00376D15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633E">
              <w:rPr>
                <w:rFonts w:ascii="Times New Roman" w:hAnsi="Times New Roman" w:cs="Times New Roman"/>
                <w:sz w:val="28"/>
                <w:szCs w:val="28"/>
              </w:rPr>
              <w:t>выбор мероприятия с пройденной регистрацией</w:t>
            </w:r>
          </w:p>
        </w:tc>
      </w:tr>
      <w:tr w:rsidR="00376D15" w:rsidRPr="002F633E" w14:paraId="0CAF5378" w14:textId="77777777" w:rsidTr="00455B96">
        <w:tc>
          <w:tcPr>
            <w:tcW w:w="1305" w:type="dxa"/>
            <w:vMerge/>
          </w:tcPr>
          <w:p w14:paraId="00DB13DF" w14:textId="77777777" w:rsidR="00376D15" w:rsidRPr="002F633E" w:rsidRDefault="00376D15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Merge/>
          </w:tcPr>
          <w:p w14:paraId="6F96063C" w14:textId="77777777" w:rsidR="00376D15" w:rsidRPr="002F633E" w:rsidRDefault="00376D15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7" w:type="dxa"/>
          </w:tcPr>
          <w:p w14:paraId="697A1CCA" w14:textId="36F4908F" w:rsidR="00376D15" w:rsidRPr="002F633E" w:rsidRDefault="00376D15" w:rsidP="006A2E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статистики по выбранному мероприятию</w:t>
            </w:r>
          </w:p>
        </w:tc>
      </w:tr>
    </w:tbl>
    <w:p w14:paraId="6B53DEEC" w14:textId="77777777" w:rsidR="00382F5D" w:rsidRPr="00382F5D" w:rsidRDefault="00382F5D" w:rsidP="00382F5D">
      <w:pPr>
        <w:pStyle w:val="a9"/>
      </w:pPr>
    </w:p>
    <w:sectPr w:rsidR="00382F5D" w:rsidRPr="0038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F5D"/>
    <w:rsid w:val="00000EB5"/>
    <w:rsid w:val="00016D55"/>
    <w:rsid w:val="00046D2F"/>
    <w:rsid w:val="00075FEB"/>
    <w:rsid w:val="000B650A"/>
    <w:rsid w:val="000B7002"/>
    <w:rsid w:val="00174CED"/>
    <w:rsid w:val="001818CA"/>
    <w:rsid w:val="001B507E"/>
    <w:rsid w:val="001D438C"/>
    <w:rsid w:val="001D6F25"/>
    <w:rsid w:val="001D761A"/>
    <w:rsid w:val="002215D4"/>
    <w:rsid w:val="00222D9C"/>
    <w:rsid w:val="00257B45"/>
    <w:rsid w:val="002622E6"/>
    <w:rsid w:val="00296D58"/>
    <w:rsid w:val="002E3E29"/>
    <w:rsid w:val="002F633E"/>
    <w:rsid w:val="00306500"/>
    <w:rsid w:val="00374712"/>
    <w:rsid w:val="00376D15"/>
    <w:rsid w:val="00382F5D"/>
    <w:rsid w:val="003B511B"/>
    <w:rsid w:val="003C52E0"/>
    <w:rsid w:val="00433FA3"/>
    <w:rsid w:val="00455B96"/>
    <w:rsid w:val="00472C2B"/>
    <w:rsid w:val="004E541D"/>
    <w:rsid w:val="004F5A61"/>
    <w:rsid w:val="005232CF"/>
    <w:rsid w:val="0053025F"/>
    <w:rsid w:val="005800AA"/>
    <w:rsid w:val="00596EC9"/>
    <w:rsid w:val="006002D3"/>
    <w:rsid w:val="00620709"/>
    <w:rsid w:val="00675F66"/>
    <w:rsid w:val="006A2E7A"/>
    <w:rsid w:val="006C1D81"/>
    <w:rsid w:val="006C5B76"/>
    <w:rsid w:val="007676F7"/>
    <w:rsid w:val="00795634"/>
    <w:rsid w:val="007B6E28"/>
    <w:rsid w:val="007C21D4"/>
    <w:rsid w:val="008673F4"/>
    <w:rsid w:val="008B1F95"/>
    <w:rsid w:val="008B3475"/>
    <w:rsid w:val="008E16EA"/>
    <w:rsid w:val="00915FEA"/>
    <w:rsid w:val="00937A74"/>
    <w:rsid w:val="009459D3"/>
    <w:rsid w:val="009911DF"/>
    <w:rsid w:val="00993FD1"/>
    <w:rsid w:val="00A170D5"/>
    <w:rsid w:val="00A81EF3"/>
    <w:rsid w:val="00AF74F3"/>
    <w:rsid w:val="00B06AEA"/>
    <w:rsid w:val="00B44349"/>
    <w:rsid w:val="00B75DC2"/>
    <w:rsid w:val="00B80B65"/>
    <w:rsid w:val="00C0563F"/>
    <w:rsid w:val="00C21152"/>
    <w:rsid w:val="00C572A4"/>
    <w:rsid w:val="00C84BF6"/>
    <w:rsid w:val="00CA5AC3"/>
    <w:rsid w:val="00CE6AD4"/>
    <w:rsid w:val="00CF2042"/>
    <w:rsid w:val="00CF2303"/>
    <w:rsid w:val="00D008A1"/>
    <w:rsid w:val="00D65F47"/>
    <w:rsid w:val="00D76135"/>
    <w:rsid w:val="00D91032"/>
    <w:rsid w:val="00DA690D"/>
    <w:rsid w:val="00DC0792"/>
    <w:rsid w:val="00E67B8B"/>
    <w:rsid w:val="00E8535D"/>
    <w:rsid w:val="00E87AF4"/>
    <w:rsid w:val="00ED6340"/>
    <w:rsid w:val="00EF14BA"/>
    <w:rsid w:val="00F60967"/>
    <w:rsid w:val="00F658CA"/>
    <w:rsid w:val="00FE2D85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AE88"/>
  <w15:docId w15:val="{5090BE75-77E3-46FD-A0BA-FA58670F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Стиль_таблицы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137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55</cp:revision>
  <dcterms:created xsi:type="dcterms:W3CDTF">2023-02-05T03:46:00Z</dcterms:created>
  <dcterms:modified xsi:type="dcterms:W3CDTF">2023-05-07T11:35:00Z</dcterms:modified>
</cp:coreProperties>
</file>