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7789" w14:textId="77777777" w:rsidR="002E4FDC" w:rsidRPr="00131A49" w:rsidRDefault="002E4FDC" w:rsidP="002E4FDC">
      <w:pPr>
        <w:pStyle w:val="12"/>
      </w:pPr>
      <w:r w:rsidRPr="00131A49">
        <w:t>Диаграмма вариантов использования</w:t>
      </w:r>
    </w:p>
    <w:p w14:paraId="047941E7" w14:textId="559822B0" w:rsidR="00ED6340" w:rsidRPr="00131A49" w:rsidRDefault="002E4FDC" w:rsidP="002E4FDC">
      <w:pPr>
        <w:pStyle w:val="a9"/>
      </w:pPr>
      <w:r w:rsidRPr="00131A49">
        <w:t xml:space="preserve">Для описания функционала разрабатываемого программного модуля была спроектирована диаграмма вариантов использования системы. </w:t>
      </w:r>
      <w:r w:rsidR="007C2E43" w:rsidRPr="00131A49">
        <w:t>В системе выделены два активных субъекта: студент и ответственный за мероприятие.</w:t>
      </w:r>
      <w:r w:rsidR="00D632B3" w:rsidRPr="00131A49">
        <w:t xml:space="preserve"> Студент использует приложение для просмотра</w:t>
      </w:r>
      <w:r w:rsidR="003C7065" w:rsidRPr="00131A49">
        <w:t xml:space="preserve"> и</w:t>
      </w:r>
      <w:r w:rsidR="00D632B3" w:rsidRPr="00131A49">
        <w:t xml:space="preserve"> регистрации </w:t>
      </w:r>
      <w:r w:rsidR="003C7065" w:rsidRPr="00131A49">
        <w:t xml:space="preserve">на </w:t>
      </w:r>
      <w:r w:rsidR="00D632B3" w:rsidRPr="00131A49">
        <w:t>участи</w:t>
      </w:r>
      <w:r w:rsidR="003C7065" w:rsidRPr="00131A49">
        <w:t>е</w:t>
      </w:r>
      <w:r w:rsidR="00D632B3" w:rsidRPr="00131A49">
        <w:t xml:space="preserve"> в мероприяти</w:t>
      </w:r>
      <w:r w:rsidR="003C7065" w:rsidRPr="00131A49">
        <w:t>ях</w:t>
      </w:r>
      <w:r w:rsidR="00D632B3" w:rsidRPr="00131A49">
        <w:t xml:space="preserve">. </w:t>
      </w:r>
      <w:r w:rsidR="003C7065" w:rsidRPr="00131A49">
        <w:t xml:space="preserve">Ответственный за мероприятие </w:t>
      </w:r>
      <w:r w:rsidR="00BE6530" w:rsidRPr="00131A49">
        <w:t>– для подтверждения присутствия участников.</w:t>
      </w:r>
    </w:p>
    <w:p w14:paraId="14E6D1E6" w14:textId="6B34B19B" w:rsidR="000B0EB6" w:rsidRPr="00131A49" w:rsidRDefault="000B0EB6" w:rsidP="000B0EB6">
      <w:pPr>
        <w:pStyle w:val="a9"/>
        <w:ind w:firstLine="0"/>
        <w:jc w:val="center"/>
        <w:rPr>
          <w:lang w:eastAsia="en-US"/>
        </w:rPr>
      </w:pPr>
      <w:r w:rsidRPr="00131A49">
        <w:rPr>
          <w:noProof/>
          <w:lang w:eastAsia="en-US"/>
        </w:rPr>
        <w:drawing>
          <wp:inline distT="0" distB="0" distL="0" distR="0" wp14:anchorId="5F8E832A" wp14:editId="08E377CE">
            <wp:extent cx="5753951" cy="4610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951" cy="461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DEC3A" w14:textId="4C545FE3" w:rsidR="000B0EB6" w:rsidRPr="00131A49" w:rsidRDefault="000B0EB6" w:rsidP="000B0EB6">
      <w:pPr>
        <w:pStyle w:val="a9"/>
        <w:ind w:firstLine="0"/>
        <w:jc w:val="center"/>
        <w:rPr>
          <w:lang w:eastAsia="en-US"/>
        </w:rPr>
      </w:pPr>
      <w:r w:rsidRPr="00131A49">
        <w:rPr>
          <w:rFonts w:cs="Times New Roman"/>
          <w:szCs w:val="28"/>
        </w:rPr>
        <w:t>Рисунок 1 – Диаграмма вариантов использования</w:t>
      </w:r>
    </w:p>
    <w:p w14:paraId="0EC7EB18" w14:textId="016B97D5" w:rsidR="000B0EB6" w:rsidRPr="00131A49" w:rsidRDefault="000B0EB6" w:rsidP="000B0EB6">
      <w:pPr>
        <w:pStyle w:val="a9"/>
        <w:rPr>
          <w:lang w:eastAsia="en-US"/>
        </w:rPr>
      </w:pPr>
    </w:p>
    <w:p w14:paraId="280EE882" w14:textId="49B58EBC" w:rsidR="00217928" w:rsidRPr="00131A49" w:rsidRDefault="00217928" w:rsidP="00217928">
      <w:pPr>
        <w:pStyle w:val="a9"/>
        <w:rPr>
          <w:b/>
          <w:bCs/>
        </w:rPr>
      </w:pPr>
      <w:r w:rsidRPr="00131A49">
        <w:rPr>
          <w:b/>
          <w:bCs/>
        </w:rPr>
        <w:t xml:space="preserve">Спецификация варианта использования «Авторизоваться </w:t>
      </w:r>
      <w:r w:rsidR="0040745F" w:rsidRPr="00131A49">
        <w:rPr>
          <w:b/>
          <w:bCs/>
        </w:rPr>
        <w:t>с помощью логина и пароля</w:t>
      </w:r>
      <w:r w:rsidRPr="00131A49">
        <w:rPr>
          <w:b/>
          <w:bCs/>
        </w:rPr>
        <w:t>»</w:t>
      </w:r>
    </w:p>
    <w:p w14:paraId="5EFA8131" w14:textId="77777777" w:rsidR="00217928" w:rsidRPr="00131A49" w:rsidRDefault="00217928" w:rsidP="00217928">
      <w:pPr>
        <w:pStyle w:val="a9"/>
      </w:pPr>
      <w:r w:rsidRPr="00131A49">
        <w:rPr>
          <w:b/>
          <w:bCs/>
        </w:rPr>
        <w:t>Цель</w:t>
      </w:r>
      <w:r w:rsidRPr="00131A49">
        <w:t>: авторизоваться в ИС для дальнейшего функционального взаимодействия.</w:t>
      </w:r>
    </w:p>
    <w:p w14:paraId="4B3B16F5" w14:textId="2E42BB1B" w:rsidR="00217928" w:rsidRPr="00131A49" w:rsidRDefault="00217928" w:rsidP="00217928">
      <w:pPr>
        <w:pStyle w:val="a9"/>
      </w:pPr>
      <w:r w:rsidRPr="00131A49">
        <w:rPr>
          <w:b/>
          <w:bCs/>
        </w:rPr>
        <w:t>Активные субъекты</w:t>
      </w:r>
      <w:r w:rsidRPr="00131A49">
        <w:t>: студент, ответственный за мероприяти</w:t>
      </w:r>
      <w:r w:rsidR="0013246B" w:rsidRPr="00131A49">
        <w:t>е.</w:t>
      </w:r>
    </w:p>
    <w:p w14:paraId="34EC8CE5" w14:textId="23F330E5" w:rsidR="00217928" w:rsidRPr="00131A49" w:rsidRDefault="00217928" w:rsidP="00217928">
      <w:pPr>
        <w:pStyle w:val="a9"/>
      </w:pPr>
      <w:r w:rsidRPr="00131A49">
        <w:rPr>
          <w:b/>
          <w:bCs/>
        </w:rPr>
        <w:t>Краткое описание</w:t>
      </w:r>
      <w:r w:rsidRPr="00131A49">
        <w:t xml:space="preserve">: </w:t>
      </w:r>
      <w:r w:rsidR="00DF2C43" w:rsidRPr="00131A49">
        <w:t>активный субъект</w:t>
      </w:r>
      <w:r w:rsidRPr="00131A49">
        <w:t xml:space="preserve"> авторизуется в ИС</w:t>
      </w:r>
      <w:r w:rsidR="00AD68A1" w:rsidRPr="00131A49">
        <w:t xml:space="preserve"> с помощью логина и пароля системы</w:t>
      </w:r>
      <w:r w:rsidRPr="00131A49">
        <w:t>.</w:t>
      </w:r>
    </w:p>
    <w:p w14:paraId="71E60980" w14:textId="77777777" w:rsidR="00217928" w:rsidRPr="00131A49" w:rsidRDefault="00217928" w:rsidP="00217928">
      <w:pPr>
        <w:pStyle w:val="a9"/>
      </w:pPr>
      <w:r w:rsidRPr="00131A49">
        <w:rPr>
          <w:b/>
          <w:bCs/>
        </w:rPr>
        <w:t>Основной поток событий</w:t>
      </w:r>
      <w:r w:rsidRPr="00131A49">
        <w:t>:</w:t>
      </w:r>
    </w:p>
    <w:p w14:paraId="7F7C0D86" w14:textId="1D5E011A" w:rsidR="000835C1" w:rsidRPr="00131A49" w:rsidRDefault="00ED4A25" w:rsidP="005A6F92">
      <w:pPr>
        <w:pStyle w:val="a9"/>
        <w:numPr>
          <w:ilvl w:val="0"/>
          <w:numId w:val="15"/>
        </w:numPr>
        <w:ind w:left="0" w:firstLine="709"/>
      </w:pPr>
      <w:r w:rsidRPr="00131A49">
        <w:t xml:space="preserve">приложение запускается </w:t>
      </w:r>
      <w:r w:rsidR="00AD68A1" w:rsidRPr="00131A49">
        <w:t>с открытой вкладкой «Мероприятия»;</w:t>
      </w:r>
    </w:p>
    <w:p w14:paraId="4B98104F" w14:textId="44D14309" w:rsidR="00ED4A25" w:rsidRPr="00131A49" w:rsidRDefault="00ED4A25" w:rsidP="005A6F92">
      <w:pPr>
        <w:pStyle w:val="a9"/>
        <w:numPr>
          <w:ilvl w:val="0"/>
          <w:numId w:val="15"/>
        </w:numPr>
        <w:ind w:left="0" w:firstLine="709"/>
      </w:pPr>
      <w:r w:rsidRPr="00131A49">
        <w:t xml:space="preserve">активный субъект </w:t>
      </w:r>
      <w:r w:rsidR="00AD68A1" w:rsidRPr="00131A49">
        <w:t>переходит</w:t>
      </w:r>
      <w:r w:rsidRPr="00131A49">
        <w:t xml:space="preserve"> на вкладку</w:t>
      </w:r>
      <w:r w:rsidR="00F622B8" w:rsidRPr="00131A49">
        <w:t xml:space="preserve"> «Пользователь»;</w:t>
      </w:r>
    </w:p>
    <w:p w14:paraId="10FE4091" w14:textId="5A3BB5DC" w:rsidR="00F622B8" w:rsidRPr="00131A49" w:rsidRDefault="00F622B8" w:rsidP="005A6F92">
      <w:pPr>
        <w:pStyle w:val="a9"/>
        <w:numPr>
          <w:ilvl w:val="0"/>
          <w:numId w:val="15"/>
        </w:numPr>
        <w:ind w:left="0" w:firstLine="709"/>
      </w:pPr>
      <w:r w:rsidRPr="00131A49">
        <w:t>приложение открывает соответствующее окно;</w:t>
      </w:r>
    </w:p>
    <w:p w14:paraId="3FBC9934" w14:textId="54A15DA9" w:rsidR="00F622B8" w:rsidRPr="00131A49" w:rsidRDefault="00F622B8" w:rsidP="005A6F92">
      <w:pPr>
        <w:pStyle w:val="a9"/>
        <w:numPr>
          <w:ilvl w:val="0"/>
          <w:numId w:val="15"/>
        </w:numPr>
        <w:ind w:left="0" w:firstLine="709"/>
      </w:pPr>
      <w:r w:rsidRPr="00131A49">
        <w:t>активный субъект заполняет текстовые поля логина и пароля;</w:t>
      </w:r>
    </w:p>
    <w:p w14:paraId="4D93060B" w14:textId="673DBCAD" w:rsidR="00F622B8" w:rsidRPr="00131A49" w:rsidRDefault="00F622B8" w:rsidP="005A6F92">
      <w:pPr>
        <w:pStyle w:val="a9"/>
        <w:numPr>
          <w:ilvl w:val="0"/>
          <w:numId w:val="15"/>
        </w:numPr>
        <w:ind w:left="0" w:firstLine="709"/>
      </w:pPr>
      <w:r w:rsidRPr="00131A49">
        <w:lastRenderedPageBreak/>
        <w:t xml:space="preserve">активный субъект </w:t>
      </w:r>
      <w:r w:rsidR="00AD68A1" w:rsidRPr="00131A49">
        <w:t>входит в систему с помощью введенных данных</w:t>
      </w:r>
      <w:r w:rsidRPr="00131A49">
        <w:t>;</w:t>
      </w:r>
    </w:p>
    <w:p w14:paraId="16A075A3" w14:textId="65BBAF10" w:rsidR="00F622B8" w:rsidRPr="00131A49" w:rsidRDefault="00455CBA" w:rsidP="005A6F92">
      <w:pPr>
        <w:pStyle w:val="a9"/>
        <w:numPr>
          <w:ilvl w:val="0"/>
          <w:numId w:val="15"/>
        </w:numPr>
        <w:ind w:left="0" w:firstLine="709"/>
      </w:pPr>
      <w:r w:rsidRPr="00131A49">
        <w:t xml:space="preserve">приложение </w:t>
      </w:r>
      <w:r w:rsidR="00F622B8" w:rsidRPr="00131A49">
        <w:t xml:space="preserve">проверяет текстовые поля на </w:t>
      </w:r>
      <w:r w:rsidR="006F1A8B" w:rsidRPr="00131A49">
        <w:t>валидацию</w:t>
      </w:r>
      <w:r w:rsidR="00F622B8" w:rsidRPr="00131A49">
        <w:t>;</w:t>
      </w:r>
    </w:p>
    <w:p w14:paraId="217E8163" w14:textId="35FAB26F" w:rsidR="00F622B8" w:rsidRPr="00131A49" w:rsidRDefault="002072A3" w:rsidP="005A6F92">
      <w:pPr>
        <w:pStyle w:val="a9"/>
        <w:numPr>
          <w:ilvl w:val="0"/>
          <w:numId w:val="15"/>
        </w:numPr>
        <w:ind w:left="0" w:firstLine="709"/>
      </w:pPr>
      <w:r w:rsidRPr="00131A49">
        <w:t>при успешном прохождении процедуры валидации</w:t>
      </w:r>
      <w:r w:rsidR="00B0445E" w:rsidRPr="00131A49">
        <w:t xml:space="preserve"> </w:t>
      </w:r>
      <w:r w:rsidR="00455CBA" w:rsidRPr="00131A49">
        <w:t xml:space="preserve">приложение </w:t>
      </w:r>
      <w:r w:rsidR="00B0445E" w:rsidRPr="00131A49">
        <w:t>отправляет запрос для авторизации на сервер</w:t>
      </w:r>
      <w:r w:rsidR="003009AC" w:rsidRPr="00131A49">
        <w:t>, при неудачном – сообщает об ошибке</w:t>
      </w:r>
      <w:r w:rsidRPr="00131A49">
        <w:t>;</w:t>
      </w:r>
    </w:p>
    <w:p w14:paraId="0C6A32A7" w14:textId="192939AD" w:rsidR="00976F95" w:rsidRPr="00131A49" w:rsidRDefault="00455CBA" w:rsidP="005A6F92">
      <w:pPr>
        <w:pStyle w:val="a9"/>
        <w:numPr>
          <w:ilvl w:val="0"/>
          <w:numId w:val="15"/>
        </w:numPr>
        <w:ind w:left="0" w:firstLine="709"/>
      </w:pPr>
      <w:r w:rsidRPr="00131A49">
        <w:t xml:space="preserve">приложение </w:t>
      </w:r>
      <w:r w:rsidR="00976F95" w:rsidRPr="00131A49">
        <w:t>получает результат запроса;</w:t>
      </w:r>
    </w:p>
    <w:p w14:paraId="52298114" w14:textId="6CAD134D" w:rsidR="003E367E" w:rsidRPr="00131A49" w:rsidRDefault="00976F95" w:rsidP="005A6F92">
      <w:pPr>
        <w:pStyle w:val="a9"/>
        <w:numPr>
          <w:ilvl w:val="0"/>
          <w:numId w:val="15"/>
        </w:numPr>
        <w:ind w:left="0" w:firstLine="709"/>
      </w:pPr>
      <w:r w:rsidRPr="00131A49">
        <w:t xml:space="preserve"> при успешном результате запроса для авторизации </w:t>
      </w:r>
      <w:r w:rsidR="00455CBA" w:rsidRPr="00131A49">
        <w:t xml:space="preserve">приложение </w:t>
      </w:r>
      <w:r w:rsidR="006A1EF2" w:rsidRPr="00131A49">
        <w:t>изменяет окно пользователя на окно успешной авторизации</w:t>
      </w:r>
      <w:r w:rsidR="003009AC" w:rsidRPr="00131A49">
        <w:t>, при неудачном – сообщает об ошибке</w:t>
      </w:r>
      <w:r w:rsidR="003E367E" w:rsidRPr="00131A49">
        <w:t>;</w:t>
      </w:r>
    </w:p>
    <w:p w14:paraId="66E82C26" w14:textId="1A7A79DA" w:rsidR="003E367E" w:rsidRPr="00131A49" w:rsidRDefault="003E367E" w:rsidP="005A6F92">
      <w:pPr>
        <w:pStyle w:val="a9"/>
        <w:numPr>
          <w:ilvl w:val="0"/>
          <w:numId w:val="15"/>
        </w:numPr>
        <w:ind w:left="0" w:firstLine="709"/>
      </w:pPr>
      <w:r w:rsidRPr="00131A49">
        <w:t xml:space="preserve"> </w:t>
      </w:r>
      <w:r w:rsidR="00455CBA" w:rsidRPr="00131A49">
        <w:t xml:space="preserve">приложение </w:t>
      </w:r>
      <w:r w:rsidRPr="00131A49">
        <w:t>изменяет набор вкладо</w:t>
      </w:r>
      <w:r w:rsidR="00506017" w:rsidRPr="00131A49">
        <w:t>к</w:t>
      </w:r>
      <w:r w:rsidRPr="00131A49">
        <w:t xml:space="preserve"> </w:t>
      </w:r>
      <w:r w:rsidR="00AD68A1" w:rsidRPr="00131A49">
        <w:t>интерфейса</w:t>
      </w:r>
      <w:r w:rsidRPr="00131A49">
        <w:t xml:space="preserve"> в соответствии с ролью активного субъекта.</w:t>
      </w:r>
    </w:p>
    <w:p w14:paraId="17F6714D" w14:textId="67A15A30" w:rsidR="00217928" w:rsidRPr="00131A49" w:rsidRDefault="00217928" w:rsidP="00217928">
      <w:pPr>
        <w:pStyle w:val="a9"/>
        <w:rPr>
          <w:b/>
          <w:bCs/>
        </w:rPr>
      </w:pPr>
      <w:r w:rsidRPr="00131A49">
        <w:rPr>
          <w:b/>
          <w:bCs/>
        </w:rPr>
        <w:t>Альтернативные потоки событий:</w:t>
      </w:r>
    </w:p>
    <w:p w14:paraId="340DD3E8" w14:textId="30635DAE" w:rsidR="00AD68A1" w:rsidRPr="00131A49" w:rsidRDefault="00AD68A1" w:rsidP="00AD68A1">
      <w:pPr>
        <w:pStyle w:val="a9"/>
      </w:pPr>
      <w:r w:rsidRPr="00131A49">
        <w:t>Возможно выполнение сценария «Авторизоваться через Кампус»</w:t>
      </w:r>
    </w:p>
    <w:p w14:paraId="64654786" w14:textId="162709A6" w:rsidR="00217928" w:rsidRPr="00131A49" w:rsidRDefault="00217928" w:rsidP="00217928">
      <w:pPr>
        <w:pStyle w:val="a9"/>
      </w:pPr>
      <w:r w:rsidRPr="00131A49">
        <w:rPr>
          <w:b/>
          <w:bCs/>
        </w:rPr>
        <w:t>Специальные требования</w:t>
      </w:r>
      <w:r w:rsidRPr="00131A49">
        <w:t xml:space="preserve">: </w:t>
      </w:r>
      <w:r w:rsidR="00AD68A1" w:rsidRPr="00131A49">
        <w:t>нет.</w:t>
      </w:r>
    </w:p>
    <w:p w14:paraId="1C75D47F" w14:textId="72A9D9C0" w:rsidR="00217928" w:rsidRPr="00131A49" w:rsidRDefault="00217928" w:rsidP="00217928">
      <w:pPr>
        <w:pStyle w:val="a9"/>
      </w:pPr>
      <w:r w:rsidRPr="00131A49">
        <w:rPr>
          <w:b/>
          <w:bCs/>
        </w:rPr>
        <w:t>Предусловия</w:t>
      </w:r>
      <w:r w:rsidRPr="00131A49">
        <w:t>: нет</w:t>
      </w:r>
      <w:r w:rsidR="00AD68A1" w:rsidRPr="00131A49">
        <w:t>.</w:t>
      </w:r>
    </w:p>
    <w:p w14:paraId="6F65C66E" w14:textId="77777777" w:rsidR="00217928" w:rsidRPr="00131A49" w:rsidRDefault="00217928" w:rsidP="00217928">
      <w:pPr>
        <w:pStyle w:val="a9"/>
      </w:pPr>
      <w:r w:rsidRPr="00131A49">
        <w:rPr>
          <w:b/>
          <w:bCs/>
        </w:rPr>
        <w:t>Постусловия</w:t>
      </w:r>
      <w:r w:rsidRPr="00131A49">
        <w:t>: возможность взаимодействия с модулями «Мероприятия», «Мои мероприятия», «Подтверждение присутствия», «Создание мероприятия».</w:t>
      </w:r>
    </w:p>
    <w:p w14:paraId="2E7A4FF1" w14:textId="77777777" w:rsidR="00217928" w:rsidRPr="00131A49" w:rsidRDefault="00217928" w:rsidP="00217928">
      <w:pPr>
        <w:pStyle w:val="a9"/>
      </w:pPr>
      <w:r w:rsidRPr="00131A49">
        <w:rPr>
          <w:b/>
          <w:bCs/>
        </w:rPr>
        <w:t>Дополнительные замечания</w:t>
      </w:r>
      <w:r w:rsidRPr="00131A49">
        <w:t xml:space="preserve">: </w:t>
      </w:r>
    </w:p>
    <w:p w14:paraId="25598C45" w14:textId="6E50DDFD" w:rsidR="00217928" w:rsidRPr="00131A49" w:rsidRDefault="00217928" w:rsidP="00217928">
      <w:pPr>
        <w:pStyle w:val="a9"/>
        <w:numPr>
          <w:ilvl w:val="0"/>
          <w:numId w:val="16"/>
        </w:numPr>
        <w:ind w:left="0" w:firstLine="709"/>
      </w:pPr>
      <w:r w:rsidRPr="00131A49">
        <w:t>взаимодействие с модулем «</w:t>
      </w:r>
      <w:r w:rsidR="00A962F8" w:rsidRPr="00131A49">
        <w:t>Подтверждение присутствия</w:t>
      </w:r>
      <w:r w:rsidRPr="00131A49">
        <w:t>» доступна только для субъектов с рол</w:t>
      </w:r>
      <w:r w:rsidR="00A64641" w:rsidRPr="00131A49">
        <w:t>ью</w:t>
      </w:r>
      <w:r w:rsidRPr="00131A49">
        <w:t xml:space="preserve"> «Ответственный за мероприятие</w:t>
      </w:r>
      <w:r w:rsidR="00A64641" w:rsidRPr="00131A49">
        <w:t>»;</w:t>
      </w:r>
    </w:p>
    <w:p w14:paraId="776703FC" w14:textId="77777777" w:rsidR="00217928" w:rsidRPr="00131A49" w:rsidRDefault="00217928" w:rsidP="00217928">
      <w:pPr>
        <w:pStyle w:val="a9"/>
        <w:numPr>
          <w:ilvl w:val="0"/>
          <w:numId w:val="16"/>
        </w:numPr>
        <w:ind w:left="0" w:firstLine="709"/>
      </w:pPr>
      <w:r w:rsidRPr="00131A49">
        <w:t>взаимодействие с модулем «Мероприятия» доступно пользователю, не прошедшему авторизацию, но в ограниченном режиме.</w:t>
      </w:r>
    </w:p>
    <w:p w14:paraId="4610E158" w14:textId="4131FC5C" w:rsidR="00217928" w:rsidRPr="00131A49" w:rsidRDefault="00217928" w:rsidP="00217928">
      <w:pPr>
        <w:pStyle w:val="a9"/>
        <w:rPr>
          <w:b/>
          <w:bCs/>
        </w:rPr>
      </w:pPr>
    </w:p>
    <w:p w14:paraId="69EEA386" w14:textId="04448584" w:rsidR="0040745F" w:rsidRPr="00131A49" w:rsidRDefault="0040745F" w:rsidP="0040745F">
      <w:pPr>
        <w:pStyle w:val="a9"/>
        <w:rPr>
          <w:b/>
          <w:bCs/>
        </w:rPr>
      </w:pPr>
      <w:r w:rsidRPr="00131A49">
        <w:rPr>
          <w:b/>
          <w:bCs/>
        </w:rPr>
        <w:t>Спецификация варианта использования «</w:t>
      </w:r>
      <w:r w:rsidR="00AD68A1" w:rsidRPr="00131A49">
        <w:rPr>
          <w:b/>
          <w:bCs/>
        </w:rPr>
        <w:t>Авторизоваться через Кампус</w:t>
      </w:r>
      <w:r w:rsidRPr="00131A49">
        <w:rPr>
          <w:b/>
          <w:bCs/>
        </w:rPr>
        <w:t>»</w:t>
      </w:r>
    </w:p>
    <w:p w14:paraId="030428BF" w14:textId="77777777" w:rsidR="0040745F" w:rsidRPr="00131A49" w:rsidRDefault="0040745F" w:rsidP="0040745F">
      <w:pPr>
        <w:pStyle w:val="a9"/>
      </w:pPr>
      <w:r w:rsidRPr="00131A49">
        <w:rPr>
          <w:b/>
          <w:bCs/>
        </w:rPr>
        <w:t>Цель</w:t>
      </w:r>
      <w:r w:rsidRPr="00131A49">
        <w:t>: авторизоваться в ИС для дальнейшего функционального взаимодействия.</w:t>
      </w:r>
    </w:p>
    <w:p w14:paraId="519BCB6D" w14:textId="77777777" w:rsidR="0040745F" w:rsidRPr="00131A49" w:rsidRDefault="0040745F" w:rsidP="0040745F">
      <w:pPr>
        <w:pStyle w:val="a9"/>
      </w:pPr>
      <w:r w:rsidRPr="00131A49">
        <w:rPr>
          <w:b/>
          <w:bCs/>
        </w:rPr>
        <w:t>Активные субъекты</w:t>
      </w:r>
      <w:r w:rsidRPr="00131A49">
        <w:t>: студент, ответственный за мероприятие.</w:t>
      </w:r>
    </w:p>
    <w:p w14:paraId="60D7FC99" w14:textId="53B64DCA" w:rsidR="0040745F" w:rsidRPr="00131A49" w:rsidRDefault="0040745F" w:rsidP="0040745F">
      <w:pPr>
        <w:pStyle w:val="a9"/>
      </w:pPr>
      <w:r w:rsidRPr="00131A49">
        <w:rPr>
          <w:b/>
          <w:bCs/>
        </w:rPr>
        <w:t>Краткое описание</w:t>
      </w:r>
      <w:r w:rsidRPr="00131A49">
        <w:t>: активный субъект авторизуется в ИС</w:t>
      </w:r>
      <w:r w:rsidR="00AD68A1" w:rsidRPr="00131A49">
        <w:t xml:space="preserve"> с помощью учетной записи Кампуса</w:t>
      </w:r>
      <w:r w:rsidRPr="00131A49">
        <w:t>.</w:t>
      </w:r>
    </w:p>
    <w:p w14:paraId="59026EEB" w14:textId="77777777" w:rsidR="0040745F" w:rsidRPr="00131A49" w:rsidRDefault="0040745F" w:rsidP="0040745F">
      <w:pPr>
        <w:pStyle w:val="a9"/>
      </w:pPr>
      <w:r w:rsidRPr="00131A49">
        <w:rPr>
          <w:b/>
          <w:bCs/>
        </w:rPr>
        <w:t>Основной поток событий</w:t>
      </w:r>
      <w:r w:rsidRPr="00131A49">
        <w:t>:</w:t>
      </w:r>
    </w:p>
    <w:p w14:paraId="0A5798EA" w14:textId="77777777" w:rsidR="00C93C83" w:rsidRPr="00131A49" w:rsidRDefault="0040745F" w:rsidP="00C93C83">
      <w:pPr>
        <w:pStyle w:val="a9"/>
        <w:numPr>
          <w:ilvl w:val="0"/>
          <w:numId w:val="34"/>
        </w:numPr>
        <w:ind w:left="0" w:firstLine="709"/>
      </w:pPr>
      <w:r w:rsidRPr="00131A49">
        <w:t xml:space="preserve">приложение </w:t>
      </w:r>
      <w:r w:rsidR="00C93C83" w:rsidRPr="00131A49">
        <w:t>запускается с открытой вкладкой «Мероприятия»;</w:t>
      </w:r>
    </w:p>
    <w:p w14:paraId="262CD280" w14:textId="77777777" w:rsidR="00C93C83" w:rsidRPr="00131A49" w:rsidRDefault="0040745F" w:rsidP="00C93C83">
      <w:pPr>
        <w:pStyle w:val="a9"/>
        <w:numPr>
          <w:ilvl w:val="0"/>
          <w:numId w:val="34"/>
        </w:numPr>
        <w:ind w:left="0" w:firstLine="709"/>
      </w:pPr>
      <w:r w:rsidRPr="00131A49">
        <w:t xml:space="preserve">активный субъект </w:t>
      </w:r>
      <w:r w:rsidR="00C93C83" w:rsidRPr="00131A49">
        <w:t>переходит на вкладку «Пользователь»;</w:t>
      </w:r>
    </w:p>
    <w:p w14:paraId="70D0371F" w14:textId="0641D248" w:rsidR="0040745F" w:rsidRPr="00131A49" w:rsidRDefault="0040745F" w:rsidP="00C93C83">
      <w:pPr>
        <w:pStyle w:val="a9"/>
        <w:numPr>
          <w:ilvl w:val="0"/>
          <w:numId w:val="34"/>
        </w:numPr>
        <w:ind w:left="0" w:firstLine="709"/>
      </w:pPr>
      <w:r w:rsidRPr="00131A49">
        <w:t>приложение открывает соответствующее окно;</w:t>
      </w:r>
    </w:p>
    <w:p w14:paraId="1A138398" w14:textId="0FFCD65E" w:rsidR="00C93C83" w:rsidRPr="00131A49" w:rsidRDefault="00C93C83" w:rsidP="00C93C83">
      <w:pPr>
        <w:pStyle w:val="a9"/>
        <w:numPr>
          <w:ilvl w:val="0"/>
          <w:numId w:val="34"/>
        </w:numPr>
        <w:ind w:left="0" w:firstLine="709"/>
      </w:pPr>
      <w:r w:rsidRPr="00131A49">
        <w:t>активный субъект авторизируется с помощью аккаунта личного кабинета;</w:t>
      </w:r>
    </w:p>
    <w:p w14:paraId="79AC1CDB" w14:textId="77777777" w:rsidR="00C93C83" w:rsidRPr="00131A49" w:rsidRDefault="00C93C83" w:rsidP="00C93C83">
      <w:pPr>
        <w:pStyle w:val="a9"/>
        <w:numPr>
          <w:ilvl w:val="0"/>
          <w:numId w:val="34"/>
        </w:numPr>
        <w:ind w:left="0" w:firstLine="709"/>
      </w:pPr>
      <w:r w:rsidRPr="00131A49">
        <w:t>приложение загружает окно авторизации;</w:t>
      </w:r>
    </w:p>
    <w:p w14:paraId="5ADBF811" w14:textId="77777777" w:rsidR="00C93C83" w:rsidRPr="00131A49" w:rsidRDefault="00C93C83" w:rsidP="00C93C83">
      <w:pPr>
        <w:pStyle w:val="a9"/>
        <w:numPr>
          <w:ilvl w:val="0"/>
          <w:numId w:val="34"/>
        </w:numPr>
        <w:ind w:left="0" w:firstLine="709"/>
      </w:pPr>
      <w:r w:rsidRPr="00131A49">
        <w:t>активный субъект заполняет текстовые поля логина и пароля;</w:t>
      </w:r>
    </w:p>
    <w:p w14:paraId="43C87D6A" w14:textId="2063CA93" w:rsidR="00C93C83" w:rsidRPr="00131A49" w:rsidRDefault="00C93C83" w:rsidP="00C93C83">
      <w:pPr>
        <w:pStyle w:val="a9"/>
        <w:numPr>
          <w:ilvl w:val="0"/>
          <w:numId w:val="34"/>
        </w:numPr>
        <w:ind w:left="0" w:firstLine="709"/>
      </w:pPr>
      <w:r w:rsidRPr="00131A49">
        <w:t>активный субъект входит в систему с помощью введенных данных;</w:t>
      </w:r>
    </w:p>
    <w:p w14:paraId="7D803228" w14:textId="77777777" w:rsidR="00C93C83" w:rsidRPr="00131A49" w:rsidRDefault="00C93C83" w:rsidP="00C93C83">
      <w:pPr>
        <w:pStyle w:val="a9"/>
        <w:numPr>
          <w:ilvl w:val="0"/>
          <w:numId w:val="34"/>
        </w:numPr>
        <w:ind w:left="0" w:firstLine="709"/>
      </w:pPr>
      <w:r w:rsidRPr="00131A49">
        <w:t>приложение проверяет текстовые поля на валидацию;</w:t>
      </w:r>
    </w:p>
    <w:p w14:paraId="3A1122E4" w14:textId="77777777" w:rsidR="00C93C83" w:rsidRPr="00131A49" w:rsidRDefault="00C93C83" w:rsidP="00C93C83">
      <w:pPr>
        <w:pStyle w:val="a9"/>
        <w:numPr>
          <w:ilvl w:val="0"/>
          <w:numId w:val="34"/>
        </w:numPr>
        <w:ind w:left="0" w:firstLine="709"/>
      </w:pPr>
      <w:r w:rsidRPr="00131A49">
        <w:lastRenderedPageBreak/>
        <w:t>при успешном прохождении процедуры валидации приложение отправляет запрос для авторизации на сервер, при неудачном – сообщает об ошибке;</w:t>
      </w:r>
    </w:p>
    <w:p w14:paraId="3E745022" w14:textId="77777777" w:rsidR="00C93C83" w:rsidRPr="00131A49" w:rsidRDefault="00C93C83" w:rsidP="00C93C83">
      <w:pPr>
        <w:pStyle w:val="a9"/>
        <w:numPr>
          <w:ilvl w:val="0"/>
          <w:numId w:val="34"/>
        </w:numPr>
        <w:ind w:left="0" w:firstLine="709"/>
      </w:pPr>
      <w:r w:rsidRPr="00131A49">
        <w:t>приложение получает результат запроса;</w:t>
      </w:r>
    </w:p>
    <w:p w14:paraId="0F32F0E3" w14:textId="77777777" w:rsidR="00C93C83" w:rsidRPr="00131A49" w:rsidRDefault="00C93C83" w:rsidP="00C93C83">
      <w:pPr>
        <w:pStyle w:val="a9"/>
        <w:numPr>
          <w:ilvl w:val="0"/>
          <w:numId w:val="34"/>
        </w:numPr>
        <w:ind w:left="0" w:firstLine="709"/>
      </w:pPr>
      <w:r w:rsidRPr="00131A49">
        <w:t xml:space="preserve"> при успешном результате запроса для авторизации приложение изменяет окно пользователя на окно успешной авторизации, при неудачном – сообщает об ошибке;</w:t>
      </w:r>
    </w:p>
    <w:p w14:paraId="304FE159" w14:textId="77777777" w:rsidR="00C93C83" w:rsidRPr="00131A49" w:rsidRDefault="00C93C83" w:rsidP="00C93C83">
      <w:pPr>
        <w:pStyle w:val="a9"/>
        <w:numPr>
          <w:ilvl w:val="0"/>
          <w:numId w:val="34"/>
        </w:numPr>
        <w:ind w:left="0" w:firstLine="709"/>
      </w:pPr>
      <w:r w:rsidRPr="00131A49">
        <w:t xml:space="preserve"> приложение изменяет набор вкладок приложения в соответствии с ролью активного субъекта.</w:t>
      </w:r>
    </w:p>
    <w:p w14:paraId="4D163C9D" w14:textId="3951AB5A" w:rsidR="0040745F" w:rsidRPr="00131A49" w:rsidRDefault="0040745F" w:rsidP="0040745F">
      <w:pPr>
        <w:pStyle w:val="a9"/>
        <w:rPr>
          <w:b/>
          <w:bCs/>
        </w:rPr>
      </w:pPr>
      <w:r w:rsidRPr="00131A49">
        <w:rPr>
          <w:b/>
          <w:bCs/>
        </w:rPr>
        <w:t>Альтернативные потоки событий:</w:t>
      </w:r>
    </w:p>
    <w:p w14:paraId="0D277157" w14:textId="05FC0CE3" w:rsidR="00C93C83" w:rsidRPr="00131A49" w:rsidRDefault="00C93C83" w:rsidP="00C93C83">
      <w:pPr>
        <w:pStyle w:val="a9"/>
      </w:pPr>
      <w:r w:rsidRPr="00131A49">
        <w:t>Возможно выполнение сценария «Авторизоваться с помощью логина и пароля»</w:t>
      </w:r>
    </w:p>
    <w:p w14:paraId="183BD4A8" w14:textId="77777777" w:rsidR="0040745F" w:rsidRPr="00131A49" w:rsidRDefault="0040745F" w:rsidP="0040745F">
      <w:pPr>
        <w:pStyle w:val="a9"/>
      </w:pPr>
      <w:r w:rsidRPr="00131A49">
        <w:rPr>
          <w:b/>
          <w:bCs/>
        </w:rPr>
        <w:t>Специальные требования</w:t>
      </w:r>
      <w:r w:rsidRPr="00131A49">
        <w:t>: учетная запись в системе «Кампус» для альтернативного потока событий.</w:t>
      </w:r>
    </w:p>
    <w:p w14:paraId="4A59E39C" w14:textId="77777777" w:rsidR="0040745F" w:rsidRPr="00131A49" w:rsidRDefault="0040745F" w:rsidP="0040745F">
      <w:pPr>
        <w:pStyle w:val="a9"/>
      </w:pPr>
      <w:r w:rsidRPr="00131A49">
        <w:rPr>
          <w:b/>
          <w:bCs/>
        </w:rPr>
        <w:t>Предусловия</w:t>
      </w:r>
      <w:r w:rsidRPr="00131A49">
        <w:t>: нет</w:t>
      </w:r>
    </w:p>
    <w:p w14:paraId="757DA273" w14:textId="77777777" w:rsidR="0040745F" w:rsidRPr="00131A49" w:rsidRDefault="0040745F" w:rsidP="0040745F">
      <w:pPr>
        <w:pStyle w:val="a9"/>
      </w:pPr>
      <w:r w:rsidRPr="00131A49">
        <w:rPr>
          <w:b/>
          <w:bCs/>
        </w:rPr>
        <w:t>Постусловия</w:t>
      </w:r>
      <w:r w:rsidRPr="00131A49">
        <w:t>: возможность взаимодействия с модулями «Мероприятия», «Мои мероприятия», «Подтверждение присутствия», «Создание мероприятия».</w:t>
      </w:r>
    </w:p>
    <w:p w14:paraId="6FCDFA41" w14:textId="77777777" w:rsidR="0040745F" w:rsidRPr="00131A49" w:rsidRDefault="0040745F" w:rsidP="0040745F">
      <w:pPr>
        <w:pStyle w:val="a9"/>
      </w:pPr>
      <w:r w:rsidRPr="00131A49">
        <w:rPr>
          <w:b/>
          <w:bCs/>
        </w:rPr>
        <w:t>Дополнительные замечания</w:t>
      </w:r>
      <w:r w:rsidRPr="00131A49">
        <w:t xml:space="preserve">: </w:t>
      </w:r>
    </w:p>
    <w:p w14:paraId="4C067FC8" w14:textId="77777777" w:rsidR="0040745F" w:rsidRPr="00131A49" w:rsidRDefault="0040745F" w:rsidP="00BF39D4">
      <w:pPr>
        <w:pStyle w:val="a9"/>
        <w:numPr>
          <w:ilvl w:val="0"/>
          <w:numId w:val="50"/>
        </w:numPr>
        <w:ind w:left="0" w:firstLine="709"/>
      </w:pPr>
      <w:r w:rsidRPr="00131A49">
        <w:t>взаимодействие с модулем «Подтверждение присутствия» доступна только для субъектов с ролью «Ответственный за мероприятие»;</w:t>
      </w:r>
    </w:p>
    <w:p w14:paraId="3060F259" w14:textId="77777777" w:rsidR="0040745F" w:rsidRPr="00131A49" w:rsidRDefault="0040745F" w:rsidP="00BF39D4">
      <w:pPr>
        <w:pStyle w:val="a9"/>
        <w:numPr>
          <w:ilvl w:val="0"/>
          <w:numId w:val="50"/>
        </w:numPr>
        <w:ind w:left="0" w:firstLine="709"/>
      </w:pPr>
      <w:r w:rsidRPr="00131A49">
        <w:t>взаимодействие с модулем «Мероприятия» доступно пользователю, не прошедшему авторизацию, но в ограниченном режиме.</w:t>
      </w:r>
    </w:p>
    <w:p w14:paraId="1E9C36CA" w14:textId="77777777" w:rsidR="0040745F" w:rsidRPr="00131A49" w:rsidRDefault="0040745F" w:rsidP="00C93C83">
      <w:pPr>
        <w:pStyle w:val="a9"/>
      </w:pPr>
    </w:p>
    <w:p w14:paraId="5C1D26DC" w14:textId="52856C5F" w:rsidR="00647E6F" w:rsidRPr="00131A49" w:rsidRDefault="00647E6F" w:rsidP="00647E6F">
      <w:pPr>
        <w:pStyle w:val="a9"/>
        <w:rPr>
          <w:b/>
          <w:bCs/>
        </w:rPr>
      </w:pPr>
      <w:r w:rsidRPr="00131A49">
        <w:rPr>
          <w:b/>
          <w:bCs/>
        </w:rPr>
        <w:t>Спецификация варианта использования «Просмотреть мероприя</w:t>
      </w:r>
      <w:r w:rsidR="00191E4D" w:rsidRPr="00131A49">
        <w:rPr>
          <w:b/>
          <w:bCs/>
        </w:rPr>
        <w:t>ти</w:t>
      </w:r>
      <w:r w:rsidR="00FF2D88" w:rsidRPr="00131A49">
        <w:rPr>
          <w:b/>
          <w:bCs/>
        </w:rPr>
        <w:t>е</w:t>
      </w:r>
      <w:r w:rsidRPr="00131A49">
        <w:rPr>
          <w:b/>
          <w:bCs/>
        </w:rPr>
        <w:t>»</w:t>
      </w:r>
    </w:p>
    <w:p w14:paraId="6568ABE6" w14:textId="22654260" w:rsidR="00647E6F" w:rsidRPr="00131A49" w:rsidRDefault="00647E6F" w:rsidP="00647E6F">
      <w:pPr>
        <w:pStyle w:val="a9"/>
      </w:pPr>
      <w:r w:rsidRPr="00131A49">
        <w:rPr>
          <w:b/>
          <w:bCs/>
        </w:rPr>
        <w:t>Цель</w:t>
      </w:r>
      <w:r w:rsidRPr="00131A49">
        <w:t xml:space="preserve">: </w:t>
      </w:r>
      <w:r w:rsidR="00191E4D" w:rsidRPr="00131A49">
        <w:t>просмотр списка мероприятий</w:t>
      </w:r>
      <w:r w:rsidRPr="00131A49">
        <w:t>.</w:t>
      </w:r>
    </w:p>
    <w:p w14:paraId="7B97788F" w14:textId="77777777" w:rsidR="00647E6F" w:rsidRPr="00131A49" w:rsidRDefault="00647E6F" w:rsidP="00647E6F">
      <w:pPr>
        <w:pStyle w:val="a9"/>
      </w:pPr>
      <w:r w:rsidRPr="00131A49">
        <w:rPr>
          <w:b/>
          <w:bCs/>
        </w:rPr>
        <w:t>Активные субъекты</w:t>
      </w:r>
      <w:r w:rsidRPr="00131A49">
        <w:t>: студент, ответственный за мероприятие.</w:t>
      </w:r>
    </w:p>
    <w:p w14:paraId="7CF8F643" w14:textId="5415DA02" w:rsidR="00647E6F" w:rsidRPr="00131A49" w:rsidRDefault="00647E6F" w:rsidP="00647E6F">
      <w:pPr>
        <w:pStyle w:val="a9"/>
      </w:pPr>
      <w:r w:rsidRPr="00131A49">
        <w:rPr>
          <w:b/>
          <w:bCs/>
        </w:rPr>
        <w:t>Краткое описание</w:t>
      </w:r>
      <w:r w:rsidRPr="00131A49">
        <w:t xml:space="preserve">: </w:t>
      </w:r>
      <w:r w:rsidR="00F06AA7" w:rsidRPr="00131A49">
        <w:t xml:space="preserve">активный </w:t>
      </w:r>
      <w:r w:rsidR="00327B28" w:rsidRPr="00131A49">
        <w:t>субъект</w:t>
      </w:r>
      <w:r w:rsidR="00F06AA7" w:rsidRPr="00131A49">
        <w:t xml:space="preserve"> просматривает информацию о </w:t>
      </w:r>
      <w:r w:rsidR="00283654" w:rsidRPr="00131A49">
        <w:t>мероприятии</w:t>
      </w:r>
      <w:r w:rsidRPr="00131A49">
        <w:t>.</w:t>
      </w:r>
    </w:p>
    <w:p w14:paraId="0EA8B9A7" w14:textId="79E6FCA1" w:rsidR="00E23949" w:rsidRPr="00131A49" w:rsidRDefault="00647E6F" w:rsidP="00E23949">
      <w:pPr>
        <w:pStyle w:val="a9"/>
      </w:pPr>
      <w:r w:rsidRPr="00131A49">
        <w:rPr>
          <w:b/>
          <w:bCs/>
        </w:rPr>
        <w:t>Основной поток событий</w:t>
      </w:r>
      <w:r w:rsidRPr="00131A49">
        <w:t>:</w:t>
      </w:r>
    </w:p>
    <w:p w14:paraId="4DDF4546" w14:textId="7BB59478" w:rsidR="00647E6F" w:rsidRPr="00131A49" w:rsidRDefault="00647E6F" w:rsidP="0037335B">
      <w:pPr>
        <w:pStyle w:val="a9"/>
        <w:numPr>
          <w:ilvl w:val="0"/>
          <w:numId w:val="18"/>
        </w:numPr>
        <w:ind w:left="0" w:firstLine="709"/>
      </w:pPr>
      <w:r w:rsidRPr="00131A49">
        <w:t xml:space="preserve">активный субъект </w:t>
      </w:r>
      <w:r w:rsidR="009A37E9" w:rsidRPr="00131A49">
        <w:t>переходит</w:t>
      </w:r>
      <w:r w:rsidRPr="00131A49">
        <w:t xml:space="preserve"> </w:t>
      </w:r>
      <w:r w:rsidR="009A37E9" w:rsidRPr="00131A49">
        <w:t>во</w:t>
      </w:r>
      <w:r w:rsidRPr="00131A49">
        <w:t xml:space="preserve"> вкладку </w:t>
      </w:r>
      <w:r w:rsidR="00E23949" w:rsidRPr="00131A49">
        <w:t>«Мероприятия»;</w:t>
      </w:r>
    </w:p>
    <w:p w14:paraId="09717490" w14:textId="77777777" w:rsidR="00647E6F" w:rsidRPr="00131A49" w:rsidRDefault="00647E6F" w:rsidP="0037335B">
      <w:pPr>
        <w:pStyle w:val="a9"/>
        <w:numPr>
          <w:ilvl w:val="0"/>
          <w:numId w:val="18"/>
        </w:numPr>
        <w:ind w:left="0" w:firstLine="709"/>
      </w:pPr>
      <w:r w:rsidRPr="00131A49">
        <w:t>приложение открывает соответствующее окно;</w:t>
      </w:r>
    </w:p>
    <w:p w14:paraId="60915B87" w14:textId="3D11393B" w:rsidR="00647E6F" w:rsidRPr="00131A49" w:rsidRDefault="00E23949" w:rsidP="0037335B">
      <w:pPr>
        <w:pStyle w:val="a9"/>
        <w:numPr>
          <w:ilvl w:val="0"/>
          <w:numId w:val="18"/>
        </w:numPr>
        <w:ind w:left="0" w:firstLine="709"/>
      </w:pPr>
      <w:r w:rsidRPr="00131A49">
        <w:t>приложение формирует запрос на сервер для получения списка мероприятий;</w:t>
      </w:r>
    </w:p>
    <w:p w14:paraId="58CD6D3D" w14:textId="05F5D9A4" w:rsidR="00E23949" w:rsidRPr="00131A49" w:rsidRDefault="00E23949" w:rsidP="0037335B">
      <w:pPr>
        <w:pStyle w:val="a9"/>
        <w:numPr>
          <w:ilvl w:val="0"/>
          <w:numId w:val="18"/>
        </w:numPr>
        <w:ind w:left="0" w:firstLine="709"/>
      </w:pPr>
      <w:r w:rsidRPr="00131A49">
        <w:t>сервер получает запрос и отправляет результат со списком мероприятий;</w:t>
      </w:r>
    </w:p>
    <w:p w14:paraId="087949D0" w14:textId="247E5053" w:rsidR="00E23949" w:rsidRPr="00131A49" w:rsidRDefault="00E23949" w:rsidP="0037335B">
      <w:pPr>
        <w:pStyle w:val="a9"/>
        <w:numPr>
          <w:ilvl w:val="0"/>
          <w:numId w:val="18"/>
        </w:numPr>
        <w:ind w:left="0" w:firstLine="709"/>
      </w:pPr>
      <w:r w:rsidRPr="00131A49">
        <w:t>приложение получает результат запроса и формирует карточки мероприятий;</w:t>
      </w:r>
    </w:p>
    <w:p w14:paraId="1CDC4769" w14:textId="63BE990E" w:rsidR="00E23949" w:rsidRPr="00131A49" w:rsidRDefault="00347B5D" w:rsidP="0037335B">
      <w:pPr>
        <w:pStyle w:val="a9"/>
        <w:numPr>
          <w:ilvl w:val="0"/>
          <w:numId w:val="18"/>
        </w:numPr>
        <w:ind w:left="0" w:firstLine="709"/>
      </w:pPr>
      <w:r w:rsidRPr="00131A49">
        <w:t>активный субъект просматривает карточки мероприятий;</w:t>
      </w:r>
    </w:p>
    <w:p w14:paraId="2B4CA3AE" w14:textId="2EAB5D41" w:rsidR="00F964AC" w:rsidRPr="00131A49" w:rsidRDefault="00F964AC" w:rsidP="0037335B">
      <w:pPr>
        <w:pStyle w:val="a9"/>
        <w:numPr>
          <w:ilvl w:val="0"/>
          <w:numId w:val="18"/>
        </w:numPr>
        <w:ind w:left="0" w:firstLine="709"/>
      </w:pPr>
      <w:r w:rsidRPr="00131A49">
        <w:t>возможно выполнение варианта использования «Отфильтровать мероприятия»;</w:t>
      </w:r>
    </w:p>
    <w:p w14:paraId="7F255A74" w14:textId="0C95E6C6" w:rsidR="0010147D" w:rsidRPr="00131A49" w:rsidRDefault="0010147D" w:rsidP="0010147D">
      <w:pPr>
        <w:pStyle w:val="a9"/>
        <w:numPr>
          <w:ilvl w:val="0"/>
          <w:numId w:val="18"/>
        </w:numPr>
        <w:ind w:left="0" w:firstLine="709"/>
      </w:pPr>
      <w:r w:rsidRPr="00131A49">
        <w:t>возможно выполнение варианта использования «Найти определенное мероприятие»;</w:t>
      </w:r>
    </w:p>
    <w:p w14:paraId="314A33F0" w14:textId="51F96248" w:rsidR="008271DA" w:rsidRPr="00131A49" w:rsidRDefault="008271DA" w:rsidP="0037335B">
      <w:pPr>
        <w:pStyle w:val="a9"/>
        <w:numPr>
          <w:ilvl w:val="0"/>
          <w:numId w:val="18"/>
        </w:numPr>
        <w:ind w:left="0" w:firstLine="709"/>
      </w:pPr>
      <w:r w:rsidRPr="00131A49">
        <w:t>активный субъект открывает необходимое мероприятие</w:t>
      </w:r>
      <w:r w:rsidR="0037335B" w:rsidRPr="00131A49">
        <w:t>.</w:t>
      </w:r>
    </w:p>
    <w:p w14:paraId="44D7C6AA" w14:textId="753F6BCA" w:rsidR="00647E6F" w:rsidRPr="00131A49" w:rsidRDefault="00647E6F" w:rsidP="00647E6F">
      <w:pPr>
        <w:pStyle w:val="a9"/>
        <w:rPr>
          <w:b/>
          <w:bCs/>
        </w:rPr>
      </w:pPr>
      <w:r w:rsidRPr="00131A49">
        <w:rPr>
          <w:b/>
          <w:bCs/>
        </w:rPr>
        <w:lastRenderedPageBreak/>
        <w:t>Альтернативные потоки событий:</w:t>
      </w:r>
      <w:r w:rsidR="00754DC2" w:rsidRPr="00131A49">
        <w:rPr>
          <w:b/>
          <w:bCs/>
        </w:rPr>
        <w:t xml:space="preserve"> </w:t>
      </w:r>
      <w:r w:rsidR="00754DC2" w:rsidRPr="00131A49">
        <w:t>нет.</w:t>
      </w:r>
    </w:p>
    <w:p w14:paraId="648096ED" w14:textId="7922D248" w:rsidR="00647E6F" w:rsidRPr="00131A49" w:rsidRDefault="00647E6F" w:rsidP="00647E6F">
      <w:pPr>
        <w:pStyle w:val="a9"/>
      </w:pPr>
      <w:r w:rsidRPr="00131A49">
        <w:rPr>
          <w:b/>
          <w:bCs/>
        </w:rPr>
        <w:t>Специальные требования</w:t>
      </w:r>
      <w:r w:rsidRPr="00131A49">
        <w:t xml:space="preserve">: </w:t>
      </w:r>
      <w:r w:rsidR="00C34B3A" w:rsidRPr="00131A49">
        <w:t>нет.</w:t>
      </w:r>
    </w:p>
    <w:p w14:paraId="342AF62A" w14:textId="5BC9EB0C" w:rsidR="00647E6F" w:rsidRPr="00131A49" w:rsidRDefault="00647E6F" w:rsidP="00647E6F">
      <w:pPr>
        <w:pStyle w:val="a9"/>
      </w:pPr>
      <w:r w:rsidRPr="00131A49">
        <w:rPr>
          <w:b/>
          <w:bCs/>
        </w:rPr>
        <w:t>Предусловия</w:t>
      </w:r>
      <w:r w:rsidRPr="00131A49">
        <w:t>: нет</w:t>
      </w:r>
      <w:r w:rsidR="00391193" w:rsidRPr="00131A49">
        <w:t>.</w:t>
      </w:r>
    </w:p>
    <w:p w14:paraId="6F326A98" w14:textId="188844ED" w:rsidR="00647E6F" w:rsidRPr="00131A49" w:rsidRDefault="00647E6F" w:rsidP="00647E6F">
      <w:pPr>
        <w:pStyle w:val="a9"/>
      </w:pPr>
      <w:r w:rsidRPr="00131A49">
        <w:rPr>
          <w:b/>
          <w:bCs/>
        </w:rPr>
        <w:t>Постусловия</w:t>
      </w:r>
      <w:r w:rsidRPr="00131A49">
        <w:t xml:space="preserve">: возможность </w:t>
      </w:r>
      <w:r w:rsidR="00FB407D" w:rsidRPr="00131A49">
        <w:t>открытия необходимого мероприятия для ознакомления с информацией.</w:t>
      </w:r>
    </w:p>
    <w:p w14:paraId="7C30320A" w14:textId="77777777" w:rsidR="00647E6F" w:rsidRPr="00131A49" w:rsidRDefault="00647E6F" w:rsidP="00647E6F">
      <w:pPr>
        <w:pStyle w:val="a9"/>
      </w:pPr>
      <w:r w:rsidRPr="00131A49">
        <w:rPr>
          <w:b/>
          <w:bCs/>
        </w:rPr>
        <w:t>Дополнительные замечания</w:t>
      </w:r>
      <w:r w:rsidRPr="00131A49">
        <w:t xml:space="preserve">: </w:t>
      </w:r>
    </w:p>
    <w:p w14:paraId="053DED23" w14:textId="7D25E703" w:rsidR="00F964AC" w:rsidRPr="00131A49" w:rsidRDefault="00BD2BE1" w:rsidP="00F964AC">
      <w:pPr>
        <w:pStyle w:val="a9"/>
        <w:numPr>
          <w:ilvl w:val="0"/>
          <w:numId w:val="20"/>
        </w:numPr>
        <w:ind w:left="0" w:firstLine="709"/>
        <w:rPr>
          <w:lang w:eastAsia="en-US"/>
        </w:rPr>
      </w:pPr>
      <w:r w:rsidRPr="00131A49">
        <w:rPr>
          <w:lang w:eastAsia="en-US"/>
        </w:rPr>
        <w:t xml:space="preserve">пункты с 7 по </w:t>
      </w:r>
      <w:r w:rsidR="002A0CE9" w:rsidRPr="00131A49">
        <w:rPr>
          <w:lang w:eastAsia="en-US"/>
        </w:rPr>
        <w:t>9</w:t>
      </w:r>
      <w:r w:rsidRPr="00131A49">
        <w:rPr>
          <w:lang w:eastAsia="en-US"/>
        </w:rPr>
        <w:t xml:space="preserve"> основного потока событий являются опциональными и могут быть применены как независимо друг от друга, так и не применяться.</w:t>
      </w:r>
    </w:p>
    <w:p w14:paraId="4422BCB4" w14:textId="77777777" w:rsidR="00F964AC" w:rsidRPr="00131A49" w:rsidRDefault="00F964AC" w:rsidP="00F964AC">
      <w:pPr>
        <w:pStyle w:val="a9"/>
        <w:ind w:left="709" w:firstLine="0"/>
        <w:rPr>
          <w:lang w:eastAsia="en-US"/>
        </w:rPr>
      </w:pPr>
    </w:p>
    <w:p w14:paraId="2D89AC22" w14:textId="507FFDC5" w:rsidR="00D327B9" w:rsidRPr="00131A49" w:rsidRDefault="00D327B9" w:rsidP="00D327B9">
      <w:pPr>
        <w:pStyle w:val="a9"/>
        <w:rPr>
          <w:b/>
          <w:bCs/>
        </w:rPr>
      </w:pPr>
      <w:r w:rsidRPr="00131A49">
        <w:rPr>
          <w:b/>
          <w:bCs/>
        </w:rPr>
        <w:t>Спецификация варианта использования «Отфильтровать мероприятия»</w:t>
      </w:r>
    </w:p>
    <w:p w14:paraId="159D5791" w14:textId="5220AEE5" w:rsidR="00D327B9" w:rsidRPr="00131A49" w:rsidRDefault="00D327B9" w:rsidP="00D327B9">
      <w:pPr>
        <w:pStyle w:val="a9"/>
      </w:pPr>
      <w:r w:rsidRPr="00131A49">
        <w:rPr>
          <w:b/>
          <w:bCs/>
        </w:rPr>
        <w:t>Цель</w:t>
      </w:r>
      <w:r w:rsidRPr="00131A49">
        <w:t xml:space="preserve">: </w:t>
      </w:r>
      <w:r w:rsidR="00F91F31" w:rsidRPr="00131A49">
        <w:t>фильтрация списка доступных мероприятий</w:t>
      </w:r>
      <w:r w:rsidRPr="00131A49">
        <w:t>.</w:t>
      </w:r>
    </w:p>
    <w:p w14:paraId="50350687" w14:textId="77777777" w:rsidR="00D327B9" w:rsidRPr="00131A49" w:rsidRDefault="00D327B9" w:rsidP="00D327B9">
      <w:pPr>
        <w:pStyle w:val="a9"/>
      </w:pPr>
      <w:r w:rsidRPr="00131A49">
        <w:rPr>
          <w:b/>
          <w:bCs/>
        </w:rPr>
        <w:t>Активные субъекты</w:t>
      </w:r>
      <w:r w:rsidRPr="00131A49">
        <w:t>: студент, ответственный за мероприятие.</w:t>
      </w:r>
    </w:p>
    <w:p w14:paraId="1D48535E" w14:textId="17384B51" w:rsidR="00D327B9" w:rsidRPr="00131A49" w:rsidRDefault="00D327B9" w:rsidP="00D327B9">
      <w:pPr>
        <w:pStyle w:val="a9"/>
      </w:pPr>
      <w:r w:rsidRPr="00131A49">
        <w:rPr>
          <w:b/>
          <w:bCs/>
        </w:rPr>
        <w:t>Краткое описание</w:t>
      </w:r>
      <w:r w:rsidRPr="00131A49">
        <w:t xml:space="preserve">: активный студент </w:t>
      </w:r>
      <w:r w:rsidR="00F91F31" w:rsidRPr="00131A49">
        <w:t>применяет фильтр для поиска необходимого мероприятия</w:t>
      </w:r>
      <w:r w:rsidRPr="00131A49">
        <w:t>.</w:t>
      </w:r>
    </w:p>
    <w:p w14:paraId="7AB30D52" w14:textId="77777777" w:rsidR="00D327B9" w:rsidRPr="00131A49" w:rsidRDefault="00D327B9" w:rsidP="00D327B9">
      <w:pPr>
        <w:pStyle w:val="a9"/>
      </w:pPr>
      <w:r w:rsidRPr="00131A49">
        <w:rPr>
          <w:b/>
          <w:bCs/>
        </w:rPr>
        <w:t>Основной поток событий</w:t>
      </w:r>
      <w:r w:rsidRPr="00131A49">
        <w:t>:</w:t>
      </w:r>
    </w:p>
    <w:p w14:paraId="0C95E754" w14:textId="14ED03F8" w:rsidR="00D327B9" w:rsidRPr="00131A49" w:rsidRDefault="00F964AC" w:rsidP="002A0CE9">
      <w:pPr>
        <w:pStyle w:val="a9"/>
        <w:numPr>
          <w:ilvl w:val="0"/>
          <w:numId w:val="35"/>
        </w:numPr>
        <w:ind w:left="0" w:firstLine="709"/>
        <w:rPr>
          <w:lang w:eastAsia="en-US"/>
        </w:rPr>
      </w:pPr>
      <w:r w:rsidRPr="00131A49">
        <w:rPr>
          <w:lang w:eastAsia="en-US"/>
        </w:rPr>
        <w:t xml:space="preserve">пункты </w:t>
      </w:r>
      <w:r w:rsidR="002A0CE9" w:rsidRPr="00131A49">
        <w:rPr>
          <w:lang w:eastAsia="en-US"/>
        </w:rPr>
        <w:t xml:space="preserve">с </w:t>
      </w:r>
      <w:r w:rsidRPr="00131A49">
        <w:rPr>
          <w:lang w:eastAsia="en-US"/>
        </w:rPr>
        <w:t>1</w:t>
      </w:r>
      <w:r w:rsidR="002A0CE9" w:rsidRPr="00131A49">
        <w:rPr>
          <w:lang w:eastAsia="en-US"/>
        </w:rPr>
        <w:t xml:space="preserve"> по </w:t>
      </w:r>
      <w:r w:rsidRPr="00131A49">
        <w:rPr>
          <w:lang w:eastAsia="en-US"/>
        </w:rPr>
        <w:t>6 варианта использования «Просмотреть мероприятие»</w:t>
      </w:r>
    </w:p>
    <w:p w14:paraId="080DAC4F" w14:textId="77777777" w:rsidR="00F964AC" w:rsidRPr="00131A49" w:rsidRDefault="00F964AC" w:rsidP="002A0CE9">
      <w:pPr>
        <w:pStyle w:val="a9"/>
        <w:numPr>
          <w:ilvl w:val="0"/>
          <w:numId w:val="35"/>
        </w:numPr>
        <w:ind w:left="0" w:firstLine="709"/>
      </w:pPr>
      <w:r w:rsidRPr="00131A49">
        <w:t>активный субъект применяет фильтр мероприятий;</w:t>
      </w:r>
    </w:p>
    <w:p w14:paraId="0F9800B5" w14:textId="77777777" w:rsidR="00F964AC" w:rsidRPr="00131A49" w:rsidRDefault="00F964AC" w:rsidP="002A0CE9">
      <w:pPr>
        <w:pStyle w:val="a9"/>
        <w:numPr>
          <w:ilvl w:val="0"/>
          <w:numId w:val="35"/>
        </w:numPr>
        <w:ind w:left="0" w:firstLine="709"/>
      </w:pPr>
      <w:r w:rsidRPr="00131A49">
        <w:t>приложение производит фильтрацию списка мероприятий по соответствующему критерию;</w:t>
      </w:r>
    </w:p>
    <w:p w14:paraId="555FE776" w14:textId="77777777" w:rsidR="00F964AC" w:rsidRPr="00131A49" w:rsidRDefault="00F964AC" w:rsidP="002A0CE9">
      <w:pPr>
        <w:pStyle w:val="a9"/>
        <w:numPr>
          <w:ilvl w:val="0"/>
          <w:numId w:val="35"/>
        </w:numPr>
        <w:ind w:left="0" w:firstLine="709"/>
        <w:rPr>
          <w:lang w:eastAsia="en-US"/>
        </w:rPr>
      </w:pPr>
      <w:r w:rsidRPr="00131A49">
        <w:rPr>
          <w:lang w:eastAsia="en-US"/>
        </w:rPr>
        <w:t>приложение отображает отфильтрованный список мероприятий.</w:t>
      </w:r>
    </w:p>
    <w:p w14:paraId="61467B8F" w14:textId="77777777" w:rsidR="00ED7E6E" w:rsidRPr="00131A49" w:rsidRDefault="00ED7E6E" w:rsidP="00ED7E6E">
      <w:pPr>
        <w:pStyle w:val="a9"/>
        <w:rPr>
          <w:b/>
          <w:bCs/>
        </w:rPr>
      </w:pPr>
      <w:r w:rsidRPr="00131A49">
        <w:rPr>
          <w:b/>
          <w:bCs/>
        </w:rPr>
        <w:t xml:space="preserve">Альтернативные потоки событий: </w:t>
      </w:r>
      <w:r w:rsidRPr="00131A49">
        <w:t>нет.</w:t>
      </w:r>
    </w:p>
    <w:p w14:paraId="67FF06D2" w14:textId="77777777" w:rsidR="00ED7E6E" w:rsidRPr="00131A49" w:rsidRDefault="00ED7E6E" w:rsidP="00ED7E6E">
      <w:pPr>
        <w:pStyle w:val="a9"/>
      </w:pPr>
      <w:r w:rsidRPr="00131A49">
        <w:rPr>
          <w:b/>
          <w:bCs/>
        </w:rPr>
        <w:t>Специальные требования</w:t>
      </w:r>
      <w:r w:rsidRPr="00131A49">
        <w:t>: нет.</w:t>
      </w:r>
    </w:p>
    <w:p w14:paraId="3DB59961" w14:textId="77777777" w:rsidR="00ED7E6E" w:rsidRPr="00131A49" w:rsidRDefault="00ED7E6E" w:rsidP="00ED7E6E">
      <w:pPr>
        <w:pStyle w:val="a9"/>
      </w:pPr>
      <w:r w:rsidRPr="00131A49">
        <w:rPr>
          <w:b/>
          <w:bCs/>
        </w:rPr>
        <w:t>Предусловия</w:t>
      </w:r>
      <w:r w:rsidRPr="00131A49">
        <w:t>: нет.</w:t>
      </w:r>
    </w:p>
    <w:p w14:paraId="7AC9F813" w14:textId="77777777" w:rsidR="00ED7E6E" w:rsidRPr="00131A49" w:rsidRDefault="00ED7E6E" w:rsidP="00ED7E6E">
      <w:pPr>
        <w:pStyle w:val="a9"/>
      </w:pPr>
      <w:r w:rsidRPr="00131A49">
        <w:rPr>
          <w:b/>
          <w:bCs/>
        </w:rPr>
        <w:t>Постусловия</w:t>
      </w:r>
      <w:r w:rsidRPr="00131A49">
        <w:t>: возможность открытия необходимого мероприятия для ознакомления с информацией.</w:t>
      </w:r>
    </w:p>
    <w:p w14:paraId="313EE8F0" w14:textId="77777777" w:rsidR="00ED7E6E" w:rsidRPr="00131A49" w:rsidRDefault="00ED7E6E" w:rsidP="00ED7E6E">
      <w:pPr>
        <w:pStyle w:val="a9"/>
      </w:pPr>
      <w:r w:rsidRPr="00131A49">
        <w:rPr>
          <w:b/>
          <w:bCs/>
        </w:rPr>
        <w:t>Дополнительные замечания</w:t>
      </w:r>
      <w:r w:rsidRPr="00131A49">
        <w:t xml:space="preserve">: </w:t>
      </w:r>
    </w:p>
    <w:p w14:paraId="557B18BA" w14:textId="3706018D" w:rsidR="00ED7E6E" w:rsidRPr="00131A49" w:rsidRDefault="00B522C4" w:rsidP="002A0CE9">
      <w:pPr>
        <w:pStyle w:val="a9"/>
        <w:numPr>
          <w:ilvl w:val="0"/>
          <w:numId w:val="36"/>
        </w:numPr>
        <w:ind w:left="0" w:firstLine="709"/>
        <w:rPr>
          <w:lang w:eastAsia="en-US"/>
        </w:rPr>
      </w:pPr>
      <w:r w:rsidRPr="00131A49">
        <w:rPr>
          <w:lang w:eastAsia="en-US"/>
        </w:rPr>
        <w:t>данный вариант использования является</w:t>
      </w:r>
      <w:r w:rsidR="00ED7E6E" w:rsidRPr="00131A49">
        <w:rPr>
          <w:lang w:eastAsia="en-US"/>
        </w:rPr>
        <w:t xml:space="preserve"> опциональным и мо</w:t>
      </w:r>
      <w:r w:rsidRPr="00131A49">
        <w:rPr>
          <w:lang w:eastAsia="en-US"/>
        </w:rPr>
        <w:t>жет</w:t>
      </w:r>
      <w:r w:rsidR="00ED7E6E" w:rsidRPr="00131A49">
        <w:rPr>
          <w:lang w:eastAsia="en-US"/>
        </w:rPr>
        <w:t xml:space="preserve"> быть</w:t>
      </w:r>
      <w:r w:rsidRPr="00131A49">
        <w:rPr>
          <w:lang w:eastAsia="en-US"/>
        </w:rPr>
        <w:t xml:space="preserve"> как</w:t>
      </w:r>
      <w:r w:rsidR="00ED7E6E" w:rsidRPr="00131A49">
        <w:rPr>
          <w:lang w:eastAsia="en-US"/>
        </w:rPr>
        <w:t xml:space="preserve"> применен, так и н</w:t>
      </w:r>
      <w:r w:rsidRPr="00131A49">
        <w:rPr>
          <w:lang w:eastAsia="en-US"/>
        </w:rPr>
        <w:t>ет</w:t>
      </w:r>
      <w:r w:rsidR="00ED7E6E" w:rsidRPr="00131A49">
        <w:rPr>
          <w:lang w:eastAsia="en-US"/>
        </w:rPr>
        <w:t>.</w:t>
      </w:r>
    </w:p>
    <w:p w14:paraId="1BBD7734" w14:textId="1F4C9C94" w:rsidR="00D327B9" w:rsidRPr="00131A49" w:rsidRDefault="00D327B9" w:rsidP="000B0EB6">
      <w:pPr>
        <w:pStyle w:val="a9"/>
        <w:rPr>
          <w:lang w:eastAsia="en-US"/>
        </w:rPr>
      </w:pPr>
    </w:p>
    <w:p w14:paraId="21B9C79A" w14:textId="3E17D2D1" w:rsidR="0007622F" w:rsidRPr="00131A49" w:rsidRDefault="0007622F" w:rsidP="0007622F">
      <w:pPr>
        <w:pStyle w:val="a9"/>
        <w:rPr>
          <w:b/>
          <w:bCs/>
        </w:rPr>
      </w:pPr>
      <w:r w:rsidRPr="00131A49">
        <w:rPr>
          <w:b/>
          <w:bCs/>
        </w:rPr>
        <w:t>Спецификация варианта использования «</w:t>
      </w:r>
      <w:r w:rsidR="00211398" w:rsidRPr="00131A49">
        <w:rPr>
          <w:b/>
          <w:bCs/>
        </w:rPr>
        <w:t>Найти определенное мероприятие</w:t>
      </w:r>
      <w:r w:rsidRPr="00131A49">
        <w:rPr>
          <w:b/>
          <w:bCs/>
        </w:rPr>
        <w:t>»</w:t>
      </w:r>
    </w:p>
    <w:p w14:paraId="6F2B1258" w14:textId="61C5303B" w:rsidR="0007622F" w:rsidRPr="00131A49" w:rsidRDefault="0007622F" w:rsidP="0007622F">
      <w:pPr>
        <w:pStyle w:val="a9"/>
      </w:pPr>
      <w:r w:rsidRPr="00131A49">
        <w:rPr>
          <w:b/>
          <w:bCs/>
        </w:rPr>
        <w:t>Цель</w:t>
      </w:r>
      <w:r w:rsidRPr="00131A49">
        <w:t xml:space="preserve">: </w:t>
      </w:r>
      <w:r w:rsidR="00211398" w:rsidRPr="00131A49">
        <w:t>поиск определенного мероприятия среди</w:t>
      </w:r>
      <w:r w:rsidRPr="00131A49">
        <w:t xml:space="preserve"> доступных.</w:t>
      </w:r>
    </w:p>
    <w:p w14:paraId="626BAB09" w14:textId="77777777" w:rsidR="0007622F" w:rsidRPr="00131A49" w:rsidRDefault="0007622F" w:rsidP="0007622F">
      <w:pPr>
        <w:pStyle w:val="a9"/>
      </w:pPr>
      <w:r w:rsidRPr="00131A49">
        <w:rPr>
          <w:b/>
          <w:bCs/>
        </w:rPr>
        <w:t>Активные субъекты</w:t>
      </w:r>
      <w:r w:rsidRPr="00131A49">
        <w:t>: студент, ответственный за мероприятие.</w:t>
      </w:r>
    </w:p>
    <w:p w14:paraId="578D55DB" w14:textId="1A22483E" w:rsidR="0007622F" w:rsidRPr="00131A49" w:rsidRDefault="0007622F" w:rsidP="0007622F">
      <w:pPr>
        <w:pStyle w:val="a9"/>
      </w:pPr>
      <w:r w:rsidRPr="00131A49">
        <w:rPr>
          <w:b/>
          <w:bCs/>
        </w:rPr>
        <w:t>Краткое описание</w:t>
      </w:r>
      <w:r w:rsidRPr="00131A49">
        <w:t xml:space="preserve">: активный </w:t>
      </w:r>
      <w:r w:rsidR="00327B28" w:rsidRPr="00131A49">
        <w:t xml:space="preserve">субъект </w:t>
      </w:r>
      <w:r w:rsidR="00211398" w:rsidRPr="00131A49">
        <w:t xml:space="preserve">осуществляет поиск определенного </w:t>
      </w:r>
      <w:r w:rsidRPr="00131A49">
        <w:t>мероприятия.</w:t>
      </w:r>
    </w:p>
    <w:p w14:paraId="64238760" w14:textId="77777777" w:rsidR="0007622F" w:rsidRPr="00131A49" w:rsidRDefault="0007622F" w:rsidP="0007622F">
      <w:pPr>
        <w:pStyle w:val="a9"/>
      </w:pPr>
      <w:r w:rsidRPr="00131A49">
        <w:rPr>
          <w:b/>
          <w:bCs/>
        </w:rPr>
        <w:t>Основной поток событий</w:t>
      </w:r>
      <w:r w:rsidRPr="00131A49">
        <w:t>:</w:t>
      </w:r>
    </w:p>
    <w:p w14:paraId="420D5F64" w14:textId="77777777" w:rsidR="0007622F" w:rsidRPr="00131A49" w:rsidRDefault="0007622F" w:rsidP="00884758">
      <w:pPr>
        <w:pStyle w:val="a9"/>
        <w:numPr>
          <w:ilvl w:val="0"/>
          <w:numId w:val="37"/>
        </w:numPr>
        <w:ind w:left="0" w:firstLine="709"/>
        <w:rPr>
          <w:lang w:eastAsia="en-US"/>
        </w:rPr>
      </w:pPr>
      <w:r w:rsidRPr="00131A49">
        <w:rPr>
          <w:lang w:eastAsia="en-US"/>
        </w:rPr>
        <w:t>пункты 1-6 варианта использования «Просмотреть мероприятие»</w:t>
      </w:r>
    </w:p>
    <w:p w14:paraId="132BC6B4" w14:textId="399BE922" w:rsidR="0020210D" w:rsidRPr="00131A49" w:rsidRDefault="0007622F" w:rsidP="00884758">
      <w:pPr>
        <w:pStyle w:val="a9"/>
        <w:numPr>
          <w:ilvl w:val="0"/>
          <w:numId w:val="37"/>
        </w:numPr>
        <w:ind w:left="0" w:firstLine="709"/>
      </w:pPr>
      <w:r w:rsidRPr="00131A49">
        <w:t xml:space="preserve">активный </w:t>
      </w:r>
      <w:r w:rsidR="0020210D" w:rsidRPr="00131A49">
        <w:t>субъект использует поиск мероприятия по названию;</w:t>
      </w:r>
    </w:p>
    <w:p w14:paraId="33A7AC02" w14:textId="729CE87B" w:rsidR="0007622F" w:rsidRPr="00131A49" w:rsidRDefault="0007622F" w:rsidP="00884758">
      <w:pPr>
        <w:pStyle w:val="a9"/>
        <w:numPr>
          <w:ilvl w:val="0"/>
          <w:numId w:val="37"/>
        </w:numPr>
        <w:ind w:left="0" w:firstLine="709"/>
      </w:pPr>
      <w:r w:rsidRPr="00131A49">
        <w:t xml:space="preserve">приложение </w:t>
      </w:r>
      <w:r w:rsidR="0020210D" w:rsidRPr="00131A49">
        <w:t>производит поиск мероприятий по названию;</w:t>
      </w:r>
    </w:p>
    <w:p w14:paraId="427E9A40" w14:textId="03C865E3" w:rsidR="0007622F" w:rsidRPr="00131A49" w:rsidRDefault="0007622F" w:rsidP="00884758">
      <w:pPr>
        <w:pStyle w:val="a9"/>
        <w:numPr>
          <w:ilvl w:val="0"/>
          <w:numId w:val="37"/>
        </w:numPr>
        <w:ind w:left="0" w:firstLine="709"/>
        <w:rPr>
          <w:lang w:eastAsia="en-US"/>
        </w:rPr>
      </w:pPr>
      <w:r w:rsidRPr="00131A49">
        <w:rPr>
          <w:lang w:eastAsia="en-US"/>
        </w:rPr>
        <w:t xml:space="preserve">приложение </w:t>
      </w:r>
      <w:r w:rsidR="0020210D" w:rsidRPr="00131A49">
        <w:rPr>
          <w:lang w:eastAsia="en-US"/>
        </w:rPr>
        <w:t>проверяет строку поиска на наличие текста;</w:t>
      </w:r>
    </w:p>
    <w:p w14:paraId="0BF10F41" w14:textId="061182BB" w:rsidR="0020210D" w:rsidRPr="00131A49" w:rsidRDefault="008D7C7A" w:rsidP="00884758">
      <w:pPr>
        <w:pStyle w:val="a9"/>
        <w:numPr>
          <w:ilvl w:val="0"/>
          <w:numId w:val="37"/>
        </w:numPr>
        <w:ind w:left="0" w:firstLine="709"/>
        <w:rPr>
          <w:lang w:eastAsia="en-US"/>
        </w:rPr>
      </w:pPr>
      <w:r w:rsidRPr="00131A49">
        <w:rPr>
          <w:lang w:eastAsia="en-US"/>
        </w:rPr>
        <w:t>приложение отображает результат поиска.</w:t>
      </w:r>
    </w:p>
    <w:p w14:paraId="0DF054B5" w14:textId="77777777" w:rsidR="0007622F" w:rsidRPr="00131A49" w:rsidRDefault="0007622F" w:rsidP="0007622F">
      <w:pPr>
        <w:pStyle w:val="a9"/>
        <w:rPr>
          <w:b/>
          <w:bCs/>
        </w:rPr>
      </w:pPr>
      <w:r w:rsidRPr="00131A49">
        <w:rPr>
          <w:b/>
          <w:bCs/>
        </w:rPr>
        <w:t xml:space="preserve">Альтернативные потоки событий: </w:t>
      </w:r>
      <w:r w:rsidRPr="00131A49">
        <w:t>нет.</w:t>
      </w:r>
    </w:p>
    <w:p w14:paraId="57EE53DB" w14:textId="77777777" w:rsidR="0007622F" w:rsidRPr="00131A49" w:rsidRDefault="0007622F" w:rsidP="0007622F">
      <w:pPr>
        <w:pStyle w:val="a9"/>
      </w:pPr>
      <w:r w:rsidRPr="00131A49">
        <w:rPr>
          <w:b/>
          <w:bCs/>
        </w:rPr>
        <w:lastRenderedPageBreak/>
        <w:t>Специальные требования</w:t>
      </w:r>
      <w:r w:rsidRPr="00131A49">
        <w:t>: нет.</w:t>
      </w:r>
    </w:p>
    <w:p w14:paraId="6D13E9EC" w14:textId="77777777" w:rsidR="0007622F" w:rsidRPr="00131A49" w:rsidRDefault="0007622F" w:rsidP="0007622F">
      <w:pPr>
        <w:pStyle w:val="a9"/>
      </w:pPr>
      <w:r w:rsidRPr="00131A49">
        <w:rPr>
          <w:b/>
          <w:bCs/>
        </w:rPr>
        <w:t>Предусловия</w:t>
      </w:r>
      <w:r w:rsidRPr="00131A49">
        <w:t>: нет.</w:t>
      </w:r>
    </w:p>
    <w:p w14:paraId="3001FC1F" w14:textId="77777777" w:rsidR="0007622F" w:rsidRPr="00131A49" w:rsidRDefault="0007622F" w:rsidP="0007622F">
      <w:pPr>
        <w:pStyle w:val="a9"/>
      </w:pPr>
      <w:r w:rsidRPr="00131A49">
        <w:rPr>
          <w:b/>
          <w:bCs/>
        </w:rPr>
        <w:t>Постусловия</w:t>
      </w:r>
      <w:r w:rsidRPr="00131A49">
        <w:t>: возможность открытия необходимого мероприятия для ознакомления с информацией.</w:t>
      </w:r>
    </w:p>
    <w:p w14:paraId="5731EEA0" w14:textId="77777777" w:rsidR="0007622F" w:rsidRPr="00131A49" w:rsidRDefault="0007622F" w:rsidP="0007622F">
      <w:pPr>
        <w:pStyle w:val="a9"/>
      </w:pPr>
      <w:r w:rsidRPr="00131A49">
        <w:rPr>
          <w:b/>
          <w:bCs/>
        </w:rPr>
        <w:t>Дополнительные замечания</w:t>
      </w:r>
      <w:r w:rsidRPr="00131A49">
        <w:t xml:space="preserve">: </w:t>
      </w:r>
    </w:p>
    <w:p w14:paraId="591F9C4D" w14:textId="4DA9438E" w:rsidR="0007622F" w:rsidRPr="00131A49" w:rsidRDefault="0007622F" w:rsidP="00FD36BA">
      <w:pPr>
        <w:pStyle w:val="a9"/>
        <w:numPr>
          <w:ilvl w:val="0"/>
          <w:numId w:val="39"/>
        </w:numPr>
        <w:ind w:left="0" w:firstLine="709"/>
        <w:rPr>
          <w:lang w:eastAsia="en-US"/>
        </w:rPr>
      </w:pPr>
      <w:r w:rsidRPr="00131A49">
        <w:rPr>
          <w:lang w:eastAsia="en-US"/>
        </w:rPr>
        <w:t>данный вариант использования является опциональным и может быть как применен, так и нет.</w:t>
      </w:r>
    </w:p>
    <w:p w14:paraId="476C5C94" w14:textId="77777777" w:rsidR="0007622F" w:rsidRPr="00131A49" w:rsidRDefault="0007622F" w:rsidP="000B0EB6">
      <w:pPr>
        <w:pStyle w:val="a9"/>
        <w:rPr>
          <w:lang w:eastAsia="en-US"/>
        </w:rPr>
      </w:pPr>
    </w:p>
    <w:p w14:paraId="7D8F51A2" w14:textId="2FBB1976" w:rsidR="000B11B5" w:rsidRPr="00131A49" w:rsidRDefault="000B11B5" w:rsidP="000B11B5">
      <w:pPr>
        <w:pStyle w:val="a9"/>
        <w:rPr>
          <w:b/>
          <w:bCs/>
        </w:rPr>
      </w:pPr>
      <w:bookmarkStart w:id="0" w:name="_Hlk130761812"/>
      <w:r w:rsidRPr="00131A49">
        <w:rPr>
          <w:b/>
          <w:bCs/>
        </w:rPr>
        <w:t>Спецификация варианта использования «</w:t>
      </w:r>
      <w:r w:rsidR="00D51401" w:rsidRPr="00131A49">
        <w:rPr>
          <w:b/>
          <w:bCs/>
        </w:rPr>
        <w:t xml:space="preserve">Зарегистрироваться на </w:t>
      </w:r>
      <w:r w:rsidR="009B0F87" w:rsidRPr="00131A49">
        <w:rPr>
          <w:b/>
          <w:bCs/>
        </w:rPr>
        <w:t>мероприятие</w:t>
      </w:r>
      <w:r w:rsidRPr="00131A49">
        <w:rPr>
          <w:b/>
          <w:bCs/>
        </w:rPr>
        <w:t>»</w:t>
      </w:r>
    </w:p>
    <w:p w14:paraId="7E3BA238" w14:textId="49A47105" w:rsidR="000B11B5" w:rsidRPr="00131A49" w:rsidRDefault="000B11B5" w:rsidP="000B11B5">
      <w:pPr>
        <w:pStyle w:val="a9"/>
      </w:pPr>
      <w:r w:rsidRPr="00131A49">
        <w:rPr>
          <w:b/>
          <w:bCs/>
        </w:rPr>
        <w:t>Цель</w:t>
      </w:r>
      <w:r w:rsidRPr="00131A49">
        <w:t xml:space="preserve">: </w:t>
      </w:r>
      <w:r w:rsidR="001A0A8B" w:rsidRPr="00131A49">
        <w:t>регистрация студента на мероприятие</w:t>
      </w:r>
      <w:r w:rsidRPr="00131A49">
        <w:t>.</w:t>
      </w:r>
    </w:p>
    <w:p w14:paraId="50CB2D9D" w14:textId="200BECCC" w:rsidR="000B11B5" w:rsidRPr="00131A49" w:rsidRDefault="000B11B5" w:rsidP="000B11B5">
      <w:pPr>
        <w:pStyle w:val="a9"/>
      </w:pPr>
      <w:r w:rsidRPr="00131A49">
        <w:rPr>
          <w:b/>
          <w:bCs/>
        </w:rPr>
        <w:t>Активные субъекты</w:t>
      </w:r>
      <w:r w:rsidRPr="00131A49">
        <w:t>: студент</w:t>
      </w:r>
      <w:r w:rsidR="00E51068" w:rsidRPr="00131A49">
        <w:t>.</w:t>
      </w:r>
    </w:p>
    <w:p w14:paraId="2912A6E3" w14:textId="2C104EE0" w:rsidR="00E51068" w:rsidRPr="00131A49" w:rsidRDefault="000B11B5" w:rsidP="00E51068">
      <w:pPr>
        <w:pStyle w:val="a9"/>
      </w:pPr>
      <w:r w:rsidRPr="00131A49">
        <w:rPr>
          <w:b/>
          <w:bCs/>
        </w:rPr>
        <w:t>Краткое описание</w:t>
      </w:r>
      <w:r w:rsidRPr="00131A49">
        <w:t xml:space="preserve">: </w:t>
      </w:r>
      <w:r w:rsidR="00E51068" w:rsidRPr="00131A49">
        <w:t>активный субъект регистрируется на выбранное мероприятие для участия.</w:t>
      </w:r>
    </w:p>
    <w:p w14:paraId="5EE36960" w14:textId="276CC5FD" w:rsidR="000B11B5" w:rsidRPr="00131A49" w:rsidRDefault="000B11B5" w:rsidP="000B11B5">
      <w:pPr>
        <w:pStyle w:val="a9"/>
      </w:pPr>
      <w:r w:rsidRPr="00131A49">
        <w:rPr>
          <w:b/>
          <w:bCs/>
        </w:rPr>
        <w:t>Основной поток событий</w:t>
      </w:r>
      <w:r w:rsidRPr="00131A49">
        <w:t>:</w:t>
      </w:r>
    </w:p>
    <w:p w14:paraId="12F43AFA" w14:textId="2078666F" w:rsidR="00FD5851" w:rsidRPr="00131A49" w:rsidRDefault="00701575" w:rsidP="00E270CB">
      <w:pPr>
        <w:pStyle w:val="a9"/>
        <w:numPr>
          <w:ilvl w:val="0"/>
          <w:numId w:val="23"/>
        </w:numPr>
        <w:ind w:left="0" w:firstLine="709"/>
      </w:pPr>
      <w:r w:rsidRPr="00131A49">
        <w:t>активный субъект открывает полное описание мероприятия;</w:t>
      </w:r>
    </w:p>
    <w:p w14:paraId="45FE7149" w14:textId="68D9B6BE" w:rsidR="00701575" w:rsidRPr="00131A49" w:rsidRDefault="00701575" w:rsidP="00E270CB">
      <w:pPr>
        <w:pStyle w:val="a9"/>
        <w:numPr>
          <w:ilvl w:val="0"/>
          <w:numId w:val="23"/>
        </w:numPr>
        <w:ind w:left="0" w:firstLine="709"/>
      </w:pPr>
      <w:r w:rsidRPr="00131A49">
        <w:t>приложение формирует запрос на получение необходимого набора данных о мероприятии;</w:t>
      </w:r>
    </w:p>
    <w:p w14:paraId="034484B9" w14:textId="7F0C16B9" w:rsidR="00701575" w:rsidRPr="00131A49" w:rsidRDefault="00701575" w:rsidP="00E270CB">
      <w:pPr>
        <w:pStyle w:val="a9"/>
        <w:numPr>
          <w:ilvl w:val="0"/>
          <w:numId w:val="23"/>
        </w:numPr>
        <w:ind w:left="0" w:firstLine="709"/>
      </w:pPr>
      <w:r w:rsidRPr="00131A49">
        <w:t>сервер получает запрос и формирует ответ;</w:t>
      </w:r>
    </w:p>
    <w:p w14:paraId="0DD0B085" w14:textId="766973EF" w:rsidR="00701575" w:rsidRPr="00131A49" w:rsidRDefault="00701575" w:rsidP="00E270CB">
      <w:pPr>
        <w:pStyle w:val="a9"/>
        <w:numPr>
          <w:ilvl w:val="0"/>
          <w:numId w:val="23"/>
        </w:numPr>
        <w:ind w:left="0" w:firstLine="709"/>
      </w:pPr>
      <w:r w:rsidRPr="00131A49">
        <w:t>приложение получает ответ и заполняет поля данными о мероприятии;</w:t>
      </w:r>
    </w:p>
    <w:p w14:paraId="4691927B" w14:textId="442E7E94" w:rsidR="00701575" w:rsidRPr="00131A49" w:rsidRDefault="00C6168A" w:rsidP="00E270CB">
      <w:pPr>
        <w:pStyle w:val="a9"/>
        <w:numPr>
          <w:ilvl w:val="0"/>
          <w:numId w:val="23"/>
        </w:numPr>
        <w:ind w:left="0" w:firstLine="709"/>
      </w:pPr>
      <w:r w:rsidRPr="00131A49">
        <w:t xml:space="preserve">активный субъект </w:t>
      </w:r>
      <w:r w:rsidR="000C1FEF" w:rsidRPr="00131A49">
        <w:t>регистрируется на мероприятие</w:t>
      </w:r>
      <w:r w:rsidRPr="00131A49">
        <w:t>;</w:t>
      </w:r>
    </w:p>
    <w:p w14:paraId="476106D4" w14:textId="4BB2DCF0" w:rsidR="00C6168A" w:rsidRPr="00131A49" w:rsidRDefault="00C6168A" w:rsidP="00E270CB">
      <w:pPr>
        <w:pStyle w:val="a9"/>
        <w:numPr>
          <w:ilvl w:val="0"/>
          <w:numId w:val="23"/>
        </w:numPr>
        <w:ind w:left="0" w:firstLine="709"/>
      </w:pPr>
      <w:r w:rsidRPr="00131A49">
        <w:t>приложение отправляет запрос на сервер о регистрации нового участника;</w:t>
      </w:r>
    </w:p>
    <w:p w14:paraId="27D2C50C" w14:textId="011695FB" w:rsidR="00C6168A" w:rsidRPr="00131A49" w:rsidRDefault="00A27F07" w:rsidP="00E270CB">
      <w:pPr>
        <w:pStyle w:val="a9"/>
        <w:numPr>
          <w:ilvl w:val="0"/>
          <w:numId w:val="23"/>
        </w:numPr>
        <w:ind w:left="0" w:firstLine="709"/>
      </w:pPr>
      <w:r w:rsidRPr="00131A49">
        <w:t>сервер регистрирует нового участника и отправляет результат;</w:t>
      </w:r>
    </w:p>
    <w:p w14:paraId="5A8464FF" w14:textId="277049B1" w:rsidR="00A27F07" w:rsidRPr="00131A49" w:rsidRDefault="00A27F07" w:rsidP="00E270CB">
      <w:pPr>
        <w:pStyle w:val="a9"/>
        <w:numPr>
          <w:ilvl w:val="0"/>
          <w:numId w:val="23"/>
        </w:numPr>
        <w:ind w:left="0" w:firstLine="709"/>
      </w:pPr>
      <w:r w:rsidRPr="00131A49">
        <w:t>приложение уведомляет активного субъекта о результате регистрации.</w:t>
      </w:r>
    </w:p>
    <w:p w14:paraId="33DB19BA" w14:textId="5E4865A3" w:rsidR="000B11B5" w:rsidRPr="00131A49" w:rsidRDefault="000B11B5" w:rsidP="000B11B5">
      <w:pPr>
        <w:pStyle w:val="a9"/>
        <w:rPr>
          <w:b/>
          <w:bCs/>
        </w:rPr>
      </w:pPr>
      <w:r w:rsidRPr="00131A49">
        <w:rPr>
          <w:b/>
          <w:bCs/>
        </w:rPr>
        <w:t>Альтернативные потоки событий:</w:t>
      </w:r>
    </w:p>
    <w:p w14:paraId="1A70070B" w14:textId="32352DA5" w:rsidR="00316B2B" w:rsidRPr="00131A49" w:rsidRDefault="00316B2B" w:rsidP="00AA5E37">
      <w:pPr>
        <w:pStyle w:val="a9"/>
        <w:numPr>
          <w:ilvl w:val="0"/>
          <w:numId w:val="24"/>
        </w:numPr>
        <w:ind w:left="0" w:firstLine="709"/>
      </w:pPr>
      <w:r w:rsidRPr="00131A49">
        <w:t>активный субъект находит необходимое мероприятие в списке мероприятий;</w:t>
      </w:r>
    </w:p>
    <w:p w14:paraId="3D24EB95" w14:textId="77924F13" w:rsidR="00316B2B" w:rsidRPr="00131A49" w:rsidRDefault="00316B2B" w:rsidP="009A37E9">
      <w:pPr>
        <w:pStyle w:val="a9"/>
        <w:numPr>
          <w:ilvl w:val="0"/>
          <w:numId w:val="24"/>
        </w:numPr>
      </w:pPr>
      <w:r w:rsidRPr="00131A49">
        <w:t xml:space="preserve">активный </w:t>
      </w:r>
      <w:r w:rsidR="009A37E9" w:rsidRPr="00131A49">
        <w:t>субъект регистрируется на мероприятие;</w:t>
      </w:r>
    </w:p>
    <w:p w14:paraId="35881CE5" w14:textId="77777777" w:rsidR="00316B2B" w:rsidRPr="00131A49" w:rsidRDefault="00316B2B" w:rsidP="00AA5E37">
      <w:pPr>
        <w:pStyle w:val="a9"/>
        <w:numPr>
          <w:ilvl w:val="0"/>
          <w:numId w:val="24"/>
        </w:numPr>
        <w:ind w:left="0" w:firstLine="709"/>
      </w:pPr>
      <w:r w:rsidRPr="00131A49">
        <w:t>приложение отправляет запрос на сервер о регистрации нового участника;</w:t>
      </w:r>
    </w:p>
    <w:p w14:paraId="41C946FF" w14:textId="77777777" w:rsidR="00316B2B" w:rsidRPr="00131A49" w:rsidRDefault="00316B2B" w:rsidP="00AA5E37">
      <w:pPr>
        <w:pStyle w:val="a9"/>
        <w:numPr>
          <w:ilvl w:val="0"/>
          <w:numId w:val="24"/>
        </w:numPr>
        <w:ind w:left="0" w:firstLine="709"/>
      </w:pPr>
      <w:r w:rsidRPr="00131A49">
        <w:t>сервер регистрирует нового участника и отправляет результат;</w:t>
      </w:r>
    </w:p>
    <w:p w14:paraId="452F9979" w14:textId="6E353B84" w:rsidR="00316B2B" w:rsidRPr="00131A49" w:rsidRDefault="00316B2B" w:rsidP="00AA5E37">
      <w:pPr>
        <w:pStyle w:val="a9"/>
        <w:numPr>
          <w:ilvl w:val="0"/>
          <w:numId w:val="24"/>
        </w:numPr>
        <w:ind w:left="0" w:firstLine="709"/>
      </w:pPr>
      <w:r w:rsidRPr="00131A49">
        <w:t>приложение уведомляет активного субъекта о результате регистрации.</w:t>
      </w:r>
    </w:p>
    <w:p w14:paraId="7776C75D" w14:textId="77777777" w:rsidR="000B11B5" w:rsidRPr="00131A49" w:rsidRDefault="000B11B5" w:rsidP="000B11B5">
      <w:pPr>
        <w:pStyle w:val="a9"/>
      </w:pPr>
      <w:r w:rsidRPr="00131A49">
        <w:rPr>
          <w:b/>
          <w:bCs/>
        </w:rPr>
        <w:t>Специальные требования</w:t>
      </w:r>
      <w:r w:rsidRPr="00131A49">
        <w:t>: нет.</w:t>
      </w:r>
    </w:p>
    <w:p w14:paraId="22CB2FFA" w14:textId="6A248ACD" w:rsidR="000B11B5" w:rsidRPr="00131A49" w:rsidRDefault="000B11B5" w:rsidP="000B11B5">
      <w:pPr>
        <w:pStyle w:val="a9"/>
      </w:pPr>
      <w:r w:rsidRPr="00131A49">
        <w:rPr>
          <w:b/>
          <w:bCs/>
        </w:rPr>
        <w:t>Предусловия</w:t>
      </w:r>
      <w:r w:rsidRPr="00131A49">
        <w:t xml:space="preserve">: </w:t>
      </w:r>
      <w:r w:rsidR="00AA5E37" w:rsidRPr="00131A49">
        <w:t>успешно завершен сценарий «</w:t>
      </w:r>
      <w:r w:rsidR="008D4305" w:rsidRPr="00131A49">
        <w:t>Авторизоваться с помощью логина и пароля</w:t>
      </w:r>
      <w:r w:rsidR="00AA5E37" w:rsidRPr="00131A49">
        <w:t>»</w:t>
      </w:r>
      <w:r w:rsidR="008D4305" w:rsidRPr="00131A49">
        <w:t xml:space="preserve"> или «Авторизоваться через Кампус»</w:t>
      </w:r>
      <w:r w:rsidR="00AA5E37" w:rsidRPr="00131A49">
        <w:t>.</w:t>
      </w:r>
    </w:p>
    <w:p w14:paraId="67FC4097" w14:textId="38BEA471" w:rsidR="000B11B5" w:rsidRPr="00131A49" w:rsidRDefault="000B11B5" w:rsidP="000B11B5">
      <w:pPr>
        <w:pStyle w:val="a9"/>
      </w:pPr>
      <w:r w:rsidRPr="00131A49">
        <w:rPr>
          <w:b/>
          <w:bCs/>
        </w:rPr>
        <w:t>Постусловия</w:t>
      </w:r>
      <w:r w:rsidRPr="00131A49">
        <w:t xml:space="preserve">: возможность </w:t>
      </w:r>
      <w:r w:rsidR="00A01BE7" w:rsidRPr="00131A49">
        <w:t>выполнения сценария</w:t>
      </w:r>
      <w:r w:rsidR="00F322D0" w:rsidRPr="00131A49">
        <w:t xml:space="preserve"> «Открыть страницу мероприятия»</w:t>
      </w:r>
      <w:r w:rsidRPr="00131A49">
        <w:t>.</w:t>
      </w:r>
    </w:p>
    <w:p w14:paraId="1ECD7DA4" w14:textId="075FDBC7" w:rsidR="00170C4E" w:rsidRPr="00131A49" w:rsidRDefault="000B11B5" w:rsidP="00E01352">
      <w:pPr>
        <w:pStyle w:val="a9"/>
      </w:pPr>
      <w:r w:rsidRPr="00131A49">
        <w:rPr>
          <w:b/>
          <w:bCs/>
        </w:rPr>
        <w:t>Дополнительные замечания</w:t>
      </w:r>
      <w:r w:rsidRPr="00131A49">
        <w:t xml:space="preserve">: </w:t>
      </w:r>
      <w:r w:rsidR="00E01352" w:rsidRPr="00131A49">
        <w:t>нет.</w:t>
      </w:r>
    </w:p>
    <w:bookmarkEnd w:id="0"/>
    <w:p w14:paraId="4B952546" w14:textId="380DF6EB" w:rsidR="000B0EB6" w:rsidRPr="00131A49" w:rsidRDefault="000B0EB6" w:rsidP="000B0EB6">
      <w:pPr>
        <w:pStyle w:val="a9"/>
        <w:rPr>
          <w:lang w:eastAsia="en-US"/>
        </w:rPr>
      </w:pPr>
    </w:p>
    <w:p w14:paraId="1CE6E5E4" w14:textId="4FBBE658" w:rsidR="00004EBF" w:rsidRPr="00131A49" w:rsidRDefault="00004EBF" w:rsidP="00004EBF">
      <w:pPr>
        <w:pStyle w:val="a9"/>
        <w:rPr>
          <w:b/>
          <w:bCs/>
        </w:rPr>
      </w:pPr>
      <w:r w:rsidRPr="00131A49">
        <w:rPr>
          <w:b/>
          <w:bCs/>
        </w:rPr>
        <w:t>Спецификация варианта использования «</w:t>
      </w:r>
      <w:r w:rsidR="004E4A38" w:rsidRPr="00131A49">
        <w:rPr>
          <w:b/>
          <w:bCs/>
        </w:rPr>
        <w:t>Открыть страницу мероприятия</w:t>
      </w:r>
      <w:r w:rsidRPr="00131A49">
        <w:rPr>
          <w:b/>
          <w:bCs/>
        </w:rPr>
        <w:t>»</w:t>
      </w:r>
    </w:p>
    <w:p w14:paraId="610E2628" w14:textId="4B87CEF4" w:rsidR="00004EBF" w:rsidRPr="00131A49" w:rsidRDefault="00004EBF" w:rsidP="00004EBF">
      <w:pPr>
        <w:pStyle w:val="a9"/>
      </w:pPr>
      <w:r w:rsidRPr="00131A49">
        <w:rPr>
          <w:b/>
          <w:bCs/>
        </w:rPr>
        <w:lastRenderedPageBreak/>
        <w:t>Цель</w:t>
      </w:r>
      <w:r w:rsidRPr="00131A49">
        <w:t xml:space="preserve">: </w:t>
      </w:r>
      <w:r w:rsidR="001671B9" w:rsidRPr="00131A49">
        <w:t>взаимодействие с мероприятием</w:t>
      </w:r>
      <w:r w:rsidRPr="00131A49">
        <w:t>.</w:t>
      </w:r>
    </w:p>
    <w:p w14:paraId="76DAAD8F" w14:textId="2CE2FA29" w:rsidR="00004EBF" w:rsidRPr="00131A49" w:rsidRDefault="00004EBF" w:rsidP="00004EBF">
      <w:pPr>
        <w:pStyle w:val="a9"/>
      </w:pPr>
      <w:r w:rsidRPr="00131A49">
        <w:rPr>
          <w:b/>
          <w:bCs/>
        </w:rPr>
        <w:t>Активные субъекты</w:t>
      </w:r>
      <w:r w:rsidRPr="00131A49">
        <w:t>: студент.</w:t>
      </w:r>
    </w:p>
    <w:p w14:paraId="3E414FC5" w14:textId="1198D7BB" w:rsidR="00004EBF" w:rsidRPr="00131A49" w:rsidRDefault="00004EBF" w:rsidP="00004EBF">
      <w:pPr>
        <w:pStyle w:val="a9"/>
      </w:pPr>
      <w:r w:rsidRPr="00131A49">
        <w:rPr>
          <w:b/>
          <w:bCs/>
        </w:rPr>
        <w:t>Краткое описание</w:t>
      </w:r>
      <w:r w:rsidRPr="00131A49">
        <w:t xml:space="preserve">: активный субъект </w:t>
      </w:r>
      <w:r w:rsidR="006C185B" w:rsidRPr="00131A49">
        <w:t>открывает страницу мероприятия с пройденном регистрацией</w:t>
      </w:r>
      <w:r w:rsidRPr="00131A49">
        <w:t>.</w:t>
      </w:r>
    </w:p>
    <w:p w14:paraId="6A9E061D" w14:textId="77777777" w:rsidR="00004EBF" w:rsidRPr="00131A49" w:rsidRDefault="00004EBF" w:rsidP="00004EBF">
      <w:pPr>
        <w:pStyle w:val="a9"/>
      </w:pPr>
      <w:r w:rsidRPr="00131A49">
        <w:rPr>
          <w:b/>
          <w:bCs/>
        </w:rPr>
        <w:t>Основной поток событий</w:t>
      </w:r>
      <w:r w:rsidRPr="00131A49">
        <w:t>:</w:t>
      </w:r>
    </w:p>
    <w:p w14:paraId="4B5D86AA" w14:textId="1F2EEFD2" w:rsidR="00004EBF" w:rsidRPr="00131A49" w:rsidRDefault="00004EBF" w:rsidP="005F549B">
      <w:pPr>
        <w:pStyle w:val="a9"/>
        <w:numPr>
          <w:ilvl w:val="0"/>
          <w:numId w:val="25"/>
        </w:numPr>
        <w:ind w:left="0" w:firstLine="709"/>
      </w:pPr>
      <w:r w:rsidRPr="00131A49">
        <w:t xml:space="preserve">активный субъект </w:t>
      </w:r>
      <w:r w:rsidR="007C72FC" w:rsidRPr="00131A49">
        <w:t>переходит во</w:t>
      </w:r>
      <w:r w:rsidR="005F549B" w:rsidRPr="00131A49">
        <w:t xml:space="preserve"> вкладку «Мои мероприятия»;</w:t>
      </w:r>
    </w:p>
    <w:p w14:paraId="5E03F276" w14:textId="153DD7DA" w:rsidR="00004EBF" w:rsidRPr="00131A49" w:rsidRDefault="00004EBF" w:rsidP="005F549B">
      <w:pPr>
        <w:pStyle w:val="a9"/>
        <w:numPr>
          <w:ilvl w:val="0"/>
          <w:numId w:val="25"/>
        </w:numPr>
        <w:ind w:left="0" w:firstLine="709"/>
      </w:pPr>
      <w:r w:rsidRPr="00131A49">
        <w:t>приложение формирует запрос на получение необходимого набора данных о мероприяти</w:t>
      </w:r>
      <w:r w:rsidR="00A47096" w:rsidRPr="00131A49">
        <w:t>ях пользователя с пройденной регистрацией</w:t>
      </w:r>
      <w:r w:rsidRPr="00131A49">
        <w:t>;</w:t>
      </w:r>
    </w:p>
    <w:p w14:paraId="58797660" w14:textId="77777777" w:rsidR="00004EBF" w:rsidRPr="00131A49" w:rsidRDefault="00004EBF" w:rsidP="005F549B">
      <w:pPr>
        <w:pStyle w:val="a9"/>
        <w:numPr>
          <w:ilvl w:val="0"/>
          <w:numId w:val="25"/>
        </w:numPr>
        <w:ind w:left="0" w:firstLine="709"/>
      </w:pPr>
      <w:r w:rsidRPr="00131A49">
        <w:t>сервер получает запрос и формирует ответ;</w:t>
      </w:r>
    </w:p>
    <w:p w14:paraId="46BF3517" w14:textId="0AA15D04" w:rsidR="00004EBF" w:rsidRPr="00131A49" w:rsidRDefault="00004EBF" w:rsidP="005F549B">
      <w:pPr>
        <w:pStyle w:val="a9"/>
        <w:numPr>
          <w:ilvl w:val="0"/>
          <w:numId w:val="25"/>
        </w:numPr>
        <w:ind w:left="0" w:firstLine="709"/>
      </w:pPr>
      <w:r w:rsidRPr="00131A49">
        <w:t xml:space="preserve">приложение получает ответ и заполняет </w:t>
      </w:r>
      <w:r w:rsidR="00F72D5D" w:rsidRPr="00131A49">
        <w:t>карточки мероприятий</w:t>
      </w:r>
      <w:r w:rsidRPr="00131A49">
        <w:t>;</w:t>
      </w:r>
    </w:p>
    <w:p w14:paraId="306482A2" w14:textId="301A58F1" w:rsidR="00004EBF" w:rsidRPr="00131A49" w:rsidRDefault="00004EBF" w:rsidP="005F549B">
      <w:pPr>
        <w:pStyle w:val="a9"/>
        <w:numPr>
          <w:ilvl w:val="0"/>
          <w:numId w:val="25"/>
        </w:numPr>
        <w:ind w:left="0" w:firstLine="709"/>
      </w:pPr>
      <w:r w:rsidRPr="00131A49">
        <w:t xml:space="preserve">активный субъект </w:t>
      </w:r>
      <w:r w:rsidR="009A37E9" w:rsidRPr="00131A49">
        <w:t>выбирает</w:t>
      </w:r>
      <w:r w:rsidR="00FE1660" w:rsidRPr="00131A49">
        <w:t xml:space="preserve"> на необходимую карточку</w:t>
      </w:r>
      <w:r w:rsidRPr="00131A49">
        <w:t>;</w:t>
      </w:r>
    </w:p>
    <w:p w14:paraId="26B01B24" w14:textId="439A1689" w:rsidR="00FE1660" w:rsidRPr="00131A49" w:rsidRDefault="00FE1660" w:rsidP="005F549B">
      <w:pPr>
        <w:pStyle w:val="a9"/>
        <w:numPr>
          <w:ilvl w:val="0"/>
          <w:numId w:val="25"/>
        </w:numPr>
        <w:ind w:left="0" w:firstLine="709"/>
      </w:pPr>
      <w:r w:rsidRPr="00131A49">
        <w:t>приложение отправляет запрос на сервер для получения информации о выбранном мероприятии;</w:t>
      </w:r>
    </w:p>
    <w:p w14:paraId="4C33F97A" w14:textId="77777777" w:rsidR="00FE1660" w:rsidRPr="00131A49" w:rsidRDefault="00FE1660" w:rsidP="005F549B">
      <w:pPr>
        <w:pStyle w:val="a9"/>
        <w:numPr>
          <w:ilvl w:val="0"/>
          <w:numId w:val="25"/>
        </w:numPr>
        <w:ind w:left="0" w:firstLine="709"/>
      </w:pPr>
      <w:r w:rsidRPr="00131A49">
        <w:t>сервер получает запрос и формирует результат;</w:t>
      </w:r>
    </w:p>
    <w:p w14:paraId="095F50C7" w14:textId="0D11BBBA" w:rsidR="00FE1660" w:rsidRPr="00131A49" w:rsidRDefault="00FE1660" w:rsidP="005F549B">
      <w:pPr>
        <w:pStyle w:val="a9"/>
        <w:numPr>
          <w:ilvl w:val="0"/>
          <w:numId w:val="25"/>
        </w:numPr>
        <w:ind w:left="0" w:firstLine="709"/>
      </w:pPr>
      <w:r w:rsidRPr="00131A49">
        <w:t xml:space="preserve">приложение получает результат и заполняет поля данными о мероприятиями; </w:t>
      </w:r>
    </w:p>
    <w:p w14:paraId="7C5B8B1C" w14:textId="7CD92CA5" w:rsidR="00FE1660" w:rsidRPr="00131A49" w:rsidRDefault="00887027" w:rsidP="005F549B">
      <w:pPr>
        <w:pStyle w:val="a9"/>
        <w:numPr>
          <w:ilvl w:val="0"/>
          <w:numId w:val="25"/>
        </w:numPr>
        <w:ind w:left="0" w:firstLine="709"/>
      </w:pPr>
      <w:r w:rsidRPr="00131A49">
        <w:t xml:space="preserve">приложение формирует </w:t>
      </w:r>
      <w:r w:rsidRPr="00131A49">
        <w:rPr>
          <w:lang w:val="en-US"/>
        </w:rPr>
        <w:t>QR</w:t>
      </w:r>
      <w:r w:rsidRPr="00131A49">
        <w:t>-код по полученному от сервера ключу;</w:t>
      </w:r>
    </w:p>
    <w:p w14:paraId="3D36A3E0" w14:textId="102923A7" w:rsidR="003420CC" w:rsidRPr="00131A49" w:rsidRDefault="003420CC" w:rsidP="003420CC">
      <w:pPr>
        <w:pStyle w:val="a9"/>
        <w:numPr>
          <w:ilvl w:val="0"/>
          <w:numId w:val="25"/>
        </w:numPr>
        <w:ind w:left="0" w:firstLine="709"/>
      </w:pPr>
      <w:r w:rsidRPr="00131A49">
        <w:t>возможно выполнение варианта использования «Отменить регистрацию на мероприятие»;</w:t>
      </w:r>
    </w:p>
    <w:p w14:paraId="154974E5" w14:textId="384A8CED" w:rsidR="00715314" w:rsidRPr="00131A49" w:rsidRDefault="00715314" w:rsidP="00715314">
      <w:pPr>
        <w:pStyle w:val="a9"/>
        <w:numPr>
          <w:ilvl w:val="0"/>
          <w:numId w:val="25"/>
        </w:numPr>
        <w:ind w:left="0" w:firstLine="709"/>
      </w:pPr>
      <w:r w:rsidRPr="00131A49">
        <w:t xml:space="preserve">возможно выполнение варианта использования «Сохранить QR-код в </w:t>
      </w:r>
      <w:proofErr w:type="spellStart"/>
      <w:r w:rsidRPr="00131A49">
        <w:t>pdf</w:t>
      </w:r>
      <w:proofErr w:type="spellEnd"/>
      <w:r w:rsidRPr="00131A49">
        <w:t>-файл»;</w:t>
      </w:r>
    </w:p>
    <w:p w14:paraId="05DD8900" w14:textId="1B4C07B6" w:rsidR="00F90E31" w:rsidRPr="00131A49" w:rsidRDefault="00F90E31" w:rsidP="00F90E31">
      <w:pPr>
        <w:pStyle w:val="a9"/>
        <w:numPr>
          <w:ilvl w:val="0"/>
          <w:numId w:val="25"/>
        </w:numPr>
        <w:ind w:left="0" w:firstLine="709"/>
      </w:pPr>
      <w:r w:rsidRPr="00131A49">
        <w:t xml:space="preserve">возможно выполнение варианта использования «Отправить </w:t>
      </w:r>
      <w:proofErr w:type="spellStart"/>
      <w:r w:rsidRPr="00131A49">
        <w:t>pdf</w:t>
      </w:r>
      <w:proofErr w:type="spellEnd"/>
      <w:r w:rsidRPr="00131A49">
        <w:t>-файл в мессенджер»;</w:t>
      </w:r>
    </w:p>
    <w:p w14:paraId="4ED0924E" w14:textId="52808363" w:rsidR="00311BB4" w:rsidRPr="00131A49" w:rsidRDefault="00311BB4" w:rsidP="00311BB4">
      <w:pPr>
        <w:pStyle w:val="a9"/>
        <w:numPr>
          <w:ilvl w:val="0"/>
          <w:numId w:val="25"/>
        </w:numPr>
        <w:ind w:left="0" w:firstLine="709"/>
      </w:pPr>
      <w:r w:rsidRPr="00131A49">
        <w:t>возможно выполнение варианта использования «Добавить мероприятие в календарь смартфона»;</w:t>
      </w:r>
    </w:p>
    <w:p w14:paraId="5FE4137D" w14:textId="0831E0AC" w:rsidR="00004EBF" w:rsidRPr="00131A49" w:rsidRDefault="00004EBF" w:rsidP="0081428B">
      <w:pPr>
        <w:pStyle w:val="a9"/>
        <w:ind w:left="709" w:firstLine="0"/>
        <w:rPr>
          <w:b/>
          <w:bCs/>
        </w:rPr>
      </w:pPr>
      <w:r w:rsidRPr="00131A49">
        <w:rPr>
          <w:b/>
          <w:bCs/>
        </w:rPr>
        <w:t>Альтернативные потоки событий:</w:t>
      </w:r>
      <w:r w:rsidR="00415780" w:rsidRPr="00131A49">
        <w:rPr>
          <w:b/>
          <w:bCs/>
        </w:rPr>
        <w:t xml:space="preserve"> </w:t>
      </w:r>
      <w:r w:rsidR="00415780" w:rsidRPr="00131A49">
        <w:t>нет.</w:t>
      </w:r>
    </w:p>
    <w:p w14:paraId="6DDDD15F" w14:textId="2BAF2AE8" w:rsidR="00EA0261" w:rsidRPr="00131A49" w:rsidRDefault="00004EBF" w:rsidP="00004EBF">
      <w:pPr>
        <w:pStyle w:val="a9"/>
      </w:pPr>
      <w:r w:rsidRPr="00131A49">
        <w:rPr>
          <w:b/>
          <w:bCs/>
        </w:rPr>
        <w:t>Специальные требования</w:t>
      </w:r>
      <w:r w:rsidRPr="00131A49">
        <w:t>:</w:t>
      </w:r>
      <w:r w:rsidR="00F371BA" w:rsidRPr="00131A49">
        <w:t xml:space="preserve"> нет.</w:t>
      </w:r>
    </w:p>
    <w:p w14:paraId="3DA295DE" w14:textId="5C09E715" w:rsidR="00004EBF" w:rsidRPr="00131A49" w:rsidRDefault="00004EBF" w:rsidP="00004EBF">
      <w:pPr>
        <w:pStyle w:val="a9"/>
      </w:pPr>
      <w:r w:rsidRPr="00131A49">
        <w:rPr>
          <w:b/>
          <w:bCs/>
        </w:rPr>
        <w:t>Предусловия</w:t>
      </w:r>
      <w:r w:rsidRPr="00131A49">
        <w:t>: успешно завершен</w:t>
      </w:r>
      <w:r w:rsidR="007A62D8" w:rsidRPr="00131A49">
        <w:t>ы</w:t>
      </w:r>
      <w:r w:rsidRPr="00131A49">
        <w:t xml:space="preserve"> сценари</w:t>
      </w:r>
      <w:r w:rsidR="007A62D8" w:rsidRPr="00131A49">
        <w:t>и</w:t>
      </w:r>
      <w:r w:rsidRPr="00131A49">
        <w:t xml:space="preserve"> «Авторизоваться в системе»</w:t>
      </w:r>
      <w:r w:rsidR="007A62D8" w:rsidRPr="00131A49">
        <w:t xml:space="preserve"> и «</w:t>
      </w:r>
      <w:r w:rsidR="00D71562" w:rsidRPr="00131A49">
        <w:t>Зарегистрироваться на мероприятие</w:t>
      </w:r>
      <w:r w:rsidR="007A62D8" w:rsidRPr="00131A49">
        <w:t>»</w:t>
      </w:r>
      <w:r w:rsidRPr="00131A49">
        <w:t>.</w:t>
      </w:r>
    </w:p>
    <w:p w14:paraId="215C2C02" w14:textId="74F28B57" w:rsidR="00004EBF" w:rsidRPr="00131A49" w:rsidRDefault="00004EBF" w:rsidP="00004EBF">
      <w:pPr>
        <w:pStyle w:val="a9"/>
      </w:pPr>
      <w:r w:rsidRPr="00131A49">
        <w:rPr>
          <w:b/>
          <w:bCs/>
        </w:rPr>
        <w:t>Постусловия</w:t>
      </w:r>
      <w:r w:rsidRPr="00131A49">
        <w:t xml:space="preserve">: </w:t>
      </w:r>
      <w:r w:rsidR="00D71562" w:rsidRPr="00131A49">
        <w:t>нет.</w:t>
      </w:r>
    </w:p>
    <w:p w14:paraId="681111B4" w14:textId="3EB14E9B" w:rsidR="00004EBF" w:rsidRPr="00131A49" w:rsidRDefault="00004EBF" w:rsidP="00004EBF">
      <w:pPr>
        <w:pStyle w:val="a9"/>
      </w:pPr>
      <w:r w:rsidRPr="00131A49">
        <w:rPr>
          <w:b/>
          <w:bCs/>
        </w:rPr>
        <w:t>Дополнительные замечания</w:t>
      </w:r>
      <w:r w:rsidRPr="00131A49">
        <w:t>:</w:t>
      </w:r>
    </w:p>
    <w:p w14:paraId="24342281" w14:textId="15B7B2AB" w:rsidR="007E6FB5" w:rsidRPr="00131A49" w:rsidRDefault="007E6FB5" w:rsidP="003D635D">
      <w:pPr>
        <w:pStyle w:val="a9"/>
        <w:numPr>
          <w:ilvl w:val="0"/>
          <w:numId w:val="26"/>
        </w:numPr>
        <w:ind w:left="0" w:firstLine="709"/>
        <w:rPr>
          <w:lang w:eastAsia="en-US"/>
        </w:rPr>
      </w:pPr>
      <w:r w:rsidRPr="00131A49">
        <w:rPr>
          <w:lang w:eastAsia="en-US"/>
        </w:rPr>
        <w:t xml:space="preserve">пункты с 10 по </w:t>
      </w:r>
      <w:r w:rsidR="002A0CE9" w:rsidRPr="00131A49">
        <w:rPr>
          <w:lang w:eastAsia="en-US"/>
        </w:rPr>
        <w:t>13</w:t>
      </w:r>
      <w:r w:rsidRPr="00131A49">
        <w:rPr>
          <w:lang w:eastAsia="en-US"/>
        </w:rPr>
        <w:t xml:space="preserve"> основного потока событий являются опциональными и могут быть применены как независимо друг от друга, так и не применяться</w:t>
      </w:r>
      <w:r w:rsidR="00EA0261" w:rsidRPr="00131A49">
        <w:rPr>
          <w:lang w:eastAsia="en-US"/>
        </w:rPr>
        <w:t>;</w:t>
      </w:r>
    </w:p>
    <w:p w14:paraId="33216BDF" w14:textId="16DBA182" w:rsidR="007E6FB5" w:rsidRPr="00131A49" w:rsidRDefault="007E6FB5" w:rsidP="002A0CE9">
      <w:pPr>
        <w:pStyle w:val="a9"/>
      </w:pPr>
    </w:p>
    <w:p w14:paraId="6EE81ADE" w14:textId="30ABF753" w:rsidR="007C72FC" w:rsidRPr="00131A49" w:rsidRDefault="007C72FC" w:rsidP="007C72FC">
      <w:pPr>
        <w:pStyle w:val="a9"/>
        <w:rPr>
          <w:b/>
          <w:bCs/>
        </w:rPr>
      </w:pPr>
      <w:r w:rsidRPr="00131A49">
        <w:rPr>
          <w:b/>
          <w:bCs/>
        </w:rPr>
        <w:t>Спецификация варианта использования «</w:t>
      </w:r>
      <w:r w:rsidR="00B023C6" w:rsidRPr="00131A49">
        <w:rPr>
          <w:b/>
          <w:bCs/>
        </w:rPr>
        <w:t>Отменить регистрацию на мероприятие</w:t>
      </w:r>
      <w:r w:rsidRPr="00131A49">
        <w:rPr>
          <w:b/>
          <w:bCs/>
        </w:rPr>
        <w:t>»</w:t>
      </w:r>
    </w:p>
    <w:p w14:paraId="595BA9BD" w14:textId="3749B5BD" w:rsidR="007C72FC" w:rsidRPr="00131A49" w:rsidRDefault="007C72FC" w:rsidP="007C72FC">
      <w:pPr>
        <w:pStyle w:val="a9"/>
      </w:pPr>
      <w:r w:rsidRPr="00131A49">
        <w:rPr>
          <w:b/>
          <w:bCs/>
        </w:rPr>
        <w:t>Цель</w:t>
      </w:r>
      <w:r w:rsidRPr="00131A49">
        <w:t xml:space="preserve">: </w:t>
      </w:r>
      <w:r w:rsidR="00E928E2" w:rsidRPr="00131A49">
        <w:t>отмена регистрации на мероприятие</w:t>
      </w:r>
      <w:r w:rsidRPr="00131A49">
        <w:t>.</w:t>
      </w:r>
    </w:p>
    <w:p w14:paraId="2C8B9180" w14:textId="77777777" w:rsidR="007C72FC" w:rsidRPr="00131A49" w:rsidRDefault="007C72FC" w:rsidP="007C72FC">
      <w:pPr>
        <w:pStyle w:val="a9"/>
      </w:pPr>
      <w:r w:rsidRPr="00131A49">
        <w:rPr>
          <w:b/>
          <w:bCs/>
        </w:rPr>
        <w:t>Активные субъекты</w:t>
      </w:r>
      <w:r w:rsidRPr="00131A49">
        <w:t>: студент, ответственный за мероприятие.</w:t>
      </w:r>
    </w:p>
    <w:p w14:paraId="0159AD2D" w14:textId="18915ADF" w:rsidR="007C72FC" w:rsidRPr="00131A49" w:rsidRDefault="007C72FC" w:rsidP="007C72FC">
      <w:pPr>
        <w:pStyle w:val="a9"/>
      </w:pPr>
      <w:r w:rsidRPr="00131A49">
        <w:rPr>
          <w:b/>
          <w:bCs/>
        </w:rPr>
        <w:t>Краткое описание</w:t>
      </w:r>
      <w:r w:rsidRPr="00131A49">
        <w:t xml:space="preserve">: активный </w:t>
      </w:r>
      <w:r w:rsidR="007D15CF" w:rsidRPr="00131A49">
        <w:t>субъект</w:t>
      </w:r>
      <w:r w:rsidRPr="00131A49">
        <w:t xml:space="preserve"> </w:t>
      </w:r>
      <w:r w:rsidR="00E928E2" w:rsidRPr="00131A49">
        <w:t>отменяет регистрацию на мероприятие</w:t>
      </w:r>
      <w:r w:rsidRPr="00131A49">
        <w:t>.</w:t>
      </w:r>
    </w:p>
    <w:p w14:paraId="68554A5F" w14:textId="77777777" w:rsidR="007C72FC" w:rsidRPr="00131A49" w:rsidRDefault="007C72FC" w:rsidP="007C72FC">
      <w:pPr>
        <w:pStyle w:val="a9"/>
      </w:pPr>
      <w:r w:rsidRPr="00131A49">
        <w:rPr>
          <w:b/>
          <w:bCs/>
        </w:rPr>
        <w:t>Основной поток событий</w:t>
      </w:r>
      <w:r w:rsidRPr="00131A49">
        <w:t>:</w:t>
      </w:r>
    </w:p>
    <w:p w14:paraId="2B13131A" w14:textId="1A467F88" w:rsidR="007C72FC" w:rsidRPr="00131A49" w:rsidRDefault="007C72FC" w:rsidP="00884758">
      <w:pPr>
        <w:pStyle w:val="a9"/>
        <w:numPr>
          <w:ilvl w:val="0"/>
          <w:numId w:val="40"/>
        </w:numPr>
        <w:ind w:left="0" w:firstLine="709"/>
        <w:rPr>
          <w:lang w:eastAsia="en-US"/>
        </w:rPr>
      </w:pPr>
      <w:r w:rsidRPr="00131A49">
        <w:rPr>
          <w:lang w:eastAsia="en-US"/>
        </w:rPr>
        <w:t>пункты 1-9 варианта использования «</w:t>
      </w:r>
      <w:r w:rsidR="00965DC9" w:rsidRPr="00131A49">
        <w:rPr>
          <w:lang w:eastAsia="en-US"/>
        </w:rPr>
        <w:t>Открыть страницу мероприятия</w:t>
      </w:r>
      <w:r w:rsidRPr="00131A49">
        <w:rPr>
          <w:lang w:eastAsia="en-US"/>
        </w:rPr>
        <w:t>»</w:t>
      </w:r>
    </w:p>
    <w:p w14:paraId="2167D097" w14:textId="2709B4AA" w:rsidR="007C72FC" w:rsidRPr="00131A49" w:rsidRDefault="007C72FC" w:rsidP="00884758">
      <w:pPr>
        <w:pStyle w:val="a9"/>
        <w:numPr>
          <w:ilvl w:val="0"/>
          <w:numId w:val="40"/>
        </w:numPr>
        <w:ind w:left="0" w:firstLine="709"/>
      </w:pPr>
      <w:r w:rsidRPr="00131A49">
        <w:rPr>
          <w:color w:val="auto"/>
        </w:rPr>
        <w:lastRenderedPageBreak/>
        <w:t xml:space="preserve">активный субъект </w:t>
      </w:r>
      <w:r w:rsidRPr="00131A49">
        <w:t>отменяет регистрацию на мероприятие;</w:t>
      </w:r>
    </w:p>
    <w:p w14:paraId="26B9FE42" w14:textId="77777777" w:rsidR="007C72FC" w:rsidRPr="00131A49" w:rsidRDefault="007C72FC" w:rsidP="00884758">
      <w:pPr>
        <w:pStyle w:val="a9"/>
        <w:numPr>
          <w:ilvl w:val="0"/>
          <w:numId w:val="40"/>
        </w:numPr>
        <w:ind w:left="0" w:firstLine="709"/>
      </w:pPr>
      <w:r w:rsidRPr="00131A49">
        <w:t>приложение формирует соответствующий запрос и отправляет его на сервер;</w:t>
      </w:r>
    </w:p>
    <w:p w14:paraId="485BF5CE" w14:textId="623C0887" w:rsidR="007C72FC" w:rsidRPr="00131A49" w:rsidRDefault="007C72FC" w:rsidP="00884758">
      <w:pPr>
        <w:pStyle w:val="a9"/>
        <w:numPr>
          <w:ilvl w:val="0"/>
          <w:numId w:val="40"/>
        </w:numPr>
        <w:ind w:left="0" w:firstLine="709"/>
      </w:pPr>
      <w:r w:rsidRPr="00131A49">
        <w:t>сервер получает запрос, удаляет запись об участии активного субъекта</w:t>
      </w:r>
      <w:r w:rsidR="0045510D" w:rsidRPr="00131A49">
        <w:t xml:space="preserve"> из базы данных</w:t>
      </w:r>
      <w:r w:rsidRPr="00131A49">
        <w:t xml:space="preserve"> и отправляет результат;</w:t>
      </w:r>
    </w:p>
    <w:p w14:paraId="0AF1B2C9" w14:textId="45CE00A6" w:rsidR="007C72FC" w:rsidRPr="00131A49" w:rsidRDefault="007C72FC" w:rsidP="00884758">
      <w:pPr>
        <w:pStyle w:val="a9"/>
        <w:numPr>
          <w:ilvl w:val="0"/>
          <w:numId w:val="40"/>
        </w:numPr>
        <w:ind w:left="0" w:firstLine="709"/>
      </w:pPr>
      <w:r w:rsidRPr="00131A49">
        <w:t>приложение получает результат запроса и информирует активного субъекта</w:t>
      </w:r>
      <w:r w:rsidR="00E24E25" w:rsidRPr="00131A49">
        <w:t>.</w:t>
      </w:r>
    </w:p>
    <w:p w14:paraId="40360BD8" w14:textId="77777777" w:rsidR="007C72FC" w:rsidRPr="00131A49" w:rsidRDefault="007C72FC" w:rsidP="007C72FC">
      <w:pPr>
        <w:pStyle w:val="a9"/>
        <w:rPr>
          <w:b/>
          <w:bCs/>
        </w:rPr>
      </w:pPr>
      <w:r w:rsidRPr="00131A49">
        <w:rPr>
          <w:b/>
          <w:bCs/>
        </w:rPr>
        <w:t xml:space="preserve">Альтернативные потоки событий: </w:t>
      </w:r>
      <w:r w:rsidRPr="00131A49">
        <w:t>нет.</w:t>
      </w:r>
    </w:p>
    <w:p w14:paraId="747123E6" w14:textId="77777777" w:rsidR="007C72FC" w:rsidRPr="00131A49" w:rsidRDefault="007C72FC" w:rsidP="007C72FC">
      <w:pPr>
        <w:pStyle w:val="a9"/>
      </w:pPr>
      <w:r w:rsidRPr="00131A49">
        <w:rPr>
          <w:b/>
          <w:bCs/>
        </w:rPr>
        <w:t>Специальные требования</w:t>
      </w:r>
      <w:r w:rsidRPr="00131A49">
        <w:t>: нет.</w:t>
      </w:r>
    </w:p>
    <w:p w14:paraId="337B24DE" w14:textId="77777777" w:rsidR="007C72FC" w:rsidRPr="00131A49" w:rsidRDefault="007C72FC" w:rsidP="007C72FC">
      <w:pPr>
        <w:pStyle w:val="a9"/>
      </w:pPr>
      <w:r w:rsidRPr="00131A49">
        <w:rPr>
          <w:b/>
          <w:bCs/>
        </w:rPr>
        <w:t>Предусловия</w:t>
      </w:r>
      <w:r w:rsidRPr="00131A49">
        <w:t>: нет.</w:t>
      </w:r>
    </w:p>
    <w:p w14:paraId="16422B4C" w14:textId="2E2930CB" w:rsidR="007C72FC" w:rsidRPr="00131A49" w:rsidRDefault="007C72FC" w:rsidP="007C72FC">
      <w:pPr>
        <w:pStyle w:val="a9"/>
      </w:pPr>
      <w:r w:rsidRPr="00131A49">
        <w:rPr>
          <w:b/>
          <w:bCs/>
        </w:rPr>
        <w:t>Постусловия</w:t>
      </w:r>
      <w:r w:rsidRPr="00131A49">
        <w:t xml:space="preserve">: возможность </w:t>
      </w:r>
      <w:r w:rsidR="00E24E25" w:rsidRPr="00131A49">
        <w:t>повторной регистрации на данное мероприятие.</w:t>
      </w:r>
    </w:p>
    <w:p w14:paraId="0383C380" w14:textId="77777777" w:rsidR="007C72FC" w:rsidRPr="00131A49" w:rsidRDefault="007C72FC" w:rsidP="007C72FC">
      <w:pPr>
        <w:pStyle w:val="a9"/>
      </w:pPr>
      <w:r w:rsidRPr="00131A49">
        <w:rPr>
          <w:b/>
          <w:bCs/>
        </w:rPr>
        <w:t>Дополнительные замечания</w:t>
      </w:r>
      <w:r w:rsidRPr="00131A49">
        <w:t xml:space="preserve">: </w:t>
      </w:r>
    </w:p>
    <w:p w14:paraId="70EFC483" w14:textId="77777777" w:rsidR="007C72FC" w:rsidRPr="00131A49" w:rsidRDefault="007C72FC" w:rsidP="00E24E25">
      <w:pPr>
        <w:pStyle w:val="a9"/>
        <w:numPr>
          <w:ilvl w:val="0"/>
          <w:numId w:val="41"/>
        </w:numPr>
        <w:ind w:left="0" w:firstLine="709"/>
        <w:rPr>
          <w:lang w:eastAsia="en-US"/>
        </w:rPr>
      </w:pPr>
      <w:r w:rsidRPr="00131A49">
        <w:rPr>
          <w:lang w:eastAsia="en-US"/>
        </w:rPr>
        <w:t>данный вариант использования является опциональным и может быть как применен, так и нет.</w:t>
      </w:r>
    </w:p>
    <w:p w14:paraId="02CFA4F6" w14:textId="2DB55210" w:rsidR="007C72FC" w:rsidRPr="00131A49" w:rsidRDefault="007C72FC" w:rsidP="00004EBF">
      <w:pPr>
        <w:pStyle w:val="a9"/>
      </w:pPr>
    </w:p>
    <w:p w14:paraId="20087354" w14:textId="300221E7" w:rsidR="00965DC9" w:rsidRPr="00131A49" w:rsidRDefault="00965DC9" w:rsidP="00965DC9">
      <w:pPr>
        <w:pStyle w:val="a9"/>
        <w:rPr>
          <w:b/>
          <w:bCs/>
        </w:rPr>
      </w:pPr>
      <w:r w:rsidRPr="00131A49">
        <w:rPr>
          <w:b/>
          <w:bCs/>
        </w:rPr>
        <w:t>Спецификация варианта использования «</w:t>
      </w:r>
      <w:r w:rsidR="003420CC" w:rsidRPr="00131A49">
        <w:rPr>
          <w:b/>
          <w:bCs/>
        </w:rPr>
        <w:t xml:space="preserve">Сохранить QR-код в </w:t>
      </w:r>
      <w:proofErr w:type="spellStart"/>
      <w:r w:rsidR="003420CC" w:rsidRPr="00131A49">
        <w:rPr>
          <w:b/>
          <w:bCs/>
        </w:rPr>
        <w:t>pdf</w:t>
      </w:r>
      <w:proofErr w:type="spellEnd"/>
      <w:r w:rsidR="00F90E31" w:rsidRPr="00131A49">
        <w:rPr>
          <w:b/>
          <w:bCs/>
        </w:rPr>
        <w:t>-</w:t>
      </w:r>
      <w:r w:rsidR="003420CC" w:rsidRPr="00131A49">
        <w:rPr>
          <w:b/>
          <w:bCs/>
        </w:rPr>
        <w:t>файл</w:t>
      </w:r>
      <w:r w:rsidRPr="00131A49">
        <w:rPr>
          <w:b/>
          <w:bCs/>
        </w:rPr>
        <w:t>»</w:t>
      </w:r>
    </w:p>
    <w:p w14:paraId="7F3D1A94" w14:textId="4539BF36" w:rsidR="00965DC9" w:rsidRPr="00131A49" w:rsidRDefault="00965DC9" w:rsidP="00965DC9">
      <w:pPr>
        <w:pStyle w:val="a9"/>
      </w:pPr>
      <w:r w:rsidRPr="00131A49">
        <w:rPr>
          <w:b/>
          <w:bCs/>
        </w:rPr>
        <w:t>Цель</w:t>
      </w:r>
      <w:r w:rsidRPr="00131A49">
        <w:t xml:space="preserve">: </w:t>
      </w:r>
      <w:r w:rsidR="003420CC" w:rsidRPr="00131A49">
        <w:t xml:space="preserve">получение </w:t>
      </w:r>
      <w:r w:rsidR="003420CC" w:rsidRPr="00131A49">
        <w:rPr>
          <w:lang w:val="en-US"/>
        </w:rPr>
        <w:t>pdf</w:t>
      </w:r>
      <w:r w:rsidR="003420CC" w:rsidRPr="00131A49">
        <w:t>-файла с информацией о мероприятии</w:t>
      </w:r>
      <w:r w:rsidRPr="00131A49">
        <w:t>.</w:t>
      </w:r>
    </w:p>
    <w:p w14:paraId="6631A164" w14:textId="47D89CD3" w:rsidR="00965DC9" w:rsidRPr="00131A49" w:rsidRDefault="00965DC9" w:rsidP="00965DC9">
      <w:pPr>
        <w:pStyle w:val="a9"/>
      </w:pPr>
      <w:r w:rsidRPr="00131A49">
        <w:rPr>
          <w:b/>
          <w:bCs/>
        </w:rPr>
        <w:t>Активные субъекты</w:t>
      </w:r>
      <w:r w:rsidRPr="00131A49">
        <w:t>: студент</w:t>
      </w:r>
      <w:r w:rsidR="007D15CF" w:rsidRPr="00131A49">
        <w:t>.</w:t>
      </w:r>
    </w:p>
    <w:p w14:paraId="19095C76" w14:textId="5F2D923E" w:rsidR="00965DC9" w:rsidRPr="00131A49" w:rsidRDefault="00965DC9" w:rsidP="00965DC9">
      <w:pPr>
        <w:pStyle w:val="a9"/>
      </w:pPr>
      <w:r w:rsidRPr="00131A49">
        <w:rPr>
          <w:b/>
          <w:bCs/>
        </w:rPr>
        <w:t>Краткое описание</w:t>
      </w:r>
      <w:r w:rsidRPr="00131A49">
        <w:t xml:space="preserve">: активный </w:t>
      </w:r>
      <w:r w:rsidR="00327B28" w:rsidRPr="00131A49">
        <w:t xml:space="preserve">субъект сохраняет информацию о мероприятии в </w:t>
      </w:r>
      <w:r w:rsidR="00327B28" w:rsidRPr="00131A49">
        <w:rPr>
          <w:lang w:val="en-US"/>
        </w:rPr>
        <w:t>pdf</w:t>
      </w:r>
      <w:r w:rsidR="00327B28" w:rsidRPr="00131A49">
        <w:t>-файл</w:t>
      </w:r>
      <w:r w:rsidRPr="00131A49">
        <w:t>.</w:t>
      </w:r>
    </w:p>
    <w:p w14:paraId="172CDA42" w14:textId="77777777" w:rsidR="00965DC9" w:rsidRPr="00131A49" w:rsidRDefault="00965DC9" w:rsidP="00965DC9">
      <w:pPr>
        <w:pStyle w:val="a9"/>
      </w:pPr>
      <w:r w:rsidRPr="00131A49">
        <w:rPr>
          <w:b/>
          <w:bCs/>
        </w:rPr>
        <w:t>Основной поток событий</w:t>
      </w:r>
      <w:r w:rsidRPr="00131A49">
        <w:t>:</w:t>
      </w:r>
    </w:p>
    <w:p w14:paraId="2EBDE314" w14:textId="541CC4C0" w:rsidR="00965DC9" w:rsidRPr="00131A49" w:rsidRDefault="00965DC9" w:rsidP="00884758">
      <w:pPr>
        <w:pStyle w:val="a9"/>
        <w:numPr>
          <w:ilvl w:val="0"/>
          <w:numId w:val="43"/>
        </w:numPr>
        <w:ind w:left="0" w:firstLine="709"/>
        <w:rPr>
          <w:lang w:eastAsia="en-US"/>
        </w:rPr>
      </w:pPr>
      <w:r w:rsidRPr="00131A49">
        <w:rPr>
          <w:lang w:eastAsia="en-US"/>
        </w:rPr>
        <w:t>пункты 1-9 варианта использования «</w:t>
      </w:r>
      <w:r w:rsidR="00747923" w:rsidRPr="00131A49">
        <w:rPr>
          <w:lang w:eastAsia="en-US"/>
        </w:rPr>
        <w:t>Открыть страницу мероприятия</w:t>
      </w:r>
      <w:r w:rsidRPr="00131A49">
        <w:rPr>
          <w:lang w:eastAsia="en-US"/>
        </w:rPr>
        <w:t>»</w:t>
      </w:r>
    </w:p>
    <w:p w14:paraId="77B4B7A8" w14:textId="64BAE260" w:rsidR="001A30C1" w:rsidRPr="00131A49" w:rsidRDefault="001A30C1" w:rsidP="00884758">
      <w:pPr>
        <w:pStyle w:val="a9"/>
        <w:numPr>
          <w:ilvl w:val="0"/>
          <w:numId w:val="43"/>
        </w:numPr>
        <w:ind w:left="0" w:firstLine="709"/>
      </w:pPr>
      <w:r w:rsidRPr="00131A49">
        <w:t>пользователь сохран</w:t>
      </w:r>
      <w:r w:rsidR="00CA6FD3" w:rsidRPr="00131A49">
        <w:t>яет</w:t>
      </w:r>
      <w:r w:rsidRPr="00131A49">
        <w:t xml:space="preserve"> информаци</w:t>
      </w:r>
      <w:r w:rsidR="00CA6FD3" w:rsidRPr="00131A49">
        <w:t>ю</w:t>
      </w:r>
      <w:r w:rsidRPr="00131A49">
        <w:t xml:space="preserve"> о мероприятии в </w:t>
      </w:r>
      <w:r w:rsidRPr="00131A49">
        <w:rPr>
          <w:lang w:val="en-US"/>
        </w:rPr>
        <w:t>pdf</w:t>
      </w:r>
      <w:r w:rsidRPr="00131A49">
        <w:t>-файл;</w:t>
      </w:r>
    </w:p>
    <w:p w14:paraId="6AF6A4EF" w14:textId="77777777" w:rsidR="001A30C1" w:rsidRPr="00131A49" w:rsidRDefault="001A30C1" w:rsidP="00884758">
      <w:pPr>
        <w:pStyle w:val="a9"/>
        <w:numPr>
          <w:ilvl w:val="0"/>
          <w:numId w:val="43"/>
        </w:numPr>
        <w:ind w:left="0" w:firstLine="709"/>
      </w:pPr>
      <w:r w:rsidRPr="00131A49">
        <w:t>приложение считывает необходимые данные из результата запроса;</w:t>
      </w:r>
    </w:p>
    <w:p w14:paraId="13225D3D" w14:textId="77777777" w:rsidR="001A30C1" w:rsidRPr="00131A49" w:rsidRDefault="001A30C1" w:rsidP="00884758">
      <w:pPr>
        <w:pStyle w:val="a9"/>
        <w:numPr>
          <w:ilvl w:val="0"/>
          <w:numId w:val="43"/>
        </w:numPr>
        <w:ind w:left="0" w:firstLine="709"/>
      </w:pPr>
      <w:r w:rsidRPr="00131A49">
        <w:t xml:space="preserve">приложение запускает механизм создания </w:t>
      </w:r>
      <w:r w:rsidRPr="00131A49">
        <w:rPr>
          <w:lang w:val="en-US"/>
        </w:rPr>
        <w:t>pdf</w:t>
      </w:r>
      <w:r w:rsidRPr="00131A49">
        <w:t>-файла;</w:t>
      </w:r>
    </w:p>
    <w:p w14:paraId="285F9CBE" w14:textId="77777777" w:rsidR="001A30C1" w:rsidRPr="00131A49" w:rsidRDefault="001A30C1" w:rsidP="00884758">
      <w:pPr>
        <w:pStyle w:val="a9"/>
        <w:numPr>
          <w:ilvl w:val="0"/>
          <w:numId w:val="43"/>
        </w:numPr>
        <w:ind w:left="0" w:firstLine="709"/>
      </w:pPr>
      <w:r w:rsidRPr="00131A49">
        <w:t>файл сохраняется в памяти устройства;</w:t>
      </w:r>
    </w:p>
    <w:p w14:paraId="770CE59C" w14:textId="34636C51" w:rsidR="001A30C1" w:rsidRPr="00131A49" w:rsidRDefault="001A30C1" w:rsidP="00884758">
      <w:pPr>
        <w:pStyle w:val="a9"/>
        <w:numPr>
          <w:ilvl w:val="0"/>
          <w:numId w:val="43"/>
        </w:numPr>
        <w:ind w:left="0" w:firstLine="709"/>
      </w:pPr>
      <w:r w:rsidRPr="00131A49">
        <w:t>приложение информирует пользователя о результате.</w:t>
      </w:r>
    </w:p>
    <w:p w14:paraId="1C760767" w14:textId="77777777" w:rsidR="00965DC9" w:rsidRPr="00131A49" w:rsidRDefault="00965DC9" w:rsidP="00965DC9">
      <w:pPr>
        <w:pStyle w:val="a9"/>
        <w:rPr>
          <w:b/>
          <w:bCs/>
        </w:rPr>
      </w:pPr>
      <w:r w:rsidRPr="00131A49">
        <w:rPr>
          <w:b/>
          <w:bCs/>
        </w:rPr>
        <w:t xml:space="preserve">Альтернативные потоки событий: </w:t>
      </w:r>
      <w:r w:rsidRPr="00131A49">
        <w:t>нет.</w:t>
      </w:r>
    </w:p>
    <w:p w14:paraId="7706A965" w14:textId="77777777" w:rsidR="00965DC9" w:rsidRPr="00131A49" w:rsidRDefault="00965DC9" w:rsidP="00965DC9">
      <w:pPr>
        <w:pStyle w:val="a9"/>
      </w:pPr>
      <w:r w:rsidRPr="00131A49">
        <w:rPr>
          <w:b/>
          <w:bCs/>
        </w:rPr>
        <w:t>Специальные требования</w:t>
      </w:r>
      <w:r w:rsidRPr="00131A49">
        <w:t>: нет.</w:t>
      </w:r>
    </w:p>
    <w:p w14:paraId="559D839F" w14:textId="77777777" w:rsidR="00965DC9" w:rsidRPr="00131A49" w:rsidRDefault="00965DC9" w:rsidP="00965DC9">
      <w:pPr>
        <w:pStyle w:val="a9"/>
      </w:pPr>
      <w:r w:rsidRPr="00131A49">
        <w:rPr>
          <w:b/>
          <w:bCs/>
        </w:rPr>
        <w:t>Предусловия</w:t>
      </w:r>
      <w:r w:rsidRPr="00131A49">
        <w:t>: нет.</w:t>
      </w:r>
    </w:p>
    <w:p w14:paraId="16CF5563" w14:textId="3D92BB5E" w:rsidR="00965DC9" w:rsidRPr="00131A49" w:rsidRDefault="00965DC9" w:rsidP="00965DC9">
      <w:pPr>
        <w:pStyle w:val="a9"/>
      </w:pPr>
      <w:r w:rsidRPr="00131A49">
        <w:rPr>
          <w:b/>
          <w:bCs/>
        </w:rPr>
        <w:t>Постусловия</w:t>
      </w:r>
      <w:r w:rsidRPr="00131A49">
        <w:t xml:space="preserve">: </w:t>
      </w:r>
      <w:r w:rsidR="001A30C1" w:rsidRPr="00131A49">
        <w:t>нет.</w:t>
      </w:r>
    </w:p>
    <w:p w14:paraId="2B0B7CA6" w14:textId="77777777" w:rsidR="00965DC9" w:rsidRPr="00131A49" w:rsidRDefault="00965DC9" w:rsidP="00965DC9">
      <w:pPr>
        <w:pStyle w:val="a9"/>
      </w:pPr>
      <w:r w:rsidRPr="00131A49">
        <w:rPr>
          <w:b/>
          <w:bCs/>
        </w:rPr>
        <w:t>Дополнительные замечания</w:t>
      </w:r>
      <w:r w:rsidRPr="00131A49">
        <w:t xml:space="preserve">: </w:t>
      </w:r>
    </w:p>
    <w:p w14:paraId="2019FCEA" w14:textId="7919EBFC" w:rsidR="00965DC9" w:rsidRPr="00131A49" w:rsidRDefault="00965DC9" w:rsidP="00884758">
      <w:pPr>
        <w:pStyle w:val="a9"/>
        <w:numPr>
          <w:ilvl w:val="0"/>
          <w:numId w:val="42"/>
        </w:numPr>
        <w:ind w:left="0" w:firstLine="709"/>
        <w:rPr>
          <w:lang w:eastAsia="en-US"/>
        </w:rPr>
      </w:pPr>
      <w:r w:rsidRPr="00131A49">
        <w:rPr>
          <w:lang w:eastAsia="en-US"/>
        </w:rPr>
        <w:t>данный вариант использования является опциональным и может быть как применен, так и нет.</w:t>
      </w:r>
    </w:p>
    <w:p w14:paraId="3731070C" w14:textId="029DB430" w:rsidR="007C72FC" w:rsidRPr="00131A49" w:rsidRDefault="007C72FC" w:rsidP="00004EBF">
      <w:pPr>
        <w:pStyle w:val="a9"/>
      </w:pPr>
    </w:p>
    <w:p w14:paraId="2A126C0D" w14:textId="75AD7871" w:rsidR="00715314" w:rsidRPr="00131A49" w:rsidRDefault="00715314" w:rsidP="00715314">
      <w:pPr>
        <w:pStyle w:val="a9"/>
        <w:rPr>
          <w:b/>
          <w:bCs/>
        </w:rPr>
      </w:pPr>
      <w:r w:rsidRPr="00131A49">
        <w:rPr>
          <w:b/>
          <w:bCs/>
        </w:rPr>
        <w:t>Спецификация варианта использования «</w:t>
      </w:r>
      <w:r w:rsidR="00C25800" w:rsidRPr="00131A49">
        <w:rPr>
          <w:b/>
          <w:bCs/>
        </w:rPr>
        <w:t xml:space="preserve">Отправить </w:t>
      </w:r>
      <w:proofErr w:type="spellStart"/>
      <w:r w:rsidR="00C25800" w:rsidRPr="00131A49">
        <w:rPr>
          <w:b/>
          <w:bCs/>
        </w:rPr>
        <w:t>pdf</w:t>
      </w:r>
      <w:proofErr w:type="spellEnd"/>
      <w:r w:rsidR="00C25800" w:rsidRPr="00131A49">
        <w:rPr>
          <w:b/>
          <w:bCs/>
        </w:rPr>
        <w:t>-файл в мессенджер</w:t>
      </w:r>
      <w:r w:rsidRPr="00131A49">
        <w:rPr>
          <w:b/>
          <w:bCs/>
        </w:rPr>
        <w:t>»</w:t>
      </w:r>
    </w:p>
    <w:p w14:paraId="1FC7EDE4" w14:textId="6C208B57" w:rsidR="00715314" w:rsidRPr="00131A49" w:rsidRDefault="00715314" w:rsidP="00715314">
      <w:pPr>
        <w:pStyle w:val="a9"/>
      </w:pPr>
      <w:r w:rsidRPr="00131A49">
        <w:rPr>
          <w:b/>
          <w:bCs/>
        </w:rPr>
        <w:t>Цель</w:t>
      </w:r>
      <w:r w:rsidRPr="00131A49">
        <w:t xml:space="preserve">: получение </w:t>
      </w:r>
      <w:r w:rsidRPr="00131A49">
        <w:rPr>
          <w:lang w:val="en-US"/>
        </w:rPr>
        <w:t>pdf</w:t>
      </w:r>
      <w:r w:rsidRPr="00131A49">
        <w:t>-файла с информацией о мероприятии</w:t>
      </w:r>
      <w:r w:rsidR="00C25800" w:rsidRPr="00131A49">
        <w:t xml:space="preserve"> и отправка его в мессенджер или на электронную почту</w:t>
      </w:r>
      <w:r w:rsidRPr="00131A49">
        <w:t>.</w:t>
      </w:r>
    </w:p>
    <w:p w14:paraId="53FDFC06" w14:textId="77777777" w:rsidR="00715314" w:rsidRPr="00131A49" w:rsidRDefault="00715314" w:rsidP="00715314">
      <w:pPr>
        <w:pStyle w:val="a9"/>
      </w:pPr>
      <w:r w:rsidRPr="00131A49">
        <w:rPr>
          <w:b/>
          <w:bCs/>
        </w:rPr>
        <w:t>Активные субъекты</w:t>
      </w:r>
      <w:r w:rsidRPr="00131A49">
        <w:t>: студент.</w:t>
      </w:r>
    </w:p>
    <w:p w14:paraId="51BA54DC" w14:textId="022B0329" w:rsidR="00715314" w:rsidRPr="00131A49" w:rsidRDefault="00715314" w:rsidP="00715314">
      <w:pPr>
        <w:pStyle w:val="a9"/>
      </w:pPr>
      <w:r w:rsidRPr="00131A49">
        <w:rPr>
          <w:b/>
          <w:bCs/>
        </w:rPr>
        <w:lastRenderedPageBreak/>
        <w:t>Краткое описание</w:t>
      </w:r>
      <w:r w:rsidRPr="00131A49">
        <w:t xml:space="preserve">: активный субъект сохраняет информацию о мероприятии в </w:t>
      </w:r>
      <w:r w:rsidRPr="00131A49">
        <w:rPr>
          <w:lang w:val="en-US"/>
        </w:rPr>
        <w:t>pdf</w:t>
      </w:r>
      <w:r w:rsidRPr="00131A49">
        <w:t>-файл</w:t>
      </w:r>
      <w:r w:rsidR="00612AA5" w:rsidRPr="00131A49">
        <w:t xml:space="preserve"> и отправляет его в мессенджер или на электронную почту</w:t>
      </w:r>
      <w:r w:rsidRPr="00131A49">
        <w:t>.</w:t>
      </w:r>
    </w:p>
    <w:p w14:paraId="74565E3A" w14:textId="77777777" w:rsidR="00715314" w:rsidRPr="00131A49" w:rsidRDefault="00715314" w:rsidP="00715314">
      <w:pPr>
        <w:pStyle w:val="a9"/>
      </w:pPr>
      <w:r w:rsidRPr="00131A49">
        <w:rPr>
          <w:b/>
          <w:bCs/>
        </w:rPr>
        <w:t>Основной поток событий</w:t>
      </w:r>
      <w:r w:rsidRPr="00131A49">
        <w:t>:</w:t>
      </w:r>
    </w:p>
    <w:p w14:paraId="3069BCE6" w14:textId="77777777" w:rsidR="00715314" w:rsidRPr="00131A49" w:rsidRDefault="00715314" w:rsidP="00884758">
      <w:pPr>
        <w:pStyle w:val="a9"/>
        <w:numPr>
          <w:ilvl w:val="0"/>
          <w:numId w:val="44"/>
        </w:numPr>
        <w:ind w:left="0" w:firstLine="709"/>
        <w:rPr>
          <w:lang w:eastAsia="en-US"/>
        </w:rPr>
      </w:pPr>
      <w:r w:rsidRPr="00131A49">
        <w:rPr>
          <w:lang w:eastAsia="en-US"/>
        </w:rPr>
        <w:t>пункты 1-9 варианта использования «Открыть страницу мероприятия»</w:t>
      </w:r>
    </w:p>
    <w:p w14:paraId="1922B87D" w14:textId="0DEA01F8" w:rsidR="00824869" w:rsidRPr="00131A49" w:rsidRDefault="00824869" w:rsidP="00884758">
      <w:pPr>
        <w:pStyle w:val="a9"/>
        <w:numPr>
          <w:ilvl w:val="0"/>
          <w:numId w:val="44"/>
        </w:numPr>
        <w:ind w:left="0" w:firstLine="709"/>
      </w:pPr>
      <w:r w:rsidRPr="00131A49">
        <w:t>пользователь отправ</w:t>
      </w:r>
      <w:r w:rsidR="00703808" w:rsidRPr="00131A49">
        <w:t>ляет</w:t>
      </w:r>
      <w:r w:rsidRPr="00131A49">
        <w:t xml:space="preserve"> файл;</w:t>
      </w:r>
    </w:p>
    <w:p w14:paraId="640C6228" w14:textId="77777777" w:rsidR="00824869" w:rsidRPr="00131A49" w:rsidRDefault="00824869" w:rsidP="00884758">
      <w:pPr>
        <w:pStyle w:val="a9"/>
        <w:numPr>
          <w:ilvl w:val="0"/>
          <w:numId w:val="44"/>
        </w:numPr>
        <w:ind w:left="0" w:firstLine="709"/>
      </w:pPr>
      <w:r w:rsidRPr="00131A49">
        <w:t xml:space="preserve">приложение запускает механизм создания </w:t>
      </w:r>
      <w:r w:rsidRPr="00131A49">
        <w:rPr>
          <w:lang w:val="en-US"/>
        </w:rPr>
        <w:t>pdf</w:t>
      </w:r>
      <w:r w:rsidRPr="00131A49">
        <w:t>-файла;</w:t>
      </w:r>
    </w:p>
    <w:p w14:paraId="4A1E9510" w14:textId="77777777" w:rsidR="00824869" w:rsidRPr="00131A49" w:rsidRDefault="00824869" w:rsidP="00884758">
      <w:pPr>
        <w:pStyle w:val="a9"/>
        <w:numPr>
          <w:ilvl w:val="0"/>
          <w:numId w:val="44"/>
        </w:numPr>
        <w:ind w:left="0" w:firstLine="709"/>
      </w:pPr>
      <w:r w:rsidRPr="00131A49">
        <w:t>файл сохраняется в памяти устройства;</w:t>
      </w:r>
    </w:p>
    <w:p w14:paraId="12495C4F" w14:textId="60FC1A62" w:rsidR="00824869" w:rsidRPr="00131A49" w:rsidRDefault="00824869" w:rsidP="00884758">
      <w:pPr>
        <w:pStyle w:val="a9"/>
        <w:numPr>
          <w:ilvl w:val="0"/>
          <w:numId w:val="44"/>
        </w:numPr>
        <w:ind w:left="0" w:firstLine="709"/>
      </w:pPr>
      <w:r w:rsidRPr="00131A49">
        <w:t>приложение запускает окно отправки сохраненного файла.</w:t>
      </w:r>
    </w:p>
    <w:p w14:paraId="104DFA9F" w14:textId="77777777" w:rsidR="00715314" w:rsidRPr="00131A49" w:rsidRDefault="00715314" w:rsidP="00715314">
      <w:pPr>
        <w:pStyle w:val="a9"/>
        <w:rPr>
          <w:b/>
          <w:bCs/>
        </w:rPr>
      </w:pPr>
      <w:r w:rsidRPr="00131A49">
        <w:rPr>
          <w:b/>
          <w:bCs/>
        </w:rPr>
        <w:t xml:space="preserve">Альтернативные потоки событий: </w:t>
      </w:r>
      <w:r w:rsidRPr="00131A49">
        <w:t>нет.</w:t>
      </w:r>
    </w:p>
    <w:p w14:paraId="1A946B86" w14:textId="77777777" w:rsidR="00715314" w:rsidRPr="00131A49" w:rsidRDefault="00715314" w:rsidP="00715314">
      <w:pPr>
        <w:pStyle w:val="a9"/>
      </w:pPr>
      <w:r w:rsidRPr="00131A49">
        <w:rPr>
          <w:b/>
          <w:bCs/>
        </w:rPr>
        <w:t>Специальные требования</w:t>
      </w:r>
      <w:r w:rsidRPr="00131A49">
        <w:t>: нет.</w:t>
      </w:r>
    </w:p>
    <w:p w14:paraId="4AEDAB47" w14:textId="77777777" w:rsidR="00715314" w:rsidRPr="00131A49" w:rsidRDefault="00715314" w:rsidP="00715314">
      <w:pPr>
        <w:pStyle w:val="a9"/>
      </w:pPr>
      <w:r w:rsidRPr="00131A49">
        <w:rPr>
          <w:b/>
          <w:bCs/>
        </w:rPr>
        <w:t>Предусловия</w:t>
      </w:r>
      <w:r w:rsidRPr="00131A49">
        <w:t>: нет.</w:t>
      </w:r>
    </w:p>
    <w:p w14:paraId="1AD09418" w14:textId="77777777" w:rsidR="00715314" w:rsidRPr="00131A49" w:rsidRDefault="00715314" w:rsidP="00715314">
      <w:pPr>
        <w:pStyle w:val="a9"/>
      </w:pPr>
      <w:r w:rsidRPr="00131A49">
        <w:rPr>
          <w:b/>
          <w:bCs/>
        </w:rPr>
        <w:t>Постусловия</w:t>
      </w:r>
      <w:r w:rsidRPr="00131A49">
        <w:t>: нет.</w:t>
      </w:r>
    </w:p>
    <w:p w14:paraId="4ECE1344" w14:textId="77777777" w:rsidR="00715314" w:rsidRPr="00131A49" w:rsidRDefault="00715314" w:rsidP="00715314">
      <w:pPr>
        <w:pStyle w:val="a9"/>
      </w:pPr>
      <w:r w:rsidRPr="00131A49">
        <w:rPr>
          <w:b/>
          <w:bCs/>
        </w:rPr>
        <w:t>Дополнительные замечания</w:t>
      </w:r>
      <w:r w:rsidRPr="00131A49">
        <w:t xml:space="preserve">: </w:t>
      </w:r>
    </w:p>
    <w:p w14:paraId="52C5FA88" w14:textId="77777777" w:rsidR="00715314" w:rsidRPr="00131A49" w:rsidRDefault="00715314" w:rsidP="00BF39D4">
      <w:pPr>
        <w:pStyle w:val="a9"/>
        <w:numPr>
          <w:ilvl w:val="0"/>
          <w:numId w:val="45"/>
        </w:numPr>
        <w:ind w:left="0" w:firstLine="709"/>
        <w:rPr>
          <w:lang w:eastAsia="en-US"/>
        </w:rPr>
      </w:pPr>
      <w:r w:rsidRPr="00131A49">
        <w:rPr>
          <w:lang w:eastAsia="en-US"/>
        </w:rPr>
        <w:t>данный вариант использования является опциональным и может быть как применен, так и нет.</w:t>
      </w:r>
    </w:p>
    <w:p w14:paraId="77163594" w14:textId="2FC578DF" w:rsidR="00715314" w:rsidRPr="00131A49" w:rsidRDefault="00715314" w:rsidP="00004EBF">
      <w:pPr>
        <w:pStyle w:val="a9"/>
      </w:pPr>
    </w:p>
    <w:p w14:paraId="2A5BC407" w14:textId="69B8BE43" w:rsidR="00F90E31" w:rsidRPr="00131A49" w:rsidRDefault="00F90E31" w:rsidP="00F90E31">
      <w:pPr>
        <w:pStyle w:val="a9"/>
        <w:rPr>
          <w:b/>
          <w:bCs/>
        </w:rPr>
      </w:pPr>
      <w:r w:rsidRPr="00131A49">
        <w:rPr>
          <w:b/>
          <w:bCs/>
        </w:rPr>
        <w:t>Спецификация варианта использования «</w:t>
      </w:r>
      <w:r w:rsidR="004C4733" w:rsidRPr="00131A49">
        <w:rPr>
          <w:b/>
          <w:bCs/>
        </w:rPr>
        <w:t>Добавить мероприятие в календарь смартфона</w:t>
      </w:r>
      <w:r w:rsidRPr="00131A49">
        <w:rPr>
          <w:b/>
          <w:bCs/>
        </w:rPr>
        <w:t>»</w:t>
      </w:r>
    </w:p>
    <w:p w14:paraId="1D7C0900" w14:textId="1D2EAE12" w:rsidR="00F90E31" w:rsidRPr="00131A49" w:rsidRDefault="00F90E31" w:rsidP="00F90E31">
      <w:pPr>
        <w:pStyle w:val="a9"/>
      </w:pPr>
      <w:r w:rsidRPr="00131A49">
        <w:rPr>
          <w:b/>
          <w:bCs/>
        </w:rPr>
        <w:t>Цель</w:t>
      </w:r>
      <w:r w:rsidRPr="00131A49">
        <w:t xml:space="preserve">: </w:t>
      </w:r>
      <w:r w:rsidR="004C4733" w:rsidRPr="00131A49">
        <w:t>создание записи в календаре смартфона о предстоящем мероприятии</w:t>
      </w:r>
      <w:r w:rsidRPr="00131A49">
        <w:t>.</w:t>
      </w:r>
    </w:p>
    <w:p w14:paraId="3A721147" w14:textId="77777777" w:rsidR="00F90E31" w:rsidRPr="00131A49" w:rsidRDefault="00F90E31" w:rsidP="00F90E31">
      <w:pPr>
        <w:pStyle w:val="a9"/>
      </w:pPr>
      <w:r w:rsidRPr="00131A49">
        <w:rPr>
          <w:b/>
          <w:bCs/>
        </w:rPr>
        <w:t>Активные субъекты</w:t>
      </w:r>
      <w:r w:rsidRPr="00131A49">
        <w:t>: студент.</w:t>
      </w:r>
    </w:p>
    <w:p w14:paraId="450DA72F" w14:textId="1D3694CB" w:rsidR="00F90E31" w:rsidRPr="00131A49" w:rsidRDefault="00F90E31" w:rsidP="00F90E31">
      <w:pPr>
        <w:pStyle w:val="a9"/>
      </w:pPr>
      <w:r w:rsidRPr="00131A49">
        <w:rPr>
          <w:b/>
          <w:bCs/>
        </w:rPr>
        <w:t>Краткое описание</w:t>
      </w:r>
      <w:r w:rsidRPr="00131A49">
        <w:t xml:space="preserve">: активный субъект </w:t>
      </w:r>
      <w:r w:rsidR="004C4733" w:rsidRPr="00131A49">
        <w:t>создает запись в календаре смартфона о предстоящем мероприятии.</w:t>
      </w:r>
    </w:p>
    <w:p w14:paraId="37D3A079" w14:textId="77777777" w:rsidR="00F90E31" w:rsidRPr="00131A49" w:rsidRDefault="00F90E31" w:rsidP="00F90E31">
      <w:pPr>
        <w:pStyle w:val="a9"/>
      </w:pPr>
      <w:r w:rsidRPr="00131A49">
        <w:rPr>
          <w:b/>
          <w:bCs/>
        </w:rPr>
        <w:t>Основной поток событий</w:t>
      </w:r>
      <w:r w:rsidRPr="00131A49">
        <w:t>:</w:t>
      </w:r>
    </w:p>
    <w:p w14:paraId="4CC01919" w14:textId="77777777" w:rsidR="00F90E31" w:rsidRPr="00131A49" w:rsidRDefault="00F90E31" w:rsidP="00BF39D4">
      <w:pPr>
        <w:pStyle w:val="a9"/>
        <w:numPr>
          <w:ilvl w:val="0"/>
          <w:numId w:val="47"/>
        </w:numPr>
        <w:ind w:left="0" w:firstLine="709"/>
        <w:rPr>
          <w:lang w:eastAsia="en-US"/>
        </w:rPr>
      </w:pPr>
      <w:r w:rsidRPr="00131A49">
        <w:rPr>
          <w:lang w:eastAsia="en-US"/>
        </w:rPr>
        <w:t>пункты 1-9 варианта использования «Открыть страницу мероприятия»</w:t>
      </w:r>
    </w:p>
    <w:p w14:paraId="16E6662A" w14:textId="3E9C3FE6" w:rsidR="00311BB4" w:rsidRPr="00131A49" w:rsidRDefault="00311BB4" w:rsidP="00BF39D4">
      <w:pPr>
        <w:pStyle w:val="a9"/>
        <w:numPr>
          <w:ilvl w:val="0"/>
          <w:numId w:val="47"/>
        </w:numPr>
        <w:ind w:left="0" w:firstLine="709"/>
        <w:rPr>
          <w:b/>
          <w:bCs/>
        </w:rPr>
      </w:pPr>
      <w:r w:rsidRPr="00131A49">
        <w:t>пользователь добавляет запись в календарь устройства;</w:t>
      </w:r>
    </w:p>
    <w:p w14:paraId="1FEA155A" w14:textId="77777777" w:rsidR="00311BB4" w:rsidRPr="00131A49" w:rsidRDefault="00311BB4" w:rsidP="00BF39D4">
      <w:pPr>
        <w:pStyle w:val="a9"/>
        <w:numPr>
          <w:ilvl w:val="0"/>
          <w:numId w:val="47"/>
        </w:numPr>
        <w:ind w:left="0" w:firstLine="709"/>
        <w:rPr>
          <w:b/>
          <w:bCs/>
        </w:rPr>
      </w:pPr>
      <w:r w:rsidRPr="00131A49">
        <w:t>приложение считывает необходимые данные из результата запроса;</w:t>
      </w:r>
    </w:p>
    <w:p w14:paraId="7241EB18" w14:textId="77777777" w:rsidR="00311BB4" w:rsidRPr="00131A49" w:rsidRDefault="00311BB4" w:rsidP="00BF39D4">
      <w:pPr>
        <w:pStyle w:val="a9"/>
        <w:numPr>
          <w:ilvl w:val="0"/>
          <w:numId w:val="47"/>
        </w:numPr>
        <w:ind w:left="0" w:firstLine="709"/>
      </w:pPr>
      <w:r w:rsidRPr="00131A49">
        <w:t>приложение вызывает календарь устройства и передает подготовленные данные.</w:t>
      </w:r>
    </w:p>
    <w:p w14:paraId="039F547F" w14:textId="77777777" w:rsidR="00F90E31" w:rsidRPr="00131A49" w:rsidRDefault="00F90E31" w:rsidP="00F90E31">
      <w:pPr>
        <w:pStyle w:val="a9"/>
        <w:rPr>
          <w:b/>
          <w:bCs/>
        </w:rPr>
      </w:pPr>
      <w:r w:rsidRPr="00131A49">
        <w:rPr>
          <w:b/>
          <w:bCs/>
        </w:rPr>
        <w:t xml:space="preserve">Альтернативные потоки событий: </w:t>
      </w:r>
      <w:r w:rsidRPr="00131A49">
        <w:t>нет.</w:t>
      </w:r>
    </w:p>
    <w:p w14:paraId="127947A2" w14:textId="77777777" w:rsidR="00F90E31" w:rsidRPr="00131A49" w:rsidRDefault="00F90E31" w:rsidP="00F90E31">
      <w:pPr>
        <w:pStyle w:val="a9"/>
      </w:pPr>
      <w:r w:rsidRPr="00131A49">
        <w:rPr>
          <w:b/>
          <w:bCs/>
        </w:rPr>
        <w:t>Специальные требования</w:t>
      </w:r>
      <w:r w:rsidRPr="00131A49">
        <w:t>: нет.</w:t>
      </w:r>
    </w:p>
    <w:p w14:paraId="51BDCDDE" w14:textId="77777777" w:rsidR="00F90E31" w:rsidRPr="00131A49" w:rsidRDefault="00F90E31" w:rsidP="00F90E31">
      <w:pPr>
        <w:pStyle w:val="a9"/>
      </w:pPr>
      <w:r w:rsidRPr="00131A49">
        <w:rPr>
          <w:b/>
          <w:bCs/>
        </w:rPr>
        <w:t>Предусловия</w:t>
      </w:r>
      <w:r w:rsidRPr="00131A49">
        <w:t>: нет.</w:t>
      </w:r>
    </w:p>
    <w:p w14:paraId="798FAA71" w14:textId="77777777" w:rsidR="00F90E31" w:rsidRPr="00131A49" w:rsidRDefault="00F90E31" w:rsidP="00F90E31">
      <w:pPr>
        <w:pStyle w:val="a9"/>
      </w:pPr>
      <w:r w:rsidRPr="00131A49">
        <w:rPr>
          <w:b/>
          <w:bCs/>
        </w:rPr>
        <w:t>Постусловия</w:t>
      </w:r>
      <w:r w:rsidRPr="00131A49">
        <w:t>: нет.</w:t>
      </w:r>
    </w:p>
    <w:p w14:paraId="178AA75E" w14:textId="77777777" w:rsidR="00F90E31" w:rsidRPr="00131A49" w:rsidRDefault="00F90E31" w:rsidP="00F90E31">
      <w:pPr>
        <w:pStyle w:val="a9"/>
      </w:pPr>
      <w:r w:rsidRPr="00131A49">
        <w:rPr>
          <w:b/>
          <w:bCs/>
        </w:rPr>
        <w:t>Дополнительные замечания</w:t>
      </w:r>
      <w:r w:rsidRPr="00131A49">
        <w:t xml:space="preserve">: </w:t>
      </w:r>
    </w:p>
    <w:p w14:paraId="3D436D6E" w14:textId="77777777" w:rsidR="00F90E31" w:rsidRPr="00131A49" w:rsidRDefault="00F90E31" w:rsidP="00884758">
      <w:pPr>
        <w:pStyle w:val="a9"/>
        <w:numPr>
          <w:ilvl w:val="0"/>
          <w:numId w:val="46"/>
        </w:numPr>
        <w:ind w:left="0" w:firstLine="709"/>
        <w:rPr>
          <w:lang w:eastAsia="en-US"/>
        </w:rPr>
      </w:pPr>
      <w:r w:rsidRPr="00131A49">
        <w:rPr>
          <w:lang w:eastAsia="en-US"/>
        </w:rPr>
        <w:t>данный вариант использования является опциональным и может быть как применен, так и нет.</w:t>
      </w:r>
    </w:p>
    <w:p w14:paraId="45BACD1E" w14:textId="41CE9A6F" w:rsidR="00F90E31" w:rsidRPr="00131A49" w:rsidRDefault="00F90E31" w:rsidP="00004EBF">
      <w:pPr>
        <w:pStyle w:val="a9"/>
      </w:pPr>
    </w:p>
    <w:p w14:paraId="6FBAE02D" w14:textId="019F0473" w:rsidR="006F68FD" w:rsidRPr="00131A49" w:rsidRDefault="006F68FD" w:rsidP="006F68FD">
      <w:pPr>
        <w:pStyle w:val="a9"/>
        <w:rPr>
          <w:b/>
          <w:bCs/>
        </w:rPr>
      </w:pPr>
      <w:r w:rsidRPr="00131A49">
        <w:rPr>
          <w:b/>
          <w:bCs/>
        </w:rPr>
        <w:t>Спецификация варианта использования «</w:t>
      </w:r>
      <w:r w:rsidR="00207F59" w:rsidRPr="00131A49">
        <w:rPr>
          <w:b/>
          <w:bCs/>
        </w:rPr>
        <w:t>Открыть список мероприятий с возможностью модерирования</w:t>
      </w:r>
      <w:r w:rsidRPr="00131A49">
        <w:rPr>
          <w:b/>
          <w:bCs/>
        </w:rPr>
        <w:t>»</w:t>
      </w:r>
    </w:p>
    <w:p w14:paraId="6F3707FE" w14:textId="1898F6E5" w:rsidR="006F68FD" w:rsidRPr="00131A49" w:rsidRDefault="006F68FD" w:rsidP="006F68FD">
      <w:pPr>
        <w:pStyle w:val="a9"/>
      </w:pPr>
      <w:r w:rsidRPr="00131A49">
        <w:rPr>
          <w:b/>
          <w:bCs/>
        </w:rPr>
        <w:t>Цель</w:t>
      </w:r>
      <w:r w:rsidRPr="00131A49">
        <w:t xml:space="preserve">: </w:t>
      </w:r>
      <w:r w:rsidR="00207F59" w:rsidRPr="00131A49">
        <w:t>открытие списка мероприятий с возможностью модерирования.</w:t>
      </w:r>
    </w:p>
    <w:p w14:paraId="2D3A9FF9" w14:textId="29E32E01" w:rsidR="006F68FD" w:rsidRPr="00131A49" w:rsidRDefault="006F68FD" w:rsidP="006F68FD">
      <w:pPr>
        <w:pStyle w:val="a9"/>
      </w:pPr>
      <w:r w:rsidRPr="00131A49">
        <w:rPr>
          <w:b/>
          <w:bCs/>
        </w:rPr>
        <w:t>Активные субъекты</w:t>
      </w:r>
      <w:r w:rsidRPr="00131A49">
        <w:t xml:space="preserve">: </w:t>
      </w:r>
      <w:r w:rsidR="00207F59" w:rsidRPr="00131A49">
        <w:t>ответственный за мероприятие</w:t>
      </w:r>
      <w:r w:rsidRPr="00131A49">
        <w:t>.</w:t>
      </w:r>
    </w:p>
    <w:p w14:paraId="3D17E14F" w14:textId="1DC4A8E1" w:rsidR="006F68FD" w:rsidRPr="00131A49" w:rsidRDefault="006F68FD" w:rsidP="006F68FD">
      <w:pPr>
        <w:pStyle w:val="a9"/>
      </w:pPr>
      <w:r w:rsidRPr="00131A49">
        <w:rPr>
          <w:b/>
          <w:bCs/>
        </w:rPr>
        <w:lastRenderedPageBreak/>
        <w:t>Краткое описание</w:t>
      </w:r>
      <w:r w:rsidRPr="00131A49">
        <w:t xml:space="preserve">: активный субъект </w:t>
      </w:r>
      <w:r w:rsidR="00AB5632" w:rsidRPr="00131A49">
        <w:t>открывает список мероприятий с возможностью модерирования</w:t>
      </w:r>
    </w:p>
    <w:p w14:paraId="582B62F9" w14:textId="77777777" w:rsidR="006F68FD" w:rsidRPr="00131A49" w:rsidRDefault="006F68FD" w:rsidP="006F68FD">
      <w:pPr>
        <w:pStyle w:val="a9"/>
      </w:pPr>
      <w:r w:rsidRPr="00131A49">
        <w:rPr>
          <w:b/>
          <w:bCs/>
        </w:rPr>
        <w:t>Основной поток событий</w:t>
      </w:r>
      <w:r w:rsidRPr="00131A49">
        <w:t>:</w:t>
      </w:r>
    </w:p>
    <w:p w14:paraId="7A0DD5A1" w14:textId="3716063D" w:rsidR="00F371BA" w:rsidRPr="00131A49" w:rsidRDefault="00F371BA" w:rsidP="00F371BA">
      <w:pPr>
        <w:pStyle w:val="a9"/>
        <w:numPr>
          <w:ilvl w:val="0"/>
          <w:numId w:val="29"/>
        </w:numPr>
        <w:ind w:left="0" w:firstLine="709"/>
      </w:pPr>
      <w:r w:rsidRPr="00131A49">
        <w:t xml:space="preserve">активный субъект </w:t>
      </w:r>
      <w:r w:rsidR="00F3390C" w:rsidRPr="00131A49">
        <w:t>переходит во</w:t>
      </w:r>
      <w:r w:rsidRPr="00131A49">
        <w:t xml:space="preserve"> вкладку «Мои мероприятия»;</w:t>
      </w:r>
    </w:p>
    <w:p w14:paraId="7FC96909" w14:textId="77777777" w:rsidR="00F371BA" w:rsidRPr="00131A49" w:rsidRDefault="00F371BA" w:rsidP="00F371BA">
      <w:pPr>
        <w:pStyle w:val="a9"/>
        <w:numPr>
          <w:ilvl w:val="0"/>
          <w:numId w:val="29"/>
        </w:numPr>
        <w:ind w:left="0" w:firstLine="709"/>
      </w:pPr>
      <w:r w:rsidRPr="00131A49">
        <w:t>приложение формирует запрос на получение необходимого набора данных о мероприятиях с возможностью модерирования;</w:t>
      </w:r>
    </w:p>
    <w:p w14:paraId="6CCF7FAB" w14:textId="77777777" w:rsidR="00F371BA" w:rsidRPr="00131A49" w:rsidRDefault="00F371BA" w:rsidP="00F371BA">
      <w:pPr>
        <w:pStyle w:val="a9"/>
        <w:numPr>
          <w:ilvl w:val="0"/>
          <w:numId w:val="29"/>
        </w:numPr>
        <w:ind w:left="0" w:firstLine="709"/>
      </w:pPr>
      <w:r w:rsidRPr="00131A49">
        <w:t>сервер получает запрос и формирует ответ;</w:t>
      </w:r>
    </w:p>
    <w:p w14:paraId="6F61B7A2" w14:textId="77777777" w:rsidR="00F371BA" w:rsidRPr="00131A49" w:rsidRDefault="00F371BA" w:rsidP="00F371BA">
      <w:pPr>
        <w:pStyle w:val="a9"/>
        <w:numPr>
          <w:ilvl w:val="0"/>
          <w:numId w:val="29"/>
        </w:numPr>
        <w:ind w:left="0" w:firstLine="709"/>
      </w:pPr>
      <w:r w:rsidRPr="00131A49">
        <w:t>приложение получает ответ и заполняет карточки мероприятий;</w:t>
      </w:r>
    </w:p>
    <w:p w14:paraId="12CEAD14" w14:textId="32C70609" w:rsidR="00F371BA" w:rsidRPr="00131A49" w:rsidRDefault="00F371BA" w:rsidP="00F371BA">
      <w:pPr>
        <w:pStyle w:val="a9"/>
        <w:numPr>
          <w:ilvl w:val="0"/>
          <w:numId w:val="29"/>
        </w:numPr>
        <w:ind w:left="0" w:firstLine="709"/>
      </w:pPr>
      <w:r w:rsidRPr="00131A49">
        <w:t xml:space="preserve">активный субъект </w:t>
      </w:r>
      <w:r w:rsidR="009A37E9" w:rsidRPr="00131A49">
        <w:t>выбирает</w:t>
      </w:r>
      <w:r w:rsidRPr="00131A49">
        <w:t xml:space="preserve"> на необходимую карточку;</w:t>
      </w:r>
    </w:p>
    <w:p w14:paraId="1DD2890C" w14:textId="2E8CCC79" w:rsidR="00F371BA" w:rsidRPr="00131A49" w:rsidRDefault="00F371BA" w:rsidP="00F371BA">
      <w:pPr>
        <w:pStyle w:val="a9"/>
        <w:numPr>
          <w:ilvl w:val="0"/>
          <w:numId w:val="29"/>
        </w:numPr>
        <w:ind w:left="0" w:firstLine="709"/>
      </w:pPr>
      <w:r w:rsidRPr="00131A49">
        <w:t>приложение отправляет запрос на сервер для получения информации о выбранном мероприятии;</w:t>
      </w:r>
    </w:p>
    <w:p w14:paraId="3E67265B" w14:textId="163EB150" w:rsidR="00AF2F14" w:rsidRPr="00131A49" w:rsidRDefault="00AF2F14" w:rsidP="00884758">
      <w:pPr>
        <w:pStyle w:val="a9"/>
        <w:numPr>
          <w:ilvl w:val="0"/>
          <w:numId w:val="29"/>
        </w:numPr>
        <w:ind w:left="0" w:firstLine="709"/>
      </w:pPr>
      <w:r w:rsidRPr="00131A49">
        <w:t>возможно выполнение варианта использования «Просмотреть список зарегистрированных участников»;</w:t>
      </w:r>
    </w:p>
    <w:p w14:paraId="7F7ADC1A" w14:textId="77777777" w:rsidR="006F68FD" w:rsidRPr="00131A49" w:rsidRDefault="006F68FD" w:rsidP="006F68FD">
      <w:pPr>
        <w:pStyle w:val="a9"/>
        <w:rPr>
          <w:b/>
          <w:bCs/>
        </w:rPr>
      </w:pPr>
      <w:r w:rsidRPr="00131A49">
        <w:rPr>
          <w:b/>
          <w:bCs/>
        </w:rPr>
        <w:t xml:space="preserve">Альтернативные потоки событий: </w:t>
      </w:r>
      <w:r w:rsidRPr="00131A49">
        <w:t>нет.</w:t>
      </w:r>
    </w:p>
    <w:p w14:paraId="275AC4B0" w14:textId="77777777" w:rsidR="006F68FD" w:rsidRPr="00131A49" w:rsidRDefault="006F68FD" w:rsidP="006F68FD">
      <w:pPr>
        <w:pStyle w:val="a9"/>
      </w:pPr>
      <w:r w:rsidRPr="00131A49">
        <w:rPr>
          <w:b/>
          <w:bCs/>
        </w:rPr>
        <w:t>Специальные требования</w:t>
      </w:r>
      <w:r w:rsidRPr="00131A49">
        <w:t>: нет.</w:t>
      </w:r>
    </w:p>
    <w:p w14:paraId="60385580" w14:textId="77777777" w:rsidR="006F68FD" w:rsidRPr="00131A49" w:rsidRDefault="006F68FD" w:rsidP="006F68FD">
      <w:pPr>
        <w:pStyle w:val="a9"/>
      </w:pPr>
      <w:r w:rsidRPr="00131A49">
        <w:rPr>
          <w:b/>
          <w:bCs/>
        </w:rPr>
        <w:t>Предусловия</w:t>
      </w:r>
      <w:r w:rsidRPr="00131A49">
        <w:t>: нет.</w:t>
      </w:r>
    </w:p>
    <w:p w14:paraId="6C34E6DD" w14:textId="77777777" w:rsidR="006F68FD" w:rsidRPr="00131A49" w:rsidRDefault="006F68FD" w:rsidP="006F68FD">
      <w:pPr>
        <w:pStyle w:val="a9"/>
      </w:pPr>
      <w:r w:rsidRPr="00131A49">
        <w:rPr>
          <w:b/>
          <w:bCs/>
        </w:rPr>
        <w:t>Постусловия</w:t>
      </w:r>
      <w:r w:rsidRPr="00131A49">
        <w:t>: нет.</w:t>
      </w:r>
    </w:p>
    <w:p w14:paraId="6F7A56DD" w14:textId="2D6B7EF7" w:rsidR="006F68FD" w:rsidRPr="00131A49" w:rsidRDefault="006F68FD" w:rsidP="00F3390C">
      <w:pPr>
        <w:pStyle w:val="a9"/>
        <w:rPr>
          <w:lang w:eastAsia="en-US"/>
        </w:rPr>
      </w:pPr>
      <w:r w:rsidRPr="00131A49">
        <w:rPr>
          <w:b/>
          <w:bCs/>
        </w:rPr>
        <w:t>Дополнительные замечания</w:t>
      </w:r>
      <w:r w:rsidRPr="00131A49">
        <w:t xml:space="preserve">: </w:t>
      </w:r>
      <w:r w:rsidR="00F3390C" w:rsidRPr="00131A49">
        <w:rPr>
          <w:lang w:eastAsia="en-US"/>
        </w:rPr>
        <w:t>нет.</w:t>
      </w:r>
    </w:p>
    <w:p w14:paraId="2E077907" w14:textId="79FA13B1" w:rsidR="006F68FD" w:rsidRPr="00131A49" w:rsidRDefault="006F68FD" w:rsidP="00004EBF">
      <w:pPr>
        <w:pStyle w:val="a9"/>
      </w:pPr>
    </w:p>
    <w:p w14:paraId="65B4C295" w14:textId="619D74D3" w:rsidR="00F3390C" w:rsidRPr="00131A49" w:rsidRDefault="00F3390C" w:rsidP="00F3390C">
      <w:pPr>
        <w:pStyle w:val="a9"/>
        <w:rPr>
          <w:b/>
          <w:bCs/>
        </w:rPr>
      </w:pPr>
      <w:r w:rsidRPr="00131A49">
        <w:rPr>
          <w:b/>
          <w:bCs/>
        </w:rPr>
        <w:t>Спецификация варианта использования «Просмотреть список зарегистрированных участников»</w:t>
      </w:r>
    </w:p>
    <w:p w14:paraId="6299ABCA" w14:textId="77777777" w:rsidR="00F3390C" w:rsidRPr="00131A49" w:rsidRDefault="00F3390C" w:rsidP="00F3390C">
      <w:pPr>
        <w:pStyle w:val="a9"/>
      </w:pPr>
      <w:r w:rsidRPr="00131A49">
        <w:rPr>
          <w:b/>
          <w:bCs/>
        </w:rPr>
        <w:t>Цель</w:t>
      </w:r>
      <w:r w:rsidRPr="00131A49">
        <w:t>: создание записи в календаре смартфона о предстоящем мероприятии.</w:t>
      </w:r>
    </w:p>
    <w:p w14:paraId="3C60402C" w14:textId="77777777" w:rsidR="00F3390C" w:rsidRPr="00131A49" w:rsidRDefault="00F3390C" w:rsidP="00F3390C">
      <w:pPr>
        <w:pStyle w:val="a9"/>
      </w:pPr>
      <w:r w:rsidRPr="00131A49">
        <w:rPr>
          <w:b/>
          <w:bCs/>
        </w:rPr>
        <w:t>Активные субъекты</w:t>
      </w:r>
      <w:r w:rsidRPr="00131A49">
        <w:t>: студент.</w:t>
      </w:r>
    </w:p>
    <w:p w14:paraId="538A9F04" w14:textId="77777777" w:rsidR="00F3390C" w:rsidRPr="00131A49" w:rsidRDefault="00F3390C" w:rsidP="00F3390C">
      <w:pPr>
        <w:pStyle w:val="a9"/>
      </w:pPr>
      <w:r w:rsidRPr="00131A49">
        <w:rPr>
          <w:b/>
          <w:bCs/>
        </w:rPr>
        <w:t>Краткое описание</w:t>
      </w:r>
      <w:r w:rsidRPr="00131A49">
        <w:t>: активный субъект создает запись в календаре смартфона о предстоящем мероприятии.</w:t>
      </w:r>
    </w:p>
    <w:p w14:paraId="08033DCA" w14:textId="77777777" w:rsidR="00F3390C" w:rsidRPr="00131A49" w:rsidRDefault="00F3390C" w:rsidP="00F3390C">
      <w:pPr>
        <w:pStyle w:val="a9"/>
      </w:pPr>
      <w:r w:rsidRPr="00131A49">
        <w:rPr>
          <w:b/>
          <w:bCs/>
        </w:rPr>
        <w:t>Основной поток событий</w:t>
      </w:r>
      <w:r w:rsidRPr="00131A49">
        <w:t>:</w:t>
      </w:r>
    </w:p>
    <w:p w14:paraId="7F661FFB" w14:textId="2F3033AA" w:rsidR="00F3390C" w:rsidRPr="00131A49" w:rsidRDefault="00F3390C" w:rsidP="00884758">
      <w:pPr>
        <w:pStyle w:val="a9"/>
        <w:numPr>
          <w:ilvl w:val="0"/>
          <w:numId w:val="49"/>
        </w:numPr>
        <w:ind w:left="0" w:firstLine="709"/>
        <w:rPr>
          <w:lang w:eastAsia="en-US"/>
        </w:rPr>
      </w:pPr>
      <w:r w:rsidRPr="00131A49">
        <w:rPr>
          <w:lang w:eastAsia="en-US"/>
        </w:rPr>
        <w:t>пункты 1-6 варианта использования «</w:t>
      </w:r>
      <w:r w:rsidR="00462C52" w:rsidRPr="00131A49">
        <w:rPr>
          <w:lang w:eastAsia="en-US"/>
        </w:rPr>
        <w:t>Открыть список мероприятий с возможностью модерирования</w:t>
      </w:r>
      <w:r w:rsidRPr="00131A49">
        <w:rPr>
          <w:lang w:eastAsia="en-US"/>
        </w:rPr>
        <w:t>»</w:t>
      </w:r>
    </w:p>
    <w:p w14:paraId="37D3A346" w14:textId="26F978D8" w:rsidR="00897162" w:rsidRPr="00131A49" w:rsidRDefault="00897162" w:rsidP="00884758">
      <w:pPr>
        <w:pStyle w:val="a9"/>
        <w:numPr>
          <w:ilvl w:val="0"/>
          <w:numId w:val="49"/>
        </w:numPr>
        <w:ind w:left="0" w:firstLine="709"/>
      </w:pPr>
      <w:r w:rsidRPr="00131A49">
        <w:t>активный субъект открывает окно статистики мероприятия;</w:t>
      </w:r>
    </w:p>
    <w:p w14:paraId="4D2B88B9" w14:textId="77777777" w:rsidR="00897162" w:rsidRPr="00131A49" w:rsidRDefault="00897162" w:rsidP="00884758">
      <w:pPr>
        <w:pStyle w:val="a9"/>
        <w:numPr>
          <w:ilvl w:val="0"/>
          <w:numId w:val="49"/>
        </w:numPr>
        <w:ind w:left="0" w:firstLine="709"/>
      </w:pPr>
      <w:r w:rsidRPr="00131A49">
        <w:t>приложение отправляет запрос на сервер для получения информации об участниках мероприятия;</w:t>
      </w:r>
    </w:p>
    <w:p w14:paraId="1A290850" w14:textId="77777777" w:rsidR="00897162" w:rsidRPr="00131A49" w:rsidRDefault="00897162" w:rsidP="00884758">
      <w:pPr>
        <w:pStyle w:val="a9"/>
        <w:numPr>
          <w:ilvl w:val="0"/>
          <w:numId w:val="49"/>
        </w:numPr>
        <w:ind w:left="0" w:firstLine="709"/>
      </w:pPr>
      <w:r w:rsidRPr="00131A49">
        <w:t>сервер обрабатывает запрос и отправляет результат;</w:t>
      </w:r>
    </w:p>
    <w:p w14:paraId="33309624" w14:textId="77777777" w:rsidR="00897162" w:rsidRPr="00131A49" w:rsidRDefault="00897162" w:rsidP="00884758">
      <w:pPr>
        <w:pStyle w:val="a9"/>
        <w:numPr>
          <w:ilvl w:val="0"/>
          <w:numId w:val="49"/>
        </w:numPr>
        <w:ind w:left="0" w:firstLine="709"/>
      </w:pPr>
      <w:r w:rsidRPr="00131A49">
        <w:t>приложение получает результат и заполняет элементы интерфейса данными.</w:t>
      </w:r>
    </w:p>
    <w:p w14:paraId="4C66D8F9" w14:textId="77777777" w:rsidR="00F3390C" w:rsidRPr="00131A49" w:rsidRDefault="00F3390C" w:rsidP="00F3390C">
      <w:pPr>
        <w:pStyle w:val="a9"/>
        <w:rPr>
          <w:b/>
          <w:bCs/>
        </w:rPr>
      </w:pPr>
      <w:r w:rsidRPr="00131A49">
        <w:rPr>
          <w:b/>
          <w:bCs/>
        </w:rPr>
        <w:t xml:space="preserve">Альтернативные потоки событий: </w:t>
      </w:r>
      <w:r w:rsidRPr="00131A49">
        <w:t>нет.</w:t>
      </w:r>
    </w:p>
    <w:p w14:paraId="209EA538" w14:textId="77777777" w:rsidR="00F3390C" w:rsidRPr="00131A49" w:rsidRDefault="00F3390C" w:rsidP="00F3390C">
      <w:pPr>
        <w:pStyle w:val="a9"/>
      </w:pPr>
      <w:r w:rsidRPr="00131A49">
        <w:rPr>
          <w:b/>
          <w:bCs/>
        </w:rPr>
        <w:t>Специальные требования</w:t>
      </w:r>
      <w:r w:rsidRPr="00131A49">
        <w:t>: нет.</w:t>
      </w:r>
    </w:p>
    <w:p w14:paraId="01352A3E" w14:textId="77777777" w:rsidR="00F3390C" w:rsidRPr="00131A49" w:rsidRDefault="00F3390C" w:rsidP="00F3390C">
      <w:pPr>
        <w:pStyle w:val="a9"/>
      </w:pPr>
      <w:r w:rsidRPr="00131A49">
        <w:rPr>
          <w:b/>
          <w:bCs/>
        </w:rPr>
        <w:t>Предусловия</w:t>
      </w:r>
      <w:r w:rsidRPr="00131A49">
        <w:t>: нет.</w:t>
      </w:r>
    </w:p>
    <w:p w14:paraId="6FA23847" w14:textId="77777777" w:rsidR="00F3390C" w:rsidRPr="00131A49" w:rsidRDefault="00F3390C" w:rsidP="00F3390C">
      <w:pPr>
        <w:pStyle w:val="a9"/>
      </w:pPr>
      <w:r w:rsidRPr="00131A49">
        <w:rPr>
          <w:b/>
          <w:bCs/>
        </w:rPr>
        <w:t>Постусловия</w:t>
      </w:r>
      <w:r w:rsidRPr="00131A49">
        <w:t>: нет.</w:t>
      </w:r>
    </w:p>
    <w:p w14:paraId="3D55FEFE" w14:textId="77777777" w:rsidR="00F3390C" w:rsidRPr="00131A49" w:rsidRDefault="00F3390C" w:rsidP="00F3390C">
      <w:pPr>
        <w:pStyle w:val="a9"/>
      </w:pPr>
      <w:r w:rsidRPr="00131A49">
        <w:rPr>
          <w:b/>
          <w:bCs/>
        </w:rPr>
        <w:t>Дополнительные замечания</w:t>
      </w:r>
      <w:r w:rsidRPr="00131A49">
        <w:t xml:space="preserve">: </w:t>
      </w:r>
    </w:p>
    <w:p w14:paraId="27243DC0" w14:textId="77777777" w:rsidR="00F3390C" w:rsidRPr="00131A49" w:rsidRDefault="00F3390C" w:rsidP="00884758">
      <w:pPr>
        <w:pStyle w:val="a9"/>
        <w:numPr>
          <w:ilvl w:val="0"/>
          <w:numId w:val="48"/>
        </w:numPr>
        <w:ind w:left="0" w:firstLine="709"/>
        <w:rPr>
          <w:lang w:eastAsia="en-US"/>
        </w:rPr>
      </w:pPr>
      <w:r w:rsidRPr="00131A49">
        <w:rPr>
          <w:lang w:eastAsia="en-US"/>
        </w:rPr>
        <w:t>данный вариант использования является опциональным и может быть как применен, так и нет.</w:t>
      </w:r>
    </w:p>
    <w:p w14:paraId="09D25933" w14:textId="77777777" w:rsidR="00F3390C" w:rsidRPr="00131A49" w:rsidRDefault="00F3390C" w:rsidP="00004EBF">
      <w:pPr>
        <w:pStyle w:val="a9"/>
      </w:pPr>
    </w:p>
    <w:p w14:paraId="3F475B23" w14:textId="4942A194" w:rsidR="00467AA2" w:rsidRPr="00131A49" w:rsidRDefault="00467AA2" w:rsidP="00467AA2">
      <w:pPr>
        <w:pStyle w:val="a9"/>
        <w:rPr>
          <w:b/>
          <w:bCs/>
        </w:rPr>
      </w:pPr>
      <w:r w:rsidRPr="00131A49">
        <w:rPr>
          <w:b/>
          <w:bCs/>
        </w:rPr>
        <w:t>Спецификация варианта использования «Подтвердить присутствие участника»</w:t>
      </w:r>
    </w:p>
    <w:p w14:paraId="2F803544" w14:textId="66131522" w:rsidR="00467AA2" w:rsidRPr="00131A49" w:rsidRDefault="00467AA2" w:rsidP="00467AA2">
      <w:pPr>
        <w:pStyle w:val="a9"/>
      </w:pPr>
      <w:r w:rsidRPr="00131A49">
        <w:rPr>
          <w:b/>
          <w:bCs/>
        </w:rPr>
        <w:lastRenderedPageBreak/>
        <w:t>Цель</w:t>
      </w:r>
      <w:r w:rsidRPr="00131A49">
        <w:t xml:space="preserve">: </w:t>
      </w:r>
      <w:r w:rsidR="00E84D29" w:rsidRPr="00131A49">
        <w:t>подтверждение присутствия участника на мероприятии</w:t>
      </w:r>
      <w:r w:rsidRPr="00131A49">
        <w:t>.</w:t>
      </w:r>
    </w:p>
    <w:p w14:paraId="64884C97" w14:textId="53F72A96" w:rsidR="00467AA2" w:rsidRPr="00131A49" w:rsidRDefault="00467AA2" w:rsidP="00467AA2">
      <w:pPr>
        <w:pStyle w:val="a9"/>
      </w:pPr>
      <w:r w:rsidRPr="00131A49">
        <w:rPr>
          <w:b/>
          <w:bCs/>
        </w:rPr>
        <w:t>Активные субъекты</w:t>
      </w:r>
      <w:r w:rsidRPr="00131A49">
        <w:t xml:space="preserve">: </w:t>
      </w:r>
      <w:r w:rsidR="009E0285" w:rsidRPr="00131A49">
        <w:t>ответственный за мероприятие</w:t>
      </w:r>
      <w:r w:rsidRPr="00131A49">
        <w:t>.</w:t>
      </w:r>
    </w:p>
    <w:p w14:paraId="5BEF235B" w14:textId="21DB1FAF" w:rsidR="00467AA2" w:rsidRPr="00131A49" w:rsidRDefault="00467AA2" w:rsidP="00467AA2">
      <w:pPr>
        <w:pStyle w:val="a9"/>
      </w:pPr>
      <w:r w:rsidRPr="00131A49">
        <w:rPr>
          <w:b/>
          <w:bCs/>
        </w:rPr>
        <w:t>Краткое описание</w:t>
      </w:r>
      <w:r w:rsidRPr="00131A49">
        <w:t xml:space="preserve">: </w:t>
      </w:r>
      <w:r w:rsidR="00406A8F" w:rsidRPr="00131A49">
        <w:t>ответственный за мероприятие подтверждает присутствие студента на мероприятии</w:t>
      </w:r>
      <w:r w:rsidRPr="00131A49">
        <w:t>.</w:t>
      </w:r>
    </w:p>
    <w:p w14:paraId="002C467C" w14:textId="77777777" w:rsidR="00467AA2" w:rsidRPr="00131A49" w:rsidRDefault="00467AA2" w:rsidP="00467AA2">
      <w:pPr>
        <w:pStyle w:val="a9"/>
      </w:pPr>
      <w:r w:rsidRPr="00131A49">
        <w:rPr>
          <w:b/>
          <w:bCs/>
        </w:rPr>
        <w:t>Основной поток событий</w:t>
      </w:r>
      <w:r w:rsidRPr="00131A49">
        <w:t>:</w:t>
      </w:r>
    </w:p>
    <w:p w14:paraId="3D98B027" w14:textId="4E5F76FA" w:rsidR="00467AA2" w:rsidRPr="00131A49" w:rsidRDefault="00467AA2" w:rsidP="0066378F">
      <w:pPr>
        <w:pStyle w:val="a9"/>
        <w:numPr>
          <w:ilvl w:val="0"/>
          <w:numId w:val="27"/>
        </w:numPr>
        <w:ind w:left="0" w:firstLine="709"/>
      </w:pPr>
      <w:r w:rsidRPr="00131A49">
        <w:t xml:space="preserve">активный субъект </w:t>
      </w:r>
      <w:r w:rsidR="00AF2F14" w:rsidRPr="00131A49">
        <w:t>переходит во</w:t>
      </w:r>
      <w:r w:rsidRPr="00131A49">
        <w:t xml:space="preserve"> вкладку «</w:t>
      </w:r>
      <w:r w:rsidR="00DA37DD" w:rsidRPr="00131A49">
        <w:t>Подтверждение присутствия</w:t>
      </w:r>
      <w:r w:rsidRPr="00131A49">
        <w:t>»;</w:t>
      </w:r>
    </w:p>
    <w:p w14:paraId="25AAAF59" w14:textId="1C54FB8C" w:rsidR="00467AA2" w:rsidRPr="00131A49" w:rsidRDefault="00467AA2" w:rsidP="0066378F">
      <w:pPr>
        <w:pStyle w:val="a9"/>
        <w:numPr>
          <w:ilvl w:val="0"/>
          <w:numId w:val="27"/>
        </w:numPr>
        <w:ind w:left="0" w:firstLine="709"/>
      </w:pPr>
      <w:r w:rsidRPr="00131A49">
        <w:t xml:space="preserve">приложение формирует запрос на получение необходимого набора данных о мероприятиях пользователя с </w:t>
      </w:r>
      <w:r w:rsidR="00E47025" w:rsidRPr="00131A49">
        <w:t>возможностью модерирования</w:t>
      </w:r>
      <w:r w:rsidRPr="00131A49">
        <w:t>;</w:t>
      </w:r>
    </w:p>
    <w:p w14:paraId="2015AFC4" w14:textId="77777777" w:rsidR="00467AA2" w:rsidRPr="00131A49" w:rsidRDefault="00467AA2" w:rsidP="0066378F">
      <w:pPr>
        <w:pStyle w:val="a9"/>
        <w:numPr>
          <w:ilvl w:val="0"/>
          <w:numId w:val="27"/>
        </w:numPr>
        <w:ind w:left="0" w:firstLine="709"/>
      </w:pPr>
      <w:r w:rsidRPr="00131A49">
        <w:t>сервер получает запрос и формирует ответ;</w:t>
      </w:r>
    </w:p>
    <w:p w14:paraId="7B04C226" w14:textId="77777777" w:rsidR="00467AA2" w:rsidRPr="00131A49" w:rsidRDefault="00467AA2" w:rsidP="0066378F">
      <w:pPr>
        <w:pStyle w:val="a9"/>
        <w:numPr>
          <w:ilvl w:val="0"/>
          <w:numId w:val="27"/>
        </w:numPr>
        <w:ind w:left="0" w:firstLine="709"/>
      </w:pPr>
      <w:r w:rsidRPr="00131A49">
        <w:t>приложение получает ответ и заполняет карточки мероприятий;</w:t>
      </w:r>
    </w:p>
    <w:p w14:paraId="009924BE" w14:textId="298528EB" w:rsidR="00467AA2" w:rsidRPr="00131A49" w:rsidRDefault="00467AA2" w:rsidP="0066378F">
      <w:pPr>
        <w:pStyle w:val="a9"/>
        <w:numPr>
          <w:ilvl w:val="0"/>
          <w:numId w:val="27"/>
        </w:numPr>
        <w:ind w:left="0" w:firstLine="709"/>
      </w:pPr>
      <w:r w:rsidRPr="00131A49">
        <w:t xml:space="preserve">активный субъект </w:t>
      </w:r>
      <w:r w:rsidR="009A37E9" w:rsidRPr="00131A49">
        <w:t>выбирает</w:t>
      </w:r>
      <w:r w:rsidRPr="00131A49">
        <w:t xml:space="preserve"> необходимую карточку;</w:t>
      </w:r>
    </w:p>
    <w:p w14:paraId="0E234719" w14:textId="583525C3" w:rsidR="00467AA2" w:rsidRPr="00131A49" w:rsidRDefault="00467AA2" w:rsidP="0066378F">
      <w:pPr>
        <w:pStyle w:val="a9"/>
        <w:numPr>
          <w:ilvl w:val="0"/>
          <w:numId w:val="27"/>
        </w:numPr>
        <w:ind w:left="0" w:firstLine="709"/>
      </w:pPr>
      <w:r w:rsidRPr="00131A49">
        <w:t xml:space="preserve">приложение </w:t>
      </w:r>
      <w:r w:rsidR="00294554" w:rsidRPr="00131A49">
        <w:t xml:space="preserve">открывает окно </w:t>
      </w:r>
      <w:r w:rsidR="00294554" w:rsidRPr="00131A49">
        <w:rPr>
          <w:lang w:val="en-US"/>
        </w:rPr>
        <w:t>QR</w:t>
      </w:r>
      <w:r w:rsidR="00294554" w:rsidRPr="00131A49">
        <w:t>-код сканера</w:t>
      </w:r>
      <w:r w:rsidRPr="00131A49">
        <w:t>;</w:t>
      </w:r>
    </w:p>
    <w:p w14:paraId="09F68B66" w14:textId="7863104F" w:rsidR="00CA408C" w:rsidRPr="00131A49" w:rsidRDefault="00CA408C" w:rsidP="0066378F">
      <w:pPr>
        <w:pStyle w:val="a9"/>
        <w:numPr>
          <w:ilvl w:val="0"/>
          <w:numId w:val="27"/>
        </w:numPr>
        <w:ind w:left="0" w:firstLine="709"/>
      </w:pPr>
      <w:r w:rsidRPr="00131A49">
        <w:t xml:space="preserve">активный </w:t>
      </w:r>
      <w:r w:rsidR="00327B28" w:rsidRPr="00131A49">
        <w:t xml:space="preserve">субъект </w:t>
      </w:r>
      <w:r w:rsidRPr="00131A49">
        <w:t xml:space="preserve">считывает </w:t>
      </w:r>
      <w:r w:rsidRPr="00131A49">
        <w:rPr>
          <w:lang w:val="en-US"/>
        </w:rPr>
        <w:t>QR</w:t>
      </w:r>
      <w:r w:rsidRPr="00131A49">
        <w:t>-код студента;</w:t>
      </w:r>
    </w:p>
    <w:p w14:paraId="1ED866FD" w14:textId="71E1BCE7" w:rsidR="00CA408C" w:rsidRPr="00131A49" w:rsidRDefault="00521D3C" w:rsidP="0066378F">
      <w:pPr>
        <w:pStyle w:val="a9"/>
        <w:numPr>
          <w:ilvl w:val="0"/>
          <w:numId w:val="27"/>
        </w:numPr>
        <w:ind w:left="0" w:firstLine="709"/>
      </w:pPr>
      <w:r w:rsidRPr="00131A49">
        <w:t>приложение отправляет запрос для проверки регистрации студента и подтверждения присутствия</w:t>
      </w:r>
      <w:r w:rsidR="00FD180D" w:rsidRPr="00131A49">
        <w:t xml:space="preserve"> на сервер</w:t>
      </w:r>
      <w:r w:rsidRPr="00131A49">
        <w:t>;</w:t>
      </w:r>
    </w:p>
    <w:p w14:paraId="74371CBB" w14:textId="0143E0C9" w:rsidR="00521D3C" w:rsidRPr="00131A49" w:rsidRDefault="00FD180D" w:rsidP="0066378F">
      <w:pPr>
        <w:pStyle w:val="a9"/>
        <w:numPr>
          <w:ilvl w:val="0"/>
          <w:numId w:val="27"/>
        </w:numPr>
        <w:ind w:left="0" w:firstLine="709"/>
      </w:pPr>
      <w:r w:rsidRPr="00131A49">
        <w:t>сервер обрабатывает запрос и отправляет результат;</w:t>
      </w:r>
    </w:p>
    <w:p w14:paraId="241338CB" w14:textId="60E26A45" w:rsidR="00FD180D" w:rsidRPr="00131A49" w:rsidRDefault="00FD180D" w:rsidP="0066378F">
      <w:pPr>
        <w:pStyle w:val="a9"/>
        <w:numPr>
          <w:ilvl w:val="0"/>
          <w:numId w:val="27"/>
        </w:numPr>
        <w:ind w:left="0" w:firstLine="709"/>
      </w:pPr>
      <w:r w:rsidRPr="00131A49">
        <w:t>приложение получает результат и уведомляет активного субъекта о результате.</w:t>
      </w:r>
    </w:p>
    <w:p w14:paraId="7473DD02" w14:textId="77777777" w:rsidR="00467AA2" w:rsidRPr="00131A49" w:rsidRDefault="00467AA2" w:rsidP="00467AA2">
      <w:pPr>
        <w:pStyle w:val="a9"/>
        <w:ind w:left="709" w:firstLine="0"/>
        <w:rPr>
          <w:b/>
          <w:bCs/>
        </w:rPr>
      </w:pPr>
      <w:r w:rsidRPr="00131A49">
        <w:rPr>
          <w:b/>
          <w:bCs/>
        </w:rPr>
        <w:t xml:space="preserve">Альтернативные потоки событий: </w:t>
      </w:r>
      <w:r w:rsidRPr="00131A49">
        <w:t>нет.</w:t>
      </w:r>
    </w:p>
    <w:p w14:paraId="1BF29EB3" w14:textId="77777777" w:rsidR="00467AA2" w:rsidRPr="00131A49" w:rsidRDefault="00467AA2" w:rsidP="00467AA2">
      <w:pPr>
        <w:pStyle w:val="a9"/>
      </w:pPr>
      <w:r w:rsidRPr="00131A49">
        <w:rPr>
          <w:b/>
          <w:bCs/>
        </w:rPr>
        <w:t>Специальные требования</w:t>
      </w:r>
      <w:r w:rsidRPr="00131A49">
        <w:t>: нет.</w:t>
      </w:r>
    </w:p>
    <w:p w14:paraId="45BEEE00" w14:textId="390C7320" w:rsidR="00467AA2" w:rsidRPr="00131A49" w:rsidRDefault="00467AA2" w:rsidP="00467AA2">
      <w:pPr>
        <w:pStyle w:val="a9"/>
      </w:pPr>
      <w:r w:rsidRPr="00131A49">
        <w:rPr>
          <w:b/>
          <w:bCs/>
        </w:rPr>
        <w:t>Предусловия</w:t>
      </w:r>
      <w:r w:rsidRPr="00131A49">
        <w:t xml:space="preserve">: </w:t>
      </w:r>
      <w:r w:rsidR="00D930E9" w:rsidRPr="00131A49">
        <w:t>активный субъект имеет доступ к модерации мероприятия.</w:t>
      </w:r>
    </w:p>
    <w:p w14:paraId="48BD5FF3" w14:textId="77777777" w:rsidR="00467AA2" w:rsidRPr="00131A49" w:rsidRDefault="00467AA2" w:rsidP="00467AA2">
      <w:pPr>
        <w:pStyle w:val="a9"/>
      </w:pPr>
      <w:r w:rsidRPr="00131A49">
        <w:rPr>
          <w:b/>
          <w:bCs/>
        </w:rPr>
        <w:t>Постусловия</w:t>
      </w:r>
      <w:r w:rsidRPr="00131A49">
        <w:t>: нет.</w:t>
      </w:r>
    </w:p>
    <w:p w14:paraId="725F1D1D" w14:textId="6A5F12DD" w:rsidR="00D602D2" w:rsidRPr="000B0EB6" w:rsidRDefault="00467AA2" w:rsidP="0040745F">
      <w:pPr>
        <w:pStyle w:val="a9"/>
      </w:pPr>
      <w:r w:rsidRPr="00131A49">
        <w:rPr>
          <w:b/>
          <w:bCs/>
        </w:rPr>
        <w:t>Дополнительные замечания</w:t>
      </w:r>
      <w:r w:rsidRPr="00131A49">
        <w:t>:</w:t>
      </w:r>
      <w:r w:rsidR="0035477E" w:rsidRPr="00131A49">
        <w:t xml:space="preserve"> нет.</w:t>
      </w:r>
    </w:p>
    <w:sectPr w:rsidR="00D602D2" w:rsidRPr="000B0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962329"/>
    <w:multiLevelType w:val="hybridMultilevel"/>
    <w:tmpl w:val="6DA618C8"/>
    <w:lvl w:ilvl="0" w:tplc="CE6EE1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3E10CC9"/>
    <w:multiLevelType w:val="hybridMultilevel"/>
    <w:tmpl w:val="6DA618C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6E11F21"/>
    <w:multiLevelType w:val="hybridMultilevel"/>
    <w:tmpl w:val="ED5EEB3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B403BE0"/>
    <w:multiLevelType w:val="hybridMultilevel"/>
    <w:tmpl w:val="0222193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B4C0693"/>
    <w:multiLevelType w:val="hybridMultilevel"/>
    <w:tmpl w:val="5AD2A96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D9C3F02"/>
    <w:multiLevelType w:val="hybridMultilevel"/>
    <w:tmpl w:val="6DA618C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E685910"/>
    <w:multiLevelType w:val="hybridMultilevel"/>
    <w:tmpl w:val="B1325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EAB61CD"/>
    <w:multiLevelType w:val="hybridMultilevel"/>
    <w:tmpl w:val="99CA4E0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FF269CF"/>
    <w:multiLevelType w:val="hybridMultilevel"/>
    <w:tmpl w:val="0222193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0500A91"/>
    <w:multiLevelType w:val="hybridMultilevel"/>
    <w:tmpl w:val="0222193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1CE3910"/>
    <w:multiLevelType w:val="hybridMultilevel"/>
    <w:tmpl w:val="B1325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4BF1510"/>
    <w:multiLevelType w:val="hybridMultilevel"/>
    <w:tmpl w:val="0222193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6B13F42"/>
    <w:multiLevelType w:val="hybridMultilevel"/>
    <w:tmpl w:val="B1325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8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9" w15:restartNumberingAfterBreak="0">
    <w:nsid w:val="2B2C7BD3"/>
    <w:multiLevelType w:val="hybridMultilevel"/>
    <w:tmpl w:val="6DA618C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EDA1903"/>
    <w:multiLevelType w:val="hybridMultilevel"/>
    <w:tmpl w:val="0222193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FB97942"/>
    <w:multiLevelType w:val="multilevel"/>
    <w:tmpl w:val="6AD4E86C"/>
    <w:numStyleLink w:val="a1"/>
  </w:abstractNum>
  <w:abstractNum w:abstractNumId="22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46B2A2C"/>
    <w:multiLevelType w:val="hybridMultilevel"/>
    <w:tmpl w:val="9E5EE572"/>
    <w:lvl w:ilvl="0" w:tplc="CE6EE1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59022BC"/>
    <w:multiLevelType w:val="hybridMultilevel"/>
    <w:tmpl w:val="0222193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DCF6F6D"/>
    <w:multiLevelType w:val="hybridMultilevel"/>
    <w:tmpl w:val="9E5EE57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30256B8"/>
    <w:multiLevelType w:val="hybridMultilevel"/>
    <w:tmpl w:val="0222193A"/>
    <w:lvl w:ilvl="0" w:tplc="CE6EE1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37107FF"/>
    <w:multiLevelType w:val="hybridMultilevel"/>
    <w:tmpl w:val="B1325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41B7473"/>
    <w:multiLevelType w:val="hybridMultilevel"/>
    <w:tmpl w:val="0222193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89669C9"/>
    <w:multiLevelType w:val="hybridMultilevel"/>
    <w:tmpl w:val="B6CEB4B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C98341F"/>
    <w:multiLevelType w:val="hybridMultilevel"/>
    <w:tmpl w:val="B132500C"/>
    <w:lvl w:ilvl="0" w:tplc="5E58DB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E0B1A4A"/>
    <w:multiLevelType w:val="hybridMultilevel"/>
    <w:tmpl w:val="B1325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5" w15:restartNumberingAfterBreak="0">
    <w:nsid w:val="65595065"/>
    <w:multiLevelType w:val="hybridMultilevel"/>
    <w:tmpl w:val="5AD2A968"/>
    <w:lvl w:ilvl="0" w:tplc="88FEF97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8E02E68"/>
    <w:multiLevelType w:val="hybridMultilevel"/>
    <w:tmpl w:val="7CE4DB9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9B7673C"/>
    <w:multiLevelType w:val="hybridMultilevel"/>
    <w:tmpl w:val="B1325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9FB1FC2"/>
    <w:multiLevelType w:val="hybridMultilevel"/>
    <w:tmpl w:val="5AD2A96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AA92042"/>
    <w:multiLevelType w:val="hybridMultilevel"/>
    <w:tmpl w:val="70304974"/>
    <w:lvl w:ilvl="0" w:tplc="45089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1" w15:restartNumberingAfterBreak="0">
    <w:nsid w:val="6D93691D"/>
    <w:multiLevelType w:val="hybridMultilevel"/>
    <w:tmpl w:val="99CA4E06"/>
    <w:lvl w:ilvl="0" w:tplc="B234EED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4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523EA"/>
    <w:multiLevelType w:val="hybridMultilevel"/>
    <w:tmpl w:val="B1325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C121323"/>
    <w:multiLevelType w:val="hybridMultilevel"/>
    <w:tmpl w:val="9E5EE57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C8C5FDB"/>
    <w:multiLevelType w:val="hybridMultilevel"/>
    <w:tmpl w:val="99CA4E0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7D242310"/>
    <w:multiLevelType w:val="hybridMultilevel"/>
    <w:tmpl w:val="0222193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D405D2A"/>
    <w:multiLevelType w:val="hybridMultilevel"/>
    <w:tmpl w:val="0222193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7F1B01EF"/>
    <w:multiLevelType w:val="hybridMultilevel"/>
    <w:tmpl w:val="0222193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8"/>
  </w:num>
  <w:num w:numId="2">
    <w:abstractNumId w:val="18"/>
  </w:num>
  <w:num w:numId="3">
    <w:abstractNumId w:val="17"/>
  </w:num>
  <w:num w:numId="4">
    <w:abstractNumId w:val="42"/>
  </w:num>
  <w:num w:numId="5">
    <w:abstractNumId w:val="22"/>
  </w:num>
  <w:num w:numId="6">
    <w:abstractNumId w:val="14"/>
  </w:num>
  <w:num w:numId="7">
    <w:abstractNumId w:val="25"/>
  </w:num>
  <w:num w:numId="8">
    <w:abstractNumId w:val="21"/>
  </w:num>
  <w:num w:numId="9">
    <w:abstractNumId w:val="2"/>
  </w:num>
  <w:num w:numId="10">
    <w:abstractNumId w:val="43"/>
  </w:num>
  <w:num w:numId="11">
    <w:abstractNumId w:val="1"/>
  </w:num>
  <w:num w:numId="12">
    <w:abstractNumId w:val="34"/>
  </w:num>
  <w:num w:numId="13">
    <w:abstractNumId w:val="0"/>
  </w:num>
  <w:num w:numId="14">
    <w:abstractNumId w:val="40"/>
  </w:num>
  <w:num w:numId="15">
    <w:abstractNumId w:val="32"/>
  </w:num>
  <w:num w:numId="16">
    <w:abstractNumId w:val="23"/>
  </w:num>
  <w:num w:numId="17">
    <w:abstractNumId w:val="16"/>
  </w:num>
  <w:num w:numId="18">
    <w:abstractNumId w:val="33"/>
  </w:num>
  <w:num w:numId="19">
    <w:abstractNumId w:val="5"/>
  </w:num>
  <w:num w:numId="20">
    <w:abstractNumId w:val="27"/>
  </w:num>
  <w:num w:numId="21">
    <w:abstractNumId w:val="15"/>
  </w:num>
  <w:num w:numId="22">
    <w:abstractNumId w:val="37"/>
  </w:num>
  <w:num w:numId="23">
    <w:abstractNumId w:val="36"/>
  </w:num>
  <w:num w:numId="24">
    <w:abstractNumId w:val="31"/>
  </w:num>
  <w:num w:numId="25">
    <w:abstractNumId w:val="41"/>
  </w:num>
  <w:num w:numId="26">
    <w:abstractNumId w:val="49"/>
  </w:num>
  <w:num w:numId="27">
    <w:abstractNumId w:val="46"/>
  </w:num>
  <w:num w:numId="28">
    <w:abstractNumId w:val="6"/>
  </w:num>
  <w:num w:numId="29">
    <w:abstractNumId w:val="10"/>
  </w:num>
  <w:num w:numId="30">
    <w:abstractNumId w:val="39"/>
  </w:num>
  <w:num w:numId="31">
    <w:abstractNumId w:val="29"/>
  </w:num>
  <w:num w:numId="32">
    <w:abstractNumId w:val="9"/>
  </w:num>
  <w:num w:numId="33">
    <w:abstractNumId w:val="13"/>
  </w:num>
  <w:num w:numId="34">
    <w:abstractNumId w:val="45"/>
  </w:num>
  <w:num w:numId="35">
    <w:abstractNumId w:val="3"/>
  </w:num>
  <w:num w:numId="36">
    <w:abstractNumId w:val="47"/>
  </w:num>
  <w:num w:numId="37">
    <w:abstractNumId w:val="19"/>
  </w:num>
  <w:num w:numId="38">
    <w:abstractNumId w:val="44"/>
  </w:num>
  <w:num w:numId="39">
    <w:abstractNumId w:val="20"/>
  </w:num>
  <w:num w:numId="40">
    <w:abstractNumId w:val="8"/>
  </w:num>
  <w:num w:numId="41">
    <w:abstractNumId w:val="48"/>
  </w:num>
  <w:num w:numId="42">
    <w:abstractNumId w:val="12"/>
  </w:num>
  <w:num w:numId="43">
    <w:abstractNumId w:val="4"/>
  </w:num>
  <w:num w:numId="44">
    <w:abstractNumId w:val="35"/>
  </w:num>
  <w:num w:numId="45">
    <w:abstractNumId w:val="24"/>
  </w:num>
  <w:num w:numId="46">
    <w:abstractNumId w:val="30"/>
  </w:num>
  <w:num w:numId="47">
    <w:abstractNumId w:val="7"/>
  </w:num>
  <w:num w:numId="48">
    <w:abstractNumId w:val="11"/>
  </w:num>
  <w:num w:numId="49">
    <w:abstractNumId w:val="38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0EB6"/>
    <w:rsid w:val="00000EB5"/>
    <w:rsid w:val="00004EBF"/>
    <w:rsid w:val="000718C3"/>
    <w:rsid w:val="00075FEB"/>
    <w:rsid w:val="0007622F"/>
    <w:rsid w:val="000835C1"/>
    <w:rsid w:val="000B0EB6"/>
    <w:rsid w:val="000B11B5"/>
    <w:rsid w:val="000C1FEF"/>
    <w:rsid w:val="0010147D"/>
    <w:rsid w:val="001261DF"/>
    <w:rsid w:val="00131A49"/>
    <w:rsid w:val="0013246B"/>
    <w:rsid w:val="0015555E"/>
    <w:rsid w:val="001632A0"/>
    <w:rsid w:val="001671B9"/>
    <w:rsid w:val="00170C4E"/>
    <w:rsid w:val="001818CA"/>
    <w:rsid w:val="00191E4D"/>
    <w:rsid w:val="001A0A8B"/>
    <w:rsid w:val="001A30C1"/>
    <w:rsid w:val="001B507E"/>
    <w:rsid w:val="001D2B04"/>
    <w:rsid w:val="001D438C"/>
    <w:rsid w:val="001E1CCA"/>
    <w:rsid w:val="001E301A"/>
    <w:rsid w:val="0020210D"/>
    <w:rsid w:val="002023C2"/>
    <w:rsid w:val="00205BDE"/>
    <w:rsid w:val="002072A3"/>
    <w:rsid w:val="00207F59"/>
    <w:rsid w:val="00211398"/>
    <w:rsid w:val="00217928"/>
    <w:rsid w:val="002604B7"/>
    <w:rsid w:val="00283654"/>
    <w:rsid w:val="00294554"/>
    <w:rsid w:val="002A0CE9"/>
    <w:rsid w:val="002E3E29"/>
    <w:rsid w:val="002E4FDC"/>
    <w:rsid w:val="003009AC"/>
    <w:rsid w:val="00302CB0"/>
    <w:rsid w:val="00306500"/>
    <w:rsid w:val="00311BB4"/>
    <w:rsid w:val="00316B2B"/>
    <w:rsid w:val="00327B28"/>
    <w:rsid w:val="003420CC"/>
    <w:rsid w:val="00347B5D"/>
    <w:rsid w:val="00354422"/>
    <w:rsid w:val="0035477E"/>
    <w:rsid w:val="003643EE"/>
    <w:rsid w:val="0037335B"/>
    <w:rsid w:val="00391193"/>
    <w:rsid w:val="003A6774"/>
    <w:rsid w:val="003C7065"/>
    <w:rsid w:val="003D046C"/>
    <w:rsid w:val="003D42FD"/>
    <w:rsid w:val="003D635D"/>
    <w:rsid w:val="003E367E"/>
    <w:rsid w:val="003F190A"/>
    <w:rsid w:val="00406A8F"/>
    <w:rsid w:val="0040745F"/>
    <w:rsid w:val="00415780"/>
    <w:rsid w:val="0045510D"/>
    <w:rsid w:val="00455CBA"/>
    <w:rsid w:val="00462C52"/>
    <w:rsid w:val="00467AA2"/>
    <w:rsid w:val="004A6D4D"/>
    <w:rsid w:val="004C4733"/>
    <w:rsid w:val="004E34DA"/>
    <w:rsid w:val="004E4A38"/>
    <w:rsid w:val="004F5A61"/>
    <w:rsid w:val="00506017"/>
    <w:rsid w:val="00521D3C"/>
    <w:rsid w:val="005A6F92"/>
    <w:rsid w:val="005F549B"/>
    <w:rsid w:val="00612AA5"/>
    <w:rsid w:val="00627E0C"/>
    <w:rsid w:val="006367C9"/>
    <w:rsid w:val="00637284"/>
    <w:rsid w:val="00647E6F"/>
    <w:rsid w:val="0066378F"/>
    <w:rsid w:val="00665734"/>
    <w:rsid w:val="00675F66"/>
    <w:rsid w:val="0069528A"/>
    <w:rsid w:val="006A1EF2"/>
    <w:rsid w:val="006B5743"/>
    <w:rsid w:val="006C185B"/>
    <w:rsid w:val="006F1A8B"/>
    <w:rsid w:val="006F68FD"/>
    <w:rsid w:val="006F6F1D"/>
    <w:rsid w:val="00701575"/>
    <w:rsid w:val="00703808"/>
    <w:rsid w:val="00703C0D"/>
    <w:rsid w:val="00715314"/>
    <w:rsid w:val="00747923"/>
    <w:rsid w:val="00754DC2"/>
    <w:rsid w:val="007A62D8"/>
    <w:rsid w:val="007C21D4"/>
    <w:rsid w:val="007C2E43"/>
    <w:rsid w:val="007C316D"/>
    <w:rsid w:val="007C72FC"/>
    <w:rsid w:val="007D15CF"/>
    <w:rsid w:val="007E6FB5"/>
    <w:rsid w:val="008141E0"/>
    <w:rsid w:val="0081428B"/>
    <w:rsid w:val="00824869"/>
    <w:rsid w:val="008271DA"/>
    <w:rsid w:val="00837C95"/>
    <w:rsid w:val="008673F4"/>
    <w:rsid w:val="00884758"/>
    <w:rsid w:val="00887027"/>
    <w:rsid w:val="00897162"/>
    <w:rsid w:val="008D4305"/>
    <w:rsid w:val="008D7C7A"/>
    <w:rsid w:val="008F10B1"/>
    <w:rsid w:val="00913C88"/>
    <w:rsid w:val="00915FEA"/>
    <w:rsid w:val="00937A74"/>
    <w:rsid w:val="009459D3"/>
    <w:rsid w:val="00965DC9"/>
    <w:rsid w:val="00976F95"/>
    <w:rsid w:val="0099039D"/>
    <w:rsid w:val="009A37E9"/>
    <w:rsid w:val="009B0F87"/>
    <w:rsid w:val="009E0285"/>
    <w:rsid w:val="00A01BE7"/>
    <w:rsid w:val="00A07406"/>
    <w:rsid w:val="00A170D5"/>
    <w:rsid w:val="00A27F07"/>
    <w:rsid w:val="00A34EDD"/>
    <w:rsid w:val="00A47096"/>
    <w:rsid w:val="00A64641"/>
    <w:rsid w:val="00A76426"/>
    <w:rsid w:val="00A82C02"/>
    <w:rsid w:val="00A962F8"/>
    <w:rsid w:val="00AA5E37"/>
    <w:rsid w:val="00AB5632"/>
    <w:rsid w:val="00AD68A1"/>
    <w:rsid w:val="00AF2F14"/>
    <w:rsid w:val="00AF4ACA"/>
    <w:rsid w:val="00B023C6"/>
    <w:rsid w:val="00B0445E"/>
    <w:rsid w:val="00B35F65"/>
    <w:rsid w:val="00B44349"/>
    <w:rsid w:val="00B522C4"/>
    <w:rsid w:val="00B80B65"/>
    <w:rsid w:val="00BA5E93"/>
    <w:rsid w:val="00BD2BE1"/>
    <w:rsid w:val="00BE6530"/>
    <w:rsid w:val="00BF39D4"/>
    <w:rsid w:val="00C16174"/>
    <w:rsid w:val="00C21152"/>
    <w:rsid w:val="00C25800"/>
    <w:rsid w:val="00C34B3A"/>
    <w:rsid w:val="00C46C1E"/>
    <w:rsid w:val="00C6168A"/>
    <w:rsid w:val="00C93C83"/>
    <w:rsid w:val="00CA408C"/>
    <w:rsid w:val="00CA65E7"/>
    <w:rsid w:val="00CA6FD3"/>
    <w:rsid w:val="00CE6AD4"/>
    <w:rsid w:val="00CF2303"/>
    <w:rsid w:val="00D327B9"/>
    <w:rsid w:val="00D47929"/>
    <w:rsid w:val="00D51401"/>
    <w:rsid w:val="00D602D2"/>
    <w:rsid w:val="00D632B3"/>
    <w:rsid w:val="00D71562"/>
    <w:rsid w:val="00D76135"/>
    <w:rsid w:val="00D930E9"/>
    <w:rsid w:val="00DA37DD"/>
    <w:rsid w:val="00DF2C43"/>
    <w:rsid w:val="00E01352"/>
    <w:rsid w:val="00E23949"/>
    <w:rsid w:val="00E24E25"/>
    <w:rsid w:val="00E270CB"/>
    <w:rsid w:val="00E47025"/>
    <w:rsid w:val="00E51068"/>
    <w:rsid w:val="00E5297A"/>
    <w:rsid w:val="00E550B9"/>
    <w:rsid w:val="00E84D29"/>
    <w:rsid w:val="00E928E2"/>
    <w:rsid w:val="00EA0261"/>
    <w:rsid w:val="00ED4A25"/>
    <w:rsid w:val="00ED6340"/>
    <w:rsid w:val="00ED6BDA"/>
    <w:rsid w:val="00ED7E6E"/>
    <w:rsid w:val="00F06AA7"/>
    <w:rsid w:val="00F322D0"/>
    <w:rsid w:val="00F3390C"/>
    <w:rsid w:val="00F371BA"/>
    <w:rsid w:val="00F622B8"/>
    <w:rsid w:val="00F72D5D"/>
    <w:rsid w:val="00F90E31"/>
    <w:rsid w:val="00F91F31"/>
    <w:rsid w:val="00F964AC"/>
    <w:rsid w:val="00FB407D"/>
    <w:rsid w:val="00FB43BE"/>
    <w:rsid w:val="00FC50A5"/>
    <w:rsid w:val="00FD180D"/>
    <w:rsid w:val="00FD36BA"/>
    <w:rsid w:val="00FD5851"/>
    <w:rsid w:val="00FE1660"/>
    <w:rsid w:val="00FE2D85"/>
    <w:rsid w:val="00FF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458B9"/>
  <w15:docId w15:val="{6556E837-09B2-437F-A5A5-359CE563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707</TotalTime>
  <Pages>10</Pages>
  <Words>2365</Words>
  <Characters>13484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172</cp:revision>
  <dcterms:created xsi:type="dcterms:W3CDTF">2023-03-26T07:03:00Z</dcterms:created>
  <dcterms:modified xsi:type="dcterms:W3CDTF">2023-04-23T10:06:00Z</dcterms:modified>
</cp:coreProperties>
</file>