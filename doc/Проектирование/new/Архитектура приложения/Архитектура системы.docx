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0B0E" w14:textId="477F1C72" w:rsidR="00AC02D7" w:rsidRDefault="002F7491" w:rsidP="002F7491">
      <w:pPr>
        <w:pStyle w:val="12"/>
      </w:pPr>
      <w:r>
        <w:t>Архитектура подсистемы</w:t>
      </w:r>
    </w:p>
    <w:p w14:paraId="72730BBE" w14:textId="71ECFCAF" w:rsidR="002F7491" w:rsidRDefault="000C75E6" w:rsidP="000C75E6">
      <w:pPr>
        <w:pStyle w:val="23"/>
      </w:pPr>
      <w:r>
        <w:t>Общая архитектура системы</w:t>
      </w:r>
    </w:p>
    <w:p w14:paraId="2BA6C913" w14:textId="5A6973C1" w:rsidR="000C75E6" w:rsidRPr="00773ACB" w:rsidRDefault="005B485F" w:rsidP="001D6552">
      <w:pPr>
        <w:pStyle w:val="a9"/>
      </w:pPr>
      <w:r>
        <w:t xml:space="preserve">Общая архитектура системы </w:t>
      </w:r>
      <w:r w:rsidR="00014BE3">
        <w:t>представляет собой</w:t>
      </w:r>
      <w:r>
        <w:t xml:space="preserve"> </w:t>
      </w:r>
      <w:r w:rsidR="00014BE3">
        <w:t xml:space="preserve">набор из </w:t>
      </w:r>
      <w:r>
        <w:t>дву</w:t>
      </w:r>
      <w:r w:rsidR="00014BE3">
        <w:t>х</w:t>
      </w:r>
      <w:r>
        <w:t xml:space="preserve"> компонент</w:t>
      </w:r>
      <w:r w:rsidR="00014BE3">
        <w:t>ов</w:t>
      </w:r>
      <w:r>
        <w:t>: клиентским мобильным приложением и сервером.</w:t>
      </w:r>
      <w:r w:rsidR="00A435F2">
        <w:t xml:space="preserve"> Обмен данными осуществляется в двустороннем формате. </w:t>
      </w:r>
      <w:r w:rsidR="00A26A82">
        <w:t xml:space="preserve">Серверное приложение </w:t>
      </w:r>
      <w:r w:rsidR="00474237">
        <w:t xml:space="preserve">обрабатывает запросы, взаимодействует с базой данным и отправляет результат в </w:t>
      </w:r>
      <w:r w:rsidR="00BC45D3">
        <w:t>виде</w:t>
      </w:r>
      <w:r w:rsidR="00474237">
        <w:t xml:space="preserve"> </w:t>
      </w:r>
      <w:r w:rsidR="00474237">
        <w:rPr>
          <w:lang w:val="en-US"/>
        </w:rPr>
        <w:t>JSON</w:t>
      </w:r>
      <w:r w:rsidR="00474237">
        <w:t>-файла.</w:t>
      </w:r>
      <w:r w:rsidR="000018F9">
        <w:t xml:space="preserve"> Клиент</w:t>
      </w:r>
      <w:r w:rsidR="00BE0BCF">
        <w:t xml:space="preserve"> обращается к серверу и</w:t>
      </w:r>
      <w:r w:rsidR="000018F9">
        <w:t xml:space="preserve"> </w:t>
      </w:r>
      <w:r w:rsidR="00BE0BCF">
        <w:t>получает</w:t>
      </w:r>
      <w:r w:rsidR="006221C6">
        <w:t xml:space="preserve"> данные</w:t>
      </w:r>
      <w:r w:rsidR="00DE2239">
        <w:t xml:space="preserve">, которые </w:t>
      </w:r>
      <w:r w:rsidR="009A53B8">
        <w:t>использует для</w:t>
      </w:r>
      <w:r w:rsidR="00721567">
        <w:t xml:space="preserve"> заполнения</w:t>
      </w:r>
      <w:r w:rsidR="009A53B8">
        <w:t xml:space="preserve"> соответствующих полей</w:t>
      </w:r>
      <w:r w:rsidR="00067689">
        <w:t xml:space="preserve"> графического интерфейса.</w:t>
      </w:r>
    </w:p>
    <w:p w14:paraId="60AD316E" w14:textId="2F9A24BB" w:rsidR="00E138AF" w:rsidRDefault="002F7491" w:rsidP="00A852FB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477FE610" wp14:editId="10A9BC45">
            <wp:extent cx="5880100" cy="25336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C201" w14:textId="56A41A49" w:rsidR="00E138AF" w:rsidRDefault="002F7491" w:rsidP="00A852FB">
      <w:pPr>
        <w:pStyle w:val="a9"/>
        <w:ind w:firstLine="0"/>
        <w:jc w:val="center"/>
      </w:pPr>
      <w:r>
        <w:t>Рисунок 1 – Архитектура системы</w:t>
      </w:r>
    </w:p>
    <w:p w14:paraId="7BF18368" w14:textId="63CF904E" w:rsidR="002F7491" w:rsidRDefault="002F7491" w:rsidP="00A852FB">
      <w:pPr>
        <w:pStyle w:val="a9"/>
        <w:ind w:firstLine="0"/>
        <w:jc w:val="center"/>
      </w:pPr>
    </w:p>
    <w:p w14:paraId="16768891" w14:textId="77777777" w:rsidR="00507490" w:rsidRDefault="00057AB1" w:rsidP="00057AB1">
      <w:pPr>
        <w:pStyle w:val="a9"/>
      </w:pPr>
      <w:r>
        <w:t xml:space="preserve">В качестве данных выступают: </w:t>
      </w:r>
      <w:r w:rsidR="005C0BA6">
        <w:t xml:space="preserve">список проводимых мероприятий с открытой регистрацией, </w:t>
      </w:r>
      <w:r w:rsidR="00B831C3">
        <w:t>информация о необходимом мероприятии, перечень участников мероприятия, информация об авторизованном пользователе</w:t>
      </w:r>
      <w:r w:rsidR="00CA53E6">
        <w:t>.</w:t>
      </w:r>
    </w:p>
    <w:p w14:paraId="2CDFEA49" w14:textId="092CCB0E" w:rsidR="00057AB1" w:rsidRPr="005C0BA6" w:rsidRDefault="005C0BA6" w:rsidP="00057AB1">
      <w:pPr>
        <w:pStyle w:val="a9"/>
      </w:pPr>
      <w:r>
        <w:t xml:space="preserve"> </w:t>
      </w:r>
    </w:p>
    <w:p w14:paraId="0C80E70F" w14:textId="39F4FE31" w:rsidR="00AE18E0" w:rsidRDefault="00AE18E0" w:rsidP="00BE1564">
      <w:pPr>
        <w:pStyle w:val="23"/>
      </w:pPr>
      <w:r>
        <w:lastRenderedPageBreak/>
        <w:t>Архитектура мобильного приложения</w:t>
      </w:r>
    </w:p>
    <w:p w14:paraId="232266EC" w14:textId="4B0B7A85" w:rsidR="00191DCD" w:rsidRDefault="00D22278" w:rsidP="00BE1564">
      <w:pPr>
        <w:pStyle w:val="a9"/>
        <w:keepNext/>
      </w:pPr>
      <w:r>
        <w:t>Мобильное приложение использует многослойную архитектуру построения</w:t>
      </w:r>
      <w:r w:rsidR="00647C92">
        <w:t xml:space="preserve">, представленную четырьмя частями: </w:t>
      </w:r>
      <w:r w:rsidR="00647C92">
        <w:rPr>
          <w:lang w:val="en-US"/>
        </w:rPr>
        <w:t>UI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, </w:t>
      </w:r>
      <w:r w:rsidR="00647C92">
        <w:rPr>
          <w:lang w:val="en-US"/>
        </w:rPr>
        <w:t>Adapter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, </w:t>
      </w:r>
      <w:r w:rsidR="00647C92">
        <w:rPr>
          <w:lang w:val="en-US"/>
        </w:rPr>
        <w:t>Data</w:t>
      </w:r>
      <w:r w:rsidR="00647C92" w:rsidRPr="00647C92">
        <w:t xml:space="preserve"> </w:t>
      </w:r>
      <w:r w:rsidR="00647C92">
        <w:rPr>
          <w:lang w:val="en-US"/>
        </w:rPr>
        <w:t>Layer</w:t>
      </w:r>
      <w:r w:rsidR="00647C92" w:rsidRPr="00647C92">
        <w:t xml:space="preserve"> </w:t>
      </w:r>
      <w:r w:rsidR="00647C92">
        <w:t xml:space="preserve">и </w:t>
      </w:r>
      <w:proofErr w:type="spellStart"/>
      <w:r w:rsidR="00647C92">
        <w:rPr>
          <w:lang w:val="en-US"/>
        </w:rPr>
        <w:t>Api</w:t>
      </w:r>
      <w:proofErr w:type="spellEnd"/>
      <w:r w:rsidR="00647C92" w:rsidRPr="00647C92">
        <w:t xml:space="preserve"> </w:t>
      </w:r>
      <w:r w:rsidR="00647C92">
        <w:rPr>
          <w:lang w:val="en-US"/>
        </w:rPr>
        <w:t>Layer</w:t>
      </w:r>
      <w:r w:rsidR="00647C92">
        <w:t>.</w:t>
      </w:r>
      <w:r>
        <w:t xml:space="preserve"> </w:t>
      </w:r>
    </w:p>
    <w:p w14:paraId="76044308" w14:textId="77777777" w:rsidR="00BE1564" w:rsidRDefault="00BE1564" w:rsidP="00BE1564">
      <w:pPr>
        <w:pStyle w:val="a9"/>
        <w:ind w:firstLine="0"/>
        <w:jc w:val="center"/>
      </w:pPr>
      <w:r w:rsidRPr="00491E6F">
        <w:rPr>
          <w:noProof/>
        </w:rPr>
        <w:drawing>
          <wp:inline distT="0" distB="0" distL="0" distR="0" wp14:anchorId="54C3BB21" wp14:editId="67AA38C0">
            <wp:extent cx="5940424" cy="4493802"/>
            <wp:effectExtent l="19050" t="19050" r="22860" b="215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44938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7DD3" w14:textId="77777777" w:rsidR="00BE1564" w:rsidRDefault="00BE1564" w:rsidP="00BE1564">
      <w:pPr>
        <w:pStyle w:val="a9"/>
        <w:ind w:firstLine="0"/>
        <w:jc w:val="center"/>
      </w:pPr>
      <w:r>
        <w:t>Рисунок 2 – Архитектура приложения</w:t>
      </w:r>
    </w:p>
    <w:p w14:paraId="4C4F7104" w14:textId="77777777" w:rsidR="00BE1564" w:rsidRDefault="00BE1564" w:rsidP="00BE1564">
      <w:pPr>
        <w:pStyle w:val="a9"/>
        <w:ind w:firstLine="0"/>
        <w:jc w:val="center"/>
      </w:pPr>
    </w:p>
    <w:p w14:paraId="5BCF4834" w14:textId="49311BDD" w:rsidR="005B725E" w:rsidRDefault="008C09B4" w:rsidP="00E2238B">
      <w:pPr>
        <w:pStyle w:val="a9"/>
      </w:pPr>
      <w:r>
        <w:t>Первым является слой</w:t>
      </w:r>
      <w:r w:rsidR="00194574" w:rsidRPr="00194574">
        <w:t xml:space="preserve"> </w:t>
      </w:r>
      <w:r w:rsidR="00194574">
        <w:rPr>
          <w:lang w:val="en-US"/>
        </w:rPr>
        <w:t>UI</w:t>
      </w:r>
      <w:r w:rsidR="00194574" w:rsidRPr="00194574">
        <w:t xml:space="preserve"> </w:t>
      </w:r>
      <w:r w:rsidR="00194574">
        <w:rPr>
          <w:lang w:val="en-US"/>
        </w:rPr>
        <w:t>Layer</w:t>
      </w:r>
      <w:r>
        <w:t xml:space="preserve">, </w:t>
      </w:r>
      <w:r w:rsidR="00872A8D">
        <w:t>предназначенный</w:t>
      </w:r>
      <w:r>
        <w:t xml:space="preserve"> для обработки взаимодействия пользователя с графическим интерфейсом.</w:t>
      </w:r>
      <w:r w:rsidR="00191DCD">
        <w:t xml:space="preserve"> </w:t>
      </w:r>
      <w:r w:rsidR="005038C0">
        <w:t xml:space="preserve">Данный слой состоит из набора </w:t>
      </w:r>
      <w:r w:rsidR="0013576B">
        <w:rPr>
          <w:lang w:val="en-US"/>
        </w:rPr>
        <w:t>activity</w:t>
      </w:r>
      <w:r w:rsidR="0013576B" w:rsidRPr="00194574">
        <w:t>-</w:t>
      </w:r>
      <w:r w:rsidR="005038C0">
        <w:t>контроллеро</w:t>
      </w:r>
      <w:r w:rsidR="00342273">
        <w:t>в</w:t>
      </w:r>
      <w:r w:rsidR="005038C0">
        <w:t>.</w:t>
      </w:r>
      <w:r w:rsidR="00CB4F07">
        <w:t xml:space="preserve"> </w:t>
      </w:r>
      <w:r w:rsidR="00307CA5">
        <w:t xml:space="preserve">Контроллеры считывают действия человека с </w:t>
      </w:r>
      <w:r w:rsidR="008E64C6">
        <w:t>элементами интерфейса и соответствующим образом реагируют на них</w:t>
      </w:r>
      <w:r w:rsidR="00E2238B">
        <w:t>, демонстрируя необходим</w:t>
      </w:r>
      <w:r w:rsidR="00332D2A">
        <w:t>ые данные</w:t>
      </w:r>
      <w:r w:rsidR="008E64C6">
        <w:t>.</w:t>
      </w:r>
      <w:r w:rsidR="0013576B" w:rsidRPr="0013576B">
        <w:t xml:space="preserve"> </w:t>
      </w:r>
      <w:r w:rsidR="0013576B">
        <w:rPr>
          <w:lang w:val="en-US"/>
        </w:rPr>
        <w:t>Activity</w:t>
      </w:r>
      <w:r w:rsidR="0013576B">
        <w:t xml:space="preserve"> </w:t>
      </w:r>
      <w:r w:rsidR="005B725E">
        <w:t>представлены двумя типами:</w:t>
      </w:r>
    </w:p>
    <w:p w14:paraId="2140F060" w14:textId="42CB9DEE" w:rsidR="00B535DE" w:rsidRDefault="00E6000C" w:rsidP="00652DDB">
      <w:pPr>
        <w:pStyle w:val="a9"/>
        <w:numPr>
          <w:ilvl w:val="0"/>
          <w:numId w:val="16"/>
        </w:numPr>
        <w:ind w:left="0" w:firstLine="709"/>
      </w:pPr>
      <w:r>
        <w:t>к</w:t>
      </w:r>
      <w:r w:rsidR="00587A71">
        <w:t xml:space="preserve">лассы </w:t>
      </w:r>
      <w:r w:rsidR="00F43130">
        <w:rPr>
          <w:lang w:val="en-US"/>
        </w:rPr>
        <w:t>A</w:t>
      </w:r>
      <w:r w:rsidR="0003293E">
        <w:rPr>
          <w:lang w:val="en-US"/>
        </w:rPr>
        <w:t>ctivity</w:t>
      </w:r>
      <w:r w:rsidR="0003293E" w:rsidRPr="00527D1F">
        <w:t xml:space="preserve"> </w:t>
      </w:r>
      <w:r w:rsidR="00527D1F" w:rsidRPr="00527D1F">
        <w:t>–</w:t>
      </w:r>
      <w:r w:rsidR="0003293E" w:rsidRPr="00527D1F">
        <w:t xml:space="preserve"> </w:t>
      </w:r>
      <w:r w:rsidR="00527D1F">
        <w:t>обслуживание компонентов основных окон приложения</w:t>
      </w:r>
      <w:r>
        <w:t>;</w:t>
      </w:r>
    </w:p>
    <w:p w14:paraId="3E34F71C" w14:textId="0CCAA259" w:rsidR="00527D1F" w:rsidRPr="0013576B" w:rsidRDefault="00E6000C" w:rsidP="00652DDB">
      <w:pPr>
        <w:pStyle w:val="a9"/>
        <w:numPr>
          <w:ilvl w:val="0"/>
          <w:numId w:val="16"/>
        </w:numPr>
        <w:ind w:left="0" w:firstLine="709"/>
      </w:pPr>
      <w:r>
        <w:t>к</w:t>
      </w:r>
      <w:r w:rsidR="00F43130">
        <w:t xml:space="preserve">лассы </w:t>
      </w:r>
      <w:r w:rsidR="00F43130">
        <w:rPr>
          <w:lang w:val="en-US"/>
        </w:rPr>
        <w:t>Fragment</w:t>
      </w:r>
      <w:r w:rsidR="00F43130" w:rsidRPr="00271B1B">
        <w:t xml:space="preserve"> </w:t>
      </w:r>
      <w:r w:rsidR="00271B1B" w:rsidRPr="00271B1B">
        <w:t>–</w:t>
      </w:r>
      <w:r w:rsidR="00F43130" w:rsidRPr="00271B1B">
        <w:t xml:space="preserve"> </w:t>
      </w:r>
      <w:r w:rsidR="00271B1B">
        <w:t>обслуживание дополнительных окон</w:t>
      </w:r>
      <w:r w:rsidR="00142637">
        <w:t xml:space="preserve"> интерфейса.</w:t>
      </w:r>
    </w:p>
    <w:p w14:paraId="14C74B4E" w14:textId="2AD9E1E9" w:rsidR="00CF36E6" w:rsidRDefault="00076456" w:rsidP="00AE18E0">
      <w:pPr>
        <w:pStyle w:val="a9"/>
      </w:pPr>
      <w:r>
        <w:t xml:space="preserve">Слой </w:t>
      </w:r>
      <w:r w:rsidR="00510D13">
        <w:rPr>
          <w:lang w:val="en-US"/>
        </w:rPr>
        <w:t>Adapter</w:t>
      </w:r>
      <w:r w:rsidR="00510D13" w:rsidRPr="00076456">
        <w:t xml:space="preserve"> </w:t>
      </w:r>
      <w:r w:rsidR="003B6065">
        <w:rPr>
          <w:lang w:val="en-US"/>
        </w:rPr>
        <w:t>Layer</w:t>
      </w:r>
      <w:r w:rsidR="009A764D">
        <w:t xml:space="preserve"> </w:t>
      </w:r>
      <w:r>
        <w:t xml:space="preserve">используется при необходимости </w:t>
      </w:r>
      <w:r w:rsidR="008A64F7">
        <w:t xml:space="preserve">работы со списками. </w:t>
      </w:r>
      <w:r w:rsidR="00030E28">
        <w:t xml:space="preserve">Он </w:t>
      </w:r>
      <w:r w:rsidR="00435EFD">
        <w:t xml:space="preserve">включает в себя классы-адаптеры, выступающие в качестве компоновщиков </w:t>
      </w:r>
      <w:r w:rsidR="00725CBA">
        <w:t>моделей</w:t>
      </w:r>
      <w:r w:rsidR="00D639C2">
        <w:t xml:space="preserve"> в карточки графического интерфейса</w:t>
      </w:r>
      <w:r w:rsidR="00EC3518">
        <w:t>:</w:t>
      </w:r>
    </w:p>
    <w:p w14:paraId="03BC65D7" w14:textId="78A4F35B" w:rsidR="00EC3518" w:rsidRDefault="00EC3518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t>EventAdapter</w:t>
      </w:r>
      <w:proofErr w:type="spellEnd"/>
      <w:r w:rsidRPr="00EC3518">
        <w:t xml:space="preserve"> – </w:t>
      </w:r>
      <w:r>
        <w:t xml:space="preserve">преобразование объектов типа </w:t>
      </w:r>
      <w:r>
        <w:rPr>
          <w:lang w:val="en-US"/>
        </w:rPr>
        <w:t>Event</w:t>
      </w:r>
      <w:r w:rsidRPr="00EC3518">
        <w:t xml:space="preserve"> </w:t>
      </w:r>
      <w:r>
        <w:t>в карточки мероприятий;</w:t>
      </w:r>
    </w:p>
    <w:p w14:paraId="6B18EDC8" w14:textId="7A52E566" w:rsidR="00EC3518" w:rsidRDefault="00EC3518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lastRenderedPageBreak/>
        <w:t>MyEventAdapter</w:t>
      </w:r>
      <w:proofErr w:type="spellEnd"/>
      <w:r w:rsidRPr="00EC3518">
        <w:t xml:space="preserve"> </w:t>
      </w:r>
      <w:r>
        <w:t>–</w:t>
      </w:r>
      <w:r w:rsidRPr="00EC3518">
        <w:t xml:space="preserve"> </w:t>
      </w:r>
      <w:r>
        <w:t xml:space="preserve">преобразование объектов типа </w:t>
      </w:r>
      <w:proofErr w:type="spellStart"/>
      <w:r>
        <w:rPr>
          <w:lang w:val="en-US"/>
        </w:rPr>
        <w:t>My</w:t>
      </w:r>
      <w:r w:rsidRPr="00EC3518">
        <w:rPr>
          <w:lang w:val="en-US"/>
        </w:rPr>
        <w:t>Event</w:t>
      </w:r>
      <w:proofErr w:type="spellEnd"/>
      <w:r w:rsidRPr="00EC3518">
        <w:t xml:space="preserve"> </w:t>
      </w:r>
      <w:r>
        <w:t>в карточки мероприятий</w:t>
      </w:r>
      <w:r w:rsidR="00F26BCA">
        <w:t>, на которые зарегистрировался</w:t>
      </w:r>
      <w:r w:rsidR="00C36549">
        <w:t xml:space="preserve"> </w:t>
      </w:r>
      <w:r w:rsidR="00661E7C">
        <w:t>студент</w:t>
      </w:r>
      <w:r>
        <w:t>;</w:t>
      </w:r>
    </w:p>
    <w:p w14:paraId="15D4C053" w14:textId="73DA7A0D" w:rsidR="00EC3518" w:rsidRDefault="00F26BCA" w:rsidP="003461F2">
      <w:pPr>
        <w:pStyle w:val="a9"/>
        <w:numPr>
          <w:ilvl w:val="0"/>
          <w:numId w:val="17"/>
        </w:numPr>
        <w:ind w:left="0" w:firstLine="709"/>
      </w:pPr>
      <w:proofErr w:type="spellStart"/>
      <w:r>
        <w:rPr>
          <w:lang w:val="en-US"/>
        </w:rPr>
        <w:t>Presence</w:t>
      </w:r>
      <w:r w:rsidR="005651EC">
        <w:rPr>
          <w:lang w:val="en-US"/>
        </w:rPr>
        <w:t>Adapter</w:t>
      </w:r>
      <w:proofErr w:type="spellEnd"/>
      <w:r w:rsidR="005651EC" w:rsidRPr="00EC3518">
        <w:t xml:space="preserve"> </w:t>
      </w:r>
      <w:r w:rsidR="005651EC">
        <w:t>–</w:t>
      </w:r>
      <w:r w:rsidR="005651EC" w:rsidRPr="00EC3518">
        <w:t xml:space="preserve"> </w:t>
      </w:r>
      <w:r w:rsidR="005651EC">
        <w:t xml:space="preserve">преобразование объектов типа </w:t>
      </w:r>
      <w:proofErr w:type="spellStart"/>
      <w:r w:rsidR="005651EC">
        <w:rPr>
          <w:lang w:val="en-US"/>
        </w:rPr>
        <w:t>My</w:t>
      </w:r>
      <w:r w:rsidR="005651EC" w:rsidRPr="00EC3518">
        <w:rPr>
          <w:lang w:val="en-US"/>
        </w:rPr>
        <w:t>Event</w:t>
      </w:r>
      <w:proofErr w:type="spellEnd"/>
      <w:r w:rsidR="005651EC" w:rsidRPr="00EC3518">
        <w:t xml:space="preserve"> </w:t>
      </w:r>
      <w:r w:rsidR="005651EC">
        <w:t>в карточки мероприятий</w:t>
      </w:r>
      <w:r w:rsidR="00661E7C">
        <w:t xml:space="preserve"> для проведения ответственным</w:t>
      </w:r>
      <w:r w:rsidR="005651EC">
        <w:t>;</w:t>
      </w:r>
    </w:p>
    <w:p w14:paraId="5A4CF2F2" w14:textId="52AA8905" w:rsidR="00F0277E" w:rsidRDefault="00CF36E6" w:rsidP="00AE18E0">
      <w:pPr>
        <w:pStyle w:val="a9"/>
      </w:pPr>
      <w:r>
        <w:rPr>
          <w:lang w:val="en-US"/>
        </w:rPr>
        <w:t>Data</w:t>
      </w:r>
      <w:r w:rsidRPr="00C47177">
        <w:t xml:space="preserve"> </w:t>
      </w:r>
      <w:r w:rsidR="004A051D">
        <w:rPr>
          <w:lang w:val="en-US"/>
        </w:rPr>
        <w:t>Layer</w:t>
      </w:r>
      <w:r w:rsidR="004A051D">
        <w:t xml:space="preserve"> </w:t>
      </w:r>
      <w:r w:rsidR="0081624D">
        <w:t xml:space="preserve">задействуется </w:t>
      </w:r>
      <w:r w:rsidR="00C47177">
        <w:t xml:space="preserve">для преобразования полученных из </w:t>
      </w:r>
      <w:proofErr w:type="spellStart"/>
      <w:r w:rsidR="00C47177">
        <w:rPr>
          <w:lang w:val="en-US"/>
        </w:rPr>
        <w:t>Api</w:t>
      </w:r>
      <w:proofErr w:type="spellEnd"/>
      <w:r w:rsidR="00C47177" w:rsidRPr="00C47177">
        <w:t xml:space="preserve"> </w:t>
      </w:r>
      <w:r w:rsidR="00563A81">
        <w:rPr>
          <w:lang w:val="en-US"/>
        </w:rPr>
        <w:t>Layer</w:t>
      </w:r>
      <w:r w:rsidR="00563A81">
        <w:t xml:space="preserve"> </w:t>
      </w:r>
      <w:r w:rsidR="00C47177">
        <w:t xml:space="preserve">данных в объекты </w:t>
      </w:r>
      <w:r w:rsidR="00C47177">
        <w:rPr>
          <w:lang w:val="en-US"/>
        </w:rPr>
        <w:t>data</w:t>
      </w:r>
      <w:r w:rsidR="00C47177">
        <w:t>-классов.</w:t>
      </w:r>
      <w:r w:rsidR="00D17767">
        <w:t xml:space="preserve"> </w:t>
      </w:r>
      <w:r w:rsidR="00F0277E">
        <w:t xml:space="preserve">Всего в приложении имеется три таких класса: </w:t>
      </w:r>
    </w:p>
    <w:p w14:paraId="3161B59C" w14:textId="018FBBBF" w:rsidR="00AE18E0" w:rsidRDefault="00F0277E" w:rsidP="00665084">
      <w:pPr>
        <w:pStyle w:val="a9"/>
        <w:numPr>
          <w:ilvl w:val="0"/>
          <w:numId w:val="15"/>
        </w:numPr>
        <w:ind w:left="0" w:firstLine="709"/>
      </w:pPr>
      <w:r>
        <w:rPr>
          <w:lang w:val="en-US"/>
        </w:rPr>
        <w:t>Event</w:t>
      </w:r>
      <w:r w:rsidRPr="00F0277E">
        <w:t xml:space="preserve"> </w:t>
      </w:r>
      <w:r>
        <w:t>– предназначен для хранения мероприятий;</w:t>
      </w:r>
    </w:p>
    <w:p w14:paraId="66B3D651" w14:textId="77777777" w:rsidR="00FD5024" w:rsidRDefault="00F0277E" w:rsidP="00665084">
      <w:pPr>
        <w:pStyle w:val="a9"/>
        <w:numPr>
          <w:ilvl w:val="0"/>
          <w:numId w:val="15"/>
        </w:numPr>
        <w:ind w:left="0" w:firstLine="709"/>
      </w:pPr>
      <w:proofErr w:type="spellStart"/>
      <w:r>
        <w:rPr>
          <w:lang w:val="en-US"/>
        </w:rPr>
        <w:t>MyEvent</w:t>
      </w:r>
      <w:proofErr w:type="spellEnd"/>
      <w:r w:rsidRPr="00FD5024">
        <w:t xml:space="preserve"> </w:t>
      </w:r>
      <w:r>
        <w:t xml:space="preserve">– класс для </w:t>
      </w:r>
      <w:r w:rsidR="004449AB">
        <w:t xml:space="preserve">хранения </w:t>
      </w:r>
      <w:r w:rsidR="00FD5024">
        <w:t>мероприятий, на которые пользователь зарегистрировался;</w:t>
      </w:r>
    </w:p>
    <w:p w14:paraId="02224490" w14:textId="5F9413AB" w:rsidR="00F0277E" w:rsidRDefault="007D39ED" w:rsidP="00665084">
      <w:pPr>
        <w:pStyle w:val="a9"/>
        <w:numPr>
          <w:ilvl w:val="0"/>
          <w:numId w:val="15"/>
        </w:numPr>
        <w:ind w:left="0" w:firstLine="709"/>
      </w:pPr>
      <w:r>
        <w:rPr>
          <w:lang w:val="en-US"/>
        </w:rPr>
        <w:t>User</w:t>
      </w:r>
      <w:r w:rsidRPr="007D39ED">
        <w:t xml:space="preserve"> –</w:t>
      </w:r>
      <w:r>
        <w:t xml:space="preserve"> предназначен для хранения информации об авторизованном в системе пользователе.</w:t>
      </w:r>
      <w:r w:rsidR="00FD5024">
        <w:t xml:space="preserve"> </w:t>
      </w:r>
    </w:p>
    <w:p w14:paraId="64B1052A" w14:textId="5C378C7D" w:rsidR="00A852FB" w:rsidRPr="00A852FB" w:rsidRDefault="00AD70C1" w:rsidP="003461F2">
      <w:pPr>
        <w:pStyle w:val="a9"/>
      </w:pPr>
      <w:r>
        <w:t xml:space="preserve">Для взаимодействия с системными </w:t>
      </w:r>
      <w:r>
        <w:rPr>
          <w:lang w:val="en-US"/>
        </w:rPr>
        <w:t>API</w:t>
      </w:r>
      <w:r>
        <w:t xml:space="preserve"> используется слой </w:t>
      </w:r>
      <w:proofErr w:type="spellStart"/>
      <w:r>
        <w:rPr>
          <w:lang w:val="en-US"/>
        </w:rPr>
        <w:t>Api</w:t>
      </w:r>
      <w:proofErr w:type="spellEnd"/>
      <w:r>
        <w:t xml:space="preserve"> </w:t>
      </w:r>
      <w:r w:rsidR="00850ADD">
        <w:rPr>
          <w:lang w:val="en-US"/>
        </w:rPr>
        <w:t>Layer</w:t>
      </w:r>
      <w:r>
        <w:t xml:space="preserve">. </w:t>
      </w:r>
      <w:proofErr w:type="spellStart"/>
      <w:r w:rsidR="009548CC">
        <w:rPr>
          <w:lang w:val="en-US"/>
        </w:rPr>
        <w:t>Api</w:t>
      </w:r>
      <w:proofErr w:type="spellEnd"/>
      <w:r w:rsidR="009548CC">
        <w:t xml:space="preserve"> </w:t>
      </w:r>
      <w:r w:rsidR="00850ADD">
        <w:rPr>
          <w:lang w:val="en-US"/>
        </w:rPr>
        <w:t>Layer</w:t>
      </w:r>
      <w:r w:rsidR="00850ADD">
        <w:t xml:space="preserve"> </w:t>
      </w:r>
      <w:r w:rsidR="00687DB8">
        <w:t xml:space="preserve">выступает в роли связующего звена между системой и мобильным приложением. </w:t>
      </w:r>
      <w:r w:rsidR="00103082">
        <w:t xml:space="preserve">Он содержит в себе набор методов для обращения к серверу и преобразует полученный результат в объекты </w:t>
      </w:r>
      <w:r w:rsidR="00103082">
        <w:rPr>
          <w:lang w:val="en-US"/>
        </w:rPr>
        <w:t>data</w:t>
      </w:r>
      <w:r w:rsidR="00103082">
        <w:t xml:space="preserve">-классов из </w:t>
      </w:r>
      <w:r w:rsidR="00103082">
        <w:rPr>
          <w:lang w:val="en-US"/>
        </w:rPr>
        <w:t>Data</w:t>
      </w:r>
      <w:r w:rsidR="00103082" w:rsidRPr="00103082">
        <w:t xml:space="preserve"> </w:t>
      </w:r>
      <w:r w:rsidR="00D36BA2">
        <w:rPr>
          <w:lang w:val="en-US"/>
        </w:rPr>
        <w:t>Layer</w:t>
      </w:r>
      <w:r w:rsidR="00103082">
        <w:t>.</w:t>
      </w:r>
    </w:p>
    <w:sectPr w:rsidR="00A852FB" w:rsidRPr="00A85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2110EB"/>
    <w:multiLevelType w:val="hybridMultilevel"/>
    <w:tmpl w:val="2BC44710"/>
    <w:lvl w:ilvl="0" w:tplc="F66893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61CC2315"/>
    <w:multiLevelType w:val="hybridMultilevel"/>
    <w:tmpl w:val="4FA02E1E"/>
    <w:lvl w:ilvl="0" w:tplc="3D2E8B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3" w15:restartNumberingAfterBreak="0">
    <w:nsid w:val="64D75EF8"/>
    <w:multiLevelType w:val="hybridMultilevel"/>
    <w:tmpl w:val="948077DE"/>
    <w:lvl w:ilvl="0" w:tplc="299CD2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5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6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6"/>
  </w:num>
  <w:num w:numId="11">
    <w:abstractNumId w:val="1"/>
  </w:num>
  <w:num w:numId="12">
    <w:abstractNumId w:val="12"/>
  </w:num>
  <w:num w:numId="13">
    <w:abstractNumId w:val="0"/>
  </w:num>
  <w:num w:numId="14">
    <w:abstractNumId w:val="14"/>
  </w:num>
  <w:num w:numId="15">
    <w:abstractNumId w:val="11"/>
  </w:num>
  <w:num w:numId="16">
    <w:abstractNumId w:val="9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18F9"/>
    <w:rsid w:val="00001B5B"/>
    <w:rsid w:val="00005461"/>
    <w:rsid w:val="00011761"/>
    <w:rsid w:val="0001285E"/>
    <w:rsid w:val="00014BE3"/>
    <w:rsid w:val="000159FC"/>
    <w:rsid w:val="00016595"/>
    <w:rsid w:val="00016EF4"/>
    <w:rsid w:val="0002585F"/>
    <w:rsid w:val="0003022F"/>
    <w:rsid w:val="00030E28"/>
    <w:rsid w:val="00031877"/>
    <w:rsid w:val="0003293E"/>
    <w:rsid w:val="0003391C"/>
    <w:rsid w:val="00045E4D"/>
    <w:rsid w:val="00047B94"/>
    <w:rsid w:val="00057AB1"/>
    <w:rsid w:val="000604F5"/>
    <w:rsid w:val="000647A2"/>
    <w:rsid w:val="00067689"/>
    <w:rsid w:val="000712D0"/>
    <w:rsid w:val="00075C59"/>
    <w:rsid w:val="00075FEB"/>
    <w:rsid w:val="00076456"/>
    <w:rsid w:val="000767D0"/>
    <w:rsid w:val="000947F6"/>
    <w:rsid w:val="0009726E"/>
    <w:rsid w:val="00097D45"/>
    <w:rsid w:val="000A5A0E"/>
    <w:rsid w:val="000B10FE"/>
    <w:rsid w:val="000B1700"/>
    <w:rsid w:val="000C75E6"/>
    <w:rsid w:val="000D6F51"/>
    <w:rsid w:val="000F284E"/>
    <w:rsid w:val="00103082"/>
    <w:rsid w:val="00111BA3"/>
    <w:rsid w:val="0013576B"/>
    <w:rsid w:val="00142637"/>
    <w:rsid w:val="00145242"/>
    <w:rsid w:val="001639C8"/>
    <w:rsid w:val="00174CEA"/>
    <w:rsid w:val="001818CA"/>
    <w:rsid w:val="001916DA"/>
    <w:rsid w:val="00191DCD"/>
    <w:rsid w:val="00194574"/>
    <w:rsid w:val="00196FB9"/>
    <w:rsid w:val="00197C91"/>
    <w:rsid w:val="001A51E5"/>
    <w:rsid w:val="001A67D4"/>
    <w:rsid w:val="001B507E"/>
    <w:rsid w:val="001C45B3"/>
    <w:rsid w:val="001C5B33"/>
    <w:rsid w:val="001C6329"/>
    <w:rsid w:val="001D3263"/>
    <w:rsid w:val="001D438C"/>
    <w:rsid w:val="001D6552"/>
    <w:rsid w:val="001F2C5A"/>
    <w:rsid w:val="0020106C"/>
    <w:rsid w:val="00202EF4"/>
    <w:rsid w:val="002046FC"/>
    <w:rsid w:val="002230AF"/>
    <w:rsid w:val="00245314"/>
    <w:rsid w:val="00251685"/>
    <w:rsid w:val="00252BCC"/>
    <w:rsid w:val="00267E8A"/>
    <w:rsid w:val="00271B1B"/>
    <w:rsid w:val="00276586"/>
    <w:rsid w:val="00283DCC"/>
    <w:rsid w:val="00287619"/>
    <w:rsid w:val="002A1599"/>
    <w:rsid w:val="002A5F75"/>
    <w:rsid w:val="002B0CC8"/>
    <w:rsid w:val="002C1679"/>
    <w:rsid w:val="002C648F"/>
    <w:rsid w:val="002D7C8D"/>
    <w:rsid w:val="002E0E20"/>
    <w:rsid w:val="002E0F9E"/>
    <w:rsid w:val="002E3E29"/>
    <w:rsid w:val="002F4582"/>
    <w:rsid w:val="002F7491"/>
    <w:rsid w:val="00306500"/>
    <w:rsid w:val="00307CA5"/>
    <w:rsid w:val="00330BC1"/>
    <w:rsid w:val="0033103C"/>
    <w:rsid w:val="00332D2A"/>
    <w:rsid w:val="00342273"/>
    <w:rsid w:val="00345F3A"/>
    <w:rsid w:val="003461F2"/>
    <w:rsid w:val="0035328E"/>
    <w:rsid w:val="0035383C"/>
    <w:rsid w:val="003601B1"/>
    <w:rsid w:val="003607CE"/>
    <w:rsid w:val="00362BCD"/>
    <w:rsid w:val="00366154"/>
    <w:rsid w:val="003738C4"/>
    <w:rsid w:val="003809AC"/>
    <w:rsid w:val="003820FC"/>
    <w:rsid w:val="00386A91"/>
    <w:rsid w:val="003B6065"/>
    <w:rsid w:val="003E1362"/>
    <w:rsid w:val="00411BFA"/>
    <w:rsid w:val="0041223B"/>
    <w:rsid w:val="00414E12"/>
    <w:rsid w:val="004273AD"/>
    <w:rsid w:val="00435EFD"/>
    <w:rsid w:val="00437188"/>
    <w:rsid w:val="00443A00"/>
    <w:rsid w:val="004449AB"/>
    <w:rsid w:val="004563FC"/>
    <w:rsid w:val="00474237"/>
    <w:rsid w:val="00482197"/>
    <w:rsid w:val="004917F8"/>
    <w:rsid w:val="00491E6F"/>
    <w:rsid w:val="004926C6"/>
    <w:rsid w:val="004A051D"/>
    <w:rsid w:val="004A19AC"/>
    <w:rsid w:val="004C6C10"/>
    <w:rsid w:val="004D0931"/>
    <w:rsid w:val="004D7007"/>
    <w:rsid w:val="004E60BD"/>
    <w:rsid w:val="004F5A61"/>
    <w:rsid w:val="005038C0"/>
    <w:rsid w:val="00506B47"/>
    <w:rsid w:val="00507490"/>
    <w:rsid w:val="00510466"/>
    <w:rsid w:val="00510D13"/>
    <w:rsid w:val="0051264F"/>
    <w:rsid w:val="00524162"/>
    <w:rsid w:val="00527D1F"/>
    <w:rsid w:val="00540206"/>
    <w:rsid w:val="00563A81"/>
    <w:rsid w:val="005651EC"/>
    <w:rsid w:val="005667B4"/>
    <w:rsid w:val="00571105"/>
    <w:rsid w:val="0057753C"/>
    <w:rsid w:val="00587A71"/>
    <w:rsid w:val="005A3EC1"/>
    <w:rsid w:val="005A4376"/>
    <w:rsid w:val="005B485F"/>
    <w:rsid w:val="005B725E"/>
    <w:rsid w:val="005C0BA6"/>
    <w:rsid w:val="005E0AE2"/>
    <w:rsid w:val="005E56B9"/>
    <w:rsid w:val="00611DC1"/>
    <w:rsid w:val="00621837"/>
    <w:rsid w:val="006221C6"/>
    <w:rsid w:val="00627BA5"/>
    <w:rsid w:val="00636E24"/>
    <w:rsid w:val="00647C92"/>
    <w:rsid w:val="00652DDB"/>
    <w:rsid w:val="0065503E"/>
    <w:rsid w:val="00661E7C"/>
    <w:rsid w:val="00665084"/>
    <w:rsid w:val="00665203"/>
    <w:rsid w:val="00672E43"/>
    <w:rsid w:val="00675F66"/>
    <w:rsid w:val="00680880"/>
    <w:rsid w:val="006853E0"/>
    <w:rsid w:val="00687BCD"/>
    <w:rsid w:val="00687DB8"/>
    <w:rsid w:val="006B370A"/>
    <w:rsid w:val="006B6A6C"/>
    <w:rsid w:val="006C3F68"/>
    <w:rsid w:val="006D407D"/>
    <w:rsid w:val="006D52AD"/>
    <w:rsid w:val="006E2A92"/>
    <w:rsid w:val="006F68F0"/>
    <w:rsid w:val="00701BC0"/>
    <w:rsid w:val="00712189"/>
    <w:rsid w:val="00721567"/>
    <w:rsid w:val="00725CBA"/>
    <w:rsid w:val="00725D0A"/>
    <w:rsid w:val="00735D9B"/>
    <w:rsid w:val="00771B5E"/>
    <w:rsid w:val="00772405"/>
    <w:rsid w:val="00773ACB"/>
    <w:rsid w:val="00785704"/>
    <w:rsid w:val="007A3224"/>
    <w:rsid w:val="007B2DFC"/>
    <w:rsid w:val="007B43D5"/>
    <w:rsid w:val="007C21D4"/>
    <w:rsid w:val="007C7FAC"/>
    <w:rsid w:val="007D37C7"/>
    <w:rsid w:val="007D39ED"/>
    <w:rsid w:val="007D688D"/>
    <w:rsid w:val="007E069C"/>
    <w:rsid w:val="007F0052"/>
    <w:rsid w:val="007F5878"/>
    <w:rsid w:val="007F5F5B"/>
    <w:rsid w:val="00803342"/>
    <w:rsid w:val="0081624D"/>
    <w:rsid w:val="00823EB3"/>
    <w:rsid w:val="008259AC"/>
    <w:rsid w:val="00850ADD"/>
    <w:rsid w:val="008673F4"/>
    <w:rsid w:val="00867AE0"/>
    <w:rsid w:val="00872A8D"/>
    <w:rsid w:val="00892B4E"/>
    <w:rsid w:val="008A64F7"/>
    <w:rsid w:val="008A7829"/>
    <w:rsid w:val="008C09B4"/>
    <w:rsid w:val="008C4A15"/>
    <w:rsid w:val="008D0D3B"/>
    <w:rsid w:val="008D2616"/>
    <w:rsid w:val="008D4D1A"/>
    <w:rsid w:val="008D76E8"/>
    <w:rsid w:val="008E2A12"/>
    <w:rsid w:val="008E64C6"/>
    <w:rsid w:val="008F4358"/>
    <w:rsid w:val="008F442E"/>
    <w:rsid w:val="008F7564"/>
    <w:rsid w:val="008F7EBA"/>
    <w:rsid w:val="00900B00"/>
    <w:rsid w:val="00915FEA"/>
    <w:rsid w:val="0092091D"/>
    <w:rsid w:val="00937A74"/>
    <w:rsid w:val="00944C49"/>
    <w:rsid w:val="009459D3"/>
    <w:rsid w:val="0095107E"/>
    <w:rsid w:val="009548CC"/>
    <w:rsid w:val="00971AF2"/>
    <w:rsid w:val="00977082"/>
    <w:rsid w:val="0098158A"/>
    <w:rsid w:val="009A53B8"/>
    <w:rsid w:val="009A764D"/>
    <w:rsid w:val="009B0734"/>
    <w:rsid w:val="009B1A7B"/>
    <w:rsid w:val="009E262F"/>
    <w:rsid w:val="009E7B8A"/>
    <w:rsid w:val="00A03720"/>
    <w:rsid w:val="00A07359"/>
    <w:rsid w:val="00A170D5"/>
    <w:rsid w:val="00A25D62"/>
    <w:rsid w:val="00A26A82"/>
    <w:rsid w:val="00A32069"/>
    <w:rsid w:val="00A435F2"/>
    <w:rsid w:val="00A44052"/>
    <w:rsid w:val="00A46C9C"/>
    <w:rsid w:val="00A661F5"/>
    <w:rsid w:val="00A80F88"/>
    <w:rsid w:val="00A852FB"/>
    <w:rsid w:val="00A953A4"/>
    <w:rsid w:val="00AA2F2E"/>
    <w:rsid w:val="00AB5D23"/>
    <w:rsid w:val="00AC02D7"/>
    <w:rsid w:val="00AD70C1"/>
    <w:rsid w:val="00AE18E0"/>
    <w:rsid w:val="00AE1BE6"/>
    <w:rsid w:val="00AE1D18"/>
    <w:rsid w:val="00AF1527"/>
    <w:rsid w:val="00AF497E"/>
    <w:rsid w:val="00AF6F1F"/>
    <w:rsid w:val="00B0008B"/>
    <w:rsid w:val="00B06A3C"/>
    <w:rsid w:val="00B36D15"/>
    <w:rsid w:val="00B401EC"/>
    <w:rsid w:val="00B43523"/>
    <w:rsid w:val="00B44349"/>
    <w:rsid w:val="00B535DE"/>
    <w:rsid w:val="00B67C51"/>
    <w:rsid w:val="00B80B65"/>
    <w:rsid w:val="00B831C3"/>
    <w:rsid w:val="00BA436A"/>
    <w:rsid w:val="00BA6340"/>
    <w:rsid w:val="00BC0964"/>
    <w:rsid w:val="00BC45D3"/>
    <w:rsid w:val="00BE0BCF"/>
    <w:rsid w:val="00BE1564"/>
    <w:rsid w:val="00C03C2E"/>
    <w:rsid w:val="00C066D9"/>
    <w:rsid w:val="00C10323"/>
    <w:rsid w:val="00C108EE"/>
    <w:rsid w:val="00C1148A"/>
    <w:rsid w:val="00C21152"/>
    <w:rsid w:val="00C22EE3"/>
    <w:rsid w:val="00C36549"/>
    <w:rsid w:val="00C36D42"/>
    <w:rsid w:val="00C410D6"/>
    <w:rsid w:val="00C42ABC"/>
    <w:rsid w:val="00C47177"/>
    <w:rsid w:val="00C5479A"/>
    <w:rsid w:val="00C54A37"/>
    <w:rsid w:val="00C56D54"/>
    <w:rsid w:val="00C63896"/>
    <w:rsid w:val="00C85506"/>
    <w:rsid w:val="00CA3E37"/>
    <w:rsid w:val="00CA53E6"/>
    <w:rsid w:val="00CB4F07"/>
    <w:rsid w:val="00CB74E7"/>
    <w:rsid w:val="00CC0BA0"/>
    <w:rsid w:val="00CC44A0"/>
    <w:rsid w:val="00CD261C"/>
    <w:rsid w:val="00CE6AD4"/>
    <w:rsid w:val="00CF2303"/>
    <w:rsid w:val="00CF255D"/>
    <w:rsid w:val="00CF3558"/>
    <w:rsid w:val="00CF36E6"/>
    <w:rsid w:val="00CF3D14"/>
    <w:rsid w:val="00D00CC7"/>
    <w:rsid w:val="00D010E4"/>
    <w:rsid w:val="00D074E5"/>
    <w:rsid w:val="00D16530"/>
    <w:rsid w:val="00D17767"/>
    <w:rsid w:val="00D22278"/>
    <w:rsid w:val="00D22A0F"/>
    <w:rsid w:val="00D36BA2"/>
    <w:rsid w:val="00D556EB"/>
    <w:rsid w:val="00D57B7A"/>
    <w:rsid w:val="00D60BEA"/>
    <w:rsid w:val="00D639C2"/>
    <w:rsid w:val="00D76135"/>
    <w:rsid w:val="00D77869"/>
    <w:rsid w:val="00D9513C"/>
    <w:rsid w:val="00DA194D"/>
    <w:rsid w:val="00DB7166"/>
    <w:rsid w:val="00DC3CF4"/>
    <w:rsid w:val="00DD5CAD"/>
    <w:rsid w:val="00DE2239"/>
    <w:rsid w:val="00DF0070"/>
    <w:rsid w:val="00DF60B8"/>
    <w:rsid w:val="00E028D6"/>
    <w:rsid w:val="00E06F3F"/>
    <w:rsid w:val="00E138AF"/>
    <w:rsid w:val="00E13DC4"/>
    <w:rsid w:val="00E2238B"/>
    <w:rsid w:val="00E24B07"/>
    <w:rsid w:val="00E35DF7"/>
    <w:rsid w:val="00E45A8E"/>
    <w:rsid w:val="00E46497"/>
    <w:rsid w:val="00E6000C"/>
    <w:rsid w:val="00E718F4"/>
    <w:rsid w:val="00E86BDA"/>
    <w:rsid w:val="00EA3C8C"/>
    <w:rsid w:val="00EA5DC2"/>
    <w:rsid w:val="00EC2DC6"/>
    <w:rsid w:val="00EC3518"/>
    <w:rsid w:val="00ED6340"/>
    <w:rsid w:val="00EE6CB4"/>
    <w:rsid w:val="00EF1EBE"/>
    <w:rsid w:val="00EF4C9E"/>
    <w:rsid w:val="00F0277E"/>
    <w:rsid w:val="00F0469F"/>
    <w:rsid w:val="00F11C16"/>
    <w:rsid w:val="00F12F58"/>
    <w:rsid w:val="00F26BCA"/>
    <w:rsid w:val="00F362C2"/>
    <w:rsid w:val="00F43130"/>
    <w:rsid w:val="00F50364"/>
    <w:rsid w:val="00F50382"/>
    <w:rsid w:val="00F55DD3"/>
    <w:rsid w:val="00F623F7"/>
    <w:rsid w:val="00F83420"/>
    <w:rsid w:val="00FB09A5"/>
    <w:rsid w:val="00FB73A7"/>
    <w:rsid w:val="00FC15F5"/>
    <w:rsid w:val="00FD2178"/>
    <w:rsid w:val="00FD31D6"/>
    <w:rsid w:val="00FD5024"/>
    <w:rsid w:val="00FE2D85"/>
    <w:rsid w:val="00FF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898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330</cp:revision>
  <dcterms:created xsi:type="dcterms:W3CDTF">2023-02-10T11:23:00Z</dcterms:created>
  <dcterms:modified xsi:type="dcterms:W3CDTF">2023-03-25T15:42:00Z</dcterms:modified>
</cp:coreProperties>
</file>