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A856" w14:textId="77777777" w:rsidR="00BA537A" w:rsidRPr="00FA78B6" w:rsidRDefault="00BA537A" w:rsidP="00BA537A">
      <w:pPr>
        <w:pStyle w:val="a9"/>
      </w:pPr>
      <w:r w:rsidRPr="00FA78B6">
        <w:rPr>
          <w:highlight w:val="yellow"/>
        </w:rPr>
        <w:t>Проектирование</w:t>
      </w:r>
    </w:p>
    <w:p w14:paraId="2E63D2DF" w14:textId="77777777" w:rsidR="00BA537A" w:rsidRDefault="00BA537A" w:rsidP="00BA537A">
      <w:pPr>
        <w:pStyle w:val="23"/>
      </w:pPr>
      <w:r>
        <w:t>1.6 Обоснование использования программных средств разработки</w:t>
      </w:r>
    </w:p>
    <w:p w14:paraId="469D7081" w14:textId="77777777" w:rsidR="00BA537A" w:rsidRDefault="00BA537A" w:rsidP="00BA537A">
      <w:pPr>
        <w:pStyle w:val="a9"/>
      </w:pPr>
      <w:r w:rsidRPr="00D50A61">
        <w:t xml:space="preserve">Выбор оптимальных инструментов и технологий может существенно снизить время разработки, повысить производительность и обеспечить высокое качество конечного продукта. Правильное решение на этапе выбора технологий </w:t>
      </w:r>
      <w:r>
        <w:t>–</w:t>
      </w:r>
      <w:r w:rsidRPr="00D50A61">
        <w:t xml:space="preserve"> ключевой фактор успешной разработки мобильного приложения для </w:t>
      </w:r>
      <w:proofErr w:type="spellStart"/>
      <w:r w:rsidRPr="00D50A61">
        <w:t>Android</w:t>
      </w:r>
      <w:proofErr w:type="spellEnd"/>
      <w:r w:rsidRPr="00D50A61">
        <w:t>.</w:t>
      </w:r>
    </w:p>
    <w:p w14:paraId="20F1E73F" w14:textId="77777777" w:rsidR="00BA537A" w:rsidRDefault="00BA537A" w:rsidP="00BA537A">
      <w:pPr>
        <w:pStyle w:val="a9"/>
      </w:pPr>
      <w:proofErr w:type="spellStart"/>
      <w:r w:rsidRPr="003472EA">
        <w:rPr>
          <w:b/>
          <w:bCs/>
        </w:rPr>
        <w:t>Kotlin</w:t>
      </w:r>
      <w:proofErr w:type="spellEnd"/>
      <w:r w:rsidRPr="003472EA">
        <w:t xml:space="preserve"> </w:t>
      </w:r>
      <w:r>
        <w:t>–</w:t>
      </w:r>
      <w:r w:rsidRPr="003472EA">
        <w:t xml:space="preserve"> это статически типизированный язык программирования, разработанный компанией </w:t>
      </w:r>
      <w:proofErr w:type="spellStart"/>
      <w:r w:rsidRPr="003472EA">
        <w:t>JetBrains</w:t>
      </w:r>
      <w:proofErr w:type="spellEnd"/>
      <w:r w:rsidRPr="003472EA">
        <w:t xml:space="preserve">, </w:t>
      </w:r>
      <w:r>
        <w:t>работающий</w:t>
      </w:r>
      <w:r w:rsidRPr="003472EA">
        <w:t xml:space="preserve"> на платформе Java Virtual Machine (JVM) и явля</w:t>
      </w:r>
      <w:r>
        <w:t>ющийся</w:t>
      </w:r>
      <w:r w:rsidRPr="003472EA">
        <w:t xml:space="preserve"> официальным языком программирования для разработки </w:t>
      </w:r>
      <w:proofErr w:type="spellStart"/>
      <w:r w:rsidRPr="003472EA">
        <w:t>Android</w:t>
      </w:r>
      <w:proofErr w:type="spellEnd"/>
      <w:r w:rsidRPr="003472EA">
        <w:t xml:space="preserve">-приложений, </w:t>
      </w:r>
      <w:r>
        <w:t>как</w:t>
      </w:r>
      <w:r w:rsidRPr="003472EA">
        <w:t xml:space="preserve"> </w:t>
      </w:r>
      <w:r>
        <w:t>и</w:t>
      </w:r>
      <w:r w:rsidRPr="003472EA">
        <w:t xml:space="preserve"> Java.</w:t>
      </w:r>
      <w:r>
        <w:t xml:space="preserve"> Данный язык программирования</w:t>
      </w:r>
      <w:r w:rsidRPr="006E0893">
        <w:t xml:space="preserve"> является полностью совместимым с Java и может быть</w:t>
      </w:r>
      <w:r>
        <w:t xml:space="preserve"> </w:t>
      </w:r>
      <w:r w:rsidRPr="006E0893">
        <w:t xml:space="preserve">без проблем интегрирован в существующие проекты на Java. Это позволяет разработчикам постепенно переходить на </w:t>
      </w:r>
      <w:proofErr w:type="spellStart"/>
      <w:r w:rsidRPr="006E0893">
        <w:t>Kotlin</w:t>
      </w:r>
      <w:proofErr w:type="spellEnd"/>
      <w:r w:rsidRPr="006E0893">
        <w:t>, сохраняя совместимость с существующим Java-кодом.</w:t>
      </w:r>
      <w:r>
        <w:t xml:space="preserve"> </w:t>
      </w:r>
      <w:proofErr w:type="spellStart"/>
      <w:r w:rsidRPr="00E34530">
        <w:t>Kotlin</w:t>
      </w:r>
      <w:proofErr w:type="spellEnd"/>
      <w:r w:rsidRPr="00E3453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</w:t>
      </w:r>
      <w:r>
        <w:t xml:space="preserve">, тем самым </w:t>
      </w:r>
      <w:r w:rsidRPr="00E34530">
        <w:t>упроща</w:t>
      </w:r>
      <w:r>
        <w:t>я</w:t>
      </w:r>
      <w:r w:rsidRPr="00E34530">
        <w:t xml:space="preserve"> разработку сложных функций и обработку данных</w:t>
      </w:r>
      <w:r>
        <w:t xml:space="preserve">. </w:t>
      </w:r>
      <w:proofErr w:type="spellStart"/>
      <w:r w:rsidRPr="004B4C70">
        <w:t>Kotlin</w:t>
      </w:r>
      <w:proofErr w:type="spellEnd"/>
      <w:r w:rsidRPr="004B4C70">
        <w:t xml:space="preserve">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конструкции. Это упрощает разработку сложных функций и обработку данных</w:t>
      </w:r>
      <w:r w:rsidRPr="00903DBB">
        <w:t xml:space="preserve"> </w:t>
      </w:r>
      <w:r w:rsidRPr="00903DBB">
        <w:rPr>
          <w:highlight w:val="yellow"/>
        </w:rPr>
        <w:t>[</w:t>
      </w:r>
      <w:r w:rsidRPr="00903DBB">
        <w:rPr>
          <w:highlight w:val="yellow"/>
          <w:lang w:val="en-US"/>
        </w:rPr>
        <w:t>https</w:t>
      </w:r>
      <w:r w:rsidRPr="00903DBB">
        <w:rPr>
          <w:highlight w:val="yellow"/>
        </w:rPr>
        <w:t>://</w:t>
      </w:r>
      <w:proofErr w:type="spellStart"/>
      <w:r w:rsidRPr="00903DBB">
        <w:rPr>
          <w:highlight w:val="yellow"/>
          <w:lang w:val="en-US"/>
        </w:rPr>
        <w:t>kotlinlang</w:t>
      </w:r>
      <w:proofErr w:type="spellEnd"/>
      <w:r w:rsidRPr="00903DBB">
        <w:rPr>
          <w:highlight w:val="yellow"/>
        </w:rPr>
        <w:t>.</w:t>
      </w:r>
      <w:r w:rsidRPr="00903DBB">
        <w:rPr>
          <w:highlight w:val="yellow"/>
          <w:lang w:val="en-US"/>
        </w:rPr>
        <w:t>org</w:t>
      </w:r>
      <w:r w:rsidRPr="00903DBB">
        <w:rPr>
          <w:highlight w:val="yellow"/>
        </w:rPr>
        <w:t>/].</w:t>
      </w:r>
    </w:p>
    <w:p w14:paraId="7B412251" w14:textId="77777777" w:rsidR="00BA537A" w:rsidRDefault="00BA537A" w:rsidP="00BA537A">
      <w:pPr>
        <w:pStyle w:val="a9"/>
      </w:pPr>
      <w:proofErr w:type="spellStart"/>
      <w:r w:rsidRPr="006E06F1">
        <w:rPr>
          <w:b/>
          <w:bCs/>
        </w:rPr>
        <w:t>Material</w:t>
      </w:r>
      <w:proofErr w:type="spellEnd"/>
      <w:r w:rsidRPr="006E06F1">
        <w:rPr>
          <w:b/>
          <w:bCs/>
        </w:rPr>
        <w:t xml:space="preserve"> Design</w:t>
      </w:r>
      <w:r w:rsidRPr="006E06F1">
        <w:t xml:space="preserve"> </w:t>
      </w:r>
      <w:r>
        <w:t>–</w:t>
      </w:r>
      <w:r w:rsidRPr="006E06F1">
        <w:t xml:space="preserve"> это дизайн-язык, разработанный компанией Google, который используется для создания современных и стильных пользовательских интерфейсов мобильных приложений, включая </w:t>
      </w:r>
      <w:proofErr w:type="spellStart"/>
      <w:r w:rsidRPr="006E06F1">
        <w:t>Android</w:t>
      </w:r>
      <w:proofErr w:type="spellEnd"/>
      <w:r w:rsidRPr="006E06F1">
        <w:t xml:space="preserve">-приложения. </w:t>
      </w:r>
      <w:proofErr w:type="spellStart"/>
      <w:r w:rsidRPr="006E06F1">
        <w:t>Material</w:t>
      </w:r>
      <w:proofErr w:type="spellEnd"/>
      <w:r w:rsidRPr="006E06F1">
        <w:t xml:space="preserve"> Design предлагает набор готовых компонентов и рекомендаций по оформлению интерфейса, которые обеспечивают единый и согласованный внешний вид и поведение приложений на платформе </w:t>
      </w:r>
      <w:proofErr w:type="spellStart"/>
      <w:r w:rsidRPr="006E06F1">
        <w:t>Android</w:t>
      </w:r>
      <w:proofErr w:type="spellEnd"/>
      <w:r w:rsidRPr="006E06F1">
        <w:t>.</w:t>
      </w:r>
      <w:r>
        <w:t xml:space="preserve"> </w:t>
      </w:r>
      <w:proofErr w:type="spellStart"/>
      <w:r w:rsidRPr="003D7F37">
        <w:t>Material</w:t>
      </w:r>
      <w:proofErr w:type="spellEnd"/>
      <w:r w:rsidRPr="003D7F37">
        <w:t xml:space="preserve"> Design предлагает набор компонентов, таких как кнопки, поля ввода, списки, диалоговые окна и другие, выполненных в виде материальных объектов, которые имитируют физические объекты в трехмерном пространстве.</w:t>
      </w:r>
      <w:r>
        <w:t xml:space="preserve"> </w:t>
      </w:r>
      <w:r w:rsidRPr="003D7F37">
        <w:t xml:space="preserve">Для разработки мобильных приложений на платформе </w:t>
      </w:r>
      <w:proofErr w:type="spellStart"/>
      <w:r w:rsidRPr="003D7F37">
        <w:t>Android</w:t>
      </w:r>
      <w:proofErr w:type="spellEnd"/>
      <w:r w:rsidRPr="003D7F37">
        <w:t xml:space="preserve"> с использованием </w:t>
      </w:r>
      <w:proofErr w:type="spellStart"/>
      <w:r w:rsidRPr="003D7F37">
        <w:t>Material</w:t>
      </w:r>
      <w:proofErr w:type="spellEnd"/>
      <w:r w:rsidRPr="003D7F37">
        <w:t xml:space="preserve"> Design, Google предоставляет библиотеку под названием </w:t>
      </w:r>
      <w:r>
        <w:t>«</w:t>
      </w:r>
      <w:proofErr w:type="spellStart"/>
      <w:r w:rsidRPr="003D7F37">
        <w:t>Material</w:t>
      </w:r>
      <w:proofErr w:type="spellEnd"/>
      <w:r w:rsidRPr="003D7F37">
        <w:t xml:space="preserve"> </w:t>
      </w:r>
      <w:proofErr w:type="spellStart"/>
      <w:r w:rsidRPr="003D7F37">
        <w:t>Components</w:t>
      </w:r>
      <w:proofErr w:type="spellEnd"/>
      <w:r w:rsidRPr="003D7F37">
        <w:t xml:space="preserve"> </w:t>
      </w:r>
      <w:proofErr w:type="spellStart"/>
      <w:r w:rsidRPr="003D7F37">
        <w:t>for</w:t>
      </w:r>
      <w:proofErr w:type="spellEnd"/>
      <w:r w:rsidRPr="003D7F37">
        <w:t xml:space="preserve"> </w:t>
      </w:r>
      <w:proofErr w:type="spellStart"/>
      <w:r w:rsidRPr="003D7F37">
        <w:t>Android</w:t>
      </w:r>
      <w:proofErr w:type="spellEnd"/>
      <w:r>
        <w:t>»</w:t>
      </w:r>
      <w:r w:rsidRPr="003D7F37">
        <w:t xml:space="preserve">, которая включает набор готовых компонентов и стилей, соответствующих принципам </w:t>
      </w:r>
      <w:proofErr w:type="spellStart"/>
      <w:r w:rsidRPr="003D7F37">
        <w:t>Material</w:t>
      </w:r>
      <w:proofErr w:type="spellEnd"/>
      <w:r w:rsidRPr="003D7F37">
        <w:t xml:space="preserve"> Design. Эта библиотека интегрируется в </w:t>
      </w:r>
      <w:proofErr w:type="spellStart"/>
      <w:r w:rsidRPr="003D7F37">
        <w:t>Android</w:t>
      </w:r>
      <w:proofErr w:type="spellEnd"/>
      <w:r w:rsidRPr="003D7F37">
        <w:t xml:space="preserve"> Studio и позволяет разработчикам легко создавать современные и стильные интерфейсы для своих приложений, соответствующие дизайн-языку </w:t>
      </w:r>
      <w:proofErr w:type="spellStart"/>
      <w:r w:rsidRPr="003D7F37">
        <w:t>Material</w:t>
      </w:r>
      <w:proofErr w:type="spellEnd"/>
      <w:r w:rsidRPr="003D7F37">
        <w:t xml:space="preserve"> Design</w:t>
      </w:r>
      <w:r w:rsidRPr="0058239E">
        <w:t xml:space="preserve"> </w:t>
      </w:r>
      <w:r w:rsidRPr="0058239E">
        <w:rPr>
          <w:highlight w:val="yellow"/>
        </w:rPr>
        <w:t>[https://m3.material.io/]</w:t>
      </w:r>
      <w:r w:rsidRPr="003D7F37">
        <w:t>.</w:t>
      </w:r>
    </w:p>
    <w:p w14:paraId="0CCE73BE" w14:textId="77777777" w:rsidR="00BA537A" w:rsidRDefault="00BA537A" w:rsidP="00BA537A">
      <w:pPr>
        <w:pStyle w:val="a9"/>
      </w:pPr>
      <w:proofErr w:type="spellStart"/>
      <w:r w:rsidRPr="00890C16">
        <w:rPr>
          <w:b/>
          <w:bCs/>
        </w:rPr>
        <w:t>Volley</w:t>
      </w:r>
      <w:proofErr w:type="spellEnd"/>
      <w:r w:rsidRPr="00890C16">
        <w:t xml:space="preserve"> </w:t>
      </w:r>
      <w:r>
        <w:t>–</w:t>
      </w:r>
      <w:r w:rsidRPr="00890C16">
        <w:t xml:space="preserve"> это библиотека для обработки сетевых запросов в мобильных приложениях на платформе </w:t>
      </w:r>
      <w:proofErr w:type="spellStart"/>
      <w:r w:rsidRPr="00890C16">
        <w:t>Android</w:t>
      </w:r>
      <w:proofErr w:type="spellEnd"/>
      <w:r w:rsidRPr="00890C16">
        <w:t>, разработанная компанией Google. Она предоставляет удобные и эффективные средства для работы с сетью, такие как отправка HTTP-запросов, обработка ответов, кэширование, управление очередью запросов и другие функции, что делает ее популярным инструментом для разработки мобильных приложений.</w:t>
      </w:r>
    </w:p>
    <w:p w14:paraId="673AEC4E" w14:textId="77777777" w:rsidR="00BA537A" w:rsidRDefault="00BA537A" w:rsidP="00BA537A">
      <w:pPr>
        <w:pStyle w:val="a9"/>
      </w:pPr>
      <w:proofErr w:type="spellStart"/>
      <w:r w:rsidRPr="00DE05DE">
        <w:lastRenderedPageBreak/>
        <w:t>Volley</w:t>
      </w:r>
      <w:proofErr w:type="spellEnd"/>
      <w:r w:rsidRPr="00DE05DE">
        <w:t xml:space="preserve"> также предлагает ряд дополнительных возможностей, таких как поддержка отмены запросов, обработка ошибок, автоматическая обработка </w:t>
      </w:r>
      <w:proofErr w:type="spellStart"/>
      <w:r w:rsidRPr="00DE05DE">
        <w:t>cookie</w:t>
      </w:r>
      <w:proofErr w:type="spellEnd"/>
      <w:r w:rsidRPr="00DE05DE">
        <w:t xml:space="preserve">, поддержка множественных соединений и другие, что делает ее мощным инструментом для работы с сетью в мобильных приложениях на платформе </w:t>
      </w:r>
      <w:proofErr w:type="spellStart"/>
      <w:r w:rsidRPr="00DE05DE">
        <w:t>Android</w:t>
      </w:r>
      <w:proofErr w:type="spellEnd"/>
      <w:r w:rsidRPr="003D58B3">
        <w:t xml:space="preserve"> </w:t>
      </w:r>
      <w:r w:rsidRPr="003D58B3">
        <w:rPr>
          <w:highlight w:val="yellow"/>
        </w:rPr>
        <w:t>[https://google.github.io/volley/].</w:t>
      </w:r>
    </w:p>
    <w:p w14:paraId="5A885396" w14:textId="77777777" w:rsidR="00BA537A" w:rsidRDefault="00BA537A" w:rsidP="00BA537A">
      <w:pPr>
        <w:pStyle w:val="a9"/>
      </w:pPr>
      <w:r w:rsidRPr="00EB46E5">
        <w:rPr>
          <w:b/>
          <w:bCs/>
        </w:rPr>
        <w:t>Draw.io</w:t>
      </w:r>
      <w:r>
        <w:t xml:space="preserve"> — это веб-приложение, предоставляющее возможность создавать диаграммы и схемы различных типов. Он широко используется для создания блок-схем, потоковых диаграмм, организационных диаграмм, сетевых диаграмм, диаграмм классов, ER-диаграмм и многих других типов диаграмм</w:t>
      </w:r>
      <w:r w:rsidRPr="00E152E8">
        <w:t xml:space="preserve"> </w:t>
      </w:r>
      <w:r w:rsidRPr="00E152E8">
        <w:rPr>
          <w:highlight w:val="yellow"/>
        </w:rPr>
        <w:t>[https://www.diagrams.net/doc/]</w:t>
      </w:r>
      <w:r>
        <w:t>.</w:t>
      </w:r>
    </w:p>
    <w:p w14:paraId="3AFB86DF" w14:textId="77777777" w:rsidR="00BA537A" w:rsidRDefault="00BA537A" w:rsidP="00BA537A">
      <w:pPr>
        <w:pStyle w:val="a9"/>
      </w:pPr>
      <w:r>
        <w:t>Draw.io предлагает простой в использовании интерфейс с интуитивно понятными инструментами рисования и множеством готовых элементов, таких как блоки, стрелки, символы и формы, которые можно использовать для создания диаграммы. Пользователи могут создавать диаграммы "перетаскиванием и редактированием", добавлять текст, изменять цвета, размеры и стили элементов, а также настраивать соединения между элементами.</w:t>
      </w:r>
    </w:p>
    <w:p w14:paraId="5E71E9A2" w14:textId="77777777" w:rsidR="00BA537A" w:rsidRDefault="00BA537A" w:rsidP="00BA537A">
      <w:pPr>
        <w:pStyle w:val="a9"/>
      </w:pPr>
      <w:proofErr w:type="spellStart"/>
      <w:r w:rsidRPr="00EB46E5">
        <w:rPr>
          <w:b/>
          <w:bCs/>
        </w:rPr>
        <w:t>Ramus</w:t>
      </w:r>
      <w:proofErr w:type="spellEnd"/>
      <w:r w:rsidRPr="00EB46E5">
        <w:t xml:space="preserve"> — это программное обеспечение для создания диаграмм требований и моделирования бизнес-процессов</w:t>
      </w:r>
      <w:r w:rsidRPr="00127AC0">
        <w:t xml:space="preserve"> </w:t>
      </w:r>
      <w:r w:rsidRPr="00127AC0">
        <w:rPr>
          <w:highlight w:val="yellow"/>
        </w:rPr>
        <w:t>[https://ramussoftware.com/]</w:t>
      </w:r>
      <w:r w:rsidRPr="00EB46E5">
        <w:t>.</w:t>
      </w:r>
    </w:p>
    <w:p w14:paraId="531CD6C6" w14:textId="77777777" w:rsidR="00BA537A" w:rsidRDefault="00BA537A" w:rsidP="00BA537A">
      <w:pPr>
        <w:pStyle w:val="a9"/>
      </w:pPr>
      <w:proofErr w:type="spellStart"/>
      <w:r>
        <w:t>Ramus</w:t>
      </w:r>
      <w:proofErr w:type="spellEnd"/>
      <w:r>
        <w:t xml:space="preserve"> предлагает графический интерфейс, который позволяет создавать различные виды диаграмм, такие как диаграммы потоков данных (DFD), диаграммы IDEF0, диаграммы требований и другие. Он также предоставляет возможность создания таблиц, описывающих требования, атрибуты и другую дополнительную информацию о моделируемых системах.</w:t>
      </w:r>
    </w:p>
    <w:p w14:paraId="14684B7D" w14:textId="77777777" w:rsidR="00BA537A" w:rsidRDefault="00BA537A" w:rsidP="00BA537A">
      <w:pPr>
        <w:pStyle w:val="a9"/>
      </w:pPr>
      <w:r>
        <w:t xml:space="preserve">Одна из основных особенностей </w:t>
      </w:r>
      <w:proofErr w:type="spellStart"/>
      <w:r>
        <w:t>Ramus</w:t>
      </w:r>
      <w:proofErr w:type="spellEnd"/>
      <w:r>
        <w:t xml:space="preserve"> – это поддержка структурного подхода к моделированию, такого как функциональное моделирование и моделирование потоков данных. Он также предлагает возможность анализировать и описывать требования системы, управлять версиями моделей, создавать отчеты и экспортировать модели в различные форматы файлов.</w:t>
      </w:r>
    </w:p>
    <w:p w14:paraId="0024C0EC" w14:textId="77777777" w:rsidR="00BA537A" w:rsidRDefault="00BA537A" w:rsidP="00BA537A">
      <w:pPr>
        <w:pStyle w:val="a9"/>
      </w:pPr>
      <w:proofErr w:type="spellStart"/>
      <w:r w:rsidRPr="009B4096">
        <w:rPr>
          <w:b/>
          <w:bCs/>
        </w:rPr>
        <w:t>GitHub</w:t>
      </w:r>
      <w:proofErr w:type="spellEnd"/>
      <w:r w:rsidRPr="009B4096">
        <w:t xml:space="preserve"> — это веб-платформа, предназначенная для хостинга и управления репозиториями (хранилищами) кода на базе системы контроля версий </w:t>
      </w:r>
      <w:proofErr w:type="spellStart"/>
      <w:r w:rsidRPr="009B4096">
        <w:t>Git</w:t>
      </w:r>
      <w:proofErr w:type="spellEnd"/>
      <w:r w:rsidRPr="009B4096">
        <w:t xml:space="preserve">. </w:t>
      </w:r>
      <w:proofErr w:type="spellStart"/>
      <w:r w:rsidRPr="009B4096">
        <w:t>GitHub</w:t>
      </w:r>
      <w:proofErr w:type="spellEnd"/>
      <w:r w:rsidRPr="009B4096">
        <w:t xml:space="preserve"> предлагает удобные инструменты для разработчиков, которые позволяют им работать с кодом, вносить изменения, отслеживать историю изменений, сотрудничать с другими разработчиками, проводить рецензирование кода, управлять проектами и многое другое</w:t>
      </w:r>
      <w:r w:rsidRPr="00D736FD">
        <w:t xml:space="preserve"> </w:t>
      </w:r>
      <w:r w:rsidRPr="00D736FD">
        <w:rPr>
          <w:highlight w:val="yellow"/>
        </w:rPr>
        <w:t>[https://github.com/]</w:t>
      </w:r>
      <w:r w:rsidRPr="009B4096">
        <w:t>.</w:t>
      </w:r>
    </w:p>
    <w:p w14:paraId="1D09CE4A" w14:textId="77777777" w:rsidR="00BA537A" w:rsidRDefault="00BA537A" w:rsidP="00BA537A">
      <w:pPr>
        <w:pStyle w:val="a9"/>
      </w:pPr>
      <w:r w:rsidRPr="009B4096">
        <w:t xml:space="preserve">Одна из основных особенностей </w:t>
      </w:r>
      <w:proofErr w:type="spellStart"/>
      <w:r w:rsidRPr="009B4096">
        <w:t>GitHub</w:t>
      </w:r>
      <w:proofErr w:type="spellEnd"/>
      <w:r w:rsidRPr="009B4096">
        <w:t xml:space="preserve"> — это возможность совместной работы над проектами. Разработчики могут вносить изменения в репозиторий, создавать ветки и отправлять запросы на слияние (Pull </w:t>
      </w:r>
      <w:proofErr w:type="spellStart"/>
      <w:r w:rsidRPr="009B4096">
        <w:t>Requests</w:t>
      </w:r>
      <w:proofErr w:type="spellEnd"/>
      <w:r w:rsidRPr="009B4096">
        <w:t>), что позволяет обсуждать изменения, проводить рецензирование кода и принимать решение о включении изменений в основную ветку проекта. Это способствует коллаборации и обмену знаниями между разработчиками.</w:t>
      </w:r>
    </w:p>
    <w:p w14:paraId="1C3BBB56" w14:textId="77777777" w:rsidR="00BA537A" w:rsidRDefault="00BA537A" w:rsidP="00BA537A">
      <w:pPr>
        <w:pStyle w:val="a9"/>
      </w:pPr>
      <w:r w:rsidRPr="009B4096">
        <w:lastRenderedPageBreak/>
        <w:t xml:space="preserve">В целом, </w:t>
      </w:r>
      <w:proofErr w:type="spellStart"/>
      <w:r w:rsidRPr="009B4096">
        <w:t>GitHub</w:t>
      </w:r>
      <w:proofErr w:type="spellEnd"/>
      <w:r w:rsidRPr="009B4096">
        <w:t xml:space="preserve"> является мощным инструментом для хостинга и управления репозиториями кода, с широким набором функций для совместной разработки, автоматизации процессов разработки и интеграции с другими инструментами разработки. Он широко используется разработчиками по всему миру и является важным инструментом в современной разработке программного обеспечения.</w:t>
      </w:r>
    </w:p>
    <w:p w14:paraId="3A8E9AEC" w14:textId="77777777" w:rsidR="00BA537A" w:rsidRDefault="00BA537A" w:rsidP="00BA537A">
      <w:pPr>
        <w:pStyle w:val="a9"/>
      </w:pPr>
      <w:proofErr w:type="spellStart"/>
      <w:r w:rsidRPr="00F67E39">
        <w:rPr>
          <w:b/>
          <w:bCs/>
        </w:rPr>
        <w:t>Android</w:t>
      </w:r>
      <w:proofErr w:type="spellEnd"/>
      <w:r w:rsidRPr="00F67E39">
        <w:rPr>
          <w:b/>
          <w:bCs/>
        </w:rPr>
        <w:t xml:space="preserve"> Studio</w:t>
      </w:r>
      <w:r w:rsidRPr="00F67E39">
        <w:t xml:space="preserve"> </w:t>
      </w:r>
      <w:r>
        <w:t>–</w:t>
      </w:r>
      <w:r w:rsidRPr="00F67E39">
        <w:t xml:space="preserve"> интегрированная среда разработки, специально разработанная для создания мобильных приложений на платформе </w:t>
      </w:r>
      <w:proofErr w:type="spellStart"/>
      <w:r w:rsidRPr="00F67E39">
        <w:t>Android</w:t>
      </w:r>
      <w:proofErr w:type="spellEnd"/>
      <w:r w:rsidRPr="00F67E39">
        <w:t xml:space="preserve">. Она предлагает широкий набор функций, таких как </w:t>
      </w:r>
      <w:proofErr w:type="spellStart"/>
      <w:r w:rsidRPr="00F67E39">
        <w:t>автодополнение</w:t>
      </w:r>
      <w:proofErr w:type="spellEnd"/>
      <w:r w:rsidRPr="00F67E39">
        <w:t xml:space="preserve"> кода, рефакторинг, отладка, профилирование, визуальный макет редактор и другие инструменты. </w:t>
      </w:r>
      <w:proofErr w:type="spellStart"/>
      <w:r w:rsidRPr="00F67E39">
        <w:t>Android</w:t>
      </w:r>
      <w:proofErr w:type="spellEnd"/>
      <w:r w:rsidRPr="00F67E39">
        <w:t xml:space="preserve"> Studio поддерживает языки программирования Java, </w:t>
      </w:r>
      <w:proofErr w:type="spellStart"/>
      <w:r w:rsidRPr="00F67E39">
        <w:t>Kotlin</w:t>
      </w:r>
      <w:proofErr w:type="spellEnd"/>
      <w:r w:rsidRPr="00F67E39">
        <w:t xml:space="preserve"> и C++, а также различные фреймворки и библиотеки. Она также обладает богатыми возможностями тестирования и настраиваемым интерфейсом, что делает ее мощным инструментом для разработки высококачественных мобильных приложений на </w:t>
      </w:r>
      <w:proofErr w:type="spellStart"/>
      <w:r w:rsidRPr="00F67E39">
        <w:t>Android</w:t>
      </w:r>
      <w:proofErr w:type="spellEnd"/>
      <w:r w:rsidRPr="004B42F1">
        <w:t xml:space="preserve"> </w:t>
      </w:r>
      <w:r w:rsidRPr="004B42F1">
        <w:rPr>
          <w:highlight w:val="yellow"/>
        </w:rPr>
        <w:t>[https://developer.android.com/studio/intro]</w:t>
      </w:r>
      <w:r w:rsidRPr="00F67E39">
        <w:t>.</w:t>
      </w:r>
    </w:p>
    <w:p w14:paraId="71717A52" w14:textId="77777777" w:rsidR="00ED6340" w:rsidRDefault="00ED6340" w:rsidP="00075FEB">
      <w:pPr>
        <w:pStyle w:val="20"/>
        <w:numPr>
          <w:ilvl w:val="0"/>
          <w:numId w:val="0"/>
        </w:numPr>
      </w:pPr>
    </w:p>
    <w:sectPr w:rsidR="00ED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7A"/>
    <w:rsid w:val="00000EB5"/>
    <w:rsid w:val="00075FEB"/>
    <w:rsid w:val="001818CA"/>
    <w:rsid w:val="001B507E"/>
    <w:rsid w:val="001D438C"/>
    <w:rsid w:val="002E3E29"/>
    <w:rsid w:val="00306500"/>
    <w:rsid w:val="004F5A61"/>
    <w:rsid w:val="00675F66"/>
    <w:rsid w:val="007C21D4"/>
    <w:rsid w:val="008673F4"/>
    <w:rsid w:val="00915FEA"/>
    <w:rsid w:val="00937A74"/>
    <w:rsid w:val="009459D3"/>
    <w:rsid w:val="00A170D5"/>
    <w:rsid w:val="00B44349"/>
    <w:rsid w:val="00B80B65"/>
    <w:rsid w:val="00BA537A"/>
    <w:rsid w:val="00C21152"/>
    <w:rsid w:val="00CE6AD4"/>
    <w:rsid w:val="00CF2303"/>
    <w:rsid w:val="00D76135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CB8A"/>
  <w15:docId w15:val="{0829BAD3-4ACB-485B-B85B-B5178C8A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</cp:revision>
  <dcterms:created xsi:type="dcterms:W3CDTF">2023-05-07T11:37:00Z</dcterms:created>
  <dcterms:modified xsi:type="dcterms:W3CDTF">2023-05-07T11:38:00Z</dcterms:modified>
</cp:coreProperties>
</file>