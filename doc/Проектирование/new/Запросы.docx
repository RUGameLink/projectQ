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8E1BD" w14:textId="32F4011E" w:rsidR="00636E24" w:rsidRPr="003738C4" w:rsidRDefault="00252BCC" w:rsidP="00252BCC">
      <w:pPr>
        <w:pStyle w:val="12"/>
      </w:pPr>
      <w:r w:rsidRPr="003738C4">
        <w:t>Запросы API</w:t>
      </w:r>
    </w:p>
    <w:p w14:paraId="55DBB596" w14:textId="6D0C2C1B" w:rsidR="00D22A0F" w:rsidRPr="003738C4" w:rsidRDefault="00D22A0F" w:rsidP="00D22A0F">
      <w:pPr>
        <w:pStyle w:val="23"/>
      </w:pPr>
      <w:r w:rsidRPr="003738C4">
        <w:rPr>
          <w:lang w:val="en-US"/>
        </w:rPr>
        <w:t>GET</w:t>
      </w:r>
      <w:r w:rsidRPr="005A3EC1">
        <w:t xml:space="preserve"> </w:t>
      </w:r>
      <w:r w:rsidRPr="003738C4">
        <w:t>Запросы</w:t>
      </w:r>
    </w:p>
    <w:p w14:paraId="1AF710AE" w14:textId="357DB622" w:rsidR="00252BCC" w:rsidRPr="003738C4" w:rsidRDefault="000F284E" w:rsidP="00D22A0F">
      <w:pPr>
        <w:pStyle w:val="3"/>
      </w:pPr>
      <w:r w:rsidRPr="003738C4">
        <w:t>Получение списка мероприятий</w:t>
      </w:r>
    </w:p>
    <w:p w14:paraId="32C0F691" w14:textId="48C316DC" w:rsidR="000F284E" w:rsidRPr="003738C4" w:rsidRDefault="000F284E" w:rsidP="000F284E">
      <w:pPr>
        <w:pStyle w:val="a9"/>
        <w:rPr>
          <w:rFonts w:ascii="Courier New" w:hAnsi="Courier New" w:cs="Courier New"/>
        </w:rPr>
      </w:pPr>
      <w:r w:rsidRPr="003738C4">
        <w:rPr>
          <w:rFonts w:ascii="Courier New" w:hAnsi="Courier New" w:cs="Courier New"/>
          <w:lang w:val="en-US"/>
        </w:rPr>
        <w:t>GET</w:t>
      </w:r>
      <w:r w:rsidRPr="003738C4">
        <w:rPr>
          <w:rFonts w:ascii="Courier New" w:hAnsi="Courier New" w:cs="Courier New"/>
        </w:rPr>
        <w:tab/>
      </w:r>
      <w:r w:rsidRPr="003738C4">
        <w:rPr>
          <w:rFonts w:ascii="Courier New" w:hAnsi="Courier New" w:cs="Courier New"/>
          <w:lang w:val="en-US"/>
        </w:rPr>
        <w:t>events</w:t>
      </w:r>
      <w:r w:rsidRPr="003738C4">
        <w:rPr>
          <w:rFonts w:ascii="Courier New" w:hAnsi="Courier New" w:cs="Courier New"/>
        </w:rPr>
        <w:t>/</w:t>
      </w:r>
      <w:proofErr w:type="spellStart"/>
      <w:r w:rsidRPr="003738C4">
        <w:rPr>
          <w:rFonts w:ascii="Courier New" w:hAnsi="Courier New" w:cs="Courier New"/>
          <w:lang w:val="en-US"/>
        </w:rPr>
        <w:t>all</w:t>
      </w:r>
      <w:r w:rsidR="008F442E" w:rsidRPr="003738C4">
        <w:rPr>
          <w:rFonts w:ascii="Courier New" w:hAnsi="Courier New" w:cs="Courier New"/>
          <w:lang w:val="en-US"/>
        </w:rPr>
        <w:t>S</w:t>
      </w:r>
      <w:r w:rsidR="000647A2" w:rsidRPr="003738C4">
        <w:rPr>
          <w:rFonts w:ascii="Courier New" w:hAnsi="Courier New" w:cs="Courier New"/>
        </w:rPr>
        <w:t>hort</w:t>
      </w:r>
      <w:proofErr w:type="spellEnd"/>
    </w:p>
    <w:p w14:paraId="3C8D4FF8" w14:textId="77777777" w:rsidR="00D074E5" w:rsidRPr="003738C4" w:rsidRDefault="005667B4" w:rsidP="000F284E">
      <w:pPr>
        <w:pStyle w:val="a9"/>
      </w:pPr>
      <w:r w:rsidRPr="003738C4">
        <w:t>Получение</w:t>
      </w:r>
      <w:r w:rsidR="000F284E" w:rsidRPr="003738C4">
        <w:t xml:space="preserve"> спис</w:t>
      </w:r>
      <w:r w:rsidRPr="003738C4">
        <w:t>ка</w:t>
      </w:r>
      <w:r w:rsidR="000F284E" w:rsidRPr="003738C4">
        <w:t xml:space="preserve"> мероприятий </w:t>
      </w:r>
      <w:r w:rsidRPr="003738C4">
        <w:t>с активной регистрацией.</w:t>
      </w:r>
      <w:r w:rsidR="0041223B" w:rsidRPr="003738C4">
        <w:t xml:space="preserve"> Данный список мероприятий является упрощенным вариантом, так как не содержит полный перечень полей.</w:t>
      </w:r>
    </w:p>
    <w:p w14:paraId="51AA5B5B" w14:textId="6AF94FCC" w:rsidR="000F284E" w:rsidRPr="003738C4" w:rsidRDefault="00D074E5" w:rsidP="000F284E">
      <w:pPr>
        <w:pStyle w:val="a9"/>
      </w:pPr>
      <w:r w:rsidRPr="003738C4">
        <w:rPr>
          <w:i/>
          <w:iCs/>
        </w:rPr>
        <w:t xml:space="preserve">Получаемые </w:t>
      </w:r>
      <w:r w:rsidR="00A80F88" w:rsidRPr="003738C4">
        <w:rPr>
          <w:i/>
          <w:iCs/>
        </w:rPr>
        <w:t>данные</w:t>
      </w:r>
      <w:r w:rsidRPr="003738C4">
        <w:t xml:space="preserve">: </w:t>
      </w:r>
      <w:r w:rsidR="00276586" w:rsidRPr="003738C4">
        <w:t>ссылка на изображение мероприятия</w:t>
      </w:r>
      <w:r w:rsidR="0020106C" w:rsidRPr="003738C4">
        <w:t>, название мероприятия, набор тегов, дата начала, описание.</w:t>
      </w:r>
    </w:p>
    <w:p w14:paraId="1E35A92D" w14:textId="3779DD72" w:rsidR="00A80F88" w:rsidRPr="003738C4" w:rsidRDefault="00A80F88" w:rsidP="000F284E">
      <w:pPr>
        <w:pStyle w:val="a9"/>
      </w:pPr>
      <w:r w:rsidRPr="003738C4">
        <w:rPr>
          <w:i/>
          <w:iCs/>
        </w:rPr>
        <w:t>Необходимые данные для запроса</w:t>
      </w:r>
      <w:r w:rsidRPr="003738C4">
        <w:t>: отсутствуют.</w:t>
      </w:r>
    </w:p>
    <w:p w14:paraId="6CC19F06" w14:textId="74A45239" w:rsidR="005667B4" w:rsidRPr="003738C4" w:rsidRDefault="005667B4" w:rsidP="000F284E">
      <w:pPr>
        <w:pStyle w:val="a9"/>
      </w:pPr>
    </w:p>
    <w:p w14:paraId="5EF35103" w14:textId="3012B8D8" w:rsidR="008D76E8" w:rsidRPr="003738C4" w:rsidRDefault="008D76E8" w:rsidP="00D22A0F">
      <w:pPr>
        <w:pStyle w:val="3"/>
      </w:pPr>
      <w:r w:rsidRPr="003738C4">
        <w:t xml:space="preserve">Получение мероприятия по </w:t>
      </w:r>
      <w:proofErr w:type="spellStart"/>
      <w:r w:rsidRPr="003738C4">
        <w:t>id</w:t>
      </w:r>
      <w:proofErr w:type="spellEnd"/>
    </w:p>
    <w:p w14:paraId="594A1600" w14:textId="7F30691D" w:rsidR="008D76E8" w:rsidRPr="003738C4" w:rsidRDefault="008D76E8" w:rsidP="008D76E8">
      <w:pPr>
        <w:pStyle w:val="a9"/>
        <w:rPr>
          <w:rFonts w:ascii="Courier New" w:hAnsi="Courier New" w:cs="Courier New"/>
        </w:rPr>
      </w:pPr>
      <w:r w:rsidRPr="003738C4">
        <w:rPr>
          <w:rFonts w:ascii="Courier New" w:hAnsi="Courier New" w:cs="Courier New"/>
          <w:lang w:val="en-US"/>
        </w:rPr>
        <w:t>GET</w:t>
      </w:r>
      <w:r w:rsidRPr="003738C4">
        <w:rPr>
          <w:rFonts w:ascii="Courier New" w:hAnsi="Courier New" w:cs="Courier New"/>
        </w:rPr>
        <w:tab/>
      </w:r>
      <w:r w:rsidRPr="003738C4">
        <w:rPr>
          <w:rFonts w:ascii="Courier New" w:hAnsi="Courier New" w:cs="Courier New"/>
          <w:lang w:val="en-US"/>
        </w:rPr>
        <w:t>events</w:t>
      </w:r>
      <w:r w:rsidRPr="003738C4">
        <w:rPr>
          <w:rFonts w:ascii="Courier New" w:hAnsi="Courier New" w:cs="Courier New"/>
        </w:rPr>
        <w:t>/</w:t>
      </w:r>
      <w:r w:rsidRPr="003738C4">
        <w:rPr>
          <w:rFonts w:ascii="Courier New" w:hAnsi="Courier New" w:cs="Courier New"/>
          <w:lang w:val="en-US"/>
        </w:rPr>
        <w:t>id</w:t>
      </w:r>
      <w:r w:rsidRPr="003738C4">
        <w:rPr>
          <w:rFonts w:ascii="Courier New" w:hAnsi="Courier New" w:cs="Courier New"/>
        </w:rPr>
        <w:t>=</w:t>
      </w:r>
    </w:p>
    <w:p w14:paraId="7F3D7AA9" w14:textId="48F97FD6" w:rsidR="00145242" w:rsidRPr="003738C4" w:rsidRDefault="00145242" w:rsidP="008D76E8">
      <w:pPr>
        <w:pStyle w:val="a9"/>
      </w:pPr>
      <w:r w:rsidRPr="003738C4">
        <w:t xml:space="preserve">Получение </w:t>
      </w:r>
      <w:r w:rsidR="00005461" w:rsidRPr="003738C4">
        <w:t xml:space="preserve">информации о </w:t>
      </w:r>
      <w:r w:rsidRPr="003738C4">
        <w:t>мероприяти</w:t>
      </w:r>
      <w:r w:rsidR="00005461" w:rsidRPr="003738C4">
        <w:t>и</w:t>
      </w:r>
      <w:r w:rsidRPr="003738C4">
        <w:t xml:space="preserve"> по внутреннему </w:t>
      </w:r>
      <w:r w:rsidRPr="003738C4">
        <w:rPr>
          <w:lang w:val="en-US"/>
        </w:rPr>
        <w:t>id</w:t>
      </w:r>
      <w:r w:rsidRPr="003738C4">
        <w:t>.</w:t>
      </w:r>
    </w:p>
    <w:p w14:paraId="74DF647F" w14:textId="2FF40F0E" w:rsidR="00414E12" w:rsidRPr="003738C4" w:rsidRDefault="00414E12" w:rsidP="00414E12">
      <w:pPr>
        <w:pStyle w:val="a9"/>
      </w:pPr>
      <w:r w:rsidRPr="003738C4">
        <w:rPr>
          <w:i/>
          <w:iCs/>
        </w:rPr>
        <w:t>Получаемые данные</w:t>
      </w:r>
      <w:r w:rsidRPr="003738C4">
        <w:t>: ссылка на набор изображений, название мероприятия, набор тегов, дата начала, описание</w:t>
      </w:r>
      <w:r w:rsidR="00FC15F5" w:rsidRPr="003738C4">
        <w:t xml:space="preserve">, место проведения, </w:t>
      </w:r>
      <w:r w:rsidR="001A67D4" w:rsidRPr="003738C4">
        <w:t>количество зарегистрированных участников</w:t>
      </w:r>
      <w:r w:rsidR="00245314" w:rsidRPr="003738C4">
        <w:t xml:space="preserve">, </w:t>
      </w:r>
      <w:r w:rsidR="00C108EE" w:rsidRPr="003738C4">
        <w:t>дата начала регистрации на мероприятие, дата окончания регистрации на мероприятие</w:t>
      </w:r>
      <w:r w:rsidRPr="003738C4">
        <w:t>.</w:t>
      </w:r>
    </w:p>
    <w:p w14:paraId="391F5453" w14:textId="60246AD2" w:rsidR="00414E12" w:rsidRPr="003738C4" w:rsidRDefault="00414E12" w:rsidP="00414E12">
      <w:pPr>
        <w:pStyle w:val="a9"/>
      </w:pPr>
      <w:r w:rsidRPr="003738C4">
        <w:rPr>
          <w:i/>
          <w:iCs/>
        </w:rPr>
        <w:t>Необходимые данные для запроса</w:t>
      </w:r>
      <w:r w:rsidRPr="003738C4">
        <w:t xml:space="preserve">: </w:t>
      </w:r>
      <w:r w:rsidR="008F7564" w:rsidRPr="003738C4">
        <w:rPr>
          <w:lang w:val="en-US"/>
        </w:rPr>
        <w:t>id</w:t>
      </w:r>
      <w:r w:rsidR="008F7564" w:rsidRPr="003738C4">
        <w:t xml:space="preserve"> мероприятия</w:t>
      </w:r>
      <w:r w:rsidRPr="003738C4">
        <w:t>.</w:t>
      </w:r>
    </w:p>
    <w:p w14:paraId="1E34D023" w14:textId="0A6C542C" w:rsidR="00145242" w:rsidRPr="003738C4" w:rsidRDefault="00145242" w:rsidP="00016EF4">
      <w:pPr>
        <w:pStyle w:val="a9"/>
      </w:pPr>
    </w:p>
    <w:p w14:paraId="2289F2A3" w14:textId="28A30E52" w:rsidR="00B0008B" w:rsidRPr="003738C4" w:rsidRDefault="00B0008B" w:rsidP="00D22A0F">
      <w:pPr>
        <w:pStyle w:val="3"/>
      </w:pPr>
      <w:r w:rsidRPr="003738C4">
        <w:t>Получение мероприятия по тегу</w:t>
      </w:r>
    </w:p>
    <w:p w14:paraId="212E1AF4" w14:textId="1342D427" w:rsidR="00B0008B" w:rsidRPr="005A3EC1" w:rsidRDefault="00B0008B" w:rsidP="00B0008B">
      <w:pPr>
        <w:pStyle w:val="a9"/>
        <w:rPr>
          <w:rFonts w:ascii="Courier New" w:hAnsi="Courier New" w:cs="Courier New"/>
        </w:rPr>
      </w:pPr>
      <w:r w:rsidRPr="003738C4">
        <w:rPr>
          <w:rFonts w:ascii="Courier New" w:hAnsi="Courier New" w:cs="Courier New"/>
          <w:lang w:val="en-US"/>
        </w:rPr>
        <w:t>GET</w:t>
      </w:r>
      <w:r w:rsidRPr="005A3EC1">
        <w:rPr>
          <w:rFonts w:ascii="Courier New" w:hAnsi="Courier New" w:cs="Courier New"/>
        </w:rPr>
        <w:tab/>
      </w:r>
      <w:r w:rsidRPr="003738C4">
        <w:rPr>
          <w:rFonts w:ascii="Courier New" w:hAnsi="Courier New" w:cs="Courier New"/>
          <w:lang w:val="en-US"/>
        </w:rPr>
        <w:t>events</w:t>
      </w:r>
      <w:r w:rsidRPr="005A3EC1">
        <w:rPr>
          <w:rFonts w:ascii="Courier New" w:hAnsi="Courier New" w:cs="Courier New"/>
        </w:rPr>
        <w:t>/</w:t>
      </w:r>
      <w:r w:rsidR="000159FC" w:rsidRPr="003738C4">
        <w:rPr>
          <w:rFonts w:ascii="Courier New" w:hAnsi="Courier New" w:cs="Courier New"/>
          <w:lang w:val="en-US"/>
        </w:rPr>
        <w:t>tag</w:t>
      </w:r>
      <w:r w:rsidRPr="005A3EC1">
        <w:rPr>
          <w:rFonts w:ascii="Courier New" w:hAnsi="Courier New" w:cs="Courier New"/>
        </w:rPr>
        <w:t>=</w:t>
      </w:r>
    </w:p>
    <w:p w14:paraId="00CCBDEA" w14:textId="5CF3226B" w:rsidR="00B0008B" w:rsidRPr="003738C4" w:rsidRDefault="00B0008B" w:rsidP="00B0008B">
      <w:pPr>
        <w:pStyle w:val="a9"/>
      </w:pPr>
      <w:r w:rsidRPr="003738C4">
        <w:t xml:space="preserve">Получение </w:t>
      </w:r>
      <w:r w:rsidR="00E028D6" w:rsidRPr="003738C4">
        <w:t xml:space="preserve">списка </w:t>
      </w:r>
      <w:r w:rsidRPr="003738C4">
        <w:t>мероприяти</w:t>
      </w:r>
      <w:r w:rsidR="00E028D6" w:rsidRPr="003738C4">
        <w:t>й</w:t>
      </w:r>
      <w:r w:rsidRPr="003738C4">
        <w:t xml:space="preserve"> по </w:t>
      </w:r>
      <w:r w:rsidR="003820FC" w:rsidRPr="003738C4">
        <w:t>определенному тегу.</w:t>
      </w:r>
    </w:p>
    <w:p w14:paraId="2599DD6B" w14:textId="77777777" w:rsidR="00016EF4" w:rsidRPr="003738C4" w:rsidRDefault="00016EF4" w:rsidP="00016EF4">
      <w:pPr>
        <w:pStyle w:val="a9"/>
      </w:pPr>
      <w:r w:rsidRPr="003738C4">
        <w:rPr>
          <w:i/>
          <w:iCs/>
        </w:rPr>
        <w:t>Получаемые данные</w:t>
      </w:r>
      <w:r w:rsidRPr="003738C4">
        <w:t>: ссылка на изображение мероприятия, название мероприятия, набор тегов, дата начала, описание.</w:t>
      </w:r>
    </w:p>
    <w:p w14:paraId="2E4CE8F9" w14:textId="4147C012" w:rsidR="00016EF4" w:rsidRPr="003738C4" w:rsidRDefault="00016EF4" w:rsidP="00016EF4">
      <w:pPr>
        <w:pStyle w:val="a9"/>
      </w:pPr>
      <w:r w:rsidRPr="003738C4">
        <w:rPr>
          <w:i/>
          <w:iCs/>
        </w:rPr>
        <w:t>Необходимые данные для запроса</w:t>
      </w:r>
      <w:r w:rsidRPr="003738C4">
        <w:t>: набор тегов.</w:t>
      </w:r>
    </w:p>
    <w:p w14:paraId="31BE1FD9" w14:textId="65D89D66" w:rsidR="003820FC" w:rsidRPr="003738C4" w:rsidRDefault="003820FC" w:rsidP="00B0008B">
      <w:pPr>
        <w:pStyle w:val="a9"/>
      </w:pPr>
    </w:p>
    <w:p w14:paraId="0C56DE91" w14:textId="11E01616" w:rsidR="00EC2DC6" w:rsidRPr="003738C4" w:rsidRDefault="00EC2DC6" w:rsidP="00D22A0F">
      <w:pPr>
        <w:pStyle w:val="3"/>
      </w:pPr>
      <w:r w:rsidRPr="003738C4">
        <w:t>Поиск мероприятия по названию</w:t>
      </w:r>
    </w:p>
    <w:p w14:paraId="7BA50D08" w14:textId="7237E99F" w:rsidR="00EC2DC6" w:rsidRPr="005A3EC1" w:rsidRDefault="00EC2DC6" w:rsidP="00EC2DC6">
      <w:pPr>
        <w:pStyle w:val="a9"/>
        <w:rPr>
          <w:rFonts w:ascii="Courier New" w:hAnsi="Courier New" w:cs="Courier New"/>
        </w:rPr>
      </w:pPr>
      <w:r w:rsidRPr="003738C4">
        <w:rPr>
          <w:rFonts w:ascii="Courier New" w:hAnsi="Courier New" w:cs="Courier New"/>
          <w:lang w:val="en-US"/>
        </w:rPr>
        <w:t>GET</w:t>
      </w:r>
      <w:r w:rsidRPr="005A3EC1">
        <w:rPr>
          <w:rFonts w:ascii="Courier New" w:hAnsi="Courier New" w:cs="Courier New"/>
        </w:rPr>
        <w:tab/>
      </w:r>
      <w:r w:rsidRPr="003738C4">
        <w:rPr>
          <w:rFonts w:ascii="Courier New" w:hAnsi="Courier New" w:cs="Courier New"/>
          <w:lang w:val="en-US"/>
        </w:rPr>
        <w:t>events</w:t>
      </w:r>
      <w:r w:rsidRPr="005A3EC1">
        <w:rPr>
          <w:rFonts w:ascii="Courier New" w:hAnsi="Courier New" w:cs="Courier New"/>
        </w:rPr>
        <w:t>/</w:t>
      </w:r>
      <w:r w:rsidR="00B67C51" w:rsidRPr="003738C4">
        <w:rPr>
          <w:rFonts w:ascii="Courier New" w:hAnsi="Courier New" w:cs="Courier New"/>
          <w:lang w:val="en-US"/>
        </w:rPr>
        <w:t>title</w:t>
      </w:r>
      <w:r w:rsidRPr="005A3EC1">
        <w:rPr>
          <w:rFonts w:ascii="Courier New" w:hAnsi="Courier New" w:cs="Courier New"/>
        </w:rPr>
        <w:t>=</w:t>
      </w:r>
    </w:p>
    <w:p w14:paraId="0A573D3B" w14:textId="040ABAE1" w:rsidR="00712189" w:rsidRPr="003738C4" w:rsidRDefault="0002585F" w:rsidP="001639C8">
      <w:pPr>
        <w:pStyle w:val="a9"/>
      </w:pPr>
      <w:r w:rsidRPr="003738C4">
        <w:t>Поиск мероприятия по названию</w:t>
      </w:r>
      <w:r w:rsidR="00EC2DC6" w:rsidRPr="003738C4">
        <w:t>.</w:t>
      </w:r>
    </w:p>
    <w:p w14:paraId="3BC02218" w14:textId="77777777" w:rsidR="00E45A8E" w:rsidRPr="003738C4" w:rsidRDefault="00E45A8E" w:rsidP="00E45A8E">
      <w:pPr>
        <w:pStyle w:val="a9"/>
      </w:pPr>
      <w:r w:rsidRPr="003738C4">
        <w:rPr>
          <w:i/>
          <w:iCs/>
        </w:rPr>
        <w:t>Получаемые данные</w:t>
      </w:r>
      <w:r w:rsidRPr="003738C4">
        <w:t>: ссылка на изображение мероприятия, название мероприятия, набор тегов, дата начала, описание.</w:t>
      </w:r>
    </w:p>
    <w:p w14:paraId="2AAFF7BF" w14:textId="061C9498" w:rsidR="00E45A8E" w:rsidRPr="003738C4" w:rsidRDefault="00E45A8E" w:rsidP="00E45A8E">
      <w:pPr>
        <w:pStyle w:val="a9"/>
      </w:pPr>
      <w:r w:rsidRPr="003738C4">
        <w:rPr>
          <w:i/>
          <w:iCs/>
        </w:rPr>
        <w:t>Необходимые данные для запроса</w:t>
      </w:r>
      <w:r w:rsidRPr="003738C4">
        <w:t xml:space="preserve">: </w:t>
      </w:r>
      <w:r w:rsidR="00672E43" w:rsidRPr="003738C4">
        <w:t>частичное или полное название мероприятия</w:t>
      </w:r>
      <w:r w:rsidRPr="003738C4">
        <w:t>.</w:t>
      </w:r>
    </w:p>
    <w:p w14:paraId="358814D1" w14:textId="77777777" w:rsidR="001639C8" w:rsidRPr="003738C4" w:rsidRDefault="001639C8" w:rsidP="001639C8">
      <w:pPr>
        <w:pStyle w:val="a9"/>
      </w:pPr>
    </w:p>
    <w:p w14:paraId="29F1A402" w14:textId="62936523" w:rsidR="009B1A7B" w:rsidRPr="003738C4" w:rsidRDefault="009B1A7B" w:rsidP="00D22A0F">
      <w:pPr>
        <w:pStyle w:val="3"/>
      </w:pPr>
      <w:r w:rsidRPr="003738C4">
        <w:t>Получение списка мероприятий с пройденной регистрацией</w:t>
      </w:r>
    </w:p>
    <w:p w14:paraId="362DAEE1" w14:textId="674A663A" w:rsidR="009B1A7B" w:rsidRPr="003738C4" w:rsidRDefault="009B1A7B" w:rsidP="00F83420">
      <w:pPr>
        <w:pStyle w:val="a9"/>
        <w:rPr>
          <w:rFonts w:ascii="Courier New" w:hAnsi="Courier New" w:cs="Courier New"/>
        </w:rPr>
      </w:pPr>
      <w:r w:rsidRPr="003738C4">
        <w:rPr>
          <w:rFonts w:ascii="Courier New" w:hAnsi="Courier New" w:cs="Courier New"/>
          <w:lang w:val="en-US"/>
        </w:rPr>
        <w:t>GET</w:t>
      </w:r>
      <w:r w:rsidRPr="003738C4">
        <w:rPr>
          <w:rFonts w:ascii="Courier New" w:hAnsi="Courier New" w:cs="Courier New"/>
        </w:rPr>
        <w:tab/>
      </w:r>
      <w:r w:rsidR="003738C4" w:rsidRPr="003738C4">
        <w:rPr>
          <w:rFonts w:ascii="Courier New" w:hAnsi="Courier New" w:cs="Courier New"/>
          <w:lang w:val="en-US"/>
        </w:rPr>
        <w:t>journal</w:t>
      </w:r>
      <w:r w:rsidRPr="003738C4">
        <w:rPr>
          <w:rFonts w:ascii="Courier New" w:hAnsi="Courier New" w:cs="Courier New"/>
        </w:rPr>
        <w:t>/</w:t>
      </w:r>
      <w:proofErr w:type="spellStart"/>
      <w:r w:rsidR="00F83420" w:rsidRPr="003738C4">
        <w:rPr>
          <w:rFonts w:ascii="Courier New" w:hAnsi="Courier New" w:cs="Courier New"/>
          <w:lang w:val="en-US"/>
        </w:rPr>
        <w:t>all</w:t>
      </w:r>
      <w:r w:rsidR="004917F8" w:rsidRPr="003738C4">
        <w:rPr>
          <w:rFonts w:ascii="Courier New" w:hAnsi="Courier New" w:cs="Courier New"/>
          <w:lang w:val="en-US"/>
        </w:rPr>
        <w:t>S</w:t>
      </w:r>
      <w:r w:rsidR="00F83420" w:rsidRPr="003738C4">
        <w:rPr>
          <w:rFonts w:ascii="Courier New" w:hAnsi="Courier New" w:cs="Courier New"/>
        </w:rPr>
        <w:t>hort</w:t>
      </w:r>
      <w:proofErr w:type="spellEnd"/>
    </w:p>
    <w:p w14:paraId="78E5D29B" w14:textId="015FE481" w:rsidR="00B0008B" w:rsidRPr="003738C4" w:rsidRDefault="000947F6" w:rsidP="008D76E8">
      <w:pPr>
        <w:pStyle w:val="a9"/>
      </w:pPr>
      <w:r w:rsidRPr="003738C4">
        <w:t>Получение списка мероприятий с пройденной регистрацией</w:t>
      </w:r>
      <w:r w:rsidR="0065503E" w:rsidRPr="003738C4">
        <w:t>.</w:t>
      </w:r>
      <w:r w:rsidR="008D0D3B" w:rsidRPr="003738C4">
        <w:t xml:space="preserve"> </w:t>
      </w:r>
      <w:r w:rsidR="008D0D3B" w:rsidRPr="003738C4">
        <w:rPr>
          <w:i/>
          <w:iCs/>
        </w:rPr>
        <w:t>Аналогичный запрос необходим организаторам, причастным к мероприятиям</w:t>
      </w:r>
      <w:r w:rsidR="008E2A12">
        <w:rPr>
          <w:i/>
          <w:iCs/>
        </w:rPr>
        <w:t xml:space="preserve"> и </w:t>
      </w:r>
      <w:r w:rsidR="008E2A12">
        <w:rPr>
          <w:i/>
          <w:iCs/>
          <w:lang w:val="en-US"/>
        </w:rPr>
        <w:t>QR</w:t>
      </w:r>
      <w:r w:rsidR="008E2A12" w:rsidRPr="008E2A12">
        <w:rPr>
          <w:i/>
          <w:iCs/>
        </w:rPr>
        <w:t>-</w:t>
      </w:r>
      <w:r w:rsidR="008E2A12">
        <w:rPr>
          <w:i/>
          <w:iCs/>
        </w:rPr>
        <w:t>контроллера</w:t>
      </w:r>
      <w:r w:rsidR="00F12F58">
        <w:rPr>
          <w:i/>
          <w:iCs/>
        </w:rPr>
        <w:t>м</w:t>
      </w:r>
      <w:r w:rsidR="008D0D3B" w:rsidRPr="003738C4">
        <w:t>.</w:t>
      </w:r>
    </w:p>
    <w:p w14:paraId="19B47470" w14:textId="3B152AD6" w:rsidR="0001285E" w:rsidRPr="003738C4" w:rsidRDefault="0001285E" w:rsidP="0001285E">
      <w:pPr>
        <w:pStyle w:val="a9"/>
      </w:pPr>
      <w:r w:rsidRPr="003738C4">
        <w:rPr>
          <w:i/>
          <w:iCs/>
        </w:rPr>
        <w:t>Получаемые данные</w:t>
      </w:r>
      <w:r w:rsidRPr="003738C4">
        <w:t>: ссылка на изображение мероприятия, название мероприятия, набор тегов, дата начала.</w:t>
      </w:r>
    </w:p>
    <w:p w14:paraId="7EB8FC50" w14:textId="50F8BF8B" w:rsidR="0001285E" w:rsidRPr="003738C4" w:rsidRDefault="0001285E" w:rsidP="0001285E">
      <w:pPr>
        <w:pStyle w:val="a9"/>
      </w:pPr>
      <w:r w:rsidRPr="003738C4">
        <w:rPr>
          <w:i/>
          <w:iCs/>
        </w:rPr>
        <w:lastRenderedPageBreak/>
        <w:t>Необходимые данные для запроса</w:t>
      </w:r>
      <w:r w:rsidRPr="003738C4">
        <w:t xml:space="preserve">: </w:t>
      </w:r>
      <w:r w:rsidRPr="003738C4">
        <w:rPr>
          <w:lang w:val="en-US"/>
        </w:rPr>
        <w:t>id</w:t>
      </w:r>
      <w:r w:rsidRPr="003738C4">
        <w:t xml:space="preserve"> пользователя.</w:t>
      </w:r>
    </w:p>
    <w:p w14:paraId="37A2D6F3" w14:textId="77777777" w:rsidR="005E0AE2" w:rsidRPr="003738C4" w:rsidRDefault="005E0AE2" w:rsidP="008D0D3B">
      <w:pPr>
        <w:pStyle w:val="a9"/>
      </w:pPr>
    </w:p>
    <w:p w14:paraId="25C13ED8" w14:textId="5345DF4D" w:rsidR="00A25D62" w:rsidRPr="003738C4" w:rsidRDefault="00A25D62" w:rsidP="00D22A0F">
      <w:pPr>
        <w:pStyle w:val="3"/>
      </w:pPr>
      <w:r w:rsidRPr="003738C4">
        <w:t>Получение мероприяти</w:t>
      </w:r>
      <w:r w:rsidR="0065503E" w:rsidRPr="003738C4">
        <w:t>я</w:t>
      </w:r>
      <w:r w:rsidRPr="003738C4">
        <w:t xml:space="preserve"> с пройденной регистрацией</w:t>
      </w:r>
      <w:r w:rsidR="00CF3D14" w:rsidRPr="003738C4">
        <w:t xml:space="preserve"> по </w:t>
      </w:r>
      <w:proofErr w:type="spellStart"/>
      <w:r w:rsidR="00CF3D14" w:rsidRPr="003738C4">
        <w:t>id</w:t>
      </w:r>
      <w:proofErr w:type="spellEnd"/>
    </w:p>
    <w:p w14:paraId="0194B326" w14:textId="02D032E5" w:rsidR="00A25D62" w:rsidRPr="003738C4" w:rsidRDefault="00A25D62" w:rsidP="00A25D62">
      <w:pPr>
        <w:pStyle w:val="a9"/>
        <w:rPr>
          <w:rFonts w:ascii="Courier New" w:hAnsi="Courier New" w:cs="Courier New"/>
        </w:rPr>
      </w:pPr>
      <w:r w:rsidRPr="003738C4">
        <w:rPr>
          <w:rFonts w:ascii="Courier New" w:hAnsi="Courier New" w:cs="Courier New"/>
          <w:lang w:val="en-US"/>
        </w:rPr>
        <w:t>GET</w:t>
      </w:r>
      <w:r w:rsidRPr="003738C4">
        <w:rPr>
          <w:rFonts w:ascii="Courier New" w:hAnsi="Courier New" w:cs="Courier New"/>
        </w:rPr>
        <w:tab/>
      </w:r>
      <w:r w:rsidR="003738C4" w:rsidRPr="003738C4">
        <w:rPr>
          <w:rFonts w:ascii="Courier New" w:hAnsi="Courier New" w:cs="Courier New"/>
          <w:lang w:val="en-US"/>
        </w:rPr>
        <w:t>journal</w:t>
      </w:r>
      <w:r w:rsidRPr="003738C4">
        <w:rPr>
          <w:rFonts w:ascii="Courier New" w:hAnsi="Courier New" w:cs="Courier New"/>
        </w:rPr>
        <w:t>/</w:t>
      </w:r>
      <w:r w:rsidR="001C6329" w:rsidRPr="003738C4">
        <w:rPr>
          <w:rFonts w:ascii="Courier New" w:hAnsi="Courier New" w:cs="Courier New"/>
          <w:lang w:val="en-US"/>
        </w:rPr>
        <w:t>id</w:t>
      </w:r>
      <w:r w:rsidR="001C6329" w:rsidRPr="003738C4">
        <w:rPr>
          <w:rFonts w:ascii="Courier New" w:hAnsi="Courier New" w:cs="Courier New"/>
        </w:rPr>
        <w:t>=</w:t>
      </w:r>
    </w:p>
    <w:p w14:paraId="592CC653" w14:textId="227FDF46" w:rsidR="00A25D62" w:rsidRPr="003738C4" w:rsidRDefault="0065503E" w:rsidP="008D76E8">
      <w:pPr>
        <w:pStyle w:val="a9"/>
      </w:pPr>
      <w:r w:rsidRPr="003738C4">
        <w:t xml:space="preserve">Получение </w:t>
      </w:r>
      <w:r w:rsidR="00C56D54" w:rsidRPr="003738C4">
        <w:t xml:space="preserve">информации о </w:t>
      </w:r>
      <w:r w:rsidRPr="003738C4">
        <w:t>мероприяти</w:t>
      </w:r>
      <w:r w:rsidR="00C56D54" w:rsidRPr="003738C4">
        <w:t>и</w:t>
      </w:r>
      <w:r w:rsidRPr="003738C4">
        <w:t xml:space="preserve"> с пройденной регистрацией по </w:t>
      </w:r>
      <w:r w:rsidR="00E86BDA" w:rsidRPr="003738C4">
        <w:t xml:space="preserve">внутреннему </w:t>
      </w:r>
      <w:proofErr w:type="spellStart"/>
      <w:r w:rsidRPr="003738C4">
        <w:t>id</w:t>
      </w:r>
      <w:proofErr w:type="spellEnd"/>
      <w:r w:rsidRPr="003738C4">
        <w:t>.</w:t>
      </w:r>
    </w:p>
    <w:p w14:paraId="358FECF6" w14:textId="6C3F061B" w:rsidR="00AB5D23" w:rsidRPr="003738C4" w:rsidRDefault="00AB5D23" w:rsidP="00AB5D23">
      <w:pPr>
        <w:pStyle w:val="a9"/>
      </w:pPr>
      <w:r w:rsidRPr="003738C4">
        <w:rPr>
          <w:i/>
          <w:iCs/>
        </w:rPr>
        <w:t>Получаемые данные</w:t>
      </w:r>
      <w:r w:rsidRPr="003738C4">
        <w:t xml:space="preserve">: </w:t>
      </w:r>
      <w:r w:rsidR="005E56B9" w:rsidRPr="003738C4">
        <w:t>ссылка на набор изображений</w:t>
      </w:r>
      <w:r w:rsidRPr="003738C4">
        <w:t>, название мероприятия, набор тегов, дата начала</w:t>
      </w:r>
      <w:r w:rsidR="00AA2F2E" w:rsidRPr="003738C4">
        <w:t xml:space="preserve">, место проведения, код для </w:t>
      </w:r>
      <w:r w:rsidR="00AA2F2E" w:rsidRPr="003738C4">
        <w:rPr>
          <w:lang w:val="en-US"/>
        </w:rPr>
        <w:t>QR</w:t>
      </w:r>
      <w:r w:rsidR="00AA2F2E" w:rsidRPr="003738C4">
        <w:t>-кода</w:t>
      </w:r>
      <w:r w:rsidR="00EA3C8C" w:rsidRPr="003738C4">
        <w:t xml:space="preserve">, </w:t>
      </w:r>
      <w:r w:rsidR="00EA3C8C" w:rsidRPr="003738C4">
        <w:rPr>
          <w:lang w:val="en-US"/>
        </w:rPr>
        <w:t>id</w:t>
      </w:r>
      <w:r w:rsidR="00EA3C8C" w:rsidRPr="003738C4">
        <w:t xml:space="preserve"> мероприятия</w:t>
      </w:r>
      <w:r w:rsidRPr="003738C4">
        <w:t>.</w:t>
      </w:r>
    </w:p>
    <w:p w14:paraId="6D825EC0" w14:textId="389FEADC" w:rsidR="00AB5D23" w:rsidRPr="003738C4" w:rsidRDefault="00AB5D23" w:rsidP="00AB5D23">
      <w:pPr>
        <w:pStyle w:val="a9"/>
      </w:pPr>
      <w:r w:rsidRPr="003738C4">
        <w:rPr>
          <w:i/>
          <w:iCs/>
        </w:rPr>
        <w:t>Необходимые данные для запроса</w:t>
      </w:r>
      <w:r w:rsidRPr="003738C4">
        <w:t xml:space="preserve">: </w:t>
      </w:r>
      <w:r w:rsidRPr="003738C4">
        <w:rPr>
          <w:lang w:val="en-US"/>
        </w:rPr>
        <w:t>id</w:t>
      </w:r>
      <w:r w:rsidRPr="003738C4">
        <w:t xml:space="preserve"> </w:t>
      </w:r>
      <w:r w:rsidR="00900B00" w:rsidRPr="003738C4">
        <w:t>мероприятия</w:t>
      </w:r>
      <w:r w:rsidRPr="003738C4">
        <w:t>.</w:t>
      </w:r>
    </w:p>
    <w:p w14:paraId="1A6AFD6C" w14:textId="1588D814" w:rsidR="00E06F3F" w:rsidRPr="003738C4" w:rsidRDefault="00E06F3F" w:rsidP="008D76E8">
      <w:pPr>
        <w:pStyle w:val="a9"/>
      </w:pPr>
    </w:p>
    <w:p w14:paraId="399E9344" w14:textId="296FEABA" w:rsidR="00443A00" w:rsidRPr="003738C4" w:rsidRDefault="00443A00" w:rsidP="00443A00">
      <w:pPr>
        <w:pStyle w:val="3"/>
      </w:pPr>
      <w:r w:rsidRPr="003738C4">
        <w:t xml:space="preserve">Поиск мероприятия с пройденной регистрацией по </w:t>
      </w:r>
      <w:r w:rsidR="001C5B33" w:rsidRPr="003738C4">
        <w:t>названию</w:t>
      </w:r>
    </w:p>
    <w:p w14:paraId="1384700C" w14:textId="2DFAAA62" w:rsidR="00443A00" w:rsidRPr="003738C4" w:rsidRDefault="00443A00" w:rsidP="00443A00">
      <w:pPr>
        <w:pStyle w:val="a9"/>
        <w:rPr>
          <w:rFonts w:ascii="Courier New" w:hAnsi="Courier New" w:cs="Courier New"/>
        </w:rPr>
      </w:pPr>
      <w:r w:rsidRPr="003738C4">
        <w:rPr>
          <w:rFonts w:ascii="Courier New" w:hAnsi="Courier New" w:cs="Courier New"/>
          <w:lang w:val="en-US"/>
        </w:rPr>
        <w:t>GET</w:t>
      </w:r>
      <w:r w:rsidRPr="003738C4">
        <w:rPr>
          <w:rFonts w:ascii="Courier New" w:hAnsi="Courier New" w:cs="Courier New"/>
        </w:rPr>
        <w:tab/>
      </w:r>
      <w:r w:rsidR="003738C4" w:rsidRPr="003738C4">
        <w:rPr>
          <w:rFonts w:ascii="Courier New" w:hAnsi="Courier New" w:cs="Courier New"/>
          <w:lang w:val="en-US"/>
        </w:rPr>
        <w:t>journal</w:t>
      </w:r>
      <w:r w:rsidRPr="003738C4">
        <w:rPr>
          <w:rFonts w:ascii="Courier New" w:hAnsi="Courier New" w:cs="Courier New"/>
        </w:rPr>
        <w:t>/</w:t>
      </w:r>
      <w:r w:rsidR="00B43523" w:rsidRPr="003738C4">
        <w:rPr>
          <w:rFonts w:ascii="Courier New" w:hAnsi="Courier New" w:cs="Courier New"/>
          <w:lang w:val="en-US"/>
        </w:rPr>
        <w:t>title</w:t>
      </w:r>
      <w:r w:rsidR="00B43523" w:rsidRPr="003738C4">
        <w:rPr>
          <w:rFonts w:ascii="Courier New" w:hAnsi="Courier New" w:cs="Courier New"/>
        </w:rPr>
        <w:t>=</w:t>
      </w:r>
    </w:p>
    <w:p w14:paraId="3DD62173" w14:textId="726D0DBD" w:rsidR="00E06F3F" w:rsidRDefault="00047B94" w:rsidP="008D76E8">
      <w:pPr>
        <w:pStyle w:val="a9"/>
      </w:pPr>
      <w:r w:rsidRPr="003738C4">
        <w:t>Поиск мероприятия с пройденной регистрацией по названию.</w:t>
      </w:r>
    </w:p>
    <w:p w14:paraId="5CB50FE8" w14:textId="4F66D86B" w:rsidR="00D77869" w:rsidRPr="003738C4" w:rsidRDefault="00803342" w:rsidP="00803342">
      <w:pPr>
        <w:pStyle w:val="a9"/>
      </w:pPr>
      <w:r w:rsidRPr="003738C4">
        <w:rPr>
          <w:i/>
          <w:iCs/>
        </w:rPr>
        <w:t>Получаемые данные</w:t>
      </w:r>
      <w:r w:rsidRPr="003738C4">
        <w:t>: ссылка на изображение мероприятия, название мероприятия, набор тегов, дата начала.</w:t>
      </w:r>
    </w:p>
    <w:p w14:paraId="6F718E4D" w14:textId="77777777" w:rsidR="00D77869" w:rsidRPr="003738C4" w:rsidRDefault="00D77869" w:rsidP="00D77869">
      <w:pPr>
        <w:pStyle w:val="a9"/>
      </w:pPr>
      <w:r w:rsidRPr="003738C4">
        <w:rPr>
          <w:i/>
          <w:iCs/>
        </w:rPr>
        <w:t>Необходимые данные для запроса</w:t>
      </w:r>
      <w:r w:rsidRPr="003738C4">
        <w:t>: частичное или полное название мероприятия.</w:t>
      </w:r>
    </w:p>
    <w:p w14:paraId="0C432113" w14:textId="06588244" w:rsidR="00047B94" w:rsidRPr="003738C4" w:rsidRDefault="00047B94" w:rsidP="008D76E8">
      <w:pPr>
        <w:pStyle w:val="a9"/>
      </w:pPr>
    </w:p>
    <w:p w14:paraId="16917015" w14:textId="0B279968" w:rsidR="00D16530" w:rsidRPr="003738C4" w:rsidRDefault="00D16530" w:rsidP="00D16530">
      <w:pPr>
        <w:pStyle w:val="3"/>
      </w:pPr>
      <w:r w:rsidRPr="003738C4">
        <w:t>Получение информации о пользователе</w:t>
      </w:r>
    </w:p>
    <w:p w14:paraId="64858668" w14:textId="6641FA5C" w:rsidR="00D16530" w:rsidRPr="003738C4" w:rsidRDefault="00D16530" w:rsidP="00D16530">
      <w:pPr>
        <w:pStyle w:val="a9"/>
        <w:rPr>
          <w:rFonts w:ascii="Courier New" w:hAnsi="Courier New" w:cs="Courier New"/>
        </w:rPr>
      </w:pPr>
      <w:r w:rsidRPr="003738C4">
        <w:rPr>
          <w:rFonts w:ascii="Courier New" w:hAnsi="Courier New" w:cs="Courier New"/>
          <w:lang w:val="en-US"/>
        </w:rPr>
        <w:t>GET</w:t>
      </w:r>
      <w:r w:rsidRPr="003738C4">
        <w:rPr>
          <w:rFonts w:ascii="Courier New" w:hAnsi="Courier New" w:cs="Courier New"/>
        </w:rPr>
        <w:tab/>
      </w:r>
      <w:r w:rsidR="00FD2178" w:rsidRPr="003738C4">
        <w:rPr>
          <w:rFonts w:ascii="Courier New" w:hAnsi="Courier New" w:cs="Courier New"/>
          <w:lang w:val="en-US"/>
        </w:rPr>
        <w:t>user</w:t>
      </w:r>
      <w:r w:rsidRPr="003738C4">
        <w:rPr>
          <w:rFonts w:ascii="Courier New" w:hAnsi="Courier New" w:cs="Courier New"/>
        </w:rPr>
        <w:t>/</w:t>
      </w:r>
      <w:proofErr w:type="spellStart"/>
      <w:r w:rsidR="00FD2178" w:rsidRPr="003738C4">
        <w:rPr>
          <w:rFonts w:ascii="Courier New" w:hAnsi="Courier New" w:cs="Courier New"/>
          <w:lang w:val="en-US"/>
        </w:rPr>
        <w:t>getInfo</w:t>
      </w:r>
      <w:proofErr w:type="spellEnd"/>
    </w:p>
    <w:p w14:paraId="0C8A0C33" w14:textId="09051CA1" w:rsidR="00047B94" w:rsidRPr="003738C4" w:rsidRDefault="00FD2178" w:rsidP="008D76E8">
      <w:pPr>
        <w:pStyle w:val="a9"/>
      </w:pPr>
      <w:r w:rsidRPr="003738C4">
        <w:t>Получение информации о</w:t>
      </w:r>
      <w:r w:rsidR="00687BCD">
        <w:t>б</w:t>
      </w:r>
      <w:r w:rsidRPr="003738C4">
        <w:t xml:space="preserve"> авторизованном пользователе</w:t>
      </w:r>
      <w:r w:rsidR="00506B47" w:rsidRPr="003738C4">
        <w:t>.</w:t>
      </w:r>
    </w:p>
    <w:p w14:paraId="454A08D9" w14:textId="5D513092" w:rsidR="00D9513C" w:rsidRPr="00C1148A" w:rsidRDefault="00D9513C" w:rsidP="00D9513C">
      <w:pPr>
        <w:pStyle w:val="a9"/>
      </w:pPr>
      <w:r w:rsidRPr="003738C4">
        <w:rPr>
          <w:i/>
          <w:iCs/>
        </w:rPr>
        <w:t>Получаемые данные</w:t>
      </w:r>
      <w:r w:rsidRPr="003738C4">
        <w:t xml:space="preserve">: </w:t>
      </w:r>
      <w:r w:rsidR="00196FB9">
        <w:rPr>
          <w:lang w:val="en-US"/>
        </w:rPr>
        <w:t>id</w:t>
      </w:r>
      <w:r w:rsidR="00196FB9" w:rsidRPr="00196FB9">
        <w:t xml:space="preserve"> </w:t>
      </w:r>
      <w:r w:rsidR="00196FB9">
        <w:t xml:space="preserve">пользователя, ФИО, </w:t>
      </w:r>
      <w:r w:rsidR="00DC3CF4">
        <w:t>группа</w:t>
      </w:r>
      <w:r w:rsidR="001D3263">
        <w:t>, ссылка на изображение пользовательского аватара</w:t>
      </w:r>
      <w:r w:rsidR="00C1148A">
        <w:t xml:space="preserve">, </w:t>
      </w:r>
      <w:r w:rsidR="00C1148A">
        <w:rPr>
          <w:lang w:val="en-US"/>
        </w:rPr>
        <w:t>id</w:t>
      </w:r>
      <w:r w:rsidR="00C1148A" w:rsidRPr="00C1148A">
        <w:t xml:space="preserve"> </w:t>
      </w:r>
      <w:r w:rsidR="00C1148A">
        <w:t>роли.</w:t>
      </w:r>
    </w:p>
    <w:p w14:paraId="44424ACB" w14:textId="502503E6" w:rsidR="00D9513C" w:rsidRPr="003738C4" w:rsidRDefault="00D9513C" w:rsidP="00D9513C">
      <w:pPr>
        <w:pStyle w:val="a9"/>
      </w:pPr>
      <w:r w:rsidRPr="003738C4">
        <w:rPr>
          <w:i/>
          <w:iCs/>
        </w:rPr>
        <w:t>Необходимые данные для запроса</w:t>
      </w:r>
      <w:r w:rsidRPr="003738C4">
        <w:t xml:space="preserve">: </w:t>
      </w:r>
      <w:r w:rsidR="00C410D6">
        <w:t>логин, пароль.</w:t>
      </w:r>
    </w:p>
    <w:p w14:paraId="19770A38" w14:textId="109C2084" w:rsidR="00510466" w:rsidRPr="003738C4" w:rsidRDefault="00510466" w:rsidP="008D76E8">
      <w:pPr>
        <w:pStyle w:val="a9"/>
      </w:pPr>
    </w:p>
    <w:p w14:paraId="755B8866" w14:textId="3F9F71F9" w:rsidR="00C54A37" w:rsidRPr="003738C4" w:rsidRDefault="00C54A37" w:rsidP="00C54A37">
      <w:pPr>
        <w:pStyle w:val="3"/>
      </w:pPr>
      <w:r w:rsidRPr="003738C4">
        <w:t>Получение информации о зарегистрированных пользователях</w:t>
      </w:r>
    </w:p>
    <w:p w14:paraId="538CA831" w14:textId="2129898B" w:rsidR="00C54A37" w:rsidRPr="003738C4" w:rsidRDefault="00C54A37" w:rsidP="00C54A37">
      <w:pPr>
        <w:pStyle w:val="a9"/>
        <w:rPr>
          <w:rFonts w:ascii="Courier New" w:hAnsi="Courier New" w:cs="Courier New"/>
        </w:rPr>
      </w:pPr>
      <w:r w:rsidRPr="003738C4">
        <w:rPr>
          <w:rFonts w:ascii="Courier New" w:hAnsi="Courier New" w:cs="Courier New"/>
          <w:lang w:val="en-US"/>
        </w:rPr>
        <w:t>GET</w:t>
      </w:r>
      <w:r w:rsidRPr="003738C4">
        <w:rPr>
          <w:rFonts w:ascii="Courier New" w:hAnsi="Courier New" w:cs="Courier New"/>
        </w:rPr>
        <w:tab/>
      </w:r>
      <w:r w:rsidR="00CD261C" w:rsidRPr="003738C4">
        <w:rPr>
          <w:rFonts w:ascii="Courier New" w:hAnsi="Courier New" w:cs="Courier New"/>
          <w:lang w:val="en-US"/>
        </w:rPr>
        <w:t>events</w:t>
      </w:r>
      <w:r w:rsidRPr="003738C4">
        <w:rPr>
          <w:rFonts w:ascii="Courier New" w:hAnsi="Courier New" w:cs="Courier New"/>
        </w:rPr>
        <w:t>/</w:t>
      </w:r>
      <w:proofErr w:type="spellStart"/>
      <w:r w:rsidR="00CD261C" w:rsidRPr="003738C4">
        <w:rPr>
          <w:rFonts w:ascii="Courier New" w:hAnsi="Courier New" w:cs="Courier New"/>
          <w:lang w:val="en-US"/>
        </w:rPr>
        <w:t>getEventUsers</w:t>
      </w:r>
      <w:proofErr w:type="spellEnd"/>
    </w:p>
    <w:p w14:paraId="5098149C" w14:textId="48CC3E76" w:rsidR="00C54A37" w:rsidRPr="003738C4" w:rsidRDefault="00CD261C" w:rsidP="008D76E8">
      <w:pPr>
        <w:pStyle w:val="a9"/>
      </w:pPr>
      <w:r w:rsidRPr="003738C4">
        <w:t xml:space="preserve">Получение </w:t>
      </w:r>
      <w:r w:rsidR="00F50364" w:rsidRPr="003738C4">
        <w:t>списка</w:t>
      </w:r>
      <w:r w:rsidRPr="003738C4">
        <w:t xml:space="preserve"> зарегистрированных пользователях</w:t>
      </w:r>
      <w:r w:rsidR="00F50364" w:rsidRPr="003738C4">
        <w:t xml:space="preserve"> на </w:t>
      </w:r>
      <w:r w:rsidR="00E46497" w:rsidRPr="003738C4">
        <w:t xml:space="preserve">определенное </w:t>
      </w:r>
      <w:r w:rsidR="009B0734" w:rsidRPr="003738C4">
        <w:t>мероприятие</w:t>
      </w:r>
      <w:r w:rsidRPr="003738C4">
        <w:t>.</w:t>
      </w:r>
    </w:p>
    <w:p w14:paraId="2073059E" w14:textId="3F770C7C" w:rsidR="00A32069" w:rsidRPr="00C1148A" w:rsidRDefault="00A32069" w:rsidP="00A32069">
      <w:pPr>
        <w:pStyle w:val="a9"/>
      </w:pPr>
      <w:r w:rsidRPr="003738C4">
        <w:rPr>
          <w:i/>
          <w:iCs/>
        </w:rPr>
        <w:t>Получаемые данные</w:t>
      </w:r>
      <w:r w:rsidRPr="003738C4">
        <w:t xml:space="preserve">: </w:t>
      </w:r>
      <w:r>
        <w:t>ФИО, группа,</w:t>
      </w:r>
      <w:r w:rsidR="00075C59">
        <w:t xml:space="preserve"> присутствие</w:t>
      </w:r>
      <w:r>
        <w:t>.</w:t>
      </w:r>
    </w:p>
    <w:p w14:paraId="77AB3C5C" w14:textId="3A14ACB3" w:rsidR="00A32069" w:rsidRPr="003738C4" w:rsidRDefault="00A32069" w:rsidP="00A32069">
      <w:pPr>
        <w:pStyle w:val="a9"/>
      </w:pPr>
      <w:r w:rsidRPr="003738C4">
        <w:rPr>
          <w:i/>
          <w:iCs/>
        </w:rPr>
        <w:t>Необходимые данные для запроса</w:t>
      </w:r>
      <w:r w:rsidRPr="003738C4">
        <w:t xml:space="preserve">: </w:t>
      </w:r>
      <w:r w:rsidR="00BA436A">
        <w:rPr>
          <w:lang w:val="en-US"/>
        </w:rPr>
        <w:t>id</w:t>
      </w:r>
      <w:r w:rsidR="00BA436A" w:rsidRPr="008F7EBA">
        <w:t xml:space="preserve"> </w:t>
      </w:r>
      <w:r w:rsidR="00BA436A">
        <w:t>мероприятия</w:t>
      </w:r>
      <w:r>
        <w:t>.</w:t>
      </w:r>
    </w:p>
    <w:p w14:paraId="4B44582D" w14:textId="77777777" w:rsidR="00E46497" w:rsidRPr="003738C4" w:rsidRDefault="00E46497" w:rsidP="008D76E8">
      <w:pPr>
        <w:pStyle w:val="a9"/>
      </w:pPr>
    </w:p>
    <w:p w14:paraId="6D99569C" w14:textId="4E9A8635" w:rsidR="00510466" w:rsidRPr="003738C4" w:rsidRDefault="00510466" w:rsidP="00510466">
      <w:pPr>
        <w:pStyle w:val="23"/>
      </w:pPr>
      <w:r w:rsidRPr="003738C4">
        <w:t>POST Запросы</w:t>
      </w:r>
    </w:p>
    <w:p w14:paraId="191B88FB" w14:textId="18CDB46F" w:rsidR="00510466" w:rsidRPr="003738C4" w:rsidRDefault="004A19AC" w:rsidP="00A953A4">
      <w:pPr>
        <w:pStyle w:val="3"/>
      </w:pPr>
      <w:r w:rsidRPr="003738C4">
        <w:t>Регистрация пользователя на мероприятие</w:t>
      </w:r>
    </w:p>
    <w:p w14:paraId="3DC7A730" w14:textId="08419536" w:rsidR="00971AF2" w:rsidRPr="003738C4" w:rsidRDefault="00E35DF7" w:rsidP="00B401EC">
      <w:pPr>
        <w:pStyle w:val="a9"/>
        <w:rPr>
          <w:rFonts w:ascii="Courier New" w:hAnsi="Courier New" w:cs="Courier New"/>
        </w:rPr>
      </w:pPr>
      <w:r w:rsidRPr="003738C4">
        <w:rPr>
          <w:rFonts w:ascii="Courier New" w:hAnsi="Courier New" w:cs="Courier New"/>
          <w:lang w:val="en-US"/>
        </w:rPr>
        <w:t>POST</w:t>
      </w:r>
      <w:r w:rsidR="00971AF2" w:rsidRPr="005A3EC1">
        <w:rPr>
          <w:rFonts w:ascii="Courier New" w:hAnsi="Courier New" w:cs="Courier New"/>
        </w:rPr>
        <w:tab/>
      </w:r>
      <w:r w:rsidR="00971AF2" w:rsidRPr="005A3EC1">
        <w:rPr>
          <w:rFonts w:ascii="Courier New" w:hAnsi="Courier New" w:cs="Courier New"/>
        </w:rPr>
        <w:tab/>
      </w:r>
      <w:r w:rsidR="003738C4" w:rsidRPr="003738C4">
        <w:rPr>
          <w:rFonts w:ascii="Courier New" w:hAnsi="Courier New" w:cs="Courier New"/>
          <w:lang w:val="en-US"/>
        </w:rPr>
        <w:t>journal</w:t>
      </w:r>
      <w:r w:rsidR="00971AF2" w:rsidRPr="003738C4">
        <w:rPr>
          <w:rFonts w:ascii="Courier New" w:hAnsi="Courier New" w:cs="Courier New"/>
        </w:rPr>
        <w:t>/</w:t>
      </w:r>
      <w:r w:rsidR="00971AF2" w:rsidRPr="003738C4">
        <w:rPr>
          <w:rFonts w:ascii="Courier New" w:hAnsi="Courier New" w:cs="Courier New"/>
          <w:lang w:val="en-US"/>
        </w:rPr>
        <w:t>add</w:t>
      </w:r>
      <w:r w:rsidR="00971AF2" w:rsidRPr="003738C4">
        <w:rPr>
          <w:rFonts w:ascii="Courier New" w:hAnsi="Courier New" w:cs="Courier New"/>
        </w:rPr>
        <w:t>=</w:t>
      </w:r>
    </w:p>
    <w:p w14:paraId="268FC7D0" w14:textId="38CD79D5" w:rsidR="00A953A4" w:rsidRPr="003738C4" w:rsidRDefault="00BC0964" w:rsidP="00B401EC">
      <w:pPr>
        <w:pStyle w:val="a9"/>
      </w:pPr>
      <w:r w:rsidRPr="003738C4">
        <w:t>Регистрация пользователя на мероприятие.</w:t>
      </w:r>
    </w:p>
    <w:p w14:paraId="5E4A148E" w14:textId="2017F7B6" w:rsidR="0098158A" w:rsidRPr="00C1148A" w:rsidRDefault="0098158A" w:rsidP="0098158A">
      <w:pPr>
        <w:pStyle w:val="a9"/>
      </w:pPr>
      <w:r w:rsidRPr="003738C4">
        <w:rPr>
          <w:i/>
          <w:iCs/>
        </w:rPr>
        <w:t>Получаемые данные</w:t>
      </w:r>
      <w:r w:rsidRPr="003738C4">
        <w:t xml:space="preserve">: </w:t>
      </w:r>
      <w:r w:rsidR="008F4358">
        <w:t>статус обработки запроса</w:t>
      </w:r>
      <w:r>
        <w:t>.</w:t>
      </w:r>
    </w:p>
    <w:p w14:paraId="5B038365" w14:textId="375A2DEC" w:rsidR="0098158A" w:rsidRPr="003738C4" w:rsidRDefault="0098158A" w:rsidP="0098158A">
      <w:pPr>
        <w:pStyle w:val="a9"/>
      </w:pPr>
      <w:r w:rsidRPr="003738C4">
        <w:rPr>
          <w:i/>
          <w:iCs/>
        </w:rPr>
        <w:t>Необходимые данные для запроса</w:t>
      </w:r>
      <w:r w:rsidRPr="003738C4">
        <w:t xml:space="preserve">: </w:t>
      </w:r>
      <w:r>
        <w:rPr>
          <w:lang w:val="en-US"/>
        </w:rPr>
        <w:t>id</w:t>
      </w:r>
      <w:r w:rsidRPr="008F7EBA">
        <w:t xml:space="preserve"> </w:t>
      </w:r>
      <w:r w:rsidR="00735D9B">
        <w:t xml:space="preserve">пользователя, </w:t>
      </w:r>
      <w:r w:rsidR="00735D9B">
        <w:rPr>
          <w:lang w:val="en-US"/>
        </w:rPr>
        <w:t>id</w:t>
      </w:r>
      <w:r w:rsidR="00735D9B">
        <w:t xml:space="preserve"> мероприятия</w:t>
      </w:r>
      <w:r>
        <w:t>.</w:t>
      </w:r>
    </w:p>
    <w:p w14:paraId="7D7395E7" w14:textId="564AAABD" w:rsidR="00BC0964" w:rsidRPr="006B6A6C" w:rsidRDefault="00BC0964" w:rsidP="00B401EC">
      <w:pPr>
        <w:pStyle w:val="a9"/>
      </w:pPr>
    </w:p>
    <w:p w14:paraId="0984FD30" w14:textId="7922B3AA" w:rsidR="00BC0964" w:rsidRPr="003738C4" w:rsidRDefault="000604F5" w:rsidP="000604F5">
      <w:pPr>
        <w:pStyle w:val="23"/>
      </w:pPr>
      <w:r w:rsidRPr="003738C4">
        <w:rPr>
          <w:lang w:val="en-US"/>
        </w:rPr>
        <w:lastRenderedPageBreak/>
        <w:t>PUT</w:t>
      </w:r>
      <w:r w:rsidRPr="003738C4">
        <w:t xml:space="preserve"> Запросы</w:t>
      </w:r>
    </w:p>
    <w:p w14:paraId="43538B9A" w14:textId="154622F1" w:rsidR="000604F5" w:rsidRPr="003738C4" w:rsidRDefault="000604F5" w:rsidP="000604F5">
      <w:pPr>
        <w:pStyle w:val="3"/>
      </w:pPr>
      <w:r w:rsidRPr="003738C4">
        <w:t xml:space="preserve">Обновление статуса </w:t>
      </w:r>
      <w:r w:rsidR="00D57B7A" w:rsidRPr="003738C4">
        <w:t>студента</w:t>
      </w:r>
    </w:p>
    <w:p w14:paraId="3EB73C7C" w14:textId="1965F4A6" w:rsidR="00D57B7A" w:rsidRPr="005A3EC1" w:rsidRDefault="00971AF2" w:rsidP="00971AF2">
      <w:pPr>
        <w:pStyle w:val="a9"/>
        <w:rPr>
          <w:rFonts w:ascii="Courier New" w:hAnsi="Courier New" w:cs="Courier New"/>
        </w:rPr>
      </w:pPr>
      <w:r w:rsidRPr="003738C4">
        <w:rPr>
          <w:rFonts w:ascii="Courier New" w:hAnsi="Courier New" w:cs="Courier New"/>
          <w:lang w:val="en-US"/>
        </w:rPr>
        <w:t>PUT</w:t>
      </w:r>
      <w:r w:rsidRPr="005A3EC1">
        <w:rPr>
          <w:rFonts w:ascii="Courier New" w:hAnsi="Courier New" w:cs="Courier New"/>
        </w:rPr>
        <w:tab/>
      </w:r>
      <w:r w:rsidR="003738C4" w:rsidRPr="003738C4">
        <w:rPr>
          <w:rFonts w:ascii="Courier New" w:hAnsi="Courier New" w:cs="Courier New"/>
          <w:lang w:val="en-US"/>
        </w:rPr>
        <w:t>journal</w:t>
      </w:r>
      <w:r w:rsidR="00251685" w:rsidRPr="005A3EC1">
        <w:rPr>
          <w:rFonts w:ascii="Courier New" w:hAnsi="Courier New" w:cs="Courier New"/>
        </w:rPr>
        <w:t>/</w:t>
      </w:r>
      <w:proofErr w:type="spellStart"/>
      <w:r w:rsidR="00F50364" w:rsidRPr="003738C4">
        <w:rPr>
          <w:rFonts w:ascii="Courier New" w:hAnsi="Courier New" w:cs="Courier New"/>
          <w:lang w:val="en-US"/>
        </w:rPr>
        <w:t>isParticipation</w:t>
      </w:r>
      <w:proofErr w:type="spellEnd"/>
    </w:p>
    <w:p w14:paraId="16A2ED84" w14:textId="4DBFCB80" w:rsidR="00785704" w:rsidRDefault="006B6A6C" w:rsidP="00971AF2">
      <w:pPr>
        <w:pStyle w:val="a9"/>
      </w:pPr>
      <w:r>
        <w:t>Обновление статуса присутствия студента.</w:t>
      </w:r>
    </w:p>
    <w:p w14:paraId="77BFD112" w14:textId="77777777" w:rsidR="00366154" w:rsidRPr="00C1148A" w:rsidRDefault="00366154" w:rsidP="00366154">
      <w:pPr>
        <w:pStyle w:val="a9"/>
      </w:pPr>
      <w:r w:rsidRPr="003738C4">
        <w:rPr>
          <w:i/>
          <w:iCs/>
        </w:rPr>
        <w:t>Получаемые данные</w:t>
      </w:r>
      <w:r w:rsidRPr="003738C4">
        <w:t xml:space="preserve">: </w:t>
      </w:r>
      <w:r>
        <w:t>статус обработки запроса.</w:t>
      </w:r>
    </w:p>
    <w:p w14:paraId="51EEDC51" w14:textId="6807DB74" w:rsidR="00366154" w:rsidRDefault="00366154" w:rsidP="00366154">
      <w:pPr>
        <w:pStyle w:val="a9"/>
      </w:pPr>
      <w:r w:rsidRPr="003738C4">
        <w:rPr>
          <w:i/>
          <w:iCs/>
        </w:rPr>
        <w:t>Необходимые данные для запроса</w:t>
      </w:r>
      <w:r w:rsidRPr="003738C4">
        <w:t xml:space="preserve">: </w:t>
      </w:r>
      <w:r>
        <w:rPr>
          <w:lang w:val="en-US"/>
        </w:rPr>
        <w:t>id</w:t>
      </w:r>
      <w:r w:rsidRPr="008F7EBA">
        <w:t xml:space="preserve"> </w:t>
      </w:r>
      <w:r>
        <w:t xml:space="preserve">пользователя, </w:t>
      </w:r>
      <w:r>
        <w:rPr>
          <w:lang w:val="en-US"/>
        </w:rPr>
        <w:t>id</w:t>
      </w:r>
      <w:r>
        <w:t xml:space="preserve"> мероприятия</w:t>
      </w:r>
      <w:r w:rsidR="008D2616">
        <w:t xml:space="preserve">, статус участия </w:t>
      </w:r>
      <w:r w:rsidR="008D2616">
        <w:rPr>
          <w:lang w:val="en-US"/>
        </w:rPr>
        <w:t>True</w:t>
      </w:r>
      <w:r w:rsidR="00F362C2">
        <w:t>, время подтверждения регистрации</w:t>
      </w:r>
      <w:r>
        <w:t>.</w:t>
      </w:r>
    </w:p>
    <w:p w14:paraId="7D671C91" w14:textId="77777777" w:rsidR="00366154" w:rsidRPr="00366154" w:rsidRDefault="00366154" w:rsidP="00971AF2">
      <w:pPr>
        <w:pStyle w:val="a9"/>
      </w:pPr>
    </w:p>
    <w:p w14:paraId="458C20DF" w14:textId="25E6C588" w:rsidR="004563FC" w:rsidRPr="005A3EC1" w:rsidRDefault="004563FC" w:rsidP="004563FC">
      <w:pPr>
        <w:pStyle w:val="23"/>
      </w:pPr>
      <w:r w:rsidRPr="003738C4">
        <w:rPr>
          <w:lang w:val="en-US"/>
        </w:rPr>
        <w:t>DELETE</w:t>
      </w:r>
      <w:r w:rsidRPr="005A3EC1">
        <w:t xml:space="preserve"> </w:t>
      </w:r>
      <w:r w:rsidRPr="003738C4">
        <w:t>Запросы</w:t>
      </w:r>
    </w:p>
    <w:p w14:paraId="2134C461" w14:textId="279239CA" w:rsidR="004563FC" w:rsidRPr="003738C4" w:rsidRDefault="00665203" w:rsidP="00665203">
      <w:pPr>
        <w:pStyle w:val="3"/>
      </w:pPr>
      <w:r w:rsidRPr="003738C4">
        <w:t>Отмена регистрации на мероприятие</w:t>
      </w:r>
    </w:p>
    <w:p w14:paraId="2FBFC2D7" w14:textId="5471EAE0" w:rsidR="00665203" w:rsidRPr="005A3EC1" w:rsidRDefault="00665203" w:rsidP="00665203">
      <w:pPr>
        <w:pStyle w:val="a9"/>
        <w:rPr>
          <w:rFonts w:ascii="Courier New" w:hAnsi="Courier New" w:cs="Courier New"/>
        </w:rPr>
      </w:pPr>
      <w:r w:rsidRPr="00701BC0">
        <w:rPr>
          <w:rFonts w:ascii="Courier New" w:hAnsi="Courier New" w:cs="Courier New"/>
          <w:lang w:val="en-US"/>
        </w:rPr>
        <w:t>DELETE</w:t>
      </w:r>
      <w:r w:rsidRPr="00701BC0">
        <w:rPr>
          <w:rFonts w:ascii="Courier New" w:hAnsi="Courier New" w:cs="Courier New"/>
        </w:rPr>
        <w:tab/>
      </w:r>
      <w:r w:rsidR="003738C4" w:rsidRPr="00701BC0">
        <w:rPr>
          <w:rFonts w:ascii="Courier New" w:hAnsi="Courier New" w:cs="Courier New"/>
          <w:lang w:val="en-US"/>
        </w:rPr>
        <w:t>journal</w:t>
      </w:r>
      <w:r w:rsidRPr="005A3EC1">
        <w:rPr>
          <w:rFonts w:ascii="Courier New" w:hAnsi="Courier New" w:cs="Courier New"/>
        </w:rPr>
        <w:t>/</w:t>
      </w:r>
      <w:proofErr w:type="spellStart"/>
      <w:r w:rsidR="00E13DC4" w:rsidRPr="00701BC0">
        <w:rPr>
          <w:rFonts w:ascii="Courier New" w:hAnsi="Courier New" w:cs="Courier New"/>
          <w:lang w:val="en-US"/>
        </w:rPr>
        <w:t>deleteUser</w:t>
      </w:r>
      <w:proofErr w:type="spellEnd"/>
    </w:p>
    <w:p w14:paraId="314C7CE0" w14:textId="2E8A2660" w:rsidR="00701BC0" w:rsidRDefault="00A07359" w:rsidP="00701BC0">
      <w:pPr>
        <w:pStyle w:val="a9"/>
      </w:pPr>
      <w:r>
        <w:t>Отмена регистрации пользователя на мероприятие.</w:t>
      </w:r>
    </w:p>
    <w:p w14:paraId="6187B891" w14:textId="77777777" w:rsidR="00AC02D7" w:rsidRPr="00C1148A" w:rsidRDefault="00AC02D7" w:rsidP="00AC02D7">
      <w:pPr>
        <w:pStyle w:val="a9"/>
      </w:pPr>
      <w:r w:rsidRPr="003738C4">
        <w:rPr>
          <w:i/>
          <w:iCs/>
        </w:rPr>
        <w:t>Получаемые данные</w:t>
      </w:r>
      <w:r w:rsidRPr="003738C4">
        <w:t xml:space="preserve">: </w:t>
      </w:r>
      <w:r>
        <w:t>статус обработки запроса.</w:t>
      </w:r>
    </w:p>
    <w:p w14:paraId="2EC075C5" w14:textId="2CA4F8BD" w:rsidR="00AC02D7" w:rsidRPr="003738C4" w:rsidRDefault="00AC02D7" w:rsidP="00AC02D7">
      <w:pPr>
        <w:pStyle w:val="a9"/>
      </w:pPr>
      <w:r w:rsidRPr="003738C4">
        <w:rPr>
          <w:i/>
          <w:iCs/>
        </w:rPr>
        <w:t>Необходимые данные для запроса</w:t>
      </w:r>
      <w:r w:rsidRPr="003738C4">
        <w:t xml:space="preserve">: </w:t>
      </w:r>
      <w:r>
        <w:rPr>
          <w:lang w:val="en-US"/>
        </w:rPr>
        <w:t>id</w:t>
      </w:r>
      <w:r w:rsidRPr="008F7EBA">
        <w:t xml:space="preserve"> </w:t>
      </w:r>
      <w:r>
        <w:t xml:space="preserve">пользователя, </w:t>
      </w:r>
      <w:r>
        <w:rPr>
          <w:lang w:val="en-US"/>
        </w:rPr>
        <w:t>id</w:t>
      </w:r>
      <w:r>
        <w:t xml:space="preserve"> мероприятия.</w:t>
      </w:r>
      <w:r w:rsidR="005A3EC1">
        <w:t xml:space="preserve"> </w:t>
      </w:r>
    </w:p>
    <w:p w14:paraId="04EF0B0E" w14:textId="77777777" w:rsidR="00AC02D7" w:rsidRPr="00701BC0" w:rsidRDefault="00AC02D7" w:rsidP="00701BC0">
      <w:pPr>
        <w:pStyle w:val="a9"/>
      </w:pPr>
    </w:p>
    <w:sectPr w:rsidR="00AC02D7" w:rsidRPr="00701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3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2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2"/>
  </w:num>
  <w:num w:numId="10">
    <w:abstractNumId w:val="13"/>
  </w:num>
  <w:num w:numId="11">
    <w:abstractNumId w:val="1"/>
  </w:num>
  <w:num w:numId="12">
    <w:abstractNumId w:val="10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4F"/>
    <w:rsid w:val="00000EB5"/>
    <w:rsid w:val="00001B5B"/>
    <w:rsid w:val="00005461"/>
    <w:rsid w:val="00011761"/>
    <w:rsid w:val="0001285E"/>
    <w:rsid w:val="000159FC"/>
    <w:rsid w:val="00016595"/>
    <w:rsid w:val="00016EF4"/>
    <w:rsid w:val="0002585F"/>
    <w:rsid w:val="00031877"/>
    <w:rsid w:val="00045E4D"/>
    <w:rsid w:val="00047B94"/>
    <w:rsid w:val="000604F5"/>
    <w:rsid w:val="000647A2"/>
    <w:rsid w:val="000712D0"/>
    <w:rsid w:val="00075C59"/>
    <w:rsid w:val="00075FEB"/>
    <w:rsid w:val="000767D0"/>
    <w:rsid w:val="000947F6"/>
    <w:rsid w:val="0009726E"/>
    <w:rsid w:val="00097D45"/>
    <w:rsid w:val="000A5A0E"/>
    <w:rsid w:val="000B10FE"/>
    <w:rsid w:val="000B1700"/>
    <w:rsid w:val="000D6F51"/>
    <w:rsid w:val="000F284E"/>
    <w:rsid w:val="00111BA3"/>
    <w:rsid w:val="00145242"/>
    <w:rsid w:val="001639C8"/>
    <w:rsid w:val="00174CEA"/>
    <w:rsid w:val="001818CA"/>
    <w:rsid w:val="001916DA"/>
    <w:rsid w:val="00196FB9"/>
    <w:rsid w:val="00197C91"/>
    <w:rsid w:val="001A67D4"/>
    <w:rsid w:val="001B507E"/>
    <w:rsid w:val="001C45B3"/>
    <w:rsid w:val="001C5B33"/>
    <w:rsid w:val="001C6329"/>
    <w:rsid w:val="001D3263"/>
    <w:rsid w:val="001D438C"/>
    <w:rsid w:val="001F2C5A"/>
    <w:rsid w:val="0020106C"/>
    <w:rsid w:val="00202EF4"/>
    <w:rsid w:val="002230AF"/>
    <w:rsid w:val="00245314"/>
    <w:rsid w:val="00251685"/>
    <w:rsid w:val="00252BCC"/>
    <w:rsid w:val="00267E8A"/>
    <w:rsid w:val="00276586"/>
    <w:rsid w:val="00283DCC"/>
    <w:rsid w:val="00287619"/>
    <w:rsid w:val="002A1599"/>
    <w:rsid w:val="002A5F75"/>
    <w:rsid w:val="002B0CC8"/>
    <w:rsid w:val="002C1679"/>
    <w:rsid w:val="002C648F"/>
    <w:rsid w:val="002D7C8D"/>
    <w:rsid w:val="002E0E20"/>
    <w:rsid w:val="002E0F9E"/>
    <w:rsid w:val="002E3E29"/>
    <w:rsid w:val="002F4582"/>
    <w:rsid w:val="00306500"/>
    <w:rsid w:val="0033103C"/>
    <w:rsid w:val="00345F3A"/>
    <w:rsid w:val="0035328E"/>
    <w:rsid w:val="003601B1"/>
    <w:rsid w:val="003607CE"/>
    <w:rsid w:val="00366154"/>
    <w:rsid w:val="003738C4"/>
    <w:rsid w:val="003809AC"/>
    <w:rsid w:val="003820FC"/>
    <w:rsid w:val="00386A91"/>
    <w:rsid w:val="00411BFA"/>
    <w:rsid w:val="0041223B"/>
    <w:rsid w:val="00414E12"/>
    <w:rsid w:val="00437188"/>
    <w:rsid w:val="00443A00"/>
    <w:rsid w:val="004563FC"/>
    <w:rsid w:val="00482197"/>
    <w:rsid w:val="004917F8"/>
    <w:rsid w:val="004926C6"/>
    <w:rsid w:val="004A19AC"/>
    <w:rsid w:val="004C6C10"/>
    <w:rsid w:val="004D7007"/>
    <w:rsid w:val="004F5A61"/>
    <w:rsid w:val="00506B47"/>
    <w:rsid w:val="00510466"/>
    <w:rsid w:val="0051264F"/>
    <w:rsid w:val="00524162"/>
    <w:rsid w:val="00540206"/>
    <w:rsid w:val="005667B4"/>
    <w:rsid w:val="00571105"/>
    <w:rsid w:val="0057753C"/>
    <w:rsid w:val="005A3EC1"/>
    <w:rsid w:val="005E0AE2"/>
    <w:rsid w:val="005E56B9"/>
    <w:rsid w:val="00611DC1"/>
    <w:rsid w:val="00621837"/>
    <w:rsid w:val="00627BA5"/>
    <w:rsid w:val="00636E24"/>
    <w:rsid w:val="0065503E"/>
    <w:rsid w:val="00665203"/>
    <w:rsid w:val="00672E43"/>
    <w:rsid w:val="00675F66"/>
    <w:rsid w:val="00680880"/>
    <w:rsid w:val="006853E0"/>
    <w:rsid w:val="00687BCD"/>
    <w:rsid w:val="006B6A6C"/>
    <w:rsid w:val="006C3F68"/>
    <w:rsid w:val="006D407D"/>
    <w:rsid w:val="006D52AD"/>
    <w:rsid w:val="006E2A92"/>
    <w:rsid w:val="006F68F0"/>
    <w:rsid w:val="00701BC0"/>
    <w:rsid w:val="00712189"/>
    <w:rsid w:val="00725D0A"/>
    <w:rsid w:val="00735D9B"/>
    <w:rsid w:val="00771B5E"/>
    <w:rsid w:val="00772405"/>
    <w:rsid w:val="00785704"/>
    <w:rsid w:val="007B2DFC"/>
    <w:rsid w:val="007B43D5"/>
    <w:rsid w:val="007C21D4"/>
    <w:rsid w:val="007C7FAC"/>
    <w:rsid w:val="007D37C7"/>
    <w:rsid w:val="007D688D"/>
    <w:rsid w:val="007E069C"/>
    <w:rsid w:val="007F0052"/>
    <w:rsid w:val="007F5878"/>
    <w:rsid w:val="007F5F5B"/>
    <w:rsid w:val="00803342"/>
    <w:rsid w:val="008673F4"/>
    <w:rsid w:val="00867AE0"/>
    <w:rsid w:val="00892B4E"/>
    <w:rsid w:val="008C4A15"/>
    <w:rsid w:val="008D0D3B"/>
    <w:rsid w:val="008D2616"/>
    <w:rsid w:val="008D4D1A"/>
    <w:rsid w:val="008D76E8"/>
    <w:rsid w:val="008E2A12"/>
    <w:rsid w:val="008F4358"/>
    <w:rsid w:val="008F442E"/>
    <w:rsid w:val="008F7564"/>
    <w:rsid w:val="008F7EBA"/>
    <w:rsid w:val="00900B00"/>
    <w:rsid w:val="00915FEA"/>
    <w:rsid w:val="0092091D"/>
    <w:rsid w:val="00937A74"/>
    <w:rsid w:val="00944C49"/>
    <w:rsid w:val="009459D3"/>
    <w:rsid w:val="0095107E"/>
    <w:rsid w:val="00971AF2"/>
    <w:rsid w:val="00977082"/>
    <w:rsid w:val="0098158A"/>
    <w:rsid w:val="009B0734"/>
    <w:rsid w:val="009B1A7B"/>
    <w:rsid w:val="009E262F"/>
    <w:rsid w:val="009E7B8A"/>
    <w:rsid w:val="00A03720"/>
    <w:rsid w:val="00A07359"/>
    <w:rsid w:val="00A170D5"/>
    <w:rsid w:val="00A25D62"/>
    <w:rsid w:val="00A32069"/>
    <w:rsid w:val="00A44052"/>
    <w:rsid w:val="00A46C9C"/>
    <w:rsid w:val="00A80F88"/>
    <w:rsid w:val="00A953A4"/>
    <w:rsid w:val="00AA2F2E"/>
    <w:rsid w:val="00AB5D23"/>
    <w:rsid w:val="00AC02D7"/>
    <w:rsid w:val="00AE1D18"/>
    <w:rsid w:val="00AF1527"/>
    <w:rsid w:val="00AF497E"/>
    <w:rsid w:val="00AF6F1F"/>
    <w:rsid w:val="00B0008B"/>
    <w:rsid w:val="00B36D15"/>
    <w:rsid w:val="00B401EC"/>
    <w:rsid w:val="00B43523"/>
    <w:rsid w:val="00B44349"/>
    <w:rsid w:val="00B67C51"/>
    <w:rsid w:val="00B80B65"/>
    <w:rsid w:val="00BA436A"/>
    <w:rsid w:val="00BC0964"/>
    <w:rsid w:val="00C03C2E"/>
    <w:rsid w:val="00C066D9"/>
    <w:rsid w:val="00C10323"/>
    <w:rsid w:val="00C108EE"/>
    <w:rsid w:val="00C1148A"/>
    <w:rsid w:val="00C21152"/>
    <w:rsid w:val="00C22EE3"/>
    <w:rsid w:val="00C36D42"/>
    <w:rsid w:val="00C410D6"/>
    <w:rsid w:val="00C42ABC"/>
    <w:rsid w:val="00C5479A"/>
    <w:rsid w:val="00C54A37"/>
    <w:rsid w:val="00C56D54"/>
    <w:rsid w:val="00C63896"/>
    <w:rsid w:val="00CA3E37"/>
    <w:rsid w:val="00CB74E7"/>
    <w:rsid w:val="00CC44A0"/>
    <w:rsid w:val="00CD261C"/>
    <w:rsid w:val="00CE6AD4"/>
    <w:rsid w:val="00CF2303"/>
    <w:rsid w:val="00CF255D"/>
    <w:rsid w:val="00CF3558"/>
    <w:rsid w:val="00CF3D14"/>
    <w:rsid w:val="00D00CC7"/>
    <w:rsid w:val="00D074E5"/>
    <w:rsid w:val="00D16530"/>
    <w:rsid w:val="00D22A0F"/>
    <w:rsid w:val="00D57B7A"/>
    <w:rsid w:val="00D76135"/>
    <w:rsid w:val="00D77869"/>
    <w:rsid w:val="00D9513C"/>
    <w:rsid w:val="00DA194D"/>
    <w:rsid w:val="00DB7166"/>
    <w:rsid w:val="00DC3CF4"/>
    <w:rsid w:val="00DD5CAD"/>
    <w:rsid w:val="00DF0070"/>
    <w:rsid w:val="00DF60B8"/>
    <w:rsid w:val="00E028D6"/>
    <w:rsid w:val="00E06F3F"/>
    <w:rsid w:val="00E13DC4"/>
    <w:rsid w:val="00E24B07"/>
    <w:rsid w:val="00E35DF7"/>
    <w:rsid w:val="00E45A8E"/>
    <w:rsid w:val="00E46497"/>
    <w:rsid w:val="00E718F4"/>
    <w:rsid w:val="00E86BDA"/>
    <w:rsid w:val="00EA3C8C"/>
    <w:rsid w:val="00EA5DC2"/>
    <w:rsid w:val="00EC2DC6"/>
    <w:rsid w:val="00ED6340"/>
    <w:rsid w:val="00EE6CB4"/>
    <w:rsid w:val="00EF1EBE"/>
    <w:rsid w:val="00EF4C9E"/>
    <w:rsid w:val="00F11C16"/>
    <w:rsid w:val="00F12F58"/>
    <w:rsid w:val="00F362C2"/>
    <w:rsid w:val="00F50364"/>
    <w:rsid w:val="00F50382"/>
    <w:rsid w:val="00F55DD3"/>
    <w:rsid w:val="00F623F7"/>
    <w:rsid w:val="00F83420"/>
    <w:rsid w:val="00FB09A5"/>
    <w:rsid w:val="00FB73A7"/>
    <w:rsid w:val="00FC15F5"/>
    <w:rsid w:val="00FD2178"/>
    <w:rsid w:val="00FD31D6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11FC1"/>
  <w15:docId w15:val="{3049381E-99BA-4185-8EC9-F014B5D6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303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226</cp:revision>
  <dcterms:created xsi:type="dcterms:W3CDTF">2023-02-10T11:23:00Z</dcterms:created>
  <dcterms:modified xsi:type="dcterms:W3CDTF">2023-03-15T13:02:00Z</dcterms:modified>
</cp:coreProperties>
</file>