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58AD3" w14:textId="431C0255" w:rsidR="00ED6340" w:rsidRDefault="0051264F" w:rsidP="0051264F">
      <w:pPr>
        <w:pStyle w:val="12"/>
      </w:pPr>
      <w:r>
        <w:t>Текущее представление модели</w:t>
      </w:r>
    </w:p>
    <w:p w14:paraId="249253F1" w14:textId="07163661" w:rsidR="002B0CC8" w:rsidRDefault="002B0CC8" w:rsidP="002B0CC8">
      <w:pPr>
        <w:pStyle w:val="a9"/>
      </w:pPr>
      <w:r>
        <w:t xml:space="preserve">Для представления текущих процессов проведения мероприятия была использована методология моделирования </w:t>
      </w:r>
      <w:r>
        <w:rPr>
          <w:lang w:val="en-US"/>
        </w:rPr>
        <w:t>IDEF</w:t>
      </w:r>
      <w:r w:rsidRPr="002B0CC8">
        <w:t>0</w:t>
      </w:r>
      <w:r>
        <w:t>.</w:t>
      </w:r>
    </w:p>
    <w:p w14:paraId="7A30D5D7" w14:textId="77777777" w:rsidR="002B0CC8" w:rsidRPr="002B0CC8" w:rsidRDefault="002B0CC8" w:rsidP="002B0CC8">
      <w:pPr>
        <w:pStyle w:val="a9"/>
      </w:pPr>
    </w:p>
    <w:p w14:paraId="7C7E9CB9" w14:textId="612F84C8" w:rsidR="0051264F" w:rsidRDefault="0051264F" w:rsidP="0051264F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1E36E5EB" wp14:editId="7F32BF15">
            <wp:extent cx="5435662" cy="3765390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868" cy="377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5D2EE" w14:textId="3A1F9E78" w:rsidR="0051264F" w:rsidRDefault="0051264F" w:rsidP="0051264F">
      <w:pPr>
        <w:pStyle w:val="a9"/>
        <w:ind w:firstLine="0"/>
        <w:jc w:val="center"/>
      </w:pPr>
      <w:r>
        <w:t>Рисунок 1 – Блок А0</w:t>
      </w:r>
    </w:p>
    <w:p w14:paraId="6A0F35BC" w14:textId="77777777" w:rsidR="0051264F" w:rsidRDefault="0051264F" w:rsidP="0051264F">
      <w:pPr>
        <w:pStyle w:val="a9"/>
        <w:ind w:firstLine="0"/>
        <w:jc w:val="center"/>
      </w:pPr>
    </w:p>
    <w:p w14:paraId="671B5F0C" w14:textId="7DFC3875" w:rsidR="0051264F" w:rsidRPr="0051264F" w:rsidRDefault="00345F3A" w:rsidP="0051264F">
      <w:pPr>
        <w:pStyle w:val="a9"/>
      </w:pPr>
      <w:r w:rsidRPr="00524162">
        <w:rPr>
          <w:b/>
          <w:bCs/>
        </w:rPr>
        <w:t>Блок А0:</w:t>
      </w:r>
      <w:r>
        <w:t xml:space="preserve"> блок А0 представляет из себя полный процесс организации мероприятия, регистрации участников с последующим подтверждением присутствия. Контекст данного блока представлен тремя модулями.</w:t>
      </w:r>
    </w:p>
    <w:p w14:paraId="2094BA57" w14:textId="1A105F0D" w:rsidR="0051264F" w:rsidRDefault="0051264F" w:rsidP="0051264F">
      <w:pPr>
        <w:pStyle w:val="a9"/>
        <w:ind w:firstLine="0"/>
        <w:jc w:val="center"/>
      </w:pPr>
    </w:p>
    <w:p w14:paraId="011B3258" w14:textId="07438BA1" w:rsidR="00AF6F1F" w:rsidRDefault="00AF6F1F" w:rsidP="0051264F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27545581" wp14:editId="72A478F8">
            <wp:extent cx="4447149" cy="3080626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69" cy="308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751AF" w14:textId="458559CE" w:rsidR="00AF6F1F" w:rsidRDefault="00AF6F1F" w:rsidP="00AF6F1F">
      <w:pPr>
        <w:pStyle w:val="a9"/>
        <w:ind w:firstLine="0"/>
        <w:jc w:val="center"/>
      </w:pPr>
      <w:r>
        <w:t xml:space="preserve">Рисунок </w:t>
      </w:r>
      <w:r>
        <w:t>2</w:t>
      </w:r>
      <w:r>
        <w:t xml:space="preserve"> – </w:t>
      </w:r>
      <w:r>
        <w:t>Детализация блока А0</w:t>
      </w:r>
    </w:p>
    <w:p w14:paraId="6D4D8D46" w14:textId="057AA155" w:rsidR="0051264F" w:rsidRDefault="00524162" w:rsidP="00524162">
      <w:pPr>
        <w:pStyle w:val="a9"/>
      </w:pPr>
      <w:r w:rsidRPr="00CB74E7">
        <w:rPr>
          <w:b/>
          <w:bCs/>
        </w:rPr>
        <w:lastRenderedPageBreak/>
        <w:t>Блок А1:</w:t>
      </w:r>
      <w:r>
        <w:t xml:space="preserve"> представляет из себя несколько процессов, описывающих процедуру организации мероприятия</w:t>
      </w:r>
      <w:r w:rsidR="007F5878">
        <w:t xml:space="preserve"> и распространение информации о нем с помощью СМИ ИРНИТУ.</w:t>
      </w:r>
    </w:p>
    <w:p w14:paraId="4C8BF43F" w14:textId="3F018BD7" w:rsidR="00CB74E7" w:rsidRDefault="00CB74E7" w:rsidP="00524162">
      <w:pPr>
        <w:pStyle w:val="a9"/>
      </w:pPr>
      <w:r w:rsidRPr="00CB74E7">
        <w:rPr>
          <w:b/>
          <w:bCs/>
        </w:rPr>
        <w:t xml:space="preserve">Блок А2: </w:t>
      </w:r>
      <w:r>
        <w:t>активные студенты узнают из СМИ информацию о предстоящем мероприятии, переходят на соответствующую платформу и регистрируются в качестве участников.</w:t>
      </w:r>
    </w:p>
    <w:p w14:paraId="5A98C493" w14:textId="77777777" w:rsidR="006F68F0" w:rsidRDefault="007B2DFC" w:rsidP="00524162">
      <w:pPr>
        <w:pStyle w:val="a9"/>
      </w:pPr>
      <w:r w:rsidRPr="007B2DFC">
        <w:rPr>
          <w:b/>
          <w:bCs/>
        </w:rPr>
        <w:t>Блок А3:</w:t>
      </w:r>
      <w:r w:rsidR="00197C91">
        <w:t xml:space="preserve"> зарегистрированные участники посещают мероприятие, на котором проходят этап ручной регистрации.</w:t>
      </w:r>
      <w:r w:rsidR="00EF1EBE">
        <w:t xml:space="preserve"> На основании чего создается список подтвержденных участников.</w:t>
      </w:r>
    </w:p>
    <w:p w14:paraId="395E966A" w14:textId="7C149806" w:rsidR="00CB74E7" w:rsidRPr="007B2DFC" w:rsidRDefault="006F68F0" w:rsidP="006F68F0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4BC29A92" wp14:editId="3DE7AE40">
            <wp:extent cx="5929630" cy="41065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41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0A0CD" w14:textId="0C658A62" w:rsidR="006F68F0" w:rsidRDefault="006F68F0" w:rsidP="006F68F0">
      <w:pPr>
        <w:pStyle w:val="a9"/>
        <w:ind w:firstLine="0"/>
        <w:jc w:val="center"/>
      </w:pPr>
      <w:r>
        <w:t>Рисунок 2 – Детализация блока А</w:t>
      </w:r>
      <w:r>
        <w:t>1</w:t>
      </w:r>
    </w:p>
    <w:p w14:paraId="487A6A79" w14:textId="7AD3514D" w:rsidR="00524162" w:rsidRDefault="00524162" w:rsidP="0051264F">
      <w:pPr>
        <w:pStyle w:val="a9"/>
        <w:ind w:firstLine="0"/>
        <w:jc w:val="center"/>
      </w:pPr>
    </w:p>
    <w:p w14:paraId="17E301D1" w14:textId="7AC978BA" w:rsidR="002B0CC8" w:rsidRPr="002B0CC8" w:rsidRDefault="002B0CC8" w:rsidP="002B0CC8">
      <w:pPr>
        <w:pStyle w:val="a9"/>
      </w:pPr>
    </w:p>
    <w:p w14:paraId="1E29748E" w14:textId="37691E2A" w:rsidR="002B0CC8" w:rsidRDefault="002B0CC8" w:rsidP="0051264F">
      <w:pPr>
        <w:pStyle w:val="a9"/>
        <w:ind w:firstLine="0"/>
        <w:jc w:val="center"/>
      </w:pPr>
    </w:p>
    <w:p w14:paraId="56B6FC09" w14:textId="44EFC9C0" w:rsidR="002B0CC8" w:rsidRDefault="002B0CC8" w:rsidP="0051264F">
      <w:pPr>
        <w:pStyle w:val="a9"/>
        <w:ind w:firstLine="0"/>
        <w:jc w:val="center"/>
      </w:pPr>
    </w:p>
    <w:p w14:paraId="3E1B947B" w14:textId="77777777" w:rsidR="002B0CC8" w:rsidRDefault="002B0CC8" w:rsidP="0051264F">
      <w:pPr>
        <w:pStyle w:val="a9"/>
        <w:ind w:firstLine="0"/>
        <w:jc w:val="center"/>
      </w:pPr>
    </w:p>
    <w:p w14:paraId="6D2A8B7C" w14:textId="143610F5" w:rsidR="00524162" w:rsidRDefault="00524162" w:rsidP="0051264F">
      <w:pPr>
        <w:pStyle w:val="a9"/>
        <w:ind w:firstLine="0"/>
        <w:jc w:val="center"/>
      </w:pPr>
    </w:p>
    <w:p w14:paraId="793532AF" w14:textId="08E65FCF" w:rsidR="00524162" w:rsidRDefault="00524162" w:rsidP="0051264F">
      <w:pPr>
        <w:pStyle w:val="a9"/>
        <w:ind w:firstLine="0"/>
        <w:jc w:val="center"/>
      </w:pPr>
    </w:p>
    <w:p w14:paraId="08F641F9" w14:textId="77777777" w:rsidR="00524162" w:rsidRDefault="00524162" w:rsidP="0051264F">
      <w:pPr>
        <w:pStyle w:val="a9"/>
        <w:ind w:firstLine="0"/>
        <w:jc w:val="center"/>
      </w:pPr>
    </w:p>
    <w:p w14:paraId="321BFA7F" w14:textId="77777777" w:rsidR="0051264F" w:rsidRDefault="0051264F" w:rsidP="0051264F">
      <w:pPr>
        <w:pStyle w:val="a9"/>
        <w:ind w:firstLine="0"/>
        <w:jc w:val="center"/>
      </w:pPr>
    </w:p>
    <w:p w14:paraId="2854C810" w14:textId="578BC4BC" w:rsidR="0051264F" w:rsidRDefault="0051264F" w:rsidP="0051264F">
      <w:pPr>
        <w:pStyle w:val="a9"/>
        <w:ind w:firstLine="0"/>
        <w:jc w:val="center"/>
      </w:pPr>
    </w:p>
    <w:p w14:paraId="28073F9C" w14:textId="391FF8F2" w:rsidR="0051264F" w:rsidRDefault="0051264F" w:rsidP="0051264F">
      <w:pPr>
        <w:pStyle w:val="a9"/>
        <w:ind w:firstLine="0"/>
        <w:jc w:val="center"/>
      </w:pPr>
    </w:p>
    <w:p w14:paraId="1A9E3B60" w14:textId="77777777" w:rsidR="0051264F" w:rsidRPr="0051264F" w:rsidRDefault="0051264F" w:rsidP="0051264F">
      <w:pPr>
        <w:pStyle w:val="a9"/>
        <w:ind w:firstLine="0"/>
        <w:jc w:val="center"/>
      </w:pPr>
    </w:p>
    <w:sectPr w:rsidR="0051264F" w:rsidRPr="00512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3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2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13"/>
  </w:num>
  <w:num w:numId="11">
    <w:abstractNumId w:val="1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4F"/>
    <w:rsid w:val="00000EB5"/>
    <w:rsid w:val="00011761"/>
    <w:rsid w:val="00075FEB"/>
    <w:rsid w:val="001818CA"/>
    <w:rsid w:val="00197C91"/>
    <w:rsid w:val="001B507E"/>
    <w:rsid w:val="001D438C"/>
    <w:rsid w:val="002B0CC8"/>
    <w:rsid w:val="002E3E29"/>
    <w:rsid w:val="00306500"/>
    <w:rsid w:val="00345F3A"/>
    <w:rsid w:val="004F5A61"/>
    <w:rsid w:val="0051264F"/>
    <w:rsid w:val="00524162"/>
    <w:rsid w:val="00675F66"/>
    <w:rsid w:val="006F68F0"/>
    <w:rsid w:val="00772405"/>
    <w:rsid w:val="007B2DFC"/>
    <w:rsid w:val="007C21D4"/>
    <w:rsid w:val="007F5878"/>
    <w:rsid w:val="008673F4"/>
    <w:rsid w:val="00915FEA"/>
    <w:rsid w:val="00937A74"/>
    <w:rsid w:val="009459D3"/>
    <w:rsid w:val="00A170D5"/>
    <w:rsid w:val="00AF6F1F"/>
    <w:rsid w:val="00B44349"/>
    <w:rsid w:val="00B80B65"/>
    <w:rsid w:val="00C21152"/>
    <w:rsid w:val="00CB74E7"/>
    <w:rsid w:val="00CE6AD4"/>
    <w:rsid w:val="00CF2303"/>
    <w:rsid w:val="00D76135"/>
    <w:rsid w:val="00ED6340"/>
    <w:rsid w:val="00EF1EBE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11FC1"/>
  <w15:docId w15:val="{3049381E-99BA-4185-8EC9-F014B5D6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28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13</cp:revision>
  <dcterms:created xsi:type="dcterms:W3CDTF">2023-02-10T11:23:00Z</dcterms:created>
  <dcterms:modified xsi:type="dcterms:W3CDTF">2023-02-10T11:51:00Z</dcterms:modified>
</cp:coreProperties>
</file>