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AAAF" w14:textId="6C574736" w:rsidR="00ED6340" w:rsidRDefault="00382F5D" w:rsidP="00382F5D">
      <w:pPr>
        <w:pStyle w:val="12"/>
      </w:pPr>
      <w:r w:rsidRPr="00DF5C2D">
        <w:t>Требования к ролям и правам доступа</w:t>
      </w:r>
    </w:p>
    <w:p w14:paraId="03BC20DC" w14:textId="51291221" w:rsidR="00382F5D" w:rsidRPr="00506BD8" w:rsidRDefault="00382F5D" w:rsidP="00382F5D">
      <w:pPr>
        <w:pStyle w:val="a9"/>
      </w:pPr>
      <w:r w:rsidRPr="00506BD8">
        <w:t xml:space="preserve">Информационная система предусматривает разграничение прав доступа между </w:t>
      </w:r>
      <w:r>
        <w:t>4</w:t>
      </w:r>
      <w:r w:rsidRPr="00506BD8">
        <w:t xml:space="preserve"> </w:t>
      </w:r>
      <w:r>
        <w:t>типами пользователей</w:t>
      </w:r>
      <w:r w:rsidRPr="00506BD8">
        <w:t>: гость, студент, ответственный за мероприятие</w:t>
      </w:r>
      <w:r>
        <w:t>, администратор</w:t>
      </w:r>
      <w:r w:rsidRPr="00506BD8">
        <w:t xml:space="preserve">. </w:t>
      </w:r>
    </w:p>
    <w:p w14:paraId="6345561C" w14:textId="77777777" w:rsidR="00382F5D" w:rsidRDefault="00382F5D" w:rsidP="00382F5D">
      <w:pPr>
        <w:pStyle w:val="a9"/>
        <w:ind w:left="709" w:firstLine="0"/>
      </w:pPr>
    </w:p>
    <w:p w14:paraId="7605673B" w14:textId="77777777" w:rsidR="00382F5D" w:rsidRDefault="00382F5D" w:rsidP="00382F5D">
      <w:pPr>
        <w:pStyle w:val="a9"/>
        <w:ind w:left="709" w:firstLine="0"/>
      </w:pPr>
      <w:r>
        <w:t>Таблица 1 – Роли и функции пользователей</w:t>
      </w:r>
    </w:p>
    <w:tbl>
      <w:tblPr>
        <w:tblStyle w:val="af0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4"/>
        <w:gridCol w:w="6067"/>
      </w:tblGrid>
      <w:tr w:rsidR="00382F5D" w:rsidRPr="00382F5D" w14:paraId="3BD74696" w14:textId="77777777" w:rsidTr="00455B96">
        <w:tc>
          <w:tcPr>
            <w:tcW w:w="1305" w:type="dxa"/>
          </w:tcPr>
          <w:p w14:paraId="60D89819" w14:textId="77777777" w:rsidR="00382F5D" w:rsidRPr="00382F5D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704FEEE4" w14:textId="77777777" w:rsidR="00382F5D" w:rsidRPr="00382F5D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</w:tcPr>
          <w:p w14:paraId="458C8BAD" w14:textId="77777777" w:rsidR="00382F5D" w:rsidRPr="00382F5D" w:rsidRDefault="00382F5D" w:rsidP="003673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382F5D" w:rsidRPr="00382F5D" w14:paraId="75A81BCF" w14:textId="77777777" w:rsidTr="00455B96">
        <w:tc>
          <w:tcPr>
            <w:tcW w:w="1305" w:type="dxa"/>
            <w:vMerge w:val="restart"/>
          </w:tcPr>
          <w:p w14:paraId="4CBBC10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984" w:type="dxa"/>
            <w:vMerge w:val="restart"/>
          </w:tcPr>
          <w:p w14:paraId="59EA2AB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0776DA7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382F5D" w14:paraId="3E51B178" w14:textId="77777777" w:rsidTr="00455B96">
        <w:tc>
          <w:tcPr>
            <w:tcW w:w="1305" w:type="dxa"/>
            <w:vMerge/>
          </w:tcPr>
          <w:p w14:paraId="4D3FDBD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5E0D87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DDC0FA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382F5D" w14:paraId="1271C28E" w14:textId="77777777" w:rsidTr="00455B96">
        <w:tc>
          <w:tcPr>
            <w:tcW w:w="1305" w:type="dxa"/>
            <w:vMerge/>
          </w:tcPr>
          <w:p w14:paraId="5F1211B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33ECAD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AF84B6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382F5D" w14:paraId="5AE59FA8" w14:textId="77777777" w:rsidTr="00455B96">
        <w:tc>
          <w:tcPr>
            <w:tcW w:w="1305" w:type="dxa"/>
            <w:vMerge/>
          </w:tcPr>
          <w:p w14:paraId="3141790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7CD11A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12A32A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382F5D" w14:paraId="39AD84A5" w14:textId="77777777" w:rsidTr="00455B96">
        <w:tc>
          <w:tcPr>
            <w:tcW w:w="1305" w:type="dxa"/>
            <w:vMerge/>
          </w:tcPr>
          <w:p w14:paraId="362AE75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F8EED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6F03EF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382F5D" w14:paraId="614F047A" w14:textId="77777777" w:rsidTr="00455B96">
        <w:tc>
          <w:tcPr>
            <w:tcW w:w="1305" w:type="dxa"/>
            <w:vMerge/>
          </w:tcPr>
          <w:p w14:paraId="50C676C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8C752A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41BBEBB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382F5D" w14:paraId="1B39B345" w14:textId="77777777" w:rsidTr="00455B96">
        <w:tc>
          <w:tcPr>
            <w:tcW w:w="1305" w:type="dxa"/>
            <w:vMerge/>
          </w:tcPr>
          <w:p w14:paraId="2F6BA83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021356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50A67B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382F5D" w14:paraId="405BF03D" w14:textId="77777777" w:rsidTr="00455B96">
        <w:tc>
          <w:tcPr>
            <w:tcW w:w="1305" w:type="dxa"/>
            <w:vMerge w:val="restart"/>
          </w:tcPr>
          <w:p w14:paraId="0F9F251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675F116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452BE77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382F5D" w14:paraId="47E1CFBD" w14:textId="77777777" w:rsidTr="00455B96">
        <w:tc>
          <w:tcPr>
            <w:tcW w:w="1305" w:type="dxa"/>
            <w:vMerge/>
          </w:tcPr>
          <w:p w14:paraId="221C217D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3D7D4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FB972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382F5D" w14:paraId="6138253F" w14:textId="77777777" w:rsidTr="00455B96">
        <w:tc>
          <w:tcPr>
            <w:tcW w:w="1305" w:type="dxa"/>
            <w:vMerge/>
          </w:tcPr>
          <w:p w14:paraId="3CEB5E1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84E5A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6A2C7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382F5D" w14:paraId="11A2F6A4" w14:textId="77777777" w:rsidTr="00455B96">
        <w:tc>
          <w:tcPr>
            <w:tcW w:w="1305" w:type="dxa"/>
            <w:vMerge/>
          </w:tcPr>
          <w:p w14:paraId="41F9CA3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CE72C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914E50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382F5D" w14:paraId="21932F75" w14:textId="77777777" w:rsidTr="00455B96">
        <w:tc>
          <w:tcPr>
            <w:tcW w:w="1305" w:type="dxa"/>
            <w:vMerge/>
          </w:tcPr>
          <w:p w14:paraId="33DCB4C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510809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2257E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382F5D" w14:paraId="09D4E369" w14:textId="77777777" w:rsidTr="00455B96">
        <w:tc>
          <w:tcPr>
            <w:tcW w:w="1305" w:type="dxa"/>
            <w:vMerge/>
          </w:tcPr>
          <w:p w14:paraId="26905C9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3DED5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1C6270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</w:p>
        </w:tc>
      </w:tr>
      <w:tr w:rsidR="00382F5D" w:rsidRPr="00382F5D" w14:paraId="19CB0D14" w14:textId="77777777" w:rsidTr="00455B96">
        <w:tc>
          <w:tcPr>
            <w:tcW w:w="1305" w:type="dxa"/>
            <w:vMerge/>
          </w:tcPr>
          <w:p w14:paraId="4724E3C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D42F85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3D3E4AD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82F5D" w:rsidRPr="00382F5D" w14:paraId="3BEF55BE" w14:textId="77777777" w:rsidTr="00455B96">
        <w:tc>
          <w:tcPr>
            <w:tcW w:w="1305" w:type="dxa"/>
            <w:vMerge/>
          </w:tcPr>
          <w:p w14:paraId="1DC1775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0CB5A7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CA1881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82F5D" w:rsidRPr="00382F5D" w14:paraId="3A8B5913" w14:textId="77777777" w:rsidTr="00455B96">
        <w:tc>
          <w:tcPr>
            <w:tcW w:w="1305" w:type="dxa"/>
            <w:vMerge/>
          </w:tcPr>
          <w:p w14:paraId="67B91D0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39ABE67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28745B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382F5D" w:rsidRPr="00382F5D" w14:paraId="68F59BFD" w14:textId="77777777" w:rsidTr="00455B96">
        <w:tc>
          <w:tcPr>
            <w:tcW w:w="1305" w:type="dxa"/>
            <w:vMerge/>
          </w:tcPr>
          <w:p w14:paraId="0EE4F99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478E2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124B9B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382F5D" w:rsidRPr="00382F5D" w14:paraId="25A9A9B5" w14:textId="77777777" w:rsidTr="00455B96">
        <w:tc>
          <w:tcPr>
            <w:tcW w:w="1305" w:type="dxa"/>
            <w:vMerge/>
          </w:tcPr>
          <w:p w14:paraId="316E1D9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8717EB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5165AE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382F5D" w:rsidRPr="00382F5D" w14:paraId="608FB277" w14:textId="77777777" w:rsidTr="00455B96">
        <w:tc>
          <w:tcPr>
            <w:tcW w:w="1305" w:type="dxa"/>
            <w:vMerge/>
          </w:tcPr>
          <w:p w14:paraId="78E0462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EF0A90D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9231D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382F5D" w:rsidRPr="00382F5D" w14:paraId="77A7EC36" w14:textId="77777777" w:rsidTr="00455B96">
        <w:tc>
          <w:tcPr>
            <w:tcW w:w="1305" w:type="dxa"/>
            <w:vMerge/>
          </w:tcPr>
          <w:p w14:paraId="03BE6E8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BA1FFB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0DADEF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382F5D" w14:paraId="1880F3AC" w14:textId="77777777" w:rsidTr="00455B96">
        <w:tc>
          <w:tcPr>
            <w:tcW w:w="1305" w:type="dxa"/>
            <w:vMerge/>
          </w:tcPr>
          <w:p w14:paraId="001DCEF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9198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74C39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382F5D" w14:paraId="2DDD7526" w14:textId="77777777" w:rsidTr="00455B96">
        <w:tc>
          <w:tcPr>
            <w:tcW w:w="1305" w:type="dxa"/>
            <w:vMerge w:val="restart"/>
          </w:tcPr>
          <w:p w14:paraId="09878C4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Ответственный за мероприятие</w:t>
            </w:r>
          </w:p>
        </w:tc>
        <w:tc>
          <w:tcPr>
            <w:tcW w:w="1984" w:type="dxa"/>
            <w:vMerge w:val="restart"/>
          </w:tcPr>
          <w:p w14:paraId="301C852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512C5C4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82F5D" w:rsidRPr="00382F5D" w14:paraId="5ECDB32D" w14:textId="77777777" w:rsidTr="00455B96">
        <w:tc>
          <w:tcPr>
            <w:tcW w:w="1305" w:type="dxa"/>
            <w:vMerge/>
          </w:tcPr>
          <w:p w14:paraId="23E40CB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C8C77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99B55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382F5D" w:rsidRPr="00382F5D" w14:paraId="46A9CDCE" w14:textId="77777777" w:rsidTr="00455B96">
        <w:tc>
          <w:tcPr>
            <w:tcW w:w="1305" w:type="dxa"/>
            <w:vMerge/>
          </w:tcPr>
          <w:p w14:paraId="145F9B9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E0CC5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50B1EC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82F5D" w:rsidRPr="00382F5D" w14:paraId="3CFD5FC7" w14:textId="77777777" w:rsidTr="00455B96">
        <w:tc>
          <w:tcPr>
            <w:tcW w:w="1305" w:type="dxa"/>
            <w:vMerge/>
          </w:tcPr>
          <w:p w14:paraId="7B49332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3D08E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A8C8CA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 по пяти направлениям</w:t>
            </w:r>
          </w:p>
        </w:tc>
      </w:tr>
      <w:tr w:rsidR="00382F5D" w:rsidRPr="00382F5D" w14:paraId="06CBABE0" w14:textId="77777777" w:rsidTr="00455B96">
        <w:tc>
          <w:tcPr>
            <w:tcW w:w="1305" w:type="dxa"/>
            <w:vMerge/>
          </w:tcPr>
          <w:p w14:paraId="5F501F1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C5D8B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1723F9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82F5D" w:rsidRPr="00382F5D" w14:paraId="2DF4FBA7" w14:textId="77777777" w:rsidTr="00455B96">
        <w:tc>
          <w:tcPr>
            <w:tcW w:w="1305" w:type="dxa"/>
            <w:vMerge/>
          </w:tcPr>
          <w:p w14:paraId="4E8D6E7D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22D4A18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244A18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382F5D" w:rsidRPr="00382F5D" w14:paraId="670B8F5E" w14:textId="77777777" w:rsidTr="00455B96">
        <w:tc>
          <w:tcPr>
            <w:tcW w:w="1305" w:type="dxa"/>
            <w:vMerge/>
          </w:tcPr>
          <w:p w14:paraId="2A67001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7A9A8A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877E78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82F5D" w:rsidRPr="00382F5D" w14:paraId="4E906AE9" w14:textId="77777777" w:rsidTr="00455B96">
        <w:tc>
          <w:tcPr>
            <w:tcW w:w="1305" w:type="dxa"/>
            <w:vMerge/>
          </w:tcPr>
          <w:p w14:paraId="4187F7D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3AF1A2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</w:tcPr>
          <w:p w14:paraId="28548C2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 участника мероприятия с помощью уникального идентификатора</w:t>
            </w:r>
          </w:p>
        </w:tc>
      </w:tr>
      <w:tr w:rsidR="00382F5D" w:rsidRPr="00382F5D" w14:paraId="2FA7A7DC" w14:textId="77777777" w:rsidTr="00455B96">
        <w:tc>
          <w:tcPr>
            <w:tcW w:w="1305" w:type="dxa"/>
            <w:vMerge/>
          </w:tcPr>
          <w:p w14:paraId="15624AD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6DD8D37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2C7F6DE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создание мероприятия</w:t>
            </w:r>
          </w:p>
        </w:tc>
      </w:tr>
      <w:tr w:rsidR="00D91032" w:rsidRPr="00382F5D" w14:paraId="13300686" w14:textId="77777777" w:rsidTr="00455B96">
        <w:tc>
          <w:tcPr>
            <w:tcW w:w="1305" w:type="dxa"/>
            <w:vMerge/>
          </w:tcPr>
          <w:p w14:paraId="18D2F1CD" w14:textId="77777777" w:rsidR="00D91032" w:rsidRPr="00382F5D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F930EFA" w14:textId="77777777" w:rsidR="00D91032" w:rsidRPr="00382F5D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B26DED" w14:textId="2795DBA7" w:rsidR="00D91032" w:rsidRPr="00382F5D" w:rsidRDefault="00D91032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созданного ранее мероприятия</w:t>
            </w:r>
          </w:p>
        </w:tc>
      </w:tr>
      <w:tr w:rsidR="00382F5D" w:rsidRPr="00382F5D" w14:paraId="10EE3E7D" w14:textId="77777777" w:rsidTr="00455B96">
        <w:tc>
          <w:tcPr>
            <w:tcW w:w="1305" w:type="dxa"/>
            <w:vMerge/>
          </w:tcPr>
          <w:p w14:paraId="4DDF6934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ED3D84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01C838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заполнение пункта названия мероприятия</w:t>
            </w:r>
          </w:p>
        </w:tc>
      </w:tr>
      <w:tr w:rsidR="00382F5D" w:rsidRPr="00382F5D" w14:paraId="4D9699AD" w14:textId="77777777" w:rsidTr="00455B96">
        <w:tc>
          <w:tcPr>
            <w:tcW w:w="1305" w:type="dxa"/>
            <w:vMerge/>
          </w:tcPr>
          <w:p w14:paraId="1EE00BA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42C52D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37228DF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заполнение описания мероприятия</w:t>
            </w:r>
          </w:p>
        </w:tc>
      </w:tr>
      <w:tr w:rsidR="00382F5D" w:rsidRPr="00382F5D" w14:paraId="6DFEA9B9" w14:textId="77777777" w:rsidTr="00455B96">
        <w:tc>
          <w:tcPr>
            <w:tcW w:w="1305" w:type="dxa"/>
            <w:vMerge/>
          </w:tcPr>
          <w:p w14:paraId="25925133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41D2B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3D915E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загрузка изображения мероприятия</w:t>
            </w:r>
          </w:p>
        </w:tc>
      </w:tr>
      <w:tr w:rsidR="00382F5D" w:rsidRPr="00382F5D" w14:paraId="0CDE0313" w14:textId="77777777" w:rsidTr="00455B96">
        <w:tc>
          <w:tcPr>
            <w:tcW w:w="1305" w:type="dxa"/>
            <w:vMerge/>
          </w:tcPr>
          <w:p w14:paraId="5DC211AC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2CC9E0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64980C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открытие регистрации на мероприятие</w:t>
            </w:r>
          </w:p>
        </w:tc>
      </w:tr>
      <w:tr w:rsidR="00382F5D" w:rsidRPr="00382F5D" w14:paraId="1A6AFE40" w14:textId="77777777" w:rsidTr="00455B96">
        <w:tc>
          <w:tcPr>
            <w:tcW w:w="1305" w:type="dxa"/>
            <w:vMerge/>
          </w:tcPr>
          <w:p w14:paraId="3C28ACE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F7DA17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1A8F927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закрытие регистрации на мероприятие</w:t>
            </w:r>
          </w:p>
        </w:tc>
      </w:tr>
      <w:tr w:rsidR="00382F5D" w:rsidRPr="00382F5D" w14:paraId="49F74C99" w14:textId="77777777" w:rsidTr="00455B96">
        <w:tc>
          <w:tcPr>
            <w:tcW w:w="1305" w:type="dxa"/>
            <w:vMerge/>
          </w:tcPr>
          <w:p w14:paraId="15A88FC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9FA2E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3A2055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мероприятию</w:t>
            </w:r>
          </w:p>
        </w:tc>
      </w:tr>
      <w:tr w:rsidR="00382F5D" w:rsidRPr="00382F5D" w14:paraId="7CA1AAA9" w14:textId="77777777" w:rsidTr="00455B96">
        <w:tc>
          <w:tcPr>
            <w:tcW w:w="1305" w:type="dxa"/>
            <w:vMerge/>
          </w:tcPr>
          <w:p w14:paraId="2F425CC1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ED236B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7748866" w14:textId="77777777" w:rsidR="00382F5D" w:rsidRPr="00382F5D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</w:p>
        </w:tc>
      </w:tr>
      <w:tr w:rsidR="000B650A" w:rsidRPr="00382F5D" w14:paraId="42C16C05" w14:textId="77777777" w:rsidTr="00455B96">
        <w:tc>
          <w:tcPr>
            <w:tcW w:w="1305" w:type="dxa"/>
            <w:vMerge w:val="restart"/>
          </w:tcPr>
          <w:p w14:paraId="70CEBF92" w14:textId="243443B3" w:rsidR="000B650A" w:rsidRPr="00382F5D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984" w:type="dxa"/>
            <w:vMerge w:val="restart"/>
          </w:tcPr>
          <w:p w14:paraId="46982F30" w14:textId="1F6452AF" w:rsidR="000B650A" w:rsidRPr="00382F5D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75714AF" w14:textId="4C852DF5" w:rsidR="000B650A" w:rsidRPr="00382F5D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0B650A" w:rsidRPr="00382F5D" w14:paraId="3BF96348" w14:textId="77777777" w:rsidTr="00455B96">
        <w:tc>
          <w:tcPr>
            <w:tcW w:w="1305" w:type="dxa"/>
            <w:vMerge/>
          </w:tcPr>
          <w:p w14:paraId="30B4934F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840BDA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6C76EFA" w14:textId="6962A1A9" w:rsidR="000B650A" w:rsidRPr="00382F5D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0B650A" w:rsidRPr="00382F5D" w14:paraId="5BD19359" w14:textId="77777777" w:rsidTr="00455B96">
        <w:tc>
          <w:tcPr>
            <w:tcW w:w="1305" w:type="dxa"/>
            <w:vMerge/>
          </w:tcPr>
          <w:p w14:paraId="6B7C51B8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B57F9C1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91528F9" w14:textId="09C9924E" w:rsidR="000B650A" w:rsidRPr="00382F5D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</w:p>
        </w:tc>
      </w:tr>
      <w:tr w:rsidR="000B650A" w:rsidRPr="00382F5D" w14:paraId="37273CFF" w14:textId="77777777" w:rsidTr="00455B96">
        <w:tc>
          <w:tcPr>
            <w:tcW w:w="1305" w:type="dxa"/>
            <w:vMerge/>
          </w:tcPr>
          <w:p w14:paraId="6302D21A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430ABE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D0014B4" w14:textId="6C412099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ролей пользователям</w:t>
            </w:r>
          </w:p>
        </w:tc>
      </w:tr>
      <w:tr w:rsidR="000B650A" w:rsidRPr="00382F5D" w14:paraId="562D1D17" w14:textId="77777777" w:rsidTr="00455B96">
        <w:tc>
          <w:tcPr>
            <w:tcW w:w="1305" w:type="dxa"/>
            <w:vMerge/>
          </w:tcPr>
          <w:p w14:paraId="0DC28314" w14:textId="77777777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7A2B54AD" w14:textId="0ADA8D0D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мероприятий</w:t>
            </w:r>
          </w:p>
        </w:tc>
        <w:tc>
          <w:tcPr>
            <w:tcW w:w="6067" w:type="dxa"/>
          </w:tcPr>
          <w:p w14:paraId="6B5C7CD0" w14:textId="1D0424EB" w:rsidR="000B650A" w:rsidRDefault="000B650A" w:rsidP="00D910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любого созданного мероприятия</w:t>
            </w:r>
          </w:p>
        </w:tc>
      </w:tr>
      <w:tr w:rsidR="000B650A" w:rsidRPr="00382F5D" w14:paraId="01E424FE" w14:textId="77777777" w:rsidTr="00455B96">
        <w:tc>
          <w:tcPr>
            <w:tcW w:w="1305" w:type="dxa"/>
            <w:vMerge/>
          </w:tcPr>
          <w:p w14:paraId="574A425C" w14:textId="77777777" w:rsidR="000B650A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56E0AE0B" w14:textId="77777777" w:rsidR="000B650A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81C80C" w14:textId="10FDE52E" w:rsidR="000B650A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статистики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любого мероприятия</w:t>
            </w:r>
          </w:p>
        </w:tc>
      </w:tr>
      <w:tr w:rsidR="000B650A" w:rsidRPr="00382F5D" w14:paraId="3E8D1A23" w14:textId="77777777" w:rsidTr="00455B96">
        <w:tc>
          <w:tcPr>
            <w:tcW w:w="1305" w:type="dxa"/>
            <w:vMerge/>
          </w:tcPr>
          <w:p w14:paraId="45701602" w14:textId="77777777" w:rsidR="000B650A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8093619" w14:textId="77777777" w:rsidR="000B650A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6D4217" w14:textId="2F2E7BC0" w:rsidR="000B650A" w:rsidRPr="00382F5D" w:rsidRDefault="000B650A" w:rsidP="008B3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2F5D">
              <w:rPr>
                <w:rFonts w:ascii="Times New Roman" w:hAnsi="Times New Roman" w:cs="Times New Roman"/>
                <w:sz w:val="28"/>
                <w:szCs w:val="28"/>
              </w:rPr>
              <w:t>выгрузка статистики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любого мероприятия</w:t>
            </w:r>
          </w:p>
        </w:tc>
      </w:tr>
    </w:tbl>
    <w:p w14:paraId="6B53DEEC" w14:textId="77777777" w:rsidR="00382F5D" w:rsidRPr="00382F5D" w:rsidRDefault="00382F5D" w:rsidP="00382F5D">
      <w:pPr>
        <w:pStyle w:val="a9"/>
      </w:pPr>
    </w:p>
    <w:sectPr w:rsidR="00382F5D" w:rsidRPr="0038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D"/>
    <w:rsid w:val="00000EB5"/>
    <w:rsid w:val="00075FEB"/>
    <w:rsid w:val="000B650A"/>
    <w:rsid w:val="001818CA"/>
    <w:rsid w:val="001B507E"/>
    <w:rsid w:val="001D438C"/>
    <w:rsid w:val="002E3E29"/>
    <w:rsid w:val="00306500"/>
    <w:rsid w:val="00382F5D"/>
    <w:rsid w:val="00455B96"/>
    <w:rsid w:val="004F5A61"/>
    <w:rsid w:val="005232CF"/>
    <w:rsid w:val="00675F66"/>
    <w:rsid w:val="007C21D4"/>
    <w:rsid w:val="008673F4"/>
    <w:rsid w:val="008B3475"/>
    <w:rsid w:val="00915FEA"/>
    <w:rsid w:val="00937A74"/>
    <w:rsid w:val="009459D3"/>
    <w:rsid w:val="00A170D5"/>
    <w:rsid w:val="00B44349"/>
    <w:rsid w:val="00B80B65"/>
    <w:rsid w:val="00C21152"/>
    <w:rsid w:val="00CE6AD4"/>
    <w:rsid w:val="00CF2303"/>
    <w:rsid w:val="00D76135"/>
    <w:rsid w:val="00D91032"/>
    <w:rsid w:val="00ED6340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E88"/>
  <w15:docId w15:val="{5090BE75-77E3-46FD-A0BA-FA5867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</cp:revision>
  <dcterms:created xsi:type="dcterms:W3CDTF">2023-02-05T03:46:00Z</dcterms:created>
  <dcterms:modified xsi:type="dcterms:W3CDTF">2023-02-05T04:04:00Z</dcterms:modified>
</cp:coreProperties>
</file>