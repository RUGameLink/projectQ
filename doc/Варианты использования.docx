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C618" w14:textId="695BCF09" w:rsidR="00121776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0222885B" w14:textId="77777777" w:rsidR="00512154" w:rsidRPr="000A18C8" w:rsidRDefault="00512154" w:rsidP="00121776">
      <w:pPr>
        <w:pStyle w:val="aa"/>
      </w:pPr>
    </w:p>
    <w:p w14:paraId="6CA72163" w14:textId="0086E710" w:rsidR="005550AF" w:rsidRDefault="00871422" w:rsidP="00512154">
      <w:pPr>
        <w:pStyle w:val="23"/>
      </w:pPr>
      <w:r w:rsidRPr="00512154">
        <w:t>Варианты использования для пользователя «</w:t>
      </w:r>
      <w:r w:rsidR="00D3604D" w:rsidRPr="00512154">
        <w:t>Студент</w:t>
      </w:r>
      <w:r w:rsidRPr="00512154">
        <w:t>»</w:t>
      </w:r>
    </w:p>
    <w:p w14:paraId="10E98339" w14:textId="77777777" w:rsidR="00512154" w:rsidRPr="00512154" w:rsidRDefault="00512154" w:rsidP="00121776">
      <w:pPr>
        <w:pStyle w:val="aa"/>
        <w:rPr>
          <w:b/>
          <w:bCs/>
        </w:rPr>
      </w:pPr>
    </w:p>
    <w:p w14:paraId="44718578" w14:textId="27098638" w:rsidR="0055390E" w:rsidRPr="000A18C8" w:rsidRDefault="00422851" w:rsidP="0012177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Авторизоваться через Кампус в качестве Студента</w:t>
      </w:r>
      <w:r w:rsidRPr="000A18C8">
        <w:rPr>
          <w:b/>
          <w:bCs/>
        </w:rPr>
        <w:t>»</w:t>
      </w:r>
    </w:p>
    <w:p w14:paraId="1FA9C79C" w14:textId="0BC40478" w:rsidR="004264E5" w:rsidRPr="000A18C8" w:rsidRDefault="004264E5" w:rsidP="00121776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F2732">
        <w:t>авторизоваться в ИС для дальнейшего функционального взаимодействия.</w:t>
      </w:r>
    </w:p>
    <w:p w14:paraId="4DAE471D" w14:textId="2B7CE7FD" w:rsidR="004264E5" w:rsidRPr="000A18C8" w:rsidRDefault="004264E5" w:rsidP="00121776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F2732">
        <w:t>студент</w:t>
      </w:r>
    </w:p>
    <w:p w14:paraId="2B41CFEC" w14:textId="150CE66D" w:rsidR="004264E5" w:rsidRPr="000A18C8" w:rsidRDefault="002C2128" w:rsidP="00121776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FF2732">
        <w:t>студент авторизуется в ИС с помощью учетной записи «Кампус».</w:t>
      </w:r>
    </w:p>
    <w:p w14:paraId="04702BA5" w14:textId="360EE152" w:rsidR="002C2128" w:rsidRDefault="002C2128" w:rsidP="0012177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3E6DC48" w14:textId="7122635D" w:rsidR="00B70EDC" w:rsidRDefault="00CE2F66" w:rsidP="00B70EDC">
      <w:pPr>
        <w:pStyle w:val="aa"/>
        <w:numPr>
          <w:ilvl w:val="0"/>
          <w:numId w:val="31"/>
        </w:numPr>
      </w:pPr>
      <w:r>
        <w:t>запуск</w:t>
      </w:r>
      <w:r w:rsidR="00B70EDC">
        <w:t xml:space="preserve"> ИС;</w:t>
      </w:r>
    </w:p>
    <w:p w14:paraId="5CA326ED" w14:textId="7422F81D" w:rsidR="00B70EDC" w:rsidRDefault="00CE2F66" w:rsidP="00B70EDC">
      <w:pPr>
        <w:pStyle w:val="aa"/>
        <w:numPr>
          <w:ilvl w:val="0"/>
          <w:numId w:val="31"/>
        </w:numPr>
      </w:pPr>
      <w:r>
        <w:t>с помощью механизма авторизации входит в личный кабинет студента</w:t>
      </w:r>
      <w:r w:rsidR="00A40228">
        <w:t>;</w:t>
      </w:r>
    </w:p>
    <w:p w14:paraId="3E1E06FA" w14:textId="5AC494E9" w:rsidR="00A40228" w:rsidRPr="000A18C8" w:rsidRDefault="00A40228" w:rsidP="00B70EDC">
      <w:pPr>
        <w:pStyle w:val="aa"/>
        <w:numPr>
          <w:ilvl w:val="0"/>
          <w:numId w:val="31"/>
        </w:numPr>
      </w:pPr>
      <w:r>
        <w:t>предоставление возможностей системы согласно статусу учетной записи.</w:t>
      </w:r>
    </w:p>
    <w:p w14:paraId="676B80B5" w14:textId="15E62B56" w:rsidR="00CC451D" w:rsidRPr="002D0D63" w:rsidRDefault="00CC451D" w:rsidP="008E3EA2">
      <w:pPr>
        <w:pStyle w:val="aa"/>
      </w:pPr>
      <w:r w:rsidRPr="000A18C8">
        <w:rPr>
          <w:b/>
          <w:bCs/>
        </w:rPr>
        <w:t>Альтернативные потоки событий:</w:t>
      </w:r>
      <w:r w:rsidR="008E3EA2" w:rsidRPr="000A18C8">
        <w:rPr>
          <w:b/>
          <w:bCs/>
        </w:rPr>
        <w:t xml:space="preserve"> </w:t>
      </w:r>
      <w:r w:rsidR="002D0D63">
        <w:t>активация сценария «</w:t>
      </w:r>
      <w:r w:rsidR="002D0D63" w:rsidRPr="002D0D63">
        <w:t>Авторизоваться через Кампус в качестве Сотрудника (Преподавателя)</w:t>
      </w:r>
      <w:r w:rsidR="002D0D63">
        <w:t>».</w:t>
      </w:r>
    </w:p>
    <w:p w14:paraId="4E28CCCC" w14:textId="0F1D3474" w:rsidR="000223E1" w:rsidRPr="000A18C8" w:rsidRDefault="00880B4E" w:rsidP="008E3EA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244CF">
        <w:t>учетная запись в системе «Кампус».</w:t>
      </w:r>
    </w:p>
    <w:p w14:paraId="44930E36" w14:textId="7A28A16C" w:rsidR="0022379E" w:rsidRPr="000A18C8" w:rsidRDefault="0066184D" w:rsidP="008E3EA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4D2FBF">
        <w:t>нет</w:t>
      </w:r>
    </w:p>
    <w:p w14:paraId="3B837DAA" w14:textId="2DBF038D" w:rsidR="004B7CE6" w:rsidRPr="000A18C8" w:rsidRDefault="0066184D" w:rsidP="008E3EA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334F8">
        <w:t>возможность выполнения сценариев: «</w:t>
      </w:r>
      <w:r w:rsidR="00F334F8" w:rsidRPr="00F334F8">
        <w:t>Просмотреть список мероприятий</w:t>
      </w:r>
      <w:r w:rsidR="00F334F8">
        <w:t>», «</w:t>
      </w:r>
      <w:r w:rsidR="00F334F8" w:rsidRPr="00F334F8">
        <w:t>Зарегистрироваться на мероприятие</w:t>
      </w:r>
      <w:r w:rsidR="00F334F8">
        <w:t>», «</w:t>
      </w:r>
      <w:r w:rsidR="00F334F8" w:rsidRPr="00F334F8">
        <w:t>Выйти из аккаунта Кампуса</w:t>
      </w:r>
      <w:r w:rsidR="00F334F8">
        <w:t>».</w:t>
      </w:r>
    </w:p>
    <w:p w14:paraId="6DAC2070" w14:textId="3EA7C954" w:rsidR="0066184D" w:rsidRPr="000A18C8" w:rsidRDefault="004B7CE6" w:rsidP="008E3EA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950C8D">
        <w:t>нет.</w:t>
      </w:r>
    </w:p>
    <w:p w14:paraId="40297D9D" w14:textId="77777777" w:rsidR="00512154" w:rsidRPr="00512154" w:rsidRDefault="00512154" w:rsidP="00512154">
      <w:pPr>
        <w:pStyle w:val="aa"/>
        <w:ind w:firstLine="0"/>
        <w:rPr>
          <w:b/>
          <w:bCs/>
        </w:rPr>
      </w:pPr>
    </w:p>
    <w:p w14:paraId="12C4B6FF" w14:textId="4521F20C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Отправить QR-код</w:t>
      </w:r>
      <w:r w:rsidRPr="000A18C8">
        <w:rPr>
          <w:b/>
          <w:bCs/>
        </w:rPr>
        <w:t>»</w:t>
      </w:r>
    </w:p>
    <w:p w14:paraId="1FAD08A4" w14:textId="302F60FE" w:rsidR="00512154" w:rsidRPr="00BD0260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D0260">
        <w:t xml:space="preserve">отправка </w:t>
      </w:r>
      <w:r w:rsidR="00BD0260">
        <w:rPr>
          <w:lang w:val="en-US"/>
        </w:rPr>
        <w:t>pdf</w:t>
      </w:r>
      <w:r w:rsidR="00BD0260">
        <w:t xml:space="preserve">-файла с </w:t>
      </w:r>
      <w:r w:rsidR="00BD0260">
        <w:rPr>
          <w:lang w:val="en-US"/>
        </w:rPr>
        <w:t>QR</w:t>
      </w:r>
      <w:r w:rsidR="00BD0260" w:rsidRPr="00BD0260">
        <w:t>-</w:t>
      </w:r>
      <w:r w:rsidR="00BD0260">
        <w:t>кодом для дальнейших действий.</w:t>
      </w:r>
    </w:p>
    <w:p w14:paraId="4C31314D" w14:textId="34556471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055778">
        <w:t>студент</w:t>
      </w:r>
    </w:p>
    <w:p w14:paraId="163D39E2" w14:textId="05C07923" w:rsidR="00512154" w:rsidRPr="00001AAD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01AAD">
        <w:t xml:space="preserve">пользователь отправляет полученный </w:t>
      </w:r>
      <w:r w:rsidR="00001AAD">
        <w:rPr>
          <w:lang w:val="en-US"/>
        </w:rPr>
        <w:t>QR</w:t>
      </w:r>
      <w:r w:rsidR="00001AAD">
        <w:t>-код участника мероприятия с помощью социальной сети</w:t>
      </w:r>
      <w:r w:rsidR="00001AAD" w:rsidRPr="00001AAD">
        <w:t>/</w:t>
      </w:r>
      <w:r w:rsidR="00001AAD">
        <w:t>мессенджера для дальнейших действий с файлом.</w:t>
      </w:r>
    </w:p>
    <w:p w14:paraId="45E23D96" w14:textId="52F05F1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7D8724" w14:textId="50011BAE" w:rsidR="00A76282" w:rsidRDefault="00A76282" w:rsidP="00A76282">
      <w:pPr>
        <w:pStyle w:val="aa"/>
        <w:numPr>
          <w:ilvl w:val="0"/>
          <w:numId w:val="33"/>
        </w:numPr>
      </w:pPr>
      <w:r>
        <w:t xml:space="preserve">студент </w:t>
      </w:r>
      <w:r w:rsidR="00EE1895">
        <w:t>регистрируется на мероприятие;</w:t>
      </w:r>
    </w:p>
    <w:p w14:paraId="558FB9F3" w14:textId="5FC6EF8D" w:rsidR="00EE1895" w:rsidRDefault="00EE1895" w:rsidP="00A76282">
      <w:pPr>
        <w:pStyle w:val="aa"/>
        <w:numPr>
          <w:ilvl w:val="0"/>
          <w:numId w:val="33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</w:t>
      </w:r>
      <w:r w:rsidRPr="00EE1895">
        <w:t>;</w:t>
      </w:r>
    </w:p>
    <w:p w14:paraId="404881B6" w14:textId="697851FE" w:rsidR="00EE1895" w:rsidRPr="00EE1895" w:rsidRDefault="00EE1895" w:rsidP="00A76282">
      <w:pPr>
        <w:pStyle w:val="aa"/>
        <w:numPr>
          <w:ilvl w:val="0"/>
          <w:numId w:val="33"/>
        </w:numPr>
      </w:pPr>
      <w:r>
        <w:t>студент запускает механизм отправки</w:t>
      </w:r>
      <w:r>
        <w:rPr>
          <w:lang w:val="en-US"/>
        </w:rPr>
        <w:t>;</w:t>
      </w:r>
    </w:p>
    <w:p w14:paraId="47EE6D4B" w14:textId="73CEE4D5" w:rsidR="00EE1895" w:rsidRDefault="0006130E" w:rsidP="00A76282">
      <w:pPr>
        <w:pStyle w:val="aa"/>
        <w:numPr>
          <w:ilvl w:val="0"/>
          <w:numId w:val="33"/>
        </w:numPr>
      </w:pPr>
      <w:r>
        <w:t xml:space="preserve">ИС сохраняет </w:t>
      </w:r>
      <w:r>
        <w:rPr>
          <w:lang w:val="en-US"/>
        </w:rPr>
        <w:t>QR</w:t>
      </w:r>
      <w:r w:rsidRPr="0006130E">
        <w:t>-</w:t>
      </w:r>
      <w:r>
        <w:t xml:space="preserve">код в файл </w:t>
      </w:r>
      <w:r>
        <w:rPr>
          <w:lang w:val="en-US"/>
        </w:rPr>
        <w:t>pdf</w:t>
      </w:r>
      <w:r>
        <w:t>;</w:t>
      </w:r>
    </w:p>
    <w:p w14:paraId="632DA61B" w14:textId="385D1630" w:rsidR="0006130E" w:rsidRPr="000A18C8" w:rsidRDefault="00786B90" w:rsidP="00A76282">
      <w:pPr>
        <w:pStyle w:val="aa"/>
        <w:numPr>
          <w:ilvl w:val="0"/>
          <w:numId w:val="33"/>
        </w:numPr>
      </w:pPr>
      <w:r>
        <w:t>запускается механизм отправки созданного файла.</w:t>
      </w:r>
    </w:p>
    <w:p w14:paraId="13617CF6" w14:textId="36CF2F32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1F30F4" w:rsidRPr="001F30F4">
        <w:t>нет.</w:t>
      </w:r>
    </w:p>
    <w:p w14:paraId="1E039833" w14:textId="14F9F256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1F30F4">
        <w:t>нет.</w:t>
      </w:r>
    </w:p>
    <w:p w14:paraId="0AF2A42A" w14:textId="4B3BAC18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выполнен сценарий «</w:t>
      </w:r>
      <w:r w:rsidR="00E2174A" w:rsidRPr="00E2174A">
        <w:t>Получить QR-код</w:t>
      </w:r>
      <w:r w:rsidR="00E2174A">
        <w:t>»</w:t>
      </w:r>
      <w:r w:rsidR="007F1A30">
        <w:t>.</w:t>
      </w:r>
    </w:p>
    <w:p w14:paraId="19908540" w14:textId="6226BAF2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7F1A30">
        <w:t>нет.</w:t>
      </w:r>
    </w:p>
    <w:p w14:paraId="58549F3F" w14:textId="7A36C584" w:rsidR="00512154" w:rsidRPr="000A18C8" w:rsidRDefault="00512154" w:rsidP="00512154">
      <w:pPr>
        <w:pStyle w:val="aa"/>
      </w:pPr>
      <w:r w:rsidRPr="000A18C8">
        <w:rPr>
          <w:b/>
          <w:bCs/>
        </w:rPr>
        <w:lastRenderedPageBreak/>
        <w:t>Дополнительные замечания</w:t>
      </w:r>
      <w:r w:rsidRPr="000A18C8">
        <w:t xml:space="preserve">: </w:t>
      </w:r>
      <w:r w:rsidR="00264688">
        <w:t>нет.</w:t>
      </w:r>
    </w:p>
    <w:p w14:paraId="416E1A2A" w14:textId="77777777" w:rsidR="00512154" w:rsidRPr="00512154" w:rsidRDefault="00512154" w:rsidP="00512154">
      <w:pPr>
        <w:pStyle w:val="aa"/>
        <w:rPr>
          <w:b/>
          <w:bCs/>
        </w:rPr>
      </w:pPr>
    </w:p>
    <w:p w14:paraId="37EE94C6" w14:textId="3CAC5668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Получить QR-код</w:t>
      </w:r>
      <w:r w:rsidRPr="000A18C8">
        <w:rPr>
          <w:b/>
          <w:bCs/>
        </w:rPr>
        <w:t>»</w:t>
      </w:r>
    </w:p>
    <w:p w14:paraId="56CE4FC3" w14:textId="6959264E" w:rsidR="00512154" w:rsidRPr="00F06B2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06B2B">
        <w:t xml:space="preserve">получение </w:t>
      </w:r>
      <w:r w:rsidR="00F06B2B">
        <w:rPr>
          <w:lang w:val="en-US"/>
        </w:rPr>
        <w:t>QR</w:t>
      </w:r>
      <w:r w:rsidR="00F06B2B" w:rsidRPr="00F06B2B">
        <w:t>-</w:t>
      </w:r>
      <w:r w:rsidR="00F06B2B">
        <w:t>кода с уникальным ключом для регистрации на мероприятие.</w:t>
      </w:r>
    </w:p>
    <w:p w14:paraId="43D6D1E4" w14:textId="429C0B55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06B2B">
        <w:t>студент</w:t>
      </w:r>
    </w:p>
    <w:p w14:paraId="233F00CE" w14:textId="1D637F5B" w:rsidR="00512154" w:rsidRPr="00F06B2B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B0FFE">
        <w:t>студент</w:t>
      </w:r>
      <w:r w:rsidR="00F06B2B">
        <w:t xml:space="preserve"> регистрируется на мероприятие и получает </w:t>
      </w:r>
      <w:r w:rsidR="00F06B2B">
        <w:rPr>
          <w:lang w:val="en-US"/>
        </w:rPr>
        <w:t>QR</w:t>
      </w:r>
      <w:r w:rsidR="00F06B2B">
        <w:t>-код для подтверждения участия.</w:t>
      </w:r>
    </w:p>
    <w:p w14:paraId="430EA4AB" w14:textId="420FEB7B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7348CD2" w14:textId="7DEB55C9" w:rsidR="001F02C0" w:rsidRDefault="001F02C0" w:rsidP="001F02C0">
      <w:pPr>
        <w:pStyle w:val="aa"/>
        <w:numPr>
          <w:ilvl w:val="0"/>
          <w:numId w:val="35"/>
        </w:numPr>
      </w:pPr>
      <w:r>
        <w:t>студент регистрируется на мероприятие;</w:t>
      </w:r>
    </w:p>
    <w:p w14:paraId="4846EF23" w14:textId="163E7343" w:rsidR="001F02C0" w:rsidRDefault="001F02C0" w:rsidP="001F02C0">
      <w:pPr>
        <w:pStyle w:val="aa"/>
        <w:numPr>
          <w:ilvl w:val="0"/>
          <w:numId w:val="35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23D0190D" w14:textId="0AF0B8AD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D773C4" w:rsidRPr="00D773C4">
        <w:t>нет.</w:t>
      </w:r>
    </w:p>
    <w:p w14:paraId="015DD4E7" w14:textId="0846EFAD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D773C4">
        <w:t>нет.</w:t>
      </w:r>
    </w:p>
    <w:p w14:paraId="07BD58D8" w14:textId="0E96F0AC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нет.</w:t>
      </w:r>
    </w:p>
    <w:p w14:paraId="06060F6B" w14:textId="17D28100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01BEA">
        <w:t>возможность выполнения следующих сценариев: «</w:t>
      </w:r>
      <w:r w:rsidR="00E01BEA" w:rsidRPr="00E01BEA">
        <w:t>Отправить QR-код</w:t>
      </w:r>
      <w:r w:rsidR="00E01BEA">
        <w:t xml:space="preserve">», </w:t>
      </w:r>
      <w:r w:rsidR="00E01BEA" w:rsidRPr="00E01BEA">
        <w:t>«Распечатать QR-код», «Показать QR-код».</w:t>
      </w:r>
    </w:p>
    <w:p w14:paraId="318A3CA6" w14:textId="26DC1392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D30AF4">
        <w:t>нет.</w:t>
      </w:r>
    </w:p>
    <w:p w14:paraId="78417432" w14:textId="77777777" w:rsidR="00512154" w:rsidRPr="00512154" w:rsidRDefault="00512154" w:rsidP="00512154">
      <w:pPr>
        <w:pStyle w:val="aa"/>
        <w:rPr>
          <w:b/>
          <w:bCs/>
        </w:rPr>
      </w:pPr>
    </w:p>
    <w:p w14:paraId="02139602" w14:textId="074FF5A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Показать QR-код</w:t>
      </w:r>
      <w:r w:rsidRPr="000A18C8">
        <w:rPr>
          <w:b/>
          <w:bCs/>
        </w:rPr>
        <w:t>»</w:t>
      </w:r>
    </w:p>
    <w:p w14:paraId="446E774F" w14:textId="607877F9" w:rsidR="00512154" w:rsidRPr="00DE0A9C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DE0A9C">
        <w:t xml:space="preserve">демонстрация </w:t>
      </w:r>
      <w:r w:rsidR="00DE0A9C">
        <w:rPr>
          <w:lang w:val="en-US"/>
        </w:rPr>
        <w:t>QR</w:t>
      </w:r>
      <w:r w:rsidR="00DE0A9C" w:rsidRPr="00DE0A9C">
        <w:t>-</w:t>
      </w:r>
      <w:r w:rsidR="00DE0A9C">
        <w:t>код для подтверждения участия.</w:t>
      </w:r>
    </w:p>
    <w:p w14:paraId="5CE3EE76" w14:textId="2AED6CA6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1D30BD">
        <w:t xml:space="preserve">студент, </w:t>
      </w:r>
      <w:r w:rsidR="001D30BD" w:rsidRPr="00B632DF">
        <w:rPr>
          <w:color w:val="auto"/>
        </w:rPr>
        <w:t>организатор мероприятия.</w:t>
      </w:r>
    </w:p>
    <w:p w14:paraId="2F4010C4" w14:textId="0C967A82" w:rsidR="00512154" w:rsidRPr="007E1224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7E1224">
        <w:t xml:space="preserve">студент демонстрирует </w:t>
      </w:r>
      <w:r w:rsidR="007E1224">
        <w:rPr>
          <w:lang w:val="en-US"/>
        </w:rPr>
        <w:t>QR</w:t>
      </w:r>
      <w:r w:rsidR="007E1224">
        <w:t>-код, полученный после регистрации на мероприятие.</w:t>
      </w:r>
    </w:p>
    <w:p w14:paraId="47CFF842" w14:textId="6BCB1E2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0ADA7ABA" w14:textId="77777777" w:rsidR="00960CA6" w:rsidRDefault="00960CA6" w:rsidP="00960CA6">
      <w:pPr>
        <w:pStyle w:val="aa"/>
        <w:numPr>
          <w:ilvl w:val="0"/>
          <w:numId w:val="36"/>
        </w:numPr>
      </w:pPr>
      <w:r>
        <w:t>студент регистрируется на мероприятие;</w:t>
      </w:r>
    </w:p>
    <w:p w14:paraId="7AA2DC93" w14:textId="77777777" w:rsidR="00960CA6" w:rsidRDefault="00960CA6" w:rsidP="00960CA6">
      <w:pPr>
        <w:pStyle w:val="aa"/>
        <w:numPr>
          <w:ilvl w:val="0"/>
          <w:numId w:val="36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6A516083" w14:textId="6A89121D" w:rsidR="00960CA6" w:rsidRDefault="00960CA6" w:rsidP="00960CA6">
      <w:pPr>
        <w:pStyle w:val="aa"/>
        <w:numPr>
          <w:ilvl w:val="0"/>
          <w:numId w:val="36"/>
        </w:numPr>
      </w:pPr>
      <w:r>
        <w:t xml:space="preserve">Организатор мероприятия сканирует </w:t>
      </w:r>
      <w:r>
        <w:rPr>
          <w:lang w:val="en-US"/>
        </w:rPr>
        <w:t>QR</w:t>
      </w:r>
      <w:r w:rsidRPr="00960CA6">
        <w:t>-</w:t>
      </w:r>
      <w:r>
        <w:t>код с помощью модуля сканирования;</w:t>
      </w:r>
    </w:p>
    <w:p w14:paraId="0123D786" w14:textId="0C09AEF1" w:rsidR="00960CA6" w:rsidRPr="000A18C8" w:rsidRDefault="00960CA6" w:rsidP="00960CA6">
      <w:pPr>
        <w:pStyle w:val="aa"/>
        <w:numPr>
          <w:ilvl w:val="0"/>
          <w:numId w:val="36"/>
        </w:numPr>
      </w:pPr>
      <w:r>
        <w:t>ИС отмечает присутствие студента на мероприятии.</w:t>
      </w:r>
    </w:p>
    <w:p w14:paraId="1073D9A4" w14:textId="6F96421B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1D63" w:rsidRPr="003A1D63">
        <w:t>нет.</w:t>
      </w:r>
    </w:p>
    <w:p w14:paraId="47711E00" w14:textId="6B5FAF8A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3A1D63">
        <w:t>нет.</w:t>
      </w:r>
    </w:p>
    <w:p w14:paraId="5998D365" w14:textId="65B485F7" w:rsidR="00512154" w:rsidRPr="000A18C8" w:rsidRDefault="00512154" w:rsidP="009364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364A6">
        <w:t>выполнен сценарий «</w:t>
      </w:r>
      <w:r w:rsidR="009364A6" w:rsidRPr="00E2174A">
        <w:t>Получить QR-код</w:t>
      </w:r>
      <w:r w:rsidR="009364A6">
        <w:t>».</w:t>
      </w:r>
    </w:p>
    <w:p w14:paraId="56F2AB06" w14:textId="50C9F72B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364A6">
        <w:t>нет.</w:t>
      </w:r>
    </w:p>
    <w:p w14:paraId="3697DD25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0F59E02" w14:textId="77777777" w:rsidR="00512154" w:rsidRPr="00512154" w:rsidRDefault="00512154" w:rsidP="00B655FF">
      <w:pPr>
        <w:pStyle w:val="aa"/>
        <w:ind w:firstLine="0"/>
        <w:rPr>
          <w:b/>
          <w:bCs/>
        </w:rPr>
      </w:pPr>
    </w:p>
    <w:p w14:paraId="79BBA284" w14:textId="755DFB9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Распечатать QR-код</w:t>
      </w:r>
      <w:r w:rsidRPr="000A18C8">
        <w:rPr>
          <w:b/>
          <w:bCs/>
        </w:rPr>
        <w:t>»</w:t>
      </w:r>
    </w:p>
    <w:p w14:paraId="2E56A275" w14:textId="32474C40" w:rsidR="00512154" w:rsidRPr="00B378F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378FB">
        <w:t xml:space="preserve">печать </w:t>
      </w:r>
      <w:r w:rsidR="00B378FB">
        <w:rPr>
          <w:lang w:val="en-US"/>
        </w:rPr>
        <w:t>pdf</w:t>
      </w:r>
      <w:r w:rsidR="00B378FB" w:rsidRPr="00B378FB">
        <w:t>-</w:t>
      </w:r>
      <w:r w:rsidR="00B378FB">
        <w:t xml:space="preserve">файла с </w:t>
      </w:r>
      <w:r w:rsidR="00B378FB">
        <w:rPr>
          <w:lang w:val="en-US"/>
        </w:rPr>
        <w:t>QR</w:t>
      </w:r>
      <w:r w:rsidR="00B378FB">
        <w:t>-кодом для предоставления на мероприятии.</w:t>
      </w:r>
    </w:p>
    <w:p w14:paraId="4CA329C3" w14:textId="45DE628F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378FB">
        <w:t>студент.</w:t>
      </w:r>
    </w:p>
    <w:p w14:paraId="2A85EDB7" w14:textId="51206EEA" w:rsidR="00512154" w:rsidRPr="0051509E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1509E">
        <w:t xml:space="preserve">студент распечатывает </w:t>
      </w:r>
      <w:r w:rsidR="0051509E">
        <w:rPr>
          <w:lang w:val="en-US"/>
        </w:rPr>
        <w:t>QR</w:t>
      </w:r>
      <w:r w:rsidR="0051509E">
        <w:t xml:space="preserve">-код участника мероприятия для предоставления его </w:t>
      </w:r>
      <w:r w:rsidR="0051509E" w:rsidRPr="0051509E">
        <w:rPr>
          <w:color w:val="FF0000"/>
        </w:rPr>
        <w:t>ответственному за мероприятие.</w:t>
      </w:r>
    </w:p>
    <w:p w14:paraId="6EFD5115" w14:textId="3DAF6298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7D22D2F" w14:textId="77777777" w:rsidR="00B752B7" w:rsidRDefault="00B752B7" w:rsidP="00B752B7">
      <w:pPr>
        <w:pStyle w:val="aa"/>
        <w:numPr>
          <w:ilvl w:val="0"/>
          <w:numId w:val="37"/>
        </w:numPr>
      </w:pPr>
      <w:r>
        <w:t>студент регистрируется на мероприятие;</w:t>
      </w:r>
    </w:p>
    <w:p w14:paraId="651C37B1" w14:textId="77777777" w:rsidR="00B752B7" w:rsidRDefault="00B752B7" w:rsidP="00B752B7">
      <w:pPr>
        <w:pStyle w:val="aa"/>
        <w:numPr>
          <w:ilvl w:val="0"/>
          <w:numId w:val="37"/>
        </w:numPr>
      </w:pPr>
      <w:r>
        <w:lastRenderedPageBreak/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544FE0B0" w14:textId="24484352" w:rsidR="00B752B7" w:rsidRDefault="00B752B7" w:rsidP="00B752B7">
      <w:pPr>
        <w:pStyle w:val="aa"/>
        <w:numPr>
          <w:ilvl w:val="0"/>
          <w:numId w:val="37"/>
        </w:numPr>
      </w:pPr>
      <w:r>
        <w:t>студент запускает механизм отправки;</w:t>
      </w:r>
    </w:p>
    <w:p w14:paraId="176B980E" w14:textId="514CBD3A" w:rsidR="00B752B7" w:rsidRDefault="00B752B7" w:rsidP="00B752B7">
      <w:pPr>
        <w:pStyle w:val="aa"/>
        <w:numPr>
          <w:ilvl w:val="0"/>
          <w:numId w:val="37"/>
        </w:numPr>
      </w:pPr>
      <w:r>
        <w:t xml:space="preserve">ИС сохраняет QR-код в файл </w:t>
      </w:r>
      <w:proofErr w:type="spellStart"/>
      <w:r>
        <w:t>pdf</w:t>
      </w:r>
      <w:proofErr w:type="spellEnd"/>
      <w:r>
        <w:t>;</w:t>
      </w:r>
    </w:p>
    <w:p w14:paraId="0C66337E" w14:textId="6C335574" w:rsidR="00B752B7" w:rsidRDefault="00B752B7" w:rsidP="00B752B7">
      <w:pPr>
        <w:pStyle w:val="aa"/>
        <w:numPr>
          <w:ilvl w:val="0"/>
          <w:numId w:val="37"/>
        </w:numPr>
      </w:pPr>
      <w:r>
        <w:t>запускается механизм отправки созданного файла;</w:t>
      </w:r>
    </w:p>
    <w:p w14:paraId="45E26233" w14:textId="4A2663E0" w:rsidR="00B752B7" w:rsidRPr="000A18C8" w:rsidRDefault="00B752B7" w:rsidP="00B752B7">
      <w:pPr>
        <w:pStyle w:val="aa"/>
        <w:numPr>
          <w:ilvl w:val="0"/>
          <w:numId w:val="37"/>
        </w:numPr>
      </w:pPr>
      <w:r>
        <w:t>студент скачивает и распечатывает отправленный файл</w:t>
      </w:r>
      <w:r w:rsidR="003A76AA">
        <w:t>.</w:t>
      </w:r>
    </w:p>
    <w:p w14:paraId="071C7709" w14:textId="45E4B484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76AA" w:rsidRPr="008F736C">
        <w:t>нет.</w:t>
      </w:r>
    </w:p>
    <w:p w14:paraId="6A0F5707" w14:textId="7013E535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4818C3">
        <w:t>нет.</w:t>
      </w:r>
    </w:p>
    <w:p w14:paraId="698AA1AD" w14:textId="06308A84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556D3">
        <w:t>нет.</w:t>
      </w:r>
    </w:p>
    <w:p w14:paraId="0669468A" w14:textId="0016156E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5249B">
        <w:t>нет.</w:t>
      </w:r>
    </w:p>
    <w:p w14:paraId="0FC3C3B3" w14:textId="3A11EF5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5249B">
        <w:t>нет</w:t>
      </w:r>
      <w:r w:rsidR="00E325C1">
        <w:t>.</w:t>
      </w:r>
    </w:p>
    <w:p w14:paraId="643759E8" w14:textId="77777777" w:rsidR="00512154" w:rsidRPr="00512154" w:rsidRDefault="00512154" w:rsidP="00512154">
      <w:pPr>
        <w:pStyle w:val="aa"/>
        <w:rPr>
          <w:b/>
          <w:bCs/>
        </w:rPr>
      </w:pPr>
    </w:p>
    <w:p w14:paraId="3A80F5BE" w14:textId="393AAAF2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Отменить регистрацию на мероприятие</w:t>
      </w:r>
      <w:r w:rsidRPr="000A18C8">
        <w:rPr>
          <w:b/>
          <w:bCs/>
        </w:rPr>
        <w:t>»</w:t>
      </w:r>
    </w:p>
    <w:p w14:paraId="00605969" w14:textId="15BC9750" w:rsidR="00512154" w:rsidRPr="000A18C8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E007D4">
        <w:t>отменить регистрацию на мероприятие.</w:t>
      </w:r>
    </w:p>
    <w:p w14:paraId="0B52CD64" w14:textId="7A1DA51E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E007D4">
        <w:t>студент.</w:t>
      </w:r>
    </w:p>
    <w:p w14:paraId="029E2A4F" w14:textId="6B82D630" w:rsidR="00512154" w:rsidRPr="000A18C8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47CB1">
        <w:t>студент запускает механизм отмены регистрации на мероприятие.</w:t>
      </w:r>
    </w:p>
    <w:p w14:paraId="08C9C44D" w14:textId="155FD75E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18D5E23B" w14:textId="6ECF22F6" w:rsidR="00047CB1" w:rsidRDefault="00047CB1" w:rsidP="00047CB1">
      <w:pPr>
        <w:pStyle w:val="aa"/>
        <w:numPr>
          <w:ilvl w:val="0"/>
          <w:numId w:val="38"/>
        </w:numPr>
      </w:pPr>
      <w:r>
        <w:t>студент регистрируется на мероприятие;</w:t>
      </w:r>
    </w:p>
    <w:p w14:paraId="1B7D2BA9" w14:textId="40832760" w:rsidR="00047CB1" w:rsidRDefault="00047CB1" w:rsidP="00047CB1">
      <w:pPr>
        <w:pStyle w:val="aa"/>
        <w:numPr>
          <w:ilvl w:val="0"/>
          <w:numId w:val="38"/>
        </w:numPr>
      </w:pPr>
      <w:r>
        <w:t>студент запускает механизм отмены регистрации на мероприятие.</w:t>
      </w:r>
    </w:p>
    <w:p w14:paraId="028A63BF" w14:textId="6A6DC50C" w:rsidR="009E3CBC" w:rsidRDefault="009E3CBC" w:rsidP="00047CB1">
      <w:pPr>
        <w:pStyle w:val="aa"/>
        <w:numPr>
          <w:ilvl w:val="0"/>
          <w:numId w:val="38"/>
        </w:numPr>
      </w:pPr>
      <w:r>
        <w:t>ИС отменяет регистрацию пользователя;</w:t>
      </w:r>
    </w:p>
    <w:p w14:paraId="102D3A59" w14:textId="09797052" w:rsidR="009E3CBC" w:rsidRPr="000A18C8" w:rsidRDefault="009E3CBC" w:rsidP="00047CB1">
      <w:pPr>
        <w:pStyle w:val="aa"/>
        <w:numPr>
          <w:ilvl w:val="0"/>
          <w:numId w:val="38"/>
        </w:numPr>
      </w:pPr>
      <w:r>
        <w:t>Механизм регистрации становится активным.</w:t>
      </w:r>
    </w:p>
    <w:p w14:paraId="3F7C7D9E" w14:textId="0316DD93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0B7A78" w:rsidRPr="000B7A78">
        <w:t>нет.</w:t>
      </w:r>
    </w:p>
    <w:p w14:paraId="25EBF072" w14:textId="1E1CCAC3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556D3">
        <w:t>нет.</w:t>
      </w:r>
    </w:p>
    <w:p w14:paraId="67740D7E" w14:textId="39B948EA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556D3">
        <w:t>выполнен сценарий «</w:t>
      </w:r>
      <w:r w:rsidR="000556D3" w:rsidRPr="000556D3">
        <w:t>Зарегистрироваться на мероприятие</w:t>
      </w:r>
      <w:r w:rsidR="000556D3">
        <w:t>».</w:t>
      </w:r>
    </w:p>
    <w:p w14:paraId="6A3690EF" w14:textId="560CCEF5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0258F">
        <w:t>нет.</w:t>
      </w:r>
    </w:p>
    <w:p w14:paraId="4A630BD2" w14:textId="2DF753C2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0258F">
        <w:t>нет.</w:t>
      </w:r>
    </w:p>
    <w:p w14:paraId="78219C18" w14:textId="1D230EE1" w:rsidR="0052361D" w:rsidRDefault="0052361D" w:rsidP="00B655FF">
      <w:pPr>
        <w:pStyle w:val="aa"/>
        <w:ind w:firstLine="0"/>
      </w:pPr>
    </w:p>
    <w:p w14:paraId="7DB04DEE" w14:textId="1C62EFFE" w:rsidR="0052361D" w:rsidRPr="000A18C8" w:rsidRDefault="0052361D" w:rsidP="0052361D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AA3BD5" w:rsidRPr="00AA3BD5">
        <w:rPr>
          <w:b/>
          <w:bCs/>
        </w:rPr>
        <w:t>Зарегистрироваться на мероприятие</w:t>
      </w:r>
      <w:r w:rsidRPr="000A18C8">
        <w:rPr>
          <w:b/>
          <w:bCs/>
        </w:rPr>
        <w:t>»</w:t>
      </w:r>
    </w:p>
    <w:p w14:paraId="6FAA9859" w14:textId="5285A39E" w:rsidR="0052361D" w:rsidRPr="000A18C8" w:rsidRDefault="0052361D" w:rsidP="0052361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6E3AA2">
        <w:t>зарегистрировать пользователя на мероприятие.</w:t>
      </w:r>
    </w:p>
    <w:p w14:paraId="7EA375F4" w14:textId="60EEA345" w:rsidR="0052361D" w:rsidRPr="000A18C8" w:rsidRDefault="0052361D" w:rsidP="0052361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6E3AA2">
        <w:t>студент</w:t>
      </w:r>
      <w:r w:rsidR="00101036">
        <w:t>, ИС</w:t>
      </w:r>
      <w:r w:rsidR="00F3418C">
        <w:t>.</w:t>
      </w:r>
    </w:p>
    <w:p w14:paraId="5FF119EF" w14:textId="241A274F" w:rsidR="0052361D" w:rsidRPr="000A18C8" w:rsidRDefault="0052361D" w:rsidP="0052361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D9040C">
        <w:t>пользователь выбирает интересующее мероприятие и регистрируется на него.</w:t>
      </w:r>
    </w:p>
    <w:p w14:paraId="3F7CCF40" w14:textId="1A62CB95" w:rsidR="0052361D" w:rsidRDefault="0052361D" w:rsidP="0052361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B28CA5A" w14:textId="7C94982C" w:rsidR="00D9040C" w:rsidRDefault="00F91629" w:rsidP="00CA68D0">
      <w:pPr>
        <w:pStyle w:val="aa"/>
        <w:numPr>
          <w:ilvl w:val="0"/>
          <w:numId w:val="39"/>
        </w:numPr>
      </w:pPr>
      <w:r>
        <w:t>студент</w:t>
      </w:r>
      <w:r w:rsidR="00CA68D0">
        <w:t xml:space="preserve"> запускает приложение;</w:t>
      </w:r>
    </w:p>
    <w:p w14:paraId="775B6388" w14:textId="6B2CE0CE" w:rsidR="00CA68D0" w:rsidRDefault="00F91629" w:rsidP="00CA68D0">
      <w:pPr>
        <w:pStyle w:val="aa"/>
        <w:numPr>
          <w:ilvl w:val="0"/>
          <w:numId w:val="39"/>
        </w:numPr>
      </w:pPr>
      <w:r>
        <w:t xml:space="preserve">студент </w:t>
      </w:r>
      <w:r w:rsidR="00CA68D0">
        <w:t>выполняет сценарий «</w:t>
      </w:r>
      <w:r w:rsidR="00CA68D0" w:rsidRPr="00CA68D0">
        <w:t>Просмотреть список мероприятий</w:t>
      </w:r>
      <w:r w:rsidR="00CA68D0">
        <w:t xml:space="preserve">» и запускает механизм демонстрации полной информации </w:t>
      </w:r>
      <w:r w:rsidR="00012488">
        <w:t>о интересующем мероприятии</w:t>
      </w:r>
      <w:r w:rsidR="00CA68D0">
        <w:t>;</w:t>
      </w:r>
    </w:p>
    <w:p w14:paraId="056C45DA" w14:textId="5766F535" w:rsidR="00CA68D0" w:rsidRDefault="00DD1579" w:rsidP="00CA68D0">
      <w:pPr>
        <w:pStyle w:val="aa"/>
        <w:numPr>
          <w:ilvl w:val="0"/>
          <w:numId w:val="39"/>
        </w:numPr>
      </w:pPr>
      <w:r>
        <w:t>студент запускает механизм регистрации на мероприятие;</w:t>
      </w:r>
    </w:p>
    <w:p w14:paraId="23D9CFB1" w14:textId="2C52EEF6" w:rsidR="00DD1579" w:rsidRDefault="00F7136C" w:rsidP="00CA68D0">
      <w:pPr>
        <w:pStyle w:val="aa"/>
        <w:numPr>
          <w:ilvl w:val="0"/>
          <w:numId w:val="39"/>
        </w:numPr>
      </w:pPr>
      <w:r>
        <w:t>ИС вносит студента в список участников;</w:t>
      </w:r>
    </w:p>
    <w:p w14:paraId="04A62797" w14:textId="23C072FA" w:rsidR="00F7136C" w:rsidRDefault="00101036" w:rsidP="00CA68D0">
      <w:pPr>
        <w:pStyle w:val="aa"/>
        <w:numPr>
          <w:ilvl w:val="0"/>
          <w:numId w:val="39"/>
        </w:numPr>
      </w:pPr>
      <w:r>
        <w:t>ИС</w:t>
      </w:r>
      <w:r w:rsidR="00F3418C">
        <w:t xml:space="preserve"> генерирует индивидуальный </w:t>
      </w:r>
      <w:r w:rsidR="00F3418C">
        <w:rPr>
          <w:lang w:val="en-US"/>
        </w:rPr>
        <w:t>QR</w:t>
      </w:r>
      <w:r w:rsidR="00F3418C" w:rsidRPr="002557C5">
        <w:t>-</w:t>
      </w:r>
      <w:r w:rsidR="00F3418C">
        <w:t>код участника;</w:t>
      </w:r>
    </w:p>
    <w:p w14:paraId="4D935027" w14:textId="7A0FBC3B" w:rsidR="00F3418C" w:rsidRPr="000A18C8" w:rsidRDefault="00F3418C" w:rsidP="00CA68D0">
      <w:pPr>
        <w:pStyle w:val="aa"/>
        <w:numPr>
          <w:ilvl w:val="0"/>
          <w:numId w:val="39"/>
        </w:numPr>
      </w:pPr>
      <w:r>
        <w:t xml:space="preserve">ИС отображает сгенерированный </w:t>
      </w:r>
      <w:r>
        <w:rPr>
          <w:lang w:val="en-US"/>
        </w:rPr>
        <w:t>QR</w:t>
      </w:r>
      <w:r w:rsidRPr="00F3418C">
        <w:t>-</w:t>
      </w:r>
      <w:r>
        <w:t>код</w:t>
      </w:r>
      <w:r w:rsidR="002557C5">
        <w:t>.</w:t>
      </w:r>
    </w:p>
    <w:p w14:paraId="32279388" w14:textId="3DED1E06" w:rsidR="0052361D" w:rsidRPr="000A18C8" w:rsidRDefault="0052361D" w:rsidP="0052361D">
      <w:pPr>
        <w:pStyle w:val="aa"/>
      </w:pPr>
      <w:r w:rsidRPr="000A18C8">
        <w:rPr>
          <w:b/>
          <w:bCs/>
        </w:rPr>
        <w:lastRenderedPageBreak/>
        <w:t xml:space="preserve">Альтернативные потоки событий: </w:t>
      </w:r>
      <w:r w:rsidR="002557C5" w:rsidRPr="002557C5">
        <w:t>нет.</w:t>
      </w:r>
    </w:p>
    <w:p w14:paraId="7623634E" w14:textId="3BB5DF20" w:rsidR="002557C5" w:rsidRPr="000A18C8" w:rsidRDefault="0052361D" w:rsidP="002557C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E56A3">
        <w:t>нет</w:t>
      </w:r>
    </w:p>
    <w:p w14:paraId="2878F419" w14:textId="4B3DB0B5" w:rsidR="0052361D" w:rsidRPr="000A18C8" w:rsidRDefault="0052361D" w:rsidP="0052361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E56A3">
        <w:t>выполнен сценарий «</w:t>
      </w:r>
      <w:r w:rsidR="000E56A3" w:rsidRPr="002557C5">
        <w:t>Авторизоваться через Кампус в качестве Студента</w:t>
      </w:r>
      <w:r w:rsidR="000E56A3">
        <w:t>».</w:t>
      </w:r>
    </w:p>
    <w:p w14:paraId="43392B3D" w14:textId="77E59605" w:rsidR="0052361D" w:rsidRPr="000A18C8" w:rsidRDefault="0052361D" w:rsidP="0052361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2557C5">
        <w:t>нет.</w:t>
      </w:r>
    </w:p>
    <w:p w14:paraId="64FE82C9" w14:textId="13A81136" w:rsidR="0052361D" w:rsidRDefault="0052361D" w:rsidP="0052361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A74CF">
        <w:t>нет.</w:t>
      </w:r>
    </w:p>
    <w:p w14:paraId="515A195D" w14:textId="0655DCF0" w:rsidR="0052361D" w:rsidRDefault="0052361D" w:rsidP="00AC5F93">
      <w:pPr>
        <w:pStyle w:val="aa"/>
        <w:ind w:firstLine="0"/>
      </w:pPr>
    </w:p>
    <w:p w14:paraId="376CB7D8" w14:textId="09078506" w:rsidR="00BF6CDA" w:rsidRDefault="00BF6CDA" w:rsidP="00BF6CDA">
      <w:pPr>
        <w:pStyle w:val="23"/>
      </w:pPr>
      <w:r>
        <w:t>Общие варианты использования системы</w:t>
      </w:r>
    </w:p>
    <w:p w14:paraId="12B296CD" w14:textId="77777777" w:rsidR="00AC5F93" w:rsidRPr="000A18C8" w:rsidRDefault="00AC5F93" w:rsidP="00AC5F93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Выйти из аккаунта Кампуса</w:t>
      </w:r>
      <w:r w:rsidRPr="000A18C8">
        <w:rPr>
          <w:b/>
          <w:bCs/>
        </w:rPr>
        <w:t>»</w:t>
      </w:r>
    </w:p>
    <w:p w14:paraId="684FE095" w14:textId="38578C36" w:rsidR="00AC5F93" w:rsidRPr="000A18C8" w:rsidRDefault="00AC5F93" w:rsidP="00AC5F93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9616A3">
        <w:t>выход из аккаунта системы «Кампус».</w:t>
      </w:r>
    </w:p>
    <w:p w14:paraId="5B67911D" w14:textId="69DD3CAB" w:rsidR="00AC5F93" w:rsidRPr="000A18C8" w:rsidRDefault="00AC5F93" w:rsidP="009616A3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9616A3">
        <w:t xml:space="preserve">студент </w:t>
      </w:r>
      <w:r w:rsidR="009616A3" w:rsidRPr="009D2B83">
        <w:t>/</w:t>
      </w:r>
      <w:r w:rsidR="009616A3">
        <w:t xml:space="preserve"> </w:t>
      </w:r>
      <w:r w:rsidR="00885BA7">
        <w:t>ответственный за организацию мероприятия</w:t>
      </w:r>
      <w:r w:rsidR="009616A3">
        <w:t>.</w:t>
      </w:r>
    </w:p>
    <w:p w14:paraId="2F36EF56" w14:textId="676D4D4D" w:rsidR="00AC5F93" w:rsidRPr="000A18C8" w:rsidRDefault="00AC5F93" w:rsidP="009616A3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9616A3">
        <w:t xml:space="preserve">студент </w:t>
      </w:r>
      <w:r w:rsidR="009616A3" w:rsidRPr="009D2B83">
        <w:t>/</w:t>
      </w:r>
      <w:r w:rsidR="009616A3">
        <w:t xml:space="preserve"> </w:t>
      </w:r>
      <w:r w:rsidR="00885BA7">
        <w:t xml:space="preserve">ответственный за организацию мероприятия </w:t>
      </w:r>
      <w:r w:rsidR="009616A3">
        <w:t>выходит из аккаунта с помощью механизма выхода</w:t>
      </w:r>
      <w:r w:rsidR="009616A3">
        <w:t>.</w:t>
      </w:r>
    </w:p>
    <w:p w14:paraId="69887C00" w14:textId="6471566C" w:rsidR="00AC5F93" w:rsidRDefault="00AC5F93" w:rsidP="00AC5F93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B0D5E26" w14:textId="46203049" w:rsidR="009616A3" w:rsidRDefault="009616A3" w:rsidP="009616A3">
      <w:pPr>
        <w:pStyle w:val="aa"/>
        <w:numPr>
          <w:ilvl w:val="0"/>
          <w:numId w:val="40"/>
        </w:numPr>
      </w:pPr>
      <w:r>
        <w:t>пользователь запускает механизм выхода из аккаунта;</w:t>
      </w:r>
    </w:p>
    <w:p w14:paraId="5BE93842" w14:textId="26D82953" w:rsidR="009616A3" w:rsidRDefault="009616A3" w:rsidP="009616A3">
      <w:pPr>
        <w:pStyle w:val="aa"/>
        <w:numPr>
          <w:ilvl w:val="0"/>
          <w:numId w:val="40"/>
        </w:numPr>
      </w:pPr>
      <w:r>
        <w:t>ИС выполняет набор инструкций для выхода;</w:t>
      </w:r>
    </w:p>
    <w:p w14:paraId="4DB61272" w14:textId="4984285B" w:rsidR="009616A3" w:rsidRPr="000A18C8" w:rsidRDefault="009616A3" w:rsidP="009616A3">
      <w:pPr>
        <w:pStyle w:val="aa"/>
        <w:numPr>
          <w:ilvl w:val="0"/>
          <w:numId w:val="40"/>
        </w:numPr>
      </w:pPr>
      <w:r>
        <w:t>ИС обнуляет данные приложения до статуса гостя.</w:t>
      </w:r>
    </w:p>
    <w:p w14:paraId="3409E9F6" w14:textId="047EBE85" w:rsidR="00AC5F93" w:rsidRPr="008B2EE5" w:rsidRDefault="00AC5F93" w:rsidP="00AC5F93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0E56A3" w:rsidRPr="000E56A3">
        <w:t>нет.</w:t>
      </w:r>
    </w:p>
    <w:p w14:paraId="7B6153A9" w14:textId="6362AF35" w:rsidR="00AC5F93" w:rsidRPr="000A18C8" w:rsidRDefault="00AC5F93" w:rsidP="00AC5F93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0E56A3">
        <w:t>нет.</w:t>
      </w:r>
    </w:p>
    <w:p w14:paraId="5FD37DAB" w14:textId="183805B6" w:rsidR="00AC5F93" w:rsidRPr="000A18C8" w:rsidRDefault="00AC5F93" w:rsidP="00AC5F93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0E56A3">
        <w:t>выполнен сценарий «</w:t>
      </w:r>
      <w:r w:rsidR="000E56A3" w:rsidRPr="002557C5">
        <w:t>Авторизоваться через Кампус</w:t>
      </w:r>
      <w:r w:rsidR="000E56A3">
        <w:t>».</w:t>
      </w:r>
    </w:p>
    <w:p w14:paraId="4F88EBF3" w14:textId="78F2F141" w:rsidR="00AC5F93" w:rsidRPr="000A18C8" w:rsidRDefault="00AC5F93" w:rsidP="00AC5F93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0E56A3">
        <w:t>нет</w:t>
      </w:r>
      <w:r w:rsidR="004C19B5">
        <w:t>.</w:t>
      </w:r>
    </w:p>
    <w:p w14:paraId="52D0B985" w14:textId="2591F716" w:rsidR="00AC5F93" w:rsidRDefault="00AC5F93" w:rsidP="00AC5F93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0E56A3">
        <w:t>нет.</w:t>
      </w:r>
    </w:p>
    <w:p w14:paraId="11E25511" w14:textId="32E632A3" w:rsidR="008B2EE5" w:rsidRDefault="008B2EE5" w:rsidP="00AC5F93">
      <w:pPr>
        <w:pStyle w:val="aa"/>
      </w:pPr>
    </w:p>
    <w:p w14:paraId="343BC0C1" w14:textId="77777777" w:rsidR="008B2EE5" w:rsidRPr="000A18C8" w:rsidRDefault="008B2EE5" w:rsidP="008B2EE5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Просмотреть список мероприятий</w:t>
      </w:r>
      <w:r w:rsidRPr="000A18C8">
        <w:rPr>
          <w:b/>
          <w:bCs/>
        </w:rPr>
        <w:t>»</w:t>
      </w:r>
    </w:p>
    <w:p w14:paraId="735E8786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просмотр списка мероприятий для дальнейшей регистрации.</w:t>
      </w:r>
    </w:p>
    <w:p w14:paraId="0C82109A" w14:textId="69BA258F" w:rsidR="008B2EE5" w:rsidRPr="000A18C8" w:rsidRDefault="008B2EE5" w:rsidP="008B2EE5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студент</w:t>
      </w:r>
      <w:r w:rsidR="009D2B83">
        <w:t xml:space="preserve"> </w:t>
      </w:r>
      <w:r w:rsidR="009D2B83" w:rsidRPr="009D2B83">
        <w:t>/</w:t>
      </w:r>
      <w:r w:rsidR="009D2B83">
        <w:t xml:space="preserve"> </w:t>
      </w:r>
      <w:r w:rsidR="00885BA7">
        <w:t>ответственный за организацию мероприятия</w:t>
      </w:r>
      <w:r>
        <w:t>.</w:t>
      </w:r>
    </w:p>
    <w:p w14:paraId="74C38D3A" w14:textId="59FD6A20" w:rsidR="008B2EE5" w:rsidRPr="000A18C8" w:rsidRDefault="008B2EE5" w:rsidP="008B2EE5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9D2B83">
        <w:t xml:space="preserve">студент </w:t>
      </w:r>
      <w:r w:rsidR="009D2B83" w:rsidRPr="009D2B83">
        <w:t>/</w:t>
      </w:r>
      <w:r w:rsidR="009D2B83">
        <w:t xml:space="preserve"> </w:t>
      </w:r>
      <w:r w:rsidR="00885BA7">
        <w:t xml:space="preserve">ответственный за организацию мероприятия </w:t>
      </w:r>
      <w:r>
        <w:t>просматривает мероприятия.</w:t>
      </w:r>
    </w:p>
    <w:p w14:paraId="0D0DED7F" w14:textId="77777777" w:rsidR="008B2EE5" w:rsidRDefault="008B2EE5" w:rsidP="008B2EE5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5CEBB0" w14:textId="66B63795" w:rsidR="008B2EE5" w:rsidRDefault="009D2B83" w:rsidP="008B2EE5">
      <w:pPr>
        <w:pStyle w:val="aa"/>
        <w:numPr>
          <w:ilvl w:val="0"/>
          <w:numId w:val="32"/>
        </w:numPr>
      </w:pPr>
      <w:r>
        <w:t xml:space="preserve">студент </w:t>
      </w:r>
      <w:r w:rsidRPr="009D2B83">
        <w:t>/</w:t>
      </w:r>
      <w:r>
        <w:t xml:space="preserve"> </w:t>
      </w:r>
      <w:r w:rsidR="00885BA7">
        <w:t xml:space="preserve">ответственный за организацию мероприятия </w:t>
      </w:r>
      <w:r w:rsidR="008B2EE5">
        <w:t>запускает ИС;</w:t>
      </w:r>
    </w:p>
    <w:p w14:paraId="09CAB4E1" w14:textId="77777777" w:rsidR="008B2EE5" w:rsidRDefault="008B2EE5" w:rsidP="008B2EE5">
      <w:pPr>
        <w:pStyle w:val="aa"/>
        <w:numPr>
          <w:ilvl w:val="0"/>
          <w:numId w:val="32"/>
        </w:numPr>
      </w:pPr>
      <w:r>
        <w:t>ИС загружает актуальный список мероприятий;</w:t>
      </w:r>
    </w:p>
    <w:p w14:paraId="4089CB78" w14:textId="777F4D01" w:rsidR="008B2EE5" w:rsidRPr="000A18C8" w:rsidRDefault="009D2B83" w:rsidP="008B2EE5">
      <w:pPr>
        <w:pStyle w:val="aa"/>
        <w:numPr>
          <w:ilvl w:val="0"/>
          <w:numId w:val="32"/>
        </w:numPr>
      </w:pPr>
      <w:r>
        <w:t xml:space="preserve">студент </w:t>
      </w:r>
      <w:r w:rsidRPr="009D2B83">
        <w:t>/</w:t>
      </w:r>
      <w:r>
        <w:t xml:space="preserve"> </w:t>
      </w:r>
      <w:r w:rsidR="00885BA7">
        <w:t xml:space="preserve">ответственный за организацию мероприятия </w:t>
      </w:r>
      <w:r w:rsidR="008B2EE5">
        <w:t>просматривает полученный список.</w:t>
      </w:r>
    </w:p>
    <w:p w14:paraId="014F891F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Pr="008F2D66">
        <w:t>нет.</w:t>
      </w:r>
    </w:p>
    <w:p w14:paraId="634C2B86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нет.</w:t>
      </w:r>
    </w:p>
    <w:p w14:paraId="7C2E9589" w14:textId="77777777" w:rsidR="008B2EE5" w:rsidRPr="000A18C8" w:rsidRDefault="008B2EE5" w:rsidP="008B2EE5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нет.</w:t>
      </w:r>
    </w:p>
    <w:p w14:paraId="222B969E" w14:textId="2AE9955F" w:rsidR="008B2EE5" w:rsidRPr="000A18C8" w:rsidRDefault="008B2EE5" w:rsidP="008B2EE5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05F7D">
        <w:t>нет.</w:t>
      </w:r>
    </w:p>
    <w:p w14:paraId="7D3DE9F6" w14:textId="0B2DA627" w:rsidR="008B2EE5" w:rsidRDefault="008B2EE5" w:rsidP="008B2EE5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714BE9D3" w14:textId="085644AF" w:rsidR="00AD5CC0" w:rsidRDefault="00AD5CC0" w:rsidP="008B2EE5">
      <w:pPr>
        <w:pStyle w:val="aa"/>
      </w:pPr>
    </w:p>
    <w:p w14:paraId="3619CF5D" w14:textId="5CD9D9B9" w:rsidR="00AD5CC0" w:rsidRPr="000A18C8" w:rsidRDefault="00AD5CC0" w:rsidP="00AD5CC0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Авторизоваться через Кампус</w:t>
      </w:r>
      <w:r w:rsidRPr="000A18C8">
        <w:rPr>
          <w:b/>
          <w:bCs/>
        </w:rPr>
        <w:t>»</w:t>
      </w:r>
    </w:p>
    <w:p w14:paraId="1734ED0B" w14:textId="77777777" w:rsidR="00AD5CC0" w:rsidRPr="000A18C8" w:rsidRDefault="00AD5CC0" w:rsidP="00AD5CC0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647672B2" w14:textId="7225B847" w:rsidR="00AD5CC0" w:rsidRPr="000A18C8" w:rsidRDefault="00AD5CC0" w:rsidP="00AD5CC0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>
        <w:t>пользователь</w:t>
      </w:r>
      <w:r>
        <w:t>.</w:t>
      </w:r>
    </w:p>
    <w:p w14:paraId="2F1AFD3E" w14:textId="6F654FB1" w:rsidR="00AD5CC0" w:rsidRPr="000A18C8" w:rsidRDefault="00AD5CC0" w:rsidP="00AD5CC0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>
        <w:t>пользователь</w:t>
      </w:r>
      <w:r>
        <w:t xml:space="preserve"> </w:t>
      </w:r>
      <w:r>
        <w:t>авторизуется в ИС с помощью учетной записи «Кампус».</w:t>
      </w:r>
    </w:p>
    <w:p w14:paraId="3972008D" w14:textId="77777777" w:rsidR="00AD5CC0" w:rsidRDefault="00AD5CC0" w:rsidP="00AD5CC0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58BF092" w14:textId="77777777" w:rsidR="00AD5CC0" w:rsidRDefault="00AD5CC0" w:rsidP="00AD5CC0">
      <w:pPr>
        <w:pStyle w:val="aa"/>
        <w:numPr>
          <w:ilvl w:val="0"/>
          <w:numId w:val="41"/>
        </w:numPr>
      </w:pPr>
      <w:r>
        <w:t>запуск ИС;</w:t>
      </w:r>
    </w:p>
    <w:p w14:paraId="4498F897" w14:textId="77777777" w:rsidR="00AD5CC0" w:rsidRDefault="00AD5CC0" w:rsidP="00AD5CC0">
      <w:pPr>
        <w:pStyle w:val="aa"/>
        <w:numPr>
          <w:ilvl w:val="0"/>
          <w:numId w:val="41"/>
        </w:numPr>
      </w:pPr>
      <w:r>
        <w:t>с помощью механизма авторизации входит в личный кабинет;</w:t>
      </w:r>
    </w:p>
    <w:p w14:paraId="3B8593BE" w14:textId="77777777" w:rsidR="00AD5CC0" w:rsidRPr="000A18C8" w:rsidRDefault="00AD5CC0" w:rsidP="00AD5CC0">
      <w:pPr>
        <w:pStyle w:val="aa"/>
        <w:numPr>
          <w:ilvl w:val="0"/>
          <w:numId w:val="41"/>
        </w:numPr>
      </w:pPr>
      <w:r>
        <w:t>предоставление возможностей системы согласно статусу учетной записи.</w:t>
      </w:r>
    </w:p>
    <w:p w14:paraId="0E81C687" w14:textId="77777777" w:rsidR="00AD5CC0" w:rsidRPr="002D0D63" w:rsidRDefault="00AD5CC0" w:rsidP="00AD5CC0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 Сотрудника (Преподавателя)</w:t>
      </w:r>
      <w:r>
        <w:t>».</w:t>
      </w:r>
    </w:p>
    <w:p w14:paraId="23A9EF1A" w14:textId="77777777" w:rsidR="00AD5CC0" w:rsidRPr="000A18C8" w:rsidRDefault="00AD5CC0" w:rsidP="00AD5CC0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49468BEA" w14:textId="09634ABA" w:rsidR="00AD5CC0" w:rsidRPr="000A18C8" w:rsidRDefault="00AD5CC0" w:rsidP="00AD5CC0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  <w:r w:rsidR="00EB20D5">
        <w:t>.</w:t>
      </w:r>
    </w:p>
    <w:p w14:paraId="3272772F" w14:textId="23E7A9A1" w:rsidR="00AD5CC0" w:rsidRPr="000A18C8" w:rsidRDefault="00AD5CC0" w:rsidP="00AD5CC0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B20D5">
        <w:t>нет.</w:t>
      </w:r>
    </w:p>
    <w:p w14:paraId="6C53247B" w14:textId="77777777" w:rsidR="00AD5CC0" w:rsidRPr="000A18C8" w:rsidRDefault="00AD5CC0" w:rsidP="00AD5CC0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709598F4" w14:textId="77777777" w:rsidR="00AD5CC0" w:rsidRDefault="00AD5CC0" w:rsidP="008B2EE5">
      <w:pPr>
        <w:pStyle w:val="aa"/>
      </w:pPr>
    </w:p>
    <w:p w14:paraId="17117524" w14:textId="13C7A89E" w:rsidR="00F05B02" w:rsidRDefault="00F05B02" w:rsidP="008B2EE5">
      <w:pPr>
        <w:pStyle w:val="aa"/>
      </w:pPr>
    </w:p>
    <w:p w14:paraId="26251764" w14:textId="23F42AE7" w:rsidR="00F05B02" w:rsidRDefault="00F05B02" w:rsidP="00F05B02">
      <w:pPr>
        <w:pStyle w:val="23"/>
      </w:pPr>
      <w:r w:rsidRPr="00512154">
        <w:t>Варианты использования для пользователя «</w:t>
      </w:r>
      <w:r>
        <w:t>Ответственный за организацию мероприятия</w:t>
      </w:r>
      <w:r w:rsidRPr="00512154">
        <w:t>»</w:t>
      </w:r>
    </w:p>
    <w:p w14:paraId="77FF2447" w14:textId="77777777" w:rsidR="00F05B02" w:rsidRPr="00512154" w:rsidRDefault="00F05B02" w:rsidP="00F05B02">
      <w:pPr>
        <w:pStyle w:val="aa"/>
        <w:rPr>
          <w:b/>
          <w:bCs/>
        </w:rPr>
      </w:pPr>
    </w:p>
    <w:p w14:paraId="121FA68A" w14:textId="16B547BF" w:rsidR="00F05B02" w:rsidRPr="000A18C8" w:rsidRDefault="00F05B02" w:rsidP="00F05B02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 xml:space="preserve">Авторизоваться через Кампус в качестве </w:t>
      </w:r>
      <w:r w:rsidR="00B76749">
        <w:rPr>
          <w:b/>
          <w:bCs/>
        </w:rPr>
        <w:t>Сотрудника (Преподавателя)</w:t>
      </w:r>
      <w:r w:rsidRPr="000A18C8">
        <w:rPr>
          <w:b/>
          <w:bCs/>
        </w:rPr>
        <w:t>»</w:t>
      </w:r>
    </w:p>
    <w:p w14:paraId="6344C197" w14:textId="77777777" w:rsidR="00F05B02" w:rsidRPr="000A18C8" w:rsidRDefault="00F05B02" w:rsidP="00F05B02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>
        <w:t>авторизоваться в ИС для дальнейшего функционального взаимодействия.</w:t>
      </w:r>
    </w:p>
    <w:p w14:paraId="5FC3A64E" w14:textId="162E7D96" w:rsidR="00F05B02" w:rsidRPr="000A18C8" w:rsidRDefault="00F05B02" w:rsidP="00F05B02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690889">
        <w:t>ответственный за организацию мероприятия.</w:t>
      </w:r>
    </w:p>
    <w:p w14:paraId="6FCFE01D" w14:textId="0F323DFE" w:rsidR="00F05B02" w:rsidRPr="000A18C8" w:rsidRDefault="00F05B02" w:rsidP="00F05B02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375A0">
        <w:t>ответственный за организацию мероприятия</w:t>
      </w:r>
      <w:r w:rsidR="000375A0">
        <w:t xml:space="preserve"> </w:t>
      </w:r>
      <w:r>
        <w:t>авторизуется в ИС с помощью учетной записи «Кампус».</w:t>
      </w:r>
    </w:p>
    <w:p w14:paraId="14D5BA50" w14:textId="77777777" w:rsidR="00F05B02" w:rsidRDefault="00F05B02" w:rsidP="00F05B02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659599D" w14:textId="77777777" w:rsidR="00F05B02" w:rsidRDefault="00F05B02" w:rsidP="00D91B88">
      <w:pPr>
        <w:pStyle w:val="aa"/>
        <w:numPr>
          <w:ilvl w:val="0"/>
          <w:numId w:val="42"/>
        </w:numPr>
      </w:pPr>
      <w:r>
        <w:t>запуск ИС;</w:t>
      </w:r>
    </w:p>
    <w:p w14:paraId="0CCFD1FA" w14:textId="3EB0C412" w:rsidR="00F05B02" w:rsidRDefault="00F05B02" w:rsidP="00D91B88">
      <w:pPr>
        <w:pStyle w:val="aa"/>
        <w:numPr>
          <w:ilvl w:val="0"/>
          <w:numId w:val="42"/>
        </w:numPr>
      </w:pPr>
      <w:r>
        <w:t>с помощью механизма авторизации входит в личный кабинет;</w:t>
      </w:r>
    </w:p>
    <w:p w14:paraId="1BB7138D" w14:textId="77777777" w:rsidR="00F05B02" w:rsidRPr="000A18C8" w:rsidRDefault="00F05B02" w:rsidP="00D91B88">
      <w:pPr>
        <w:pStyle w:val="aa"/>
        <w:numPr>
          <w:ilvl w:val="0"/>
          <w:numId w:val="42"/>
        </w:numPr>
      </w:pPr>
      <w:r>
        <w:t>предоставление возможностей системы согласно статусу учетной записи.</w:t>
      </w:r>
    </w:p>
    <w:p w14:paraId="5975D6BF" w14:textId="1EC9105C" w:rsidR="00F05B02" w:rsidRPr="002D0D63" w:rsidRDefault="00F05B02" w:rsidP="00F05B02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>
        <w:t>активация сценария «</w:t>
      </w:r>
      <w:r w:rsidRPr="002D0D63">
        <w:t>Авторизоваться через Кампус в качестве</w:t>
      </w:r>
      <w:r w:rsidR="00AD5CC0">
        <w:t xml:space="preserve"> Студента</w:t>
      </w:r>
      <w:r>
        <w:t>».</w:t>
      </w:r>
    </w:p>
    <w:p w14:paraId="18BC4504" w14:textId="77777777" w:rsidR="00F05B02" w:rsidRPr="000A18C8" w:rsidRDefault="00F05B02" w:rsidP="00F05B0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>
        <w:t>учетная запись в системе «Кампус».</w:t>
      </w:r>
    </w:p>
    <w:p w14:paraId="09B065F3" w14:textId="34F14FFB" w:rsidR="00F05B02" w:rsidRPr="000A18C8" w:rsidRDefault="00F05B02" w:rsidP="00F05B0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>
        <w:t>нет</w:t>
      </w:r>
      <w:r w:rsidR="00EB20D5">
        <w:t>.</w:t>
      </w:r>
    </w:p>
    <w:p w14:paraId="4F43D74B" w14:textId="355B580E" w:rsidR="00F05B02" w:rsidRPr="000A18C8" w:rsidRDefault="00F05B02" w:rsidP="00F05B0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>
        <w:t>возможность выполнения сценариев: «</w:t>
      </w:r>
      <w:r w:rsidRPr="00F334F8">
        <w:t>Просмотреть список мероприятий</w:t>
      </w:r>
      <w:r>
        <w:t>», «</w:t>
      </w:r>
      <w:r w:rsidR="007E2EB0" w:rsidRPr="007E2EB0">
        <w:t>Выгрузить отчет о мероприятии</w:t>
      </w:r>
      <w:r>
        <w:t>»,</w:t>
      </w:r>
      <w:r w:rsidR="007E2EB0">
        <w:t xml:space="preserve"> «</w:t>
      </w:r>
      <w:r w:rsidR="007E2EB0" w:rsidRPr="007E2EB0">
        <w:t>Открыть регистрацию на мероприятие</w:t>
      </w:r>
      <w:r w:rsidR="007E2EB0">
        <w:t>», «</w:t>
      </w:r>
      <w:r w:rsidR="007E2EB0" w:rsidRPr="007E2EB0">
        <w:t>Завершить регистрацию на мероприятие</w:t>
      </w:r>
      <w:r w:rsidR="007E2EB0">
        <w:t>», «</w:t>
      </w:r>
      <w:r w:rsidR="007E2EB0" w:rsidRPr="007E2EB0">
        <w:t>Посмотреть список зарегистрированных на мероприятие</w:t>
      </w:r>
      <w:r w:rsidR="007E2EB0">
        <w:t>», «</w:t>
      </w:r>
      <w:r w:rsidR="007E2EB0" w:rsidRPr="007E2EB0">
        <w:t>Регистрировать на мероприятие</w:t>
      </w:r>
      <w:r w:rsidR="007E2EB0">
        <w:t>»,</w:t>
      </w:r>
      <w:r>
        <w:t xml:space="preserve"> «</w:t>
      </w:r>
      <w:r w:rsidRPr="00F334F8">
        <w:t>Выйти из аккаунта Кампуса</w:t>
      </w:r>
      <w:r>
        <w:t>».</w:t>
      </w:r>
    </w:p>
    <w:p w14:paraId="78A7450A" w14:textId="77777777" w:rsidR="00F05B02" w:rsidRPr="000A18C8" w:rsidRDefault="00F05B02" w:rsidP="00F05B0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>
        <w:t>нет.</w:t>
      </w:r>
    </w:p>
    <w:p w14:paraId="6D9C7443" w14:textId="3D9539C8" w:rsidR="00F05B02" w:rsidRDefault="00F05B02" w:rsidP="008B2EE5">
      <w:pPr>
        <w:pStyle w:val="aa"/>
      </w:pPr>
    </w:p>
    <w:p w14:paraId="601070B4" w14:textId="28C1D672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Выгрузить отчет о мероприятии</w:t>
      </w:r>
      <w:r>
        <w:rPr>
          <w:b/>
          <w:bCs/>
        </w:rPr>
        <w:t>»</w:t>
      </w:r>
    </w:p>
    <w:p w14:paraId="71C0A4A5" w14:textId="5AB40F28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504E2">
        <w:t>получение отчета о проведенном мероприятии.</w:t>
      </w:r>
    </w:p>
    <w:p w14:paraId="0679466E" w14:textId="19658364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758FA06E" w14:textId="68967875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93810">
        <w:t>ответственный за организацию мероприятия</w:t>
      </w:r>
      <w:r w:rsidR="00C93810">
        <w:t xml:space="preserve"> выгружает отчет с информацией о присутствующих на мероприятии людях.</w:t>
      </w:r>
    </w:p>
    <w:p w14:paraId="220A9E30" w14:textId="56865B48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B68B637" w14:textId="377D95AA" w:rsidR="00E1183F" w:rsidRDefault="00E1183F" w:rsidP="00E1183F">
      <w:pPr>
        <w:pStyle w:val="aa"/>
        <w:numPr>
          <w:ilvl w:val="0"/>
          <w:numId w:val="43"/>
        </w:numPr>
      </w:pPr>
      <w:r>
        <w:t>ответственный за организацию мероприятия</w:t>
      </w:r>
      <w:r>
        <w:t xml:space="preserve"> просматривает отчет в приложении;</w:t>
      </w:r>
    </w:p>
    <w:p w14:paraId="67E360E3" w14:textId="0C3061DE" w:rsidR="00E1183F" w:rsidRDefault="00E1183F" w:rsidP="00E1183F">
      <w:pPr>
        <w:pStyle w:val="aa"/>
        <w:numPr>
          <w:ilvl w:val="0"/>
          <w:numId w:val="43"/>
        </w:numPr>
      </w:pPr>
      <w:r>
        <w:lastRenderedPageBreak/>
        <w:t>ответственный за организацию мероприятия</w:t>
      </w:r>
      <w:r>
        <w:t xml:space="preserve"> запускает механизм выгрузки отчета;</w:t>
      </w:r>
    </w:p>
    <w:p w14:paraId="37273C78" w14:textId="6ECF7241" w:rsidR="00E1183F" w:rsidRDefault="00E1183F" w:rsidP="00E1183F">
      <w:pPr>
        <w:pStyle w:val="aa"/>
        <w:numPr>
          <w:ilvl w:val="0"/>
          <w:numId w:val="43"/>
        </w:numPr>
      </w:pPr>
      <w:r>
        <w:t>ИС формирует электронную таблицу для мероприятия;</w:t>
      </w:r>
    </w:p>
    <w:p w14:paraId="275F1948" w14:textId="28CACAB6" w:rsidR="00E1183F" w:rsidRDefault="00E1183F" w:rsidP="00E1183F">
      <w:pPr>
        <w:pStyle w:val="aa"/>
        <w:numPr>
          <w:ilvl w:val="0"/>
          <w:numId w:val="43"/>
        </w:numPr>
      </w:pPr>
      <w:r>
        <w:t>сформированная таблица становится доступна для скачивания.</w:t>
      </w:r>
    </w:p>
    <w:p w14:paraId="73A20A5A" w14:textId="29907181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7E2EB0" w:rsidRPr="007E2EB0">
        <w:t>нет.</w:t>
      </w:r>
    </w:p>
    <w:p w14:paraId="2A741D1A" w14:textId="64587AC2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7E2EB0">
        <w:t>нет.</w:t>
      </w:r>
    </w:p>
    <w:p w14:paraId="438D3268" w14:textId="5C7035E4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141726">
        <w:t>выполнен сценарий «</w:t>
      </w:r>
      <w:r w:rsidR="00141726" w:rsidRPr="00141726">
        <w:t>Открыть регистрацию на мероприятие</w:t>
      </w:r>
      <w:r w:rsidR="00141726">
        <w:t>».</w:t>
      </w:r>
    </w:p>
    <w:p w14:paraId="1AD38FF5" w14:textId="47EC8CC3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C46B57">
        <w:t>нет.</w:t>
      </w:r>
    </w:p>
    <w:p w14:paraId="41466B1E" w14:textId="054334AD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C46B57">
        <w:t>нет.</w:t>
      </w:r>
    </w:p>
    <w:p w14:paraId="20D6809B" w14:textId="77777777" w:rsidR="00D91B88" w:rsidRPr="000A18C8" w:rsidRDefault="00D91B88" w:rsidP="008B2EE5">
      <w:pPr>
        <w:pStyle w:val="aa"/>
      </w:pPr>
    </w:p>
    <w:p w14:paraId="7FEE87F2" w14:textId="2BBF06DD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Открыть регистрацию на мероприятие</w:t>
      </w:r>
      <w:r>
        <w:rPr>
          <w:b/>
          <w:bCs/>
        </w:rPr>
        <w:t>»</w:t>
      </w:r>
    </w:p>
    <w:p w14:paraId="7CE24FDD" w14:textId="7373E49E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18595E">
        <w:t>предоставить доступ студентам для регистрации на мероприятие.</w:t>
      </w:r>
    </w:p>
    <w:p w14:paraId="111EC25B" w14:textId="29780F84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6412D447" w14:textId="5BC6844C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18595E">
        <w:t>ответственный за организацию мероприятия открывает регистрацию на выбранное мероприятие.</w:t>
      </w:r>
    </w:p>
    <w:p w14:paraId="4166A2FA" w14:textId="0C9FBEBB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764BE5C" w14:textId="7C100846" w:rsidR="00F8523F" w:rsidRDefault="00F8523F" w:rsidP="00F8523F">
      <w:pPr>
        <w:pStyle w:val="aa"/>
        <w:numPr>
          <w:ilvl w:val="0"/>
          <w:numId w:val="44"/>
        </w:numPr>
      </w:pPr>
      <w:r>
        <w:t>ответственный просматривает список мероприятий;</w:t>
      </w:r>
    </w:p>
    <w:p w14:paraId="01F4C9D4" w14:textId="2397A22C" w:rsidR="00F8523F" w:rsidRDefault="00F8523F" w:rsidP="00F8523F">
      <w:pPr>
        <w:pStyle w:val="aa"/>
        <w:numPr>
          <w:ilvl w:val="0"/>
          <w:numId w:val="44"/>
        </w:numPr>
      </w:pPr>
      <w:r>
        <w:t>ответственный выбирает необходимое мероприятие;</w:t>
      </w:r>
    </w:p>
    <w:p w14:paraId="0B353BB8" w14:textId="65259493" w:rsidR="00F8523F" w:rsidRDefault="00F8523F" w:rsidP="00F8523F">
      <w:pPr>
        <w:pStyle w:val="aa"/>
        <w:numPr>
          <w:ilvl w:val="0"/>
          <w:numId w:val="44"/>
        </w:numPr>
      </w:pPr>
      <w:r>
        <w:t>ИС загружает информацию о выбранном мероприятии;</w:t>
      </w:r>
    </w:p>
    <w:p w14:paraId="6DC1AF94" w14:textId="13C06C8C" w:rsidR="00F8523F" w:rsidRDefault="00F8523F" w:rsidP="00F8523F">
      <w:pPr>
        <w:pStyle w:val="aa"/>
        <w:numPr>
          <w:ilvl w:val="0"/>
          <w:numId w:val="44"/>
        </w:numPr>
      </w:pPr>
      <w:r>
        <w:t>ответственный запускает механизм начала регистрации на мероприятие;</w:t>
      </w:r>
    </w:p>
    <w:p w14:paraId="581100D0" w14:textId="73936A02" w:rsidR="00F8523F" w:rsidRDefault="00F8523F" w:rsidP="00F8523F">
      <w:pPr>
        <w:pStyle w:val="aa"/>
        <w:numPr>
          <w:ilvl w:val="0"/>
          <w:numId w:val="44"/>
        </w:numPr>
      </w:pPr>
      <w:r>
        <w:t>ИС начинает сбор заявок на участие.</w:t>
      </w:r>
    </w:p>
    <w:p w14:paraId="19871BFA" w14:textId="6A6D79B6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F8523F" w:rsidRPr="00F8523F">
        <w:t>нет.</w:t>
      </w:r>
    </w:p>
    <w:p w14:paraId="6F490069" w14:textId="60FC45A8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F8523F">
        <w:t>нет.</w:t>
      </w:r>
    </w:p>
    <w:p w14:paraId="5EA1BDFE" w14:textId="26D6ACC9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F8523F">
        <w:t>нет.</w:t>
      </w:r>
    </w:p>
    <w:p w14:paraId="7E02B13B" w14:textId="2FCF2099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8523F">
        <w:t>нет.</w:t>
      </w:r>
    </w:p>
    <w:p w14:paraId="48561D38" w14:textId="2CE6C1E9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8523F">
        <w:t>нет.</w:t>
      </w:r>
    </w:p>
    <w:p w14:paraId="4431594D" w14:textId="77777777" w:rsidR="008B2EE5" w:rsidRPr="000A18C8" w:rsidRDefault="008B2EE5" w:rsidP="00AC5F93">
      <w:pPr>
        <w:pStyle w:val="aa"/>
      </w:pPr>
    </w:p>
    <w:p w14:paraId="2AABBFB1" w14:textId="1057E091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Регистрировать на мероприятие</w:t>
      </w:r>
      <w:r>
        <w:rPr>
          <w:b/>
          <w:bCs/>
        </w:rPr>
        <w:t>»</w:t>
      </w:r>
    </w:p>
    <w:p w14:paraId="19E5B4AE" w14:textId="14B5F815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83DF6">
        <w:t>инициализация возможности подачи заявки на участие в мероприятии</w:t>
      </w:r>
      <w:r w:rsidR="00672D34">
        <w:t>.</w:t>
      </w:r>
    </w:p>
    <w:p w14:paraId="1C5146B6" w14:textId="7DF804C1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7512833D" w14:textId="7244E570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672D34">
        <w:t xml:space="preserve">ответственный за организацию </w:t>
      </w:r>
      <w:r w:rsidR="00BD2404">
        <w:t>инициализирует возможность регистрации на мероприятие</w:t>
      </w:r>
      <w:r w:rsidR="00672D34">
        <w:t>.</w:t>
      </w:r>
    </w:p>
    <w:p w14:paraId="6241B42B" w14:textId="58F4503E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1CCE9A" w14:textId="77777777" w:rsidR="001A4D0D" w:rsidRDefault="001A4D0D" w:rsidP="001A4D0D">
      <w:pPr>
        <w:pStyle w:val="aa"/>
        <w:numPr>
          <w:ilvl w:val="0"/>
          <w:numId w:val="45"/>
        </w:numPr>
      </w:pPr>
      <w:r>
        <w:t>ответственный выбирает необходимое мероприятие;</w:t>
      </w:r>
    </w:p>
    <w:p w14:paraId="6E2EE0DB" w14:textId="77777777" w:rsidR="001A4D0D" w:rsidRDefault="001A4D0D" w:rsidP="001A4D0D">
      <w:pPr>
        <w:pStyle w:val="aa"/>
        <w:numPr>
          <w:ilvl w:val="0"/>
          <w:numId w:val="45"/>
        </w:numPr>
      </w:pPr>
      <w:r>
        <w:t>ИС загружает информацию о выбранном мероприятии;</w:t>
      </w:r>
    </w:p>
    <w:p w14:paraId="2FB72E38" w14:textId="7AB0F34E" w:rsidR="00727775" w:rsidRDefault="001A4D0D" w:rsidP="001A4D0D">
      <w:pPr>
        <w:pStyle w:val="aa"/>
        <w:numPr>
          <w:ilvl w:val="0"/>
          <w:numId w:val="45"/>
        </w:numPr>
      </w:pPr>
      <w:r>
        <w:t>ответственный запускает механизм начала регистрации на мероприятие;</w:t>
      </w:r>
    </w:p>
    <w:p w14:paraId="0DA9BCF3" w14:textId="69A55252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B632DF" w:rsidRPr="00B632DF">
        <w:t>нет.</w:t>
      </w:r>
    </w:p>
    <w:p w14:paraId="43C27C43" w14:textId="2E393C18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B632DF">
        <w:t>нет.</w:t>
      </w:r>
    </w:p>
    <w:p w14:paraId="1725E2D8" w14:textId="046F6B8D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B632DF">
        <w:t>нет.</w:t>
      </w:r>
    </w:p>
    <w:p w14:paraId="237C3D68" w14:textId="110D7A54" w:rsidR="00D91B88" w:rsidRPr="000A18C8" w:rsidRDefault="00D91B88" w:rsidP="00D91B88">
      <w:pPr>
        <w:pStyle w:val="aa"/>
      </w:pPr>
      <w:r w:rsidRPr="000A18C8">
        <w:rPr>
          <w:b/>
          <w:bCs/>
        </w:rPr>
        <w:lastRenderedPageBreak/>
        <w:t>Постусловия</w:t>
      </w:r>
      <w:r w:rsidRPr="000A18C8">
        <w:t xml:space="preserve">: </w:t>
      </w:r>
      <w:r w:rsidR="00B632DF">
        <w:t>нет.</w:t>
      </w:r>
    </w:p>
    <w:p w14:paraId="704C7673" w14:textId="0ACCEEA5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B632DF">
        <w:t>нет.</w:t>
      </w:r>
    </w:p>
    <w:p w14:paraId="2709A0DB" w14:textId="40691868" w:rsidR="00BF6CDA" w:rsidRDefault="00BF6CDA" w:rsidP="00D26FD7">
      <w:pPr>
        <w:pStyle w:val="aa"/>
      </w:pPr>
    </w:p>
    <w:p w14:paraId="3E0C51FC" w14:textId="412C28D3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Завершить регистрацию на мероприятие</w:t>
      </w:r>
      <w:r>
        <w:rPr>
          <w:b/>
          <w:bCs/>
        </w:rPr>
        <w:t>»</w:t>
      </w:r>
    </w:p>
    <w:p w14:paraId="79B21506" w14:textId="3AACC4FE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483DF6">
        <w:t>завершить возможность регистрации на мероприятие</w:t>
      </w:r>
      <w:r w:rsidR="00483DF6">
        <w:t>.</w:t>
      </w:r>
    </w:p>
    <w:p w14:paraId="3FDD7746" w14:textId="2EDB5D18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2E358814" w14:textId="77F32E76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483DF6">
        <w:t>ответственный за организацию мероприятия завершает возможность регистрации на мероприятие</w:t>
      </w:r>
    </w:p>
    <w:p w14:paraId="56B24453" w14:textId="1F0073FB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F6E1842" w14:textId="1EC530DE" w:rsidR="003E762E" w:rsidRDefault="003E762E" w:rsidP="003E762E">
      <w:pPr>
        <w:pStyle w:val="aa"/>
        <w:numPr>
          <w:ilvl w:val="0"/>
          <w:numId w:val="46"/>
        </w:numPr>
      </w:pPr>
      <w:r>
        <w:t xml:space="preserve">ответственный за организацию мероприятия </w:t>
      </w:r>
      <w:r w:rsidR="00EF0D44">
        <w:t>просматривает список мероприятий и запускает механизм фильтрации списка по критерию «открыты для регистрации»;</w:t>
      </w:r>
    </w:p>
    <w:p w14:paraId="418A2243" w14:textId="7820D7B7" w:rsidR="003E762E" w:rsidRDefault="003E762E" w:rsidP="003E762E">
      <w:pPr>
        <w:pStyle w:val="aa"/>
        <w:numPr>
          <w:ilvl w:val="0"/>
          <w:numId w:val="46"/>
        </w:numPr>
      </w:pPr>
      <w:r>
        <w:t>ИС формирует список мероприятий с начатой регистрацией.</w:t>
      </w:r>
    </w:p>
    <w:p w14:paraId="7C69F54B" w14:textId="6BD8478B" w:rsidR="003E762E" w:rsidRDefault="003E762E" w:rsidP="003E762E">
      <w:pPr>
        <w:pStyle w:val="aa"/>
        <w:numPr>
          <w:ilvl w:val="0"/>
          <w:numId w:val="46"/>
        </w:numPr>
      </w:pPr>
      <w:r>
        <w:t>ответственный за организацию мероприятия выбирает мероприятие с начатой регистрацией</w:t>
      </w:r>
      <w:r w:rsidR="00600730">
        <w:t>;</w:t>
      </w:r>
    </w:p>
    <w:p w14:paraId="633D80AD" w14:textId="7B4E0090" w:rsidR="00600730" w:rsidRDefault="00600730" w:rsidP="003E762E">
      <w:pPr>
        <w:pStyle w:val="aa"/>
        <w:numPr>
          <w:ilvl w:val="0"/>
          <w:numId w:val="46"/>
        </w:numPr>
      </w:pPr>
      <w:r>
        <w:t>ответственный запускает механизм завершения регистрации;</w:t>
      </w:r>
    </w:p>
    <w:p w14:paraId="7A789BEE" w14:textId="5532397B" w:rsidR="00600730" w:rsidRDefault="00600730" w:rsidP="003E762E">
      <w:pPr>
        <w:pStyle w:val="aa"/>
        <w:numPr>
          <w:ilvl w:val="0"/>
          <w:numId w:val="46"/>
        </w:numPr>
      </w:pPr>
      <w:r>
        <w:t>ИС завершает регистрацию на выбранное мероприятие.</w:t>
      </w:r>
    </w:p>
    <w:p w14:paraId="0FF414EC" w14:textId="65F5E2FE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9010B0" w:rsidRPr="009010B0">
        <w:t>нет.</w:t>
      </w:r>
    </w:p>
    <w:p w14:paraId="21D36360" w14:textId="533C9E4E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9010B0">
        <w:t>нет.</w:t>
      </w:r>
    </w:p>
    <w:p w14:paraId="459811D9" w14:textId="3A5ABD98" w:rsidR="00D91B88" w:rsidRPr="000A18C8" w:rsidRDefault="00D91B88" w:rsidP="00D91B88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010B0">
        <w:t>выполнен сценарий «</w:t>
      </w:r>
      <w:r w:rsidR="009010B0" w:rsidRPr="009010B0">
        <w:t>Открыть регистрацию на мероприятие</w:t>
      </w:r>
      <w:r w:rsidR="009010B0">
        <w:t>».</w:t>
      </w:r>
    </w:p>
    <w:p w14:paraId="75F17F9B" w14:textId="34A91334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010B0">
        <w:t>нет.</w:t>
      </w:r>
    </w:p>
    <w:p w14:paraId="4CB94BFA" w14:textId="2B4A02DD" w:rsidR="00D91B88" w:rsidRPr="000A18C8" w:rsidRDefault="00D91B88" w:rsidP="00D91B88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9010B0">
        <w:t>нет.</w:t>
      </w:r>
    </w:p>
    <w:p w14:paraId="1ADA26B9" w14:textId="7BA49A98" w:rsidR="00D91B88" w:rsidRDefault="00D91B88" w:rsidP="00D26FD7">
      <w:pPr>
        <w:pStyle w:val="aa"/>
      </w:pPr>
    </w:p>
    <w:p w14:paraId="4858819A" w14:textId="27DDE0E5" w:rsidR="00D91B88" w:rsidRPr="000A18C8" w:rsidRDefault="00D91B88" w:rsidP="00D91B88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8B44CD" w:rsidRPr="008B44CD">
        <w:rPr>
          <w:b/>
          <w:bCs/>
        </w:rPr>
        <w:t>Посмотреть список зарегистрированных на мероприятие</w:t>
      </w:r>
      <w:r>
        <w:rPr>
          <w:b/>
          <w:bCs/>
        </w:rPr>
        <w:t>»</w:t>
      </w:r>
    </w:p>
    <w:p w14:paraId="0670CF95" w14:textId="799F42A6" w:rsidR="00D91B88" w:rsidRPr="000A18C8" w:rsidRDefault="00D91B88" w:rsidP="00D91B88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C56AD1">
        <w:t>демонстрация перечня студентов, зарегистрированных на мероприятие.</w:t>
      </w:r>
    </w:p>
    <w:p w14:paraId="30D84A6A" w14:textId="308F3AA9" w:rsidR="00D91B88" w:rsidRPr="000A18C8" w:rsidRDefault="00D91B88" w:rsidP="00D91B88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504E2">
        <w:t>ответственный за организацию мероприятия.</w:t>
      </w:r>
    </w:p>
    <w:p w14:paraId="74ABA2B1" w14:textId="0A3DE0C2" w:rsidR="00D91B88" w:rsidRPr="000A18C8" w:rsidRDefault="00D91B88" w:rsidP="00D91B88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56AD1">
        <w:t>ответственный просматривает список зарегистрированных на мероприятие студентов.</w:t>
      </w:r>
    </w:p>
    <w:p w14:paraId="778D4680" w14:textId="7D238381" w:rsidR="00D91B88" w:rsidRDefault="00D91B88" w:rsidP="00D91B88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5678D972" w14:textId="623BDD06" w:rsidR="004224D3" w:rsidRDefault="004224D3" w:rsidP="004224D3">
      <w:pPr>
        <w:pStyle w:val="aa"/>
        <w:numPr>
          <w:ilvl w:val="0"/>
          <w:numId w:val="47"/>
        </w:numPr>
      </w:pPr>
      <w:r>
        <w:t>ответственный открывает мероприятие с начатой регистрацией;</w:t>
      </w:r>
    </w:p>
    <w:p w14:paraId="2D9B2737" w14:textId="5878ED0D" w:rsidR="004224D3" w:rsidRDefault="004224D3" w:rsidP="004224D3">
      <w:pPr>
        <w:pStyle w:val="aa"/>
        <w:numPr>
          <w:ilvl w:val="0"/>
          <w:numId w:val="47"/>
        </w:numPr>
      </w:pPr>
      <w:r>
        <w:t>ответственный запускает механизм просмотра списка зарегистрированных;</w:t>
      </w:r>
    </w:p>
    <w:p w14:paraId="322AF2FA" w14:textId="0313B48D" w:rsidR="004224D3" w:rsidRDefault="004224D3" w:rsidP="004224D3">
      <w:pPr>
        <w:pStyle w:val="aa"/>
        <w:numPr>
          <w:ilvl w:val="0"/>
          <w:numId w:val="47"/>
        </w:numPr>
      </w:pPr>
      <w:r>
        <w:t>ИС загружает список зарегистрированных на мероприятие участников;</w:t>
      </w:r>
    </w:p>
    <w:p w14:paraId="26023B8C" w14:textId="0EA7A9CD" w:rsidR="004224D3" w:rsidRDefault="004224D3" w:rsidP="004224D3">
      <w:pPr>
        <w:pStyle w:val="aa"/>
        <w:numPr>
          <w:ilvl w:val="0"/>
          <w:numId w:val="47"/>
        </w:numPr>
      </w:pPr>
      <w:r>
        <w:t>Приложение отображает список.</w:t>
      </w:r>
    </w:p>
    <w:p w14:paraId="01D6936A" w14:textId="026E83A8" w:rsidR="00D91B88" w:rsidRPr="002D0D63" w:rsidRDefault="00D91B88" w:rsidP="00D91B88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8766DD" w:rsidRPr="008766DD">
        <w:t>нет</w:t>
      </w:r>
      <w:r w:rsidR="008766DD">
        <w:rPr>
          <w:b/>
          <w:bCs/>
        </w:rPr>
        <w:t>.</w:t>
      </w:r>
    </w:p>
    <w:p w14:paraId="1FE2072D" w14:textId="2EC0FD1B" w:rsidR="00D91B88" w:rsidRPr="000A18C8" w:rsidRDefault="00D91B88" w:rsidP="00D91B88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766DD">
        <w:t>нет.</w:t>
      </w:r>
    </w:p>
    <w:p w14:paraId="3D3A0FA2" w14:textId="45501EFD" w:rsidR="00D91B88" w:rsidRPr="000A18C8" w:rsidRDefault="00D91B88" w:rsidP="008766D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8766DD">
        <w:t>выполнен сценарий «</w:t>
      </w:r>
      <w:r w:rsidR="008766DD" w:rsidRPr="009010B0">
        <w:t>Открыть регистрацию на мероприятие</w:t>
      </w:r>
      <w:r w:rsidR="008766DD">
        <w:t>».</w:t>
      </w:r>
    </w:p>
    <w:p w14:paraId="777692DD" w14:textId="67CCEDC7" w:rsidR="00D91B88" w:rsidRPr="000A18C8" w:rsidRDefault="00D91B88" w:rsidP="00D91B88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766DD">
        <w:t>возможно выполнение сценария «</w:t>
      </w:r>
      <w:r w:rsidR="008766DD" w:rsidRPr="008766DD">
        <w:t>Выгрузить отчет о мероприятии</w:t>
      </w:r>
      <w:r w:rsidR="008766DD">
        <w:t>».</w:t>
      </w:r>
    </w:p>
    <w:p w14:paraId="74CBC52F" w14:textId="15A06CFA" w:rsidR="00D91B88" w:rsidRPr="008D2984" w:rsidRDefault="00D91B88" w:rsidP="008766DD">
      <w:pPr>
        <w:pStyle w:val="aa"/>
      </w:pPr>
      <w:r w:rsidRPr="000A18C8">
        <w:rPr>
          <w:b/>
          <w:bCs/>
        </w:rPr>
        <w:lastRenderedPageBreak/>
        <w:t>Дополнительные замечания</w:t>
      </w:r>
      <w:r w:rsidRPr="000A18C8">
        <w:t xml:space="preserve">: </w:t>
      </w:r>
      <w:r w:rsidR="008766DD">
        <w:t>нет.</w:t>
      </w:r>
    </w:p>
    <w:sectPr w:rsidR="00D91B88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911578"/>
    <w:multiLevelType w:val="hybridMultilevel"/>
    <w:tmpl w:val="A1780BD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043D0F"/>
    <w:multiLevelType w:val="hybridMultilevel"/>
    <w:tmpl w:val="C958C38A"/>
    <w:lvl w:ilvl="0" w:tplc="58D6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18712F0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7E012EE"/>
    <w:multiLevelType w:val="hybridMultilevel"/>
    <w:tmpl w:val="0002B2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424D5C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1DC965F0"/>
    <w:multiLevelType w:val="hybridMultilevel"/>
    <w:tmpl w:val="57140B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8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B54D63"/>
    <w:multiLevelType w:val="hybridMultilevel"/>
    <w:tmpl w:val="7CB487A8"/>
    <w:lvl w:ilvl="0" w:tplc="F7D0A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FB97942"/>
    <w:multiLevelType w:val="multilevel"/>
    <w:tmpl w:val="6AD4E86C"/>
    <w:numStyleLink w:val="a1"/>
  </w:abstractNum>
  <w:abstractNum w:abstractNumId="2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BF203FF"/>
    <w:multiLevelType w:val="hybridMultilevel"/>
    <w:tmpl w:val="D0FE3A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FE86F7F"/>
    <w:multiLevelType w:val="hybridMultilevel"/>
    <w:tmpl w:val="17C8A1D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8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4F455B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F70299"/>
    <w:multiLevelType w:val="hybridMultilevel"/>
    <w:tmpl w:val="5E66F54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73C4702"/>
    <w:multiLevelType w:val="hybridMultilevel"/>
    <w:tmpl w:val="5D68FAEA"/>
    <w:lvl w:ilvl="0" w:tplc="88A82A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7CF327D"/>
    <w:multiLevelType w:val="hybridMultilevel"/>
    <w:tmpl w:val="422E63DC"/>
    <w:lvl w:ilvl="0" w:tplc="ADE47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AA92042"/>
    <w:multiLevelType w:val="hybridMultilevel"/>
    <w:tmpl w:val="70304974"/>
    <w:lvl w:ilvl="0" w:tplc="45089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8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6DB74B54"/>
    <w:multiLevelType w:val="hybridMultilevel"/>
    <w:tmpl w:val="CF082646"/>
    <w:lvl w:ilvl="0" w:tplc="2F206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42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E075C8"/>
    <w:multiLevelType w:val="hybridMultilevel"/>
    <w:tmpl w:val="B13250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17"/>
  </w:num>
  <w:num w:numId="3">
    <w:abstractNumId w:val="16"/>
  </w:num>
  <w:num w:numId="4">
    <w:abstractNumId w:val="41"/>
  </w:num>
  <w:num w:numId="5">
    <w:abstractNumId w:val="21"/>
  </w:num>
  <w:num w:numId="6">
    <w:abstractNumId w:val="11"/>
  </w:num>
  <w:num w:numId="7">
    <w:abstractNumId w:val="22"/>
  </w:num>
  <w:num w:numId="8">
    <w:abstractNumId w:val="20"/>
  </w:num>
  <w:num w:numId="9">
    <w:abstractNumId w:val="2"/>
  </w:num>
  <w:num w:numId="10">
    <w:abstractNumId w:val="44"/>
  </w:num>
  <w:num w:numId="11">
    <w:abstractNumId w:val="1"/>
  </w:num>
  <w:num w:numId="12">
    <w:abstractNumId w:val="33"/>
  </w:num>
  <w:num w:numId="13">
    <w:abstractNumId w:val="0"/>
  </w:num>
  <w:num w:numId="14">
    <w:abstractNumId w:val="39"/>
  </w:num>
  <w:num w:numId="15">
    <w:abstractNumId w:val="7"/>
  </w:num>
  <w:num w:numId="16">
    <w:abstractNumId w:val="38"/>
  </w:num>
  <w:num w:numId="17">
    <w:abstractNumId w:val="14"/>
  </w:num>
  <w:num w:numId="18">
    <w:abstractNumId w:val="37"/>
  </w:num>
  <w:num w:numId="19">
    <w:abstractNumId w:val="28"/>
  </w:num>
  <w:num w:numId="20">
    <w:abstractNumId w:val="42"/>
  </w:num>
  <w:num w:numId="21">
    <w:abstractNumId w:val="18"/>
  </w:num>
  <w:num w:numId="22">
    <w:abstractNumId w:val="29"/>
  </w:num>
  <w:num w:numId="23">
    <w:abstractNumId w:val="5"/>
  </w:num>
  <w:num w:numId="24">
    <w:abstractNumId w:val="10"/>
  </w:num>
  <w:num w:numId="25">
    <w:abstractNumId w:val="8"/>
  </w:num>
  <w:num w:numId="26">
    <w:abstractNumId w:val="45"/>
  </w:num>
  <w:num w:numId="27">
    <w:abstractNumId w:val="3"/>
  </w:num>
  <w:num w:numId="28">
    <w:abstractNumId w:val="27"/>
  </w:num>
  <w:num w:numId="29">
    <w:abstractNumId w:val="23"/>
  </w:num>
  <w:num w:numId="30">
    <w:abstractNumId w:val="43"/>
  </w:num>
  <w:num w:numId="31">
    <w:abstractNumId w:val="30"/>
  </w:num>
  <w:num w:numId="32">
    <w:abstractNumId w:val="6"/>
  </w:num>
  <w:num w:numId="33">
    <w:abstractNumId w:val="40"/>
  </w:num>
  <w:num w:numId="34">
    <w:abstractNumId w:val="19"/>
  </w:num>
  <w:num w:numId="35">
    <w:abstractNumId w:val="13"/>
  </w:num>
  <w:num w:numId="36">
    <w:abstractNumId w:val="31"/>
  </w:num>
  <w:num w:numId="37">
    <w:abstractNumId w:val="4"/>
  </w:num>
  <w:num w:numId="38">
    <w:abstractNumId w:val="34"/>
  </w:num>
  <w:num w:numId="39">
    <w:abstractNumId w:val="35"/>
  </w:num>
  <w:num w:numId="40">
    <w:abstractNumId w:val="36"/>
  </w:num>
  <w:num w:numId="41">
    <w:abstractNumId w:val="46"/>
  </w:num>
  <w:num w:numId="42">
    <w:abstractNumId w:val="9"/>
  </w:num>
  <w:num w:numId="43">
    <w:abstractNumId w:val="15"/>
  </w:num>
  <w:num w:numId="44">
    <w:abstractNumId w:val="32"/>
  </w:num>
  <w:num w:numId="45">
    <w:abstractNumId w:val="12"/>
  </w:num>
  <w:num w:numId="46">
    <w:abstractNumId w:val="24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1AAD"/>
    <w:rsid w:val="0000484F"/>
    <w:rsid w:val="00011D27"/>
    <w:rsid w:val="00012488"/>
    <w:rsid w:val="000223E1"/>
    <w:rsid w:val="000375A0"/>
    <w:rsid w:val="00047CB1"/>
    <w:rsid w:val="000556D3"/>
    <w:rsid w:val="00055778"/>
    <w:rsid w:val="0006130E"/>
    <w:rsid w:val="00073743"/>
    <w:rsid w:val="00075FEB"/>
    <w:rsid w:val="00086C24"/>
    <w:rsid w:val="000A18C8"/>
    <w:rsid w:val="000B392D"/>
    <w:rsid w:val="000B7860"/>
    <w:rsid w:val="000B7A78"/>
    <w:rsid w:val="000C4438"/>
    <w:rsid w:val="000D18A1"/>
    <w:rsid w:val="000D3F36"/>
    <w:rsid w:val="000E364F"/>
    <w:rsid w:val="000E56A3"/>
    <w:rsid w:val="00101036"/>
    <w:rsid w:val="001033A5"/>
    <w:rsid w:val="00110AB0"/>
    <w:rsid w:val="00114260"/>
    <w:rsid w:val="00121776"/>
    <w:rsid w:val="00133B17"/>
    <w:rsid w:val="00141726"/>
    <w:rsid w:val="001605B0"/>
    <w:rsid w:val="00176178"/>
    <w:rsid w:val="001818CA"/>
    <w:rsid w:val="0018595E"/>
    <w:rsid w:val="00191950"/>
    <w:rsid w:val="001966C0"/>
    <w:rsid w:val="001A4D0D"/>
    <w:rsid w:val="001B507E"/>
    <w:rsid w:val="001C0F0B"/>
    <w:rsid w:val="001C3634"/>
    <w:rsid w:val="001D30BD"/>
    <w:rsid w:val="001D438C"/>
    <w:rsid w:val="001E34B8"/>
    <w:rsid w:val="001F02C0"/>
    <w:rsid w:val="001F30F4"/>
    <w:rsid w:val="00207293"/>
    <w:rsid w:val="00207C67"/>
    <w:rsid w:val="0022379E"/>
    <w:rsid w:val="00243994"/>
    <w:rsid w:val="002557C5"/>
    <w:rsid w:val="00264688"/>
    <w:rsid w:val="00266611"/>
    <w:rsid w:val="00267A83"/>
    <w:rsid w:val="002770C2"/>
    <w:rsid w:val="002803F1"/>
    <w:rsid w:val="002C2128"/>
    <w:rsid w:val="002D0D63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66518"/>
    <w:rsid w:val="003A08CE"/>
    <w:rsid w:val="003A1D63"/>
    <w:rsid w:val="003A76AA"/>
    <w:rsid w:val="003B2818"/>
    <w:rsid w:val="003D3529"/>
    <w:rsid w:val="003E762E"/>
    <w:rsid w:val="004224D3"/>
    <w:rsid w:val="00422851"/>
    <w:rsid w:val="004264E5"/>
    <w:rsid w:val="00426F48"/>
    <w:rsid w:val="00445A7A"/>
    <w:rsid w:val="00450C0A"/>
    <w:rsid w:val="00476C54"/>
    <w:rsid w:val="004818C3"/>
    <w:rsid w:val="00483DF6"/>
    <w:rsid w:val="004A117E"/>
    <w:rsid w:val="004B7CE6"/>
    <w:rsid w:val="004C19B5"/>
    <w:rsid w:val="004D2FBF"/>
    <w:rsid w:val="004D6BFE"/>
    <w:rsid w:val="004F5A61"/>
    <w:rsid w:val="005015C4"/>
    <w:rsid w:val="0050428D"/>
    <w:rsid w:val="00512154"/>
    <w:rsid w:val="0051509E"/>
    <w:rsid w:val="0052361D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00730"/>
    <w:rsid w:val="006307BA"/>
    <w:rsid w:val="00631204"/>
    <w:rsid w:val="00653422"/>
    <w:rsid w:val="0066184D"/>
    <w:rsid w:val="00672D34"/>
    <w:rsid w:val="00674667"/>
    <w:rsid w:val="00675F66"/>
    <w:rsid w:val="00684351"/>
    <w:rsid w:val="00690889"/>
    <w:rsid w:val="006A6011"/>
    <w:rsid w:val="006D3C7F"/>
    <w:rsid w:val="006E3AA2"/>
    <w:rsid w:val="00720665"/>
    <w:rsid w:val="00727775"/>
    <w:rsid w:val="00734CFC"/>
    <w:rsid w:val="00754EEE"/>
    <w:rsid w:val="00765EED"/>
    <w:rsid w:val="007732D4"/>
    <w:rsid w:val="00786B90"/>
    <w:rsid w:val="007B1EA4"/>
    <w:rsid w:val="007B469B"/>
    <w:rsid w:val="007C21D4"/>
    <w:rsid w:val="007E1224"/>
    <w:rsid w:val="007E1293"/>
    <w:rsid w:val="007E2EB0"/>
    <w:rsid w:val="007F1A30"/>
    <w:rsid w:val="0080258F"/>
    <w:rsid w:val="008227B2"/>
    <w:rsid w:val="00824003"/>
    <w:rsid w:val="008244CF"/>
    <w:rsid w:val="0083225F"/>
    <w:rsid w:val="0085249B"/>
    <w:rsid w:val="008600FE"/>
    <w:rsid w:val="008673F4"/>
    <w:rsid w:val="00871422"/>
    <w:rsid w:val="008766DD"/>
    <w:rsid w:val="00877696"/>
    <w:rsid w:val="00880B4E"/>
    <w:rsid w:val="00884602"/>
    <w:rsid w:val="00885BA7"/>
    <w:rsid w:val="00896FA9"/>
    <w:rsid w:val="008A38FD"/>
    <w:rsid w:val="008B2A0C"/>
    <w:rsid w:val="008B2EE5"/>
    <w:rsid w:val="008B44CD"/>
    <w:rsid w:val="008D2984"/>
    <w:rsid w:val="008E3EA2"/>
    <w:rsid w:val="008F2D66"/>
    <w:rsid w:val="008F736C"/>
    <w:rsid w:val="008F74CA"/>
    <w:rsid w:val="009010B0"/>
    <w:rsid w:val="00905F7D"/>
    <w:rsid w:val="00915FEA"/>
    <w:rsid w:val="009364A6"/>
    <w:rsid w:val="00937A74"/>
    <w:rsid w:val="009459D3"/>
    <w:rsid w:val="00946329"/>
    <w:rsid w:val="00950C8D"/>
    <w:rsid w:val="00960CA6"/>
    <w:rsid w:val="009616A3"/>
    <w:rsid w:val="00974F44"/>
    <w:rsid w:val="00994E39"/>
    <w:rsid w:val="009A216C"/>
    <w:rsid w:val="009A5D69"/>
    <w:rsid w:val="009C2496"/>
    <w:rsid w:val="009D24B7"/>
    <w:rsid w:val="009D2B83"/>
    <w:rsid w:val="009E3CBC"/>
    <w:rsid w:val="009F0014"/>
    <w:rsid w:val="00A14E25"/>
    <w:rsid w:val="00A170D5"/>
    <w:rsid w:val="00A40228"/>
    <w:rsid w:val="00A47327"/>
    <w:rsid w:val="00A52FDA"/>
    <w:rsid w:val="00A76282"/>
    <w:rsid w:val="00A959CE"/>
    <w:rsid w:val="00AA3BD5"/>
    <w:rsid w:val="00AA4A76"/>
    <w:rsid w:val="00AA79EB"/>
    <w:rsid w:val="00AB445A"/>
    <w:rsid w:val="00AC5D7E"/>
    <w:rsid w:val="00AC5F93"/>
    <w:rsid w:val="00AD45EB"/>
    <w:rsid w:val="00AD5CC0"/>
    <w:rsid w:val="00AE73B7"/>
    <w:rsid w:val="00B034A6"/>
    <w:rsid w:val="00B03B61"/>
    <w:rsid w:val="00B378FB"/>
    <w:rsid w:val="00B44349"/>
    <w:rsid w:val="00B504E2"/>
    <w:rsid w:val="00B632DF"/>
    <w:rsid w:val="00B655FF"/>
    <w:rsid w:val="00B67C90"/>
    <w:rsid w:val="00B70EDC"/>
    <w:rsid w:val="00B752B7"/>
    <w:rsid w:val="00B76749"/>
    <w:rsid w:val="00B80B65"/>
    <w:rsid w:val="00B86011"/>
    <w:rsid w:val="00BD0260"/>
    <w:rsid w:val="00BD2404"/>
    <w:rsid w:val="00BE0EED"/>
    <w:rsid w:val="00BF6CDA"/>
    <w:rsid w:val="00C11C3A"/>
    <w:rsid w:val="00C21152"/>
    <w:rsid w:val="00C46B57"/>
    <w:rsid w:val="00C56AD1"/>
    <w:rsid w:val="00C76A72"/>
    <w:rsid w:val="00C90EF4"/>
    <w:rsid w:val="00C93810"/>
    <w:rsid w:val="00CA68D0"/>
    <w:rsid w:val="00CB0FFE"/>
    <w:rsid w:val="00CB1F42"/>
    <w:rsid w:val="00CC451D"/>
    <w:rsid w:val="00CE2F66"/>
    <w:rsid w:val="00CE341A"/>
    <w:rsid w:val="00CE6AD4"/>
    <w:rsid w:val="00CF2303"/>
    <w:rsid w:val="00D011BD"/>
    <w:rsid w:val="00D2207F"/>
    <w:rsid w:val="00D26FD7"/>
    <w:rsid w:val="00D30AF4"/>
    <w:rsid w:val="00D3604D"/>
    <w:rsid w:val="00D641C6"/>
    <w:rsid w:val="00D76135"/>
    <w:rsid w:val="00D773C4"/>
    <w:rsid w:val="00D81028"/>
    <w:rsid w:val="00D83EF0"/>
    <w:rsid w:val="00D9040C"/>
    <w:rsid w:val="00D91B88"/>
    <w:rsid w:val="00DB4AAD"/>
    <w:rsid w:val="00DD1579"/>
    <w:rsid w:val="00DE0A9C"/>
    <w:rsid w:val="00E007D4"/>
    <w:rsid w:val="00E01BEA"/>
    <w:rsid w:val="00E06DB0"/>
    <w:rsid w:val="00E1059B"/>
    <w:rsid w:val="00E1183F"/>
    <w:rsid w:val="00E13D55"/>
    <w:rsid w:val="00E16783"/>
    <w:rsid w:val="00E2174A"/>
    <w:rsid w:val="00E325C1"/>
    <w:rsid w:val="00E37CCF"/>
    <w:rsid w:val="00EB20D5"/>
    <w:rsid w:val="00EB71FC"/>
    <w:rsid w:val="00ED6340"/>
    <w:rsid w:val="00EE1895"/>
    <w:rsid w:val="00EE7ADD"/>
    <w:rsid w:val="00EF0D44"/>
    <w:rsid w:val="00F02BDA"/>
    <w:rsid w:val="00F043D1"/>
    <w:rsid w:val="00F05B02"/>
    <w:rsid w:val="00F06B2B"/>
    <w:rsid w:val="00F12E7A"/>
    <w:rsid w:val="00F16955"/>
    <w:rsid w:val="00F263B4"/>
    <w:rsid w:val="00F334F8"/>
    <w:rsid w:val="00F3418C"/>
    <w:rsid w:val="00F522C3"/>
    <w:rsid w:val="00F54AD9"/>
    <w:rsid w:val="00F7136C"/>
    <w:rsid w:val="00F8523F"/>
    <w:rsid w:val="00F91629"/>
    <w:rsid w:val="00FA74CF"/>
    <w:rsid w:val="00FC3B3F"/>
    <w:rsid w:val="00FC47BC"/>
    <w:rsid w:val="00FE2D85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530</TotalTime>
  <Pages>7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247</cp:revision>
  <dcterms:created xsi:type="dcterms:W3CDTF">2022-11-19T18:06:00Z</dcterms:created>
  <dcterms:modified xsi:type="dcterms:W3CDTF">2022-12-11T10:22:00Z</dcterms:modified>
</cp:coreProperties>
</file>