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9DF0" w14:textId="77777777" w:rsidR="006C3C42" w:rsidRPr="002B017D" w:rsidRDefault="006C3C42" w:rsidP="006C3C42">
      <w:pPr>
        <w:widowControl w:val="0"/>
        <w:autoSpaceDE w:val="0"/>
        <w:autoSpaceDN w:val="0"/>
        <w:spacing w:after="0"/>
        <w:ind w:right="78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14:paraId="6D89C63E" w14:textId="77777777" w:rsidR="006C3C42" w:rsidRPr="002B017D" w:rsidRDefault="006C3C42" w:rsidP="006C3C42">
      <w:pPr>
        <w:widowControl w:val="0"/>
        <w:autoSpaceDE w:val="0"/>
        <w:autoSpaceDN w:val="0"/>
        <w:spacing w:after="120" w:line="240" w:lineRule="auto"/>
        <w:ind w:right="78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производственной</w:t>
      </w: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преддипломной практики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69"/>
        <w:gridCol w:w="1132"/>
        <w:gridCol w:w="2443"/>
      </w:tblGrid>
      <w:tr w:rsidR="006C3C42" w14:paraId="4D4BFFF3" w14:textId="77777777" w:rsidTr="00527F59">
        <w:tc>
          <w:tcPr>
            <w:tcW w:w="675" w:type="dxa"/>
          </w:tcPr>
          <w:p w14:paraId="5987325B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32A3B463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Вовикова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Даниила Евгеньевича</w:t>
            </w:r>
          </w:p>
        </w:tc>
      </w:tr>
      <w:tr w:rsidR="006C3C42" w14:paraId="58ED88E4" w14:textId="77777777" w:rsidTr="00527F59">
        <w:tc>
          <w:tcPr>
            <w:tcW w:w="675" w:type="dxa"/>
          </w:tcPr>
          <w:p w14:paraId="77A6D9C7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56FD9297" w14:textId="77777777" w:rsidR="006C3C42" w:rsidRPr="002B017D" w:rsidRDefault="006C3C42" w:rsidP="00527F5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6C3C42" w14:paraId="0BD9A648" w14:textId="77777777" w:rsidTr="00527F59">
        <w:tc>
          <w:tcPr>
            <w:tcW w:w="1961" w:type="dxa"/>
            <w:gridSpan w:val="2"/>
          </w:tcPr>
          <w:p w14:paraId="2BA96B18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1D7E5083" w14:textId="77777777" w:rsidR="006C3C42" w:rsidRDefault="006C3C42" w:rsidP="00527F5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2977" w:type="dxa"/>
          </w:tcPr>
          <w:p w14:paraId="11E36E6F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5D105EAE" w14:textId="77777777" w:rsidR="006C3C42" w:rsidRDefault="006C3C42" w:rsidP="00527F59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580D288E" w14:textId="77777777" w:rsidR="006C3C42" w:rsidRDefault="006C3C42" w:rsidP="00527F5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ИСМб-19-1  </w:t>
            </w:r>
          </w:p>
        </w:tc>
      </w:tr>
    </w:tbl>
    <w:p w14:paraId="37CCD1B4" w14:textId="77777777" w:rsidR="006C3C42" w:rsidRPr="002B017D" w:rsidRDefault="006C3C42" w:rsidP="006C3C42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4795AD0C" w14:textId="77777777" w:rsidR="006C3C42" w:rsidRPr="002B017D" w:rsidRDefault="006C3C42" w:rsidP="006C3C42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Информационные системы и </w:t>
      </w:r>
      <w:r w:rsidRPr="009F26D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технологии на предприятиях / в машиностроении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65EF2630" w14:textId="4E9D98AE" w:rsidR="006C3C42" w:rsidRDefault="006C3C42" w:rsidP="004B456C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Место прохождения практики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Отдел информационных систем ИРНИТУ</w:t>
      </w:r>
    </w:p>
    <w:p w14:paraId="0EF72BA6" w14:textId="77777777" w:rsidR="00AC4DEE" w:rsidRPr="009A5F57" w:rsidRDefault="00AC4DEE" w:rsidP="00ED692B">
      <w:pPr>
        <w:widowControl w:val="0"/>
        <w:autoSpaceDE w:val="0"/>
        <w:autoSpaceDN w:val="0"/>
        <w:spacing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298E0D9" w14:textId="3B522A04" w:rsidR="006C3C42" w:rsidRDefault="006C3C42" w:rsidP="00ED692B">
      <w:pPr>
        <w:pStyle w:val="af2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120"/>
        <w:rPr>
          <w:szCs w:val="28"/>
        </w:rPr>
      </w:pPr>
      <w:r w:rsidRPr="002B017D">
        <w:rPr>
          <w:szCs w:val="28"/>
        </w:rPr>
        <w:t>Сроки прохождения практики с «</w:t>
      </w:r>
      <w:r>
        <w:rPr>
          <w:szCs w:val="28"/>
        </w:rPr>
        <w:t>24</w:t>
      </w:r>
      <w:r w:rsidRPr="002B017D">
        <w:rPr>
          <w:szCs w:val="28"/>
        </w:rPr>
        <w:t xml:space="preserve">» </w:t>
      </w:r>
      <w:r w:rsidRPr="003936D5">
        <w:rPr>
          <w:szCs w:val="28"/>
        </w:rPr>
        <w:t>апреля</w:t>
      </w:r>
      <w:r w:rsidRPr="002B017D">
        <w:rPr>
          <w:szCs w:val="28"/>
        </w:rPr>
        <w:t xml:space="preserve"> 202</w:t>
      </w:r>
      <w:r>
        <w:rPr>
          <w:szCs w:val="28"/>
        </w:rPr>
        <w:t>3</w:t>
      </w:r>
      <w:r w:rsidRPr="002B017D">
        <w:rPr>
          <w:szCs w:val="28"/>
        </w:rPr>
        <w:t xml:space="preserve"> г.  по «</w:t>
      </w:r>
      <w:r w:rsidRPr="003936D5">
        <w:rPr>
          <w:szCs w:val="28"/>
        </w:rPr>
        <w:t>2</w:t>
      </w:r>
      <w:r w:rsidRPr="00967874">
        <w:rPr>
          <w:szCs w:val="28"/>
        </w:rPr>
        <w:t>1</w:t>
      </w:r>
      <w:r w:rsidRPr="002B017D">
        <w:rPr>
          <w:szCs w:val="28"/>
        </w:rPr>
        <w:t xml:space="preserve">» </w:t>
      </w:r>
      <w:r w:rsidRPr="003936D5">
        <w:rPr>
          <w:szCs w:val="28"/>
        </w:rPr>
        <w:t>мая</w:t>
      </w:r>
      <w:r w:rsidRPr="002B017D">
        <w:rPr>
          <w:szCs w:val="28"/>
        </w:rPr>
        <w:t xml:space="preserve"> 202</w:t>
      </w:r>
      <w:r>
        <w:rPr>
          <w:szCs w:val="28"/>
        </w:rPr>
        <w:t>3</w:t>
      </w:r>
      <w:r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5A22A375" w14:textId="77777777" w:rsidR="00AC4DEE" w:rsidRPr="002B017D" w:rsidRDefault="00AC4DEE" w:rsidP="00ED692B">
      <w:pPr>
        <w:pStyle w:val="af2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120"/>
        <w:rPr>
          <w:szCs w:val="28"/>
        </w:rPr>
      </w:pPr>
    </w:p>
    <w:p w14:paraId="59015793" w14:textId="77777777" w:rsidR="006C3C42" w:rsidRPr="002B017D" w:rsidRDefault="006C3C42" w:rsidP="009E41F3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Цели и задачи прохождения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Получение о</w:t>
      </w:r>
      <w:r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пыт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профессиональной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закрепления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универсальных и профессиональных компетенций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приобретение практических навыков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выработки обоснованных решений по устранению выявленных проблем, а также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самостоятельного решения задач проектирования и эксплуатации информационных систем и их компонентов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23899678" w14:textId="39596546" w:rsidR="006C3C42" w:rsidRPr="00D164C0" w:rsidRDefault="006C3C42" w:rsidP="009E41F3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Содержание практики, вопросы, подлежащие изучению: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изучение деятельности отдела</w:t>
      </w:r>
      <w:r w:rsidR="0043283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информационных систем ИРНИТУ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F41A9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поиск и исследование существующих систем по автоматизации процесс</w:t>
      </w:r>
      <w:r w:rsidR="003334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="00F41A9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учета посещаемости мероприятий</w:t>
      </w:r>
      <w:r w:rsidR="003334D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 рамках университета,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обоснование необходимости разработки собственного решения, формирование </w:t>
      </w:r>
      <w:r w:rsidR="00145C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перечня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требований</w:t>
      </w:r>
      <w:r w:rsidR="005745F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разработки программного модуля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моделирование бизнес-процесс</w:t>
      </w:r>
      <w:r w:rsidR="00724E1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ов текущего и будущего состояни</w:t>
      </w:r>
      <w:r w:rsidR="00941C5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й</w:t>
      </w:r>
      <w:r w:rsidR="00724E1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информационной системы, проектирование </w:t>
      </w:r>
      <w:r w:rsidR="00050D6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архитектуры </w:t>
      </w:r>
      <w:r w:rsidR="00F10E4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мобильного приложения</w:t>
      </w:r>
      <w:r w:rsidR="005501D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D35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</w:t>
      </w:r>
      <w:r w:rsidR="005501D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автоматизации данного процесса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проектирование пользовательского интерфейса</w:t>
      </w:r>
      <w:r w:rsidR="001019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 использованием дизайн-системы </w:t>
      </w:r>
      <w:proofErr w:type="spellStart"/>
      <w:r w:rsidR="00101908" w:rsidRPr="001019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Material</w:t>
      </w:r>
      <w:proofErr w:type="spellEnd"/>
      <w:r w:rsidR="00101908" w:rsidRPr="001019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Design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разработка алгоритмов </w:t>
      </w:r>
      <w:r w:rsidR="00724E1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языке программирования </w:t>
      </w:r>
      <w:r w:rsidR="00724E1A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Kotlin</w:t>
      </w:r>
      <w:r w:rsidR="00724E1A" w:rsidRPr="00724E1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соответствии с индивидуальным заданием руководителя практики от </w:t>
      </w:r>
      <w:r w:rsidR="005F4D4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</w:t>
      </w:r>
      <w:r w:rsidR="005F4D46" w:rsidRPr="005F4D4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тдел</w:t>
      </w:r>
      <w:r w:rsidR="005F4D4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="005F4D46" w:rsidRPr="005F4D4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информационных систем ИРНИТУ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  <w:r w:rsidR="00AC4DE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Интеграция программного обеспечения </w:t>
      </w:r>
      <w:r w:rsidR="005B5AF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разрабатываемую в рамках проекта </w:t>
      </w:r>
      <w:r w:rsidR="005B5AF5" w:rsidRPr="005B5AF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«Рейтинг студентов»</w:t>
      </w:r>
      <w:r w:rsidR="005B5AF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информационную систему.</w:t>
      </w:r>
      <w:r w:rsidR="00EB75E6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Подготовка перечня тестов для проверки работоспособности </w:t>
      </w:r>
      <w:r w:rsidR="0045493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 тестирование приложения. Внесение соответствующих правок по результатам тестирования.</w:t>
      </w:r>
    </w:p>
    <w:p w14:paraId="6A07A549" w14:textId="6C346166" w:rsidR="006C3C42" w:rsidRDefault="006C3C42" w:rsidP="009E41F3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Планируемые результаты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результаты анализа предметной области и выявленных проблем, обоснование предложенных проектных решений, описание текущих возможностей реализованного программного обеспечения, отчёт по практике, оформленный в соответствии с требованиями СТО</w:t>
      </w:r>
      <w:r w:rsidRP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005 ИРНИТУ.</w:t>
      </w:r>
    </w:p>
    <w:p w14:paraId="30897EC4" w14:textId="77777777" w:rsidR="005B5AF5" w:rsidRPr="009E41F3" w:rsidRDefault="005B5AF5" w:rsidP="009E41F3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25CBFDB" w14:textId="77777777" w:rsidR="006C3C42" w:rsidRPr="002B017D" w:rsidRDefault="006C3C42" w:rsidP="009E41F3">
      <w:pPr>
        <w:autoSpaceDE w:val="0"/>
        <w:autoSpaceDN w:val="0"/>
        <w:adjustRightInd w:val="0"/>
        <w:spacing w:before="240"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института </w:t>
      </w:r>
      <w:proofErr w:type="spell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  <w:proofErr w:type="spellEnd"/>
    </w:p>
    <w:p w14:paraId="7B390255" w14:textId="7789E09B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Черкашин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7C6296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/ </w:t>
      </w:r>
    </w:p>
    <w:p w14:paraId="551B658C" w14:textId="7E341E38" w:rsidR="006C3C42" w:rsidRPr="00556953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  <w:r w:rsidR="00844387">
        <w:rPr>
          <w:rFonts w:ascii="Times New Roman" w:eastAsia="Calibri" w:hAnsi="Times New Roman" w:cs="Times New Roman"/>
          <w:color w:val="000000"/>
          <w:sz w:val="18"/>
          <w:szCs w:val="18"/>
        </w:rPr>
        <w:t>)</w:t>
      </w:r>
    </w:p>
    <w:p w14:paraId="171390A4" w14:textId="77777777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64A0A2D1" w14:textId="77777777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01931175" w14:textId="77777777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proofErr w:type="spell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Арши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ский</w:t>
      </w:r>
      <w:proofErr w:type="spell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В.Л./ </w:t>
      </w:r>
    </w:p>
    <w:p w14:paraId="02116DB4" w14:textId="30785569" w:rsidR="006C3C42" w:rsidRPr="00556953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="00844387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14:paraId="71AA4EB5" w14:textId="77777777" w:rsidR="006C3C42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24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апреля   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2D9A638F" w14:textId="77777777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профильной организации</w:t>
      </w:r>
    </w:p>
    <w:p w14:paraId="16EA428A" w14:textId="77777777" w:rsidR="006C3C42" w:rsidRPr="002B017D" w:rsidRDefault="006C3C42" w:rsidP="006C3C42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Россова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Е. Д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/ </w:t>
      </w:r>
    </w:p>
    <w:p w14:paraId="4C675F06" w14:textId="77777777" w:rsidR="009C5CF0" w:rsidRPr="00556953" w:rsidRDefault="009C5CF0" w:rsidP="009C5CF0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14:paraId="7A77438D" w14:textId="77777777" w:rsidR="009C5CF0" w:rsidRPr="002B017D" w:rsidRDefault="009C5CF0" w:rsidP="009C5CF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8B070BE" w14:textId="77777777" w:rsidR="00844387" w:rsidRPr="00844387" w:rsidRDefault="00844387" w:rsidP="008443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3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14:paraId="13E1EF29" w14:textId="7D26C74B" w:rsidR="00844387" w:rsidRPr="00844387" w:rsidRDefault="00844387" w:rsidP="0084438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387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844387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апреля   </w:t>
      </w:r>
      <w:r w:rsidRPr="00844387">
        <w:rPr>
          <w:rFonts w:ascii="Times New Roman" w:eastAsia="Times New Roman" w:hAnsi="Times New Roman" w:cs="Times New Roman"/>
          <w:color w:val="000000"/>
          <w:sz w:val="28"/>
          <w:szCs w:val="28"/>
        </w:rPr>
        <w:t>2023 г.</w:t>
      </w:r>
    </w:p>
    <w:p w14:paraId="5DA0ABF8" w14:textId="77777777" w:rsidR="00844387" w:rsidRPr="00844387" w:rsidRDefault="00844387" w:rsidP="00844387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/>
        </w:rPr>
      </w:pPr>
      <w:r w:rsidRPr="00844387">
        <w:rPr>
          <w:rFonts w:ascii="Times New Roman" w:eastAsia="Times New Roman" w:hAnsi="Times New Roman" w:cs="Times New Roman"/>
          <w:color w:val="000000"/>
          <w:sz w:val="16"/>
          <w:szCs w:val="16"/>
        </w:rPr>
        <w:t>(подпись)</w:t>
      </w:r>
    </w:p>
    <w:p w14:paraId="797488B8" w14:textId="25A0E651" w:rsidR="00ED6340" w:rsidRPr="00ED692B" w:rsidRDefault="00ED6340" w:rsidP="0084438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sectPr w:rsidR="00ED6340" w:rsidRPr="00ED6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42"/>
    <w:rsid w:val="00000EB5"/>
    <w:rsid w:val="00050D6A"/>
    <w:rsid w:val="00075FEB"/>
    <w:rsid w:val="00101908"/>
    <w:rsid w:val="00145C42"/>
    <w:rsid w:val="001818CA"/>
    <w:rsid w:val="001B507E"/>
    <w:rsid w:val="001D438C"/>
    <w:rsid w:val="00240659"/>
    <w:rsid w:val="002D36D5"/>
    <w:rsid w:val="002E3E29"/>
    <w:rsid w:val="00306500"/>
    <w:rsid w:val="003334DE"/>
    <w:rsid w:val="0043283C"/>
    <w:rsid w:val="0045493E"/>
    <w:rsid w:val="004B456C"/>
    <w:rsid w:val="004D53E4"/>
    <w:rsid w:val="004F5A61"/>
    <w:rsid w:val="005501D5"/>
    <w:rsid w:val="005745F0"/>
    <w:rsid w:val="005B5AF5"/>
    <w:rsid w:val="005F4D46"/>
    <w:rsid w:val="00675F66"/>
    <w:rsid w:val="006C3C42"/>
    <w:rsid w:val="00724E1A"/>
    <w:rsid w:val="007C21D4"/>
    <w:rsid w:val="007C6296"/>
    <w:rsid w:val="00844387"/>
    <w:rsid w:val="008673F4"/>
    <w:rsid w:val="00915FEA"/>
    <w:rsid w:val="00937A74"/>
    <w:rsid w:val="00941C55"/>
    <w:rsid w:val="009459D3"/>
    <w:rsid w:val="009C5CF0"/>
    <w:rsid w:val="009E41F3"/>
    <w:rsid w:val="00A170D5"/>
    <w:rsid w:val="00AC4DEE"/>
    <w:rsid w:val="00B44349"/>
    <w:rsid w:val="00B80B65"/>
    <w:rsid w:val="00C21152"/>
    <w:rsid w:val="00CE6AD4"/>
    <w:rsid w:val="00CF2303"/>
    <w:rsid w:val="00D76135"/>
    <w:rsid w:val="00DF475D"/>
    <w:rsid w:val="00E000C2"/>
    <w:rsid w:val="00EB75E6"/>
    <w:rsid w:val="00ED6340"/>
    <w:rsid w:val="00ED692B"/>
    <w:rsid w:val="00F10E47"/>
    <w:rsid w:val="00F41A96"/>
    <w:rsid w:val="00FD354F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C5BB"/>
  <w15:docId w15:val="{87B671D6-6F78-4120-87DB-D61E93FF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Body Text"/>
    <w:basedOn w:val="a4"/>
    <w:link w:val="af3"/>
    <w:uiPriority w:val="1"/>
    <w:qFormat/>
    <w:rsid w:val="006C3C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3">
    <w:name w:val="Основной текст Знак"/>
    <w:basedOn w:val="a5"/>
    <w:link w:val="af2"/>
    <w:uiPriority w:val="1"/>
    <w:rsid w:val="006C3C42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28</cp:revision>
  <dcterms:created xsi:type="dcterms:W3CDTF">2023-04-05T11:29:00Z</dcterms:created>
  <dcterms:modified xsi:type="dcterms:W3CDTF">2023-04-05T12:49:00Z</dcterms:modified>
</cp:coreProperties>
</file>