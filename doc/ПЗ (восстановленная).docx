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a"/>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a"/>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a"/>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a"/>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a"/>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a"/>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a"/>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a"/>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a"/>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a"/>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a"/>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a"/>
      </w:pPr>
      <w:r>
        <w:t>Для достижения поставленной цели необходимо выполнить следующие задачи:</w:t>
      </w:r>
    </w:p>
    <w:p w14:paraId="2441B5C1" w14:textId="77777777" w:rsidR="00123AF5" w:rsidRDefault="00123AF5" w:rsidP="00166AA5">
      <w:pPr>
        <w:pStyle w:val="aa"/>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a"/>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a"/>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a"/>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a"/>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a"/>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a"/>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a"/>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a"/>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a"/>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a"/>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a"/>
      </w:pPr>
    </w:p>
    <w:p w14:paraId="5AF463F3" w14:textId="77777777" w:rsidR="00706B60" w:rsidRDefault="00706B60" w:rsidP="00706B60">
      <w:pPr>
        <w:pStyle w:val="aa"/>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a"/>
        <w:ind w:firstLine="0"/>
        <w:jc w:val="center"/>
      </w:pPr>
      <w:r>
        <w:t>Рисунок 1.1 – Система «Рейтинг студента»</w:t>
      </w:r>
    </w:p>
    <w:p w14:paraId="03F8B22E" w14:textId="77777777" w:rsidR="00706B60" w:rsidRDefault="00706B60" w:rsidP="00706B60">
      <w:pPr>
        <w:pStyle w:val="aa"/>
        <w:ind w:firstLine="0"/>
        <w:jc w:val="center"/>
      </w:pPr>
    </w:p>
    <w:p w14:paraId="76D84D20" w14:textId="77777777" w:rsidR="00706B60" w:rsidRDefault="00706B60" w:rsidP="00706B60">
      <w:pPr>
        <w:pStyle w:val="aa"/>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a"/>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a"/>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a"/>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a"/>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a"/>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a"/>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a"/>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a"/>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a"/>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a"/>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a"/>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a"/>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a"/>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a"/>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a"/>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4D6D94">
      <w:pPr>
        <w:pStyle w:val="23"/>
        <w:numPr>
          <w:ilvl w:val="1"/>
          <w:numId w:val="43"/>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a"/>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a"/>
        <w:ind w:left="709" w:firstLine="0"/>
      </w:pPr>
    </w:p>
    <w:p w14:paraId="5643E141" w14:textId="77777777" w:rsidR="00123AF5" w:rsidRPr="00013B38" w:rsidRDefault="00123AF5" w:rsidP="00123AF5">
      <w:pPr>
        <w:pStyle w:val="aa"/>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a"/>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a"/>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a"/>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a"/>
              <w:ind w:firstLine="0"/>
            </w:pPr>
            <w:r>
              <w:t>Студент</w:t>
            </w:r>
          </w:p>
        </w:tc>
        <w:tc>
          <w:tcPr>
            <w:tcW w:w="3260" w:type="dxa"/>
          </w:tcPr>
          <w:p w14:paraId="2399E234" w14:textId="77777777" w:rsidR="00123AF5" w:rsidRDefault="00123AF5" w:rsidP="00A61568">
            <w:pPr>
              <w:pStyle w:val="aa"/>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a"/>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a"/>
              <w:ind w:firstLine="0"/>
            </w:pPr>
            <w:r>
              <w:t>Ответственный</w:t>
            </w:r>
          </w:p>
        </w:tc>
        <w:tc>
          <w:tcPr>
            <w:tcW w:w="3260" w:type="dxa"/>
          </w:tcPr>
          <w:p w14:paraId="215BB352" w14:textId="77777777" w:rsidR="00123AF5" w:rsidRDefault="00123AF5" w:rsidP="00A61568">
            <w:pPr>
              <w:pStyle w:val="aa"/>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a"/>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a"/>
              <w:ind w:firstLine="0"/>
            </w:pPr>
          </w:p>
        </w:tc>
        <w:tc>
          <w:tcPr>
            <w:tcW w:w="3260" w:type="dxa"/>
          </w:tcPr>
          <w:p w14:paraId="33BABEB8" w14:textId="77777777" w:rsidR="00123AF5" w:rsidRDefault="00123AF5" w:rsidP="00A61568">
            <w:pPr>
              <w:pStyle w:val="aa"/>
              <w:ind w:firstLine="0"/>
              <w:rPr>
                <w:color w:val="auto"/>
              </w:rPr>
            </w:pPr>
            <w:r w:rsidRPr="008E72D4">
              <w:rPr>
                <w:color w:val="auto"/>
              </w:rPr>
              <w:t>Подтвердить</w:t>
            </w:r>
          </w:p>
        </w:tc>
        <w:tc>
          <w:tcPr>
            <w:tcW w:w="3396" w:type="dxa"/>
          </w:tcPr>
          <w:p w14:paraId="1E335B4F" w14:textId="77777777" w:rsidR="00123AF5" w:rsidRDefault="00123AF5" w:rsidP="00A61568">
            <w:pPr>
              <w:pStyle w:val="aa"/>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a"/>
              <w:ind w:firstLine="0"/>
            </w:pPr>
            <w:r>
              <w:rPr>
                <w:lang w:val="en-US"/>
              </w:rPr>
              <w:t>QR-</w:t>
            </w:r>
            <w:r>
              <w:t>код</w:t>
            </w:r>
          </w:p>
        </w:tc>
        <w:tc>
          <w:tcPr>
            <w:tcW w:w="3260" w:type="dxa"/>
          </w:tcPr>
          <w:p w14:paraId="540271C1" w14:textId="77777777" w:rsidR="00123AF5" w:rsidRPr="008E72D4" w:rsidRDefault="00123AF5" w:rsidP="00A61568">
            <w:pPr>
              <w:pStyle w:val="aa"/>
              <w:ind w:firstLine="0"/>
              <w:rPr>
                <w:color w:val="auto"/>
              </w:rPr>
            </w:pPr>
            <w:r>
              <w:rPr>
                <w:color w:val="auto"/>
              </w:rPr>
              <w:t>Сформировать</w:t>
            </w:r>
          </w:p>
        </w:tc>
        <w:tc>
          <w:tcPr>
            <w:tcW w:w="3396" w:type="dxa"/>
          </w:tcPr>
          <w:p w14:paraId="7CD2DD70" w14:textId="77777777" w:rsidR="00123AF5" w:rsidRDefault="00123AF5" w:rsidP="00A61568">
            <w:pPr>
              <w:pStyle w:val="aa"/>
              <w:ind w:firstLine="0"/>
            </w:pPr>
          </w:p>
        </w:tc>
      </w:tr>
      <w:tr w:rsidR="00123AF5" w14:paraId="33D767F2" w14:textId="77777777" w:rsidTr="00A61568">
        <w:tc>
          <w:tcPr>
            <w:tcW w:w="2689" w:type="dxa"/>
            <w:vMerge/>
          </w:tcPr>
          <w:p w14:paraId="73A83B4B" w14:textId="77777777" w:rsidR="00123AF5" w:rsidRDefault="00123AF5" w:rsidP="00A61568">
            <w:pPr>
              <w:pStyle w:val="aa"/>
              <w:ind w:firstLine="0"/>
              <w:rPr>
                <w:lang w:val="en-US"/>
              </w:rPr>
            </w:pPr>
          </w:p>
        </w:tc>
        <w:tc>
          <w:tcPr>
            <w:tcW w:w="3260" w:type="dxa"/>
          </w:tcPr>
          <w:p w14:paraId="17F7967F" w14:textId="77777777" w:rsidR="00123AF5" w:rsidRDefault="00123AF5" w:rsidP="00A61568">
            <w:pPr>
              <w:pStyle w:val="aa"/>
              <w:ind w:firstLine="0"/>
              <w:rPr>
                <w:color w:val="auto"/>
              </w:rPr>
            </w:pPr>
            <w:r>
              <w:rPr>
                <w:color w:val="auto"/>
              </w:rPr>
              <w:t>Развернуть</w:t>
            </w:r>
          </w:p>
        </w:tc>
        <w:tc>
          <w:tcPr>
            <w:tcW w:w="3396" w:type="dxa"/>
          </w:tcPr>
          <w:p w14:paraId="10554F7F" w14:textId="77777777" w:rsidR="00123AF5" w:rsidRDefault="00123AF5" w:rsidP="00A61568">
            <w:pPr>
              <w:pStyle w:val="aa"/>
              <w:ind w:firstLine="0"/>
            </w:pPr>
          </w:p>
        </w:tc>
      </w:tr>
      <w:tr w:rsidR="00123AF5" w14:paraId="2CEBE809" w14:textId="77777777" w:rsidTr="00A61568">
        <w:tc>
          <w:tcPr>
            <w:tcW w:w="2689" w:type="dxa"/>
            <w:vMerge w:val="restart"/>
          </w:tcPr>
          <w:p w14:paraId="69BB7A37" w14:textId="77777777" w:rsidR="00123AF5" w:rsidRDefault="00123AF5" w:rsidP="00A61568">
            <w:pPr>
              <w:pStyle w:val="aa"/>
              <w:ind w:firstLine="0"/>
              <w:rPr>
                <w:lang w:val="en-US"/>
              </w:rPr>
            </w:pPr>
            <w:r>
              <w:t>Мероприятие</w:t>
            </w:r>
          </w:p>
        </w:tc>
        <w:tc>
          <w:tcPr>
            <w:tcW w:w="3260" w:type="dxa"/>
          </w:tcPr>
          <w:p w14:paraId="584C7EE0" w14:textId="77777777" w:rsidR="00123AF5" w:rsidRDefault="00123AF5" w:rsidP="00A61568">
            <w:pPr>
              <w:pStyle w:val="aa"/>
              <w:ind w:firstLine="0"/>
              <w:rPr>
                <w:color w:val="auto"/>
              </w:rPr>
            </w:pPr>
            <w:r>
              <w:rPr>
                <w:color w:val="auto"/>
              </w:rPr>
              <w:t>Ознакомиться</w:t>
            </w:r>
          </w:p>
        </w:tc>
        <w:tc>
          <w:tcPr>
            <w:tcW w:w="3396" w:type="dxa"/>
          </w:tcPr>
          <w:p w14:paraId="09AC2AA0" w14:textId="77777777" w:rsidR="00123AF5" w:rsidRDefault="00123AF5" w:rsidP="00A61568">
            <w:pPr>
              <w:pStyle w:val="aa"/>
              <w:ind w:firstLine="0"/>
            </w:pPr>
          </w:p>
        </w:tc>
      </w:tr>
      <w:tr w:rsidR="00123AF5" w14:paraId="4D24E928" w14:textId="77777777" w:rsidTr="00A61568">
        <w:tc>
          <w:tcPr>
            <w:tcW w:w="2689" w:type="dxa"/>
            <w:vMerge/>
          </w:tcPr>
          <w:p w14:paraId="713165AD" w14:textId="77777777" w:rsidR="00123AF5" w:rsidRDefault="00123AF5" w:rsidP="00A61568">
            <w:pPr>
              <w:pStyle w:val="aa"/>
              <w:ind w:firstLine="0"/>
              <w:rPr>
                <w:lang w:val="en-US"/>
              </w:rPr>
            </w:pPr>
          </w:p>
        </w:tc>
        <w:tc>
          <w:tcPr>
            <w:tcW w:w="3260" w:type="dxa"/>
          </w:tcPr>
          <w:p w14:paraId="0F1697D6" w14:textId="77777777" w:rsidR="00123AF5" w:rsidRDefault="00123AF5" w:rsidP="00A61568">
            <w:pPr>
              <w:pStyle w:val="aa"/>
              <w:ind w:firstLine="0"/>
              <w:rPr>
                <w:color w:val="auto"/>
              </w:rPr>
            </w:pPr>
            <w:r>
              <w:rPr>
                <w:color w:val="auto"/>
              </w:rPr>
              <w:t>Сохранить</w:t>
            </w:r>
          </w:p>
        </w:tc>
        <w:tc>
          <w:tcPr>
            <w:tcW w:w="3396" w:type="dxa"/>
          </w:tcPr>
          <w:p w14:paraId="70CB9520" w14:textId="77777777" w:rsidR="00123AF5" w:rsidRDefault="00123AF5" w:rsidP="00A61568">
            <w:pPr>
              <w:pStyle w:val="aa"/>
              <w:ind w:firstLine="0"/>
            </w:pPr>
          </w:p>
        </w:tc>
      </w:tr>
    </w:tbl>
    <w:p w14:paraId="0BF1A8BC" w14:textId="6AD079E3" w:rsidR="009F0A5E" w:rsidRDefault="009F0A5E" w:rsidP="009F0A5E">
      <w:pPr>
        <w:pStyle w:val="aa"/>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a"/>
              <w:ind w:firstLine="0"/>
              <w:jc w:val="center"/>
            </w:pPr>
            <w:r w:rsidRPr="0066273D">
              <w:rPr>
                <w:b/>
                <w:bCs/>
              </w:rPr>
              <w:t>Существительное</w:t>
            </w:r>
          </w:p>
        </w:tc>
        <w:tc>
          <w:tcPr>
            <w:tcW w:w="3260" w:type="dxa"/>
          </w:tcPr>
          <w:p w14:paraId="442BDE22" w14:textId="06ADD24F" w:rsidR="00F54518" w:rsidRDefault="00F54518" w:rsidP="00F54518">
            <w:pPr>
              <w:pStyle w:val="aa"/>
              <w:ind w:firstLine="0"/>
              <w:jc w:val="center"/>
              <w:rPr>
                <w:color w:val="auto"/>
              </w:rPr>
            </w:pPr>
            <w:r w:rsidRPr="0066273D">
              <w:rPr>
                <w:b/>
                <w:bCs/>
              </w:rPr>
              <w:t>Глагол</w:t>
            </w:r>
          </w:p>
        </w:tc>
        <w:tc>
          <w:tcPr>
            <w:tcW w:w="3396" w:type="dxa"/>
          </w:tcPr>
          <w:p w14:paraId="61F594D2" w14:textId="5569CDBB" w:rsidR="00F54518" w:rsidRDefault="00F54518" w:rsidP="00F54518">
            <w:pPr>
              <w:pStyle w:val="aa"/>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a"/>
              <w:ind w:firstLine="0"/>
            </w:pPr>
            <w:r>
              <w:t>Мероприятие</w:t>
            </w:r>
          </w:p>
        </w:tc>
        <w:tc>
          <w:tcPr>
            <w:tcW w:w="3260" w:type="dxa"/>
          </w:tcPr>
          <w:p w14:paraId="65627E6D" w14:textId="77777777" w:rsidR="00F54518" w:rsidRDefault="00F54518" w:rsidP="00F54518">
            <w:pPr>
              <w:pStyle w:val="aa"/>
              <w:ind w:firstLine="0"/>
              <w:rPr>
                <w:color w:val="auto"/>
              </w:rPr>
            </w:pPr>
            <w:r>
              <w:rPr>
                <w:color w:val="auto"/>
              </w:rPr>
              <w:t>Отправить</w:t>
            </w:r>
          </w:p>
        </w:tc>
        <w:tc>
          <w:tcPr>
            <w:tcW w:w="3396" w:type="dxa"/>
          </w:tcPr>
          <w:p w14:paraId="0E98F597" w14:textId="77777777" w:rsidR="00F54518" w:rsidRDefault="00F54518" w:rsidP="00F54518">
            <w:pPr>
              <w:pStyle w:val="aa"/>
              <w:ind w:firstLine="0"/>
            </w:pPr>
          </w:p>
        </w:tc>
      </w:tr>
      <w:tr w:rsidR="00F54518" w14:paraId="0821F382" w14:textId="77777777" w:rsidTr="00A61568">
        <w:tc>
          <w:tcPr>
            <w:tcW w:w="2689" w:type="dxa"/>
            <w:vMerge/>
          </w:tcPr>
          <w:p w14:paraId="643DC597" w14:textId="77777777" w:rsidR="00F54518" w:rsidRDefault="00F54518" w:rsidP="00F54518">
            <w:pPr>
              <w:pStyle w:val="aa"/>
              <w:ind w:firstLine="0"/>
              <w:rPr>
                <w:lang w:val="en-US"/>
              </w:rPr>
            </w:pPr>
          </w:p>
        </w:tc>
        <w:tc>
          <w:tcPr>
            <w:tcW w:w="3260" w:type="dxa"/>
          </w:tcPr>
          <w:p w14:paraId="30D22732" w14:textId="77777777" w:rsidR="00F54518" w:rsidRDefault="00F54518" w:rsidP="00F54518">
            <w:pPr>
              <w:pStyle w:val="aa"/>
              <w:ind w:firstLine="0"/>
              <w:rPr>
                <w:color w:val="auto"/>
              </w:rPr>
            </w:pPr>
            <w:r>
              <w:rPr>
                <w:color w:val="auto"/>
              </w:rPr>
              <w:t>Найти</w:t>
            </w:r>
          </w:p>
        </w:tc>
        <w:tc>
          <w:tcPr>
            <w:tcW w:w="3396" w:type="dxa"/>
          </w:tcPr>
          <w:p w14:paraId="09366DE1" w14:textId="77777777" w:rsidR="00F54518" w:rsidRDefault="00F54518" w:rsidP="00F54518">
            <w:pPr>
              <w:pStyle w:val="aa"/>
              <w:ind w:firstLine="0"/>
            </w:pPr>
          </w:p>
        </w:tc>
      </w:tr>
      <w:tr w:rsidR="00F54518" w14:paraId="78104563" w14:textId="77777777" w:rsidTr="00A61568">
        <w:tc>
          <w:tcPr>
            <w:tcW w:w="2689" w:type="dxa"/>
            <w:vMerge/>
          </w:tcPr>
          <w:p w14:paraId="1987807F" w14:textId="77777777" w:rsidR="00F54518" w:rsidRDefault="00F54518" w:rsidP="00F54518">
            <w:pPr>
              <w:pStyle w:val="aa"/>
              <w:ind w:firstLine="0"/>
              <w:rPr>
                <w:lang w:val="en-US"/>
              </w:rPr>
            </w:pPr>
          </w:p>
        </w:tc>
        <w:tc>
          <w:tcPr>
            <w:tcW w:w="3260" w:type="dxa"/>
          </w:tcPr>
          <w:p w14:paraId="7E593970" w14:textId="77777777" w:rsidR="00F54518" w:rsidRDefault="00F54518" w:rsidP="00F54518">
            <w:pPr>
              <w:pStyle w:val="aa"/>
              <w:ind w:firstLine="0"/>
              <w:rPr>
                <w:color w:val="auto"/>
              </w:rPr>
            </w:pPr>
            <w:r>
              <w:rPr>
                <w:color w:val="auto"/>
              </w:rPr>
              <w:t>Отфильтровать</w:t>
            </w:r>
          </w:p>
        </w:tc>
        <w:tc>
          <w:tcPr>
            <w:tcW w:w="3396" w:type="dxa"/>
          </w:tcPr>
          <w:p w14:paraId="3FFD6B75" w14:textId="77777777" w:rsidR="00F54518" w:rsidRDefault="00F54518" w:rsidP="00F54518">
            <w:pPr>
              <w:pStyle w:val="aa"/>
              <w:ind w:firstLine="0"/>
            </w:pPr>
          </w:p>
        </w:tc>
      </w:tr>
      <w:tr w:rsidR="00F54518" w14:paraId="2CD17D78" w14:textId="77777777" w:rsidTr="00A61568">
        <w:tc>
          <w:tcPr>
            <w:tcW w:w="2689" w:type="dxa"/>
            <w:vMerge/>
          </w:tcPr>
          <w:p w14:paraId="2342D7A9" w14:textId="77777777" w:rsidR="00F54518" w:rsidRDefault="00F54518" w:rsidP="00F54518">
            <w:pPr>
              <w:pStyle w:val="aa"/>
              <w:ind w:firstLine="0"/>
              <w:rPr>
                <w:lang w:val="en-US"/>
              </w:rPr>
            </w:pPr>
          </w:p>
        </w:tc>
        <w:tc>
          <w:tcPr>
            <w:tcW w:w="3260" w:type="dxa"/>
          </w:tcPr>
          <w:p w14:paraId="56582910" w14:textId="77777777" w:rsidR="00F54518" w:rsidRDefault="00F54518" w:rsidP="00F54518">
            <w:pPr>
              <w:pStyle w:val="aa"/>
              <w:ind w:firstLine="0"/>
              <w:rPr>
                <w:color w:val="auto"/>
              </w:rPr>
            </w:pPr>
            <w:r>
              <w:rPr>
                <w:color w:val="auto"/>
              </w:rPr>
              <w:t>Выбрать</w:t>
            </w:r>
          </w:p>
        </w:tc>
        <w:tc>
          <w:tcPr>
            <w:tcW w:w="3396" w:type="dxa"/>
          </w:tcPr>
          <w:p w14:paraId="0F2C2D46" w14:textId="77777777" w:rsidR="00F54518" w:rsidRDefault="00F54518" w:rsidP="00F54518">
            <w:pPr>
              <w:pStyle w:val="aa"/>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a"/>
              <w:ind w:firstLine="0"/>
            </w:pPr>
            <w:r>
              <w:t>Календарь</w:t>
            </w:r>
          </w:p>
        </w:tc>
        <w:tc>
          <w:tcPr>
            <w:tcW w:w="3260" w:type="dxa"/>
          </w:tcPr>
          <w:p w14:paraId="2399722F" w14:textId="77777777" w:rsidR="00F54518" w:rsidRDefault="00F54518" w:rsidP="00F54518">
            <w:pPr>
              <w:pStyle w:val="aa"/>
              <w:ind w:firstLine="0"/>
              <w:rPr>
                <w:color w:val="auto"/>
              </w:rPr>
            </w:pPr>
            <w:r>
              <w:rPr>
                <w:color w:val="auto"/>
              </w:rPr>
              <w:t>Отметить</w:t>
            </w:r>
          </w:p>
        </w:tc>
        <w:tc>
          <w:tcPr>
            <w:tcW w:w="3396" w:type="dxa"/>
          </w:tcPr>
          <w:p w14:paraId="50BE2B8C" w14:textId="77777777" w:rsidR="00F54518" w:rsidRDefault="00F54518" w:rsidP="00F54518">
            <w:pPr>
              <w:pStyle w:val="aa"/>
              <w:ind w:firstLine="0"/>
            </w:pPr>
            <w:r>
              <w:t>Зарегистрированное</w:t>
            </w:r>
          </w:p>
        </w:tc>
      </w:tr>
    </w:tbl>
    <w:p w14:paraId="3670B619" w14:textId="77777777" w:rsidR="00706B60" w:rsidRDefault="00706B60" w:rsidP="00EF2061">
      <w:pPr>
        <w:pStyle w:val="aa"/>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a"/>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a"/>
      </w:pPr>
      <w:r>
        <w:t>В таблице 1.2 приведен объектно-ориентированный словарь предметной области.</w:t>
      </w:r>
    </w:p>
    <w:p w14:paraId="6FFF7FCB" w14:textId="77777777" w:rsidR="00123AF5" w:rsidRDefault="00123AF5" w:rsidP="00123AF5">
      <w:pPr>
        <w:pStyle w:val="aa"/>
      </w:pPr>
    </w:p>
    <w:p w14:paraId="37D69432" w14:textId="77777777" w:rsidR="00123AF5" w:rsidRDefault="00123AF5" w:rsidP="00123AF5">
      <w:pPr>
        <w:pStyle w:val="aa"/>
        <w:ind w:firstLine="0"/>
      </w:pPr>
      <w:r>
        <w:t xml:space="preserve">Таблица 1.2 – </w:t>
      </w:r>
      <w:r w:rsidRPr="00BC1125">
        <w:t>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a"/>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a"/>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a"/>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a"/>
              <w:ind w:firstLine="0"/>
            </w:pPr>
            <w:r w:rsidRPr="0085615B">
              <w:t>Мероприятие</w:t>
            </w:r>
          </w:p>
        </w:tc>
        <w:tc>
          <w:tcPr>
            <w:tcW w:w="3115" w:type="dxa"/>
          </w:tcPr>
          <w:p w14:paraId="4C3E3BC5" w14:textId="77777777" w:rsidR="00123AF5" w:rsidRPr="0085615B" w:rsidRDefault="00123AF5" w:rsidP="00A61568">
            <w:pPr>
              <w:pStyle w:val="aa"/>
              <w:ind w:firstLine="0"/>
            </w:pPr>
            <w:r w:rsidRPr="0085615B">
              <w:t>Название</w:t>
            </w:r>
          </w:p>
        </w:tc>
        <w:tc>
          <w:tcPr>
            <w:tcW w:w="3115" w:type="dxa"/>
          </w:tcPr>
          <w:p w14:paraId="0A87CCFC" w14:textId="77777777" w:rsidR="00123AF5" w:rsidRPr="0085615B" w:rsidRDefault="00123AF5" w:rsidP="00A61568">
            <w:pPr>
              <w:pStyle w:val="aa"/>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a"/>
              <w:ind w:firstLine="0"/>
            </w:pPr>
          </w:p>
        </w:tc>
        <w:tc>
          <w:tcPr>
            <w:tcW w:w="3115" w:type="dxa"/>
          </w:tcPr>
          <w:p w14:paraId="65238FC7" w14:textId="77777777" w:rsidR="00123AF5" w:rsidRPr="0085615B" w:rsidRDefault="00123AF5" w:rsidP="00A61568">
            <w:pPr>
              <w:pStyle w:val="aa"/>
              <w:ind w:firstLine="0"/>
            </w:pPr>
            <w:r w:rsidRPr="0085615B">
              <w:t>Описание</w:t>
            </w:r>
          </w:p>
        </w:tc>
        <w:tc>
          <w:tcPr>
            <w:tcW w:w="3115" w:type="dxa"/>
          </w:tcPr>
          <w:p w14:paraId="204FAD98" w14:textId="77777777" w:rsidR="00123AF5" w:rsidRPr="0085615B" w:rsidRDefault="00123AF5" w:rsidP="00A61568">
            <w:pPr>
              <w:pStyle w:val="aa"/>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a"/>
              <w:ind w:firstLine="0"/>
            </w:pPr>
          </w:p>
        </w:tc>
        <w:tc>
          <w:tcPr>
            <w:tcW w:w="3115" w:type="dxa"/>
          </w:tcPr>
          <w:p w14:paraId="699C5E65" w14:textId="77777777" w:rsidR="00123AF5" w:rsidRPr="0085615B" w:rsidRDefault="00123AF5" w:rsidP="00A61568">
            <w:pPr>
              <w:pStyle w:val="aa"/>
              <w:ind w:firstLine="0"/>
            </w:pPr>
            <w:r w:rsidRPr="0085615B">
              <w:t>Время</w:t>
            </w:r>
          </w:p>
        </w:tc>
        <w:tc>
          <w:tcPr>
            <w:tcW w:w="3115" w:type="dxa"/>
          </w:tcPr>
          <w:p w14:paraId="2EDE45AC" w14:textId="77777777" w:rsidR="00123AF5" w:rsidRPr="0085615B" w:rsidRDefault="00123AF5" w:rsidP="00A61568">
            <w:pPr>
              <w:pStyle w:val="aa"/>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a"/>
              <w:ind w:firstLine="0"/>
            </w:pPr>
          </w:p>
        </w:tc>
        <w:tc>
          <w:tcPr>
            <w:tcW w:w="3115" w:type="dxa"/>
          </w:tcPr>
          <w:p w14:paraId="2C65175B" w14:textId="77777777" w:rsidR="00123AF5" w:rsidRPr="0085615B" w:rsidRDefault="00123AF5" w:rsidP="00A61568">
            <w:pPr>
              <w:pStyle w:val="aa"/>
              <w:ind w:firstLine="0"/>
            </w:pPr>
            <w:r w:rsidRPr="0085615B">
              <w:t>Дата</w:t>
            </w:r>
          </w:p>
        </w:tc>
        <w:tc>
          <w:tcPr>
            <w:tcW w:w="3115" w:type="dxa"/>
          </w:tcPr>
          <w:p w14:paraId="3D3DC7CA" w14:textId="77777777" w:rsidR="00123AF5" w:rsidRPr="0085615B" w:rsidRDefault="00123AF5" w:rsidP="00A61568">
            <w:pPr>
              <w:pStyle w:val="aa"/>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a"/>
              <w:ind w:firstLine="0"/>
            </w:pPr>
          </w:p>
        </w:tc>
        <w:tc>
          <w:tcPr>
            <w:tcW w:w="3115" w:type="dxa"/>
          </w:tcPr>
          <w:p w14:paraId="4E88C77F" w14:textId="77777777" w:rsidR="00123AF5" w:rsidRPr="0085615B" w:rsidRDefault="00123AF5" w:rsidP="00A61568">
            <w:pPr>
              <w:pStyle w:val="aa"/>
              <w:ind w:firstLine="0"/>
            </w:pPr>
            <w:r w:rsidRPr="0085615B">
              <w:t>Локация</w:t>
            </w:r>
          </w:p>
        </w:tc>
        <w:tc>
          <w:tcPr>
            <w:tcW w:w="3115" w:type="dxa"/>
          </w:tcPr>
          <w:p w14:paraId="705A3B22" w14:textId="77777777" w:rsidR="00123AF5" w:rsidRPr="0085615B" w:rsidRDefault="00123AF5" w:rsidP="00A61568">
            <w:pPr>
              <w:pStyle w:val="aa"/>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a"/>
              <w:ind w:firstLine="0"/>
            </w:pPr>
          </w:p>
        </w:tc>
        <w:tc>
          <w:tcPr>
            <w:tcW w:w="3115" w:type="dxa"/>
          </w:tcPr>
          <w:p w14:paraId="347B82AD" w14:textId="77777777" w:rsidR="00123AF5" w:rsidRPr="0085615B" w:rsidRDefault="00123AF5" w:rsidP="00A61568">
            <w:pPr>
              <w:pStyle w:val="aa"/>
              <w:ind w:firstLine="0"/>
            </w:pPr>
            <w:r w:rsidRPr="0085615B">
              <w:t>Количество участников</w:t>
            </w:r>
          </w:p>
        </w:tc>
        <w:tc>
          <w:tcPr>
            <w:tcW w:w="3115" w:type="dxa"/>
          </w:tcPr>
          <w:p w14:paraId="01510796" w14:textId="77777777" w:rsidR="00123AF5" w:rsidRPr="0085615B" w:rsidRDefault="00123AF5" w:rsidP="00A61568">
            <w:pPr>
              <w:pStyle w:val="aa"/>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a"/>
              <w:ind w:firstLine="0"/>
            </w:pPr>
          </w:p>
        </w:tc>
        <w:tc>
          <w:tcPr>
            <w:tcW w:w="3115" w:type="dxa"/>
          </w:tcPr>
          <w:p w14:paraId="25C89D32" w14:textId="77777777" w:rsidR="00123AF5" w:rsidRPr="0085615B" w:rsidRDefault="00123AF5" w:rsidP="00A61568">
            <w:pPr>
              <w:pStyle w:val="aa"/>
              <w:ind w:firstLine="0"/>
            </w:pPr>
            <w:r w:rsidRPr="0085615B">
              <w:t>Тип мероприятия</w:t>
            </w:r>
          </w:p>
        </w:tc>
        <w:tc>
          <w:tcPr>
            <w:tcW w:w="3115" w:type="dxa"/>
          </w:tcPr>
          <w:p w14:paraId="1C435072" w14:textId="77777777" w:rsidR="00123AF5" w:rsidRPr="0085615B" w:rsidRDefault="00123AF5" w:rsidP="00A61568">
            <w:pPr>
              <w:pStyle w:val="aa"/>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a"/>
              <w:ind w:firstLine="0"/>
            </w:pPr>
            <w:r w:rsidRPr="0085615B">
              <w:t>Мероприятие</w:t>
            </w:r>
          </w:p>
        </w:tc>
        <w:tc>
          <w:tcPr>
            <w:tcW w:w="3115" w:type="dxa"/>
          </w:tcPr>
          <w:p w14:paraId="2E38ABCF" w14:textId="77777777" w:rsidR="00123AF5" w:rsidRPr="0085615B" w:rsidRDefault="00123AF5" w:rsidP="00A61568">
            <w:pPr>
              <w:pStyle w:val="aa"/>
              <w:ind w:firstLine="0"/>
            </w:pPr>
            <w:r w:rsidRPr="0085615B">
              <w:t>Теги мероприятия</w:t>
            </w:r>
          </w:p>
          <w:p w14:paraId="4F23FB0A" w14:textId="77777777" w:rsidR="00123AF5" w:rsidRPr="0085615B" w:rsidRDefault="00123AF5" w:rsidP="00A61568">
            <w:pPr>
              <w:pStyle w:val="aa"/>
              <w:ind w:firstLine="0"/>
            </w:pPr>
          </w:p>
        </w:tc>
        <w:tc>
          <w:tcPr>
            <w:tcW w:w="3115" w:type="dxa"/>
          </w:tcPr>
          <w:p w14:paraId="32629C7B" w14:textId="77777777" w:rsidR="00123AF5" w:rsidRPr="0085615B" w:rsidRDefault="00123AF5" w:rsidP="00A61568">
            <w:pPr>
              <w:pStyle w:val="aa"/>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a"/>
              <w:ind w:firstLine="0"/>
            </w:pPr>
          </w:p>
        </w:tc>
        <w:tc>
          <w:tcPr>
            <w:tcW w:w="3115" w:type="dxa"/>
          </w:tcPr>
          <w:p w14:paraId="650B141A" w14:textId="77777777" w:rsidR="00123AF5" w:rsidRPr="0085615B" w:rsidRDefault="00123AF5" w:rsidP="00A61568">
            <w:pPr>
              <w:pStyle w:val="aa"/>
              <w:ind w:firstLine="0"/>
            </w:pPr>
            <w:r w:rsidRPr="0085615B">
              <w:t>Участник мероприятия</w:t>
            </w:r>
          </w:p>
        </w:tc>
        <w:tc>
          <w:tcPr>
            <w:tcW w:w="3115" w:type="dxa"/>
          </w:tcPr>
          <w:p w14:paraId="750F0800" w14:textId="77777777" w:rsidR="00123AF5" w:rsidRPr="0085615B" w:rsidRDefault="00123AF5" w:rsidP="00A61568">
            <w:pPr>
              <w:pStyle w:val="aa"/>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a"/>
              <w:ind w:firstLine="0"/>
            </w:pPr>
          </w:p>
        </w:tc>
        <w:tc>
          <w:tcPr>
            <w:tcW w:w="3115" w:type="dxa"/>
          </w:tcPr>
          <w:p w14:paraId="4AFEF0AC" w14:textId="77777777" w:rsidR="00123AF5" w:rsidRPr="0085615B" w:rsidRDefault="00123AF5" w:rsidP="00A61568">
            <w:pPr>
              <w:pStyle w:val="aa"/>
              <w:ind w:firstLine="0"/>
            </w:pPr>
            <w:r w:rsidRPr="0085615B">
              <w:t>Регистрация</w:t>
            </w:r>
          </w:p>
        </w:tc>
        <w:tc>
          <w:tcPr>
            <w:tcW w:w="3115" w:type="dxa"/>
          </w:tcPr>
          <w:p w14:paraId="3163C66F" w14:textId="77777777" w:rsidR="00123AF5" w:rsidRPr="0085615B" w:rsidRDefault="00123AF5" w:rsidP="00A61568">
            <w:pPr>
              <w:pStyle w:val="aa"/>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a"/>
              <w:ind w:firstLine="0"/>
            </w:pPr>
            <w:r w:rsidRPr="0085615B">
              <w:t>Мои мероприятия</w:t>
            </w:r>
          </w:p>
        </w:tc>
        <w:tc>
          <w:tcPr>
            <w:tcW w:w="3115" w:type="dxa"/>
          </w:tcPr>
          <w:p w14:paraId="2CF0CA75" w14:textId="77777777" w:rsidR="00123AF5" w:rsidRPr="0085615B" w:rsidRDefault="00123AF5" w:rsidP="00A61568">
            <w:pPr>
              <w:pStyle w:val="aa"/>
              <w:ind w:firstLine="0"/>
            </w:pPr>
            <w:r w:rsidRPr="0085615B">
              <w:t>Мероприятие</w:t>
            </w:r>
          </w:p>
        </w:tc>
        <w:tc>
          <w:tcPr>
            <w:tcW w:w="3115" w:type="dxa"/>
          </w:tcPr>
          <w:p w14:paraId="2C93BAC1" w14:textId="77777777" w:rsidR="00123AF5" w:rsidRPr="0085615B" w:rsidRDefault="00123AF5" w:rsidP="00A61568">
            <w:pPr>
              <w:pStyle w:val="aa"/>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a"/>
              <w:ind w:firstLine="0"/>
            </w:pPr>
          </w:p>
        </w:tc>
        <w:tc>
          <w:tcPr>
            <w:tcW w:w="3115" w:type="dxa"/>
          </w:tcPr>
          <w:p w14:paraId="74D4B75D" w14:textId="77777777" w:rsidR="00123AF5" w:rsidRPr="0085615B" w:rsidRDefault="00123AF5" w:rsidP="00A61568">
            <w:pPr>
              <w:pStyle w:val="aa"/>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a"/>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a"/>
              <w:ind w:firstLine="0"/>
            </w:pPr>
          </w:p>
        </w:tc>
        <w:tc>
          <w:tcPr>
            <w:tcW w:w="3115" w:type="dxa"/>
          </w:tcPr>
          <w:p w14:paraId="7AE5CF5D" w14:textId="77777777" w:rsidR="00123AF5" w:rsidRPr="0085615B" w:rsidRDefault="00123AF5" w:rsidP="00A61568">
            <w:pPr>
              <w:pStyle w:val="aa"/>
              <w:ind w:firstLine="0"/>
            </w:pPr>
            <w:r w:rsidRPr="0085615B">
              <w:t>Пользователь</w:t>
            </w:r>
          </w:p>
        </w:tc>
        <w:tc>
          <w:tcPr>
            <w:tcW w:w="3115" w:type="dxa"/>
          </w:tcPr>
          <w:p w14:paraId="5D5110C7" w14:textId="77777777" w:rsidR="00123AF5" w:rsidRPr="0085615B" w:rsidRDefault="00123AF5" w:rsidP="00A61568">
            <w:pPr>
              <w:pStyle w:val="aa"/>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a"/>
              <w:ind w:firstLine="0"/>
            </w:pPr>
          </w:p>
        </w:tc>
        <w:tc>
          <w:tcPr>
            <w:tcW w:w="3115" w:type="dxa"/>
          </w:tcPr>
          <w:p w14:paraId="1D2F7146" w14:textId="77777777" w:rsidR="00123AF5" w:rsidRPr="0085615B" w:rsidRDefault="00123AF5" w:rsidP="00A61568">
            <w:pPr>
              <w:pStyle w:val="aa"/>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a"/>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a"/>
              <w:ind w:firstLine="0"/>
            </w:pPr>
          </w:p>
        </w:tc>
        <w:tc>
          <w:tcPr>
            <w:tcW w:w="3115" w:type="dxa"/>
          </w:tcPr>
          <w:p w14:paraId="4F02FAD8" w14:textId="77777777" w:rsidR="00123AF5" w:rsidRPr="0085615B" w:rsidRDefault="00123AF5" w:rsidP="00A61568">
            <w:pPr>
              <w:pStyle w:val="aa"/>
              <w:ind w:firstLine="0"/>
            </w:pPr>
            <w:r w:rsidRPr="0085615B">
              <w:t>Календарь</w:t>
            </w:r>
          </w:p>
        </w:tc>
        <w:tc>
          <w:tcPr>
            <w:tcW w:w="3115" w:type="dxa"/>
          </w:tcPr>
          <w:p w14:paraId="405E1CAA" w14:textId="77777777" w:rsidR="00123AF5" w:rsidRPr="0085615B" w:rsidRDefault="00123AF5" w:rsidP="00A61568">
            <w:pPr>
              <w:pStyle w:val="aa"/>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a"/>
              <w:ind w:firstLine="0"/>
            </w:pPr>
            <w:r w:rsidRPr="0085615B">
              <w:t>Пользователь</w:t>
            </w:r>
          </w:p>
        </w:tc>
        <w:tc>
          <w:tcPr>
            <w:tcW w:w="3115" w:type="dxa"/>
          </w:tcPr>
          <w:p w14:paraId="6B36E8F8" w14:textId="77777777" w:rsidR="00123AF5" w:rsidRPr="0085615B" w:rsidRDefault="00123AF5" w:rsidP="00A61568">
            <w:pPr>
              <w:pStyle w:val="aa"/>
              <w:ind w:firstLine="0"/>
            </w:pPr>
            <w:r w:rsidRPr="0085615B">
              <w:t>Имя пользователя</w:t>
            </w:r>
          </w:p>
        </w:tc>
        <w:tc>
          <w:tcPr>
            <w:tcW w:w="3115" w:type="dxa"/>
          </w:tcPr>
          <w:p w14:paraId="34945F57" w14:textId="77777777" w:rsidR="00123AF5" w:rsidRPr="0085615B" w:rsidRDefault="00123AF5" w:rsidP="00A61568">
            <w:pPr>
              <w:pStyle w:val="aa"/>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a"/>
              <w:ind w:firstLine="0"/>
            </w:pPr>
          </w:p>
        </w:tc>
        <w:tc>
          <w:tcPr>
            <w:tcW w:w="3115" w:type="dxa"/>
          </w:tcPr>
          <w:p w14:paraId="35246791" w14:textId="77777777" w:rsidR="00123AF5" w:rsidRPr="0085615B" w:rsidRDefault="00123AF5" w:rsidP="00A61568">
            <w:pPr>
              <w:pStyle w:val="aa"/>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a"/>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a"/>
              <w:ind w:firstLine="0"/>
            </w:pPr>
          </w:p>
        </w:tc>
        <w:tc>
          <w:tcPr>
            <w:tcW w:w="3115" w:type="dxa"/>
          </w:tcPr>
          <w:p w14:paraId="165AEC9C" w14:textId="77777777" w:rsidR="00123AF5" w:rsidRPr="0085615B" w:rsidRDefault="00123AF5" w:rsidP="00A61568">
            <w:pPr>
              <w:pStyle w:val="aa"/>
              <w:ind w:firstLine="0"/>
            </w:pPr>
            <w:r w:rsidRPr="0085615B">
              <w:t>Учебная группа</w:t>
            </w:r>
          </w:p>
        </w:tc>
        <w:tc>
          <w:tcPr>
            <w:tcW w:w="3115" w:type="dxa"/>
          </w:tcPr>
          <w:p w14:paraId="3933DC96" w14:textId="77777777" w:rsidR="00123AF5" w:rsidRPr="0085615B" w:rsidRDefault="00123AF5" w:rsidP="00A61568">
            <w:pPr>
              <w:pStyle w:val="aa"/>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a"/>
              <w:ind w:firstLine="0"/>
            </w:pPr>
          </w:p>
        </w:tc>
        <w:tc>
          <w:tcPr>
            <w:tcW w:w="3115" w:type="dxa"/>
          </w:tcPr>
          <w:p w14:paraId="699BFE00" w14:textId="77777777" w:rsidR="00123AF5" w:rsidRPr="0085615B" w:rsidRDefault="00123AF5" w:rsidP="00A61568">
            <w:pPr>
              <w:pStyle w:val="aa"/>
              <w:ind w:firstLine="0"/>
            </w:pPr>
            <w:r w:rsidRPr="0085615B">
              <w:t>Статус пользователя</w:t>
            </w:r>
          </w:p>
        </w:tc>
        <w:tc>
          <w:tcPr>
            <w:tcW w:w="3115" w:type="dxa"/>
          </w:tcPr>
          <w:p w14:paraId="206C2EFA" w14:textId="77777777" w:rsidR="00123AF5" w:rsidRPr="0085615B" w:rsidRDefault="00123AF5" w:rsidP="00A61568">
            <w:pPr>
              <w:pStyle w:val="aa"/>
              <w:ind w:firstLine="0"/>
            </w:pPr>
          </w:p>
        </w:tc>
      </w:tr>
    </w:tbl>
    <w:p w14:paraId="3823DB50" w14:textId="505B5F18" w:rsidR="00504D2B" w:rsidRDefault="00504D2B" w:rsidP="00504D2B">
      <w:pPr>
        <w:pStyle w:val="aa"/>
        <w:ind w:firstLine="0"/>
      </w:pPr>
      <w:r>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a"/>
              <w:ind w:firstLine="0"/>
              <w:jc w:val="center"/>
            </w:pPr>
            <w:r w:rsidRPr="007E4236">
              <w:rPr>
                <w:b/>
                <w:bCs/>
              </w:rPr>
              <w:t>Классы</w:t>
            </w:r>
          </w:p>
        </w:tc>
        <w:tc>
          <w:tcPr>
            <w:tcW w:w="3115" w:type="dxa"/>
          </w:tcPr>
          <w:p w14:paraId="7C5DE52E" w14:textId="7C808E86" w:rsidR="00504D2B" w:rsidRPr="0085615B" w:rsidRDefault="00504D2B" w:rsidP="00504D2B">
            <w:pPr>
              <w:pStyle w:val="aa"/>
              <w:ind w:firstLine="0"/>
              <w:jc w:val="center"/>
            </w:pPr>
            <w:r w:rsidRPr="007E4236">
              <w:rPr>
                <w:b/>
                <w:bCs/>
              </w:rPr>
              <w:t>Свойства</w:t>
            </w:r>
          </w:p>
        </w:tc>
        <w:tc>
          <w:tcPr>
            <w:tcW w:w="3115" w:type="dxa"/>
          </w:tcPr>
          <w:p w14:paraId="392E20DB" w14:textId="6AE8B7FE" w:rsidR="00504D2B" w:rsidRPr="0085615B" w:rsidRDefault="00504D2B" w:rsidP="00504D2B">
            <w:pPr>
              <w:pStyle w:val="aa"/>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a"/>
              <w:ind w:firstLine="0"/>
            </w:pPr>
            <w:r w:rsidRPr="0085615B">
              <w:t>Участник мероприятия</w:t>
            </w:r>
          </w:p>
        </w:tc>
        <w:tc>
          <w:tcPr>
            <w:tcW w:w="3115" w:type="dxa"/>
          </w:tcPr>
          <w:p w14:paraId="3EFC8027" w14:textId="24D14B62" w:rsidR="00750A30" w:rsidRPr="0085615B" w:rsidRDefault="00750A30" w:rsidP="00750A30">
            <w:pPr>
              <w:pStyle w:val="aa"/>
              <w:ind w:firstLine="0"/>
            </w:pPr>
            <w:r w:rsidRPr="0085615B">
              <w:t>ФИО участника</w:t>
            </w:r>
          </w:p>
        </w:tc>
        <w:tc>
          <w:tcPr>
            <w:tcW w:w="3115" w:type="dxa"/>
          </w:tcPr>
          <w:p w14:paraId="77CD2E1C" w14:textId="0C45BA82" w:rsidR="00750A30" w:rsidRPr="0085615B" w:rsidRDefault="00750A30" w:rsidP="00750A30">
            <w:pPr>
              <w:pStyle w:val="aa"/>
              <w:ind w:firstLine="0"/>
            </w:pPr>
            <w:r w:rsidRPr="0085615B">
              <w:t xml:space="preserve">Просмотреть список </w:t>
            </w:r>
            <w:proofErr w:type="gramStart"/>
            <w:r w:rsidRPr="0085615B">
              <w:t>участников(</w:t>
            </w:r>
            <w:proofErr w:type="gramEnd"/>
            <w:r w:rsidRPr="0085615B">
              <w:t>)</w:t>
            </w:r>
          </w:p>
        </w:tc>
      </w:tr>
      <w:tr w:rsidR="00750A30" w:rsidRPr="0085615B" w14:paraId="1AD2A0FF" w14:textId="77777777" w:rsidTr="00A61568">
        <w:tc>
          <w:tcPr>
            <w:tcW w:w="3115" w:type="dxa"/>
            <w:vMerge/>
          </w:tcPr>
          <w:p w14:paraId="309FC3A5" w14:textId="77777777" w:rsidR="00750A30" w:rsidRPr="0085615B" w:rsidRDefault="00750A30" w:rsidP="00750A30">
            <w:pPr>
              <w:pStyle w:val="aa"/>
              <w:ind w:firstLine="0"/>
            </w:pPr>
          </w:p>
        </w:tc>
        <w:tc>
          <w:tcPr>
            <w:tcW w:w="3115" w:type="dxa"/>
          </w:tcPr>
          <w:p w14:paraId="7C216CE0" w14:textId="77777777" w:rsidR="00750A30" w:rsidRPr="0085615B" w:rsidRDefault="00750A30" w:rsidP="00750A30">
            <w:pPr>
              <w:pStyle w:val="aa"/>
              <w:ind w:firstLine="0"/>
            </w:pPr>
            <w:r w:rsidRPr="0085615B">
              <w:t>Учебная группа</w:t>
            </w:r>
          </w:p>
        </w:tc>
        <w:tc>
          <w:tcPr>
            <w:tcW w:w="3115" w:type="dxa"/>
          </w:tcPr>
          <w:p w14:paraId="295AC8B5" w14:textId="77777777" w:rsidR="00750A30" w:rsidRPr="0085615B" w:rsidRDefault="00750A30" w:rsidP="00750A30">
            <w:pPr>
              <w:pStyle w:val="aa"/>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a"/>
              <w:ind w:firstLine="0"/>
            </w:pPr>
          </w:p>
        </w:tc>
        <w:tc>
          <w:tcPr>
            <w:tcW w:w="3115" w:type="dxa"/>
          </w:tcPr>
          <w:p w14:paraId="7CB75617" w14:textId="77777777" w:rsidR="00750A30" w:rsidRPr="0085615B" w:rsidRDefault="00750A30" w:rsidP="00750A30">
            <w:pPr>
              <w:pStyle w:val="aa"/>
              <w:ind w:firstLine="0"/>
            </w:pPr>
            <w:r w:rsidRPr="0085615B">
              <w:t>Статус присутствия</w:t>
            </w:r>
          </w:p>
        </w:tc>
        <w:tc>
          <w:tcPr>
            <w:tcW w:w="3115" w:type="dxa"/>
          </w:tcPr>
          <w:p w14:paraId="206EA1F3" w14:textId="77777777" w:rsidR="00750A30" w:rsidRPr="0085615B" w:rsidRDefault="00750A30" w:rsidP="00750A30">
            <w:pPr>
              <w:pStyle w:val="aa"/>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a"/>
              <w:ind w:firstLine="0"/>
            </w:pPr>
            <w:r w:rsidRPr="0085615B">
              <w:t>Статус пользователя</w:t>
            </w:r>
          </w:p>
        </w:tc>
        <w:tc>
          <w:tcPr>
            <w:tcW w:w="3115" w:type="dxa"/>
          </w:tcPr>
          <w:p w14:paraId="29024EDB" w14:textId="77777777" w:rsidR="00750A30" w:rsidRPr="0085615B" w:rsidRDefault="00750A30" w:rsidP="00750A30">
            <w:pPr>
              <w:pStyle w:val="aa"/>
              <w:ind w:firstLine="0"/>
            </w:pPr>
            <w:r w:rsidRPr="0085615B">
              <w:t>Участник</w:t>
            </w:r>
          </w:p>
        </w:tc>
        <w:tc>
          <w:tcPr>
            <w:tcW w:w="3115" w:type="dxa"/>
          </w:tcPr>
          <w:p w14:paraId="5897EF7D" w14:textId="77777777" w:rsidR="00750A30" w:rsidRPr="0085615B" w:rsidRDefault="00750A30" w:rsidP="00750A30">
            <w:pPr>
              <w:pStyle w:val="aa"/>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a"/>
              <w:ind w:firstLine="0"/>
            </w:pPr>
          </w:p>
        </w:tc>
        <w:tc>
          <w:tcPr>
            <w:tcW w:w="3115" w:type="dxa"/>
          </w:tcPr>
          <w:p w14:paraId="2D101222" w14:textId="77777777" w:rsidR="00750A30" w:rsidRPr="0085615B" w:rsidRDefault="00750A30" w:rsidP="00750A30">
            <w:pPr>
              <w:pStyle w:val="aa"/>
              <w:ind w:firstLine="0"/>
            </w:pPr>
            <w:r w:rsidRPr="0085615B">
              <w:t>Ответственный</w:t>
            </w:r>
          </w:p>
        </w:tc>
        <w:tc>
          <w:tcPr>
            <w:tcW w:w="3115" w:type="dxa"/>
          </w:tcPr>
          <w:p w14:paraId="5C946BC8" w14:textId="77777777" w:rsidR="00750A30" w:rsidRPr="0085615B" w:rsidRDefault="00750A30" w:rsidP="00750A30">
            <w:pPr>
              <w:pStyle w:val="aa"/>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a"/>
              <w:ind w:firstLine="0"/>
            </w:pPr>
          </w:p>
        </w:tc>
        <w:tc>
          <w:tcPr>
            <w:tcW w:w="3115" w:type="dxa"/>
          </w:tcPr>
          <w:p w14:paraId="7C345426" w14:textId="77777777" w:rsidR="00750A30" w:rsidRPr="0085615B" w:rsidRDefault="00750A30" w:rsidP="00750A30">
            <w:pPr>
              <w:pStyle w:val="aa"/>
              <w:ind w:firstLine="0"/>
            </w:pPr>
            <w:r w:rsidRPr="0085615B">
              <w:t>Зритель</w:t>
            </w:r>
          </w:p>
        </w:tc>
        <w:tc>
          <w:tcPr>
            <w:tcW w:w="3115" w:type="dxa"/>
          </w:tcPr>
          <w:p w14:paraId="7E8D2BF7" w14:textId="77777777" w:rsidR="00750A30" w:rsidRPr="0085615B" w:rsidRDefault="00750A30" w:rsidP="00750A30">
            <w:pPr>
              <w:pStyle w:val="aa"/>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a"/>
              <w:ind w:firstLine="0"/>
            </w:pPr>
            <w:r w:rsidRPr="0085615B">
              <w:t>Статус присутствия</w:t>
            </w:r>
          </w:p>
        </w:tc>
        <w:tc>
          <w:tcPr>
            <w:tcW w:w="3115" w:type="dxa"/>
          </w:tcPr>
          <w:p w14:paraId="711E283A" w14:textId="77777777" w:rsidR="00750A30" w:rsidRPr="0085615B" w:rsidRDefault="00750A30" w:rsidP="00750A30">
            <w:pPr>
              <w:pStyle w:val="aa"/>
              <w:ind w:firstLine="0"/>
            </w:pPr>
            <w:r w:rsidRPr="0085615B">
              <w:t>Присутствие</w:t>
            </w:r>
          </w:p>
        </w:tc>
        <w:tc>
          <w:tcPr>
            <w:tcW w:w="3115" w:type="dxa"/>
          </w:tcPr>
          <w:p w14:paraId="2CFA32FB" w14:textId="77777777" w:rsidR="00750A30" w:rsidRPr="0085615B" w:rsidRDefault="00750A30" w:rsidP="00750A30">
            <w:pPr>
              <w:pStyle w:val="aa"/>
              <w:ind w:firstLine="0"/>
            </w:pPr>
            <w:r w:rsidRPr="0085615B">
              <w:t xml:space="preserve">Отметить </w:t>
            </w:r>
            <w:proofErr w:type="gramStart"/>
            <w:r w:rsidRPr="0085615B">
              <w:t>присутствие(</w:t>
            </w:r>
            <w:proofErr w:type="gramEnd"/>
            <w:r w:rsidRPr="0085615B">
              <w:t>)</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a"/>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a"/>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750A30" w:rsidRPr="0085615B" w:rsidRDefault="00750A30" w:rsidP="00750A30">
            <w:pPr>
              <w:pStyle w:val="aa"/>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750A30" w:rsidRPr="0085615B" w14:paraId="169857DC" w14:textId="77777777" w:rsidTr="00A61568">
        <w:tc>
          <w:tcPr>
            <w:tcW w:w="3115" w:type="dxa"/>
            <w:vMerge/>
          </w:tcPr>
          <w:p w14:paraId="6DB2EF12" w14:textId="77777777" w:rsidR="00750A30" w:rsidRPr="0085615B" w:rsidRDefault="00750A30" w:rsidP="00750A30">
            <w:pPr>
              <w:pStyle w:val="aa"/>
              <w:ind w:firstLine="0"/>
            </w:pPr>
          </w:p>
        </w:tc>
        <w:tc>
          <w:tcPr>
            <w:tcW w:w="3115" w:type="dxa"/>
          </w:tcPr>
          <w:p w14:paraId="048A7E41" w14:textId="77777777" w:rsidR="00750A30" w:rsidRPr="0085615B" w:rsidRDefault="00750A30" w:rsidP="00750A30">
            <w:pPr>
              <w:pStyle w:val="aa"/>
              <w:ind w:firstLine="0"/>
            </w:pPr>
          </w:p>
        </w:tc>
        <w:tc>
          <w:tcPr>
            <w:tcW w:w="3115" w:type="dxa"/>
          </w:tcPr>
          <w:p w14:paraId="501A28B4" w14:textId="77777777" w:rsidR="00750A30" w:rsidRPr="0085615B" w:rsidRDefault="00750A30" w:rsidP="00750A30">
            <w:pPr>
              <w:pStyle w:val="aa"/>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a"/>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a"/>
              <w:ind w:firstLine="0"/>
            </w:pPr>
          </w:p>
        </w:tc>
        <w:tc>
          <w:tcPr>
            <w:tcW w:w="3115" w:type="dxa"/>
          </w:tcPr>
          <w:p w14:paraId="2FA402A1" w14:textId="77777777" w:rsidR="00750A30" w:rsidRPr="0085615B" w:rsidRDefault="00750A30" w:rsidP="00750A30">
            <w:pPr>
              <w:pStyle w:val="aa"/>
              <w:ind w:firstLine="0"/>
            </w:pPr>
            <w:r w:rsidRPr="0085615B">
              <w:t xml:space="preserve">Сохранить </w:t>
            </w:r>
            <w:r w:rsidRPr="0085615B">
              <w:rPr>
                <w:lang w:val="en-US"/>
              </w:rPr>
              <w:t>pdf-</w:t>
            </w:r>
            <w:proofErr w:type="gramStart"/>
            <w:r w:rsidRPr="0085615B">
              <w:t>файл(</w:t>
            </w:r>
            <w:proofErr w:type="gramEnd"/>
            <w:r w:rsidRPr="0085615B">
              <w:t>)</w:t>
            </w:r>
          </w:p>
        </w:tc>
      </w:tr>
      <w:tr w:rsidR="00750A30" w:rsidRPr="0085615B" w14:paraId="450487B4" w14:textId="77777777" w:rsidTr="00A61568">
        <w:tc>
          <w:tcPr>
            <w:tcW w:w="3115" w:type="dxa"/>
            <w:vMerge/>
          </w:tcPr>
          <w:p w14:paraId="6E87FBD5" w14:textId="77777777" w:rsidR="00750A30" w:rsidRPr="0085615B" w:rsidRDefault="00750A30" w:rsidP="00750A30">
            <w:pPr>
              <w:pStyle w:val="aa"/>
              <w:ind w:firstLine="0"/>
            </w:pPr>
          </w:p>
        </w:tc>
        <w:tc>
          <w:tcPr>
            <w:tcW w:w="3115" w:type="dxa"/>
          </w:tcPr>
          <w:p w14:paraId="71D51A0E" w14:textId="77777777" w:rsidR="00750A30" w:rsidRPr="0085615B" w:rsidRDefault="00750A30" w:rsidP="00750A30">
            <w:pPr>
              <w:pStyle w:val="aa"/>
              <w:ind w:firstLine="0"/>
            </w:pPr>
          </w:p>
        </w:tc>
        <w:tc>
          <w:tcPr>
            <w:tcW w:w="3115" w:type="dxa"/>
          </w:tcPr>
          <w:p w14:paraId="175578B5" w14:textId="77777777" w:rsidR="00750A30" w:rsidRPr="0085615B" w:rsidRDefault="00750A30" w:rsidP="00750A30">
            <w:pPr>
              <w:pStyle w:val="aa"/>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750A30" w:rsidRPr="0085615B" w14:paraId="23B44716" w14:textId="77777777" w:rsidTr="00A61568">
        <w:tc>
          <w:tcPr>
            <w:tcW w:w="3115" w:type="dxa"/>
          </w:tcPr>
          <w:p w14:paraId="59D6D6F6" w14:textId="77777777" w:rsidR="00750A30" w:rsidRPr="0085615B" w:rsidRDefault="00750A30" w:rsidP="00750A30">
            <w:pPr>
              <w:pStyle w:val="aa"/>
              <w:ind w:firstLine="0"/>
            </w:pPr>
            <w:r w:rsidRPr="0085615B">
              <w:t>Календарь</w:t>
            </w:r>
          </w:p>
        </w:tc>
        <w:tc>
          <w:tcPr>
            <w:tcW w:w="3115" w:type="dxa"/>
          </w:tcPr>
          <w:p w14:paraId="22017BA7" w14:textId="77777777" w:rsidR="00750A30" w:rsidRPr="0085615B" w:rsidRDefault="00750A30" w:rsidP="00750A30">
            <w:pPr>
              <w:pStyle w:val="aa"/>
              <w:ind w:firstLine="0"/>
            </w:pPr>
          </w:p>
        </w:tc>
        <w:tc>
          <w:tcPr>
            <w:tcW w:w="3115" w:type="dxa"/>
          </w:tcPr>
          <w:p w14:paraId="2DF178CE" w14:textId="77777777" w:rsidR="00750A30" w:rsidRPr="0085615B" w:rsidRDefault="00750A30" w:rsidP="00750A30">
            <w:pPr>
              <w:pStyle w:val="aa"/>
              <w:ind w:firstLine="0"/>
            </w:pPr>
            <w:r w:rsidRPr="0085615B">
              <w:t xml:space="preserve">Добавить мероприятие в </w:t>
            </w:r>
            <w:proofErr w:type="gramStart"/>
            <w:r w:rsidRPr="0085615B">
              <w:t>календарь(</w:t>
            </w:r>
            <w:proofErr w:type="gramEnd"/>
            <w:r w:rsidRPr="0085615B">
              <w:t>)</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a"/>
              <w:ind w:firstLine="0"/>
            </w:pPr>
            <w:r w:rsidRPr="0085615B">
              <w:t>Регистрация</w:t>
            </w:r>
          </w:p>
        </w:tc>
        <w:tc>
          <w:tcPr>
            <w:tcW w:w="3115" w:type="dxa"/>
          </w:tcPr>
          <w:p w14:paraId="6CD5ABB3" w14:textId="77777777" w:rsidR="00750A30" w:rsidRPr="0085615B" w:rsidRDefault="00750A30" w:rsidP="00750A30">
            <w:pPr>
              <w:pStyle w:val="aa"/>
              <w:ind w:firstLine="0"/>
            </w:pPr>
          </w:p>
        </w:tc>
        <w:tc>
          <w:tcPr>
            <w:tcW w:w="3115" w:type="dxa"/>
          </w:tcPr>
          <w:p w14:paraId="5C28DD06" w14:textId="77777777" w:rsidR="00750A30" w:rsidRPr="0085615B" w:rsidRDefault="00750A30" w:rsidP="00750A30">
            <w:pPr>
              <w:pStyle w:val="aa"/>
              <w:ind w:firstLine="0"/>
            </w:pPr>
            <w:r w:rsidRPr="0085615B">
              <w:t xml:space="preserve">Отменить регистрацию на </w:t>
            </w:r>
            <w:proofErr w:type="gramStart"/>
            <w:r w:rsidRPr="0085615B">
              <w:t>мероприятие(</w:t>
            </w:r>
            <w:proofErr w:type="gramEnd"/>
            <w:r w:rsidRPr="0085615B">
              <w:t>)</w:t>
            </w:r>
          </w:p>
        </w:tc>
      </w:tr>
      <w:tr w:rsidR="00750A30" w14:paraId="5735931A" w14:textId="77777777" w:rsidTr="00A61568">
        <w:tc>
          <w:tcPr>
            <w:tcW w:w="3115" w:type="dxa"/>
            <w:vMerge/>
          </w:tcPr>
          <w:p w14:paraId="65FE3D23" w14:textId="77777777" w:rsidR="00750A30" w:rsidRPr="0085615B" w:rsidRDefault="00750A30" w:rsidP="00750A30">
            <w:pPr>
              <w:pStyle w:val="aa"/>
              <w:ind w:firstLine="0"/>
            </w:pPr>
          </w:p>
        </w:tc>
        <w:tc>
          <w:tcPr>
            <w:tcW w:w="3115" w:type="dxa"/>
          </w:tcPr>
          <w:p w14:paraId="657C655E" w14:textId="77777777" w:rsidR="00750A30" w:rsidRPr="0085615B" w:rsidRDefault="00750A30" w:rsidP="00750A30">
            <w:pPr>
              <w:pStyle w:val="aa"/>
              <w:ind w:firstLine="0"/>
            </w:pPr>
          </w:p>
        </w:tc>
        <w:tc>
          <w:tcPr>
            <w:tcW w:w="3115" w:type="dxa"/>
          </w:tcPr>
          <w:p w14:paraId="7049B870" w14:textId="77777777" w:rsidR="00750A30" w:rsidRDefault="00750A30" w:rsidP="00750A30">
            <w:pPr>
              <w:pStyle w:val="aa"/>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a"/>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a"/>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a"/>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a"/>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a"/>
      </w:pPr>
      <w:r w:rsidRPr="00E54DC0">
        <w:t>Основные функции разрабатываемого приложения должны включать:</w:t>
      </w:r>
    </w:p>
    <w:p w14:paraId="54F0EBF3" w14:textId="3596A578" w:rsidR="00706B60" w:rsidRDefault="008A187C" w:rsidP="004D6D94">
      <w:pPr>
        <w:pStyle w:val="aa"/>
        <w:numPr>
          <w:ilvl w:val="0"/>
          <w:numId w:val="11"/>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4D6D94">
      <w:pPr>
        <w:pStyle w:val="aa"/>
        <w:numPr>
          <w:ilvl w:val="0"/>
          <w:numId w:val="11"/>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4D6D94">
      <w:pPr>
        <w:pStyle w:val="aa"/>
        <w:numPr>
          <w:ilvl w:val="0"/>
          <w:numId w:val="11"/>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4D6D94">
      <w:pPr>
        <w:pStyle w:val="aa"/>
        <w:numPr>
          <w:ilvl w:val="0"/>
          <w:numId w:val="11"/>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a"/>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a"/>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a"/>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a"/>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a"/>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a"/>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a"/>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a"/>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a"/>
      </w:pPr>
      <w:r>
        <w:t>Роли и функции пользователей представлены в таблице 1.3.</w:t>
      </w:r>
    </w:p>
    <w:p w14:paraId="706C600E" w14:textId="77777777" w:rsidR="00123AF5" w:rsidRDefault="00123AF5" w:rsidP="00123AF5">
      <w:pPr>
        <w:pStyle w:val="aa"/>
        <w:ind w:left="709" w:firstLine="0"/>
      </w:pPr>
    </w:p>
    <w:p w14:paraId="08ADF9D1" w14:textId="77777777" w:rsidR="00123AF5" w:rsidRDefault="00123AF5" w:rsidP="00123AF5">
      <w:pPr>
        <w:pStyle w:val="aa"/>
        <w:keepNext/>
        <w:ind w:firstLine="0"/>
      </w:pPr>
      <w:r>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a"/>
        <w:ind w:firstLine="0"/>
      </w:pPr>
      <w:r>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a"/>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a"/>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a"/>
      </w:pPr>
      <w:r w:rsidRPr="00841B41">
        <w:t>Описание контекста модели:</w:t>
      </w:r>
    </w:p>
    <w:p w14:paraId="27E32C8B" w14:textId="77777777" w:rsidR="00123AF5" w:rsidRPr="00841B41" w:rsidRDefault="00123AF5" w:rsidP="004D6D94">
      <w:pPr>
        <w:pStyle w:val="aa"/>
        <w:numPr>
          <w:ilvl w:val="0"/>
          <w:numId w:val="12"/>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4D6D94">
      <w:pPr>
        <w:pStyle w:val="aa"/>
        <w:numPr>
          <w:ilvl w:val="0"/>
          <w:numId w:val="12"/>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4D6D94">
      <w:pPr>
        <w:pStyle w:val="aa"/>
        <w:numPr>
          <w:ilvl w:val="0"/>
          <w:numId w:val="12"/>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a"/>
      </w:pPr>
    </w:p>
    <w:p w14:paraId="38E44E90" w14:textId="77777777" w:rsidR="00123AF5" w:rsidRDefault="00123AF5" w:rsidP="00123AF5">
      <w:pPr>
        <w:pStyle w:val="aa"/>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a"/>
      </w:pPr>
    </w:p>
    <w:p w14:paraId="7A6A243F" w14:textId="77777777" w:rsidR="00123AF5" w:rsidRPr="00841B41" w:rsidRDefault="00123AF5" w:rsidP="00123AF5">
      <w:pPr>
        <w:pStyle w:val="aa"/>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a"/>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a"/>
        <w:ind w:firstLine="0"/>
        <w:jc w:val="center"/>
      </w:pPr>
    </w:p>
    <w:p w14:paraId="4A2C46F2" w14:textId="77777777" w:rsidR="00123AF5" w:rsidRPr="00841B41" w:rsidRDefault="00123AF5" w:rsidP="00123AF5">
      <w:pPr>
        <w:pStyle w:val="aa"/>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4D6D94">
      <w:pPr>
        <w:pStyle w:val="aa"/>
        <w:numPr>
          <w:ilvl w:val="0"/>
          <w:numId w:val="14"/>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4D6D94">
      <w:pPr>
        <w:pStyle w:val="aa"/>
        <w:numPr>
          <w:ilvl w:val="0"/>
          <w:numId w:val="14"/>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4D6D94">
      <w:pPr>
        <w:pStyle w:val="aa"/>
        <w:numPr>
          <w:ilvl w:val="0"/>
          <w:numId w:val="14"/>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4D6D94">
      <w:pPr>
        <w:pStyle w:val="aa"/>
        <w:numPr>
          <w:ilvl w:val="0"/>
          <w:numId w:val="14"/>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a"/>
      </w:pPr>
    </w:p>
    <w:p w14:paraId="0A19CAD9" w14:textId="77777777" w:rsidR="00123AF5" w:rsidRPr="00841B41" w:rsidRDefault="00123AF5" w:rsidP="00123AF5">
      <w:pPr>
        <w:pStyle w:val="aa"/>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a"/>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a"/>
        <w:ind w:firstLine="0"/>
        <w:jc w:val="center"/>
      </w:pPr>
    </w:p>
    <w:p w14:paraId="536586B4" w14:textId="77777777" w:rsidR="00123AF5" w:rsidRPr="00841B41" w:rsidRDefault="00123AF5" w:rsidP="00123AF5">
      <w:pPr>
        <w:pStyle w:val="aa"/>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a"/>
      </w:pPr>
      <w:r w:rsidRPr="00841B41">
        <w:t>Данный процесс декомпозируется на два этапа:</w:t>
      </w:r>
    </w:p>
    <w:p w14:paraId="4AD4027C" w14:textId="77777777" w:rsidR="00123AF5" w:rsidRPr="00841B41" w:rsidRDefault="00123AF5" w:rsidP="004D6D94">
      <w:pPr>
        <w:pStyle w:val="aa"/>
        <w:numPr>
          <w:ilvl w:val="0"/>
          <w:numId w:val="15"/>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4D6D94">
      <w:pPr>
        <w:pStyle w:val="aa"/>
        <w:numPr>
          <w:ilvl w:val="0"/>
          <w:numId w:val="15"/>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a"/>
      </w:pPr>
    </w:p>
    <w:p w14:paraId="4C3DEEFB" w14:textId="77777777" w:rsidR="00123AF5" w:rsidRPr="00841B41" w:rsidRDefault="00123AF5" w:rsidP="00123AF5">
      <w:pPr>
        <w:pStyle w:val="aa"/>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a"/>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a"/>
        <w:ind w:firstLine="0"/>
        <w:jc w:val="center"/>
      </w:pPr>
    </w:p>
    <w:p w14:paraId="67506BFA" w14:textId="77777777" w:rsidR="00123AF5" w:rsidRPr="00841B41" w:rsidRDefault="00123AF5" w:rsidP="00123AF5">
      <w:pPr>
        <w:pStyle w:val="aa"/>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a"/>
      </w:pPr>
      <w:r w:rsidRPr="00841B41">
        <w:t>Данный процесс декомпозируется на четыре этапа:</w:t>
      </w:r>
    </w:p>
    <w:p w14:paraId="4C0A9788" w14:textId="77777777" w:rsidR="00123AF5" w:rsidRPr="00841B41" w:rsidRDefault="00123AF5" w:rsidP="004D6D94">
      <w:pPr>
        <w:pStyle w:val="aa"/>
        <w:numPr>
          <w:ilvl w:val="0"/>
          <w:numId w:val="16"/>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4D6D94">
      <w:pPr>
        <w:pStyle w:val="aa"/>
        <w:numPr>
          <w:ilvl w:val="0"/>
          <w:numId w:val="16"/>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4D6D94">
      <w:pPr>
        <w:pStyle w:val="aa"/>
        <w:numPr>
          <w:ilvl w:val="0"/>
          <w:numId w:val="16"/>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4D6D94">
      <w:pPr>
        <w:pStyle w:val="aa"/>
        <w:numPr>
          <w:ilvl w:val="0"/>
          <w:numId w:val="16"/>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a"/>
      </w:pPr>
    </w:p>
    <w:p w14:paraId="7D238CD2" w14:textId="77777777" w:rsidR="00123AF5" w:rsidRPr="00841B41" w:rsidRDefault="00123AF5" w:rsidP="00123AF5">
      <w:pPr>
        <w:pStyle w:val="aa"/>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a"/>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a"/>
        <w:ind w:firstLine="0"/>
        <w:jc w:val="center"/>
      </w:pPr>
    </w:p>
    <w:p w14:paraId="0F96634D" w14:textId="77777777" w:rsidR="00123AF5" w:rsidRPr="00841B41" w:rsidRDefault="00123AF5" w:rsidP="00123AF5">
      <w:pPr>
        <w:pStyle w:val="aa"/>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a"/>
      </w:pPr>
      <w:r w:rsidRPr="00841B41">
        <w:t>Данный процесс декомпозируется на четыре этапа:</w:t>
      </w:r>
    </w:p>
    <w:p w14:paraId="2B98434C" w14:textId="77777777" w:rsidR="00123AF5" w:rsidRPr="00841B41" w:rsidRDefault="00123AF5" w:rsidP="004D6D94">
      <w:pPr>
        <w:pStyle w:val="aa"/>
        <w:numPr>
          <w:ilvl w:val="0"/>
          <w:numId w:val="17"/>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4D6D94">
      <w:pPr>
        <w:pStyle w:val="aa"/>
        <w:numPr>
          <w:ilvl w:val="0"/>
          <w:numId w:val="17"/>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4D6D94">
      <w:pPr>
        <w:pStyle w:val="aa"/>
        <w:numPr>
          <w:ilvl w:val="0"/>
          <w:numId w:val="17"/>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4D6D94">
      <w:pPr>
        <w:pStyle w:val="aa"/>
        <w:numPr>
          <w:ilvl w:val="0"/>
          <w:numId w:val="17"/>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4D6D94">
      <w:pPr>
        <w:pStyle w:val="aa"/>
        <w:numPr>
          <w:ilvl w:val="0"/>
          <w:numId w:val="17"/>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4D6D94">
      <w:pPr>
        <w:pStyle w:val="aa"/>
        <w:numPr>
          <w:ilvl w:val="0"/>
          <w:numId w:val="17"/>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4D6D94">
      <w:pPr>
        <w:pStyle w:val="aa"/>
        <w:numPr>
          <w:ilvl w:val="0"/>
          <w:numId w:val="17"/>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a"/>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a"/>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a"/>
        <w:ind w:firstLine="0"/>
        <w:jc w:val="center"/>
      </w:pPr>
    </w:p>
    <w:p w14:paraId="61416B30" w14:textId="77777777" w:rsidR="00123AF5" w:rsidRPr="00841B41" w:rsidRDefault="00123AF5" w:rsidP="00123AF5">
      <w:pPr>
        <w:pStyle w:val="aa"/>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4D6D94">
      <w:pPr>
        <w:pStyle w:val="aa"/>
        <w:numPr>
          <w:ilvl w:val="0"/>
          <w:numId w:val="13"/>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4D6D94">
      <w:pPr>
        <w:pStyle w:val="aa"/>
        <w:numPr>
          <w:ilvl w:val="0"/>
          <w:numId w:val="13"/>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4D6D94">
      <w:pPr>
        <w:pStyle w:val="aa"/>
        <w:numPr>
          <w:ilvl w:val="0"/>
          <w:numId w:val="13"/>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4D6D94">
      <w:pPr>
        <w:pStyle w:val="aa"/>
        <w:numPr>
          <w:ilvl w:val="0"/>
          <w:numId w:val="13"/>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4D6D94">
      <w:pPr>
        <w:pStyle w:val="aa"/>
        <w:numPr>
          <w:ilvl w:val="0"/>
          <w:numId w:val="13"/>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a"/>
      </w:pPr>
    </w:p>
    <w:p w14:paraId="17593235" w14:textId="77777777" w:rsidR="00123AF5" w:rsidRPr="00841B41" w:rsidRDefault="00123AF5" w:rsidP="00123AF5">
      <w:pPr>
        <w:pStyle w:val="aa"/>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a"/>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a"/>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a"/>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a"/>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a"/>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a"/>
        <w:ind w:firstLine="0"/>
        <w:jc w:val="center"/>
        <w:rPr>
          <w:noProof/>
          <w:lang w:eastAsia="en-US"/>
        </w:rPr>
      </w:pPr>
    </w:p>
    <w:p w14:paraId="49C122F4" w14:textId="1C0DD41E" w:rsidR="00123AF5" w:rsidRPr="00131A49" w:rsidRDefault="00BD6133" w:rsidP="00123AF5">
      <w:pPr>
        <w:pStyle w:val="aa"/>
        <w:ind w:firstLine="0"/>
        <w:jc w:val="center"/>
        <w:rPr>
          <w:lang w:eastAsia="en-US"/>
        </w:rPr>
      </w:pPr>
      <w:r>
        <w:rPr>
          <w:noProof/>
          <w:lang w:eastAsia="en-US"/>
        </w:rPr>
        <w:lastRenderedPageBreak/>
        <w:drawing>
          <wp:inline distT="0" distB="0" distL="0" distR="0" wp14:anchorId="598F3121" wp14:editId="2110465B">
            <wp:extent cx="5846692" cy="4848225"/>
            <wp:effectExtent l="19050" t="19050" r="2095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13" cstate="print">
                      <a:extLst>
                        <a:ext uri="{28A0092B-C50C-407E-A947-70E740481C1C}">
                          <a14:useLocalDpi xmlns:a14="http://schemas.microsoft.com/office/drawing/2010/main" val="0"/>
                        </a:ext>
                      </a:extLst>
                    </a:blip>
                    <a:srcRect l="5452" t="3602" r="3474" b="2148"/>
                    <a:stretch/>
                  </pic:blipFill>
                  <pic:spPr bwMode="auto">
                    <a:xfrm>
                      <a:off x="0" y="0"/>
                      <a:ext cx="5855715" cy="4855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a"/>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a"/>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a"/>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a"/>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a"/>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a"/>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a"/>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a"/>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a"/>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a"/>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a"/>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a"/>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a"/>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a"/>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a"/>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a"/>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4D6D94">
      <w:pPr>
        <w:pStyle w:val="aa"/>
        <w:numPr>
          <w:ilvl w:val="0"/>
          <w:numId w:val="18"/>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4D6D94">
      <w:pPr>
        <w:pStyle w:val="aa"/>
        <w:numPr>
          <w:ilvl w:val="0"/>
          <w:numId w:val="18"/>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4D6D94">
      <w:pPr>
        <w:pStyle w:val="aa"/>
        <w:numPr>
          <w:ilvl w:val="0"/>
          <w:numId w:val="18"/>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4D6D94">
      <w:pPr>
        <w:pStyle w:val="aa"/>
        <w:numPr>
          <w:ilvl w:val="0"/>
          <w:numId w:val="18"/>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a"/>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a"/>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a"/>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a"/>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a"/>
      </w:pPr>
      <w:r>
        <w:t xml:space="preserve">Для реализации графического интерфейса спроектирован набор экранов. </w:t>
      </w:r>
    </w:p>
    <w:p w14:paraId="4D711136" w14:textId="77777777" w:rsidR="006B30DF" w:rsidRDefault="00804622" w:rsidP="00804622">
      <w:pPr>
        <w:pStyle w:val="aa"/>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a"/>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4D6D94">
      <w:pPr>
        <w:pStyle w:val="aa"/>
        <w:numPr>
          <w:ilvl w:val="0"/>
          <w:numId w:val="40"/>
        </w:numPr>
      </w:pPr>
      <w:r>
        <w:t>Основной экран приложения;</w:t>
      </w:r>
    </w:p>
    <w:p w14:paraId="13DBFC7E" w14:textId="480E2B41" w:rsidR="006B30DF" w:rsidRDefault="006B30DF" w:rsidP="004D6D94">
      <w:pPr>
        <w:pStyle w:val="aa"/>
        <w:numPr>
          <w:ilvl w:val="0"/>
          <w:numId w:val="40"/>
        </w:numPr>
      </w:pPr>
      <w:r>
        <w:t>Экран настроек;</w:t>
      </w:r>
    </w:p>
    <w:p w14:paraId="7AEADA4A" w14:textId="58E5B893" w:rsidR="006B30DF" w:rsidRDefault="006B30DF" w:rsidP="004D6D94">
      <w:pPr>
        <w:pStyle w:val="aa"/>
        <w:numPr>
          <w:ilvl w:val="0"/>
          <w:numId w:val="40"/>
        </w:numPr>
      </w:pPr>
      <w:r>
        <w:t>Экраны профиля;</w:t>
      </w:r>
    </w:p>
    <w:p w14:paraId="7FE6D590" w14:textId="6AC13021" w:rsidR="006B30DF" w:rsidRDefault="006B30DF" w:rsidP="004D6D94">
      <w:pPr>
        <w:pStyle w:val="aa"/>
        <w:numPr>
          <w:ilvl w:val="0"/>
          <w:numId w:val="40"/>
        </w:numPr>
      </w:pPr>
      <w:r>
        <w:t>Экран страницы мероприятия;</w:t>
      </w:r>
    </w:p>
    <w:p w14:paraId="10605289" w14:textId="2691A1E2" w:rsidR="006B30DF" w:rsidRDefault="006B30DF" w:rsidP="004D6D94">
      <w:pPr>
        <w:pStyle w:val="aa"/>
        <w:numPr>
          <w:ilvl w:val="0"/>
          <w:numId w:val="40"/>
        </w:numPr>
      </w:pPr>
      <w:r>
        <w:t>Экран мероприятий пользователя.</w:t>
      </w:r>
    </w:p>
    <w:p w14:paraId="7574CB54" w14:textId="1A59077F" w:rsidR="006B30DF" w:rsidRDefault="00804622" w:rsidP="00804622">
      <w:pPr>
        <w:pStyle w:val="aa"/>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4D6D94">
      <w:pPr>
        <w:pStyle w:val="aa"/>
        <w:numPr>
          <w:ilvl w:val="0"/>
          <w:numId w:val="41"/>
        </w:numPr>
      </w:pPr>
      <w:r>
        <w:t>Экран страницы мероприятия с пройденной регистрацией;</w:t>
      </w:r>
    </w:p>
    <w:p w14:paraId="7AD7999B" w14:textId="096B2192" w:rsidR="006B30DF" w:rsidRDefault="006B30DF" w:rsidP="004D6D94">
      <w:pPr>
        <w:pStyle w:val="aa"/>
        <w:numPr>
          <w:ilvl w:val="0"/>
          <w:numId w:val="41"/>
        </w:numPr>
      </w:pPr>
      <w:r>
        <w:t>Экран отмены регистрации;</w:t>
      </w:r>
    </w:p>
    <w:p w14:paraId="6DF3866D" w14:textId="564F9DCE" w:rsidR="006B30DF" w:rsidRDefault="00665D0D" w:rsidP="004D6D94">
      <w:pPr>
        <w:pStyle w:val="aa"/>
        <w:numPr>
          <w:ilvl w:val="0"/>
          <w:numId w:val="41"/>
        </w:numPr>
      </w:pPr>
      <w:r>
        <w:t xml:space="preserve">Экран </w:t>
      </w:r>
      <w:r>
        <w:rPr>
          <w:lang w:val="en-US"/>
        </w:rPr>
        <w:t>QR</w:t>
      </w:r>
      <w:r>
        <w:t>-кода регистрации;</w:t>
      </w:r>
    </w:p>
    <w:p w14:paraId="4765C0C7" w14:textId="1C6C0AF9" w:rsidR="00665D0D" w:rsidRDefault="00665D0D" w:rsidP="004D6D94">
      <w:pPr>
        <w:pStyle w:val="aa"/>
        <w:numPr>
          <w:ilvl w:val="0"/>
          <w:numId w:val="41"/>
        </w:numPr>
      </w:pPr>
      <w:r>
        <w:t>Экран регистрации на мероприятие.</w:t>
      </w:r>
    </w:p>
    <w:p w14:paraId="24E8E102" w14:textId="77777777" w:rsidR="006B30DF" w:rsidRDefault="006B30DF" w:rsidP="00804622">
      <w:pPr>
        <w:pStyle w:val="aa"/>
      </w:pPr>
      <w:r>
        <w:t>К</w:t>
      </w:r>
      <w:r w:rsidR="00804622">
        <w:t xml:space="preserve">расным – для роли «Ответственный за мероприятие». </w:t>
      </w:r>
    </w:p>
    <w:p w14:paraId="1A106A62" w14:textId="77777777" w:rsidR="00804622" w:rsidRDefault="00804622" w:rsidP="00804622">
      <w:pPr>
        <w:pStyle w:val="aa"/>
      </w:pPr>
      <w:r>
        <w:t>Изображение содержит название экранов и набор функций.</w:t>
      </w:r>
      <w:r w:rsidR="00665D0D">
        <w:t xml:space="preserve"> К ним относятся:</w:t>
      </w:r>
    </w:p>
    <w:p w14:paraId="00DC2D7E" w14:textId="5E105AB8" w:rsidR="00665D0D" w:rsidRDefault="00665D0D" w:rsidP="004D6D94">
      <w:pPr>
        <w:pStyle w:val="aa"/>
        <w:numPr>
          <w:ilvl w:val="0"/>
          <w:numId w:val="42"/>
        </w:numPr>
      </w:pPr>
      <w:r>
        <w:t>Экран статистики посещаемости мероприятия;</w:t>
      </w:r>
    </w:p>
    <w:p w14:paraId="34753FF4" w14:textId="149AEECE" w:rsidR="00665D0D" w:rsidRDefault="00665D0D" w:rsidP="004D6D94">
      <w:pPr>
        <w:pStyle w:val="aa"/>
        <w:numPr>
          <w:ilvl w:val="0"/>
          <w:numId w:val="42"/>
        </w:numPr>
      </w:pPr>
      <w:r>
        <w:t>Экран информации о мероприятии;</w:t>
      </w:r>
    </w:p>
    <w:p w14:paraId="16C803BE" w14:textId="2D85C6BC" w:rsidR="00665D0D" w:rsidRDefault="00665D0D" w:rsidP="004D6D94">
      <w:pPr>
        <w:pStyle w:val="aa"/>
        <w:numPr>
          <w:ilvl w:val="0"/>
          <w:numId w:val="42"/>
        </w:numPr>
      </w:pPr>
      <w:r>
        <w:t>Экран подтверждения присутствия;</w:t>
      </w:r>
    </w:p>
    <w:p w14:paraId="0025E275" w14:textId="0DE98CAE" w:rsidR="00665D0D" w:rsidRDefault="00665D0D" w:rsidP="004D6D94">
      <w:pPr>
        <w:pStyle w:val="aa"/>
        <w:numPr>
          <w:ilvl w:val="0"/>
          <w:numId w:val="42"/>
        </w:numPr>
      </w:pPr>
      <w:r>
        <w:t xml:space="preserve">Экран сканера </w:t>
      </w:r>
      <w:r>
        <w:rPr>
          <w:lang w:val="en-US"/>
        </w:rPr>
        <w:t>QR</w:t>
      </w:r>
      <w:r>
        <w:t>-кода;</w:t>
      </w:r>
    </w:p>
    <w:p w14:paraId="53C6968C" w14:textId="500AAF50" w:rsidR="00665D0D" w:rsidRDefault="00665D0D" w:rsidP="004D6D94">
      <w:pPr>
        <w:pStyle w:val="aa"/>
        <w:numPr>
          <w:ilvl w:val="0"/>
          <w:numId w:val="42"/>
        </w:numPr>
      </w:pPr>
      <w:r>
        <w:t>Экраны результата сканера и подтверждения присутствия.</w:t>
      </w:r>
    </w:p>
    <w:p w14:paraId="6FB5223A" w14:textId="77777777" w:rsidR="00665D0D" w:rsidRDefault="00665D0D" w:rsidP="00804622">
      <w:pPr>
        <w:pStyle w:val="aa"/>
      </w:pPr>
    </w:p>
    <w:p w14:paraId="433AC94D" w14:textId="19C9D9CC" w:rsidR="00665D0D" w:rsidRDefault="00665D0D" w:rsidP="00804622">
      <w:pPr>
        <w:pStyle w:val="aa"/>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a"/>
        <w:ind w:firstLine="142"/>
        <w:jc w:val="center"/>
      </w:pPr>
      <w:r>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5">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Default="00804622" w:rsidP="00804622">
      <w:pPr>
        <w:pStyle w:val="aa"/>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a"/>
      </w:pPr>
    </w:p>
    <w:p w14:paraId="17319576" w14:textId="77777777" w:rsidR="00804622" w:rsidRDefault="00804622" w:rsidP="00804622">
      <w:pPr>
        <w:pStyle w:val="aa"/>
      </w:pPr>
    </w:p>
    <w:p w14:paraId="162D7838" w14:textId="77777777" w:rsidR="00804622" w:rsidRDefault="00804622" w:rsidP="00804622">
      <w:pPr>
        <w:pStyle w:val="aa"/>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a"/>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a"/>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a"/>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a"/>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a"/>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a"/>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a"/>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a"/>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a"/>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a"/>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a"/>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a"/>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a"/>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a"/>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a"/>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a"/>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a"/>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a"/>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a"/>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a"/>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a"/>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a"/>
      </w:pPr>
      <w:r>
        <w:t>Архитектура системы представлена на рисунке 2.1.</w:t>
      </w:r>
    </w:p>
    <w:p w14:paraId="4314325F" w14:textId="77777777" w:rsidR="00364253" w:rsidRPr="00773ACB" w:rsidRDefault="00364253" w:rsidP="00364253">
      <w:pPr>
        <w:pStyle w:val="aa"/>
      </w:pPr>
    </w:p>
    <w:p w14:paraId="78DD37BB" w14:textId="77777777" w:rsidR="00364253" w:rsidRDefault="00364253" w:rsidP="00364253">
      <w:pPr>
        <w:pStyle w:val="aa"/>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a"/>
        <w:ind w:firstLine="0"/>
        <w:jc w:val="center"/>
      </w:pPr>
      <w:r>
        <w:t>Рисунок 2.1 – Архитектура системы</w:t>
      </w:r>
    </w:p>
    <w:p w14:paraId="4F92F430" w14:textId="77777777" w:rsidR="00364253" w:rsidRDefault="00364253" w:rsidP="00364253">
      <w:pPr>
        <w:pStyle w:val="aa"/>
        <w:ind w:firstLine="0"/>
        <w:jc w:val="center"/>
      </w:pPr>
    </w:p>
    <w:p w14:paraId="53AEA5E9" w14:textId="77777777" w:rsidR="00364253" w:rsidRDefault="00364253" w:rsidP="00364253">
      <w:pPr>
        <w:pStyle w:val="aa"/>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a"/>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a"/>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4D6D94">
      <w:pPr>
        <w:pStyle w:val="aa"/>
        <w:numPr>
          <w:ilvl w:val="0"/>
          <w:numId w:val="19"/>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4D6D94">
      <w:pPr>
        <w:pStyle w:val="aa"/>
        <w:numPr>
          <w:ilvl w:val="0"/>
          <w:numId w:val="19"/>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4D6D94">
      <w:pPr>
        <w:pStyle w:val="aa"/>
        <w:numPr>
          <w:ilvl w:val="0"/>
          <w:numId w:val="19"/>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4D6D94">
      <w:pPr>
        <w:pStyle w:val="aa"/>
        <w:numPr>
          <w:ilvl w:val="0"/>
          <w:numId w:val="19"/>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4D6D94">
      <w:pPr>
        <w:pStyle w:val="aa"/>
        <w:numPr>
          <w:ilvl w:val="0"/>
          <w:numId w:val="19"/>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4D6D94">
      <w:pPr>
        <w:pStyle w:val="aa"/>
        <w:numPr>
          <w:ilvl w:val="0"/>
          <w:numId w:val="19"/>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4D6D94">
      <w:pPr>
        <w:pStyle w:val="aa"/>
        <w:numPr>
          <w:ilvl w:val="0"/>
          <w:numId w:val="19"/>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4D6D94">
      <w:pPr>
        <w:pStyle w:val="aa"/>
        <w:numPr>
          <w:ilvl w:val="0"/>
          <w:numId w:val="19"/>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4D6D94">
      <w:pPr>
        <w:pStyle w:val="aa"/>
        <w:keepNext/>
        <w:numPr>
          <w:ilvl w:val="0"/>
          <w:numId w:val="19"/>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4D6D94">
      <w:pPr>
        <w:pStyle w:val="aa"/>
        <w:keepNext/>
        <w:numPr>
          <w:ilvl w:val="0"/>
          <w:numId w:val="19"/>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a"/>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a"/>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4D6D94">
      <w:pPr>
        <w:pStyle w:val="aa"/>
        <w:keepNext/>
        <w:numPr>
          <w:ilvl w:val="0"/>
          <w:numId w:val="20"/>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4D6D94">
      <w:pPr>
        <w:pStyle w:val="aa"/>
        <w:keepNext/>
        <w:numPr>
          <w:ilvl w:val="0"/>
          <w:numId w:val="20"/>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4D6D94">
      <w:pPr>
        <w:pStyle w:val="aa"/>
        <w:keepNext/>
        <w:numPr>
          <w:ilvl w:val="0"/>
          <w:numId w:val="20"/>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4D6D94">
      <w:pPr>
        <w:pStyle w:val="aa"/>
        <w:numPr>
          <w:ilvl w:val="0"/>
          <w:numId w:val="20"/>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4D6D94">
      <w:pPr>
        <w:pStyle w:val="aa"/>
        <w:numPr>
          <w:ilvl w:val="0"/>
          <w:numId w:val="20"/>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4D6D94">
      <w:pPr>
        <w:pStyle w:val="aa"/>
        <w:numPr>
          <w:ilvl w:val="0"/>
          <w:numId w:val="20"/>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4D6D94">
      <w:pPr>
        <w:pStyle w:val="aa"/>
        <w:numPr>
          <w:ilvl w:val="0"/>
          <w:numId w:val="20"/>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a"/>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4D6D94">
      <w:pPr>
        <w:pStyle w:val="aa"/>
        <w:numPr>
          <w:ilvl w:val="0"/>
          <w:numId w:val="21"/>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4D6D94">
      <w:pPr>
        <w:pStyle w:val="aa"/>
        <w:numPr>
          <w:ilvl w:val="0"/>
          <w:numId w:val="21"/>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4D6D94">
      <w:pPr>
        <w:pStyle w:val="aa"/>
        <w:numPr>
          <w:ilvl w:val="0"/>
          <w:numId w:val="21"/>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a"/>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4D6D94">
      <w:pPr>
        <w:pStyle w:val="aa"/>
        <w:numPr>
          <w:ilvl w:val="0"/>
          <w:numId w:val="22"/>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4D6D94">
      <w:pPr>
        <w:pStyle w:val="aa"/>
        <w:numPr>
          <w:ilvl w:val="0"/>
          <w:numId w:val="22"/>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4D6D94">
      <w:pPr>
        <w:pStyle w:val="aa"/>
        <w:numPr>
          <w:ilvl w:val="0"/>
          <w:numId w:val="22"/>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4D6D94">
      <w:pPr>
        <w:pStyle w:val="aa"/>
        <w:numPr>
          <w:ilvl w:val="0"/>
          <w:numId w:val="22"/>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a"/>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4D6D94">
      <w:pPr>
        <w:pStyle w:val="aa"/>
        <w:numPr>
          <w:ilvl w:val="0"/>
          <w:numId w:val="23"/>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4D6D94">
      <w:pPr>
        <w:pStyle w:val="aa"/>
        <w:numPr>
          <w:ilvl w:val="0"/>
          <w:numId w:val="23"/>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4D6D94">
      <w:pPr>
        <w:pStyle w:val="aa"/>
        <w:numPr>
          <w:ilvl w:val="0"/>
          <w:numId w:val="23"/>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4D6D94">
      <w:pPr>
        <w:pStyle w:val="aa"/>
        <w:numPr>
          <w:ilvl w:val="0"/>
          <w:numId w:val="23"/>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a"/>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a"/>
        <w:keepNext/>
      </w:pPr>
      <w:r>
        <w:t>Архитектура мобильного приложения представлена на рисунке 2.2.</w:t>
      </w:r>
    </w:p>
    <w:p w14:paraId="5E285ADE" w14:textId="77777777" w:rsidR="00364253" w:rsidRDefault="00364253" w:rsidP="00364253">
      <w:pPr>
        <w:pStyle w:val="aa"/>
        <w:keepNext/>
      </w:pPr>
    </w:p>
    <w:p w14:paraId="4D32D249" w14:textId="77777777" w:rsidR="00364253" w:rsidRDefault="00364253" w:rsidP="00364253">
      <w:pPr>
        <w:pStyle w:val="aa"/>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a"/>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a"/>
        <w:ind w:firstLine="0"/>
        <w:jc w:val="center"/>
      </w:pPr>
      <w:r>
        <w:t>Рисунок 2.2 – Архитектура мобильного приложения</w:t>
      </w:r>
    </w:p>
    <w:p w14:paraId="0D3B7AE9" w14:textId="77777777" w:rsidR="00364253" w:rsidRDefault="00364253" w:rsidP="00364253">
      <w:pPr>
        <w:pStyle w:val="aa"/>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a"/>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a"/>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a"/>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a"/>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a"/>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a"/>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a"/>
      </w:pPr>
    </w:p>
    <w:p w14:paraId="627E6B71" w14:textId="77777777" w:rsidR="00364253" w:rsidRDefault="00364253" w:rsidP="00364253">
      <w:pPr>
        <w:pStyle w:val="aa"/>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a"/>
        <w:ind w:firstLine="0"/>
        <w:jc w:val="center"/>
      </w:pPr>
      <w:r>
        <w:t>Рисунок 2.3 – Классы данных приложения</w:t>
      </w:r>
    </w:p>
    <w:p w14:paraId="61D1B1E7" w14:textId="77777777" w:rsidR="00364253" w:rsidRDefault="00364253" w:rsidP="00364253">
      <w:pPr>
        <w:pStyle w:val="aa"/>
        <w:ind w:firstLine="0"/>
        <w:jc w:val="center"/>
      </w:pPr>
    </w:p>
    <w:p w14:paraId="44A2C6A1" w14:textId="77777777" w:rsidR="00364253" w:rsidRPr="00AE3813" w:rsidRDefault="00364253" w:rsidP="00364253">
      <w:pPr>
        <w:pStyle w:val="aa"/>
        <w:ind w:firstLine="0"/>
      </w:pPr>
      <w:r>
        <w:t xml:space="preserve">Таблица 2.1 – Описание полей </w:t>
      </w:r>
      <w:r>
        <w:rPr>
          <w:lang w:val="en-US"/>
        </w:rPr>
        <w:t>Data</w:t>
      </w:r>
      <w:r>
        <w:t>-классов</w:t>
      </w:r>
    </w:p>
    <w:tbl>
      <w:tblPr>
        <w:tblStyle w:val="af1"/>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a"/>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a"/>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a"/>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a"/>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a"/>
              <w:ind w:firstLine="0"/>
            </w:pPr>
            <w:proofErr w:type="spellStart"/>
            <w:r w:rsidRPr="00BA38AF">
              <w:t>id</w:t>
            </w:r>
            <w:proofErr w:type="spellEnd"/>
          </w:p>
        </w:tc>
        <w:tc>
          <w:tcPr>
            <w:tcW w:w="1303" w:type="dxa"/>
          </w:tcPr>
          <w:p w14:paraId="14D0F7CF" w14:textId="77777777" w:rsidR="00364253" w:rsidRPr="00BA38AF" w:rsidRDefault="00364253" w:rsidP="00A61568">
            <w:pPr>
              <w:pStyle w:val="aa"/>
              <w:ind w:firstLine="0"/>
              <w:rPr>
                <w:lang w:val="en-US"/>
              </w:rPr>
            </w:pPr>
            <w:r>
              <w:rPr>
                <w:lang w:val="en-US"/>
              </w:rPr>
              <w:t>public</w:t>
            </w:r>
          </w:p>
        </w:tc>
        <w:tc>
          <w:tcPr>
            <w:tcW w:w="1826" w:type="dxa"/>
          </w:tcPr>
          <w:p w14:paraId="2FBF8E0D" w14:textId="77777777" w:rsidR="00364253" w:rsidRDefault="00364253" w:rsidP="00A61568">
            <w:pPr>
              <w:pStyle w:val="aa"/>
              <w:ind w:firstLine="0"/>
            </w:pPr>
            <w:r w:rsidRPr="00BA38AF">
              <w:t>Long</w:t>
            </w:r>
          </w:p>
        </w:tc>
        <w:tc>
          <w:tcPr>
            <w:tcW w:w="1424" w:type="dxa"/>
          </w:tcPr>
          <w:p w14:paraId="62B957FF" w14:textId="77777777" w:rsidR="00364253" w:rsidRPr="00D45FF1" w:rsidRDefault="00364253" w:rsidP="00A61568">
            <w:pPr>
              <w:pStyle w:val="aa"/>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a"/>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a"/>
        <w:ind w:firstLine="0"/>
      </w:pPr>
    </w:p>
    <w:p w14:paraId="14EB1A83" w14:textId="77777777" w:rsidR="00364253" w:rsidRDefault="00364253" w:rsidP="00364253">
      <w:pPr>
        <w:pStyle w:val="aa"/>
        <w:ind w:firstLine="0"/>
      </w:pPr>
      <w:r>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a"/>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a"/>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a"/>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a"/>
              <w:ind w:firstLine="0"/>
            </w:pPr>
            <w:proofErr w:type="spellStart"/>
            <w:r w:rsidRPr="00D45FF1">
              <w:t>title</w:t>
            </w:r>
            <w:proofErr w:type="spellEnd"/>
          </w:p>
        </w:tc>
        <w:tc>
          <w:tcPr>
            <w:tcW w:w="1303" w:type="dxa"/>
          </w:tcPr>
          <w:p w14:paraId="3B811A09" w14:textId="77777777" w:rsidR="00364253" w:rsidRDefault="00364253" w:rsidP="00A61568">
            <w:pPr>
              <w:pStyle w:val="aa"/>
              <w:ind w:firstLine="0"/>
              <w:rPr>
                <w:lang w:val="en-US"/>
              </w:rPr>
            </w:pPr>
            <w:r>
              <w:rPr>
                <w:lang w:val="en-US"/>
              </w:rPr>
              <w:t>public</w:t>
            </w:r>
          </w:p>
        </w:tc>
        <w:tc>
          <w:tcPr>
            <w:tcW w:w="1870" w:type="dxa"/>
          </w:tcPr>
          <w:p w14:paraId="62D0A52F" w14:textId="77777777" w:rsidR="00364253" w:rsidRPr="00E0619F" w:rsidRDefault="00364253" w:rsidP="00A61568">
            <w:pPr>
              <w:pStyle w:val="aa"/>
              <w:ind w:firstLine="0"/>
            </w:pPr>
            <w:proofErr w:type="spellStart"/>
            <w:r w:rsidRPr="00C02233">
              <w:t>String</w:t>
            </w:r>
            <w:proofErr w:type="spellEnd"/>
          </w:p>
        </w:tc>
        <w:tc>
          <w:tcPr>
            <w:tcW w:w="1424" w:type="dxa"/>
          </w:tcPr>
          <w:p w14:paraId="795DD4B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a"/>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a"/>
              <w:ind w:firstLine="0"/>
            </w:pPr>
            <w:proofErr w:type="spellStart"/>
            <w:r w:rsidRPr="00E0619F">
              <w:t>description</w:t>
            </w:r>
            <w:proofErr w:type="spellEnd"/>
          </w:p>
        </w:tc>
        <w:tc>
          <w:tcPr>
            <w:tcW w:w="1303" w:type="dxa"/>
          </w:tcPr>
          <w:p w14:paraId="0BC0769E" w14:textId="77777777" w:rsidR="00364253" w:rsidRDefault="00364253" w:rsidP="00A61568">
            <w:pPr>
              <w:pStyle w:val="aa"/>
              <w:ind w:firstLine="0"/>
            </w:pPr>
            <w:r>
              <w:rPr>
                <w:lang w:val="en-US"/>
              </w:rPr>
              <w:t>public</w:t>
            </w:r>
          </w:p>
        </w:tc>
        <w:tc>
          <w:tcPr>
            <w:tcW w:w="1870" w:type="dxa"/>
          </w:tcPr>
          <w:p w14:paraId="7193488A" w14:textId="77777777" w:rsidR="00364253" w:rsidRDefault="00364253" w:rsidP="00A61568">
            <w:pPr>
              <w:pStyle w:val="aa"/>
              <w:ind w:firstLine="0"/>
            </w:pPr>
            <w:proofErr w:type="spellStart"/>
            <w:r w:rsidRPr="00E0619F">
              <w:t>String</w:t>
            </w:r>
            <w:proofErr w:type="spellEnd"/>
          </w:p>
        </w:tc>
        <w:tc>
          <w:tcPr>
            <w:tcW w:w="1424" w:type="dxa"/>
          </w:tcPr>
          <w:p w14:paraId="3A52B85D" w14:textId="77777777" w:rsidR="00364253" w:rsidRDefault="00364253" w:rsidP="00A61568">
            <w:pPr>
              <w:pStyle w:val="aa"/>
              <w:ind w:firstLine="0"/>
            </w:pPr>
            <w:proofErr w:type="spellStart"/>
            <w:r>
              <w:rPr>
                <w:lang w:val="en-US"/>
              </w:rPr>
              <w:t>val</w:t>
            </w:r>
            <w:proofErr w:type="spellEnd"/>
          </w:p>
        </w:tc>
        <w:tc>
          <w:tcPr>
            <w:tcW w:w="2893" w:type="dxa"/>
          </w:tcPr>
          <w:p w14:paraId="1277A6B9" w14:textId="77777777" w:rsidR="00364253" w:rsidRDefault="00364253" w:rsidP="00A61568">
            <w:pPr>
              <w:pStyle w:val="aa"/>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a"/>
              <w:ind w:firstLine="0"/>
            </w:pPr>
            <w:proofErr w:type="spellStart"/>
            <w:r w:rsidRPr="007C2EC1">
              <w:t>imgUrl</w:t>
            </w:r>
            <w:proofErr w:type="spellEnd"/>
          </w:p>
        </w:tc>
        <w:tc>
          <w:tcPr>
            <w:tcW w:w="1303" w:type="dxa"/>
          </w:tcPr>
          <w:p w14:paraId="3FEDB183" w14:textId="77777777" w:rsidR="00364253" w:rsidRDefault="00364253" w:rsidP="00A61568">
            <w:pPr>
              <w:pStyle w:val="aa"/>
              <w:ind w:firstLine="0"/>
            </w:pPr>
            <w:r>
              <w:rPr>
                <w:lang w:val="en-US"/>
              </w:rPr>
              <w:t>public</w:t>
            </w:r>
          </w:p>
        </w:tc>
        <w:tc>
          <w:tcPr>
            <w:tcW w:w="1870" w:type="dxa"/>
          </w:tcPr>
          <w:p w14:paraId="1CBFD76B" w14:textId="77777777" w:rsidR="00364253" w:rsidRDefault="00364253" w:rsidP="00A61568">
            <w:pPr>
              <w:pStyle w:val="aa"/>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a"/>
              <w:ind w:firstLine="0"/>
            </w:pPr>
            <w:proofErr w:type="spellStart"/>
            <w:r>
              <w:rPr>
                <w:lang w:val="en-US"/>
              </w:rPr>
              <w:t>val</w:t>
            </w:r>
            <w:proofErr w:type="spellEnd"/>
          </w:p>
        </w:tc>
        <w:tc>
          <w:tcPr>
            <w:tcW w:w="2893" w:type="dxa"/>
          </w:tcPr>
          <w:p w14:paraId="5676DB5F" w14:textId="77777777" w:rsidR="00364253" w:rsidRDefault="00364253" w:rsidP="00A61568">
            <w:pPr>
              <w:pStyle w:val="aa"/>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a"/>
              <w:ind w:firstLine="0"/>
            </w:pPr>
            <w:proofErr w:type="spellStart"/>
            <w:r w:rsidRPr="001E1CE2">
              <w:t>tags</w:t>
            </w:r>
            <w:proofErr w:type="spellEnd"/>
          </w:p>
        </w:tc>
        <w:tc>
          <w:tcPr>
            <w:tcW w:w="1303" w:type="dxa"/>
          </w:tcPr>
          <w:p w14:paraId="0AC19022" w14:textId="77777777" w:rsidR="00364253" w:rsidRDefault="00364253" w:rsidP="00A61568">
            <w:pPr>
              <w:pStyle w:val="aa"/>
              <w:ind w:firstLine="0"/>
              <w:rPr>
                <w:lang w:val="en-US"/>
              </w:rPr>
            </w:pPr>
            <w:r>
              <w:rPr>
                <w:lang w:val="en-US"/>
              </w:rPr>
              <w:t>public</w:t>
            </w:r>
          </w:p>
        </w:tc>
        <w:tc>
          <w:tcPr>
            <w:tcW w:w="1870" w:type="dxa"/>
          </w:tcPr>
          <w:p w14:paraId="3EC319E1" w14:textId="77777777" w:rsidR="00364253" w:rsidRPr="007C2EC1" w:rsidRDefault="00364253" w:rsidP="00A61568">
            <w:pPr>
              <w:pStyle w:val="aa"/>
              <w:ind w:firstLine="0"/>
            </w:pPr>
            <w:proofErr w:type="spellStart"/>
            <w:r w:rsidRPr="00D17145">
              <w:t>String</w:t>
            </w:r>
            <w:proofErr w:type="spellEnd"/>
          </w:p>
        </w:tc>
        <w:tc>
          <w:tcPr>
            <w:tcW w:w="1424" w:type="dxa"/>
          </w:tcPr>
          <w:p w14:paraId="5DC4A90C"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a"/>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a"/>
              <w:ind w:firstLine="0"/>
            </w:pPr>
            <w:proofErr w:type="spellStart"/>
            <w:r w:rsidRPr="003F66F0">
              <w:t>date</w:t>
            </w:r>
            <w:proofErr w:type="spellEnd"/>
          </w:p>
        </w:tc>
        <w:tc>
          <w:tcPr>
            <w:tcW w:w="1303" w:type="dxa"/>
          </w:tcPr>
          <w:p w14:paraId="24219CB4" w14:textId="77777777" w:rsidR="00364253" w:rsidRDefault="00364253" w:rsidP="00A61568">
            <w:pPr>
              <w:pStyle w:val="aa"/>
              <w:ind w:firstLine="0"/>
              <w:rPr>
                <w:lang w:val="en-US"/>
              </w:rPr>
            </w:pPr>
            <w:r>
              <w:rPr>
                <w:lang w:val="en-US"/>
              </w:rPr>
              <w:t>public</w:t>
            </w:r>
          </w:p>
        </w:tc>
        <w:tc>
          <w:tcPr>
            <w:tcW w:w="1870" w:type="dxa"/>
          </w:tcPr>
          <w:p w14:paraId="38857BEF" w14:textId="77777777" w:rsidR="00364253" w:rsidRPr="003F66F0" w:rsidRDefault="00364253" w:rsidP="00A61568">
            <w:pPr>
              <w:pStyle w:val="aa"/>
              <w:ind w:firstLine="0"/>
              <w:rPr>
                <w:lang w:val="en-US"/>
              </w:rPr>
            </w:pPr>
            <w:r>
              <w:rPr>
                <w:lang w:val="en-US"/>
              </w:rPr>
              <w:t>String</w:t>
            </w:r>
          </w:p>
        </w:tc>
        <w:tc>
          <w:tcPr>
            <w:tcW w:w="1424" w:type="dxa"/>
          </w:tcPr>
          <w:p w14:paraId="73F051CB"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a"/>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a"/>
              <w:ind w:firstLine="0"/>
            </w:pPr>
            <w:proofErr w:type="spellStart"/>
            <w:r w:rsidRPr="001B27DB">
              <w:t>location</w:t>
            </w:r>
            <w:proofErr w:type="spellEnd"/>
          </w:p>
        </w:tc>
        <w:tc>
          <w:tcPr>
            <w:tcW w:w="1303" w:type="dxa"/>
          </w:tcPr>
          <w:p w14:paraId="2C2EFCA2" w14:textId="77777777" w:rsidR="00364253" w:rsidRDefault="00364253" w:rsidP="00A61568">
            <w:pPr>
              <w:pStyle w:val="aa"/>
              <w:ind w:firstLine="0"/>
              <w:rPr>
                <w:lang w:val="en-US"/>
              </w:rPr>
            </w:pPr>
            <w:r>
              <w:rPr>
                <w:lang w:val="en-US"/>
              </w:rPr>
              <w:t>public</w:t>
            </w:r>
          </w:p>
        </w:tc>
        <w:tc>
          <w:tcPr>
            <w:tcW w:w="1870" w:type="dxa"/>
          </w:tcPr>
          <w:p w14:paraId="219EAE6B" w14:textId="77777777" w:rsidR="00364253" w:rsidRPr="007C2EC1" w:rsidRDefault="00364253" w:rsidP="00A61568">
            <w:pPr>
              <w:pStyle w:val="aa"/>
              <w:ind w:firstLine="0"/>
            </w:pPr>
            <w:r>
              <w:rPr>
                <w:lang w:val="en-US"/>
              </w:rPr>
              <w:t>String</w:t>
            </w:r>
          </w:p>
        </w:tc>
        <w:tc>
          <w:tcPr>
            <w:tcW w:w="1424" w:type="dxa"/>
          </w:tcPr>
          <w:p w14:paraId="5F95F0F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a"/>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a"/>
              <w:ind w:firstLine="0"/>
            </w:pPr>
            <w:proofErr w:type="spellStart"/>
            <w:r w:rsidRPr="00FB1F8D">
              <w:t>humanCount</w:t>
            </w:r>
            <w:proofErr w:type="spellEnd"/>
          </w:p>
        </w:tc>
        <w:tc>
          <w:tcPr>
            <w:tcW w:w="1303" w:type="dxa"/>
          </w:tcPr>
          <w:p w14:paraId="5691D3B7" w14:textId="77777777" w:rsidR="00364253" w:rsidRDefault="00364253" w:rsidP="00A61568">
            <w:pPr>
              <w:pStyle w:val="aa"/>
              <w:ind w:firstLine="0"/>
              <w:rPr>
                <w:lang w:val="en-US"/>
              </w:rPr>
            </w:pPr>
            <w:r>
              <w:rPr>
                <w:lang w:val="en-US"/>
              </w:rPr>
              <w:t>public</w:t>
            </w:r>
          </w:p>
        </w:tc>
        <w:tc>
          <w:tcPr>
            <w:tcW w:w="1870" w:type="dxa"/>
          </w:tcPr>
          <w:p w14:paraId="3373F916" w14:textId="77777777" w:rsidR="00364253" w:rsidRPr="00FB1F8D" w:rsidRDefault="00364253" w:rsidP="00A61568">
            <w:pPr>
              <w:pStyle w:val="aa"/>
              <w:ind w:firstLine="0"/>
              <w:rPr>
                <w:lang w:val="en-US"/>
              </w:rPr>
            </w:pPr>
            <w:r>
              <w:rPr>
                <w:lang w:val="en-US"/>
              </w:rPr>
              <w:t>Int</w:t>
            </w:r>
          </w:p>
        </w:tc>
        <w:tc>
          <w:tcPr>
            <w:tcW w:w="1424" w:type="dxa"/>
          </w:tcPr>
          <w:p w14:paraId="03278029"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a"/>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a"/>
              <w:ind w:firstLine="0"/>
            </w:pPr>
            <w:proofErr w:type="spellStart"/>
            <w:r w:rsidRPr="006523CD">
              <w:t>regStart</w:t>
            </w:r>
            <w:proofErr w:type="spellEnd"/>
          </w:p>
        </w:tc>
        <w:tc>
          <w:tcPr>
            <w:tcW w:w="1303" w:type="dxa"/>
          </w:tcPr>
          <w:p w14:paraId="2BDC6287" w14:textId="77777777" w:rsidR="00364253" w:rsidRDefault="00364253" w:rsidP="00A61568">
            <w:pPr>
              <w:pStyle w:val="aa"/>
              <w:ind w:firstLine="0"/>
              <w:rPr>
                <w:lang w:val="en-US"/>
              </w:rPr>
            </w:pPr>
            <w:r>
              <w:rPr>
                <w:lang w:val="en-US"/>
              </w:rPr>
              <w:t>public</w:t>
            </w:r>
          </w:p>
        </w:tc>
        <w:tc>
          <w:tcPr>
            <w:tcW w:w="1870" w:type="dxa"/>
          </w:tcPr>
          <w:p w14:paraId="40BCA9F0" w14:textId="77777777" w:rsidR="00364253" w:rsidRPr="007C2EC1" w:rsidRDefault="00364253" w:rsidP="00A61568">
            <w:pPr>
              <w:pStyle w:val="aa"/>
              <w:ind w:firstLine="0"/>
            </w:pPr>
            <w:r>
              <w:rPr>
                <w:lang w:val="en-US"/>
              </w:rPr>
              <w:t>String</w:t>
            </w:r>
          </w:p>
        </w:tc>
        <w:tc>
          <w:tcPr>
            <w:tcW w:w="1424" w:type="dxa"/>
          </w:tcPr>
          <w:p w14:paraId="20D02E5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a"/>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a"/>
              <w:ind w:firstLine="0"/>
            </w:pPr>
            <w:proofErr w:type="spellStart"/>
            <w:r w:rsidRPr="006523CD">
              <w:t>regEnd</w:t>
            </w:r>
            <w:proofErr w:type="spellEnd"/>
          </w:p>
        </w:tc>
        <w:tc>
          <w:tcPr>
            <w:tcW w:w="1303" w:type="dxa"/>
          </w:tcPr>
          <w:p w14:paraId="71BC5425" w14:textId="77777777" w:rsidR="00364253" w:rsidRDefault="00364253" w:rsidP="00A61568">
            <w:pPr>
              <w:pStyle w:val="aa"/>
              <w:ind w:firstLine="0"/>
              <w:rPr>
                <w:lang w:val="en-US"/>
              </w:rPr>
            </w:pPr>
            <w:r>
              <w:rPr>
                <w:lang w:val="en-US"/>
              </w:rPr>
              <w:t>public</w:t>
            </w:r>
          </w:p>
        </w:tc>
        <w:tc>
          <w:tcPr>
            <w:tcW w:w="1870" w:type="dxa"/>
          </w:tcPr>
          <w:p w14:paraId="60F505E7" w14:textId="77777777" w:rsidR="00364253" w:rsidRPr="007C2EC1" w:rsidRDefault="00364253" w:rsidP="00A61568">
            <w:pPr>
              <w:pStyle w:val="aa"/>
              <w:ind w:firstLine="0"/>
            </w:pPr>
            <w:r>
              <w:rPr>
                <w:lang w:val="en-US"/>
              </w:rPr>
              <w:t>String</w:t>
            </w:r>
          </w:p>
        </w:tc>
        <w:tc>
          <w:tcPr>
            <w:tcW w:w="1424" w:type="dxa"/>
          </w:tcPr>
          <w:p w14:paraId="32F04F8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a"/>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a"/>
              <w:ind w:firstLine="0"/>
            </w:pPr>
            <w:proofErr w:type="spellStart"/>
            <w:r w:rsidRPr="006523CD">
              <w:t>organizers</w:t>
            </w:r>
            <w:proofErr w:type="spellEnd"/>
          </w:p>
        </w:tc>
        <w:tc>
          <w:tcPr>
            <w:tcW w:w="1303" w:type="dxa"/>
          </w:tcPr>
          <w:p w14:paraId="61917A4A" w14:textId="77777777" w:rsidR="00364253" w:rsidRDefault="00364253" w:rsidP="00A61568">
            <w:pPr>
              <w:pStyle w:val="aa"/>
              <w:ind w:firstLine="0"/>
              <w:rPr>
                <w:lang w:val="en-US"/>
              </w:rPr>
            </w:pPr>
            <w:r>
              <w:rPr>
                <w:lang w:val="en-US"/>
              </w:rPr>
              <w:t>public</w:t>
            </w:r>
          </w:p>
        </w:tc>
        <w:tc>
          <w:tcPr>
            <w:tcW w:w="1870" w:type="dxa"/>
          </w:tcPr>
          <w:p w14:paraId="250D4E30" w14:textId="77777777" w:rsidR="00364253" w:rsidRPr="007C2EC1" w:rsidRDefault="00364253" w:rsidP="00A61568">
            <w:pPr>
              <w:pStyle w:val="aa"/>
              <w:ind w:firstLine="0"/>
            </w:pPr>
            <w:r>
              <w:rPr>
                <w:lang w:val="en-US"/>
              </w:rPr>
              <w:t>String</w:t>
            </w:r>
          </w:p>
        </w:tc>
        <w:tc>
          <w:tcPr>
            <w:tcW w:w="1424" w:type="dxa"/>
          </w:tcPr>
          <w:p w14:paraId="0A7D511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a"/>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a"/>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a"/>
              <w:ind w:firstLine="0"/>
            </w:pPr>
            <w:proofErr w:type="spellStart"/>
            <w:r w:rsidRPr="00877467">
              <w:t>id</w:t>
            </w:r>
            <w:proofErr w:type="spellEnd"/>
          </w:p>
        </w:tc>
        <w:tc>
          <w:tcPr>
            <w:tcW w:w="1303" w:type="dxa"/>
          </w:tcPr>
          <w:p w14:paraId="557C16F7" w14:textId="77777777" w:rsidR="00364253" w:rsidRDefault="00364253" w:rsidP="00A61568">
            <w:pPr>
              <w:pStyle w:val="aa"/>
              <w:ind w:firstLine="0"/>
              <w:rPr>
                <w:lang w:val="en-US"/>
              </w:rPr>
            </w:pPr>
            <w:r>
              <w:rPr>
                <w:lang w:val="en-US"/>
              </w:rPr>
              <w:t>public</w:t>
            </w:r>
          </w:p>
        </w:tc>
        <w:tc>
          <w:tcPr>
            <w:tcW w:w="1870" w:type="dxa"/>
          </w:tcPr>
          <w:p w14:paraId="1489E996" w14:textId="77777777" w:rsidR="00364253" w:rsidRPr="007C2EC1" w:rsidRDefault="00364253" w:rsidP="00A61568">
            <w:pPr>
              <w:pStyle w:val="aa"/>
              <w:ind w:firstLine="0"/>
            </w:pPr>
            <w:r w:rsidRPr="00877467">
              <w:t>Long</w:t>
            </w:r>
          </w:p>
        </w:tc>
        <w:tc>
          <w:tcPr>
            <w:tcW w:w="1424" w:type="dxa"/>
          </w:tcPr>
          <w:p w14:paraId="09D2C98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a"/>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a"/>
              <w:ind w:firstLine="0"/>
            </w:pPr>
            <w:proofErr w:type="spellStart"/>
            <w:r w:rsidRPr="00877467">
              <w:t>eventId</w:t>
            </w:r>
            <w:proofErr w:type="spellEnd"/>
          </w:p>
        </w:tc>
        <w:tc>
          <w:tcPr>
            <w:tcW w:w="1303" w:type="dxa"/>
          </w:tcPr>
          <w:p w14:paraId="502D328B" w14:textId="77777777" w:rsidR="00364253" w:rsidRDefault="00364253" w:rsidP="00A61568">
            <w:pPr>
              <w:pStyle w:val="aa"/>
              <w:ind w:firstLine="0"/>
              <w:rPr>
                <w:lang w:val="en-US"/>
              </w:rPr>
            </w:pPr>
            <w:r>
              <w:rPr>
                <w:lang w:val="en-US"/>
              </w:rPr>
              <w:t>public</w:t>
            </w:r>
          </w:p>
        </w:tc>
        <w:tc>
          <w:tcPr>
            <w:tcW w:w="1870" w:type="dxa"/>
          </w:tcPr>
          <w:p w14:paraId="70F8E046" w14:textId="77777777" w:rsidR="00364253" w:rsidRPr="007C2EC1" w:rsidRDefault="00364253" w:rsidP="00A61568">
            <w:pPr>
              <w:pStyle w:val="aa"/>
              <w:ind w:firstLine="0"/>
            </w:pPr>
            <w:r w:rsidRPr="00877467">
              <w:t>Long</w:t>
            </w:r>
          </w:p>
        </w:tc>
        <w:tc>
          <w:tcPr>
            <w:tcW w:w="1424" w:type="dxa"/>
          </w:tcPr>
          <w:p w14:paraId="16C0DF35"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a"/>
              <w:ind w:firstLine="0"/>
            </w:pPr>
            <w:proofErr w:type="spellStart"/>
            <w:r w:rsidRPr="00877467">
              <w:t>title</w:t>
            </w:r>
            <w:proofErr w:type="spellEnd"/>
          </w:p>
        </w:tc>
        <w:tc>
          <w:tcPr>
            <w:tcW w:w="1303" w:type="dxa"/>
          </w:tcPr>
          <w:p w14:paraId="0D672718" w14:textId="77777777" w:rsidR="00364253" w:rsidRDefault="00364253" w:rsidP="00A61568">
            <w:pPr>
              <w:pStyle w:val="aa"/>
              <w:ind w:firstLine="0"/>
              <w:rPr>
                <w:lang w:val="en-US"/>
              </w:rPr>
            </w:pPr>
            <w:r>
              <w:rPr>
                <w:lang w:val="en-US"/>
              </w:rPr>
              <w:t>public</w:t>
            </w:r>
          </w:p>
        </w:tc>
        <w:tc>
          <w:tcPr>
            <w:tcW w:w="1870" w:type="dxa"/>
          </w:tcPr>
          <w:p w14:paraId="49538030" w14:textId="77777777" w:rsidR="00364253" w:rsidRPr="007C2EC1" w:rsidRDefault="00364253" w:rsidP="00A61568">
            <w:pPr>
              <w:pStyle w:val="aa"/>
              <w:ind w:firstLine="0"/>
            </w:pPr>
            <w:proofErr w:type="spellStart"/>
            <w:r w:rsidRPr="00C02233">
              <w:t>String</w:t>
            </w:r>
            <w:proofErr w:type="spellEnd"/>
          </w:p>
        </w:tc>
        <w:tc>
          <w:tcPr>
            <w:tcW w:w="1424" w:type="dxa"/>
          </w:tcPr>
          <w:p w14:paraId="23697B52"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a"/>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a"/>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a"/>
              <w:ind w:firstLine="0"/>
              <w:rPr>
                <w:lang w:val="en-US"/>
              </w:rPr>
            </w:pPr>
            <w:r>
              <w:rPr>
                <w:lang w:val="en-US"/>
              </w:rPr>
              <w:t>public</w:t>
            </w:r>
          </w:p>
        </w:tc>
        <w:tc>
          <w:tcPr>
            <w:tcW w:w="1870" w:type="dxa"/>
          </w:tcPr>
          <w:p w14:paraId="1C865EAA" w14:textId="77777777" w:rsidR="00364253" w:rsidRPr="007C2EC1" w:rsidRDefault="00364253" w:rsidP="00A61568">
            <w:pPr>
              <w:pStyle w:val="aa"/>
              <w:ind w:firstLine="0"/>
            </w:pPr>
            <w:proofErr w:type="spellStart"/>
            <w:r w:rsidRPr="00C02233">
              <w:t>String</w:t>
            </w:r>
            <w:proofErr w:type="spellEnd"/>
          </w:p>
        </w:tc>
        <w:tc>
          <w:tcPr>
            <w:tcW w:w="1424" w:type="dxa"/>
          </w:tcPr>
          <w:p w14:paraId="69EA714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a"/>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a"/>
              <w:ind w:firstLine="0"/>
            </w:pPr>
            <w:proofErr w:type="spellStart"/>
            <w:r w:rsidRPr="00FF6D9B">
              <w:t>tags</w:t>
            </w:r>
            <w:proofErr w:type="spellEnd"/>
          </w:p>
        </w:tc>
        <w:tc>
          <w:tcPr>
            <w:tcW w:w="1303" w:type="dxa"/>
          </w:tcPr>
          <w:p w14:paraId="6790C1A6" w14:textId="77777777" w:rsidR="00364253" w:rsidRDefault="00364253" w:rsidP="00A61568">
            <w:pPr>
              <w:pStyle w:val="aa"/>
              <w:ind w:firstLine="0"/>
              <w:rPr>
                <w:lang w:val="en-US"/>
              </w:rPr>
            </w:pPr>
            <w:r>
              <w:rPr>
                <w:lang w:val="en-US"/>
              </w:rPr>
              <w:t>public</w:t>
            </w:r>
          </w:p>
        </w:tc>
        <w:tc>
          <w:tcPr>
            <w:tcW w:w="1870" w:type="dxa"/>
          </w:tcPr>
          <w:p w14:paraId="3761EF67" w14:textId="77777777" w:rsidR="00364253" w:rsidRPr="007C2EC1" w:rsidRDefault="00364253" w:rsidP="00A61568">
            <w:pPr>
              <w:pStyle w:val="aa"/>
              <w:ind w:firstLine="0"/>
            </w:pPr>
            <w:proofErr w:type="spellStart"/>
            <w:r w:rsidRPr="00C02233">
              <w:t>String</w:t>
            </w:r>
            <w:proofErr w:type="spellEnd"/>
          </w:p>
        </w:tc>
        <w:tc>
          <w:tcPr>
            <w:tcW w:w="1424" w:type="dxa"/>
          </w:tcPr>
          <w:p w14:paraId="432A1643"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a"/>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a"/>
              <w:ind w:firstLine="0"/>
            </w:pPr>
            <w:proofErr w:type="spellStart"/>
            <w:r w:rsidRPr="00EB4046">
              <w:t>date</w:t>
            </w:r>
            <w:proofErr w:type="spellEnd"/>
          </w:p>
        </w:tc>
        <w:tc>
          <w:tcPr>
            <w:tcW w:w="1303" w:type="dxa"/>
          </w:tcPr>
          <w:p w14:paraId="2E10A110" w14:textId="77777777" w:rsidR="00364253" w:rsidRDefault="00364253" w:rsidP="00A61568">
            <w:pPr>
              <w:pStyle w:val="aa"/>
              <w:ind w:firstLine="0"/>
              <w:rPr>
                <w:lang w:val="en-US"/>
              </w:rPr>
            </w:pPr>
            <w:r>
              <w:rPr>
                <w:lang w:val="en-US"/>
              </w:rPr>
              <w:t>public</w:t>
            </w:r>
          </w:p>
        </w:tc>
        <w:tc>
          <w:tcPr>
            <w:tcW w:w="1870" w:type="dxa"/>
          </w:tcPr>
          <w:p w14:paraId="4EFFAD97" w14:textId="77777777" w:rsidR="00364253" w:rsidRPr="007C2EC1" w:rsidRDefault="00364253" w:rsidP="00A61568">
            <w:pPr>
              <w:pStyle w:val="aa"/>
              <w:ind w:firstLine="0"/>
            </w:pPr>
            <w:proofErr w:type="spellStart"/>
            <w:r w:rsidRPr="00C02233">
              <w:t>String</w:t>
            </w:r>
            <w:proofErr w:type="spellEnd"/>
          </w:p>
        </w:tc>
        <w:tc>
          <w:tcPr>
            <w:tcW w:w="1424" w:type="dxa"/>
          </w:tcPr>
          <w:p w14:paraId="41B35E5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a"/>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a"/>
              <w:ind w:firstLine="0"/>
            </w:pPr>
            <w:proofErr w:type="spellStart"/>
            <w:r w:rsidRPr="00EB4046">
              <w:t>location</w:t>
            </w:r>
            <w:proofErr w:type="spellEnd"/>
          </w:p>
        </w:tc>
        <w:tc>
          <w:tcPr>
            <w:tcW w:w="1303" w:type="dxa"/>
          </w:tcPr>
          <w:p w14:paraId="16DFB76B" w14:textId="77777777" w:rsidR="00364253" w:rsidRDefault="00364253" w:rsidP="00A61568">
            <w:pPr>
              <w:pStyle w:val="aa"/>
              <w:ind w:firstLine="0"/>
              <w:rPr>
                <w:lang w:val="en-US"/>
              </w:rPr>
            </w:pPr>
            <w:r>
              <w:rPr>
                <w:lang w:val="en-US"/>
              </w:rPr>
              <w:t>public</w:t>
            </w:r>
          </w:p>
        </w:tc>
        <w:tc>
          <w:tcPr>
            <w:tcW w:w="1870" w:type="dxa"/>
          </w:tcPr>
          <w:p w14:paraId="1F8C4583" w14:textId="77777777" w:rsidR="00364253" w:rsidRPr="007C2EC1" w:rsidRDefault="00364253" w:rsidP="00A61568">
            <w:pPr>
              <w:pStyle w:val="aa"/>
              <w:ind w:firstLine="0"/>
            </w:pPr>
            <w:proofErr w:type="spellStart"/>
            <w:r w:rsidRPr="00C02233">
              <w:t>String</w:t>
            </w:r>
            <w:proofErr w:type="spellEnd"/>
          </w:p>
        </w:tc>
        <w:tc>
          <w:tcPr>
            <w:tcW w:w="1424" w:type="dxa"/>
          </w:tcPr>
          <w:p w14:paraId="63536A8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a"/>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a"/>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a"/>
              <w:ind w:firstLine="0"/>
            </w:pPr>
            <w:proofErr w:type="spellStart"/>
            <w:r w:rsidRPr="00397D0F">
              <w:t>id</w:t>
            </w:r>
            <w:proofErr w:type="spellEnd"/>
          </w:p>
        </w:tc>
        <w:tc>
          <w:tcPr>
            <w:tcW w:w="1303" w:type="dxa"/>
          </w:tcPr>
          <w:p w14:paraId="0D97D92D" w14:textId="77777777" w:rsidR="00364253" w:rsidRDefault="00364253" w:rsidP="00A61568">
            <w:pPr>
              <w:pStyle w:val="aa"/>
              <w:ind w:firstLine="0"/>
              <w:rPr>
                <w:lang w:val="en-US"/>
              </w:rPr>
            </w:pPr>
            <w:r>
              <w:rPr>
                <w:lang w:val="en-US"/>
              </w:rPr>
              <w:t>public</w:t>
            </w:r>
          </w:p>
        </w:tc>
        <w:tc>
          <w:tcPr>
            <w:tcW w:w="1870" w:type="dxa"/>
          </w:tcPr>
          <w:p w14:paraId="15735331" w14:textId="77777777" w:rsidR="00364253" w:rsidRPr="007C2EC1" w:rsidRDefault="00364253" w:rsidP="00A61568">
            <w:pPr>
              <w:pStyle w:val="aa"/>
              <w:ind w:firstLine="0"/>
            </w:pPr>
            <w:r w:rsidRPr="00877467">
              <w:t>Long</w:t>
            </w:r>
          </w:p>
        </w:tc>
        <w:tc>
          <w:tcPr>
            <w:tcW w:w="1424" w:type="dxa"/>
          </w:tcPr>
          <w:p w14:paraId="044B28FD"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a"/>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a"/>
              <w:ind w:firstLine="0"/>
            </w:pPr>
            <w:proofErr w:type="spellStart"/>
            <w:r w:rsidRPr="002051FD">
              <w:t>userName</w:t>
            </w:r>
            <w:proofErr w:type="spellEnd"/>
          </w:p>
        </w:tc>
        <w:tc>
          <w:tcPr>
            <w:tcW w:w="1303" w:type="dxa"/>
          </w:tcPr>
          <w:p w14:paraId="416A99E8" w14:textId="77777777" w:rsidR="00364253" w:rsidRDefault="00364253" w:rsidP="00A61568">
            <w:pPr>
              <w:pStyle w:val="aa"/>
              <w:ind w:firstLine="0"/>
              <w:rPr>
                <w:lang w:val="en-US"/>
              </w:rPr>
            </w:pPr>
            <w:r>
              <w:rPr>
                <w:lang w:val="en-US"/>
              </w:rPr>
              <w:t>public</w:t>
            </w:r>
          </w:p>
        </w:tc>
        <w:tc>
          <w:tcPr>
            <w:tcW w:w="1870" w:type="dxa"/>
          </w:tcPr>
          <w:p w14:paraId="319F3C56" w14:textId="77777777" w:rsidR="00364253" w:rsidRPr="007C2EC1" w:rsidRDefault="00364253" w:rsidP="00A61568">
            <w:pPr>
              <w:pStyle w:val="aa"/>
              <w:ind w:firstLine="0"/>
            </w:pPr>
            <w:proofErr w:type="spellStart"/>
            <w:r w:rsidRPr="00C02233">
              <w:t>String</w:t>
            </w:r>
            <w:proofErr w:type="spellEnd"/>
          </w:p>
        </w:tc>
        <w:tc>
          <w:tcPr>
            <w:tcW w:w="1424" w:type="dxa"/>
          </w:tcPr>
          <w:p w14:paraId="44DA8E0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a"/>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a"/>
        <w:ind w:firstLine="0"/>
      </w:pPr>
      <w:r>
        <w:lastRenderedPageBreak/>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a"/>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a"/>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a"/>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a"/>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a"/>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a"/>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a"/>
              <w:ind w:firstLine="0"/>
            </w:pPr>
            <w:r>
              <w:rPr>
                <w:lang w:val="en-US"/>
              </w:rPr>
              <w:t>public</w:t>
            </w:r>
          </w:p>
        </w:tc>
        <w:tc>
          <w:tcPr>
            <w:tcW w:w="1870" w:type="dxa"/>
          </w:tcPr>
          <w:p w14:paraId="71747171" w14:textId="77777777" w:rsidR="00364253" w:rsidRPr="00C02233" w:rsidRDefault="00364253" w:rsidP="00A61568">
            <w:pPr>
              <w:pStyle w:val="aa"/>
              <w:ind w:firstLine="0"/>
            </w:pPr>
            <w:proofErr w:type="spellStart"/>
            <w:r w:rsidRPr="00C02233">
              <w:t>String</w:t>
            </w:r>
            <w:proofErr w:type="spellEnd"/>
          </w:p>
        </w:tc>
        <w:tc>
          <w:tcPr>
            <w:tcW w:w="1344" w:type="dxa"/>
          </w:tcPr>
          <w:p w14:paraId="1B30E148" w14:textId="77777777" w:rsidR="00364253" w:rsidRPr="00F43F1D" w:rsidRDefault="00364253" w:rsidP="00A61568">
            <w:pPr>
              <w:pStyle w:val="aa"/>
              <w:ind w:firstLine="0"/>
            </w:pPr>
            <w:proofErr w:type="spellStart"/>
            <w:r>
              <w:rPr>
                <w:lang w:val="en-US"/>
              </w:rPr>
              <w:t>val</w:t>
            </w:r>
            <w:proofErr w:type="spellEnd"/>
          </w:p>
        </w:tc>
        <w:tc>
          <w:tcPr>
            <w:tcW w:w="2959" w:type="dxa"/>
          </w:tcPr>
          <w:p w14:paraId="3D3F49EB" w14:textId="77777777" w:rsidR="00364253" w:rsidRDefault="00364253" w:rsidP="00A61568">
            <w:pPr>
              <w:pStyle w:val="aa"/>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a"/>
              <w:ind w:firstLine="0"/>
            </w:pPr>
            <w:r>
              <w:rPr>
                <w:lang w:val="en-US"/>
              </w:rPr>
              <w:t>student</w:t>
            </w:r>
            <w:r w:rsidRPr="002051FD">
              <w:t>Group</w:t>
            </w:r>
          </w:p>
        </w:tc>
        <w:tc>
          <w:tcPr>
            <w:tcW w:w="1229" w:type="dxa"/>
          </w:tcPr>
          <w:p w14:paraId="7A8DDA20" w14:textId="77777777" w:rsidR="00364253" w:rsidRPr="00F43F1D" w:rsidRDefault="00364253" w:rsidP="00A61568">
            <w:pPr>
              <w:pStyle w:val="aa"/>
              <w:ind w:firstLine="0"/>
            </w:pPr>
            <w:r>
              <w:rPr>
                <w:lang w:val="en-US"/>
              </w:rPr>
              <w:t>public</w:t>
            </w:r>
          </w:p>
        </w:tc>
        <w:tc>
          <w:tcPr>
            <w:tcW w:w="1870" w:type="dxa"/>
          </w:tcPr>
          <w:p w14:paraId="2EF5FA3B" w14:textId="77777777" w:rsidR="00364253" w:rsidRPr="00C02233" w:rsidRDefault="00364253" w:rsidP="00A61568">
            <w:pPr>
              <w:pStyle w:val="aa"/>
              <w:ind w:firstLine="0"/>
            </w:pPr>
            <w:proofErr w:type="spellStart"/>
            <w:r w:rsidRPr="00C02233">
              <w:t>String</w:t>
            </w:r>
            <w:proofErr w:type="spellEnd"/>
          </w:p>
        </w:tc>
        <w:tc>
          <w:tcPr>
            <w:tcW w:w="1344" w:type="dxa"/>
          </w:tcPr>
          <w:p w14:paraId="2D8D85F9" w14:textId="77777777" w:rsidR="00364253" w:rsidRPr="00F43F1D" w:rsidRDefault="00364253" w:rsidP="00A61568">
            <w:pPr>
              <w:pStyle w:val="aa"/>
              <w:ind w:firstLine="0"/>
            </w:pPr>
            <w:proofErr w:type="spellStart"/>
            <w:r>
              <w:rPr>
                <w:lang w:val="en-US"/>
              </w:rPr>
              <w:t>val</w:t>
            </w:r>
            <w:proofErr w:type="spellEnd"/>
          </w:p>
        </w:tc>
        <w:tc>
          <w:tcPr>
            <w:tcW w:w="2959" w:type="dxa"/>
          </w:tcPr>
          <w:p w14:paraId="29596173" w14:textId="77777777" w:rsidR="00364253" w:rsidRDefault="00364253" w:rsidP="00A61568">
            <w:pPr>
              <w:pStyle w:val="aa"/>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a"/>
              <w:ind w:firstLine="0"/>
            </w:pPr>
            <w:proofErr w:type="spellStart"/>
            <w:r w:rsidRPr="002353E3">
              <w:t>role</w:t>
            </w:r>
            <w:proofErr w:type="spellEnd"/>
          </w:p>
        </w:tc>
        <w:tc>
          <w:tcPr>
            <w:tcW w:w="1229" w:type="dxa"/>
          </w:tcPr>
          <w:p w14:paraId="4B0BEE21" w14:textId="77777777" w:rsidR="00364253" w:rsidRDefault="00364253" w:rsidP="00A61568">
            <w:pPr>
              <w:pStyle w:val="aa"/>
              <w:ind w:firstLine="0"/>
              <w:rPr>
                <w:lang w:val="en-US"/>
              </w:rPr>
            </w:pPr>
            <w:r>
              <w:rPr>
                <w:lang w:val="en-US"/>
              </w:rPr>
              <w:t>public</w:t>
            </w:r>
          </w:p>
        </w:tc>
        <w:tc>
          <w:tcPr>
            <w:tcW w:w="1870" w:type="dxa"/>
          </w:tcPr>
          <w:p w14:paraId="23BB4D71" w14:textId="77777777" w:rsidR="00364253" w:rsidRPr="007C2EC1" w:rsidRDefault="00364253" w:rsidP="00A61568">
            <w:pPr>
              <w:pStyle w:val="aa"/>
              <w:ind w:firstLine="0"/>
            </w:pPr>
            <w:proofErr w:type="spellStart"/>
            <w:r w:rsidRPr="00C02233">
              <w:t>String</w:t>
            </w:r>
            <w:proofErr w:type="spellEnd"/>
          </w:p>
        </w:tc>
        <w:tc>
          <w:tcPr>
            <w:tcW w:w="1344" w:type="dxa"/>
          </w:tcPr>
          <w:p w14:paraId="6396BFA4"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a"/>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a"/>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a"/>
              <w:ind w:firstLine="0"/>
            </w:pPr>
            <w:proofErr w:type="spellStart"/>
            <w:r w:rsidRPr="00E34E98">
              <w:t>eventId</w:t>
            </w:r>
            <w:proofErr w:type="spellEnd"/>
          </w:p>
        </w:tc>
        <w:tc>
          <w:tcPr>
            <w:tcW w:w="1229" w:type="dxa"/>
          </w:tcPr>
          <w:p w14:paraId="621AB2E0" w14:textId="77777777" w:rsidR="00364253" w:rsidRDefault="00364253" w:rsidP="00A61568">
            <w:pPr>
              <w:pStyle w:val="aa"/>
              <w:ind w:firstLine="0"/>
              <w:rPr>
                <w:lang w:val="en-US"/>
              </w:rPr>
            </w:pPr>
            <w:r>
              <w:rPr>
                <w:lang w:val="en-US"/>
              </w:rPr>
              <w:t>public</w:t>
            </w:r>
          </w:p>
        </w:tc>
        <w:tc>
          <w:tcPr>
            <w:tcW w:w="1870" w:type="dxa"/>
          </w:tcPr>
          <w:p w14:paraId="354D2D7E" w14:textId="77777777" w:rsidR="00364253" w:rsidRPr="007C2EC1" w:rsidRDefault="00364253" w:rsidP="00A61568">
            <w:pPr>
              <w:pStyle w:val="aa"/>
              <w:ind w:firstLine="0"/>
            </w:pPr>
            <w:r w:rsidRPr="00E34E98">
              <w:t>Long</w:t>
            </w:r>
          </w:p>
        </w:tc>
        <w:tc>
          <w:tcPr>
            <w:tcW w:w="1344" w:type="dxa"/>
          </w:tcPr>
          <w:p w14:paraId="6CD706C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a"/>
              <w:ind w:firstLine="0"/>
            </w:pPr>
            <w:proofErr w:type="spellStart"/>
            <w:r w:rsidRPr="00E34E98">
              <w:t>userName</w:t>
            </w:r>
            <w:proofErr w:type="spellEnd"/>
          </w:p>
        </w:tc>
        <w:tc>
          <w:tcPr>
            <w:tcW w:w="1229" w:type="dxa"/>
          </w:tcPr>
          <w:p w14:paraId="43621480" w14:textId="77777777" w:rsidR="00364253" w:rsidRDefault="00364253" w:rsidP="00A61568">
            <w:pPr>
              <w:pStyle w:val="aa"/>
              <w:ind w:firstLine="0"/>
              <w:rPr>
                <w:lang w:val="en-US"/>
              </w:rPr>
            </w:pPr>
            <w:r>
              <w:rPr>
                <w:lang w:val="en-US"/>
              </w:rPr>
              <w:t>public</w:t>
            </w:r>
          </w:p>
        </w:tc>
        <w:tc>
          <w:tcPr>
            <w:tcW w:w="1870" w:type="dxa"/>
          </w:tcPr>
          <w:p w14:paraId="24B94CF1" w14:textId="77777777" w:rsidR="00364253" w:rsidRPr="007C2EC1" w:rsidRDefault="00364253" w:rsidP="00A61568">
            <w:pPr>
              <w:pStyle w:val="aa"/>
              <w:ind w:firstLine="0"/>
            </w:pPr>
            <w:proofErr w:type="spellStart"/>
            <w:r w:rsidRPr="00E34E98">
              <w:t>String</w:t>
            </w:r>
            <w:proofErr w:type="spellEnd"/>
          </w:p>
        </w:tc>
        <w:tc>
          <w:tcPr>
            <w:tcW w:w="1344" w:type="dxa"/>
          </w:tcPr>
          <w:p w14:paraId="73C9763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a"/>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a"/>
              <w:ind w:firstLine="0"/>
            </w:pPr>
            <w:proofErr w:type="spellStart"/>
            <w:r w:rsidRPr="00E34E98">
              <w:t>studentGroup</w:t>
            </w:r>
            <w:proofErr w:type="spellEnd"/>
          </w:p>
        </w:tc>
        <w:tc>
          <w:tcPr>
            <w:tcW w:w="1229" w:type="dxa"/>
          </w:tcPr>
          <w:p w14:paraId="1C9206B1" w14:textId="77777777" w:rsidR="00364253" w:rsidRDefault="00364253" w:rsidP="00A61568">
            <w:pPr>
              <w:pStyle w:val="aa"/>
              <w:ind w:firstLine="0"/>
              <w:rPr>
                <w:lang w:val="en-US"/>
              </w:rPr>
            </w:pPr>
            <w:r>
              <w:rPr>
                <w:lang w:val="en-US"/>
              </w:rPr>
              <w:t>public</w:t>
            </w:r>
          </w:p>
        </w:tc>
        <w:tc>
          <w:tcPr>
            <w:tcW w:w="1870" w:type="dxa"/>
          </w:tcPr>
          <w:p w14:paraId="29177E2F" w14:textId="77777777" w:rsidR="00364253" w:rsidRPr="007C2EC1" w:rsidRDefault="00364253" w:rsidP="00A61568">
            <w:pPr>
              <w:pStyle w:val="aa"/>
              <w:ind w:firstLine="0"/>
            </w:pPr>
            <w:proofErr w:type="spellStart"/>
            <w:r w:rsidRPr="00E34E98">
              <w:t>String</w:t>
            </w:r>
            <w:proofErr w:type="spellEnd"/>
          </w:p>
        </w:tc>
        <w:tc>
          <w:tcPr>
            <w:tcW w:w="1344" w:type="dxa"/>
          </w:tcPr>
          <w:p w14:paraId="0550884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a"/>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a"/>
              <w:ind w:firstLine="0"/>
            </w:pPr>
            <w:proofErr w:type="spellStart"/>
            <w:r w:rsidRPr="00E34E98">
              <w:t>presence</w:t>
            </w:r>
            <w:proofErr w:type="spellEnd"/>
          </w:p>
        </w:tc>
        <w:tc>
          <w:tcPr>
            <w:tcW w:w="1229" w:type="dxa"/>
          </w:tcPr>
          <w:p w14:paraId="37F23122" w14:textId="77777777" w:rsidR="00364253" w:rsidRDefault="00364253" w:rsidP="00A61568">
            <w:pPr>
              <w:pStyle w:val="aa"/>
              <w:ind w:firstLine="0"/>
              <w:rPr>
                <w:lang w:val="en-US"/>
              </w:rPr>
            </w:pPr>
            <w:r>
              <w:rPr>
                <w:lang w:val="en-US"/>
              </w:rPr>
              <w:t>public</w:t>
            </w:r>
          </w:p>
        </w:tc>
        <w:tc>
          <w:tcPr>
            <w:tcW w:w="1870" w:type="dxa"/>
          </w:tcPr>
          <w:p w14:paraId="6153B2C0" w14:textId="77777777" w:rsidR="00364253" w:rsidRPr="007C2EC1" w:rsidRDefault="00364253" w:rsidP="00A61568">
            <w:pPr>
              <w:pStyle w:val="aa"/>
              <w:ind w:firstLine="0"/>
            </w:pPr>
            <w:proofErr w:type="spellStart"/>
            <w:r w:rsidRPr="00E34E98">
              <w:t>String</w:t>
            </w:r>
            <w:proofErr w:type="spellEnd"/>
          </w:p>
        </w:tc>
        <w:tc>
          <w:tcPr>
            <w:tcW w:w="1344" w:type="dxa"/>
          </w:tcPr>
          <w:p w14:paraId="62FD61F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a"/>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a"/>
              <w:ind w:firstLine="0"/>
            </w:pPr>
            <w:proofErr w:type="spellStart"/>
            <w:r w:rsidRPr="00E34E98">
              <w:t>role</w:t>
            </w:r>
            <w:proofErr w:type="spellEnd"/>
          </w:p>
        </w:tc>
        <w:tc>
          <w:tcPr>
            <w:tcW w:w="1229" w:type="dxa"/>
          </w:tcPr>
          <w:p w14:paraId="6A4A8EE6" w14:textId="77777777" w:rsidR="00364253" w:rsidRDefault="00364253" w:rsidP="00A61568">
            <w:pPr>
              <w:pStyle w:val="aa"/>
              <w:ind w:firstLine="0"/>
              <w:rPr>
                <w:lang w:val="en-US"/>
              </w:rPr>
            </w:pPr>
            <w:r>
              <w:rPr>
                <w:lang w:val="en-US"/>
              </w:rPr>
              <w:t>public</w:t>
            </w:r>
          </w:p>
        </w:tc>
        <w:tc>
          <w:tcPr>
            <w:tcW w:w="1870" w:type="dxa"/>
          </w:tcPr>
          <w:p w14:paraId="4958EA64" w14:textId="77777777" w:rsidR="00364253" w:rsidRPr="007C2EC1" w:rsidRDefault="00364253" w:rsidP="00A61568">
            <w:pPr>
              <w:pStyle w:val="aa"/>
              <w:ind w:firstLine="0"/>
            </w:pPr>
            <w:proofErr w:type="spellStart"/>
            <w:r w:rsidRPr="00E34E98">
              <w:t>String</w:t>
            </w:r>
            <w:proofErr w:type="spellEnd"/>
          </w:p>
        </w:tc>
        <w:tc>
          <w:tcPr>
            <w:tcW w:w="1344" w:type="dxa"/>
          </w:tcPr>
          <w:p w14:paraId="7324DA3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a"/>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a"/>
              <w:ind w:firstLine="0"/>
            </w:pPr>
            <w:proofErr w:type="spellStart"/>
            <w:r w:rsidRPr="00E34E98">
              <w:t>presenceNoted</w:t>
            </w:r>
            <w:proofErr w:type="spellEnd"/>
          </w:p>
        </w:tc>
        <w:tc>
          <w:tcPr>
            <w:tcW w:w="1229" w:type="dxa"/>
          </w:tcPr>
          <w:p w14:paraId="387F37A8" w14:textId="77777777" w:rsidR="00364253" w:rsidRDefault="00364253" w:rsidP="00A61568">
            <w:pPr>
              <w:pStyle w:val="aa"/>
              <w:ind w:firstLine="0"/>
              <w:rPr>
                <w:lang w:val="en-US"/>
              </w:rPr>
            </w:pPr>
            <w:r>
              <w:rPr>
                <w:lang w:val="en-US"/>
              </w:rPr>
              <w:t>public</w:t>
            </w:r>
          </w:p>
        </w:tc>
        <w:tc>
          <w:tcPr>
            <w:tcW w:w="1870" w:type="dxa"/>
          </w:tcPr>
          <w:p w14:paraId="0387077E" w14:textId="77777777" w:rsidR="00364253" w:rsidRPr="007C2EC1" w:rsidRDefault="00364253" w:rsidP="00A61568">
            <w:pPr>
              <w:pStyle w:val="aa"/>
              <w:ind w:firstLine="0"/>
            </w:pPr>
            <w:proofErr w:type="spellStart"/>
            <w:r w:rsidRPr="00E34E98">
              <w:t>String</w:t>
            </w:r>
            <w:proofErr w:type="spellEnd"/>
          </w:p>
        </w:tc>
        <w:tc>
          <w:tcPr>
            <w:tcW w:w="1344" w:type="dxa"/>
          </w:tcPr>
          <w:p w14:paraId="6E372FFB"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a"/>
              <w:ind w:firstLine="0"/>
            </w:pPr>
            <w:r>
              <w:t>Подтвердивший ответ</w:t>
            </w:r>
            <w:r>
              <w:softHyphen/>
              <w:t>ственный</w:t>
            </w:r>
          </w:p>
        </w:tc>
      </w:tr>
    </w:tbl>
    <w:p w14:paraId="57CCA76E" w14:textId="77777777" w:rsidR="00364253" w:rsidRDefault="00364253" w:rsidP="00364253">
      <w:pPr>
        <w:pStyle w:val="aa"/>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a"/>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a"/>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a"/>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a"/>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a"/>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a"/>
        <w:ind w:firstLine="0"/>
        <w:jc w:val="center"/>
      </w:pPr>
      <w:r>
        <w:t xml:space="preserve">Рисунок 2.5 – </w:t>
      </w:r>
      <w:r w:rsidRPr="00417E90">
        <w:t>«Регистрация на мероприятие»</w:t>
      </w:r>
    </w:p>
    <w:p w14:paraId="3425D25C" w14:textId="77777777" w:rsidR="00364253" w:rsidRDefault="00364253" w:rsidP="00364253">
      <w:pPr>
        <w:pStyle w:val="aa"/>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a"/>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a"/>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a"/>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3BC7AE2C" w:rsidR="00364253" w:rsidRPr="00F501D4" w:rsidRDefault="00364253" w:rsidP="00364253">
      <w:pPr>
        <w:pStyle w:val="aa"/>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5EF5D78B" w14:textId="008F6629" w:rsidR="00364253" w:rsidRPr="00360A11" w:rsidRDefault="00364253" w:rsidP="00364253">
      <w:pPr>
        <w:pStyle w:val="aa"/>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185AD986" w14:textId="77777777" w:rsidR="00364253" w:rsidRDefault="00364253" w:rsidP="00364253">
      <w:pPr>
        <w:pStyle w:val="aa"/>
      </w:pPr>
    </w:p>
    <w:p w14:paraId="70579DFA" w14:textId="77777777" w:rsidR="00364253" w:rsidRDefault="00364253" w:rsidP="00364253">
      <w:pPr>
        <w:pStyle w:val="aa"/>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a"/>
        <w:ind w:firstLine="0"/>
        <w:jc w:val="center"/>
        <w:rPr>
          <w:highlight w:val="yellow"/>
        </w:rPr>
      </w:pPr>
      <w:r>
        <w:rPr>
          <w:noProof/>
        </w:rPr>
        <w:lastRenderedPageBreak/>
        <w:drawing>
          <wp:inline distT="0" distB="0" distL="0" distR="0" wp14:anchorId="441A7370" wp14:editId="6932B41A">
            <wp:extent cx="7842250" cy="5645575"/>
            <wp:effectExtent l="19050" t="19050" r="25400"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2">
                      <a:extLst>
                        <a:ext uri="{28A0092B-C50C-407E-A947-70E740481C1C}">
                          <a14:useLocalDpi xmlns:a14="http://schemas.microsoft.com/office/drawing/2010/main" val="0"/>
                        </a:ext>
                      </a:extLst>
                    </a:blip>
                    <a:stretch>
                      <a:fillRect/>
                    </a:stretch>
                  </pic:blipFill>
                  <pic:spPr>
                    <a:xfrm>
                      <a:off x="0" y="0"/>
                      <a:ext cx="7846030" cy="5648296"/>
                    </a:xfrm>
                    <a:prstGeom prst="rect">
                      <a:avLst/>
                    </a:prstGeom>
                    <a:ln>
                      <a:solidFill>
                        <a:schemeClr val="tx1"/>
                      </a:solidFill>
                    </a:ln>
                  </pic:spPr>
                </pic:pic>
              </a:graphicData>
            </a:graphic>
          </wp:inline>
        </w:drawing>
      </w:r>
    </w:p>
    <w:p w14:paraId="7F840626" w14:textId="77777777" w:rsidR="00364253" w:rsidRDefault="00364253" w:rsidP="00364253">
      <w:pPr>
        <w:pStyle w:val="aa"/>
        <w:ind w:firstLine="0"/>
        <w:jc w:val="center"/>
      </w:pPr>
      <w:r w:rsidRPr="00973E36">
        <w:t>Рисунок 2.7 – Диаграмма интерфейсных классов приложения</w:t>
      </w:r>
    </w:p>
    <w:p w14:paraId="06ECDF90" w14:textId="77777777" w:rsidR="00364253" w:rsidRDefault="00364253" w:rsidP="00364253">
      <w:pPr>
        <w:pStyle w:val="aa"/>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a"/>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4D6D94">
      <w:pPr>
        <w:pStyle w:val="aa"/>
        <w:numPr>
          <w:ilvl w:val="0"/>
          <w:numId w:val="24"/>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4D6D94">
      <w:pPr>
        <w:pStyle w:val="aa"/>
        <w:numPr>
          <w:ilvl w:val="0"/>
          <w:numId w:val="24"/>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4D6D94">
      <w:pPr>
        <w:pStyle w:val="aa"/>
        <w:numPr>
          <w:ilvl w:val="0"/>
          <w:numId w:val="24"/>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4D6D94">
      <w:pPr>
        <w:pStyle w:val="aa"/>
        <w:numPr>
          <w:ilvl w:val="0"/>
          <w:numId w:val="24"/>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4D6D94">
      <w:pPr>
        <w:pStyle w:val="aa"/>
        <w:numPr>
          <w:ilvl w:val="0"/>
          <w:numId w:val="24"/>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4D6D94">
      <w:pPr>
        <w:pStyle w:val="aa"/>
        <w:numPr>
          <w:ilvl w:val="0"/>
          <w:numId w:val="24"/>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4D6D94">
      <w:pPr>
        <w:pStyle w:val="aa"/>
        <w:numPr>
          <w:ilvl w:val="0"/>
          <w:numId w:val="24"/>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4D6D94">
      <w:pPr>
        <w:pStyle w:val="aa"/>
        <w:numPr>
          <w:ilvl w:val="0"/>
          <w:numId w:val="24"/>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a"/>
        <w:ind w:left="709" w:firstLine="0"/>
      </w:pPr>
      <w:r w:rsidRPr="00D23BE7">
        <w:t>Ма</w:t>
      </w:r>
      <w:r>
        <w:t>кет данного экрана представлен на рисунке 2.8.</w:t>
      </w:r>
    </w:p>
    <w:p w14:paraId="2650A2BD" w14:textId="77777777" w:rsidR="00364253" w:rsidRDefault="00364253" w:rsidP="00364253">
      <w:pPr>
        <w:pStyle w:val="aa"/>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a"/>
        <w:ind w:firstLine="0"/>
        <w:jc w:val="center"/>
      </w:pPr>
      <w:r>
        <w:t>Рисунок 2.8 – Макет основного экрана приложения</w:t>
      </w:r>
    </w:p>
    <w:p w14:paraId="0EE2810F" w14:textId="77777777" w:rsidR="00364253" w:rsidRDefault="00364253" w:rsidP="00364253">
      <w:pPr>
        <w:pStyle w:val="aa"/>
        <w:ind w:firstLine="0"/>
        <w:jc w:val="center"/>
      </w:pPr>
    </w:p>
    <w:p w14:paraId="227DC35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a"/>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4D6D94">
      <w:pPr>
        <w:pStyle w:val="aa"/>
        <w:numPr>
          <w:ilvl w:val="0"/>
          <w:numId w:val="25"/>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4D6D94">
      <w:pPr>
        <w:pStyle w:val="aa"/>
        <w:numPr>
          <w:ilvl w:val="0"/>
          <w:numId w:val="25"/>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a"/>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a"/>
      </w:pPr>
    </w:p>
    <w:p w14:paraId="5F8FCC71" w14:textId="77777777" w:rsidR="00364253" w:rsidRDefault="00364253" w:rsidP="00364253">
      <w:pPr>
        <w:pStyle w:val="aa"/>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a"/>
        <w:ind w:firstLine="0"/>
        <w:jc w:val="center"/>
      </w:pPr>
      <w:r>
        <w:t>Рисунок 2.9 – Макет экрана «Мои мероприятия»</w:t>
      </w:r>
    </w:p>
    <w:p w14:paraId="4608B271" w14:textId="77777777" w:rsidR="00364253" w:rsidRDefault="00364253" w:rsidP="00364253">
      <w:pPr>
        <w:pStyle w:val="aa"/>
        <w:ind w:firstLine="0"/>
        <w:jc w:val="center"/>
      </w:pPr>
    </w:p>
    <w:p w14:paraId="56B2638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a"/>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4D6D94">
      <w:pPr>
        <w:pStyle w:val="aa"/>
        <w:numPr>
          <w:ilvl w:val="0"/>
          <w:numId w:val="26"/>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4D6D94">
      <w:pPr>
        <w:pStyle w:val="aa"/>
        <w:numPr>
          <w:ilvl w:val="0"/>
          <w:numId w:val="26"/>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4D6D94">
      <w:pPr>
        <w:pStyle w:val="aa"/>
        <w:numPr>
          <w:ilvl w:val="0"/>
          <w:numId w:val="26"/>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4D6D94">
      <w:pPr>
        <w:pStyle w:val="aa"/>
        <w:numPr>
          <w:ilvl w:val="0"/>
          <w:numId w:val="26"/>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a"/>
      </w:pPr>
      <w:r w:rsidRPr="00D23BE7">
        <w:t>Ма</w:t>
      </w:r>
      <w:r>
        <w:t>кет данного экрана представлен на рисунке 2.10.</w:t>
      </w:r>
    </w:p>
    <w:p w14:paraId="627A7CDF" w14:textId="77777777" w:rsidR="00364253" w:rsidRPr="00B20ED9" w:rsidRDefault="00364253" w:rsidP="00364253">
      <w:pPr>
        <w:pStyle w:val="aa"/>
        <w:ind w:left="709" w:firstLine="0"/>
      </w:pPr>
    </w:p>
    <w:p w14:paraId="10156157" w14:textId="77777777" w:rsidR="00364253" w:rsidRDefault="00364253" w:rsidP="00364253">
      <w:pPr>
        <w:pStyle w:val="aa"/>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a"/>
        <w:ind w:firstLine="0"/>
        <w:jc w:val="center"/>
      </w:pPr>
      <w:r>
        <w:t>Рисунок 2.10 – Макет экрана «Мероприятие»</w:t>
      </w:r>
    </w:p>
    <w:p w14:paraId="0C6AF9FD" w14:textId="77777777" w:rsidR="00364253" w:rsidRDefault="00364253" w:rsidP="00364253">
      <w:pPr>
        <w:pStyle w:val="aa"/>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a"/>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4D6D94">
      <w:pPr>
        <w:pStyle w:val="aa"/>
        <w:numPr>
          <w:ilvl w:val="0"/>
          <w:numId w:val="27"/>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4D6D94">
      <w:pPr>
        <w:pStyle w:val="aa"/>
        <w:numPr>
          <w:ilvl w:val="0"/>
          <w:numId w:val="27"/>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4D6D94">
      <w:pPr>
        <w:pStyle w:val="aa"/>
        <w:numPr>
          <w:ilvl w:val="0"/>
          <w:numId w:val="27"/>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4D6D94">
      <w:pPr>
        <w:pStyle w:val="aa"/>
        <w:numPr>
          <w:ilvl w:val="0"/>
          <w:numId w:val="27"/>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4D6D94">
      <w:pPr>
        <w:pStyle w:val="aa"/>
        <w:numPr>
          <w:ilvl w:val="0"/>
          <w:numId w:val="27"/>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4D6D94">
      <w:pPr>
        <w:pStyle w:val="aa"/>
        <w:numPr>
          <w:ilvl w:val="0"/>
          <w:numId w:val="27"/>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4D6D94">
      <w:pPr>
        <w:pStyle w:val="aa"/>
        <w:numPr>
          <w:ilvl w:val="0"/>
          <w:numId w:val="27"/>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4D6D94">
      <w:pPr>
        <w:pStyle w:val="aa"/>
        <w:numPr>
          <w:ilvl w:val="0"/>
          <w:numId w:val="27"/>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a"/>
      </w:pPr>
      <w:r w:rsidRPr="00D23BE7">
        <w:t>Ма</w:t>
      </w:r>
      <w:r>
        <w:t>кет данного экрана представлен на рисунке 2.11.</w:t>
      </w:r>
    </w:p>
    <w:p w14:paraId="3EE8FA09" w14:textId="77777777" w:rsidR="00364253" w:rsidRPr="0022767F" w:rsidRDefault="00364253" w:rsidP="00364253">
      <w:pPr>
        <w:pStyle w:val="aa"/>
      </w:pPr>
    </w:p>
    <w:p w14:paraId="0ACD032A" w14:textId="77777777" w:rsidR="00364253" w:rsidRDefault="00364253" w:rsidP="00364253">
      <w:pPr>
        <w:pStyle w:val="aa"/>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a"/>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a"/>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4D6D94">
      <w:pPr>
        <w:pStyle w:val="aa"/>
        <w:numPr>
          <w:ilvl w:val="0"/>
          <w:numId w:val="28"/>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4D6D94">
      <w:pPr>
        <w:pStyle w:val="aa"/>
        <w:numPr>
          <w:ilvl w:val="0"/>
          <w:numId w:val="28"/>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a"/>
      </w:pPr>
      <w:r w:rsidRPr="00D23BE7">
        <w:t>Ма</w:t>
      </w:r>
      <w:r>
        <w:t>кет данного экрана представлен на рисунке 2.12.</w:t>
      </w:r>
    </w:p>
    <w:p w14:paraId="4F386F4A" w14:textId="77777777" w:rsidR="00364253" w:rsidRDefault="00364253" w:rsidP="00364253">
      <w:pPr>
        <w:pStyle w:val="aa"/>
      </w:pPr>
    </w:p>
    <w:p w14:paraId="431259D3" w14:textId="77777777" w:rsidR="00364253" w:rsidRDefault="00364253" w:rsidP="00364253">
      <w:pPr>
        <w:pStyle w:val="aa"/>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a"/>
        <w:ind w:firstLine="0"/>
        <w:jc w:val="center"/>
      </w:pPr>
      <w:r>
        <w:t>Рисунок 2.12 – Макет основного экрана приложения</w:t>
      </w:r>
    </w:p>
    <w:p w14:paraId="325653E0" w14:textId="77777777" w:rsidR="00364253" w:rsidRPr="00D562EC" w:rsidRDefault="00364253" w:rsidP="00364253">
      <w:pPr>
        <w:pStyle w:val="aa"/>
        <w:ind w:firstLine="0"/>
        <w:jc w:val="center"/>
      </w:pPr>
    </w:p>
    <w:p w14:paraId="34DC8208"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a"/>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a"/>
      </w:pPr>
      <w:r w:rsidRPr="00D23BE7">
        <w:t>Ма</w:t>
      </w:r>
      <w:r>
        <w:t>кет данного экрана представлен на рисунке 2.13.</w:t>
      </w:r>
    </w:p>
    <w:p w14:paraId="7FA862E0"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a"/>
        <w:ind w:firstLine="0"/>
        <w:jc w:val="center"/>
      </w:pPr>
      <w:r>
        <w:t>Рисунок 2.13 – Макет экрана «Мероприятие»</w:t>
      </w:r>
    </w:p>
    <w:p w14:paraId="0B094236" w14:textId="77777777" w:rsidR="00364253" w:rsidRPr="00DF14E8" w:rsidRDefault="00364253" w:rsidP="00364253">
      <w:pPr>
        <w:pStyle w:val="aa"/>
        <w:ind w:firstLine="0"/>
        <w:jc w:val="center"/>
      </w:pPr>
    </w:p>
    <w:p w14:paraId="7D3DBE32"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a"/>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4D6D94">
      <w:pPr>
        <w:pStyle w:val="aa"/>
        <w:numPr>
          <w:ilvl w:val="0"/>
          <w:numId w:val="30"/>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4D6D94">
      <w:pPr>
        <w:pStyle w:val="aa"/>
        <w:numPr>
          <w:ilvl w:val="0"/>
          <w:numId w:val="30"/>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a"/>
      </w:pPr>
      <w:r w:rsidRPr="00D23BE7">
        <w:t>Ма</w:t>
      </w:r>
      <w:r>
        <w:t>кет данного экрана представлен на рисунке 2.14.</w:t>
      </w:r>
    </w:p>
    <w:p w14:paraId="3C71A150" w14:textId="77777777" w:rsidR="00364253" w:rsidRPr="00DF14E8" w:rsidRDefault="00364253" w:rsidP="00364253">
      <w:pPr>
        <w:pStyle w:val="aa"/>
      </w:pPr>
    </w:p>
    <w:p w14:paraId="6E4647FC"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a"/>
        <w:ind w:firstLine="0"/>
        <w:jc w:val="center"/>
      </w:pPr>
      <w:r>
        <w:t>Рисунок 2.14 – Макет экрана «Подтверждение присутствия»</w:t>
      </w:r>
    </w:p>
    <w:p w14:paraId="759B33B4" w14:textId="77777777" w:rsidR="00364253" w:rsidRPr="001A77D5" w:rsidRDefault="00364253" w:rsidP="00364253">
      <w:pPr>
        <w:pStyle w:val="aa"/>
        <w:ind w:firstLine="0"/>
        <w:jc w:val="center"/>
      </w:pPr>
    </w:p>
    <w:p w14:paraId="5E1B66BE" w14:textId="77777777" w:rsidR="00364253" w:rsidRPr="00C82EB0"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a"/>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4D6D94">
      <w:pPr>
        <w:pStyle w:val="aa"/>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4D6D94">
      <w:pPr>
        <w:pStyle w:val="aa"/>
        <w:numPr>
          <w:ilvl w:val="0"/>
          <w:numId w:val="29"/>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4D6D94">
      <w:pPr>
        <w:pStyle w:val="aa"/>
        <w:numPr>
          <w:ilvl w:val="0"/>
          <w:numId w:val="29"/>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a"/>
      </w:pPr>
      <w:r w:rsidRPr="00D23BE7">
        <w:t>Ма</w:t>
      </w:r>
      <w:r>
        <w:t>кет данного экрана представлен на рисунке 2.15.</w:t>
      </w:r>
    </w:p>
    <w:p w14:paraId="55CBA79D" w14:textId="77777777" w:rsidR="00364253" w:rsidRPr="001A77D5" w:rsidRDefault="00364253" w:rsidP="00364253">
      <w:pPr>
        <w:pStyle w:val="aa"/>
      </w:pPr>
    </w:p>
    <w:p w14:paraId="00EA17B8" w14:textId="77777777" w:rsidR="00364253" w:rsidRDefault="00364253" w:rsidP="00364253">
      <w:pPr>
        <w:pStyle w:val="aa"/>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a"/>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a"/>
        <w:ind w:firstLine="0"/>
        <w:jc w:val="center"/>
      </w:pPr>
    </w:p>
    <w:p w14:paraId="06C00284"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a"/>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4D6D94">
      <w:pPr>
        <w:pStyle w:val="aa"/>
        <w:numPr>
          <w:ilvl w:val="0"/>
          <w:numId w:val="30"/>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4D6D94">
      <w:pPr>
        <w:pStyle w:val="aa"/>
        <w:numPr>
          <w:ilvl w:val="0"/>
          <w:numId w:val="30"/>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a"/>
      </w:pPr>
      <w:r w:rsidRPr="00D23BE7">
        <w:t>Ма</w:t>
      </w:r>
      <w:r>
        <w:t>кет данного экрана представлен на рисунке 2.16.</w:t>
      </w:r>
    </w:p>
    <w:p w14:paraId="2EC99E6E" w14:textId="77777777" w:rsidR="00364253" w:rsidRPr="00DF14E8" w:rsidRDefault="00364253" w:rsidP="00364253">
      <w:pPr>
        <w:pStyle w:val="aa"/>
      </w:pPr>
    </w:p>
    <w:p w14:paraId="07CFC0D3"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a"/>
        <w:ind w:firstLine="0"/>
        <w:jc w:val="center"/>
      </w:pPr>
      <w:r>
        <w:t>Рисунок 2.16 – Макет экрана «Мои мероприятия»</w:t>
      </w:r>
    </w:p>
    <w:p w14:paraId="50F61081" w14:textId="77777777" w:rsidR="00364253" w:rsidRDefault="00364253" w:rsidP="00364253">
      <w:pPr>
        <w:pStyle w:val="aa"/>
      </w:pPr>
    </w:p>
    <w:p w14:paraId="0AE40C31"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a"/>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4D6D94">
      <w:pPr>
        <w:pStyle w:val="aa"/>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4D6D94">
      <w:pPr>
        <w:pStyle w:val="aa"/>
        <w:numPr>
          <w:ilvl w:val="0"/>
          <w:numId w:val="31"/>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4D6D94">
      <w:pPr>
        <w:pStyle w:val="aa"/>
        <w:numPr>
          <w:ilvl w:val="0"/>
          <w:numId w:val="31"/>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a"/>
      </w:pPr>
      <w:r w:rsidRPr="00D23BE7">
        <w:t>Ма</w:t>
      </w:r>
      <w:r>
        <w:t>кет данного экрана представлен на рисунке 2.17.</w:t>
      </w:r>
    </w:p>
    <w:p w14:paraId="492443C7"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a"/>
        <w:ind w:firstLine="0"/>
        <w:jc w:val="center"/>
      </w:pPr>
      <w:r>
        <w:t>Рисунок 2.17 – Макет экрана «Информация о мероприятии»</w:t>
      </w:r>
    </w:p>
    <w:p w14:paraId="7CC83B04" w14:textId="77777777" w:rsidR="00364253" w:rsidRDefault="00364253" w:rsidP="00364253">
      <w:pPr>
        <w:pStyle w:val="aa"/>
        <w:ind w:firstLine="0"/>
      </w:pPr>
    </w:p>
    <w:p w14:paraId="288CF88C"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a"/>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4D6D94">
      <w:pPr>
        <w:pStyle w:val="aa"/>
        <w:numPr>
          <w:ilvl w:val="0"/>
          <w:numId w:val="32"/>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4D6D94">
      <w:pPr>
        <w:pStyle w:val="aa"/>
        <w:numPr>
          <w:ilvl w:val="0"/>
          <w:numId w:val="32"/>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a"/>
      </w:pPr>
      <w:r w:rsidRPr="00D23BE7">
        <w:t>Ма</w:t>
      </w:r>
      <w:r>
        <w:t>кет данного экрана представлен на рисунке 2.18.</w:t>
      </w:r>
    </w:p>
    <w:p w14:paraId="36990786" w14:textId="77777777" w:rsidR="00364253" w:rsidRPr="00EA3128" w:rsidRDefault="00364253" w:rsidP="00364253">
      <w:pPr>
        <w:pStyle w:val="aa"/>
      </w:pPr>
    </w:p>
    <w:p w14:paraId="27C26956" w14:textId="77777777" w:rsidR="00364253" w:rsidRDefault="00364253" w:rsidP="00364253">
      <w:pPr>
        <w:pStyle w:val="aa"/>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a"/>
        <w:ind w:firstLine="0"/>
        <w:jc w:val="center"/>
      </w:pPr>
      <w:r>
        <w:t>Рисунок 2.18 – Макет экрана статистики мероприятия</w:t>
      </w:r>
    </w:p>
    <w:p w14:paraId="590ECEEA" w14:textId="77777777" w:rsidR="00364253" w:rsidRPr="00BC3FFD" w:rsidRDefault="00364253" w:rsidP="00364253">
      <w:pPr>
        <w:pStyle w:val="aa"/>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a"/>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4D6D94">
      <w:pPr>
        <w:pStyle w:val="aa"/>
        <w:numPr>
          <w:ilvl w:val="0"/>
          <w:numId w:val="33"/>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4D6D94">
      <w:pPr>
        <w:pStyle w:val="aa"/>
        <w:numPr>
          <w:ilvl w:val="0"/>
          <w:numId w:val="33"/>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4D6D94">
      <w:pPr>
        <w:pStyle w:val="aa"/>
        <w:numPr>
          <w:ilvl w:val="0"/>
          <w:numId w:val="33"/>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a"/>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a"/>
      </w:pPr>
    </w:p>
    <w:p w14:paraId="278A560C" w14:textId="77777777" w:rsidR="00364253" w:rsidRDefault="00364253" w:rsidP="00364253">
      <w:pPr>
        <w:pStyle w:val="aa"/>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a"/>
        <w:ind w:firstLine="0"/>
        <w:jc w:val="center"/>
      </w:pPr>
      <w:r>
        <w:t>Рисунок 2.19 – Макет экрана «Профиль»</w:t>
      </w:r>
    </w:p>
    <w:p w14:paraId="6DFC05B0" w14:textId="77777777" w:rsidR="00364253" w:rsidRPr="00A32A48" w:rsidRDefault="00364253" w:rsidP="00364253">
      <w:pPr>
        <w:pStyle w:val="aa"/>
        <w:ind w:firstLine="0"/>
        <w:jc w:val="center"/>
      </w:pPr>
    </w:p>
    <w:p w14:paraId="78731A36"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a"/>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4D6D94">
      <w:pPr>
        <w:pStyle w:val="aa"/>
        <w:numPr>
          <w:ilvl w:val="0"/>
          <w:numId w:val="35"/>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4D6D94">
      <w:pPr>
        <w:pStyle w:val="aa"/>
        <w:numPr>
          <w:ilvl w:val="0"/>
          <w:numId w:val="35"/>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4D6D94">
      <w:pPr>
        <w:pStyle w:val="aa"/>
        <w:numPr>
          <w:ilvl w:val="0"/>
          <w:numId w:val="35"/>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4D6D94">
      <w:pPr>
        <w:pStyle w:val="aa"/>
        <w:numPr>
          <w:ilvl w:val="0"/>
          <w:numId w:val="35"/>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a"/>
      </w:pPr>
      <w:r w:rsidRPr="00D23BE7">
        <w:t>Ма</w:t>
      </w:r>
      <w:r>
        <w:t>кет данного экрана представлен на рисунке 2.20.</w:t>
      </w:r>
    </w:p>
    <w:p w14:paraId="77D90D9C" w14:textId="77777777" w:rsidR="00364253" w:rsidRDefault="00364253" w:rsidP="00364253">
      <w:pPr>
        <w:pStyle w:val="aa"/>
        <w:ind w:left="709" w:firstLine="0"/>
      </w:pPr>
    </w:p>
    <w:p w14:paraId="5CEC2231"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a"/>
        <w:ind w:firstLine="0"/>
        <w:jc w:val="center"/>
      </w:pPr>
      <w:r>
        <w:t>Рисунок 2.20 – Макет экрана «Профиль» (авторизованный)</w:t>
      </w:r>
    </w:p>
    <w:p w14:paraId="1C6C7FC8" w14:textId="77777777" w:rsidR="00364253" w:rsidRPr="0093054F" w:rsidRDefault="00364253" w:rsidP="00364253">
      <w:pPr>
        <w:pStyle w:val="aa"/>
        <w:ind w:firstLine="0"/>
        <w:jc w:val="center"/>
      </w:pPr>
    </w:p>
    <w:p w14:paraId="096EE9CF"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a"/>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4D6D94">
      <w:pPr>
        <w:pStyle w:val="aa"/>
        <w:numPr>
          <w:ilvl w:val="0"/>
          <w:numId w:val="34"/>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4D6D94">
      <w:pPr>
        <w:pStyle w:val="aa"/>
        <w:numPr>
          <w:ilvl w:val="0"/>
          <w:numId w:val="34"/>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4D6D94">
      <w:pPr>
        <w:pStyle w:val="aa"/>
        <w:numPr>
          <w:ilvl w:val="0"/>
          <w:numId w:val="34"/>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a"/>
      </w:pPr>
      <w:r w:rsidRPr="00D23BE7">
        <w:t>Ма</w:t>
      </w:r>
      <w:r>
        <w:t>кет данного экрана представлен на рисунке 2.21.</w:t>
      </w:r>
    </w:p>
    <w:p w14:paraId="00C269C2" w14:textId="77777777" w:rsidR="00364253" w:rsidRPr="0093054F" w:rsidRDefault="00364253" w:rsidP="00364253">
      <w:pPr>
        <w:pStyle w:val="aa"/>
        <w:ind w:left="709" w:firstLine="0"/>
      </w:pPr>
    </w:p>
    <w:p w14:paraId="3D5FF931" w14:textId="77777777" w:rsidR="00364253" w:rsidRDefault="00364253" w:rsidP="00364253">
      <w:pPr>
        <w:pStyle w:val="aa"/>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a"/>
        <w:ind w:firstLine="0"/>
        <w:jc w:val="center"/>
      </w:pPr>
      <w:r>
        <w:t>Рисунок 2.21 – Макет экрана «Настройки»</w:t>
      </w:r>
    </w:p>
    <w:p w14:paraId="40A1E6DC" w14:textId="77777777" w:rsidR="00364253" w:rsidRPr="00C62D7E" w:rsidRDefault="00364253" w:rsidP="00364253">
      <w:pPr>
        <w:pStyle w:val="aa"/>
      </w:pPr>
    </w:p>
    <w:p w14:paraId="1E226EC0" w14:textId="77777777" w:rsidR="00364253" w:rsidRDefault="00364253" w:rsidP="00364253">
      <w:pPr>
        <w:pStyle w:val="aa"/>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a"/>
        <w:ind w:firstLine="0"/>
        <w:jc w:val="center"/>
      </w:pPr>
      <w:r>
        <w:t>Рисунок 2.22 – Макет экрана «Настройки» (темная тема)</w:t>
      </w:r>
    </w:p>
    <w:p w14:paraId="48046E1D" w14:textId="77777777" w:rsidR="00364253" w:rsidRPr="005D35A7" w:rsidRDefault="00364253" w:rsidP="00364253">
      <w:pPr>
        <w:pStyle w:val="aa"/>
        <w:ind w:firstLine="0"/>
        <w:jc w:val="center"/>
      </w:pPr>
    </w:p>
    <w:p w14:paraId="119D7D36" w14:textId="77777777" w:rsidR="000367E0" w:rsidRDefault="000367E0">
      <w:pPr>
        <w:rPr>
          <w:rFonts w:ascii="Times New Roman" w:hAnsi="Times New Roman"/>
          <w:sz w:val="28"/>
        </w:rPr>
        <w:sectPr w:rsidR="000367E0">
          <w:pgSz w:w="11906" w:h="16838"/>
          <w:pgMar w:top="1134" w:right="850" w:bottom="1134" w:left="1701" w:header="708" w:footer="708" w:gutter="0"/>
          <w:cols w:space="708"/>
          <w:docGrid w:linePitch="360"/>
        </w:sectPr>
      </w:pPr>
    </w:p>
    <w:p w14:paraId="7CAF6615" w14:textId="186BEDC5" w:rsidR="00465A45" w:rsidRDefault="00465A45" w:rsidP="00465A45">
      <w:pPr>
        <w:pStyle w:val="12"/>
        <w:spacing w:before="0" w:after="60"/>
      </w:pPr>
      <w:r>
        <w:lastRenderedPageBreak/>
        <w:t>3 Реализация системы</w:t>
      </w:r>
    </w:p>
    <w:p w14:paraId="7F8D624C" w14:textId="388AF296" w:rsidR="006D43A3" w:rsidRDefault="006D43A3" w:rsidP="006D43A3">
      <w:pPr>
        <w:pStyle w:val="23"/>
      </w:pPr>
      <w:r>
        <w:t xml:space="preserve">3.1 </w:t>
      </w:r>
      <w:r w:rsidR="00E44FF5">
        <w:t>Реализация</w:t>
      </w:r>
      <w:r>
        <w:t xml:space="preserve"> классов</w:t>
      </w:r>
    </w:p>
    <w:p w14:paraId="252932B7" w14:textId="02D05165" w:rsidR="00024865" w:rsidRPr="00C672E0" w:rsidRDefault="000367E0" w:rsidP="005C6D6B">
      <w:pPr>
        <w:pStyle w:val="31"/>
      </w:pPr>
      <w:r>
        <w:t>3.1.1 Реализация класса</w:t>
      </w:r>
      <w:r w:rsidR="003D266E">
        <w:t xml:space="preserve"> </w:t>
      </w:r>
      <w:proofErr w:type="spellStart"/>
      <w:r w:rsidR="003D266E" w:rsidRPr="003D266E">
        <w:t>EventActivity</w:t>
      </w:r>
      <w:proofErr w:type="spellEnd"/>
    </w:p>
    <w:p w14:paraId="117AAAEF" w14:textId="2B948EC8" w:rsidR="00BF1F02" w:rsidRDefault="00BF1F02" w:rsidP="00024865">
      <w:pPr>
        <w:pStyle w:val="aa"/>
        <w:ind w:firstLine="0"/>
      </w:pPr>
      <w:r>
        <w:t xml:space="preserve">Таблица 3.1 – Спецификация класса </w:t>
      </w:r>
      <w:proofErr w:type="spellStart"/>
      <w:r w:rsidR="003D266E" w:rsidRPr="003D266E">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AD6E49" w14:paraId="4CCAE8B6" w14:textId="77777777" w:rsidTr="00C672E0">
        <w:tc>
          <w:tcPr>
            <w:tcW w:w="2911" w:type="dxa"/>
          </w:tcPr>
          <w:p w14:paraId="0E6665B3" w14:textId="557CF060" w:rsidR="00AD6E49" w:rsidRPr="00AD6E49" w:rsidRDefault="00AD6E49" w:rsidP="00AD6E49">
            <w:pPr>
              <w:pStyle w:val="aa"/>
              <w:ind w:firstLine="0"/>
              <w:jc w:val="center"/>
              <w:rPr>
                <w:b/>
                <w:bCs/>
              </w:rPr>
            </w:pPr>
            <w:r w:rsidRPr="00AD6E49">
              <w:rPr>
                <w:b/>
                <w:bCs/>
              </w:rPr>
              <w:t>Название</w:t>
            </w:r>
          </w:p>
        </w:tc>
        <w:tc>
          <w:tcPr>
            <w:tcW w:w="1150" w:type="dxa"/>
          </w:tcPr>
          <w:p w14:paraId="09584DFC" w14:textId="7CDEBD93" w:rsidR="00AD6E49" w:rsidRPr="00AD6E49" w:rsidRDefault="00AD6E49" w:rsidP="00AD6E49">
            <w:pPr>
              <w:pStyle w:val="aa"/>
              <w:ind w:firstLine="0"/>
              <w:jc w:val="center"/>
              <w:rPr>
                <w:b/>
                <w:bCs/>
              </w:rPr>
            </w:pPr>
            <w:r w:rsidRPr="00AD6E49">
              <w:rPr>
                <w:b/>
                <w:bCs/>
              </w:rPr>
              <w:t>Тип</w:t>
            </w:r>
          </w:p>
        </w:tc>
        <w:tc>
          <w:tcPr>
            <w:tcW w:w="2666" w:type="dxa"/>
          </w:tcPr>
          <w:p w14:paraId="1BB47ABD" w14:textId="3BF2D767" w:rsidR="00AD6E49" w:rsidRPr="00AD6E49" w:rsidRDefault="00AD6E49" w:rsidP="00AD6E49">
            <w:pPr>
              <w:pStyle w:val="aa"/>
              <w:ind w:firstLine="0"/>
              <w:jc w:val="center"/>
              <w:rPr>
                <w:b/>
                <w:bCs/>
              </w:rPr>
            </w:pPr>
            <w:r w:rsidRPr="00AD6E49">
              <w:rPr>
                <w:b/>
                <w:bCs/>
              </w:rPr>
              <w:t>Уровень доступа</w:t>
            </w:r>
          </w:p>
        </w:tc>
        <w:tc>
          <w:tcPr>
            <w:tcW w:w="3520" w:type="dxa"/>
          </w:tcPr>
          <w:p w14:paraId="75D5755B" w14:textId="5C876748" w:rsidR="00AD6E49" w:rsidRPr="00AD6E49" w:rsidRDefault="00AD6E49" w:rsidP="00AD6E49">
            <w:pPr>
              <w:pStyle w:val="aa"/>
              <w:ind w:firstLine="0"/>
              <w:jc w:val="center"/>
              <w:rPr>
                <w:b/>
                <w:bCs/>
              </w:rPr>
            </w:pPr>
            <w:r w:rsidRPr="00AD6E49">
              <w:rPr>
                <w:b/>
                <w:bCs/>
              </w:rPr>
              <w:t>Аргументы</w:t>
            </w:r>
          </w:p>
        </w:tc>
        <w:tc>
          <w:tcPr>
            <w:tcW w:w="4313" w:type="dxa"/>
          </w:tcPr>
          <w:p w14:paraId="190415F4" w14:textId="67224549" w:rsidR="00AD6E49" w:rsidRPr="00AD6E49" w:rsidRDefault="00AD6E49" w:rsidP="00AD6E49">
            <w:pPr>
              <w:pStyle w:val="aa"/>
              <w:ind w:firstLine="0"/>
              <w:jc w:val="center"/>
              <w:rPr>
                <w:b/>
                <w:bCs/>
              </w:rPr>
            </w:pPr>
            <w:r w:rsidRPr="00AD6E49">
              <w:rPr>
                <w:b/>
                <w:bCs/>
              </w:rPr>
              <w:t>Назначение</w:t>
            </w:r>
          </w:p>
        </w:tc>
      </w:tr>
      <w:tr w:rsidR="00AD6E49" w14:paraId="0A45CF98" w14:textId="77777777" w:rsidTr="00C672E0">
        <w:tc>
          <w:tcPr>
            <w:tcW w:w="2911" w:type="dxa"/>
          </w:tcPr>
          <w:p w14:paraId="1F4E7B5D" w14:textId="236C296C" w:rsidR="00AD6E49" w:rsidRDefault="00A26169" w:rsidP="00FA63FC">
            <w:pPr>
              <w:pStyle w:val="aa"/>
              <w:ind w:firstLine="0"/>
            </w:pPr>
            <w:proofErr w:type="spellStart"/>
            <w:r w:rsidRPr="00A26169">
              <w:t>onCreate</w:t>
            </w:r>
            <w:proofErr w:type="spellEnd"/>
          </w:p>
        </w:tc>
        <w:tc>
          <w:tcPr>
            <w:tcW w:w="1150" w:type="dxa"/>
          </w:tcPr>
          <w:p w14:paraId="20DF722F" w14:textId="452E4DB9" w:rsidR="00AD6E49" w:rsidRPr="00A26169" w:rsidRDefault="00A26169" w:rsidP="00FA63FC">
            <w:pPr>
              <w:pStyle w:val="aa"/>
              <w:ind w:firstLine="0"/>
            </w:pPr>
            <w:r>
              <w:rPr>
                <w:lang w:val="en-US"/>
              </w:rPr>
              <w:t>void</w:t>
            </w:r>
          </w:p>
        </w:tc>
        <w:tc>
          <w:tcPr>
            <w:tcW w:w="2666" w:type="dxa"/>
          </w:tcPr>
          <w:p w14:paraId="372C2EEB" w14:textId="451852F7" w:rsidR="00AD6E49" w:rsidRPr="00A26169" w:rsidRDefault="00A26169" w:rsidP="00FA63FC">
            <w:pPr>
              <w:pStyle w:val="aa"/>
              <w:ind w:firstLine="0"/>
              <w:rPr>
                <w:lang w:val="en-US"/>
              </w:rPr>
            </w:pPr>
            <w:proofErr w:type="spellStart"/>
            <w:r>
              <w:rPr>
                <w:lang w:val="en-US"/>
              </w:rPr>
              <w:t>prorected</w:t>
            </w:r>
            <w:proofErr w:type="spellEnd"/>
          </w:p>
        </w:tc>
        <w:tc>
          <w:tcPr>
            <w:tcW w:w="3520" w:type="dxa"/>
          </w:tcPr>
          <w:p w14:paraId="3510CFE7" w14:textId="3FB31939" w:rsidR="00AD6E49" w:rsidRDefault="00A26169" w:rsidP="00FA63FC">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6104A549" w14:textId="7D5C39E1" w:rsidR="00AD6E49" w:rsidRPr="00CC22B9" w:rsidRDefault="00CC22B9" w:rsidP="00FA63FC">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rsidR="003478D8">
              <w:softHyphen/>
            </w:r>
            <w:r>
              <w:t>ления</w:t>
            </w:r>
          </w:p>
        </w:tc>
      </w:tr>
      <w:tr w:rsidR="00AD6E49" w14:paraId="4B8BBDEF" w14:textId="77777777" w:rsidTr="00C672E0">
        <w:tc>
          <w:tcPr>
            <w:tcW w:w="2911" w:type="dxa"/>
          </w:tcPr>
          <w:p w14:paraId="3339A72D" w14:textId="5BB50A34" w:rsidR="00AD6E49" w:rsidRDefault="00CC22B9" w:rsidP="00FA63FC">
            <w:pPr>
              <w:pStyle w:val="aa"/>
              <w:ind w:firstLine="0"/>
            </w:pPr>
            <w:proofErr w:type="spellStart"/>
            <w:r w:rsidRPr="00CC22B9">
              <w:t>checkConnection</w:t>
            </w:r>
            <w:proofErr w:type="spellEnd"/>
          </w:p>
        </w:tc>
        <w:tc>
          <w:tcPr>
            <w:tcW w:w="1150" w:type="dxa"/>
          </w:tcPr>
          <w:p w14:paraId="45CF4296" w14:textId="25CE7456" w:rsidR="00AD6E49" w:rsidRDefault="00CC22B9" w:rsidP="00FA63FC">
            <w:pPr>
              <w:pStyle w:val="aa"/>
              <w:ind w:firstLine="0"/>
            </w:pPr>
            <w:r>
              <w:rPr>
                <w:lang w:val="en-US"/>
              </w:rPr>
              <w:t>void</w:t>
            </w:r>
          </w:p>
        </w:tc>
        <w:tc>
          <w:tcPr>
            <w:tcW w:w="2666" w:type="dxa"/>
          </w:tcPr>
          <w:p w14:paraId="3B3A5B25" w14:textId="33490608" w:rsidR="00AD6E49" w:rsidRDefault="00CC22B9" w:rsidP="00FA63FC">
            <w:pPr>
              <w:pStyle w:val="aa"/>
              <w:ind w:firstLine="0"/>
            </w:pPr>
            <w:proofErr w:type="spellStart"/>
            <w:r w:rsidRPr="00CC22B9">
              <w:t>private</w:t>
            </w:r>
            <w:proofErr w:type="spellEnd"/>
          </w:p>
        </w:tc>
        <w:tc>
          <w:tcPr>
            <w:tcW w:w="3520" w:type="dxa"/>
          </w:tcPr>
          <w:p w14:paraId="48C76E70" w14:textId="1D0A306B" w:rsidR="00CC22B9" w:rsidRPr="00CC22B9" w:rsidRDefault="00433538" w:rsidP="003478D8">
            <w:pPr>
              <w:pStyle w:val="aa"/>
              <w:ind w:firstLine="0"/>
              <w:jc w:val="center"/>
              <w:rPr>
                <w:lang w:val="en-US"/>
              </w:rPr>
            </w:pPr>
            <w:r>
              <w:t>–</w:t>
            </w:r>
          </w:p>
        </w:tc>
        <w:tc>
          <w:tcPr>
            <w:tcW w:w="4313" w:type="dxa"/>
          </w:tcPr>
          <w:p w14:paraId="25E489EB" w14:textId="749C06E5" w:rsidR="00AD6E49" w:rsidRDefault="000F514C" w:rsidP="00FA63FC">
            <w:pPr>
              <w:pStyle w:val="aa"/>
              <w:ind w:firstLine="0"/>
            </w:pPr>
            <w:r>
              <w:t>Проверка доступности интернет-соединения</w:t>
            </w:r>
          </w:p>
        </w:tc>
      </w:tr>
      <w:tr w:rsidR="00AD6E49" w14:paraId="36548159" w14:textId="77777777" w:rsidTr="00C672E0">
        <w:tc>
          <w:tcPr>
            <w:tcW w:w="2911" w:type="dxa"/>
          </w:tcPr>
          <w:p w14:paraId="4B025131" w14:textId="6F597494" w:rsidR="00AD6E49" w:rsidRDefault="000F514C" w:rsidP="00FA63FC">
            <w:pPr>
              <w:pStyle w:val="aa"/>
              <w:ind w:firstLine="0"/>
            </w:pPr>
            <w:proofErr w:type="spellStart"/>
            <w:r w:rsidRPr="000F514C">
              <w:t>setContent</w:t>
            </w:r>
            <w:proofErr w:type="spellEnd"/>
          </w:p>
        </w:tc>
        <w:tc>
          <w:tcPr>
            <w:tcW w:w="1150" w:type="dxa"/>
          </w:tcPr>
          <w:p w14:paraId="32F196B3" w14:textId="0AE5B64B" w:rsidR="00AD6E49" w:rsidRPr="000F514C" w:rsidRDefault="000F514C" w:rsidP="00FA63FC">
            <w:pPr>
              <w:pStyle w:val="aa"/>
              <w:ind w:firstLine="0"/>
              <w:rPr>
                <w:lang w:val="en-US"/>
              </w:rPr>
            </w:pPr>
            <w:r>
              <w:rPr>
                <w:lang w:val="en-US"/>
              </w:rPr>
              <w:t>void</w:t>
            </w:r>
          </w:p>
        </w:tc>
        <w:tc>
          <w:tcPr>
            <w:tcW w:w="2666" w:type="dxa"/>
          </w:tcPr>
          <w:p w14:paraId="792F18F5" w14:textId="6B1212A7" w:rsidR="00AD6E49" w:rsidRPr="000F514C" w:rsidRDefault="000F514C" w:rsidP="00FA63FC">
            <w:pPr>
              <w:pStyle w:val="aa"/>
              <w:ind w:firstLine="0"/>
              <w:rPr>
                <w:lang w:val="en-US"/>
              </w:rPr>
            </w:pPr>
            <w:r>
              <w:rPr>
                <w:lang w:val="en-US"/>
              </w:rPr>
              <w:t>private</w:t>
            </w:r>
          </w:p>
        </w:tc>
        <w:tc>
          <w:tcPr>
            <w:tcW w:w="3520" w:type="dxa"/>
          </w:tcPr>
          <w:p w14:paraId="1EDD573B" w14:textId="5B04A273" w:rsidR="00AD6E49" w:rsidRPr="000F514C" w:rsidRDefault="00433538" w:rsidP="003478D8">
            <w:pPr>
              <w:pStyle w:val="aa"/>
              <w:ind w:firstLine="0"/>
              <w:jc w:val="center"/>
              <w:rPr>
                <w:lang w:val="en-US"/>
              </w:rPr>
            </w:pPr>
            <w:r>
              <w:t>–</w:t>
            </w:r>
          </w:p>
        </w:tc>
        <w:tc>
          <w:tcPr>
            <w:tcW w:w="4313" w:type="dxa"/>
          </w:tcPr>
          <w:p w14:paraId="2C683F63" w14:textId="31679ADE" w:rsidR="00AD6E49" w:rsidRPr="000F514C" w:rsidRDefault="000F514C" w:rsidP="00FA63FC">
            <w:pPr>
              <w:pStyle w:val="aa"/>
              <w:ind w:firstLine="0"/>
            </w:pPr>
            <w:r>
              <w:t>Заполнение компонентов инфор</w:t>
            </w:r>
            <w:r w:rsidR="003478D8">
              <w:softHyphen/>
            </w:r>
            <w:r>
              <w:t>мацией</w:t>
            </w:r>
          </w:p>
        </w:tc>
      </w:tr>
      <w:tr w:rsidR="002A4CD3" w14:paraId="187FDA61" w14:textId="77777777" w:rsidTr="00C672E0">
        <w:tc>
          <w:tcPr>
            <w:tcW w:w="2911" w:type="dxa"/>
          </w:tcPr>
          <w:p w14:paraId="62F2F8A4" w14:textId="28B34355" w:rsidR="002A4CD3" w:rsidRDefault="002A4CD3" w:rsidP="00FA63FC">
            <w:pPr>
              <w:pStyle w:val="aa"/>
              <w:ind w:firstLine="0"/>
            </w:pPr>
            <w:proofErr w:type="spellStart"/>
            <w:r w:rsidRPr="002A4CD3">
              <w:t>setImages</w:t>
            </w:r>
            <w:proofErr w:type="spellEnd"/>
          </w:p>
        </w:tc>
        <w:tc>
          <w:tcPr>
            <w:tcW w:w="1150" w:type="dxa"/>
          </w:tcPr>
          <w:p w14:paraId="1E398618" w14:textId="628D96EE" w:rsidR="002A4CD3" w:rsidRDefault="002A4CD3" w:rsidP="00FA63FC">
            <w:pPr>
              <w:pStyle w:val="aa"/>
              <w:ind w:firstLine="0"/>
            </w:pPr>
            <w:r>
              <w:rPr>
                <w:lang w:val="en-US"/>
              </w:rPr>
              <w:t>void</w:t>
            </w:r>
          </w:p>
        </w:tc>
        <w:tc>
          <w:tcPr>
            <w:tcW w:w="2666" w:type="dxa"/>
          </w:tcPr>
          <w:p w14:paraId="1FDA0A62" w14:textId="6CE4194D" w:rsidR="002A4CD3" w:rsidRDefault="002A4CD3" w:rsidP="00FA63FC">
            <w:pPr>
              <w:pStyle w:val="aa"/>
              <w:ind w:firstLine="0"/>
            </w:pPr>
            <w:r>
              <w:rPr>
                <w:lang w:val="en-US"/>
              </w:rPr>
              <w:t>private</w:t>
            </w:r>
          </w:p>
        </w:tc>
        <w:tc>
          <w:tcPr>
            <w:tcW w:w="3520" w:type="dxa"/>
          </w:tcPr>
          <w:p w14:paraId="0ACD05E8" w14:textId="2412D942" w:rsidR="002A4CD3" w:rsidRDefault="00433538" w:rsidP="003478D8">
            <w:pPr>
              <w:pStyle w:val="aa"/>
              <w:ind w:firstLine="0"/>
              <w:jc w:val="center"/>
            </w:pPr>
            <w:r>
              <w:t>–</w:t>
            </w:r>
          </w:p>
        </w:tc>
        <w:tc>
          <w:tcPr>
            <w:tcW w:w="4313" w:type="dxa"/>
          </w:tcPr>
          <w:p w14:paraId="76684083" w14:textId="239DB667" w:rsidR="002A4CD3" w:rsidRDefault="007464FE" w:rsidP="00FA63FC">
            <w:pPr>
              <w:pStyle w:val="aa"/>
              <w:ind w:firstLine="0"/>
            </w:pPr>
            <w:r>
              <w:t>Настройка карусели изображений</w:t>
            </w:r>
          </w:p>
        </w:tc>
      </w:tr>
      <w:tr w:rsidR="007464FE" w14:paraId="7951BE77" w14:textId="77777777" w:rsidTr="00C672E0">
        <w:tc>
          <w:tcPr>
            <w:tcW w:w="2911" w:type="dxa"/>
          </w:tcPr>
          <w:p w14:paraId="70A79DD0" w14:textId="2B078C1B" w:rsidR="007464FE" w:rsidRPr="002A4CD3" w:rsidRDefault="00753B59" w:rsidP="00FA63FC">
            <w:pPr>
              <w:pStyle w:val="aa"/>
              <w:ind w:firstLine="0"/>
            </w:pPr>
            <w:proofErr w:type="spellStart"/>
            <w:r w:rsidRPr="00753B59">
              <w:t>setImageForPosition</w:t>
            </w:r>
            <w:proofErr w:type="spellEnd"/>
          </w:p>
        </w:tc>
        <w:tc>
          <w:tcPr>
            <w:tcW w:w="1150" w:type="dxa"/>
          </w:tcPr>
          <w:p w14:paraId="695E31FE" w14:textId="52E801FD" w:rsidR="007464FE" w:rsidRDefault="00753B59" w:rsidP="00FA63FC">
            <w:pPr>
              <w:pStyle w:val="aa"/>
              <w:ind w:firstLine="0"/>
              <w:rPr>
                <w:lang w:val="en-US"/>
              </w:rPr>
            </w:pPr>
            <w:r>
              <w:rPr>
                <w:lang w:val="en-US"/>
              </w:rPr>
              <w:t>void</w:t>
            </w:r>
          </w:p>
        </w:tc>
        <w:tc>
          <w:tcPr>
            <w:tcW w:w="2666" w:type="dxa"/>
          </w:tcPr>
          <w:p w14:paraId="5DB0B9CF" w14:textId="430C2817" w:rsidR="007464FE" w:rsidRDefault="00753B59" w:rsidP="00FA63FC">
            <w:pPr>
              <w:pStyle w:val="aa"/>
              <w:ind w:firstLine="0"/>
              <w:rPr>
                <w:lang w:val="en-US"/>
              </w:rPr>
            </w:pPr>
            <w:r>
              <w:rPr>
                <w:lang w:val="en-US"/>
              </w:rPr>
              <w:t>public</w:t>
            </w:r>
          </w:p>
        </w:tc>
        <w:tc>
          <w:tcPr>
            <w:tcW w:w="3520" w:type="dxa"/>
          </w:tcPr>
          <w:p w14:paraId="5FD5208D" w14:textId="64BE12AA" w:rsidR="007464FE" w:rsidRDefault="00753B59" w:rsidP="00FA63FC">
            <w:pPr>
              <w:pStyle w:val="aa"/>
              <w:ind w:firstLine="0"/>
              <w:rPr>
                <w:lang w:val="en-US"/>
              </w:rPr>
            </w:pPr>
            <w:r w:rsidRPr="00753B59">
              <w:rPr>
                <w:lang w:val="en-US"/>
              </w:rPr>
              <w:t xml:space="preserve">position: Int, </w:t>
            </w:r>
            <w:proofErr w:type="spellStart"/>
            <w:r w:rsidRPr="00753B59">
              <w:rPr>
                <w:lang w:val="en-US"/>
              </w:rPr>
              <w:t>imageView</w:t>
            </w:r>
            <w:proofErr w:type="spellEnd"/>
            <w:r w:rsidRPr="00753B59">
              <w:rPr>
                <w:lang w:val="en-US"/>
              </w:rPr>
              <w:t xml:space="preserve">: </w:t>
            </w:r>
            <w:proofErr w:type="spellStart"/>
            <w:r w:rsidRPr="00753B59">
              <w:rPr>
                <w:lang w:val="en-US"/>
              </w:rPr>
              <w:t>Im</w:t>
            </w:r>
            <w:r w:rsidR="003478D8">
              <w:rPr>
                <w:lang w:val="en-US"/>
              </w:rPr>
              <w:softHyphen/>
            </w:r>
            <w:r w:rsidRPr="00753B59">
              <w:rPr>
                <w:lang w:val="en-US"/>
              </w:rPr>
              <w:t>ageView</w:t>
            </w:r>
            <w:proofErr w:type="spellEnd"/>
          </w:p>
        </w:tc>
        <w:tc>
          <w:tcPr>
            <w:tcW w:w="4313" w:type="dxa"/>
          </w:tcPr>
          <w:p w14:paraId="0E4E9FB6" w14:textId="45FC8C1E" w:rsidR="007464FE" w:rsidRDefault="007464FE" w:rsidP="00FA63FC">
            <w:pPr>
              <w:pStyle w:val="aa"/>
              <w:ind w:firstLine="0"/>
            </w:pPr>
            <w:r>
              <w:t>Загрузка изображений в карусель</w:t>
            </w:r>
          </w:p>
        </w:tc>
      </w:tr>
      <w:tr w:rsidR="007464FE" w14:paraId="24B912E0" w14:textId="77777777" w:rsidTr="00C672E0">
        <w:tc>
          <w:tcPr>
            <w:tcW w:w="2911" w:type="dxa"/>
          </w:tcPr>
          <w:p w14:paraId="09DE2153" w14:textId="1DEA5DB1" w:rsidR="007464FE" w:rsidRPr="002A4CD3" w:rsidRDefault="00A64079" w:rsidP="007464FE">
            <w:pPr>
              <w:pStyle w:val="aa"/>
              <w:ind w:firstLine="0"/>
            </w:pPr>
            <w:proofErr w:type="spellStart"/>
            <w:r w:rsidRPr="00A64079">
              <w:t>onCreateOptionsMenu</w:t>
            </w:r>
            <w:proofErr w:type="spellEnd"/>
          </w:p>
        </w:tc>
        <w:tc>
          <w:tcPr>
            <w:tcW w:w="1150" w:type="dxa"/>
          </w:tcPr>
          <w:p w14:paraId="29B12713" w14:textId="07E0CD0B" w:rsidR="007464FE" w:rsidRDefault="00A64079" w:rsidP="007464FE">
            <w:pPr>
              <w:pStyle w:val="aa"/>
              <w:ind w:firstLine="0"/>
              <w:rPr>
                <w:lang w:val="en-US"/>
              </w:rPr>
            </w:pPr>
            <w:r w:rsidRPr="00A64079">
              <w:rPr>
                <w:lang w:val="en-US"/>
              </w:rPr>
              <w:t>Boolean</w:t>
            </w:r>
          </w:p>
        </w:tc>
        <w:tc>
          <w:tcPr>
            <w:tcW w:w="2666" w:type="dxa"/>
          </w:tcPr>
          <w:p w14:paraId="0C34C70B" w14:textId="11531F44" w:rsidR="007464FE" w:rsidRDefault="00870D8A" w:rsidP="007464FE">
            <w:pPr>
              <w:pStyle w:val="aa"/>
              <w:ind w:firstLine="0"/>
              <w:rPr>
                <w:lang w:val="en-US"/>
              </w:rPr>
            </w:pPr>
            <w:r>
              <w:rPr>
                <w:lang w:val="en-US"/>
              </w:rPr>
              <w:t>public</w:t>
            </w:r>
          </w:p>
        </w:tc>
        <w:tc>
          <w:tcPr>
            <w:tcW w:w="3520" w:type="dxa"/>
          </w:tcPr>
          <w:p w14:paraId="5FC49AE1" w14:textId="34A935DB" w:rsidR="007464FE" w:rsidRDefault="00870D8A" w:rsidP="007464FE">
            <w:pPr>
              <w:pStyle w:val="aa"/>
              <w:ind w:firstLine="0"/>
              <w:rPr>
                <w:lang w:val="en-US"/>
              </w:rPr>
            </w:pPr>
            <w:r w:rsidRPr="00870D8A">
              <w:rPr>
                <w:lang w:val="en-US"/>
              </w:rPr>
              <w:t>menu: Menu</w:t>
            </w:r>
          </w:p>
        </w:tc>
        <w:tc>
          <w:tcPr>
            <w:tcW w:w="4313" w:type="dxa"/>
          </w:tcPr>
          <w:p w14:paraId="14769830" w14:textId="5D7F40F7" w:rsidR="007464FE" w:rsidRPr="00870D8A" w:rsidRDefault="00870D8A" w:rsidP="007464FE">
            <w:pPr>
              <w:pStyle w:val="aa"/>
              <w:ind w:firstLine="0"/>
            </w:pPr>
            <w:r>
              <w:t>Создание контекстного меню</w:t>
            </w:r>
          </w:p>
        </w:tc>
      </w:tr>
      <w:tr w:rsidR="007464FE" w14:paraId="3D66B69A" w14:textId="77777777" w:rsidTr="00C672E0">
        <w:tc>
          <w:tcPr>
            <w:tcW w:w="2911" w:type="dxa"/>
          </w:tcPr>
          <w:p w14:paraId="6B15E002" w14:textId="6E333CB2" w:rsidR="007464FE" w:rsidRPr="002A4CD3" w:rsidRDefault="00945DCC" w:rsidP="007464FE">
            <w:pPr>
              <w:pStyle w:val="aa"/>
              <w:ind w:firstLine="0"/>
            </w:pPr>
            <w:proofErr w:type="spellStart"/>
            <w:r w:rsidRPr="00945DCC">
              <w:t>onOptionsItemSelected</w:t>
            </w:r>
            <w:proofErr w:type="spellEnd"/>
          </w:p>
        </w:tc>
        <w:tc>
          <w:tcPr>
            <w:tcW w:w="1150" w:type="dxa"/>
          </w:tcPr>
          <w:p w14:paraId="413F9540" w14:textId="6D35DC2C" w:rsidR="007464FE" w:rsidRDefault="00945DCC" w:rsidP="007464FE">
            <w:pPr>
              <w:pStyle w:val="aa"/>
              <w:ind w:firstLine="0"/>
              <w:rPr>
                <w:lang w:val="en-US"/>
              </w:rPr>
            </w:pPr>
            <w:r w:rsidRPr="00945DCC">
              <w:rPr>
                <w:lang w:val="en-US"/>
              </w:rPr>
              <w:t>Boolean</w:t>
            </w:r>
          </w:p>
        </w:tc>
        <w:tc>
          <w:tcPr>
            <w:tcW w:w="2666" w:type="dxa"/>
          </w:tcPr>
          <w:p w14:paraId="3F4DA113" w14:textId="7E2508F4" w:rsidR="007464FE" w:rsidRDefault="00945DCC" w:rsidP="007464FE">
            <w:pPr>
              <w:pStyle w:val="aa"/>
              <w:ind w:firstLine="0"/>
              <w:rPr>
                <w:lang w:val="en-US"/>
              </w:rPr>
            </w:pPr>
            <w:r>
              <w:rPr>
                <w:lang w:val="en-US"/>
              </w:rPr>
              <w:t>public</w:t>
            </w:r>
          </w:p>
        </w:tc>
        <w:tc>
          <w:tcPr>
            <w:tcW w:w="3520" w:type="dxa"/>
          </w:tcPr>
          <w:p w14:paraId="2029342A" w14:textId="22EAC187" w:rsidR="007464FE" w:rsidRDefault="00945DCC" w:rsidP="007464FE">
            <w:pPr>
              <w:pStyle w:val="aa"/>
              <w:ind w:firstLine="0"/>
              <w:rPr>
                <w:lang w:val="en-US"/>
              </w:rPr>
            </w:pPr>
            <w:r w:rsidRPr="00945DCC">
              <w:rPr>
                <w:lang w:val="en-US"/>
              </w:rPr>
              <w:t xml:space="preserve">item: </w:t>
            </w:r>
            <w:proofErr w:type="spellStart"/>
            <w:r w:rsidRPr="00945DCC">
              <w:rPr>
                <w:lang w:val="en-US"/>
              </w:rPr>
              <w:t>MenuItem</w:t>
            </w:r>
            <w:proofErr w:type="spellEnd"/>
          </w:p>
        </w:tc>
        <w:tc>
          <w:tcPr>
            <w:tcW w:w="4313" w:type="dxa"/>
          </w:tcPr>
          <w:p w14:paraId="67C2F610" w14:textId="413CA16D" w:rsidR="007464FE" w:rsidRDefault="00C37747" w:rsidP="007464FE">
            <w:pPr>
              <w:pStyle w:val="aa"/>
              <w:ind w:firstLine="0"/>
            </w:pPr>
            <w:r>
              <w:t>Слушатель элементов меню</w:t>
            </w:r>
          </w:p>
        </w:tc>
      </w:tr>
      <w:tr w:rsidR="007464FE" w14:paraId="20B110FE" w14:textId="77777777" w:rsidTr="00C672E0">
        <w:tc>
          <w:tcPr>
            <w:tcW w:w="2911" w:type="dxa"/>
          </w:tcPr>
          <w:p w14:paraId="28781647" w14:textId="5A26567D" w:rsidR="007464FE" w:rsidRPr="002A4CD3" w:rsidRDefault="00675BA3" w:rsidP="007464FE">
            <w:pPr>
              <w:pStyle w:val="aa"/>
              <w:ind w:firstLine="0"/>
            </w:pPr>
            <w:proofErr w:type="spellStart"/>
            <w:r w:rsidRPr="00675BA3">
              <w:t>init</w:t>
            </w:r>
            <w:proofErr w:type="spellEnd"/>
          </w:p>
        </w:tc>
        <w:tc>
          <w:tcPr>
            <w:tcW w:w="1150" w:type="dxa"/>
          </w:tcPr>
          <w:p w14:paraId="21FB5D97" w14:textId="14E8BEE7" w:rsidR="007464FE" w:rsidRDefault="00675BA3" w:rsidP="007464FE">
            <w:pPr>
              <w:pStyle w:val="aa"/>
              <w:ind w:firstLine="0"/>
              <w:rPr>
                <w:lang w:val="en-US"/>
              </w:rPr>
            </w:pPr>
            <w:r>
              <w:rPr>
                <w:lang w:val="en-US"/>
              </w:rPr>
              <w:t>void</w:t>
            </w:r>
          </w:p>
        </w:tc>
        <w:tc>
          <w:tcPr>
            <w:tcW w:w="2666" w:type="dxa"/>
          </w:tcPr>
          <w:p w14:paraId="43421B62" w14:textId="416F234C" w:rsidR="007464FE" w:rsidRPr="00675BA3" w:rsidRDefault="00675BA3" w:rsidP="007464FE">
            <w:pPr>
              <w:pStyle w:val="aa"/>
              <w:ind w:firstLine="0"/>
              <w:rPr>
                <w:lang w:val="en-US"/>
              </w:rPr>
            </w:pPr>
            <w:r>
              <w:rPr>
                <w:lang w:val="en-US"/>
              </w:rPr>
              <w:t>private</w:t>
            </w:r>
          </w:p>
        </w:tc>
        <w:tc>
          <w:tcPr>
            <w:tcW w:w="3520" w:type="dxa"/>
          </w:tcPr>
          <w:p w14:paraId="5A215AE9" w14:textId="760E12A3" w:rsidR="007464FE" w:rsidRDefault="00433538" w:rsidP="003478D8">
            <w:pPr>
              <w:pStyle w:val="aa"/>
              <w:ind w:firstLine="0"/>
              <w:jc w:val="center"/>
              <w:rPr>
                <w:lang w:val="en-US"/>
              </w:rPr>
            </w:pPr>
            <w:r>
              <w:t>–</w:t>
            </w:r>
          </w:p>
        </w:tc>
        <w:tc>
          <w:tcPr>
            <w:tcW w:w="4313" w:type="dxa"/>
          </w:tcPr>
          <w:p w14:paraId="4CA99474" w14:textId="2C2BF828" w:rsidR="007464FE" w:rsidRPr="00D63D59" w:rsidRDefault="00D63D59" w:rsidP="007464FE">
            <w:pPr>
              <w:pStyle w:val="aa"/>
              <w:ind w:firstLine="0"/>
            </w:pPr>
            <w:r>
              <w:t xml:space="preserve">Инициализация компонентов </w:t>
            </w:r>
            <w:r>
              <w:rPr>
                <w:lang w:val="en-US"/>
              </w:rPr>
              <w:t>Ac</w:t>
            </w:r>
            <w:r w:rsidR="003478D8">
              <w:rPr>
                <w:lang w:val="en-US"/>
              </w:rPr>
              <w:softHyphen/>
            </w:r>
            <w:r>
              <w:rPr>
                <w:lang w:val="en-US"/>
              </w:rPr>
              <w:t>tivity</w:t>
            </w:r>
          </w:p>
        </w:tc>
      </w:tr>
    </w:tbl>
    <w:p w14:paraId="54F4C834" w14:textId="681E4529" w:rsidR="00423065" w:rsidRDefault="00423065" w:rsidP="00C672E0">
      <w:pPr>
        <w:pStyle w:val="aa"/>
      </w:pPr>
    </w:p>
    <w:p w14:paraId="6C501DD2" w14:textId="77777777" w:rsidR="00423065" w:rsidRDefault="00423065">
      <w:pPr>
        <w:rPr>
          <w:rFonts w:ascii="Times New Roman" w:hAnsi="Times New Roman"/>
          <w:color w:val="000000" w:themeColor="text1"/>
          <w:sz w:val="28"/>
          <w:lang w:eastAsia="ru-RU"/>
        </w:rPr>
      </w:pPr>
      <w:r>
        <w:br w:type="page"/>
      </w:r>
    </w:p>
    <w:p w14:paraId="20BEBFB0" w14:textId="01966C95" w:rsidR="00C672E0" w:rsidRDefault="00C672E0" w:rsidP="005C6D6B">
      <w:pPr>
        <w:pStyle w:val="31"/>
      </w:pPr>
      <w:r>
        <w:lastRenderedPageBreak/>
        <w:t>3.1.</w:t>
      </w:r>
      <w:r>
        <w:t>2</w:t>
      </w:r>
      <w:r>
        <w:t xml:space="preserve"> Реализация класса </w:t>
      </w:r>
      <w:proofErr w:type="spellStart"/>
      <w:r w:rsidRPr="00C672E0">
        <w:t>EventInfoActivity</w:t>
      </w:r>
      <w:proofErr w:type="spellEnd"/>
    </w:p>
    <w:p w14:paraId="16354112" w14:textId="5E13F3A7" w:rsidR="00C672E0" w:rsidRDefault="00C672E0" w:rsidP="00C672E0">
      <w:pPr>
        <w:pStyle w:val="aa"/>
        <w:ind w:firstLine="0"/>
      </w:pPr>
      <w:r>
        <w:t>Таблица 3.</w:t>
      </w:r>
      <w:r>
        <w:t>2</w:t>
      </w:r>
      <w:r>
        <w:t xml:space="preserve"> – Спецификация класса </w:t>
      </w:r>
      <w:proofErr w:type="spellStart"/>
      <w:r w:rsidRPr="00C672E0">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3478D8" w14:paraId="51EB1AA2" w14:textId="77777777" w:rsidTr="00C672E0">
        <w:tc>
          <w:tcPr>
            <w:tcW w:w="2911" w:type="dxa"/>
          </w:tcPr>
          <w:p w14:paraId="43E59480" w14:textId="604B7BFB" w:rsidR="003478D8" w:rsidRPr="002A4CD3" w:rsidRDefault="003478D8" w:rsidP="003478D8">
            <w:pPr>
              <w:pStyle w:val="aa"/>
              <w:ind w:firstLine="0"/>
              <w:jc w:val="center"/>
            </w:pPr>
            <w:r w:rsidRPr="00AD6E49">
              <w:rPr>
                <w:b/>
                <w:bCs/>
              </w:rPr>
              <w:t>Название</w:t>
            </w:r>
          </w:p>
        </w:tc>
        <w:tc>
          <w:tcPr>
            <w:tcW w:w="1150" w:type="dxa"/>
          </w:tcPr>
          <w:p w14:paraId="597EBD21" w14:textId="4AE02772" w:rsidR="003478D8" w:rsidRDefault="003478D8" w:rsidP="003478D8">
            <w:pPr>
              <w:pStyle w:val="aa"/>
              <w:ind w:firstLine="0"/>
              <w:jc w:val="center"/>
              <w:rPr>
                <w:lang w:val="en-US"/>
              </w:rPr>
            </w:pPr>
            <w:r w:rsidRPr="00AD6E49">
              <w:rPr>
                <w:b/>
                <w:bCs/>
              </w:rPr>
              <w:t>Тип</w:t>
            </w:r>
          </w:p>
        </w:tc>
        <w:tc>
          <w:tcPr>
            <w:tcW w:w="2666" w:type="dxa"/>
          </w:tcPr>
          <w:p w14:paraId="6E2A7187" w14:textId="14562366" w:rsidR="003478D8" w:rsidRDefault="003478D8" w:rsidP="003478D8">
            <w:pPr>
              <w:pStyle w:val="aa"/>
              <w:ind w:firstLine="0"/>
              <w:jc w:val="center"/>
              <w:rPr>
                <w:lang w:val="en-US"/>
              </w:rPr>
            </w:pPr>
            <w:r w:rsidRPr="00AD6E49">
              <w:rPr>
                <w:b/>
                <w:bCs/>
              </w:rPr>
              <w:t>Уровень доступа</w:t>
            </w:r>
          </w:p>
        </w:tc>
        <w:tc>
          <w:tcPr>
            <w:tcW w:w="3520" w:type="dxa"/>
          </w:tcPr>
          <w:p w14:paraId="6D524060" w14:textId="4798B182" w:rsidR="003478D8" w:rsidRDefault="003478D8" w:rsidP="003478D8">
            <w:pPr>
              <w:pStyle w:val="aa"/>
              <w:ind w:firstLine="0"/>
              <w:jc w:val="center"/>
              <w:rPr>
                <w:lang w:val="en-US"/>
              </w:rPr>
            </w:pPr>
            <w:r w:rsidRPr="00AD6E49">
              <w:rPr>
                <w:b/>
                <w:bCs/>
              </w:rPr>
              <w:t>Аргументы</w:t>
            </w:r>
          </w:p>
        </w:tc>
        <w:tc>
          <w:tcPr>
            <w:tcW w:w="4313" w:type="dxa"/>
          </w:tcPr>
          <w:p w14:paraId="077C984B" w14:textId="47DE9D92" w:rsidR="003478D8" w:rsidRDefault="003478D8" w:rsidP="003478D8">
            <w:pPr>
              <w:pStyle w:val="aa"/>
              <w:ind w:firstLine="0"/>
              <w:jc w:val="center"/>
            </w:pPr>
            <w:r w:rsidRPr="00AD6E49">
              <w:rPr>
                <w:b/>
                <w:bCs/>
              </w:rPr>
              <w:t>Назначение</w:t>
            </w:r>
          </w:p>
        </w:tc>
      </w:tr>
      <w:tr w:rsidR="00A77226" w14:paraId="6DC31524" w14:textId="77777777" w:rsidTr="00C672E0">
        <w:tc>
          <w:tcPr>
            <w:tcW w:w="2911" w:type="dxa"/>
          </w:tcPr>
          <w:p w14:paraId="4369AB31" w14:textId="22B6B094" w:rsidR="00A77226" w:rsidRPr="002A4CD3" w:rsidRDefault="00A77226" w:rsidP="00A77226">
            <w:pPr>
              <w:pStyle w:val="aa"/>
              <w:ind w:firstLine="0"/>
            </w:pPr>
            <w:proofErr w:type="spellStart"/>
            <w:r w:rsidRPr="00A26169">
              <w:t>onCreate</w:t>
            </w:r>
            <w:proofErr w:type="spellEnd"/>
          </w:p>
        </w:tc>
        <w:tc>
          <w:tcPr>
            <w:tcW w:w="1150" w:type="dxa"/>
          </w:tcPr>
          <w:p w14:paraId="47D957AF" w14:textId="55A0DBE1" w:rsidR="00A77226" w:rsidRDefault="00A77226" w:rsidP="00A77226">
            <w:pPr>
              <w:pStyle w:val="aa"/>
              <w:ind w:firstLine="0"/>
              <w:rPr>
                <w:lang w:val="en-US"/>
              </w:rPr>
            </w:pPr>
            <w:r>
              <w:rPr>
                <w:lang w:val="en-US"/>
              </w:rPr>
              <w:t>void</w:t>
            </w:r>
          </w:p>
        </w:tc>
        <w:tc>
          <w:tcPr>
            <w:tcW w:w="2666" w:type="dxa"/>
          </w:tcPr>
          <w:p w14:paraId="7805A917" w14:textId="172036D5" w:rsidR="00A77226" w:rsidRDefault="00A77226" w:rsidP="00A77226">
            <w:pPr>
              <w:pStyle w:val="aa"/>
              <w:ind w:firstLine="0"/>
              <w:rPr>
                <w:lang w:val="en-US"/>
              </w:rPr>
            </w:pPr>
            <w:proofErr w:type="spellStart"/>
            <w:r>
              <w:rPr>
                <w:lang w:val="en-US"/>
              </w:rPr>
              <w:t>prorected</w:t>
            </w:r>
            <w:proofErr w:type="spellEnd"/>
          </w:p>
        </w:tc>
        <w:tc>
          <w:tcPr>
            <w:tcW w:w="3520" w:type="dxa"/>
          </w:tcPr>
          <w:p w14:paraId="0C34D35E" w14:textId="49E45907" w:rsidR="00A77226" w:rsidRDefault="00A77226" w:rsidP="00A77226">
            <w:pPr>
              <w:pStyle w:val="aa"/>
              <w:ind w:firstLine="0"/>
              <w:rPr>
                <w:lang w:val="en-US"/>
              </w:rPr>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619D61F0" w14:textId="58383E9A" w:rsidR="00A77226" w:rsidRDefault="00A77226" w:rsidP="00A77226">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423065" w14:paraId="73888D2C" w14:textId="77777777" w:rsidTr="00C672E0">
        <w:tc>
          <w:tcPr>
            <w:tcW w:w="2911" w:type="dxa"/>
          </w:tcPr>
          <w:p w14:paraId="700F07ED" w14:textId="090E0E53" w:rsidR="00423065" w:rsidRPr="002A4CD3" w:rsidRDefault="00423065" w:rsidP="00423065">
            <w:pPr>
              <w:pStyle w:val="aa"/>
              <w:ind w:firstLine="0"/>
            </w:pPr>
            <w:proofErr w:type="spellStart"/>
            <w:r w:rsidRPr="002A4CD3">
              <w:t>setImages</w:t>
            </w:r>
            <w:proofErr w:type="spellEnd"/>
          </w:p>
        </w:tc>
        <w:tc>
          <w:tcPr>
            <w:tcW w:w="1150" w:type="dxa"/>
          </w:tcPr>
          <w:p w14:paraId="0BB00710" w14:textId="7B483654" w:rsidR="00423065" w:rsidRPr="00A77226" w:rsidRDefault="00423065" w:rsidP="00423065">
            <w:pPr>
              <w:pStyle w:val="aa"/>
              <w:ind w:firstLine="0"/>
            </w:pPr>
            <w:r>
              <w:rPr>
                <w:lang w:val="en-US"/>
              </w:rPr>
              <w:t>void</w:t>
            </w:r>
          </w:p>
        </w:tc>
        <w:tc>
          <w:tcPr>
            <w:tcW w:w="2666" w:type="dxa"/>
          </w:tcPr>
          <w:p w14:paraId="7B0B9CF1" w14:textId="1C592CDA" w:rsidR="00423065" w:rsidRPr="00A77226" w:rsidRDefault="00423065" w:rsidP="00423065">
            <w:pPr>
              <w:pStyle w:val="aa"/>
              <w:ind w:firstLine="0"/>
            </w:pPr>
            <w:r>
              <w:rPr>
                <w:lang w:val="en-US"/>
              </w:rPr>
              <w:t>private</w:t>
            </w:r>
          </w:p>
        </w:tc>
        <w:tc>
          <w:tcPr>
            <w:tcW w:w="3520" w:type="dxa"/>
          </w:tcPr>
          <w:p w14:paraId="0790C93B" w14:textId="241A763F" w:rsidR="00423065" w:rsidRPr="00A77226" w:rsidRDefault="00423065" w:rsidP="002C5373">
            <w:pPr>
              <w:pStyle w:val="aa"/>
              <w:ind w:firstLine="0"/>
              <w:jc w:val="center"/>
            </w:pPr>
            <w:r>
              <w:t>–</w:t>
            </w:r>
          </w:p>
        </w:tc>
        <w:tc>
          <w:tcPr>
            <w:tcW w:w="4313" w:type="dxa"/>
          </w:tcPr>
          <w:p w14:paraId="5884A3B0" w14:textId="26371A91" w:rsidR="00423065" w:rsidRDefault="00423065" w:rsidP="00423065">
            <w:pPr>
              <w:pStyle w:val="aa"/>
              <w:ind w:firstLine="0"/>
            </w:pPr>
            <w:r>
              <w:t>Настройка карусели изображений</w:t>
            </w:r>
          </w:p>
        </w:tc>
      </w:tr>
      <w:tr w:rsidR="00423065" w14:paraId="39840D97" w14:textId="77777777" w:rsidTr="00C672E0">
        <w:tc>
          <w:tcPr>
            <w:tcW w:w="2911" w:type="dxa"/>
          </w:tcPr>
          <w:p w14:paraId="589CC2F3" w14:textId="2B02F1B0" w:rsidR="00423065" w:rsidRPr="002A4CD3" w:rsidRDefault="00423065" w:rsidP="00423065">
            <w:pPr>
              <w:pStyle w:val="aa"/>
              <w:ind w:firstLine="0"/>
            </w:pPr>
            <w:proofErr w:type="spellStart"/>
            <w:r w:rsidRPr="00753B59">
              <w:t>setImageForPosition</w:t>
            </w:r>
            <w:proofErr w:type="spellEnd"/>
          </w:p>
        </w:tc>
        <w:tc>
          <w:tcPr>
            <w:tcW w:w="1150" w:type="dxa"/>
          </w:tcPr>
          <w:p w14:paraId="10EFC8C2" w14:textId="2AFEAB94" w:rsidR="00423065" w:rsidRPr="00A77226" w:rsidRDefault="00423065" w:rsidP="00423065">
            <w:pPr>
              <w:pStyle w:val="aa"/>
              <w:ind w:firstLine="0"/>
            </w:pPr>
            <w:r>
              <w:rPr>
                <w:lang w:val="en-US"/>
              </w:rPr>
              <w:t>void</w:t>
            </w:r>
          </w:p>
        </w:tc>
        <w:tc>
          <w:tcPr>
            <w:tcW w:w="2666" w:type="dxa"/>
          </w:tcPr>
          <w:p w14:paraId="59F58434" w14:textId="070920EA" w:rsidR="00423065" w:rsidRPr="00A77226" w:rsidRDefault="00423065" w:rsidP="00423065">
            <w:pPr>
              <w:pStyle w:val="aa"/>
              <w:ind w:firstLine="0"/>
            </w:pPr>
            <w:r>
              <w:rPr>
                <w:lang w:val="en-US"/>
              </w:rPr>
              <w:t>public</w:t>
            </w:r>
          </w:p>
        </w:tc>
        <w:tc>
          <w:tcPr>
            <w:tcW w:w="3520" w:type="dxa"/>
          </w:tcPr>
          <w:p w14:paraId="3ADDB4E7" w14:textId="044063D0" w:rsidR="00423065" w:rsidRPr="00A77226" w:rsidRDefault="00423065" w:rsidP="00423065">
            <w:pPr>
              <w:pStyle w:val="aa"/>
              <w:ind w:firstLine="0"/>
            </w:pPr>
            <w:r w:rsidRPr="00753B59">
              <w:rPr>
                <w:lang w:val="en-US"/>
              </w:rPr>
              <w:t xml:space="preserve">position: Int, </w:t>
            </w:r>
            <w:proofErr w:type="spellStart"/>
            <w:r w:rsidRPr="00753B59">
              <w:rPr>
                <w:lang w:val="en-US"/>
              </w:rPr>
              <w:t>imageView</w:t>
            </w:r>
            <w:proofErr w:type="spellEnd"/>
            <w:r w:rsidRPr="00753B59">
              <w:rPr>
                <w:lang w:val="en-US"/>
              </w:rPr>
              <w:t xml:space="preserve">: </w:t>
            </w:r>
            <w:proofErr w:type="spellStart"/>
            <w:r w:rsidRPr="00753B59">
              <w:rPr>
                <w:lang w:val="en-US"/>
              </w:rPr>
              <w:t>Im</w:t>
            </w:r>
            <w:r>
              <w:rPr>
                <w:lang w:val="en-US"/>
              </w:rPr>
              <w:softHyphen/>
            </w:r>
            <w:r w:rsidRPr="00753B59">
              <w:rPr>
                <w:lang w:val="en-US"/>
              </w:rPr>
              <w:t>ageView</w:t>
            </w:r>
            <w:proofErr w:type="spellEnd"/>
          </w:p>
        </w:tc>
        <w:tc>
          <w:tcPr>
            <w:tcW w:w="4313" w:type="dxa"/>
          </w:tcPr>
          <w:p w14:paraId="6671DEFA" w14:textId="3541DBE2" w:rsidR="00423065" w:rsidRDefault="00423065" w:rsidP="00423065">
            <w:pPr>
              <w:pStyle w:val="aa"/>
              <w:ind w:firstLine="0"/>
            </w:pPr>
            <w:r>
              <w:t>Загрузка изображений в карусель</w:t>
            </w:r>
          </w:p>
        </w:tc>
      </w:tr>
      <w:tr w:rsidR="002C5373" w14:paraId="72BA1E03" w14:textId="77777777" w:rsidTr="00C672E0">
        <w:tc>
          <w:tcPr>
            <w:tcW w:w="2911" w:type="dxa"/>
          </w:tcPr>
          <w:p w14:paraId="1A0A1B7F" w14:textId="56664BB2" w:rsidR="002C5373" w:rsidRPr="002A4CD3" w:rsidRDefault="002C5373" w:rsidP="002C5373">
            <w:pPr>
              <w:pStyle w:val="aa"/>
              <w:ind w:firstLine="0"/>
            </w:pPr>
            <w:proofErr w:type="spellStart"/>
            <w:r w:rsidRPr="00CC22B9">
              <w:t>checkConnection</w:t>
            </w:r>
            <w:proofErr w:type="spellEnd"/>
          </w:p>
        </w:tc>
        <w:tc>
          <w:tcPr>
            <w:tcW w:w="1150" w:type="dxa"/>
          </w:tcPr>
          <w:p w14:paraId="10CD8F1D" w14:textId="2D72C02F" w:rsidR="002C5373" w:rsidRPr="00A77226" w:rsidRDefault="002C5373" w:rsidP="002C5373">
            <w:pPr>
              <w:pStyle w:val="aa"/>
              <w:ind w:firstLine="0"/>
            </w:pPr>
            <w:r>
              <w:rPr>
                <w:lang w:val="en-US"/>
              </w:rPr>
              <w:t>void</w:t>
            </w:r>
          </w:p>
        </w:tc>
        <w:tc>
          <w:tcPr>
            <w:tcW w:w="2666" w:type="dxa"/>
          </w:tcPr>
          <w:p w14:paraId="38F7F2F3" w14:textId="2643A0B8" w:rsidR="002C5373" w:rsidRPr="00A77226" w:rsidRDefault="002C5373" w:rsidP="002C5373">
            <w:pPr>
              <w:pStyle w:val="aa"/>
              <w:ind w:firstLine="0"/>
            </w:pPr>
            <w:proofErr w:type="spellStart"/>
            <w:r w:rsidRPr="00CC22B9">
              <w:t>private</w:t>
            </w:r>
            <w:proofErr w:type="spellEnd"/>
          </w:p>
        </w:tc>
        <w:tc>
          <w:tcPr>
            <w:tcW w:w="3520" w:type="dxa"/>
          </w:tcPr>
          <w:p w14:paraId="1B301C96" w14:textId="0B797DED" w:rsidR="002C5373" w:rsidRPr="00A77226" w:rsidRDefault="002C5373" w:rsidP="002C5373">
            <w:pPr>
              <w:pStyle w:val="aa"/>
              <w:ind w:firstLine="0"/>
              <w:jc w:val="center"/>
            </w:pPr>
            <w:r>
              <w:t>–</w:t>
            </w:r>
          </w:p>
        </w:tc>
        <w:tc>
          <w:tcPr>
            <w:tcW w:w="4313" w:type="dxa"/>
          </w:tcPr>
          <w:p w14:paraId="1FC564D6" w14:textId="4EE0A0B9" w:rsidR="002C5373" w:rsidRDefault="002C5373" w:rsidP="002C5373">
            <w:pPr>
              <w:pStyle w:val="aa"/>
              <w:ind w:firstLine="0"/>
            </w:pPr>
            <w:r>
              <w:t>Проверка доступности интернет-соединения</w:t>
            </w:r>
          </w:p>
        </w:tc>
      </w:tr>
      <w:tr w:rsidR="002C5373" w14:paraId="2106B757" w14:textId="77777777" w:rsidTr="00C672E0">
        <w:tc>
          <w:tcPr>
            <w:tcW w:w="2911" w:type="dxa"/>
          </w:tcPr>
          <w:p w14:paraId="691E42BD" w14:textId="722CB208" w:rsidR="002C5373" w:rsidRPr="002A4CD3" w:rsidRDefault="002C5373" w:rsidP="002C5373">
            <w:pPr>
              <w:pStyle w:val="aa"/>
              <w:ind w:firstLine="0"/>
            </w:pPr>
            <w:proofErr w:type="spellStart"/>
            <w:r w:rsidRPr="002C5373">
              <w:t>setInfo</w:t>
            </w:r>
            <w:proofErr w:type="spellEnd"/>
          </w:p>
        </w:tc>
        <w:tc>
          <w:tcPr>
            <w:tcW w:w="1150" w:type="dxa"/>
          </w:tcPr>
          <w:p w14:paraId="48F32AFF" w14:textId="3F65D1F3" w:rsidR="002C5373" w:rsidRPr="00A77226" w:rsidRDefault="002C5373" w:rsidP="002C5373">
            <w:pPr>
              <w:pStyle w:val="aa"/>
              <w:ind w:firstLine="0"/>
            </w:pPr>
            <w:r>
              <w:rPr>
                <w:lang w:val="en-US"/>
              </w:rPr>
              <w:t>void</w:t>
            </w:r>
          </w:p>
        </w:tc>
        <w:tc>
          <w:tcPr>
            <w:tcW w:w="2666" w:type="dxa"/>
          </w:tcPr>
          <w:p w14:paraId="33C5466A" w14:textId="40343EAE" w:rsidR="002C5373" w:rsidRPr="00A77226" w:rsidRDefault="002C5373" w:rsidP="002C5373">
            <w:pPr>
              <w:pStyle w:val="aa"/>
              <w:ind w:firstLine="0"/>
            </w:pPr>
            <w:r>
              <w:rPr>
                <w:lang w:val="en-US"/>
              </w:rPr>
              <w:t>private</w:t>
            </w:r>
          </w:p>
        </w:tc>
        <w:tc>
          <w:tcPr>
            <w:tcW w:w="3520" w:type="dxa"/>
          </w:tcPr>
          <w:p w14:paraId="322B18D1" w14:textId="2F55662A" w:rsidR="002C5373" w:rsidRPr="00A77226" w:rsidRDefault="002C5373" w:rsidP="002C5373">
            <w:pPr>
              <w:pStyle w:val="aa"/>
              <w:ind w:firstLine="0"/>
              <w:jc w:val="center"/>
            </w:pPr>
            <w:r>
              <w:t>–</w:t>
            </w:r>
          </w:p>
        </w:tc>
        <w:tc>
          <w:tcPr>
            <w:tcW w:w="4313" w:type="dxa"/>
          </w:tcPr>
          <w:p w14:paraId="3A63C844" w14:textId="7A3D21A3" w:rsidR="002C5373" w:rsidRDefault="002C5373" w:rsidP="002C5373">
            <w:pPr>
              <w:pStyle w:val="aa"/>
              <w:ind w:firstLine="0"/>
            </w:pPr>
            <w:r>
              <w:t>Заполнение компонентов инфор</w:t>
            </w:r>
            <w:r>
              <w:softHyphen/>
              <w:t>мацией</w:t>
            </w:r>
          </w:p>
        </w:tc>
      </w:tr>
      <w:tr w:rsidR="002C5373" w14:paraId="21F271B5" w14:textId="77777777" w:rsidTr="00C672E0">
        <w:tc>
          <w:tcPr>
            <w:tcW w:w="2911" w:type="dxa"/>
          </w:tcPr>
          <w:p w14:paraId="19B447E5" w14:textId="1BAA2F9E" w:rsidR="002C5373" w:rsidRPr="002A4CD3" w:rsidRDefault="002C5373" w:rsidP="002C5373">
            <w:pPr>
              <w:pStyle w:val="aa"/>
              <w:ind w:firstLine="0"/>
            </w:pPr>
            <w:proofErr w:type="spellStart"/>
            <w:r w:rsidRPr="00675BA3">
              <w:t>init</w:t>
            </w:r>
            <w:proofErr w:type="spellEnd"/>
          </w:p>
        </w:tc>
        <w:tc>
          <w:tcPr>
            <w:tcW w:w="1150" w:type="dxa"/>
          </w:tcPr>
          <w:p w14:paraId="3436D404" w14:textId="6AF16F87" w:rsidR="002C5373" w:rsidRPr="00A77226" w:rsidRDefault="002C5373" w:rsidP="002C5373">
            <w:pPr>
              <w:pStyle w:val="aa"/>
              <w:ind w:firstLine="0"/>
            </w:pPr>
            <w:r>
              <w:rPr>
                <w:lang w:val="en-US"/>
              </w:rPr>
              <w:t>void</w:t>
            </w:r>
          </w:p>
        </w:tc>
        <w:tc>
          <w:tcPr>
            <w:tcW w:w="2666" w:type="dxa"/>
          </w:tcPr>
          <w:p w14:paraId="36705D4B" w14:textId="4B507F56" w:rsidR="002C5373" w:rsidRPr="00A77226" w:rsidRDefault="002C5373" w:rsidP="002C5373">
            <w:pPr>
              <w:pStyle w:val="aa"/>
              <w:ind w:firstLine="0"/>
            </w:pPr>
            <w:r>
              <w:rPr>
                <w:lang w:val="en-US"/>
              </w:rPr>
              <w:t>private</w:t>
            </w:r>
          </w:p>
        </w:tc>
        <w:tc>
          <w:tcPr>
            <w:tcW w:w="3520" w:type="dxa"/>
          </w:tcPr>
          <w:p w14:paraId="0FB7D6CC" w14:textId="6A31D24B" w:rsidR="002C5373" w:rsidRPr="00A77226" w:rsidRDefault="002C5373" w:rsidP="002C5373">
            <w:pPr>
              <w:pStyle w:val="aa"/>
              <w:ind w:firstLine="0"/>
              <w:jc w:val="center"/>
            </w:pPr>
            <w:r>
              <w:t>–</w:t>
            </w:r>
          </w:p>
        </w:tc>
        <w:tc>
          <w:tcPr>
            <w:tcW w:w="4313" w:type="dxa"/>
          </w:tcPr>
          <w:p w14:paraId="1AB80DB4" w14:textId="145D6F1A" w:rsidR="002C5373" w:rsidRDefault="002C5373" w:rsidP="002C5373">
            <w:pPr>
              <w:pStyle w:val="aa"/>
              <w:ind w:firstLine="0"/>
            </w:pPr>
            <w:r>
              <w:t xml:space="preserve">Инициализация компонентов </w:t>
            </w:r>
            <w:r>
              <w:rPr>
                <w:lang w:val="en-US"/>
              </w:rPr>
              <w:t>Ac</w:t>
            </w:r>
            <w:r>
              <w:rPr>
                <w:lang w:val="en-US"/>
              </w:rPr>
              <w:softHyphen/>
              <w:t>tivity</w:t>
            </w:r>
          </w:p>
        </w:tc>
      </w:tr>
    </w:tbl>
    <w:p w14:paraId="7E1B9C5F" w14:textId="77777777" w:rsidR="00EC7951" w:rsidRDefault="00EC7951" w:rsidP="00EC7951">
      <w:pPr>
        <w:pStyle w:val="aa"/>
      </w:pPr>
    </w:p>
    <w:p w14:paraId="3D313F74" w14:textId="63745965" w:rsidR="002C5373" w:rsidRDefault="002C5373" w:rsidP="005C6D6B">
      <w:pPr>
        <w:pStyle w:val="31"/>
      </w:pPr>
      <w:r>
        <w:t>3.1.</w:t>
      </w:r>
      <w:r>
        <w:t>3</w:t>
      </w:r>
      <w:r>
        <w:t xml:space="preserve"> Реализация класса </w:t>
      </w:r>
      <w:proofErr w:type="spellStart"/>
      <w:r w:rsidR="00B34E80" w:rsidRPr="00B34E80">
        <w:t>EventStatsActivity</w:t>
      </w:r>
      <w:proofErr w:type="spellEnd"/>
    </w:p>
    <w:p w14:paraId="255C2952" w14:textId="0231DF43" w:rsidR="002C5373" w:rsidRDefault="002C5373" w:rsidP="002C5373">
      <w:pPr>
        <w:pStyle w:val="aa"/>
        <w:ind w:firstLine="0"/>
      </w:pPr>
      <w:r>
        <w:t>Таблица 3.</w:t>
      </w:r>
      <w:r>
        <w:t>3</w:t>
      </w:r>
      <w:r>
        <w:t xml:space="preserve"> – Спецификация класса </w:t>
      </w:r>
      <w:proofErr w:type="spellStart"/>
      <w:r w:rsidR="00B34E80" w:rsidRPr="00B34E80">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2C5373" w14:paraId="3DB4439C" w14:textId="77777777" w:rsidTr="00C672E0">
        <w:tc>
          <w:tcPr>
            <w:tcW w:w="2911" w:type="dxa"/>
          </w:tcPr>
          <w:p w14:paraId="6D00F2E2" w14:textId="4F1E4E6C" w:rsidR="002C5373" w:rsidRPr="002A4CD3" w:rsidRDefault="002C5373" w:rsidP="002C5373">
            <w:pPr>
              <w:pStyle w:val="aa"/>
              <w:ind w:firstLine="0"/>
              <w:jc w:val="center"/>
            </w:pPr>
            <w:r w:rsidRPr="00AD6E49">
              <w:rPr>
                <w:b/>
                <w:bCs/>
              </w:rPr>
              <w:t>Название</w:t>
            </w:r>
          </w:p>
        </w:tc>
        <w:tc>
          <w:tcPr>
            <w:tcW w:w="1150" w:type="dxa"/>
          </w:tcPr>
          <w:p w14:paraId="5872C8E7" w14:textId="58B36272" w:rsidR="002C5373" w:rsidRPr="00A77226" w:rsidRDefault="002C5373" w:rsidP="002C5373">
            <w:pPr>
              <w:pStyle w:val="aa"/>
              <w:ind w:firstLine="0"/>
              <w:jc w:val="center"/>
            </w:pPr>
            <w:r w:rsidRPr="00AD6E49">
              <w:rPr>
                <w:b/>
                <w:bCs/>
              </w:rPr>
              <w:t>Тип</w:t>
            </w:r>
          </w:p>
        </w:tc>
        <w:tc>
          <w:tcPr>
            <w:tcW w:w="2666" w:type="dxa"/>
          </w:tcPr>
          <w:p w14:paraId="4692290C" w14:textId="74D487C0" w:rsidR="002C5373" w:rsidRPr="00A77226" w:rsidRDefault="002C5373" w:rsidP="002C5373">
            <w:pPr>
              <w:pStyle w:val="aa"/>
              <w:ind w:firstLine="0"/>
              <w:jc w:val="center"/>
            </w:pPr>
            <w:r w:rsidRPr="00AD6E49">
              <w:rPr>
                <w:b/>
                <w:bCs/>
              </w:rPr>
              <w:t>Уровень доступа</w:t>
            </w:r>
          </w:p>
        </w:tc>
        <w:tc>
          <w:tcPr>
            <w:tcW w:w="3520" w:type="dxa"/>
          </w:tcPr>
          <w:p w14:paraId="703D971C" w14:textId="1868D6E0" w:rsidR="002C5373" w:rsidRPr="00A77226" w:rsidRDefault="002C5373" w:rsidP="002C5373">
            <w:pPr>
              <w:pStyle w:val="aa"/>
              <w:ind w:firstLine="0"/>
              <w:jc w:val="center"/>
            </w:pPr>
            <w:r w:rsidRPr="00AD6E49">
              <w:rPr>
                <w:b/>
                <w:bCs/>
              </w:rPr>
              <w:t>Аргументы</w:t>
            </w:r>
          </w:p>
        </w:tc>
        <w:tc>
          <w:tcPr>
            <w:tcW w:w="4313" w:type="dxa"/>
          </w:tcPr>
          <w:p w14:paraId="05DB00A4" w14:textId="09080840" w:rsidR="002C5373" w:rsidRDefault="002C5373" w:rsidP="002C5373">
            <w:pPr>
              <w:pStyle w:val="aa"/>
              <w:ind w:firstLine="0"/>
              <w:jc w:val="center"/>
            </w:pPr>
            <w:r w:rsidRPr="00AD6E49">
              <w:rPr>
                <w:b/>
                <w:bCs/>
              </w:rPr>
              <w:t>Назначение</w:t>
            </w:r>
          </w:p>
        </w:tc>
      </w:tr>
      <w:tr w:rsidR="00446024" w14:paraId="20B4E883" w14:textId="77777777" w:rsidTr="00C672E0">
        <w:tc>
          <w:tcPr>
            <w:tcW w:w="2911" w:type="dxa"/>
          </w:tcPr>
          <w:p w14:paraId="47927BB5" w14:textId="02E88A72" w:rsidR="00446024" w:rsidRPr="002A4CD3" w:rsidRDefault="00446024" w:rsidP="00446024">
            <w:pPr>
              <w:pStyle w:val="aa"/>
              <w:ind w:firstLine="0"/>
            </w:pPr>
            <w:proofErr w:type="spellStart"/>
            <w:r w:rsidRPr="00A26169">
              <w:t>onCreate</w:t>
            </w:r>
            <w:proofErr w:type="spellEnd"/>
          </w:p>
        </w:tc>
        <w:tc>
          <w:tcPr>
            <w:tcW w:w="1150" w:type="dxa"/>
          </w:tcPr>
          <w:p w14:paraId="59A0A5E5" w14:textId="2E13DFCD" w:rsidR="00446024" w:rsidRPr="00A77226" w:rsidRDefault="00446024" w:rsidP="00446024">
            <w:pPr>
              <w:pStyle w:val="aa"/>
              <w:ind w:firstLine="0"/>
            </w:pPr>
            <w:r>
              <w:rPr>
                <w:lang w:val="en-US"/>
              </w:rPr>
              <w:t>void</w:t>
            </w:r>
          </w:p>
        </w:tc>
        <w:tc>
          <w:tcPr>
            <w:tcW w:w="2666" w:type="dxa"/>
          </w:tcPr>
          <w:p w14:paraId="0309258D" w14:textId="4B7D91A4" w:rsidR="00446024" w:rsidRPr="00A77226" w:rsidRDefault="00446024" w:rsidP="00446024">
            <w:pPr>
              <w:pStyle w:val="aa"/>
              <w:ind w:firstLine="0"/>
            </w:pPr>
            <w:proofErr w:type="spellStart"/>
            <w:r>
              <w:rPr>
                <w:lang w:val="en-US"/>
              </w:rPr>
              <w:t>prorected</w:t>
            </w:r>
            <w:proofErr w:type="spellEnd"/>
          </w:p>
        </w:tc>
        <w:tc>
          <w:tcPr>
            <w:tcW w:w="3520" w:type="dxa"/>
          </w:tcPr>
          <w:p w14:paraId="10F24028" w14:textId="2B492D13" w:rsidR="00446024" w:rsidRPr="00A77226" w:rsidRDefault="00446024" w:rsidP="00446024">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3893FF46" w14:textId="31530C58" w:rsidR="00446024" w:rsidRDefault="00446024" w:rsidP="00446024">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F42AA0" w14:paraId="45C7A428" w14:textId="77777777" w:rsidTr="00C672E0">
        <w:tc>
          <w:tcPr>
            <w:tcW w:w="2911" w:type="dxa"/>
          </w:tcPr>
          <w:p w14:paraId="29729532" w14:textId="3DFB62B9" w:rsidR="00F42AA0" w:rsidRPr="00A26169" w:rsidRDefault="00F42AA0" w:rsidP="00F42AA0">
            <w:pPr>
              <w:pStyle w:val="aa"/>
              <w:ind w:firstLine="0"/>
            </w:pPr>
            <w:proofErr w:type="spellStart"/>
            <w:r w:rsidRPr="00CC22B9">
              <w:t>checkConnection</w:t>
            </w:r>
            <w:proofErr w:type="spellEnd"/>
          </w:p>
        </w:tc>
        <w:tc>
          <w:tcPr>
            <w:tcW w:w="1150" w:type="dxa"/>
          </w:tcPr>
          <w:p w14:paraId="2BD27A5A" w14:textId="7007215B" w:rsidR="00F42AA0" w:rsidRDefault="00F42AA0" w:rsidP="00F42AA0">
            <w:pPr>
              <w:pStyle w:val="aa"/>
              <w:ind w:firstLine="0"/>
              <w:rPr>
                <w:lang w:val="en-US"/>
              </w:rPr>
            </w:pPr>
            <w:r>
              <w:rPr>
                <w:lang w:val="en-US"/>
              </w:rPr>
              <w:t>void</w:t>
            </w:r>
          </w:p>
        </w:tc>
        <w:tc>
          <w:tcPr>
            <w:tcW w:w="2666" w:type="dxa"/>
          </w:tcPr>
          <w:p w14:paraId="44ACAAB5" w14:textId="5C978B34" w:rsidR="00F42AA0" w:rsidRDefault="00F42AA0" w:rsidP="00F42AA0">
            <w:pPr>
              <w:pStyle w:val="aa"/>
              <w:ind w:firstLine="0"/>
              <w:rPr>
                <w:lang w:val="en-US"/>
              </w:rPr>
            </w:pPr>
            <w:proofErr w:type="spellStart"/>
            <w:r w:rsidRPr="00CC22B9">
              <w:t>private</w:t>
            </w:r>
            <w:proofErr w:type="spellEnd"/>
          </w:p>
        </w:tc>
        <w:tc>
          <w:tcPr>
            <w:tcW w:w="3520" w:type="dxa"/>
          </w:tcPr>
          <w:p w14:paraId="2F1DBDB1" w14:textId="3CC44081" w:rsidR="00F42AA0" w:rsidRPr="00A26169" w:rsidRDefault="00F42AA0" w:rsidP="000E1C00">
            <w:pPr>
              <w:pStyle w:val="aa"/>
              <w:ind w:firstLine="0"/>
              <w:jc w:val="center"/>
            </w:pPr>
            <w:r>
              <w:t>–</w:t>
            </w:r>
          </w:p>
        </w:tc>
        <w:tc>
          <w:tcPr>
            <w:tcW w:w="4313" w:type="dxa"/>
          </w:tcPr>
          <w:p w14:paraId="23030446" w14:textId="4FEB5CF2" w:rsidR="00F42AA0" w:rsidRDefault="00F42AA0" w:rsidP="00F42AA0">
            <w:pPr>
              <w:pStyle w:val="aa"/>
              <w:ind w:firstLine="0"/>
            </w:pPr>
            <w:r>
              <w:t>Проверка доступности интернет-соединения</w:t>
            </w:r>
          </w:p>
        </w:tc>
      </w:tr>
    </w:tbl>
    <w:p w14:paraId="078437F5" w14:textId="4B445E51" w:rsidR="005C6D6B" w:rsidRDefault="005C6D6B" w:rsidP="00EC7951">
      <w:pPr>
        <w:pStyle w:val="aa"/>
        <w:ind w:firstLine="0"/>
      </w:pPr>
    </w:p>
    <w:p w14:paraId="18E3218B" w14:textId="77777777" w:rsidR="005C6D6B" w:rsidRDefault="005C6D6B">
      <w:pPr>
        <w:rPr>
          <w:rFonts w:ascii="Times New Roman" w:hAnsi="Times New Roman"/>
          <w:color w:val="000000" w:themeColor="text1"/>
          <w:sz w:val="28"/>
          <w:lang w:eastAsia="ru-RU"/>
        </w:rPr>
      </w:pPr>
      <w:r>
        <w:br w:type="page"/>
      </w:r>
    </w:p>
    <w:p w14:paraId="22F6FD81" w14:textId="0CCF4B30" w:rsidR="00EC7951" w:rsidRDefault="00EC7951" w:rsidP="00EC7951">
      <w:pPr>
        <w:pStyle w:val="aa"/>
        <w:ind w:firstLine="0"/>
      </w:pPr>
      <w:r>
        <w:lastRenderedPageBreak/>
        <w:t xml:space="preserve">Продолжение таблицы 3.3 – </w:t>
      </w:r>
      <w:r>
        <w:t xml:space="preserve">Спецификация класса </w:t>
      </w:r>
      <w:proofErr w:type="spellStart"/>
      <w:r w:rsidRPr="00B34E80">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EC7951" w14:paraId="5EB6B97E" w14:textId="77777777" w:rsidTr="00C672E0">
        <w:tc>
          <w:tcPr>
            <w:tcW w:w="2911" w:type="dxa"/>
          </w:tcPr>
          <w:p w14:paraId="33DD9612" w14:textId="2DB3BC4B" w:rsidR="00EC7951" w:rsidRPr="00F42AA0" w:rsidRDefault="00EC7951" w:rsidP="00EC7951">
            <w:pPr>
              <w:pStyle w:val="aa"/>
              <w:ind w:firstLine="0"/>
              <w:jc w:val="center"/>
            </w:pPr>
            <w:r w:rsidRPr="00AD6E49">
              <w:rPr>
                <w:b/>
                <w:bCs/>
              </w:rPr>
              <w:t>Название</w:t>
            </w:r>
          </w:p>
        </w:tc>
        <w:tc>
          <w:tcPr>
            <w:tcW w:w="1150" w:type="dxa"/>
          </w:tcPr>
          <w:p w14:paraId="56D2EE81" w14:textId="26DE7899" w:rsidR="00EC7951" w:rsidRDefault="00EC7951" w:rsidP="00EC7951">
            <w:pPr>
              <w:pStyle w:val="aa"/>
              <w:ind w:firstLine="0"/>
              <w:jc w:val="center"/>
              <w:rPr>
                <w:lang w:val="en-US"/>
              </w:rPr>
            </w:pPr>
            <w:r w:rsidRPr="00AD6E49">
              <w:rPr>
                <w:b/>
                <w:bCs/>
              </w:rPr>
              <w:t>Тип</w:t>
            </w:r>
          </w:p>
        </w:tc>
        <w:tc>
          <w:tcPr>
            <w:tcW w:w="2666" w:type="dxa"/>
          </w:tcPr>
          <w:p w14:paraId="7514AD04" w14:textId="3FC554B5" w:rsidR="00EC7951" w:rsidRPr="00CC22B9" w:rsidRDefault="00EC7951" w:rsidP="00EC7951">
            <w:pPr>
              <w:pStyle w:val="aa"/>
              <w:ind w:firstLine="0"/>
              <w:jc w:val="center"/>
            </w:pPr>
            <w:r w:rsidRPr="00AD6E49">
              <w:rPr>
                <w:b/>
                <w:bCs/>
              </w:rPr>
              <w:t>Уровень доступа</w:t>
            </w:r>
          </w:p>
        </w:tc>
        <w:tc>
          <w:tcPr>
            <w:tcW w:w="3520" w:type="dxa"/>
          </w:tcPr>
          <w:p w14:paraId="353E70B5" w14:textId="104F7667" w:rsidR="00EC7951" w:rsidRDefault="00EC7951" w:rsidP="00EC7951">
            <w:pPr>
              <w:pStyle w:val="aa"/>
              <w:ind w:firstLine="0"/>
              <w:jc w:val="center"/>
            </w:pPr>
            <w:r w:rsidRPr="00AD6E49">
              <w:rPr>
                <w:b/>
                <w:bCs/>
              </w:rPr>
              <w:t>Аргументы</w:t>
            </w:r>
          </w:p>
        </w:tc>
        <w:tc>
          <w:tcPr>
            <w:tcW w:w="4313" w:type="dxa"/>
          </w:tcPr>
          <w:p w14:paraId="3776AC24" w14:textId="537E0E4E" w:rsidR="00EC7951" w:rsidRDefault="00EC7951" w:rsidP="00EC7951">
            <w:pPr>
              <w:pStyle w:val="aa"/>
              <w:ind w:firstLine="0"/>
              <w:jc w:val="center"/>
            </w:pPr>
            <w:r w:rsidRPr="00AD6E49">
              <w:rPr>
                <w:b/>
                <w:bCs/>
              </w:rPr>
              <w:t>Назначение</w:t>
            </w:r>
          </w:p>
        </w:tc>
      </w:tr>
      <w:tr w:rsidR="00EC7951" w14:paraId="4CFAD467" w14:textId="77777777" w:rsidTr="00C672E0">
        <w:tc>
          <w:tcPr>
            <w:tcW w:w="2911" w:type="dxa"/>
          </w:tcPr>
          <w:p w14:paraId="335A7CFB" w14:textId="5E51A5A4" w:rsidR="00EC7951" w:rsidRPr="00CC22B9" w:rsidRDefault="00EC7951" w:rsidP="00EC7951">
            <w:pPr>
              <w:pStyle w:val="aa"/>
              <w:ind w:firstLine="0"/>
            </w:pPr>
            <w:proofErr w:type="spellStart"/>
            <w:r w:rsidRPr="00F42AA0">
              <w:t>setTable</w:t>
            </w:r>
            <w:proofErr w:type="spellEnd"/>
          </w:p>
        </w:tc>
        <w:tc>
          <w:tcPr>
            <w:tcW w:w="1150" w:type="dxa"/>
          </w:tcPr>
          <w:p w14:paraId="3179717E" w14:textId="2E7C0A9D" w:rsidR="00EC7951" w:rsidRDefault="00EC7951" w:rsidP="00EC7951">
            <w:pPr>
              <w:pStyle w:val="aa"/>
              <w:ind w:firstLine="0"/>
              <w:rPr>
                <w:lang w:val="en-US"/>
              </w:rPr>
            </w:pPr>
            <w:r>
              <w:rPr>
                <w:lang w:val="en-US"/>
              </w:rPr>
              <w:t>void</w:t>
            </w:r>
          </w:p>
        </w:tc>
        <w:tc>
          <w:tcPr>
            <w:tcW w:w="2666" w:type="dxa"/>
          </w:tcPr>
          <w:p w14:paraId="1B03AD1E" w14:textId="67AFF815" w:rsidR="00EC7951" w:rsidRPr="00CC22B9" w:rsidRDefault="00EC7951" w:rsidP="00EC7951">
            <w:pPr>
              <w:pStyle w:val="aa"/>
              <w:ind w:firstLine="0"/>
            </w:pPr>
            <w:proofErr w:type="spellStart"/>
            <w:r w:rsidRPr="00CC22B9">
              <w:t>private</w:t>
            </w:r>
            <w:proofErr w:type="spellEnd"/>
          </w:p>
        </w:tc>
        <w:tc>
          <w:tcPr>
            <w:tcW w:w="3520" w:type="dxa"/>
          </w:tcPr>
          <w:p w14:paraId="7715102B" w14:textId="64CD2FAB" w:rsidR="00EC7951" w:rsidRDefault="00EC7951" w:rsidP="000E1C00">
            <w:pPr>
              <w:pStyle w:val="aa"/>
              <w:ind w:firstLine="0"/>
              <w:jc w:val="center"/>
            </w:pPr>
            <w:r>
              <w:t>–</w:t>
            </w:r>
          </w:p>
        </w:tc>
        <w:tc>
          <w:tcPr>
            <w:tcW w:w="4313" w:type="dxa"/>
          </w:tcPr>
          <w:p w14:paraId="7E1A2B44" w14:textId="7622C109" w:rsidR="00EC7951" w:rsidRDefault="00EC7951" w:rsidP="00EC7951">
            <w:pPr>
              <w:pStyle w:val="aa"/>
              <w:ind w:firstLine="0"/>
            </w:pPr>
            <w:r>
              <w:t>Заполнение таблицы данными</w:t>
            </w:r>
          </w:p>
        </w:tc>
      </w:tr>
      <w:tr w:rsidR="00EC7951" w14:paraId="253C1EB1" w14:textId="77777777" w:rsidTr="00C672E0">
        <w:tc>
          <w:tcPr>
            <w:tcW w:w="2911" w:type="dxa"/>
          </w:tcPr>
          <w:p w14:paraId="79F22D11" w14:textId="0FBDA2D9" w:rsidR="00EC7951" w:rsidRPr="00F42AA0" w:rsidRDefault="00EC7951" w:rsidP="00EC7951">
            <w:pPr>
              <w:pStyle w:val="aa"/>
              <w:ind w:firstLine="0"/>
            </w:pPr>
            <w:proofErr w:type="spellStart"/>
            <w:r w:rsidRPr="00675BA3">
              <w:t>init</w:t>
            </w:r>
            <w:proofErr w:type="spellEnd"/>
          </w:p>
        </w:tc>
        <w:tc>
          <w:tcPr>
            <w:tcW w:w="1150" w:type="dxa"/>
          </w:tcPr>
          <w:p w14:paraId="5AB7E108" w14:textId="791D1C92" w:rsidR="00EC7951" w:rsidRDefault="00EC7951" w:rsidP="00EC7951">
            <w:pPr>
              <w:pStyle w:val="aa"/>
              <w:ind w:firstLine="0"/>
              <w:rPr>
                <w:lang w:val="en-US"/>
              </w:rPr>
            </w:pPr>
            <w:r>
              <w:rPr>
                <w:lang w:val="en-US"/>
              </w:rPr>
              <w:t>void</w:t>
            </w:r>
          </w:p>
        </w:tc>
        <w:tc>
          <w:tcPr>
            <w:tcW w:w="2666" w:type="dxa"/>
          </w:tcPr>
          <w:p w14:paraId="5B40D37C" w14:textId="6CDE00A7" w:rsidR="00EC7951" w:rsidRPr="00CC22B9" w:rsidRDefault="00EC7951" w:rsidP="00EC7951">
            <w:pPr>
              <w:pStyle w:val="aa"/>
              <w:ind w:firstLine="0"/>
            </w:pPr>
            <w:r>
              <w:rPr>
                <w:lang w:val="en-US"/>
              </w:rPr>
              <w:t>private</w:t>
            </w:r>
          </w:p>
        </w:tc>
        <w:tc>
          <w:tcPr>
            <w:tcW w:w="3520" w:type="dxa"/>
          </w:tcPr>
          <w:p w14:paraId="60FE253F" w14:textId="1BCBEB00" w:rsidR="00EC7951" w:rsidRDefault="00EC7951" w:rsidP="000E1C00">
            <w:pPr>
              <w:pStyle w:val="aa"/>
              <w:ind w:firstLine="0"/>
              <w:jc w:val="center"/>
            </w:pPr>
            <w:r>
              <w:t>–</w:t>
            </w:r>
          </w:p>
        </w:tc>
        <w:tc>
          <w:tcPr>
            <w:tcW w:w="4313" w:type="dxa"/>
          </w:tcPr>
          <w:p w14:paraId="10E7BCA1" w14:textId="79031ADD" w:rsidR="00EC7951" w:rsidRDefault="00EC7951" w:rsidP="00EC7951">
            <w:pPr>
              <w:pStyle w:val="aa"/>
              <w:ind w:firstLine="0"/>
            </w:pPr>
            <w:r>
              <w:t xml:space="preserve">Инициализация компонентов </w:t>
            </w:r>
            <w:r>
              <w:rPr>
                <w:lang w:val="en-US"/>
              </w:rPr>
              <w:t>Ac</w:t>
            </w:r>
            <w:r>
              <w:rPr>
                <w:lang w:val="en-US"/>
              </w:rPr>
              <w:softHyphen/>
              <w:t>tivity</w:t>
            </w:r>
          </w:p>
        </w:tc>
      </w:tr>
    </w:tbl>
    <w:p w14:paraId="29CCB678" w14:textId="6F13783F" w:rsidR="00A84B22" w:rsidRDefault="00A84B22" w:rsidP="00A84B22">
      <w:pPr>
        <w:pStyle w:val="aa"/>
      </w:pPr>
    </w:p>
    <w:p w14:paraId="3B5AD744" w14:textId="0DB3EBA3" w:rsidR="005C6D6B" w:rsidRDefault="005C6D6B" w:rsidP="005C6D6B">
      <w:pPr>
        <w:pStyle w:val="31"/>
      </w:pPr>
      <w:r>
        <w:t>3.1.</w:t>
      </w:r>
      <w:r>
        <w:t>4</w:t>
      </w:r>
      <w:r>
        <w:t xml:space="preserve"> Реализация класса </w:t>
      </w:r>
      <w:proofErr w:type="spellStart"/>
      <w:r w:rsidRPr="005C6D6B">
        <w:t>MainActivity</w:t>
      </w:r>
      <w:proofErr w:type="spellEnd"/>
    </w:p>
    <w:p w14:paraId="27011BBA" w14:textId="64EB379C" w:rsidR="005C6D6B" w:rsidRDefault="005C6D6B" w:rsidP="005C6D6B">
      <w:pPr>
        <w:pStyle w:val="aa"/>
        <w:ind w:firstLine="0"/>
      </w:pPr>
      <w:r>
        <w:t>Таблица 3.</w:t>
      </w:r>
      <w:r>
        <w:t>4</w:t>
      </w:r>
      <w:r>
        <w:t xml:space="preserve"> – Спецификация класса </w:t>
      </w:r>
      <w:proofErr w:type="spellStart"/>
      <w:r w:rsidRPr="005C6D6B">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762E6A" w14:paraId="60F1F207" w14:textId="77777777" w:rsidTr="00C672E0">
        <w:tc>
          <w:tcPr>
            <w:tcW w:w="2911" w:type="dxa"/>
          </w:tcPr>
          <w:p w14:paraId="1FD1FD5C" w14:textId="5A706478" w:rsidR="00762E6A" w:rsidRPr="00675BA3" w:rsidRDefault="00762E6A" w:rsidP="00762E6A">
            <w:pPr>
              <w:pStyle w:val="aa"/>
              <w:ind w:firstLine="0"/>
              <w:jc w:val="center"/>
            </w:pPr>
            <w:r w:rsidRPr="00AD6E49">
              <w:rPr>
                <w:b/>
                <w:bCs/>
              </w:rPr>
              <w:t>Название</w:t>
            </w:r>
          </w:p>
        </w:tc>
        <w:tc>
          <w:tcPr>
            <w:tcW w:w="1150" w:type="dxa"/>
          </w:tcPr>
          <w:p w14:paraId="55F177E1" w14:textId="24CB3E44" w:rsidR="00762E6A" w:rsidRPr="005C6D6B" w:rsidRDefault="00762E6A" w:rsidP="00762E6A">
            <w:pPr>
              <w:pStyle w:val="aa"/>
              <w:ind w:firstLine="0"/>
              <w:jc w:val="center"/>
            </w:pPr>
            <w:r w:rsidRPr="00AD6E49">
              <w:rPr>
                <w:b/>
                <w:bCs/>
              </w:rPr>
              <w:t>Тип</w:t>
            </w:r>
          </w:p>
        </w:tc>
        <w:tc>
          <w:tcPr>
            <w:tcW w:w="2666" w:type="dxa"/>
          </w:tcPr>
          <w:p w14:paraId="2B90DB31" w14:textId="2420750C" w:rsidR="00762E6A" w:rsidRPr="005C6D6B" w:rsidRDefault="00762E6A" w:rsidP="00762E6A">
            <w:pPr>
              <w:pStyle w:val="aa"/>
              <w:ind w:firstLine="0"/>
              <w:jc w:val="center"/>
            </w:pPr>
            <w:r w:rsidRPr="00AD6E49">
              <w:rPr>
                <w:b/>
                <w:bCs/>
              </w:rPr>
              <w:t>Уровень доступа</w:t>
            </w:r>
          </w:p>
        </w:tc>
        <w:tc>
          <w:tcPr>
            <w:tcW w:w="3520" w:type="dxa"/>
          </w:tcPr>
          <w:p w14:paraId="6F35A237" w14:textId="0C3705A2" w:rsidR="00762E6A" w:rsidRDefault="00762E6A" w:rsidP="00762E6A">
            <w:pPr>
              <w:pStyle w:val="aa"/>
              <w:ind w:firstLine="0"/>
              <w:jc w:val="center"/>
            </w:pPr>
            <w:r w:rsidRPr="00AD6E49">
              <w:rPr>
                <w:b/>
                <w:bCs/>
              </w:rPr>
              <w:t>Аргументы</w:t>
            </w:r>
          </w:p>
        </w:tc>
        <w:tc>
          <w:tcPr>
            <w:tcW w:w="4313" w:type="dxa"/>
          </w:tcPr>
          <w:p w14:paraId="779D19C1" w14:textId="35DFDB23" w:rsidR="00762E6A" w:rsidRDefault="00762E6A" w:rsidP="00762E6A">
            <w:pPr>
              <w:pStyle w:val="aa"/>
              <w:ind w:firstLine="0"/>
              <w:jc w:val="center"/>
            </w:pPr>
            <w:r w:rsidRPr="00AD6E49">
              <w:rPr>
                <w:b/>
                <w:bCs/>
              </w:rPr>
              <w:t>Назначение</w:t>
            </w:r>
          </w:p>
        </w:tc>
      </w:tr>
      <w:tr w:rsidR="00762E6A" w14:paraId="2F6E8358" w14:textId="77777777" w:rsidTr="00C672E0">
        <w:tc>
          <w:tcPr>
            <w:tcW w:w="2911" w:type="dxa"/>
          </w:tcPr>
          <w:p w14:paraId="33791C8E" w14:textId="01979DA1" w:rsidR="00762E6A" w:rsidRPr="00675BA3" w:rsidRDefault="00762E6A" w:rsidP="00762E6A">
            <w:pPr>
              <w:pStyle w:val="aa"/>
              <w:ind w:firstLine="0"/>
            </w:pPr>
            <w:proofErr w:type="spellStart"/>
            <w:r w:rsidRPr="00A26169">
              <w:t>onCreate</w:t>
            </w:r>
            <w:proofErr w:type="spellEnd"/>
          </w:p>
        </w:tc>
        <w:tc>
          <w:tcPr>
            <w:tcW w:w="1150" w:type="dxa"/>
          </w:tcPr>
          <w:p w14:paraId="48493BE4" w14:textId="3086C9C9" w:rsidR="00762E6A" w:rsidRPr="005C6D6B" w:rsidRDefault="00762E6A" w:rsidP="00762E6A">
            <w:pPr>
              <w:pStyle w:val="aa"/>
              <w:ind w:firstLine="0"/>
            </w:pPr>
            <w:r>
              <w:rPr>
                <w:lang w:val="en-US"/>
              </w:rPr>
              <w:t>void</w:t>
            </w:r>
          </w:p>
        </w:tc>
        <w:tc>
          <w:tcPr>
            <w:tcW w:w="2666" w:type="dxa"/>
          </w:tcPr>
          <w:p w14:paraId="3C8B7E88" w14:textId="3DF7E283" w:rsidR="00762E6A" w:rsidRPr="005C6D6B" w:rsidRDefault="00762E6A" w:rsidP="00762E6A">
            <w:pPr>
              <w:pStyle w:val="aa"/>
              <w:ind w:firstLine="0"/>
            </w:pPr>
            <w:proofErr w:type="spellStart"/>
            <w:r>
              <w:rPr>
                <w:lang w:val="en-US"/>
              </w:rPr>
              <w:t>prorected</w:t>
            </w:r>
            <w:proofErr w:type="spellEnd"/>
          </w:p>
        </w:tc>
        <w:tc>
          <w:tcPr>
            <w:tcW w:w="3520" w:type="dxa"/>
          </w:tcPr>
          <w:p w14:paraId="4E82060A" w14:textId="69B98D4C" w:rsidR="00762E6A" w:rsidRDefault="00762E6A" w:rsidP="00EB509B">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6D2E9747" w14:textId="0E6E8CB5" w:rsidR="00762E6A" w:rsidRDefault="00762E6A" w:rsidP="00762E6A">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8611E9" w14:paraId="4CAF0C41" w14:textId="77777777" w:rsidTr="00A84B22">
        <w:tc>
          <w:tcPr>
            <w:tcW w:w="2911" w:type="dxa"/>
          </w:tcPr>
          <w:p w14:paraId="55728811" w14:textId="1B34F117" w:rsidR="008611E9" w:rsidRPr="00675BA3" w:rsidRDefault="008611E9" w:rsidP="008611E9">
            <w:pPr>
              <w:pStyle w:val="aa"/>
              <w:ind w:firstLine="0"/>
            </w:pPr>
            <w:proofErr w:type="spellStart"/>
            <w:r w:rsidRPr="00CC22B9">
              <w:t>checkConnection</w:t>
            </w:r>
            <w:proofErr w:type="spellEnd"/>
          </w:p>
        </w:tc>
        <w:tc>
          <w:tcPr>
            <w:tcW w:w="1150" w:type="dxa"/>
          </w:tcPr>
          <w:p w14:paraId="25DAD86F" w14:textId="5911B680" w:rsidR="008611E9" w:rsidRPr="005C6D6B" w:rsidRDefault="008611E9" w:rsidP="008611E9">
            <w:pPr>
              <w:pStyle w:val="aa"/>
              <w:ind w:firstLine="0"/>
            </w:pPr>
            <w:r>
              <w:rPr>
                <w:lang w:val="en-US"/>
              </w:rPr>
              <w:t>void</w:t>
            </w:r>
          </w:p>
        </w:tc>
        <w:tc>
          <w:tcPr>
            <w:tcW w:w="2666" w:type="dxa"/>
          </w:tcPr>
          <w:p w14:paraId="57ADCF26" w14:textId="179340B7" w:rsidR="008611E9" w:rsidRPr="005C6D6B" w:rsidRDefault="008611E9" w:rsidP="008611E9">
            <w:pPr>
              <w:pStyle w:val="aa"/>
              <w:ind w:firstLine="0"/>
            </w:pPr>
            <w:proofErr w:type="spellStart"/>
            <w:r w:rsidRPr="00CC22B9">
              <w:t>private</w:t>
            </w:r>
            <w:proofErr w:type="spellEnd"/>
          </w:p>
        </w:tc>
        <w:tc>
          <w:tcPr>
            <w:tcW w:w="3520" w:type="dxa"/>
          </w:tcPr>
          <w:p w14:paraId="41F0C0D1" w14:textId="07267BC2" w:rsidR="008611E9" w:rsidRDefault="008611E9" w:rsidP="008611E9">
            <w:pPr>
              <w:pStyle w:val="aa"/>
              <w:ind w:firstLine="0"/>
              <w:jc w:val="center"/>
            </w:pPr>
            <w:r>
              <w:t>–</w:t>
            </w:r>
          </w:p>
        </w:tc>
        <w:tc>
          <w:tcPr>
            <w:tcW w:w="4313" w:type="dxa"/>
          </w:tcPr>
          <w:p w14:paraId="4C21EDDD" w14:textId="6A667BB2" w:rsidR="008611E9" w:rsidRDefault="008611E9" w:rsidP="008611E9">
            <w:pPr>
              <w:pStyle w:val="aa"/>
              <w:ind w:firstLine="0"/>
            </w:pPr>
            <w:r>
              <w:t>Проверка доступности интернет-соединения</w:t>
            </w:r>
          </w:p>
        </w:tc>
      </w:tr>
      <w:tr w:rsidR="007B0416" w14:paraId="0C30EA56" w14:textId="77777777" w:rsidTr="00A84B22">
        <w:tc>
          <w:tcPr>
            <w:tcW w:w="2911" w:type="dxa"/>
          </w:tcPr>
          <w:p w14:paraId="7275F2B3" w14:textId="4808E905" w:rsidR="007B0416" w:rsidRPr="00675BA3" w:rsidRDefault="007B0416" w:rsidP="007B0416">
            <w:pPr>
              <w:pStyle w:val="aa"/>
              <w:ind w:firstLine="0"/>
            </w:pPr>
            <w:proofErr w:type="spellStart"/>
            <w:r w:rsidRPr="007B0416">
              <w:t>setMenu</w:t>
            </w:r>
            <w:proofErr w:type="spellEnd"/>
          </w:p>
        </w:tc>
        <w:tc>
          <w:tcPr>
            <w:tcW w:w="1150" w:type="dxa"/>
          </w:tcPr>
          <w:p w14:paraId="31ECBC1B" w14:textId="23BB9E5A" w:rsidR="007B0416" w:rsidRPr="005C6D6B" w:rsidRDefault="007B0416" w:rsidP="007B0416">
            <w:pPr>
              <w:pStyle w:val="aa"/>
              <w:ind w:firstLine="0"/>
            </w:pPr>
            <w:r>
              <w:rPr>
                <w:lang w:val="en-US"/>
              </w:rPr>
              <w:t>void</w:t>
            </w:r>
          </w:p>
        </w:tc>
        <w:tc>
          <w:tcPr>
            <w:tcW w:w="2666" w:type="dxa"/>
          </w:tcPr>
          <w:p w14:paraId="61F9340B" w14:textId="6FB69BCA" w:rsidR="007B0416" w:rsidRPr="005C6D6B" w:rsidRDefault="007B0416" w:rsidP="007B0416">
            <w:pPr>
              <w:pStyle w:val="aa"/>
              <w:ind w:firstLine="0"/>
            </w:pPr>
            <w:proofErr w:type="spellStart"/>
            <w:r w:rsidRPr="00CC22B9">
              <w:t>private</w:t>
            </w:r>
            <w:proofErr w:type="spellEnd"/>
          </w:p>
        </w:tc>
        <w:tc>
          <w:tcPr>
            <w:tcW w:w="3520" w:type="dxa"/>
          </w:tcPr>
          <w:p w14:paraId="304E7AD7" w14:textId="4B837DF5" w:rsidR="007B0416" w:rsidRDefault="007B0416" w:rsidP="007B0416">
            <w:pPr>
              <w:pStyle w:val="aa"/>
              <w:ind w:firstLine="0"/>
              <w:jc w:val="center"/>
            </w:pPr>
            <w:r>
              <w:t>–</w:t>
            </w:r>
          </w:p>
        </w:tc>
        <w:tc>
          <w:tcPr>
            <w:tcW w:w="4313" w:type="dxa"/>
          </w:tcPr>
          <w:p w14:paraId="4DCB52B6" w14:textId="2DECE5DF" w:rsidR="007B0416" w:rsidRPr="007B0416" w:rsidRDefault="007B0416" w:rsidP="007B0416">
            <w:pPr>
              <w:pStyle w:val="aa"/>
              <w:ind w:firstLine="0"/>
            </w:pPr>
            <w:r>
              <w:t xml:space="preserve">Слушатель меню для смены </w:t>
            </w:r>
            <w:r>
              <w:rPr>
                <w:lang w:val="en-US"/>
              </w:rPr>
              <w:t>Frag</w:t>
            </w:r>
            <w:r w:rsidR="008560A2" w:rsidRPr="008560A2">
              <w:softHyphen/>
            </w:r>
            <w:proofErr w:type="spellStart"/>
            <w:r>
              <w:rPr>
                <w:lang w:val="en-US"/>
              </w:rPr>
              <w:t>ment</w:t>
            </w:r>
            <w:proofErr w:type="spellEnd"/>
          </w:p>
        </w:tc>
      </w:tr>
      <w:tr w:rsidR="00BE35CB" w14:paraId="4DD42A3D" w14:textId="77777777" w:rsidTr="00A84B22">
        <w:tc>
          <w:tcPr>
            <w:tcW w:w="2911" w:type="dxa"/>
          </w:tcPr>
          <w:p w14:paraId="4B9A8D07" w14:textId="39228FE1" w:rsidR="00BE35CB" w:rsidRPr="00675BA3" w:rsidRDefault="00BE35CB" w:rsidP="00BE35CB">
            <w:pPr>
              <w:pStyle w:val="aa"/>
              <w:ind w:firstLine="0"/>
            </w:pPr>
            <w:proofErr w:type="spellStart"/>
            <w:r w:rsidRPr="00BE35CB">
              <w:t>getPref</w:t>
            </w:r>
            <w:proofErr w:type="spellEnd"/>
          </w:p>
        </w:tc>
        <w:tc>
          <w:tcPr>
            <w:tcW w:w="1150" w:type="dxa"/>
          </w:tcPr>
          <w:p w14:paraId="032130B2" w14:textId="56177526" w:rsidR="00BE35CB" w:rsidRPr="005C6D6B" w:rsidRDefault="00BE35CB" w:rsidP="00BE35CB">
            <w:pPr>
              <w:pStyle w:val="aa"/>
              <w:ind w:firstLine="0"/>
            </w:pPr>
            <w:r>
              <w:rPr>
                <w:lang w:val="en-US"/>
              </w:rPr>
              <w:t>void</w:t>
            </w:r>
          </w:p>
        </w:tc>
        <w:tc>
          <w:tcPr>
            <w:tcW w:w="2666" w:type="dxa"/>
          </w:tcPr>
          <w:p w14:paraId="2B55C667" w14:textId="5CF61BDA" w:rsidR="00BE35CB" w:rsidRPr="005C6D6B" w:rsidRDefault="00BE35CB" w:rsidP="00BE35CB">
            <w:pPr>
              <w:pStyle w:val="aa"/>
              <w:ind w:firstLine="0"/>
            </w:pPr>
            <w:proofErr w:type="spellStart"/>
            <w:r w:rsidRPr="00CC22B9">
              <w:t>private</w:t>
            </w:r>
            <w:proofErr w:type="spellEnd"/>
          </w:p>
        </w:tc>
        <w:tc>
          <w:tcPr>
            <w:tcW w:w="3520" w:type="dxa"/>
          </w:tcPr>
          <w:p w14:paraId="14A91791" w14:textId="68976D5C" w:rsidR="00BE35CB" w:rsidRDefault="00BE35CB" w:rsidP="00BE35CB">
            <w:pPr>
              <w:pStyle w:val="aa"/>
              <w:ind w:firstLine="0"/>
              <w:jc w:val="center"/>
            </w:pPr>
            <w:r>
              <w:t>–</w:t>
            </w:r>
          </w:p>
        </w:tc>
        <w:tc>
          <w:tcPr>
            <w:tcW w:w="4313" w:type="dxa"/>
          </w:tcPr>
          <w:p w14:paraId="35F9DE5B" w14:textId="3A64CE79" w:rsidR="00BE35CB" w:rsidRPr="00F504AB" w:rsidRDefault="00F504AB" w:rsidP="00BE35CB">
            <w:pPr>
              <w:pStyle w:val="aa"/>
              <w:ind w:firstLine="0"/>
              <w:rPr>
                <w:lang w:val="en-US"/>
              </w:rPr>
            </w:pPr>
            <w:r>
              <w:t xml:space="preserve">Получение данных из </w:t>
            </w:r>
            <w:proofErr w:type="spellStart"/>
            <w:r w:rsidRPr="00F504AB">
              <w:t>SharedPreferences</w:t>
            </w:r>
            <w:proofErr w:type="spellEnd"/>
          </w:p>
        </w:tc>
      </w:tr>
      <w:tr w:rsidR="00EB509B" w14:paraId="2954DFD8" w14:textId="77777777" w:rsidTr="00A84B22">
        <w:tc>
          <w:tcPr>
            <w:tcW w:w="2911" w:type="dxa"/>
          </w:tcPr>
          <w:p w14:paraId="5F65568D" w14:textId="203DE40F" w:rsidR="00EB509B" w:rsidRPr="00675BA3" w:rsidRDefault="00EB509B" w:rsidP="00EB509B">
            <w:pPr>
              <w:pStyle w:val="aa"/>
              <w:ind w:firstLine="0"/>
            </w:pPr>
            <w:proofErr w:type="spellStart"/>
            <w:r w:rsidRPr="00EB509B">
              <w:t>setStyle</w:t>
            </w:r>
            <w:proofErr w:type="spellEnd"/>
          </w:p>
        </w:tc>
        <w:tc>
          <w:tcPr>
            <w:tcW w:w="1150" w:type="dxa"/>
          </w:tcPr>
          <w:p w14:paraId="4DB64ABF" w14:textId="782BC4B9" w:rsidR="00EB509B" w:rsidRPr="005C6D6B" w:rsidRDefault="005562B7" w:rsidP="00EB509B">
            <w:pPr>
              <w:pStyle w:val="aa"/>
              <w:ind w:firstLine="0"/>
            </w:pPr>
            <w:r>
              <w:rPr>
                <w:lang w:val="en-US"/>
              </w:rPr>
              <w:t>void</w:t>
            </w:r>
          </w:p>
        </w:tc>
        <w:tc>
          <w:tcPr>
            <w:tcW w:w="2666" w:type="dxa"/>
          </w:tcPr>
          <w:p w14:paraId="655E4DF6" w14:textId="15998DF2" w:rsidR="00EB509B" w:rsidRPr="005C6D6B" w:rsidRDefault="00EB509B" w:rsidP="00EB509B">
            <w:pPr>
              <w:pStyle w:val="aa"/>
              <w:ind w:firstLine="0"/>
            </w:pPr>
            <w:proofErr w:type="spellStart"/>
            <w:r w:rsidRPr="00CC22B9">
              <w:t>private</w:t>
            </w:r>
            <w:proofErr w:type="spellEnd"/>
          </w:p>
        </w:tc>
        <w:tc>
          <w:tcPr>
            <w:tcW w:w="3520" w:type="dxa"/>
          </w:tcPr>
          <w:p w14:paraId="6DE1C8A1" w14:textId="450A6C9F" w:rsidR="00EB509B" w:rsidRDefault="00EB509B" w:rsidP="00EB509B">
            <w:pPr>
              <w:pStyle w:val="aa"/>
              <w:ind w:firstLine="0"/>
            </w:pPr>
            <w:proofErr w:type="spellStart"/>
            <w:r w:rsidRPr="00EB509B">
              <w:t>themeStyle</w:t>
            </w:r>
            <w:proofErr w:type="spellEnd"/>
            <w:r w:rsidRPr="00EB509B">
              <w:t>: Int</w:t>
            </w:r>
          </w:p>
        </w:tc>
        <w:tc>
          <w:tcPr>
            <w:tcW w:w="4313" w:type="dxa"/>
          </w:tcPr>
          <w:p w14:paraId="09DAC8C5" w14:textId="12EFFCB0" w:rsidR="00EB509B" w:rsidRPr="00EB509B" w:rsidRDefault="00EB509B" w:rsidP="00EB509B">
            <w:pPr>
              <w:pStyle w:val="aa"/>
              <w:ind w:firstLine="0"/>
            </w:pPr>
            <w:r>
              <w:t>Установка графической темы при</w:t>
            </w:r>
            <w:r w:rsidR="008560A2">
              <w:softHyphen/>
            </w:r>
            <w:r>
              <w:t>ложения</w:t>
            </w:r>
          </w:p>
        </w:tc>
      </w:tr>
      <w:tr w:rsidR="001142AC" w14:paraId="2960EFDA" w14:textId="77777777" w:rsidTr="00A84B22">
        <w:tc>
          <w:tcPr>
            <w:tcW w:w="2911" w:type="dxa"/>
          </w:tcPr>
          <w:p w14:paraId="381C36BD" w14:textId="059A9FA5" w:rsidR="001142AC" w:rsidRPr="00675BA3" w:rsidRDefault="001142AC" w:rsidP="001142AC">
            <w:pPr>
              <w:pStyle w:val="aa"/>
              <w:ind w:firstLine="0"/>
            </w:pPr>
            <w:proofErr w:type="spellStart"/>
            <w:r w:rsidRPr="00A64079">
              <w:t>onCreateOptionsMenu</w:t>
            </w:r>
            <w:proofErr w:type="spellEnd"/>
          </w:p>
        </w:tc>
        <w:tc>
          <w:tcPr>
            <w:tcW w:w="1150" w:type="dxa"/>
          </w:tcPr>
          <w:p w14:paraId="2D6CBF43" w14:textId="17EB276E" w:rsidR="001142AC" w:rsidRPr="005C6D6B" w:rsidRDefault="001142AC" w:rsidP="001142AC">
            <w:pPr>
              <w:pStyle w:val="aa"/>
              <w:ind w:firstLine="0"/>
            </w:pPr>
            <w:r w:rsidRPr="00A64079">
              <w:rPr>
                <w:lang w:val="en-US"/>
              </w:rPr>
              <w:t>Boolean</w:t>
            </w:r>
          </w:p>
        </w:tc>
        <w:tc>
          <w:tcPr>
            <w:tcW w:w="2666" w:type="dxa"/>
          </w:tcPr>
          <w:p w14:paraId="3FF23592" w14:textId="33545A10" w:rsidR="001142AC" w:rsidRPr="005C6D6B" w:rsidRDefault="001142AC" w:rsidP="001142AC">
            <w:pPr>
              <w:pStyle w:val="aa"/>
              <w:ind w:firstLine="0"/>
            </w:pPr>
            <w:r>
              <w:rPr>
                <w:lang w:val="en-US"/>
              </w:rPr>
              <w:t>public</w:t>
            </w:r>
          </w:p>
        </w:tc>
        <w:tc>
          <w:tcPr>
            <w:tcW w:w="3520" w:type="dxa"/>
          </w:tcPr>
          <w:p w14:paraId="49FDFFC6" w14:textId="460FED02" w:rsidR="001142AC" w:rsidRDefault="001142AC" w:rsidP="005562B7">
            <w:pPr>
              <w:pStyle w:val="aa"/>
              <w:ind w:firstLine="0"/>
            </w:pPr>
            <w:r w:rsidRPr="00870D8A">
              <w:rPr>
                <w:lang w:val="en-US"/>
              </w:rPr>
              <w:t>menu: Menu</w:t>
            </w:r>
          </w:p>
        </w:tc>
        <w:tc>
          <w:tcPr>
            <w:tcW w:w="4313" w:type="dxa"/>
          </w:tcPr>
          <w:p w14:paraId="304A31B0" w14:textId="6C042D5B" w:rsidR="001142AC" w:rsidRDefault="001142AC" w:rsidP="001142AC">
            <w:pPr>
              <w:pStyle w:val="aa"/>
              <w:ind w:firstLine="0"/>
            </w:pPr>
            <w:r>
              <w:t>Создание контекстного меню</w:t>
            </w:r>
          </w:p>
        </w:tc>
      </w:tr>
      <w:tr w:rsidR="001142AC" w14:paraId="0666924A" w14:textId="77777777" w:rsidTr="00A84B22">
        <w:tc>
          <w:tcPr>
            <w:tcW w:w="2911" w:type="dxa"/>
          </w:tcPr>
          <w:p w14:paraId="06DE398B" w14:textId="774CEEC5" w:rsidR="001142AC" w:rsidRPr="00675BA3" w:rsidRDefault="001142AC" w:rsidP="001142AC">
            <w:pPr>
              <w:pStyle w:val="aa"/>
              <w:ind w:firstLine="0"/>
            </w:pPr>
            <w:proofErr w:type="spellStart"/>
            <w:r w:rsidRPr="00945DCC">
              <w:t>onOptionsItemSelected</w:t>
            </w:r>
            <w:proofErr w:type="spellEnd"/>
          </w:p>
        </w:tc>
        <w:tc>
          <w:tcPr>
            <w:tcW w:w="1150" w:type="dxa"/>
          </w:tcPr>
          <w:p w14:paraId="16523794" w14:textId="5D70FF5D" w:rsidR="001142AC" w:rsidRPr="005C6D6B" w:rsidRDefault="001142AC" w:rsidP="001142AC">
            <w:pPr>
              <w:pStyle w:val="aa"/>
              <w:ind w:firstLine="0"/>
            </w:pPr>
            <w:r w:rsidRPr="00945DCC">
              <w:rPr>
                <w:lang w:val="en-US"/>
              </w:rPr>
              <w:t>Boolean</w:t>
            </w:r>
          </w:p>
        </w:tc>
        <w:tc>
          <w:tcPr>
            <w:tcW w:w="2666" w:type="dxa"/>
          </w:tcPr>
          <w:p w14:paraId="6B2AF770" w14:textId="5301801B" w:rsidR="001142AC" w:rsidRPr="005C6D6B" w:rsidRDefault="001142AC" w:rsidP="001142AC">
            <w:pPr>
              <w:pStyle w:val="aa"/>
              <w:ind w:firstLine="0"/>
            </w:pPr>
            <w:r>
              <w:rPr>
                <w:lang w:val="en-US"/>
              </w:rPr>
              <w:t>public</w:t>
            </w:r>
          </w:p>
        </w:tc>
        <w:tc>
          <w:tcPr>
            <w:tcW w:w="3520" w:type="dxa"/>
          </w:tcPr>
          <w:p w14:paraId="6A63793F" w14:textId="7B9C662B" w:rsidR="001142AC" w:rsidRDefault="001142AC" w:rsidP="005562B7">
            <w:pPr>
              <w:pStyle w:val="aa"/>
              <w:ind w:firstLine="0"/>
            </w:pPr>
            <w:r w:rsidRPr="00945DCC">
              <w:rPr>
                <w:lang w:val="en-US"/>
              </w:rPr>
              <w:t xml:space="preserve">item: </w:t>
            </w:r>
            <w:proofErr w:type="spellStart"/>
            <w:r w:rsidRPr="00945DCC">
              <w:rPr>
                <w:lang w:val="en-US"/>
              </w:rPr>
              <w:t>MenuItem</w:t>
            </w:r>
            <w:proofErr w:type="spellEnd"/>
          </w:p>
        </w:tc>
        <w:tc>
          <w:tcPr>
            <w:tcW w:w="4313" w:type="dxa"/>
          </w:tcPr>
          <w:p w14:paraId="052F65F1" w14:textId="3A088212" w:rsidR="001142AC" w:rsidRDefault="001142AC" w:rsidP="001142AC">
            <w:pPr>
              <w:pStyle w:val="aa"/>
              <w:ind w:firstLine="0"/>
            </w:pPr>
            <w:r>
              <w:t>Слушатель элементов меню</w:t>
            </w:r>
          </w:p>
        </w:tc>
      </w:tr>
      <w:tr w:rsidR="001142AC" w14:paraId="0BB54C73" w14:textId="77777777" w:rsidTr="00A84B22">
        <w:tc>
          <w:tcPr>
            <w:tcW w:w="2911" w:type="dxa"/>
          </w:tcPr>
          <w:p w14:paraId="2806DC27" w14:textId="650EBA72" w:rsidR="001142AC" w:rsidRPr="00675BA3" w:rsidRDefault="005562B7" w:rsidP="001142AC">
            <w:pPr>
              <w:pStyle w:val="aa"/>
              <w:ind w:firstLine="0"/>
            </w:pPr>
            <w:proofErr w:type="spellStart"/>
            <w:r w:rsidRPr="005562B7">
              <w:t>replaceFragment</w:t>
            </w:r>
            <w:proofErr w:type="spellEnd"/>
          </w:p>
        </w:tc>
        <w:tc>
          <w:tcPr>
            <w:tcW w:w="1150" w:type="dxa"/>
          </w:tcPr>
          <w:p w14:paraId="2A3891A5" w14:textId="342A7777" w:rsidR="001142AC" w:rsidRPr="005C6D6B" w:rsidRDefault="005562B7" w:rsidP="001142AC">
            <w:pPr>
              <w:pStyle w:val="aa"/>
              <w:ind w:firstLine="0"/>
            </w:pPr>
            <w:r>
              <w:rPr>
                <w:lang w:val="en-US"/>
              </w:rPr>
              <w:t>void</w:t>
            </w:r>
          </w:p>
        </w:tc>
        <w:tc>
          <w:tcPr>
            <w:tcW w:w="2666" w:type="dxa"/>
          </w:tcPr>
          <w:p w14:paraId="573839BC" w14:textId="29312160" w:rsidR="001142AC" w:rsidRPr="005C6D6B" w:rsidRDefault="005562B7" w:rsidP="001142AC">
            <w:pPr>
              <w:pStyle w:val="aa"/>
              <w:ind w:firstLine="0"/>
            </w:pPr>
            <w:proofErr w:type="spellStart"/>
            <w:r w:rsidRPr="00CC22B9">
              <w:t>private</w:t>
            </w:r>
            <w:proofErr w:type="spellEnd"/>
          </w:p>
        </w:tc>
        <w:tc>
          <w:tcPr>
            <w:tcW w:w="3520" w:type="dxa"/>
          </w:tcPr>
          <w:p w14:paraId="230BD67D" w14:textId="76C437E3" w:rsidR="001142AC" w:rsidRDefault="005562B7" w:rsidP="005562B7">
            <w:pPr>
              <w:pStyle w:val="aa"/>
              <w:ind w:firstLine="0"/>
            </w:pPr>
            <w:proofErr w:type="spellStart"/>
            <w:r w:rsidRPr="005562B7">
              <w:t>fragment</w:t>
            </w:r>
            <w:proofErr w:type="spellEnd"/>
            <w:r w:rsidRPr="005562B7">
              <w:t xml:space="preserve">: </w:t>
            </w:r>
            <w:proofErr w:type="spellStart"/>
            <w:r w:rsidRPr="005562B7">
              <w:t>Fragment</w:t>
            </w:r>
            <w:proofErr w:type="spellEnd"/>
          </w:p>
        </w:tc>
        <w:tc>
          <w:tcPr>
            <w:tcW w:w="4313" w:type="dxa"/>
          </w:tcPr>
          <w:p w14:paraId="1830302F" w14:textId="2EB50A4A" w:rsidR="001142AC" w:rsidRPr="005562B7" w:rsidRDefault="005562B7" w:rsidP="001142AC">
            <w:pPr>
              <w:pStyle w:val="aa"/>
              <w:ind w:firstLine="0"/>
            </w:pPr>
            <w:r>
              <w:t xml:space="preserve">Смена </w:t>
            </w:r>
            <w:r>
              <w:rPr>
                <w:lang w:val="en-US"/>
              </w:rPr>
              <w:t xml:space="preserve">Fragment </w:t>
            </w:r>
            <w:r>
              <w:t>главного экрана</w:t>
            </w:r>
          </w:p>
        </w:tc>
      </w:tr>
      <w:tr w:rsidR="00BE7B73" w14:paraId="66EFA1A4" w14:textId="77777777" w:rsidTr="00A84B22">
        <w:tc>
          <w:tcPr>
            <w:tcW w:w="2911" w:type="dxa"/>
          </w:tcPr>
          <w:p w14:paraId="4542954B" w14:textId="6E085B8E" w:rsidR="00BE7B73" w:rsidRPr="00675BA3" w:rsidRDefault="00BE7B73" w:rsidP="00BE7B73">
            <w:pPr>
              <w:pStyle w:val="aa"/>
              <w:ind w:firstLine="0"/>
            </w:pPr>
            <w:proofErr w:type="spellStart"/>
            <w:r w:rsidRPr="00675BA3">
              <w:t>init</w:t>
            </w:r>
            <w:proofErr w:type="spellEnd"/>
          </w:p>
        </w:tc>
        <w:tc>
          <w:tcPr>
            <w:tcW w:w="1150" w:type="dxa"/>
          </w:tcPr>
          <w:p w14:paraId="26663CF5" w14:textId="51AD555D" w:rsidR="00BE7B73" w:rsidRPr="005C6D6B" w:rsidRDefault="00BE7B73" w:rsidP="00BE7B73">
            <w:pPr>
              <w:pStyle w:val="aa"/>
              <w:ind w:firstLine="0"/>
            </w:pPr>
            <w:r>
              <w:rPr>
                <w:lang w:val="en-US"/>
              </w:rPr>
              <w:t>void</w:t>
            </w:r>
          </w:p>
        </w:tc>
        <w:tc>
          <w:tcPr>
            <w:tcW w:w="2666" w:type="dxa"/>
          </w:tcPr>
          <w:p w14:paraId="3B3D4D42" w14:textId="01B0B784" w:rsidR="00BE7B73" w:rsidRPr="005C6D6B" w:rsidRDefault="00BE7B73" w:rsidP="00BE7B73">
            <w:pPr>
              <w:pStyle w:val="aa"/>
              <w:ind w:firstLine="0"/>
            </w:pPr>
            <w:r>
              <w:rPr>
                <w:lang w:val="en-US"/>
              </w:rPr>
              <w:t>private</w:t>
            </w:r>
          </w:p>
        </w:tc>
        <w:tc>
          <w:tcPr>
            <w:tcW w:w="3520" w:type="dxa"/>
          </w:tcPr>
          <w:p w14:paraId="39C9B70B" w14:textId="737CF78D" w:rsidR="00BE7B73" w:rsidRDefault="00BE7B73" w:rsidP="00BE7B73">
            <w:pPr>
              <w:pStyle w:val="aa"/>
              <w:ind w:firstLine="0"/>
              <w:jc w:val="center"/>
            </w:pPr>
            <w:r>
              <w:t>–</w:t>
            </w:r>
          </w:p>
        </w:tc>
        <w:tc>
          <w:tcPr>
            <w:tcW w:w="4313" w:type="dxa"/>
          </w:tcPr>
          <w:p w14:paraId="0A7FE137" w14:textId="1C31C9B3" w:rsidR="00BE7B73" w:rsidRDefault="00BE7B73" w:rsidP="00BE7B73">
            <w:pPr>
              <w:pStyle w:val="aa"/>
              <w:ind w:firstLine="0"/>
            </w:pPr>
            <w:r>
              <w:t xml:space="preserve">Инициализация компонентов </w:t>
            </w:r>
            <w:r>
              <w:rPr>
                <w:lang w:val="en-US"/>
              </w:rPr>
              <w:t>Ac</w:t>
            </w:r>
            <w:r>
              <w:rPr>
                <w:lang w:val="en-US"/>
              </w:rPr>
              <w:softHyphen/>
              <w:t>tivity</w:t>
            </w:r>
          </w:p>
        </w:tc>
      </w:tr>
    </w:tbl>
    <w:p w14:paraId="487EDF0E" w14:textId="77777777" w:rsidR="008560A2" w:rsidRDefault="008560A2" w:rsidP="008560A2">
      <w:pPr>
        <w:pStyle w:val="aa"/>
        <w:ind w:firstLine="0"/>
      </w:pPr>
    </w:p>
    <w:p w14:paraId="214E39CD" w14:textId="77777777" w:rsidR="008560A2" w:rsidRDefault="008560A2">
      <w:pPr>
        <w:rPr>
          <w:rFonts w:ascii="Times New Roman" w:hAnsi="Times New Roman"/>
          <w:color w:val="000000" w:themeColor="text1"/>
          <w:sz w:val="28"/>
          <w:lang w:eastAsia="ru-RU"/>
        </w:rPr>
      </w:pPr>
      <w:r>
        <w:br w:type="page"/>
      </w:r>
    </w:p>
    <w:p w14:paraId="53EE2053" w14:textId="2D39901B" w:rsidR="008560A2" w:rsidRDefault="008560A2" w:rsidP="008560A2">
      <w:pPr>
        <w:pStyle w:val="aa"/>
        <w:ind w:firstLine="0"/>
      </w:pPr>
      <w:r>
        <w:lastRenderedPageBreak/>
        <w:t>Продолжение таблицы 3.</w:t>
      </w:r>
      <w:r>
        <w:t>4</w:t>
      </w:r>
      <w:r>
        <w:t xml:space="preserve"> – Спецификация класса </w:t>
      </w:r>
      <w:proofErr w:type="spellStart"/>
      <w:r w:rsidRPr="005C6D6B">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8560A2" w14:paraId="663336BF" w14:textId="77777777" w:rsidTr="00A84B22">
        <w:tc>
          <w:tcPr>
            <w:tcW w:w="2911" w:type="dxa"/>
          </w:tcPr>
          <w:p w14:paraId="03CCC4BE" w14:textId="24DF7893" w:rsidR="008560A2" w:rsidRPr="00C12F8E" w:rsidRDefault="008560A2" w:rsidP="008560A2">
            <w:pPr>
              <w:pStyle w:val="aa"/>
              <w:ind w:firstLine="0"/>
              <w:jc w:val="center"/>
            </w:pPr>
            <w:r w:rsidRPr="00AD6E49">
              <w:rPr>
                <w:b/>
                <w:bCs/>
              </w:rPr>
              <w:t>Название</w:t>
            </w:r>
          </w:p>
        </w:tc>
        <w:tc>
          <w:tcPr>
            <w:tcW w:w="1150" w:type="dxa"/>
          </w:tcPr>
          <w:p w14:paraId="61A46DD6" w14:textId="2C21714D" w:rsidR="008560A2" w:rsidRPr="008560A2" w:rsidRDefault="008560A2" w:rsidP="008560A2">
            <w:pPr>
              <w:pStyle w:val="aa"/>
              <w:ind w:firstLine="0"/>
              <w:jc w:val="center"/>
            </w:pPr>
            <w:r w:rsidRPr="00AD6E49">
              <w:rPr>
                <w:b/>
                <w:bCs/>
              </w:rPr>
              <w:t>Тип</w:t>
            </w:r>
          </w:p>
        </w:tc>
        <w:tc>
          <w:tcPr>
            <w:tcW w:w="2666" w:type="dxa"/>
          </w:tcPr>
          <w:p w14:paraId="7C168926" w14:textId="1A045EE8" w:rsidR="008560A2" w:rsidRPr="008560A2" w:rsidRDefault="008560A2" w:rsidP="008560A2">
            <w:pPr>
              <w:pStyle w:val="aa"/>
              <w:ind w:firstLine="0"/>
              <w:jc w:val="center"/>
            </w:pPr>
            <w:r w:rsidRPr="00AD6E49">
              <w:rPr>
                <w:b/>
                <w:bCs/>
              </w:rPr>
              <w:t>Уровень доступа</w:t>
            </w:r>
          </w:p>
        </w:tc>
        <w:tc>
          <w:tcPr>
            <w:tcW w:w="3520" w:type="dxa"/>
          </w:tcPr>
          <w:p w14:paraId="079871EA" w14:textId="34B9AC25" w:rsidR="008560A2" w:rsidRPr="00C12F8E" w:rsidRDefault="008560A2" w:rsidP="008560A2">
            <w:pPr>
              <w:pStyle w:val="aa"/>
              <w:ind w:firstLine="0"/>
              <w:jc w:val="center"/>
            </w:pPr>
            <w:r w:rsidRPr="00AD6E49">
              <w:rPr>
                <w:b/>
                <w:bCs/>
              </w:rPr>
              <w:t>Аргументы</w:t>
            </w:r>
          </w:p>
        </w:tc>
        <w:tc>
          <w:tcPr>
            <w:tcW w:w="4313" w:type="dxa"/>
          </w:tcPr>
          <w:p w14:paraId="7E56E244" w14:textId="520DD451" w:rsidR="008560A2" w:rsidRDefault="008560A2" w:rsidP="008560A2">
            <w:pPr>
              <w:pStyle w:val="aa"/>
              <w:ind w:firstLine="0"/>
              <w:jc w:val="center"/>
            </w:pPr>
            <w:r w:rsidRPr="00AD6E49">
              <w:rPr>
                <w:b/>
                <w:bCs/>
              </w:rPr>
              <w:t>Назначение</w:t>
            </w:r>
          </w:p>
        </w:tc>
      </w:tr>
      <w:tr w:rsidR="008560A2" w14:paraId="1EE6C743" w14:textId="77777777" w:rsidTr="00A84B22">
        <w:tc>
          <w:tcPr>
            <w:tcW w:w="2911" w:type="dxa"/>
          </w:tcPr>
          <w:p w14:paraId="1219064B" w14:textId="1FE0878F" w:rsidR="008560A2" w:rsidRPr="00675BA3" w:rsidRDefault="008560A2" w:rsidP="008560A2">
            <w:pPr>
              <w:pStyle w:val="aa"/>
              <w:ind w:firstLine="0"/>
            </w:pPr>
            <w:proofErr w:type="spellStart"/>
            <w:r w:rsidRPr="00C12F8E">
              <w:t>attachBaseContext</w:t>
            </w:r>
            <w:proofErr w:type="spellEnd"/>
          </w:p>
        </w:tc>
        <w:tc>
          <w:tcPr>
            <w:tcW w:w="1150" w:type="dxa"/>
          </w:tcPr>
          <w:p w14:paraId="65132C6F" w14:textId="3F70CCC1" w:rsidR="008560A2" w:rsidRPr="00C12F8E" w:rsidRDefault="008560A2" w:rsidP="008560A2">
            <w:pPr>
              <w:pStyle w:val="aa"/>
              <w:ind w:firstLine="0"/>
            </w:pPr>
            <w:r>
              <w:rPr>
                <w:lang w:val="en-US"/>
              </w:rPr>
              <w:t>void</w:t>
            </w:r>
          </w:p>
        </w:tc>
        <w:tc>
          <w:tcPr>
            <w:tcW w:w="2666" w:type="dxa"/>
          </w:tcPr>
          <w:p w14:paraId="2B9C7937" w14:textId="7618C733" w:rsidR="008560A2" w:rsidRPr="005C6D6B" w:rsidRDefault="008560A2" w:rsidP="008560A2">
            <w:pPr>
              <w:pStyle w:val="aa"/>
              <w:ind w:firstLine="0"/>
            </w:pPr>
            <w:proofErr w:type="spellStart"/>
            <w:r>
              <w:rPr>
                <w:lang w:val="en-US"/>
              </w:rPr>
              <w:t>prorected</w:t>
            </w:r>
            <w:proofErr w:type="spellEnd"/>
          </w:p>
        </w:tc>
        <w:tc>
          <w:tcPr>
            <w:tcW w:w="3520" w:type="dxa"/>
          </w:tcPr>
          <w:p w14:paraId="2CE2F31F" w14:textId="2BCDE45B" w:rsidR="008560A2" w:rsidRDefault="008560A2" w:rsidP="008560A2">
            <w:pPr>
              <w:pStyle w:val="aa"/>
              <w:ind w:firstLine="0"/>
            </w:pPr>
            <w:proofErr w:type="spellStart"/>
            <w:r w:rsidRPr="00C12F8E">
              <w:t>newBase</w:t>
            </w:r>
            <w:proofErr w:type="spellEnd"/>
            <w:r w:rsidRPr="00C12F8E">
              <w:t xml:space="preserve">: </w:t>
            </w:r>
            <w:proofErr w:type="spellStart"/>
            <w:r w:rsidRPr="00C12F8E">
              <w:t>Context</w:t>
            </w:r>
            <w:proofErr w:type="spellEnd"/>
            <w:r w:rsidRPr="00C12F8E">
              <w:t>?</w:t>
            </w:r>
          </w:p>
        </w:tc>
        <w:tc>
          <w:tcPr>
            <w:tcW w:w="4313" w:type="dxa"/>
          </w:tcPr>
          <w:p w14:paraId="1995B253" w14:textId="386A0881" w:rsidR="008560A2" w:rsidRDefault="008560A2" w:rsidP="008560A2">
            <w:pPr>
              <w:pStyle w:val="aa"/>
              <w:ind w:firstLine="0"/>
            </w:pPr>
            <w:r>
              <w:t xml:space="preserve">Переопределение метода </w:t>
            </w:r>
            <w:proofErr w:type="spellStart"/>
            <w:r w:rsidRPr="009D07E8">
              <w:t>attachBaseContext</w:t>
            </w:r>
            <w:proofErr w:type="spellEnd"/>
            <w:r w:rsidRPr="009D07E8">
              <w:t xml:space="preserve"> </w:t>
            </w:r>
            <w:r>
              <w:t xml:space="preserve">для получения </w:t>
            </w:r>
            <w:r>
              <w:rPr>
                <w:lang w:val="en-US"/>
              </w:rPr>
              <w:t>context</w:t>
            </w:r>
            <w:r>
              <w:t xml:space="preserve"> и корректной смены языка </w:t>
            </w:r>
          </w:p>
        </w:tc>
      </w:tr>
    </w:tbl>
    <w:p w14:paraId="6C99F3A9" w14:textId="77777777" w:rsidR="0038459B" w:rsidRDefault="0038459B" w:rsidP="0038459B">
      <w:pPr>
        <w:pStyle w:val="aa"/>
      </w:pPr>
    </w:p>
    <w:p w14:paraId="534D54E4" w14:textId="40D53560" w:rsidR="0038459B" w:rsidRDefault="0038459B" w:rsidP="0038459B">
      <w:pPr>
        <w:pStyle w:val="31"/>
      </w:pPr>
      <w:r>
        <w:t>3.1.</w:t>
      </w:r>
      <w:r>
        <w:t>5</w:t>
      </w:r>
      <w:r>
        <w:t xml:space="preserve"> Реализация класса </w:t>
      </w:r>
      <w:proofErr w:type="spellStart"/>
      <w:r w:rsidRPr="0038459B">
        <w:t>MyEventActivity</w:t>
      </w:r>
      <w:proofErr w:type="spellEnd"/>
    </w:p>
    <w:p w14:paraId="58BE9EEB" w14:textId="2BA8F836" w:rsidR="0038459B" w:rsidRDefault="0038459B" w:rsidP="0038459B">
      <w:pPr>
        <w:pStyle w:val="aa"/>
        <w:ind w:firstLine="0"/>
      </w:pPr>
      <w:r>
        <w:t>Таблица 3.</w:t>
      </w:r>
      <w:r>
        <w:t>5</w:t>
      </w:r>
      <w:r>
        <w:t xml:space="preserve"> – Спецификация класса </w:t>
      </w:r>
      <w:proofErr w:type="spellStart"/>
      <w:r w:rsidRPr="0038459B">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DC30E5" w14:paraId="1FB5BBE9" w14:textId="77777777" w:rsidTr="00A84B22">
        <w:tc>
          <w:tcPr>
            <w:tcW w:w="2911" w:type="dxa"/>
          </w:tcPr>
          <w:p w14:paraId="2B52CB0B" w14:textId="2345CD79" w:rsidR="00DC30E5" w:rsidRPr="00A26169" w:rsidRDefault="00DC30E5" w:rsidP="00DC30E5">
            <w:pPr>
              <w:pStyle w:val="aa"/>
              <w:ind w:firstLine="0"/>
              <w:jc w:val="center"/>
            </w:pPr>
            <w:r w:rsidRPr="00AD6E49">
              <w:rPr>
                <w:b/>
                <w:bCs/>
              </w:rPr>
              <w:t>Название</w:t>
            </w:r>
          </w:p>
        </w:tc>
        <w:tc>
          <w:tcPr>
            <w:tcW w:w="1150" w:type="dxa"/>
          </w:tcPr>
          <w:p w14:paraId="22441FAB" w14:textId="47E86FED" w:rsidR="00DC30E5" w:rsidRDefault="00DC30E5" w:rsidP="00DC30E5">
            <w:pPr>
              <w:pStyle w:val="aa"/>
              <w:ind w:firstLine="0"/>
              <w:jc w:val="center"/>
              <w:rPr>
                <w:lang w:val="en-US"/>
              </w:rPr>
            </w:pPr>
            <w:r w:rsidRPr="00AD6E49">
              <w:rPr>
                <w:b/>
                <w:bCs/>
              </w:rPr>
              <w:t>Тип</w:t>
            </w:r>
          </w:p>
        </w:tc>
        <w:tc>
          <w:tcPr>
            <w:tcW w:w="2666" w:type="dxa"/>
          </w:tcPr>
          <w:p w14:paraId="2A7F9F37" w14:textId="3B1AB030" w:rsidR="00DC30E5" w:rsidRDefault="00DC30E5" w:rsidP="00DC30E5">
            <w:pPr>
              <w:pStyle w:val="aa"/>
              <w:ind w:firstLine="0"/>
              <w:jc w:val="center"/>
              <w:rPr>
                <w:lang w:val="en-US"/>
              </w:rPr>
            </w:pPr>
            <w:r w:rsidRPr="00AD6E49">
              <w:rPr>
                <w:b/>
                <w:bCs/>
              </w:rPr>
              <w:t>Уровень доступа</w:t>
            </w:r>
          </w:p>
        </w:tc>
        <w:tc>
          <w:tcPr>
            <w:tcW w:w="3520" w:type="dxa"/>
          </w:tcPr>
          <w:p w14:paraId="7D0BCE61" w14:textId="09E5FA28" w:rsidR="00DC30E5" w:rsidRPr="00A26169" w:rsidRDefault="00DC30E5" w:rsidP="00DC30E5">
            <w:pPr>
              <w:pStyle w:val="aa"/>
              <w:ind w:firstLine="0"/>
              <w:jc w:val="center"/>
            </w:pPr>
            <w:r w:rsidRPr="00AD6E49">
              <w:rPr>
                <w:b/>
                <w:bCs/>
              </w:rPr>
              <w:t>Аргументы</w:t>
            </w:r>
          </w:p>
        </w:tc>
        <w:tc>
          <w:tcPr>
            <w:tcW w:w="4313" w:type="dxa"/>
          </w:tcPr>
          <w:p w14:paraId="48F9516E" w14:textId="56BA8667" w:rsidR="00DC30E5" w:rsidRDefault="00DC30E5" w:rsidP="00DC30E5">
            <w:pPr>
              <w:pStyle w:val="aa"/>
              <w:ind w:firstLine="0"/>
              <w:jc w:val="center"/>
            </w:pPr>
            <w:r w:rsidRPr="00AD6E49">
              <w:rPr>
                <w:b/>
                <w:bCs/>
              </w:rPr>
              <w:t>Назначение</w:t>
            </w:r>
          </w:p>
        </w:tc>
      </w:tr>
      <w:tr w:rsidR="00DC30E5" w14:paraId="687789BA" w14:textId="77777777" w:rsidTr="00A84B22">
        <w:tc>
          <w:tcPr>
            <w:tcW w:w="2911" w:type="dxa"/>
          </w:tcPr>
          <w:p w14:paraId="16771628" w14:textId="2903A6AC" w:rsidR="00DC30E5" w:rsidRPr="00F90D0A" w:rsidRDefault="00DC30E5" w:rsidP="00DC30E5">
            <w:pPr>
              <w:pStyle w:val="aa"/>
              <w:ind w:firstLine="0"/>
              <w:rPr>
                <w:lang w:val="en-US"/>
              </w:rPr>
            </w:pPr>
            <w:proofErr w:type="spellStart"/>
            <w:r w:rsidRPr="00A26169">
              <w:t>onCreate</w:t>
            </w:r>
            <w:proofErr w:type="spellEnd"/>
          </w:p>
        </w:tc>
        <w:tc>
          <w:tcPr>
            <w:tcW w:w="1150" w:type="dxa"/>
          </w:tcPr>
          <w:p w14:paraId="7199B493" w14:textId="0C1DCE1C" w:rsidR="00DC30E5" w:rsidRPr="005C6D6B" w:rsidRDefault="00DC30E5" w:rsidP="00DC30E5">
            <w:pPr>
              <w:pStyle w:val="aa"/>
              <w:ind w:firstLine="0"/>
            </w:pPr>
            <w:r>
              <w:rPr>
                <w:lang w:val="en-US"/>
              </w:rPr>
              <w:t>void</w:t>
            </w:r>
          </w:p>
        </w:tc>
        <w:tc>
          <w:tcPr>
            <w:tcW w:w="2666" w:type="dxa"/>
          </w:tcPr>
          <w:p w14:paraId="30B16683" w14:textId="6E78AF6F" w:rsidR="00DC30E5" w:rsidRPr="005C6D6B" w:rsidRDefault="00DC30E5" w:rsidP="00DC30E5">
            <w:pPr>
              <w:pStyle w:val="aa"/>
              <w:ind w:firstLine="0"/>
            </w:pPr>
            <w:proofErr w:type="spellStart"/>
            <w:r>
              <w:rPr>
                <w:lang w:val="en-US"/>
              </w:rPr>
              <w:t>prorected</w:t>
            </w:r>
            <w:proofErr w:type="spellEnd"/>
          </w:p>
        </w:tc>
        <w:tc>
          <w:tcPr>
            <w:tcW w:w="3520" w:type="dxa"/>
          </w:tcPr>
          <w:p w14:paraId="20B673DA" w14:textId="26EF160F" w:rsidR="00DC30E5" w:rsidRDefault="00DC30E5" w:rsidP="00DC30E5">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128737E2" w14:textId="3D2E041B" w:rsidR="00DC30E5" w:rsidRDefault="00DC30E5" w:rsidP="00DC30E5">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DC30E5" w14:paraId="35877CD5" w14:textId="77777777" w:rsidTr="00A84B22">
        <w:tc>
          <w:tcPr>
            <w:tcW w:w="2911" w:type="dxa"/>
          </w:tcPr>
          <w:p w14:paraId="4CEBA05A" w14:textId="5E44AC4A" w:rsidR="00DC30E5" w:rsidRPr="00675BA3" w:rsidRDefault="00DC30E5" w:rsidP="00DC30E5">
            <w:pPr>
              <w:pStyle w:val="aa"/>
              <w:ind w:firstLine="0"/>
            </w:pPr>
            <w:proofErr w:type="spellStart"/>
            <w:r w:rsidRPr="00F27BBB">
              <w:t>showDialogUnreg</w:t>
            </w:r>
            <w:proofErr w:type="spellEnd"/>
          </w:p>
        </w:tc>
        <w:tc>
          <w:tcPr>
            <w:tcW w:w="1150" w:type="dxa"/>
          </w:tcPr>
          <w:p w14:paraId="0673793C" w14:textId="1B3B77C0" w:rsidR="00DC30E5" w:rsidRPr="005C6D6B" w:rsidRDefault="00DC30E5" w:rsidP="00DC30E5">
            <w:pPr>
              <w:pStyle w:val="aa"/>
              <w:ind w:firstLine="0"/>
            </w:pPr>
            <w:r>
              <w:rPr>
                <w:lang w:val="en-US"/>
              </w:rPr>
              <w:t>void</w:t>
            </w:r>
          </w:p>
        </w:tc>
        <w:tc>
          <w:tcPr>
            <w:tcW w:w="2666" w:type="dxa"/>
          </w:tcPr>
          <w:p w14:paraId="16FEB2CA" w14:textId="536DAFA7" w:rsidR="00DC30E5" w:rsidRPr="005C6D6B" w:rsidRDefault="00DC30E5" w:rsidP="00DC30E5">
            <w:pPr>
              <w:pStyle w:val="aa"/>
              <w:ind w:firstLine="0"/>
            </w:pPr>
            <w:r>
              <w:rPr>
                <w:lang w:val="en-US"/>
              </w:rPr>
              <w:t>private</w:t>
            </w:r>
          </w:p>
        </w:tc>
        <w:tc>
          <w:tcPr>
            <w:tcW w:w="3520" w:type="dxa"/>
          </w:tcPr>
          <w:p w14:paraId="441DA781" w14:textId="31F88EA2" w:rsidR="00DC30E5" w:rsidRDefault="00DC30E5" w:rsidP="00DC30E5">
            <w:pPr>
              <w:pStyle w:val="aa"/>
              <w:ind w:firstLine="0"/>
              <w:jc w:val="center"/>
            </w:pPr>
            <w:r>
              <w:t>–</w:t>
            </w:r>
          </w:p>
        </w:tc>
        <w:tc>
          <w:tcPr>
            <w:tcW w:w="4313" w:type="dxa"/>
          </w:tcPr>
          <w:p w14:paraId="40AFDB93" w14:textId="6D714B77" w:rsidR="00DC30E5" w:rsidRPr="002E2143" w:rsidRDefault="00DC30E5" w:rsidP="00DC30E5">
            <w:pPr>
              <w:pStyle w:val="aa"/>
              <w:ind w:firstLine="0"/>
            </w:pPr>
            <w:r>
              <w:t xml:space="preserve">Вызов </w:t>
            </w:r>
            <w:proofErr w:type="spellStart"/>
            <w:r w:rsidRPr="002E2143">
              <w:t>AlertDialog</w:t>
            </w:r>
            <w:proofErr w:type="spellEnd"/>
            <w:r>
              <w:t xml:space="preserve"> отмены регистрации на мероприятие</w:t>
            </w:r>
          </w:p>
        </w:tc>
      </w:tr>
      <w:tr w:rsidR="00DC30E5" w14:paraId="16125F5D" w14:textId="77777777" w:rsidTr="00A84B22">
        <w:tc>
          <w:tcPr>
            <w:tcW w:w="2911" w:type="dxa"/>
          </w:tcPr>
          <w:p w14:paraId="10D1A7DC" w14:textId="06A7184F" w:rsidR="00DC30E5" w:rsidRPr="00F27BBB" w:rsidRDefault="00DC30E5" w:rsidP="00DC30E5">
            <w:pPr>
              <w:pStyle w:val="aa"/>
              <w:ind w:firstLine="0"/>
            </w:pPr>
            <w:proofErr w:type="spellStart"/>
            <w:r w:rsidRPr="00CC22B9">
              <w:t>checkConnection</w:t>
            </w:r>
            <w:proofErr w:type="spellEnd"/>
          </w:p>
        </w:tc>
        <w:tc>
          <w:tcPr>
            <w:tcW w:w="1150" w:type="dxa"/>
          </w:tcPr>
          <w:p w14:paraId="56214B4F" w14:textId="535C49AB" w:rsidR="00DC30E5" w:rsidRPr="002E2143" w:rsidRDefault="00DC30E5" w:rsidP="00DC30E5">
            <w:pPr>
              <w:pStyle w:val="aa"/>
              <w:ind w:firstLine="0"/>
            </w:pPr>
            <w:r>
              <w:rPr>
                <w:lang w:val="en-US"/>
              </w:rPr>
              <w:t>void</w:t>
            </w:r>
          </w:p>
        </w:tc>
        <w:tc>
          <w:tcPr>
            <w:tcW w:w="2666" w:type="dxa"/>
          </w:tcPr>
          <w:p w14:paraId="5652EBDE" w14:textId="4DCC8472" w:rsidR="00DC30E5" w:rsidRPr="002E2143" w:rsidRDefault="00DC30E5" w:rsidP="00DC30E5">
            <w:pPr>
              <w:pStyle w:val="aa"/>
              <w:ind w:firstLine="0"/>
            </w:pPr>
            <w:r>
              <w:rPr>
                <w:lang w:val="en-US"/>
              </w:rPr>
              <w:t>private</w:t>
            </w:r>
          </w:p>
        </w:tc>
        <w:tc>
          <w:tcPr>
            <w:tcW w:w="3520" w:type="dxa"/>
          </w:tcPr>
          <w:p w14:paraId="462F7924" w14:textId="3A341846" w:rsidR="00DC30E5" w:rsidRDefault="00DC30E5" w:rsidP="00DC30E5">
            <w:pPr>
              <w:pStyle w:val="aa"/>
              <w:ind w:firstLine="0"/>
              <w:jc w:val="center"/>
            </w:pPr>
            <w:r>
              <w:t>–</w:t>
            </w:r>
          </w:p>
        </w:tc>
        <w:tc>
          <w:tcPr>
            <w:tcW w:w="4313" w:type="dxa"/>
          </w:tcPr>
          <w:p w14:paraId="26473D96" w14:textId="7B9402C1" w:rsidR="00DC30E5" w:rsidRDefault="00DC30E5" w:rsidP="00DC30E5">
            <w:pPr>
              <w:pStyle w:val="aa"/>
              <w:ind w:firstLine="0"/>
            </w:pPr>
            <w:r>
              <w:t>Проверка доступности интернет-соединения</w:t>
            </w:r>
          </w:p>
        </w:tc>
      </w:tr>
      <w:tr w:rsidR="00DC30E5" w14:paraId="3B0B2C4B" w14:textId="77777777" w:rsidTr="00F27BBB">
        <w:tc>
          <w:tcPr>
            <w:tcW w:w="2911" w:type="dxa"/>
          </w:tcPr>
          <w:p w14:paraId="5D237F23" w14:textId="4B4EEA80" w:rsidR="00DC30E5" w:rsidRPr="00F27BBB" w:rsidRDefault="00DC30E5" w:rsidP="00DC30E5">
            <w:pPr>
              <w:pStyle w:val="aa"/>
              <w:ind w:firstLine="0"/>
            </w:pPr>
            <w:proofErr w:type="spellStart"/>
            <w:r w:rsidRPr="001834D5">
              <w:t>replaceDate</w:t>
            </w:r>
            <w:proofErr w:type="spellEnd"/>
          </w:p>
        </w:tc>
        <w:tc>
          <w:tcPr>
            <w:tcW w:w="1150" w:type="dxa"/>
          </w:tcPr>
          <w:p w14:paraId="35D13FC0" w14:textId="21521EF0" w:rsidR="00DC30E5" w:rsidRPr="002E2143" w:rsidRDefault="00DC30E5" w:rsidP="00DC30E5">
            <w:pPr>
              <w:pStyle w:val="aa"/>
              <w:ind w:firstLine="0"/>
            </w:pPr>
            <w:proofErr w:type="spellStart"/>
            <w:r w:rsidRPr="001834D5">
              <w:t>String</w:t>
            </w:r>
            <w:proofErr w:type="spellEnd"/>
          </w:p>
        </w:tc>
        <w:tc>
          <w:tcPr>
            <w:tcW w:w="2666" w:type="dxa"/>
          </w:tcPr>
          <w:p w14:paraId="37878104" w14:textId="75B46391" w:rsidR="00DC30E5" w:rsidRPr="002E2143" w:rsidRDefault="00DC30E5" w:rsidP="00DC30E5">
            <w:pPr>
              <w:pStyle w:val="aa"/>
              <w:ind w:firstLine="0"/>
            </w:pPr>
            <w:r>
              <w:rPr>
                <w:lang w:val="en-US"/>
              </w:rPr>
              <w:t>private</w:t>
            </w:r>
          </w:p>
        </w:tc>
        <w:tc>
          <w:tcPr>
            <w:tcW w:w="3520" w:type="dxa"/>
          </w:tcPr>
          <w:p w14:paraId="646D4F3E" w14:textId="43F0D95A" w:rsidR="00DC30E5" w:rsidRDefault="00DC30E5" w:rsidP="00DC30E5">
            <w:pPr>
              <w:pStyle w:val="aa"/>
              <w:ind w:firstLine="0"/>
            </w:pPr>
            <w:proofErr w:type="spellStart"/>
            <w:r w:rsidRPr="001834D5">
              <w:t>date</w:t>
            </w:r>
            <w:proofErr w:type="spellEnd"/>
            <w:r w:rsidRPr="001834D5">
              <w:t xml:space="preserve">: </w:t>
            </w:r>
            <w:proofErr w:type="spellStart"/>
            <w:r w:rsidRPr="001834D5">
              <w:t>String</w:t>
            </w:r>
            <w:proofErr w:type="spellEnd"/>
          </w:p>
        </w:tc>
        <w:tc>
          <w:tcPr>
            <w:tcW w:w="4313" w:type="dxa"/>
          </w:tcPr>
          <w:p w14:paraId="5085E0BA" w14:textId="258DC89C" w:rsidR="00DC30E5" w:rsidRDefault="00DC30E5" w:rsidP="00DC30E5">
            <w:pPr>
              <w:pStyle w:val="aa"/>
              <w:ind w:firstLine="0"/>
            </w:pPr>
            <w:r>
              <w:t xml:space="preserve">Изменение даты и времени для формата календаря </w:t>
            </w:r>
          </w:p>
        </w:tc>
      </w:tr>
      <w:tr w:rsidR="00DC30E5" w14:paraId="7C87FA6B" w14:textId="77777777" w:rsidTr="00F27BBB">
        <w:tc>
          <w:tcPr>
            <w:tcW w:w="2911" w:type="dxa"/>
          </w:tcPr>
          <w:p w14:paraId="36AF023A" w14:textId="146A3BB1" w:rsidR="00DC30E5" w:rsidRPr="00F27BBB" w:rsidRDefault="00DC30E5" w:rsidP="00DC30E5">
            <w:pPr>
              <w:pStyle w:val="aa"/>
              <w:ind w:firstLine="0"/>
            </w:pPr>
            <w:proofErr w:type="spellStart"/>
            <w:r w:rsidRPr="0032510B">
              <w:t>generateQRCode</w:t>
            </w:r>
            <w:proofErr w:type="spellEnd"/>
          </w:p>
        </w:tc>
        <w:tc>
          <w:tcPr>
            <w:tcW w:w="1150" w:type="dxa"/>
          </w:tcPr>
          <w:p w14:paraId="72F541C2" w14:textId="1CF14E85" w:rsidR="00DC30E5" w:rsidRPr="002E2143" w:rsidRDefault="00DC30E5" w:rsidP="00DC30E5">
            <w:pPr>
              <w:pStyle w:val="aa"/>
              <w:ind w:firstLine="0"/>
            </w:pPr>
            <w:r>
              <w:rPr>
                <w:lang w:val="en-US"/>
              </w:rPr>
              <w:t>void</w:t>
            </w:r>
          </w:p>
        </w:tc>
        <w:tc>
          <w:tcPr>
            <w:tcW w:w="2666" w:type="dxa"/>
          </w:tcPr>
          <w:p w14:paraId="45E8B5BF" w14:textId="48E8DE79" w:rsidR="00DC30E5" w:rsidRPr="002E2143" w:rsidRDefault="00DC30E5" w:rsidP="00DC30E5">
            <w:pPr>
              <w:pStyle w:val="aa"/>
              <w:ind w:firstLine="0"/>
            </w:pPr>
            <w:r>
              <w:rPr>
                <w:lang w:val="en-US"/>
              </w:rPr>
              <w:t>private</w:t>
            </w:r>
          </w:p>
        </w:tc>
        <w:tc>
          <w:tcPr>
            <w:tcW w:w="3520" w:type="dxa"/>
          </w:tcPr>
          <w:p w14:paraId="0B914D69" w14:textId="5FA5B444" w:rsidR="00DC30E5" w:rsidRDefault="00DC30E5" w:rsidP="00DC30E5">
            <w:pPr>
              <w:pStyle w:val="aa"/>
              <w:ind w:firstLine="0"/>
            </w:pPr>
            <w:proofErr w:type="spellStart"/>
            <w:r w:rsidRPr="0032510B">
              <w:t>uid</w:t>
            </w:r>
            <w:proofErr w:type="spellEnd"/>
            <w:r w:rsidRPr="0032510B">
              <w:t xml:space="preserve">: </w:t>
            </w:r>
            <w:proofErr w:type="spellStart"/>
            <w:r w:rsidRPr="0032510B">
              <w:t>String</w:t>
            </w:r>
            <w:proofErr w:type="spellEnd"/>
          </w:p>
        </w:tc>
        <w:tc>
          <w:tcPr>
            <w:tcW w:w="4313" w:type="dxa"/>
          </w:tcPr>
          <w:p w14:paraId="605373A2" w14:textId="410AD2BC" w:rsidR="00DC30E5" w:rsidRPr="00475AF8" w:rsidRDefault="00DC30E5" w:rsidP="00DC30E5">
            <w:pPr>
              <w:pStyle w:val="aa"/>
              <w:ind w:firstLine="0"/>
            </w:pPr>
            <w:r>
              <w:t xml:space="preserve">Генерация </w:t>
            </w:r>
            <w:r>
              <w:rPr>
                <w:lang w:val="en-US"/>
              </w:rPr>
              <w:t>QR</w:t>
            </w:r>
            <w:r>
              <w:t xml:space="preserve">-кода из </w:t>
            </w:r>
            <w:proofErr w:type="spellStart"/>
            <w:r>
              <w:rPr>
                <w:lang w:val="en-US"/>
              </w:rPr>
              <w:t>uid</w:t>
            </w:r>
            <w:proofErr w:type="spellEnd"/>
          </w:p>
        </w:tc>
      </w:tr>
      <w:tr w:rsidR="00DC30E5" w14:paraId="3B20D2CC" w14:textId="77777777" w:rsidTr="00F27BBB">
        <w:tc>
          <w:tcPr>
            <w:tcW w:w="2911" w:type="dxa"/>
          </w:tcPr>
          <w:p w14:paraId="079EE2A5" w14:textId="2E18AB66" w:rsidR="00DC30E5" w:rsidRPr="00F27BBB" w:rsidRDefault="00DC30E5" w:rsidP="00DC30E5">
            <w:pPr>
              <w:pStyle w:val="aa"/>
              <w:ind w:firstLine="0"/>
            </w:pPr>
            <w:proofErr w:type="spellStart"/>
            <w:r w:rsidRPr="00E23590">
              <w:t>startFileShareIntent</w:t>
            </w:r>
            <w:proofErr w:type="spellEnd"/>
          </w:p>
        </w:tc>
        <w:tc>
          <w:tcPr>
            <w:tcW w:w="1150" w:type="dxa"/>
          </w:tcPr>
          <w:p w14:paraId="75698C82" w14:textId="3B34D5F2" w:rsidR="00DC30E5" w:rsidRPr="002E2143" w:rsidRDefault="00DC30E5" w:rsidP="00DC30E5">
            <w:pPr>
              <w:pStyle w:val="aa"/>
              <w:ind w:firstLine="0"/>
            </w:pPr>
            <w:r>
              <w:rPr>
                <w:lang w:val="en-US"/>
              </w:rPr>
              <w:t>void</w:t>
            </w:r>
          </w:p>
        </w:tc>
        <w:tc>
          <w:tcPr>
            <w:tcW w:w="2666" w:type="dxa"/>
          </w:tcPr>
          <w:p w14:paraId="6D405CBF" w14:textId="75006726" w:rsidR="00DC30E5" w:rsidRPr="002E2143" w:rsidRDefault="00DC30E5" w:rsidP="00DC30E5">
            <w:pPr>
              <w:pStyle w:val="aa"/>
              <w:ind w:firstLine="0"/>
            </w:pPr>
            <w:r>
              <w:rPr>
                <w:lang w:val="en-US"/>
              </w:rPr>
              <w:t>private</w:t>
            </w:r>
          </w:p>
        </w:tc>
        <w:tc>
          <w:tcPr>
            <w:tcW w:w="3520" w:type="dxa"/>
          </w:tcPr>
          <w:p w14:paraId="5932FF99" w14:textId="2B820C86" w:rsidR="00DC30E5" w:rsidRDefault="00DC30E5" w:rsidP="00DC30E5">
            <w:pPr>
              <w:pStyle w:val="aa"/>
              <w:ind w:firstLine="0"/>
              <w:jc w:val="center"/>
            </w:pPr>
            <w:r>
              <w:t>–</w:t>
            </w:r>
          </w:p>
        </w:tc>
        <w:tc>
          <w:tcPr>
            <w:tcW w:w="4313" w:type="dxa"/>
          </w:tcPr>
          <w:p w14:paraId="1484864C" w14:textId="578466CE" w:rsidR="00DC30E5" w:rsidRPr="00B7218C" w:rsidRDefault="00DC30E5" w:rsidP="00DC30E5">
            <w:pPr>
              <w:pStyle w:val="aa"/>
              <w:ind w:firstLine="0"/>
              <w:rPr>
                <w:lang w:val="en-US"/>
              </w:rPr>
            </w:pPr>
            <w:r>
              <w:t xml:space="preserve">Создание и вызов </w:t>
            </w:r>
            <w:r>
              <w:rPr>
                <w:lang w:val="en-US"/>
              </w:rPr>
              <w:t>Intent</w:t>
            </w:r>
            <w:r w:rsidRPr="00B7218C">
              <w:t xml:space="preserve"> </w:t>
            </w:r>
            <w:r>
              <w:t>отправки файла</w:t>
            </w:r>
          </w:p>
        </w:tc>
      </w:tr>
      <w:tr w:rsidR="00DC30E5" w14:paraId="7A714366" w14:textId="77777777" w:rsidTr="00F27BBB">
        <w:tc>
          <w:tcPr>
            <w:tcW w:w="2911" w:type="dxa"/>
          </w:tcPr>
          <w:p w14:paraId="7543B6FF" w14:textId="424BD4CC" w:rsidR="00DC30E5" w:rsidRPr="00F27BBB" w:rsidRDefault="00DC30E5" w:rsidP="00DC30E5">
            <w:pPr>
              <w:pStyle w:val="aa"/>
              <w:ind w:firstLine="0"/>
            </w:pPr>
            <w:proofErr w:type="spellStart"/>
            <w:r w:rsidRPr="00456F1C">
              <w:t>checkToSave</w:t>
            </w:r>
            <w:proofErr w:type="spellEnd"/>
          </w:p>
        </w:tc>
        <w:tc>
          <w:tcPr>
            <w:tcW w:w="1150" w:type="dxa"/>
          </w:tcPr>
          <w:p w14:paraId="41D03B24" w14:textId="1C197972" w:rsidR="00DC30E5" w:rsidRPr="002E2143" w:rsidRDefault="00DC30E5" w:rsidP="00DC30E5">
            <w:pPr>
              <w:pStyle w:val="aa"/>
              <w:ind w:firstLine="0"/>
            </w:pPr>
            <w:r>
              <w:rPr>
                <w:lang w:val="en-US"/>
              </w:rPr>
              <w:t>void</w:t>
            </w:r>
          </w:p>
        </w:tc>
        <w:tc>
          <w:tcPr>
            <w:tcW w:w="2666" w:type="dxa"/>
          </w:tcPr>
          <w:p w14:paraId="6C799A22" w14:textId="1854CD7A" w:rsidR="00DC30E5" w:rsidRPr="002E2143" w:rsidRDefault="00DC30E5" w:rsidP="00DC30E5">
            <w:pPr>
              <w:pStyle w:val="aa"/>
              <w:ind w:firstLine="0"/>
            </w:pPr>
            <w:r>
              <w:rPr>
                <w:lang w:val="en-US"/>
              </w:rPr>
              <w:t>private</w:t>
            </w:r>
          </w:p>
        </w:tc>
        <w:tc>
          <w:tcPr>
            <w:tcW w:w="3520" w:type="dxa"/>
          </w:tcPr>
          <w:p w14:paraId="101B0430" w14:textId="085B8A9B" w:rsidR="00DC30E5" w:rsidRDefault="00DC30E5" w:rsidP="00DC30E5">
            <w:pPr>
              <w:pStyle w:val="aa"/>
              <w:ind w:firstLine="0"/>
              <w:jc w:val="center"/>
            </w:pPr>
            <w:r>
              <w:t>–</w:t>
            </w:r>
          </w:p>
        </w:tc>
        <w:tc>
          <w:tcPr>
            <w:tcW w:w="4313" w:type="dxa"/>
          </w:tcPr>
          <w:p w14:paraId="777C6666" w14:textId="5BEBFF85" w:rsidR="00DC30E5" w:rsidRPr="00196750" w:rsidRDefault="00DC30E5" w:rsidP="00DC30E5">
            <w:pPr>
              <w:pStyle w:val="aa"/>
              <w:ind w:firstLine="0"/>
            </w:pPr>
            <w:r>
              <w:t>Проверка разрешения для записи данных в файл</w:t>
            </w:r>
          </w:p>
        </w:tc>
      </w:tr>
      <w:tr w:rsidR="00DC30E5" w14:paraId="5406A1F1" w14:textId="77777777" w:rsidTr="00F27BBB">
        <w:tc>
          <w:tcPr>
            <w:tcW w:w="2911" w:type="dxa"/>
          </w:tcPr>
          <w:p w14:paraId="66339311" w14:textId="3244C96D" w:rsidR="00DC30E5" w:rsidRPr="00F27BBB" w:rsidRDefault="00DC30E5" w:rsidP="00DC30E5">
            <w:pPr>
              <w:pStyle w:val="aa"/>
              <w:ind w:firstLine="0"/>
            </w:pPr>
            <w:proofErr w:type="spellStart"/>
            <w:r w:rsidRPr="009A7CAF">
              <w:t>savePDF</w:t>
            </w:r>
            <w:proofErr w:type="spellEnd"/>
          </w:p>
        </w:tc>
        <w:tc>
          <w:tcPr>
            <w:tcW w:w="1150" w:type="dxa"/>
          </w:tcPr>
          <w:p w14:paraId="639DEC7C" w14:textId="1B76C9D7" w:rsidR="00DC30E5" w:rsidRPr="002E2143" w:rsidRDefault="00DC30E5" w:rsidP="00DC30E5">
            <w:pPr>
              <w:pStyle w:val="aa"/>
              <w:ind w:firstLine="0"/>
            </w:pPr>
            <w:r>
              <w:rPr>
                <w:lang w:val="en-US"/>
              </w:rPr>
              <w:t>void</w:t>
            </w:r>
          </w:p>
        </w:tc>
        <w:tc>
          <w:tcPr>
            <w:tcW w:w="2666" w:type="dxa"/>
          </w:tcPr>
          <w:p w14:paraId="3C862DCF" w14:textId="372A0B1B" w:rsidR="00DC30E5" w:rsidRPr="002E2143" w:rsidRDefault="00DC30E5" w:rsidP="00DC30E5">
            <w:pPr>
              <w:pStyle w:val="aa"/>
              <w:ind w:firstLine="0"/>
            </w:pPr>
            <w:r>
              <w:rPr>
                <w:lang w:val="en-US"/>
              </w:rPr>
              <w:t>private</w:t>
            </w:r>
          </w:p>
        </w:tc>
        <w:tc>
          <w:tcPr>
            <w:tcW w:w="3520" w:type="dxa"/>
          </w:tcPr>
          <w:p w14:paraId="02983319" w14:textId="62F8E805" w:rsidR="00DC30E5" w:rsidRDefault="00DC30E5" w:rsidP="00DC30E5">
            <w:pPr>
              <w:pStyle w:val="aa"/>
              <w:ind w:firstLine="0"/>
              <w:jc w:val="center"/>
            </w:pPr>
            <w:r>
              <w:t>–</w:t>
            </w:r>
          </w:p>
        </w:tc>
        <w:tc>
          <w:tcPr>
            <w:tcW w:w="4313" w:type="dxa"/>
          </w:tcPr>
          <w:p w14:paraId="23ECF1D8" w14:textId="605EB55B" w:rsidR="00DC30E5" w:rsidRPr="009A7CAF" w:rsidRDefault="00DC30E5" w:rsidP="00DC30E5">
            <w:pPr>
              <w:pStyle w:val="aa"/>
              <w:ind w:firstLine="0"/>
            </w:pPr>
            <w:r>
              <w:t xml:space="preserve">Запись данных в </w:t>
            </w:r>
            <w:r>
              <w:rPr>
                <w:lang w:val="en-US"/>
              </w:rPr>
              <w:t>pdf</w:t>
            </w:r>
            <w:r>
              <w:t>-файл</w:t>
            </w:r>
          </w:p>
        </w:tc>
      </w:tr>
    </w:tbl>
    <w:p w14:paraId="4CC30E42" w14:textId="5128C710" w:rsidR="00DC30E5" w:rsidRDefault="00DC30E5" w:rsidP="00DC30E5">
      <w:pPr>
        <w:pStyle w:val="aa"/>
      </w:pPr>
    </w:p>
    <w:p w14:paraId="24699824" w14:textId="77777777" w:rsidR="00DC30E5" w:rsidRDefault="00DC30E5">
      <w:pPr>
        <w:rPr>
          <w:rFonts w:ascii="Times New Roman" w:hAnsi="Times New Roman"/>
          <w:color w:val="000000" w:themeColor="text1"/>
          <w:sz w:val="28"/>
          <w:lang w:eastAsia="ru-RU"/>
        </w:rPr>
      </w:pPr>
      <w:r>
        <w:br w:type="page"/>
      </w:r>
    </w:p>
    <w:p w14:paraId="172B2951" w14:textId="12F8AE4C" w:rsidR="00DC30E5" w:rsidRDefault="00DC30E5" w:rsidP="00DC30E5">
      <w:pPr>
        <w:pStyle w:val="aa"/>
        <w:ind w:firstLine="0"/>
      </w:pPr>
      <w:r>
        <w:lastRenderedPageBreak/>
        <w:t xml:space="preserve">Продолжение таблицы 3.5 – Спецификация класса </w:t>
      </w:r>
      <w:proofErr w:type="spellStart"/>
      <w:r w:rsidRPr="0038459B">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DC30E5" w:rsidRPr="007808C7" w14:paraId="6C511A99" w14:textId="77777777" w:rsidTr="00F27BBB">
        <w:tc>
          <w:tcPr>
            <w:tcW w:w="2911" w:type="dxa"/>
          </w:tcPr>
          <w:p w14:paraId="3AF4FCDA" w14:textId="064E87D5" w:rsidR="00DC30E5" w:rsidRPr="006E414D" w:rsidRDefault="00DC30E5" w:rsidP="00DC30E5">
            <w:pPr>
              <w:pStyle w:val="aa"/>
              <w:ind w:firstLine="0"/>
              <w:jc w:val="center"/>
            </w:pPr>
            <w:r w:rsidRPr="00AD6E49">
              <w:rPr>
                <w:b/>
                <w:bCs/>
              </w:rPr>
              <w:t>Название</w:t>
            </w:r>
          </w:p>
        </w:tc>
        <w:tc>
          <w:tcPr>
            <w:tcW w:w="1150" w:type="dxa"/>
          </w:tcPr>
          <w:p w14:paraId="639506FE" w14:textId="0DBDA630" w:rsidR="00DC30E5" w:rsidRDefault="00DC30E5" w:rsidP="00DC30E5">
            <w:pPr>
              <w:pStyle w:val="aa"/>
              <w:ind w:firstLine="0"/>
              <w:jc w:val="center"/>
              <w:rPr>
                <w:lang w:val="en-US"/>
              </w:rPr>
            </w:pPr>
            <w:r w:rsidRPr="00AD6E49">
              <w:rPr>
                <w:b/>
                <w:bCs/>
              </w:rPr>
              <w:t>Тип</w:t>
            </w:r>
          </w:p>
        </w:tc>
        <w:tc>
          <w:tcPr>
            <w:tcW w:w="2666" w:type="dxa"/>
          </w:tcPr>
          <w:p w14:paraId="673A2945" w14:textId="3F9D2E91" w:rsidR="00DC30E5" w:rsidRDefault="00DC30E5" w:rsidP="00DC30E5">
            <w:pPr>
              <w:pStyle w:val="aa"/>
              <w:ind w:firstLine="0"/>
              <w:jc w:val="center"/>
              <w:rPr>
                <w:lang w:val="en-US"/>
              </w:rPr>
            </w:pPr>
            <w:r w:rsidRPr="00AD6E49">
              <w:rPr>
                <w:b/>
                <w:bCs/>
              </w:rPr>
              <w:t>Уровень доступа</w:t>
            </w:r>
          </w:p>
        </w:tc>
        <w:tc>
          <w:tcPr>
            <w:tcW w:w="3520" w:type="dxa"/>
          </w:tcPr>
          <w:p w14:paraId="3D4E2498" w14:textId="0C10542F" w:rsidR="00DC30E5" w:rsidRPr="002D183B" w:rsidRDefault="00DC30E5" w:rsidP="00DC30E5">
            <w:pPr>
              <w:pStyle w:val="aa"/>
              <w:ind w:firstLine="0"/>
              <w:jc w:val="center"/>
              <w:rPr>
                <w:lang w:val="en-US"/>
              </w:rPr>
            </w:pPr>
            <w:r w:rsidRPr="00AD6E49">
              <w:rPr>
                <w:b/>
                <w:bCs/>
              </w:rPr>
              <w:t>Аргументы</w:t>
            </w:r>
          </w:p>
        </w:tc>
        <w:tc>
          <w:tcPr>
            <w:tcW w:w="4313" w:type="dxa"/>
          </w:tcPr>
          <w:p w14:paraId="79DE9D9A" w14:textId="697A4AF1" w:rsidR="00DC30E5" w:rsidRPr="007808C7" w:rsidRDefault="00DC30E5" w:rsidP="00DC30E5">
            <w:pPr>
              <w:pStyle w:val="aa"/>
              <w:ind w:firstLine="0"/>
              <w:jc w:val="center"/>
            </w:pPr>
            <w:r w:rsidRPr="00AD6E49">
              <w:rPr>
                <w:b/>
                <w:bCs/>
              </w:rPr>
              <w:t>Назначение</w:t>
            </w:r>
          </w:p>
        </w:tc>
      </w:tr>
      <w:tr w:rsidR="00DC30E5" w:rsidRPr="007808C7" w14:paraId="3B377056" w14:textId="77777777" w:rsidTr="00F27BBB">
        <w:tc>
          <w:tcPr>
            <w:tcW w:w="2911" w:type="dxa"/>
          </w:tcPr>
          <w:p w14:paraId="1D7F8D6B" w14:textId="40652E90" w:rsidR="00DC30E5" w:rsidRPr="00F27BBB" w:rsidRDefault="00DC30E5" w:rsidP="00DC30E5">
            <w:pPr>
              <w:pStyle w:val="aa"/>
              <w:ind w:firstLine="0"/>
            </w:pPr>
            <w:proofErr w:type="spellStart"/>
            <w:r w:rsidRPr="006E414D">
              <w:t>onRequestPermissions</w:t>
            </w:r>
            <w:r>
              <w:softHyphen/>
            </w:r>
            <w:r w:rsidRPr="006E414D">
              <w:t>Result</w:t>
            </w:r>
            <w:proofErr w:type="spellEnd"/>
          </w:p>
        </w:tc>
        <w:tc>
          <w:tcPr>
            <w:tcW w:w="1150" w:type="dxa"/>
          </w:tcPr>
          <w:p w14:paraId="416106CE" w14:textId="40982482" w:rsidR="00DC30E5" w:rsidRPr="007659D6" w:rsidRDefault="00DC30E5" w:rsidP="00DC30E5">
            <w:pPr>
              <w:pStyle w:val="aa"/>
              <w:ind w:firstLine="0"/>
            </w:pPr>
            <w:r>
              <w:rPr>
                <w:lang w:val="en-US"/>
              </w:rPr>
              <w:t>void</w:t>
            </w:r>
          </w:p>
        </w:tc>
        <w:tc>
          <w:tcPr>
            <w:tcW w:w="2666" w:type="dxa"/>
          </w:tcPr>
          <w:p w14:paraId="424EEADF" w14:textId="57AC6DC7" w:rsidR="00DC30E5" w:rsidRPr="007659D6" w:rsidRDefault="00DC30E5" w:rsidP="00DC30E5">
            <w:pPr>
              <w:pStyle w:val="aa"/>
              <w:ind w:firstLine="0"/>
            </w:pPr>
            <w:r>
              <w:rPr>
                <w:lang w:val="en-US"/>
              </w:rPr>
              <w:t>public</w:t>
            </w:r>
          </w:p>
        </w:tc>
        <w:tc>
          <w:tcPr>
            <w:tcW w:w="3520" w:type="dxa"/>
          </w:tcPr>
          <w:p w14:paraId="68954546" w14:textId="0608943C" w:rsidR="00DC30E5" w:rsidRPr="002D183B" w:rsidRDefault="00DC30E5" w:rsidP="00DC30E5">
            <w:pPr>
              <w:pStyle w:val="aa"/>
              <w:ind w:firstLine="0"/>
              <w:rPr>
                <w:lang w:val="en-US"/>
              </w:rPr>
            </w:pPr>
            <w:proofErr w:type="spellStart"/>
            <w:r w:rsidRPr="002D183B">
              <w:rPr>
                <w:lang w:val="en-US"/>
              </w:rPr>
              <w:t>requestCode</w:t>
            </w:r>
            <w:proofErr w:type="spellEnd"/>
            <w:r w:rsidRPr="002D183B">
              <w:rPr>
                <w:lang w:val="en-US"/>
              </w:rPr>
              <w:t>: Int, permis</w:t>
            </w:r>
            <w:r w:rsidR="00D552CC">
              <w:rPr>
                <w:lang w:val="en-US"/>
              </w:rPr>
              <w:softHyphen/>
            </w:r>
            <w:r w:rsidRPr="002D183B">
              <w:rPr>
                <w:lang w:val="en-US"/>
              </w:rPr>
              <w:t xml:space="preserve">sions: Array&lt;out String&gt;, </w:t>
            </w:r>
            <w:proofErr w:type="spellStart"/>
            <w:r w:rsidRPr="002D183B">
              <w:rPr>
                <w:lang w:val="en-US"/>
              </w:rPr>
              <w:t>grantResults</w:t>
            </w:r>
            <w:proofErr w:type="spellEnd"/>
            <w:r w:rsidRPr="002D183B">
              <w:rPr>
                <w:lang w:val="en-US"/>
              </w:rPr>
              <w:t xml:space="preserve">: </w:t>
            </w:r>
            <w:proofErr w:type="spellStart"/>
            <w:r w:rsidRPr="002D183B">
              <w:rPr>
                <w:lang w:val="en-US"/>
              </w:rPr>
              <w:t>IntArray</w:t>
            </w:r>
            <w:proofErr w:type="spellEnd"/>
          </w:p>
        </w:tc>
        <w:tc>
          <w:tcPr>
            <w:tcW w:w="4313" w:type="dxa"/>
          </w:tcPr>
          <w:p w14:paraId="418F8D95" w14:textId="0139D959" w:rsidR="00DC30E5" w:rsidRPr="007808C7" w:rsidRDefault="00DC30E5" w:rsidP="00DC30E5">
            <w:pPr>
              <w:pStyle w:val="aa"/>
              <w:ind w:firstLine="0"/>
            </w:pPr>
            <w:r w:rsidRPr="007808C7">
              <w:t>Получение разрешения на сохра</w:t>
            </w:r>
            <w:r w:rsidR="00D552CC">
              <w:softHyphen/>
            </w:r>
            <w:r w:rsidRPr="007808C7">
              <w:t>нение</w:t>
            </w:r>
            <w:r>
              <w:t xml:space="preserve"> файла</w:t>
            </w:r>
          </w:p>
        </w:tc>
      </w:tr>
      <w:tr w:rsidR="00DC30E5" w:rsidRPr="007808C7" w14:paraId="2FDF69C6" w14:textId="77777777" w:rsidTr="00F27BBB">
        <w:tc>
          <w:tcPr>
            <w:tcW w:w="2911" w:type="dxa"/>
          </w:tcPr>
          <w:p w14:paraId="58DD5999" w14:textId="372B6516" w:rsidR="00DC30E5" w:rsidRPr="007808C7" w:rsidRDefault="00DC30E5" w:rsidP="00DC30E5">
            <w:pPr>
              <w:pStyle w:val="aa"/>
              <w:ind w:firstLine="0"/>
            </w:pPr>
            <w:proofErr w:type="spellStart"/>
            <w:r w:rsidRPr="000F514C">
              <w:t>setContent</w:t>
            </w:r>
            <w:proofErr w:type="spellEnd"/>
          </w:p>
        </w:tc>
        <w:tc>
          <w:tcPr>
            <w:tcW w:w="1150" w:type="dxa"/>
          </w:tcPr>
          <w:p w14:paraId="3EC331ED" w14:textId="16D1BC89" w:rsidR="00DC30E5" w:rsidRPr="007808C7" w:rsidRDefault="00DC30E5" w:rsidP="00DC30E5">
            <w:pPr>
              <w:pStyle w:val="aa"/>
              <w:ind w:firstLine="0"/>
            </w:pPr>
            <w:r>
              <w:rPr>
                <w:lang w:val="en-US"/>
              </w:rPr>
              <w:t>void</w:t>
            </w:r>
          </w:p>
        </w:tc>
        <w:tc>
          <w:tcPr>
            <w:tcW w:w="2666" w:type="dxa"/>
          </w:tcPr>
          <w:p w14:paraId="615F27CA" w14:textId="073A8873" w:rsidR="00DC30E5" w:rsidRPr="007808C7" w:rsidRDefault="00DC30E5" w:rsidP="00DC30E5">
            <w:pPr>
              <w:pStyle w:val="aa"/>
              <w:ind w:firstLine="0"/>
            </w:pPr>
            <w:r>
              <w:rPr>
                <w:lang w:val="en-US"/>
              </w:rPr>
              <w:t>private</w:t>
            </w:r>
          </w:p>
        </w:tc>
        <w:tc>
          <w:tcPr>
            <w:tcW w:w="3520" w:type="dxa"/>
          </w:tcPr>
          <w:p w14:paraId="1A86504B" w14:textId="6B914B7D" w:rsidR="00DC30E5" w:rsidRPr="007808C7" w:rsidRDefault="00DC30E5" w:rsidP="00DC30E5">
            <w:pPr>
              <w:pStyle w:val="aa"/>
              <w:ind w:firstLine="0"/>
              <w:jc w:val="center"/>
            </w:pPr>
            <w:r>
              <w:t>–</w:t>
            </w:r>
          </w:p>
        </w:tc>
        <w:tc>
          <w:tcPr>
            <w:tcW w:w="4313" w:type="dxa"/>
          </w:tcPr>
          <w:p w14:paraId="2DC313E8" w14:textId="4009DE97" w:rsidR="00DC30E5" w:rsidRPr="007808C7" w:rsidRDefault="00DC30E5" w:rsidP="00DC30E5">
            <w:pPr>
              <w:pStyle w:val="aa"/>
              <w:ind w:firstLine="0"/>
            </w:pPr>
            <w:r>
              <w:t>Заполнение компонентов инфор</w:t>
            </w:r>
            <w:r>
              <w:softHyphen/>
              <w:t>мацией</w:t>
            </w:r>
          </w:p>
        </w:tc>
      </w:tr>
      <w:tr w:rsidR="00DC30E5" w:rsidRPr="007808C7" w14:paraId="55553FE5" w14:textId="77777777" w:rsidTr="00F27BBB">
        <w:tc>
          <w:tcPr>
            <w:tcW w:w="2911" w:type="dxa"/>
          </w:tcPr>
          <w:p w14:paraId="28E99724" w14:textId="0F890344" w:rsidR="00DC30E5" w:rsidRPr="007808C7" w:rsidRDefault="00DC30E5" w:rsidP="00DC30E5">
            <w:pPr>
              <w:pStyle w:val="aa"/>
              <w:ind w:firstLine="0"/>
            </w:pPr>
            <w:proofErr w:type="spellStart"/>
            <w:r w:rsidRPr="00A64079">
              <w:t>onCreateOptionsMenu</w:t>
            </w:r>
            <w:proofErr w:type="spellEnd"/>
          </w:p>
        </w:tc>
        <w:tc>
          <w:tcPr>
            <w:tcW w:w="1150" w:type="dxa"/>
          </w:tcPr>
          <w:p w14:paraId="2457FB20" w14:textId="164F0200" w:rsidR="00DC30E5" w:rsidRPr="007808C7" w:rsidRDefault="00DC30E5" w:rsidP="00DC30E5">
            <w:pPr>
              <w:pStyle w:val="aa"/>
              <w:ind w:firstLine="0"/>
            </w:pPr>
            <w:r w:rsidRPr="00A64079">
              <w:rPr>
                <w:lang w:val="en-US"/>
              </w:rPr>
              <w:t>Boolean</w:t>
            </w:r>
          </w:p>
        </w:tc>
        <w:tc>
          <w:tcPr>
            <w:tcW w:w="2666" w:type="dxa"/>
          </w:tcPr>
          <w:p w14:paraId="5E49B332" w14:textId="700C799D" w:rsidR="00DC30E5" w:rsidRPr="007808C7" w:rsidRDefault="00DC30E5" w:rsidP="00DC30E5">
            <w:pPr>
              <w:pStyle w:val="aa"/>
              <w:ind w:firstLine="0"/>
            </w:pPr>
            <w:r>
              <w:rPr>
                <w:lang w:val="en-US"/>
              </w:rPr>
              <w:t>public</w:t>
            </w:r>
          </w:p>
        </w:tc>
        <w:tc>
          <w:tcPr>
            <w:tcW w:w="3520" w:type="dxa"/>
          </w:tcPr>
          <w:p w14:paraId="4C6C6453" w14:textId="29A25E0B" w:rsidR="00DC30E5" w:rsidRPr="007808C7" w:rsidRDefault="00DC30E5" w:rsidP="00DC30E5">
            <w:pPr>
              <w:pStyle w:val="aa"/>
              <w:ind w:firstLine="0"/>
            </w:pPr>
            <w:r w:rsidRPr="00870D8A">
              <w:rPr>
                <w:lang w:val="en-US"/>
              </w:rPr>
              <w:t>menu: Menu</w:t>
            </w:r>
          </w:p>
        </w:tc>
        <w:tc>
          <w:tcPr>
            <w:tcW w:w="4313" w:type="dxa"/>
          </w:tcPr>
          <w:p w14:paraId="755191DA" w14:textId="54FE95F3" w:rsidR="00DC30E5" w:rsidRPr="007808C7" w:rsidRDefault="00DC30E5" w:rsidP="00DC30E5">
            <w:pPr>
              <w:pStyle w:val="aa"/>
              <w:ind w:firstLine="0"/>
            </w:pPr>
            <w:r>
              <w:t>Создание контекстного меню</w:t>
            </w:r>
          </w:p>
        </w:tc>
      </w:tr>
      <w:tr w:rsidR="00DC30E5" w:rsidRPr="007808C7" w14:paraId="44BE8197" w14:textId="77777777" w:rsidTr="00F27BBB">
        <w:tc>
          <w:tcPr>
            <w:tcW w:w="2911" w:type="dxa"/>
          </w:tcPr>
          <w:p w14:paraId="42811D04" w14:textId="45CB6FD5" w:rsidR="00DC30E5" w:rsidRPr="007808C7" w:rsidRDefault="00DC30E5" w:rsidP="00DC30E5">
            <w:pPr>
              <w:pStyle w:val="aa"/>
              <w:ind w:firstLine="0"/>
            </w:pPr>
            <w:proofErr w:type="spellStart"/>
            <w:r w:rsidRPr="00945DCC">
              <w:t>onOptionsItemSelected</w:t>
            </w:r>
            <w:proofErr w:type="spellEnd"/>
          </w:p>
        </w:tc>
        <w:tc>
          <w:tcPr>
            <w:tcW w:w="1150" w:type="dxa"/>
          </w:tcPr>
          <w:p w14:paraId="6E4300B6" w14:textId="288E0F14" w:rsidR="00DC30E5" w:rsidRPr="007808C7" w:rsidRDefault="00DC30E5" w:rsidP="00DC30E5">
            <w:pPr>
              <w:pStyle w:val="aa"/>
              <w:ind w:firstLine="0"/>
            </w:pPr>
            <w:r w:rsidRPr="00945DCC">
              <w:rPr>
                <w:lang w:val="en-US"/>
              </w:rPr>
              <w:t>Boolean</w:t>
            </w:r>
          </w:p>
        </w:tc>
        <w:tc>
          <w:tcPr>
            <w:tcW w:w="2666" w:type="dxa"/>
          </w:tcPr>
          <w:p w14:paraId="1B7F334A" w14:textId="6CE53DCA" w:rsidR="00DC30E5" w:rsidRPr="007808C7" w:rsidRDefault="00DC30E5" w:rsidP="00DC30E5">
            <w:pPr>
              <w:pStyle w:val="aa"/>
              <w:ind w:firstLine="0"/>
            </w:pPr>
            <w:r>
              <w:rPr>
                <w:lang w:val="en-US"/>
              </w:rPr>
              <w:t>public</w:t>
            </w:r>
          </w:p>
        </w:tc>
        <w:tc>
          <w:tcPr>
            <w:tcW w:w="3520" w:type="dxa"/>
          </w:tcPr>
          <w:p w14:paraId="79DF6A62" w14:textId="3180722F" w:rsidR="00DC30E5" w:rsidRPr="007808C7" w:rsidRDefault="00DC30E5" w:rsidP="00DC30E5">
            <w:pPr>
              <w:pStyle w:val="aa"/>
              <w:ind w:firstLine="0"/>
            </w:pPr>
            <w:r w:rsidRPr="00945DCC">
              <w:rPr>
                <w:lang w:val="en-US"/>
              </w:rPr>
              <w:t xml:space="preserve">item: </w:t>
            </w:r>
            <w:proofErr w:type="spellStart"/>
            <w:r w:rsidRPr="00945DCC">
              <w:rPr>
                <w:lang w:val="en-US"/>
              </w:rPr>
              <w:t>MenuItem</w:t>
            </w:r>
            <w:proofErr w:type="spellEnd"/>
          </w:p>
        </w:tc>
        <w:tc>
          <w:tcPr>
            <w:tcW w:w="4313" w:type="dxa"/>
          </w:tcPr>
          <w:p w14:paraId="0B011CE7" w14:textId="27A93C08" w:rsidR="00DC30E5" w:rsidRPr="007808C7" w:rsidRDefault="00DC30E5" w:rsidP="00DC30E5">
            <w:pPr>
              <w:pStyle w:val="aa"/>
              <w:ind w:firstLine="0"/>
            </w:pPr>
            <w:r>
              <w:t>Слушатель элементов меню</w:t>
            </w:r>
          </w:p>
        </w:tc>
      </w:tr>
      <w:tr w:rsidR="00DC30E5" w:rsidRPr="007808C7" w14:paraId="36525FC2" w14:textId="77777777" w:rsidTr="00F27BBB">
        <w:tc>
          <w:tcPr>
            <w:tcW w:w="2911" w:type="dxa"/>
          </w:tcPr>
          <w:p w14:paraId="5B7E561F" w14:textId="17B9F57F" w:rsidR="00DC30E5" w:rsidRPr="007808C7" w:rsidRDefault="00DC30E5" w:rsidP="00DC30E5">
            <w:pPr>
              <w:pStyle w:val="aa"/>
              <w:ind w:firstLine="0"/>
            </w:pPr>
            <w:proofErr w:type="spellStart"/>
            <w:r w:rsidRPr="00675BA3">
              <w:t>init</w:t>
            </w:r>
            <w:proofErr w:type="spellEnd"/>
          </w:p>
        </w:tc>
        <w:tc>
          <w:tcPr>
            <w:tcW w:w="1150" w:type="dxa"/>
          </w:tcPr>
          <w:p w14:paraId="18BABC0E" w14:textId="540BD82F" w:rsidR="00DC30E5" w:rsidRPr="007808C7" w:rsidRDefault="00DC30E5" w:rsidP="00DC30E5">
            <w:pPr>
              <w:pStyle w:val="aa"/>
              <w:ind w:firstLine="0"/>
            </w:pPr>
            <w:r>
              <w:rPr>
                <w:lang w:val="en-US"/>
              </w:rPr>
              <w:t>void</w:t>
            </w:r>
          </w:p>
        </w:tc>
        <w:tc>
          <w:tcPr>
            <w:tcW w:w="2666" w:type="dxa"/>
          </w:tcPr>
          <w:p w14:paraId="4ECD21ED" w14:textId="6571751D" w:rsidR="00DC30E5" w:rsidRPr="007808C7" w:rsidRDefault="00DC30E5" w:rsidP="00DC30E5">
            <w:pPr>
              <w:pStyle w:val="aa"/>
              <w:ind w:firstLine="0"/>
            </w:pPr>
            <w:r>
              <w:rPr>
                <w:lang w:val="en-US"/>
              </w:rPr>
              <w:t>private</w:t>
            </w:r>
          </w:p>
        </w:tc>
        <w:tc>
          <w:tcPr>
            <w:tcW w:w="3520" w:type="dxa"/>
          </w:tcPr>
          <w:p w14:paraId="2E9B6DD2" w14:textId="4CA6C4E8" w:rsidR="00DC30E5" w:rsidRPr="007808C7" w:rsidRDefault="00DC30E5" w:rsidP="00DC30E5">
            <w:pPr>
              <w:pStyle w:val="aa"/>
              <w:ind w:firstLine="0"/>
              <w:jc w:val="center"/>
            </w:pPr>
            <w:r>
              <w:t>–</w:t>
            </w:r>
          </w:p>
        </w:tc>
        <w:tc>
          <w:tcPr>
            <w:tcW w:w="4313" w:type="dxa"/>
          </w:tcPr>
          <w:p w14:paraId="1BD0DA46" w14:textId="34DCDD49" w:rsidR="00DC30E5" w:rsidRPr="007808C7" w:rsidRDefault="00DC30E5" w:rsidP="00DC30E5">
            <w:pPr>
              <w:pStyle w:val="aa"/>
              <w:ind w:firstLine="0"/>
            </w:pPr>
            <w:r>
              <w:t xml:space="preserve">Инициализация компонентов </w:t>
            </w:r>
            <w:r>
              <w:rPr>
                <w:lang w:val="en-US"/>
              </w:rPr>
              <w:t>Ac</w:t>
            </w:r>
            <w:r>
              <w:rPr>
                <w:lang w:val="en-US"/>
              </w:rPr>
              <w:softHyphen/>
              <w:t>tivity</w:t>
            </w:r>
          </w:p>
        </w:tc>
      </w:tr>
    </w:tbl>
    <w:p w14:paraId="2341BD9A" w14:textId="77777777" w:rsidR="000D185A" w:rsidRDefault="000D185A" w:rsidP="000D185A">
      <w:pPr>
        <w:pStyle w:val="aa"/>
      </w:pPr>
    </w:p>
    <w:p w14:paraId="03FAF95F" w14:textId="6353DC92" w:rsidR="009C3823" w:rsidRDefault="009C3823" w:rsidP="009C3823">
      <w:pPr>
        <w:pStyle w:val="31"/>
      </w:pPr>
      <w:r>
        <w:t>3.1.</w:t>
      </w:r>
      <w:r>
        <w:t>6</w:t>
      </w:r>
      <w:r>
        <w:t xml:space="preserve"> Реализация класса </w:t>
      </w:r>
      <w:proofErr w:type="spellStart"/>
      <w:r w:rsidR="0025130D" w:rsidRPr="0025130D">
        <w:t>NetworkErrorActivity</w:t>
      </w:r>
      <w:proofErr w:type="spellEnd"/>
    </w:p>
    <w:p w14:paraId="4E3D7313" w14:textId="2479A041" w:rsidR="009C3823" w:rsidRDefault="009C3823" w:rsidP="009C3823">
      <w:pPr>
        <w:pStyle w:val="aa"/>
        <w:ind w:firstLine="0"/>
      </w:pPr>
      <w:r>
        <w:t>Таблица 3.</w:t>
      </w:r>
      <w:r>
        <w:t>6</w:t>
      </w:r>
      <w:r>
        <w:t xml:space="preserve"> – Спецификация класса </w:t>
      </w:r>
      <w:proofErr w:type="spellStart"/>
      <w:r w:rsidR="0025130D" w:rsidRPr="0025130D">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7A3739" w:rsidRPr="007808C7" w14:paraId="7B5BAA69" w14:textId="77777777" w:rsidTr="00F27BBB">
        <w:tc>
          <w:tcPr>
            <w:tcW w:w="2911" w:type="dxa"/>
          </w:tcPr>
          <w:p w14:paraId="11307563" w14:textId="4614A1BA" w:rsidR="007A3739" w:rsidRPr="007808C7" w:rsidRDefault="007A3739" w:rsidP="007A3739">
            <w:pPr>
              <w:pStyle w:val="aa"/>
              <w:ind w:firstLine="0"/>
              <w:jc w:val="center"/>
            </w:pPr>
            <w:r w:rsidRPr="00AD6E49">
              <w:rPr>
                <w:b/>
                <w:bCs/>
              </w:rPr>
              <w:t>Название</w:t>
            </w:r>
          </w:p>
        </w:tc>
        <w:tc>
          <w:tcPr>
            <w:tcW w:w="1150" w:type="dxa"/>
          </w:tcPr>
          <w:p w14:paraId="0B141DA0" w14:textId="208D32AA" w:rsidR="007A3739" w:rsidRPr="007808C7" w:rsidRDefault="007A3739" w:rsidP="007A3739">
            <w:pPr>
              <w:pStyle w:val="aa"/>
              <w:ind w:firstLine="0"/>
              <w:jc w:val="center"/>
            </w:pPr>
            <w:r w:rsidRPr="00AD6E49">
              <w:rPr>
                <w:b/>
                <w:bCs/>
              </w:rPr>
              <w:t>Тип</w:t>
            </w:r>
          </w:p>
        </w:tc>
        <w:tc>
          <w:tcPr>
            <w:tcW w:w="2666" w:type="dxa"/>
          </w:tcPr>
          <w:p w14:paraId="1DC1419E" w14:textId="63DD7248" w:rsidR="007A3739" w:rsidRPr="007808C7" w:rsidRDefault="007A3739" w:rsidP="007A3739">
            <w:pPr>
              <w:pStyle w:val="aa"/>
              <w:ind w:firstLine="0"/>
              <w:jc w:val="center"/>
            </w:pPr>
            <w:r w:rsidRPr="00AD6E49">
              <w:rPr>
                <w:b/>
                <w:bCs/>
              </w:rPr>
              <w:t>Уровень доступа</w:t>
            </w:r>
          </w:p>
        </w:tc>
        <w:tc>
          <w:tcPr>
            <w:tcW w:w="3520" w:type="dxa"/>
          </w:tcPr>
          <w:p w14:paraId="19FF109C" w14:textId="41761BC8" w:rsidR="007A3739" w:rsidRPr="007808C7" w:rsidRDefault="007A3739" w:rsidP="007A3739">
            <w:pPr>
              <w:pStyle w:val="aa"/>
              <w:ind w:firstLine="0"/>
              <w:jc w:val="center"/>
            </w:pPr>
            <w:r w:rsidRPr="00AD6E49">
              <w:rPr>
                <w:b/>
                <w:bCs/>
              </w:rPr>
              <w:t>Аргументы</w:t>
            </w:r>
          </w:p>
        </w:tc>
        <w:tc>
          <w:tcPr>
            <w:tcW w:w="4313" w:type="dxa"/>
          </w:tcPr>
          <w:p w14:paraId="692CEBB7" w14:textId="6B14A983" w:rsidR="007A3739" w:rsidRPr="007808C7" w:rsidRDefault="007A3739" w:rsidP="007A3739">
            <w:pPr>
              <w:pStyle w:val="aa"/>
              <w:ind w:firstLine="0"/>
              <w:jc w:val="center"/>
            </w:pPr>
            <w:r w:rsidRPr="00AD6E49">
              <w:rPr>
                <w:b/>
                <w:bCs/>
              </w:rPr>
              <w:t>Назначение</w:t>
            </w:r>
          </w:p>
        </w:tc>
      </w:tr>
      <w:tr w:rsidR="006A7758" w:rsidRPr="007808C7" w14:paraId="2877867F" w14:textId="77777777" w:rsidTr="00F27BBB">
        <w:tc>
          <w:tcPr>
            <w:tcW w:w="2911" w:type="dxa"/>
          </w:tcPr>
          <w:p w14:paraId="06A583AC" w14:textId="51D96EFD" w:rsidR="006A7758" w:rsidRPr="007808C7" w:rsidRDefault="006A7758" w:rsidP="006A7758">
            <w:pPr>
              <w:pStyle w:val="aa"/>
              <w:ind w:firstLine="0"/>
            </w:pPr>
            <w:proofErr w:type="spellStart"/>
            <w:r w:rsidRPr="00A26169">
              <w:t>onCreate</w:t>
            </w:r>
            <w:proofErr w:type="spellEnd"/>
          </w:p>
        </w:tc>
        <w:tc>
          <w:tcPr>
            <w:tcW w:w="1150" w:type="dxa"/>
          </w:tcPr>
          <w:p w14:paraId="16B904F9" w14:textId="1D83C571" w:rsidR="006A7758" w:rsidRPr="007808C7" w:rsidRDefault="006A7758" w:rsidP="006A7758">
            <w:pPr>
              <w:pStyle w:val="aa"/>
              <w:ind w:firstLine="0"/>
            </w:pPr>
            <w:r>
              <w:rPr>
                <w:lang w:val="en-US"/>
              </w:rPr>
              <w:t>void</w:t>
            </w:r>
          </w:p>
        </w:tc>
        <w:tc>
          <w:tcPr>
            <w:tcW w:w="2666" w:type="dxa"/>
          </w:tcPr>
          <w:p w14:paraId="530093BB" w14:textId="633A383F" w:rsidR="006A7758" w:rsidRPr="007808C7" w:rsidRDefault="006A7758" w:rsidP="006A7758">
            <w:pPr>
              <w:pStyle w:val="aa"/>
              <w:ind w:firstLine="0"/>
            </w:pPr>
            <w:proofErr w:type="spellStart"/>
            <w:r>
              <w:rPr>
                <w:lang w:val="en-US"/>
              </w:rPr>
              <w:t>prorected</w:t>
            </w:r>
            <w:proofErr w:type="spellEnd"/>
          </w:p>
        </w:tc>
        <w:tc>
          <w:tcPr>
            <w:tcW w:w="3520" w:type="dxa"/>
          </w:tcPr>
          <w:p w14:paraId="58304D84" w14:textId="4B8CAB91" w:rsidR="006A7758" w:rsidRPr="007808C7" w:rsidRDefault="006A7758" w:rsidP="006A7758">
            <w:pPr>
              <w:pStyle w:val="aa"/>
              <w:ind w:firstLine="0"/>
              <w:jc w:val="center"/>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501A9FF6" w14:textId="6E9EBBFB" w:rsidR="006A7758" w:rsidRPr="007808C7" w:rsidRDefault="006A7758" w:rsidP="006A7758">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0337E4" w:rsidRPr="007808C7" w14:paraId="459D20C1" w14:textId="77777777" w:rsidTr="00F27BBB">
        <w:tc>
          <w:tcPr>
            <w:tcW w:w="2911" w:type="dxa"/>
          </w:tcPr>
          <w:p w14:paraId="0C6F7FB8" w14:textId="7E7B39DD" w:rsidR="000337E4" w:rsidRPr="007808C7" w:rsidRDefault="000337E4" w:rsidP="000337E4">
            <w:pPr>
              <w:pStyle w:val="aa"/>
              <w:ind w:firstLine="0"/>
            </w:pPr>
            <w:proofErr w:type="spellStart"/>
            <w:r w:rsidRPr="00CC22B9">
              <w:t>checkConnection</w:t>
            </w:r>
            <w:proofErr w:type="spellEnd"/>
          </w:p>
        </w:tc>
        <w:tc>
          <w:tcPr>
            <w:tcW w:w="1150" w:type="dxa"/>
          </w:tcPr>
          <w:p w14:paraId="2C83778F" w14:textId="5867C7DF" w:rsidR="000337E4" w:rsidRPr="007808C7" w:rsidRDefault="000337E4" w:rsidP="000337E4">
            <w:pPr>
              <w:pStyle w:val="aa"/>
              <w:ind w:firstLine="0"/>
            </w:pPr>
            <w:r>
              <w:rPr>
                <w:lang w:val="en-US"/>
              </w:rPr>
              <w:t>void</w:t>
            </w:r>
          </w:p>
        </w:tc>
        <w:tc>
          <w:tcPr>
            <w:tcW w:w="2666" w:type="dxa"/>
          </w:tcPr>
          <w:p w14:paraId="4A8E67E3" w14:textId="206BA821" w:rsidR="000337E4" w:rsidRPr="007808C7" w:rsidRDefault="000337E4" w:rsidP="000337E4">
            <w:pPr>
              <w:pStyle w:val="aa"/>
              <w:ind w:firstLine="0"/>
            </w:pPr>
            <w:proofErr w:type="spellStart"/>
            <w:r w:rsidRPr="00CC22B9">
              <w:t>private</w:t>
            </w:r>
            <w:proofErr w:type="spellEnd"/>
          </w:p>
        </w:tc>
        <w:tc>
          <w:tcPr>
            <w:tcW w:w="3520" w:type="dxa"/>
          </w:tcPr>
          <w:p w14:paraId="54345F7B" w14:textId="5D1DC5F7" w:rsidR="000337E4" w:rsidRPr="007808C7" w:rsidRDefault="000337E4" w:rsidP="000337E4">
            <w:pPr>
              <w:pStyle w:val="aa"/>
              <w:ind w:firstLine="0"/>
              <w:jc w:val="center"/>
            </w:pPr>
            <w:r>
              <w:t>–</w:t>
            </w:r>
          </w:p>
        </w:tc>
        <w:tc>
          <w:tcPr>
            <w:tcW w:w="4313" w:type="dxa"/>
          </w:tcPr>
          <w:p w14:paraId="783FE0B9" w14:textId="5A40759D" w:rsidR="000337E4" w:rsidRPr="007808C7" w:rsidRDefault="000337E4" w:rsidP="000337E4">
            <w:pPr>
              <w:pStyle w:val="aa"/>
              <w:ind w:firstLine="0"/>
            </w:pPr>
            <w:r>
              <w:t>Проверка доступности интернет-соединения</w:t>
            </w:r>
          </w:p>
        </w:tc>
      </w:tr>
      <w:tr w:rsidR="002C75BC" w:rsidRPr="007808C7" w14:paraId="62BA655B" w14:textId="77777777" w:rsidTr="00F27BBB">
        <w:tc>
          <w:tcPr>
            <w:tcW w:w="2911" w:type="dxa"/>
          </w:tcPr>
          <w:p w14:paraId="37FE5638" w14:textId="11E255A7" w:rsidR="002C75BC" w:rsidRPr="007808C7" w:rsidRDefault="002C75BC" w:rsidP="002C75BC">
            <w:pPr>
              <w:pStyle w:val="aa"/>
              <w:ind w:firstLine="0"/>
            </w:pPr>
            <w:proofErr w:type="spellStart"/>
            <w:r w:rsidRPr="00675BA3">
              <w:t>init</w:t>
            </w:r>
            <w:proofErr w:type="spellEnd"/>
          </w:p>
        </w:tc>
        <w:tc>
          <w:tcPr>
            <w:tcW w:w="1150" w:type="dxa"/>
          </w:tcPr>
          <w:p w14:paraId="333E6E79" w14:textId="32FC978C" w:rsidR="002C75BC" w:rsidRPr="007808C7" w:rsidRDefault="002C75BC" w:rsidP="002C75BC">
            <w:pPr>
              <w:pStyle w:val="aa"/>
              <w:ind w:firstLine="0"/>
            </w:pPr>
            <w:r>
              <w:rPr>
                <w:lang w:val="en-US"/>
              </w:rPr>
              <w:t>void</w:t>
            </w:r>
          </w:p>
        </w:tc>
        <w:tc>
          <w:tcPr>
            <w:tcW w:w="2666" w:type="dxa"/>
          </w:tcPr>
          <w:p w14:paraId="7D20E069" w14:textId="1F4EB253" w:rsidR="002C75BC" w:rsidRPr="004103EB" w:rsidRDefault="002C75BC" w:rsidP="002C75BC">
            <w:pPr>
              <w:pStyle w:val="aa"/>
              <w:ind w:firstLine="0"/>
            </w:pPr>
            <w:r>
              <w:rPr>
                <w:lang w:val="en-US"/>
              </w:rPr>
              <w:t>private</w:t>
            </w:r>
          </w:p>
        </w:tc>
        <w:tc>
          <w:tcPr>
            <w:tcW w:w="3520" w:type="dxa"/>
          </w:tcPr>
          <w:p w14:paraId="714E0EC8" w14:textId="291BD32D" w:rsidR="002C75BC" w:rsidRPr="007808C7" w:rsidRDefault="002C75BC" w:rsidP="002C75BC">
            <w:pPr>
              <w:pStyle w:val="aa"/>
              <w:ind w:firstLine="0"/>
              <w:jc w:val="center"/>
            </w:pPr>
            <w:r>
              <w:t>–</w:t>
            </w:r>
          </w:p>
        </w:tc>
        <w:tc>
          <w:tcPr>
            <w:tcW w:w="4313" w:type="dxa"/>
          </w:tcPr>
          <w:p w14:paraId="5A9A0B8F" w14:textId="2B812197" w:rsidR="002C75BC" w:rsidRPr="007808C7" w:rsidRDefault="002C75BC" w:rsidP="002C75BC">
            <w:pPr>
              <w:pStyle w:val="aa"/>
              <w:ind w:firstLine="0"/>
            </w:pPr>
            <w:r>
              <w:t xml:space="preserve">Инициализация компонентов </w:t>
            </w:r>
            <w:r>
              <w:rPr>
                <w:lang w:val="en-US"/>
              </w:rPr>
              <w:t>Ac</w:t>
            </w:r>
            <w:r>
              <w:rPr>
                <w:lang w:val="en-US"/>
              </w:rPr>
              <w:softHyphen/>
              <w:t>tivity</w:t>
            </w:r>
          </w:p>
        </w:tc>
      </w:tr>
      <w:tr w:rsidR="002C75BC" w:rsidRPr="007808C7" w14:paraId="118C5125" w14:textId="77777777" w:rsidTr="00F27BBB">
        <w:tc>
          <w:tcPr>
            <w:tcW w:w="2911" w:type="dxa"/>
          </w:tcPr>
          <w:p w14:paraId="23CF504B" w14:textId="30CD163D" w:rsidR="002C75BC" w:rsidRPr="007808C7" w:rsidRDefault="00E06918" w:rsidP="002C75BC">
            <w:pPr>
              <w:pStyle w:val="aa"/>
              <w:ind w:firstLine="0"/>
            </w:pPr>
            <w:proofErr w:type="spellStart"/>
            <w:r w:rsidRPr="00E06918">
              <w:t>onBackPressed</w:t>
            </w:r>
            <w:proofErr w:type="spellEnd"/>
          </w:p>
        </w:tc>
        <w:tc>
          <w:tcPr>
            <w:tcW w:w="1150" w:type="dxa"/>
          </w:tcPr>
          <w:p w14:paraId="634806DD" w14:textId="73DA3FF4" w:rsidR="002C75BC" w:rsidRPr="007808C7" w:rsidRDefault="00E06918" w:rsidP="002C75BC">
            <w:pPr>
              <w:pStyle w:val="aa"/>
              <w:ind w:firstLine="0"/>
            </w:pPr>
            <w:r>
              <w:rPr>
                <w:lang w:val="en-US"/>
              </w:rPr>
              <w:t>void</w:t>
            </w:r>
          </w:p>
        </w:tc>
        <w:tc>
          <w:tcPr>
            <w:tcW w:w="2666" w:type="dxa"/>
          </w:tcPr>
          <w:p w14:paraId="5D3C4046" w14:textId="0CF958FE" w:rsidR="002C75BC" w:rsidRPr="00E06918" w:rsidRDefault="00E06918" w:rsidP="002C75BC">
            <w:pPr>
              <w:pStyle w:val="aa"/>
              <w:ind w:firstLine="0"/>
            </w:pPr>
            <w:r>
              <w:rPr>
                <w:lang w:val="en-US"/>
              </w:rPr>
              <w:t>public</w:t>
            </w:r>
          </w:p>
        </w:tc>
        <w:tc>
          <w:tcPr>
            <w:tcW w:w="3520" w:type="dxa"/>
          </w:tcPr>
          <w:p w14:paraId="6B7A9E29" w14:textId="5D736016" w:rsidR="002C75BC" w:rsidRPr="007808C7" w:rsidRDefault="00E06918" w:rsidP="002C75BC">
            <w:pPr>
              <w:pStyle w:val="aa"/>
              <w:ind w:firstLine="0"/>
              <w:jc w:val="center"/>
            </w:pPr>
            <w:r>
              <w:t>–</w:t>
            </w:r>
          </w:p>
        </w:tc>
        <w:tc>
          <w:tcPr>
            <w:tcW w:w="4313" w:type="dxa"/>
          </w:tcPr>
          <w:p w14:paraId="5A1277D7" w14:textId="60F98370" w:rsidR="002C75BC" w:rsidRPr="00E06918" w:rsidRDefault="00E06918" w:rsidP="002C75BC">
            <w:pPr>
              <w:pStyle w:val="aa"/>
              <w:ind w:firstLine="0"/>
            </w:pPr>
            <w:r>
              <w:t xml:space="preserve">Переопределение метода </w:t>
            </w:r>
            <w:proofErr w:type="spellStart"/>
            <w:r w:rsidRPr="00E06918">
              <w:t>onBackPressed</w:t>
            </w:r>
            <w:proofErr w:type="spellEnd"/>
            <w:r>
              <w:t xml:space="preserve"> для запрета воз</w:t>
            </w:r>
            <w:r w:rsidR="00D552CC">
              <w:softHyphen/>
            </w:r>
            <w:r>
              <w:t xml:space="preserve">врата в предыдущую </w:t>
            </w:r>
            <w:r>
              <w:rPr>
                <w:lang w:val="en-US"/>
              </w:rPr>
              <w:t>Activity</w:t>
            </w:r>
          </w:p>
        </w:tc>
      </w:tr>
    </w:tbl>
    <w:p w14:paraId="64612AF1" w14:textId="06391D91" w:rsidR="000367E0" w:rsidRDefault="000367E0" w:rsidP="000367E0">
      <w:pPr>
        <w:pStyle w:val="aa"/>
      </w:pPr>
    </w:p>
    <w:p w14:paraId="45AA6800" w14:textId="3BAC4DD4" w:rsidR="00441EB6" w:rsidRDefault="00441EB6" w:rsidP="00441EB6">
      <w:pPr>
        <w:pStyle w:val="31"/>
      </w:pPr>
      <w:r>
        <w:lastRenderedPageBreak/>
        <w:t>3.1.</w:t>
      </w:r>
      <w:r w:rsidRPr="00F154E1">
        <w:t>7</w:t>
      </w:r>
      <w:r>
        <w:t xml:space="preserve"> Реализация класса </w:t>
      </w:r>
      <w:proofErr w:type="spellStart"/>
      <w:r w:rsidR="00F154E1" w:rsidRPr="00F154E1">
        <w:t>QrActivity</w:t>
      </w:r>
      <w:proofErr w:type="spellEnd"/>
    </w:p>
    <w:p w14:paraId="3564A31D" w14:textId="5A9AB616" w:rsidR="00441EB6" w:rsidRDefault="00441EB6" w:rsidP="00441EB6">
      <w:pPr>
        <w:pStyle w:val="aa"/>
        <w:ind w:firstLine="0"/>
      </w:pPr>
      <w:r>
        <w:t>Таблица 3.</w:t>
      </w:r>
      <w:r w:rsidRPr="00F154E1">
        <w:t>7</w:t>
      </w:r>
      <w:r>
        <w:t xml:space="preserve"> – Спецификация класса </w:t>
      </w:r>
      <w:proofErr w:type="spellStart"/>
      <w:r w:rsidR="00F154E1" w:rsidRPr="00F154E1">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F154E1" w:rsidRPr="007808C7" w14:paraId="0751E2BF" w14:textId="77777777" w:rsidTr="004F2922">
        <w:tc>
          <w:tcPr>
            <w:tcW w:w="2911" w:type="dxa"/>
          </w:tcPr>
          <w:p w14:paraId="4CB08206" w14:textId="77777777" w:rsidR="00F154E1" w:rsidRPr="007808C7" w:rsidRDefault="00F154E1" w:rsidP="004F2922">
            <w:pPr>
              <w:pStyle w:val="aa"/>
              <w:ind w:firstLine="0"/>
              <w:jc w:val="center"/>
            </w:pPr>
            <w:r w:rsidRPr="00AD6E49">
              <w:rPr>
                <w:b/>
                <w:bCs/>
              </w:rPr>
              <w:t>Название</w:t>
            </w:r>
          </w:p>
        </w:tc>
        <w:tc>
          <w:tcPr>
            <w:tcW w:w="1150" w:type="dxa"/>
          </w:tcPr>
          <w:p w14:paraId="2A790230" w14:textId="77777777" w:rsidR="00F154E1" w:rsidRPr="007808C7" w:rsidRDefault="00F154E1" w:rsidP="004F2922">
            <w:pPr>
              <w:pStyle w:val="aa"/>
              <w:ind w:firstLine="0"/>
              <w:jc w:val="center"/>
            </w:pPr>
            <w:r w:rsidRPr="00AD6E49">
              <w:rPr>
                <w:b/>
                <w:bCs/>
              </w:rPr>
              <w:t>Тип</w:t>
            </w:r>
          </w:p>
        </w:tc>
        <w:tc>
          <w:tcPr>
            <w:tcW w:w="2666" w:type="dxa"/>
          </w:tcPr>
          <w:p w14:paraId="7F55B563" w14:textId="77777777" w:rsidR="00F154E1" w:rsidRPr="007808C7" w:rsidRDefault="00F154E1" w:rsidP="004F2922">
            <w:pPr>
              <w:pStyle w:val="aa"/>
              <w:ind w:firstLine="0"/>
              <w:jc w:val="center"/>
            </w:pPr>
            <w:r w:rsidRPr="00AD6E49">
              <w:rPr>
                <w:b/>
                <w:bCs/>
              </w:rPr>
              <w:t>Уровень доступа</w:t>
            </w:r>
          </w:p>
        </w:tc>
        <w:tc>
          <w:tcPr>
            <w:tcW w:w="3520" w:type="dxa"/>
          </w:tcPr>
          <w:p w14:paraId="161CA1E3" w14:textId="77777777" w:rsidR="00F154E1" w:rsidRPr="007808C7" w:rsidRDefault="00F154E1" w:rsidP="004F2922">
            <w:pPr>
              <w:pStyle w:val="aa"/>
              <w:ind w:firstLine="0"/>
              <w:jc w:val="center"/>
            </w:pPr>
            <w:r w:rsidRPr="00AD6E49">
              <w:rPr>
                <w:b/>
                <w:bCs/>
              </w:rPr>
              <w:t>Аргументы</w:t>
            </w:r>
          </w:p>
        </w:tc>
        <w:tc>
          <w:tcPr>
            <w:tcW w:w="4313" w:type="dxa"/>
          </w:tcPr>
          <w:p w14:paraId="637B2BF3" w14:textId="77777777" w:rsidR="00F154E1" w:rsidRPr="007808C7" w:rsidRDefault="00F154E1" w:rsidP="004F2922">
            <w:pPr>
              <w:pStyle w:val="aa"/>
              <w:ind w:firstLine="0"/>
              <w:jc w:val="center"/>
            </w:pPr>
            <w:r w:rsidRPr="00AD6E49">
              <w:rPr>
                <w:b/>
                <w:bCs/>
              </w:rPr>
              <w:t>Назначение</w:t>
            </w:r>
          </w:p>
        </w:tc>
      </w:tr>
      <w:tr w:rsidR="00F154E1" w:rsidRPr="007808C7" w14:paraId="58D21F2A" w14:textId="77777777" w:rsidTr="004F2922">
        <w:tc>
          <w:tcPr>
            <w:tcW w:w="2911" w:type="dxa"/>
          </w:tcPr>
          <w:p w14:paraId="6B746837" w14:textId="77777777" w:rsidR="00F154E1" w:rsidRPr="007808C7" w:rsidRDefault="00F154E1" w:rsidP="004F2922">
            <w:pPr>
              <w:pStyle w:val="aa"/>
              <w:ind w:firstLine="0"/>
            </w:pPr>
            <w:proofErr w:type="spellStart"/>
            <w:r w:rsidRPr="00A26169">
              <w:t>onCreate</w:t>
            </w:r>
            <w:proofErr w:type="spellEnd"/>
          </w:p>
        </w:tc>
        <w:tc>
          <w:tcPr>
            <w:tcW w:w="1150" w:type="dxa"/>
          </w:tcPr>
          <w:p w14:paraId="6BCEF3F9" w14:textId="77777777" w:rsidR="00F154E1" w:rsidRPr="007808C7" w:rsidRDefault="00F154E1" w:rsidP="004F2922">
            <w:pPr>
              <w:pStyle w:val="aa"/>
              <w:ind w:firstLine="0"/>
            </w:pPr>
            <w:r>
              <w:rPr>
                <w:lang w:val="en-US"/>
              </w:rPr>
              <w:t>void</w:t>
            </w:r>
          </w:p>
        </w:tc>
        <w:tc>
          <w:tcPr>
            <w:tcW w:w="2666" w:type="dxa"/>
          </w:tcPr>
          <w:p w14:paraId="7D728A2B" w14:textId="77777777" w:rsidR="00F154E1" w:rsidRPr="007808C7" w:rsidRDefault="00F154E1" w:rsidP="004F2922">
            <w:pPr>
              <w:pStyle w:val="aa"/>
              <w:ind w:firstLine="0"/>
            </w:pPr>
            <w:proofErr w:type="spellStart"/>
            <w:r>
              <w:rPr>
                <w:lang w:val="en-US"/>
              </w:rPr>
              <w:t>prorected</w:t>
            </w:r>
            <w:proofErr w:type="spellEnd"/>
          </w:p>
        </w:tc>
        <w:tc>
          <w:tcPr>
            <w:tcW w:w="3520" w:type="dxa"/>
          </w:tcPr>
          <w:p w14:paraId="2E2B976C" w14:textId="77777777" w:rsidR="00F154E1" w:rsidRPr="007808C7" w:rsidRDefault="00F154E1" w:rsidP="00FD43D6">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595CD131" w14:textId="77777777" w:rsidR="00F154E1" w:rsidRPr="007808C7" w:rsidRDefault="00F154E1"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FD43D6" w:rsidRPr="007808C7" w14:paraId="7C4C2645" w14:textId="77777777" w:rsidTr="004F2922">
        <w:tc>
          <w:tcPr>
            <w:tcW w:w="2911" w:type="dxa"/>
          </w:tcPr>
          <w:p w14:paraId="0A028759" w14:textId="73F53F8D" w:rsidR="00FD43D6" w:rsidRPr="00A26169" w:rsidRDefault="00FD43D6" w:rsidP="00FD43D6">
            <w:pPr>
              <w:pStyle w:val="aa"/>
              <w:ind w:firstLine="0"/>
            </w:pPr>
            <w:proofErr w:type="spellStart"/>
            <w:r w:rsidRPr="00CC22B9">
              <w:t>checkConnection</w:t>
            </w:r>
            <w:proofErr w:type="spellEnd"/>
          </w:p>
        </w:tc>
        <w:tc>
          <w:tcPr>
            <w:tcW w:w="1150" w:type="dxa"/>
          </w:tcPr>
          <w:p w14:paraId="1E0F0753" w14:textId="2293F60A" w:rsidR="00FD43D6" w:rsidRDefault="00FD43D6" w:rsidP="00FD43D6">
            <w:pPr>
              <w:pStyle w:val="aa"/>
              <w:ind w:firstLine="0"/>
              <w:rPr>
                <w:lang w:val="en-US"/>
              </w:rPr>
            </w:pPr>
            <w:r>
              <w:rPr>
                <w:lang w:val="en-US"/>
              </w:rPr>
              <w:t>void</w:t>
            </w:r>
          </w:p>
        </w:tc>
        <w:tc>
          <w:tcPr>
            <w:tcW w:w="2666" w:type="dxa"/>
          </w:tcPr>
          <w:p w14:paraId="4198B226" w14:textId="2152B42D" w:rsidR="00FD43D6" w:rsidRDefault="00FD43D6" w:rsidP="00FD43D6">
            <w:pPr>
              <w:pStyle w:val="aa"/>
              <w:ind w:firstLine="0"/>
              <w:rPr>
                <w:lang w:val="en-US"/>
              </w:rPr>
            </w:pPr>
            <w:proofErr w:type="spellStart"/>
            <w:r w:rsidRPr="00CC22B9">
              <w:t>private</w:t>
            </w:r>
            <w:proofErr w:type="spellEnd"/>
          </w:p>
        </w:tc>
        <w:tc>
          <w:tcPr>
            <w:tcW w:w="3520" w:type="dxa"/>
          </w:tcPr>
          <w:p w14:paraId="19F74216" w14:textId="7CD6F451" w:rsidR="00FD43D6" w:rsidRPr="00A26169" w:rsidRDefault="00FD43D6" w:rsidP="00FD43D6">
            <w:pPr>
              <w:pStyle w:val="aa"/>
              <w:ind w:firstLine="0"/>
              <w:jc w:val="center"/>
            </w:pPr>
            <w:r>
              <w:t>–</w:t>
            </w:r>
          </w:p>
        </w:tc>
        <w:tc>
          <w:tcPr>
            <w:tcW w:w="4313" w:type="dxa"/>
          </w:tcPr>
          <w:p w14:paraId="3DAEF725" w14:textId="5D67BCB0" w:rsidR="00FD43D6" w:rsidRDefault="00FD43D6" w:rsidP="00FD43D6">
            <w:pPr>
              <w:pStyle w:val="aa"/>
              <w:ind w:firstLine="0"/>
            </w:pPr>
            <w:r>
              <w:t>Проверка доступности интернет-соединения</w:t>
            </w:r>
          </w:p>
        </w:tc>
      </w:tr>
      <w:tr w:rsidR="009C3B91" w14:paraId="2199F23D" w14:textId="77777777" w:rsidTr="006B5715">
        <w:tc>
          <w:tcPr>
            <w:tcW w:w="2911" w:type="dxa"/>
          </w:tcPr>
          <w:p w14:paraId="2EB493A2" w14:textId="4756A97B" w:rsidR="009C3B91" w:rsidRPr="00A26169" w:rsidRDefault="009C3B91" w:rsidP="009C3B91">
            <w:pPr>
              <w:pStyle w:val="aa"/>
              <w:ind w:firstLine="0"/>
            </w:pPr>
            <w:proofErr w:type="spellStart"/>
            <w:r w:rsidRPr="0032510B">
              <w:t>generateQRCode</w:t>
            </w:r>
            <w:proofErr w:type="spellEnd"/>
          </w:p>
        </w:tc>
        <w:tc>
          <w:tcPr>
            <w:tcW w:w="1150" w:type="dxa"/>
          </w:tcPr>
          <w:p w14:paraId="609069A5" w14:textId="62B0BBE8" w:rsidR="009C3B91" w:rsidRDefault="009C3B91" w:rsidP="009C3B91">
            <w:pPr>
              <w:pStyle w:val="aa"/>
              <w:ind w:firstLine="0"/>
              <w:rPr>
                <w:lang w:val="en-US"/>
              </w:rPr>
            </w:pPr>
            <w:r>
              <w:rPr>
                <w:lang w:val="en-US"/>
              </w:rPr>
              <w:t>void</w:t>
            </w:r>
          </w:p>
        </w:tc>
        <w:tc>
          <w:tcPr>
            <w:tcW w:w="2666" w:type="dxa"/>
          </w:tcPr>
          <w:p w14:paraId="1F31B6D6" w14:textId="3125A686" w:rsidR="009C3B91" w:rsidRDefault="009C3B91" w:rsidP="009C3B91">
            <w:pPr>
              <w:pStyle w:val="aa"/>
              <w:ind w:firstLine="0"/>
              <w:rPr>
                <w:lang w:val="en-US"/>
              </w:rPr>
            </w:pPr>
            <w:r>
              <w:rPr>
                <w:lang w:val="en-US"/>
              </w:rPr>
              <w:t>private</w:t>
            </w:r>
          </w:p>
        </w:tc>
        <w:tc>
          <w:tcPr>
            <w:tcW w:w="3520" w:type="dxa"/>
          </w:tcPr>
          <w:p w14:paraId="513FE5B1" w14:textId="0C722418" w:rsidR="009C3B91" w:rsidRPr="00A26169" w:rsidRDefault="009C3B91" w:rsidP="009C3B91">
            <w:pPr>
              <w:pStyle w:val="aa"/>
              <w:ind w:firstLine="0"/>
            </w:pPr>
            <w:proofErr w:type="spellStart"/>
            <w:r w:rsidRPr="0032510B">
              <w:t>uid</w:t>
            </w:r>
            <w:proofErr w:type="spellEnd"/>
            <w:r w:rsidRPr="0032510B">
              <w:t xml:space="preserve">: </w:t>
            </w:r>
            <w:proofErr w:type="spellStart"/>
            <w:r w:rsidRPr="0032510B">
              <w:t>String</w:t>
            </w:r>
            <w:proofErr w:type="spellEnd"/>
          </w:p>
        </w:tc>
        <w:tc>
          <w:tcPr>
            <w:tcW w:w="4313" w:type="dxa"/>
          </w:tcPr>
          <w:p w14:paraId="1B5B88C0" w14:textId="11DF7627" w:rsidR="009C3B91" w:rsidRDefault="009C3B91" w:rsidP="009C3B91">
            <w:pPr>
              <w:pStyle w:val="aa"/>
              <w:ind w:firstLine="0"/>
            </w:pPr>
            <w:r>
              <w:t xml:space="preserve">Генерация </w:t>
            </w:r>
            <w:r>
              <w:rPr>
                <w:lang w:val="en-US"/>
              </w:rPr>
              <w:t>QR</w:t>
            </w:r>
            <w:r>
              <w:t xml:space="preserve">-кода из </w:t>
            </w:r>
            <w:proofErr w:type="spellStart"/>
            <w:r>
              <w:rPr>
                <w:lang w:val="en-US"/>
              </w:rPr>
              <w:t>uid</w:t>
            </w:r>
            <w:proofErr w:type="spellEnd"/>
          </w:p>
        </w:tc>
      </w:tr>
      <w:tr w:rsidR="003E7CBB" w14:paraId="596749B6" w14:textId="77777777" w:rsidTr="006B5715">
        <w:tc>
          <w:tcPr>
            <w:tcW w:w="2911" w:type="dxa"/>
          </w:tcPr>
          <w:p w14:paraId="29EEC263" w14:textId="4E8DEEEA" w:rsidR="003E7CBB" w:rsidRPr="00A26169" w:rsidRDefault="003E7CBB" w:rsidP="003E7CBB">
            <w:pPr>
              <w:pStyle w:val="aa"/>
              <w:ind w:firstLine="0"/>
            </w:pPr>
            <w:proofErr w:type="spellStart"/>
            <w:r w:rsidRPr="00675BA3">
              <w:t>init</w:t>
            </w:r>
            <w:proofErr w:type="spellEnd"/>
          </w:p>
        </w:tc>
        <w:tc>
          <w:tcPr>
            <w:tcW w:w="1150" w:type="dxa"/>
          </w:tcPr>
          <w:p w14:paraId="47A41A98" w14:textId="36135349" w:rsidR="003E7CBB" w:rsidRPr="009C3B91" w:rsidRDefault="003E7CBB" w:rsidP="003E7CBB">
            <w:pPr>
              <w:pStyle w:val="aa"/>
              <w:ind w:firstLine="0"/>
            </w:pPr>
            <w:r>
              <w:rPr>
                <w:lang w:val="en-US"/>
              </w:rPr>
              <w:t>void</w:t>
            </w:r>
          </w:p>
        </w:tc>
        <w:tc>
          <w:tcPr>
            <w:tcW w:w="2666" w:type="dxa"/>
          </w:tcPr>
          <w:p w14:paraId="7D9D0FC2" w14:textId="1E6EEDEA" w:rsidR="003E7CBB" w:rsidRPr="009C3B91" w:rsidRDefault="003E7CBB" w:rsidP="003E7CBB">
            <w:pPr>
              <w:pStyle w:val="aa"/>
              <w:ind w:firstLine="0"/>
            </w:pPr>
            <w:r>
              <w:rPr>
                <w:lang w:val="en-US"/>
              </w:rPr>
              <w:t>private</w:t>
            </w:r>
          </w:p>
        </w:tc>
        <w:tc>
          <w:tcPr>
            <w:tcW w:w="3520" w:type="dxa"/>
          </w:tcPr>
          <w:p w14:paraId="0D727DD1" w14:textId="20A9EE0C" w:rsidR="003E7CBB" w:rsidRPr="00A26169" w:rsidRDefault="003E7CBB" w:rsidP="003E7CBB">
            <w:pPr>
              <w:pStyle w:val="aa"/>
              <w:ind w:firstLine="0"/>
              <w:jc w:val="center"/>
            </w:pPr>
            <w:r>
              <w:t>–</w:t>
            </w:r>
          </w:p>
        </w:tc>
        <w:tc>
          <w:tcPr>
            <w:tcW w:w="4313" w:type="dxa"/>
          </w:tcPr>
          <w:p w14:paraId="7C51639C" w14:textId="321DF324" w:rsidR="003E7CBB" w:rsidRDefault="003E7CBB" w:rsidP="003E7CBB">
            <w:pPr>
              <w:pStyle w:val="aa"/>
              <w:ind w:firstLine="0"/>
            </w:pPr>
            <w:r>
              <w:t xml:space="preserve">Инициализация компонентов </w:t>
            </w:r>
            <w:r>
              <w:rPr>
                <w:lang w:val="en-US"/>
              </w:rPr>
              <w:t>Ac</w:t>
            </w:r>
            <w:r>
              <w:rPr>
                <w:lang w:val="en-US"/>
              </w:rPr>
              <w:softHyphen/>
              <w:t>tivity</w:t>
            </w:r>
          </w:p>
        </w:tc>
      </w:tr>
    </w:tbl>
    <w:p w14:paraId="55D6607E" w14:textId="77777777" w:rsidR="0037139D" w:rsidRDefault="0037139D" w:rsidP="0037139D">
      <w:pPr>
        <w:pStyle w:val="aa"/>
      </w:pPr>
    </w:p>
    <w:p w14:paraId="3DBDB13F" w14:textId="3D24CD7F" w:rsidR="0037139D" w:rsidRDefault="0037139D" w:rsidP="0037139D">
      <w:pPr>
        <w:pStyle w:val="31"/>
      </w:pPr>
      <w:r>
        <w:t>3.1.</w:t>
      </w:r>
      <w:r w:rsidR="00044147">
        <w:t>8</w:t>
      </w:r>
      <w:r>
        <w:t xml:space="preserve"> Реализация класса </w:t>
      </w:r>
      <w:proofErr w:type="spellStart"/>
      <w:r w:rsidR="00D35295" w:rsidRPr="00D35295">
        <w:t>ResultScannerActivity</w:t>
      </w:r>
      <w:proofErr w:type="spellEnd"/>
    </w:p>
    <w:p w14:paraId="314598B3" w14:textId="50EC802F" w:rsidR="0037139D" w:rsidRDefault="0037139D" w:rsidP="0037139D">
      <w:pPr>
        <w:pStyle w:val="aa"/>
        <w:ind w:firstLine="0"/>
      </w:pPr>
      <w:r>
        <w:t>Таблица 3.</w:t>
      </w:r>
      <w:r w:rsidR="00044147">
        <w:t>8</w:t>
      </w:r>
      <w:r>
        <w:t xml:space="preserve"> – Спецификация класса </w:t>
      </w:r>
      <w:proofErr w:type="spellStart"/>
      <w:r w:rsidR="00D35295" w:rsidRPr="00D35295">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785FD4" w14:paraId="382B45BE" w14:textId="77777777" w:rsidTr="006B5715">
        <w:tc>
          <w:tcPr>
            <w:tcW w:w="2911" w:type="dxa"/>
          </w:tcPr>
          <w:p w14:paraId="6A83B6A3" w14:textId="649D1596" w:rsidR="00785FD4" w:rsidRPr="00A26169" w:rsidRDefault="00785FD4" w:rsidP="00785FD4">
            <w:pPr>
              <w:pStyle w:val="aa"/>
              <w:ind w:firstLine="0"/>
              <w:jc w:val="center"/>
            </w:pPr>
            <w:r w:rsidRPr="00AD6E49">
              <w:rPr>
                <w:b/>
                <w:bCs/>
              </w:rPr>
              <w:t>Название</w:t>
            </w:r>
          </w:p>
        </w:tc>
        <w:tc>
          <w:tcPr>
            <w:tcW w:w="1150" w:type="dxa"/>
          </w:tcPr>
          <w:p w14:paraId="5A027E27" w14:textId="7951FE78" w:rsidR="00785FD4" w:rsidRPr="009C3B91" w:rsidRDefault="00785FD4" w:rsidP="00785FD4">
            <w:pPr>
              <w:pStyle w:val="aa"/>
              <w:ind w:firstLine="0"/>
              <w:jc w:val="center"/>
            </w:pPr>
            <w:r w:rsidRPr="00AD6E49">
              <w:rPr>
                <w:b/>
                <w:bCs/>
              </w:rPr>
              <w:t>Тип</w:t>
            </w:r>
          </w:p>
        </w:tc>
        <w:tc>
          <w:tcPr>
            <w:tcW w:w="2666" w:type="dxa"/>
          </w:tcPr>
          <w:p w14:paraId="2CAE906F" w14:textId="599C3FC6" w:rsidR="00785FD4" w:rsidRPr="009C3B91" w:rsidRDefault="00785FD4" w:rsidP="00785FD4">
            <w:pPr>
              <w:pStyle w:val="aa"/>
              <w:ind w:firstLine="0"/>
              <w:jc w:val="center"/>
            </w:pPr>
            <w:r w:rsidRPr="00AD6E49">
              <w:rPr>
                <w:b/>
                <w:bCs/>
              </w:rPr>
              <w:t>Уровень доступа</w:t>
            </w:r>
          </w:p>
        </w:tc>
        <w:tc>
          <w:tcPr>
            <w:tcW w:w="3520" w:type="dxa"/>
          </w:tcPr>
          <w:p w14:paraId="3FE7CC3D" w14:textId="5A476446" w:rsidR="00785FD4" w:rsidRPr="00A26169" w:rsidRDefault="00785FD4" w:rsidP="00785FD4">
            <w:pPr>
              <w:pStyle w:val="aa"/>
              <w:ind w:firstLine="0"/>
              <w:jc w:val="center"/>
            </w:pPr>
            <w:r w:rsidRPr="00AD6E49">
              <w:rPr>
                <w:b/>
                <w:bCs/>
              </w:rPr>
              <w:t>Аргументы</w:t>
            </w:r>
          </w:p>
        </w:tc>
        <w:tc>
          <w:tcPr>
            <w:tcW w:w="4313" w:type="dxa"/>
          </w:tcPr>
          <w:p w14:paraId="3A9318CD" w14:textId="7FDEA6FF" w:rsidR="00785FD4" w:rsidRDefault="00785FD4" w:rsidP="00785FD4">
            <w:pPr>
              <w:pStyle w:val="aa"/>
              <w:ind w:firstLine="0"/>
              <w:jc w:val="center"/>
            </w:pPr>
            <w:r w:rsidRPr="00AD6E49">
              <w:rPr>
                <w:b/>
                <w:bCs/>
              </w:rPr>
              <w:t>Назначение</w:t>
            </w:r>
          </w:p>
        </w:tc>
      </w:tr>
      <w:tr w:rsidR="00C26310" w14:paraId="5C124060" w14:textId="77777777" w:rsidTr="006B5715">
        <w:tc>
          <w:tcPr>
            <w:tcW w:w="2911" w:type="dxa"/>
          </w:tcPr>
          <w:p w14:paraId="6F1F589F" w14:textId="4F464F75" w:rsidR="00C26310" w:rsidRPr="00A26169" w:rsidRDefault="00C26310" w:rsidP="00C26310">
            <w:pPr>
              <w:pStyle w:val="aa"/>
              <w:ind w:firstLine="0"/>
            </w:pPr>
            <w:proofErr w:type="spellStart"/>
            <w:r w:rsidRPr="00A26169">
              <w:t>onCreate</w:t>
            </w:r>
            <w:proofErr w:type="spellEnd"/>
          </w:p>
        </w:tc>
        <w:tc>
          <w:tcPr>
            <w:tcW w:w="1150" w:type="dxa"/>
          </w:tcPr>
          <w:p w14:paraId="2097BA5C" w14:textId="576316FE" w:rsidR="00C26310" w:rsidRPr="009C3B91" w:rsidRDefault="00C26310" w:rsidP="00C26310">
            <w:pPr>
              <w:pStyle w:val="aa"/>
              <w:ind w:firstLine="0"/>
            </w:pPr>
            <w:r>
              <w:rPr>
                <w:lang w:val="en-US"/>
              </w:rPr>
              <w:t>void</w:t>
            </w:r>
          </w:p>
        </w:tc>
        <w:tc>
          <w:tcPr>
            <w:tcW w:w="2666" w:type="dxa"/>
          </w:tcPr>
          <w:p w14:paraId="77D512CA" w14:textId="0F75DFCC" w:rsidR="00C26310" w:rsidRPr="009C3B91" w:rsidRDefault="00C26310" w:rsidP="00C26310">
            <w:pPr>
              <w:pStyle w:val="aa"/>
              <w:ind w:firstLine="0"/>
            </w:pPr>
            <w:proofErr w:type="spellStart"/>
            <w:r>
              <w:rPr>
                <w:lang w:val="en-US"/>
              </w:rPr>
              <w:t>prorected</w:t>
            </w:r>
            <w:proofErr w:type="spellEnd"/>
          </w:p>
        </w:tc>
        <w:tc>
          <w:tcPr>
            <w:tcW w:w="3520" w:type="dxa"/>
          </w:tcPr>
          <w:p w14:paraId="443ED880" w14:textId="38176090" w:rsidR="00C26310" w:rsidRPr="00A26169" w:rsidRDefault="00C26310" w:rsidP="00181460">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3A048FED" w14:textId="73E04AC7" w:rsidR="00C26310" w:rsidRDefault="00C26310" w:rsidP="00C26310">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5B3E48" w14:paraId="17260D8D" w14:textId="77777777" w:rsidTr="006B5715">
        <w:tc>
          <w:tcPr>
            <w:tcW w:w="2911" w:type="dxa"/>
          </w:tcPr>
          <w:p w14:paraId="433C9571" w14:textId="308A904B" w:rsidR="005B3E48" w:rsidRPr="00A26169" w:rsidRDefault="005B3E48" w:rsidP="005B3E48">
            <w:pPr>
              <w:pStyle w:val="aa"/>
              <w:ind w:firstLine="0"/>
            </w:pPr>
            <w:proofErr w:type="spellStart"/>
            <w:r w:rsidRPr="00CC22B9">
              <w:t>checkConnection</w:t>
            </w:r>
            <w:proofErr w:type="spellEnd"/>
          </w:p>
        </w:tc>
        <w:tc>
          <w:tcPr>
            <w:tcW w:w="1150" w:type="dxa"/>
          </w:tcPr>
          <w:p w14:paraId="063DDF7B" w14:textId="4ECE6D74" w:rsidR="005B3E48" w:rsidRPr="009C3B91" w:rsidRDefault="005B3E48" w:rsidP="005B3E48">
            <w:pPr>
              <w:pStyle w:val="aa"/>
              <w:ind w:firstLine="0"/>
            </w:pPr>
            <w:r>
              <w:rPr>
                <w:lang w:val="en-US"/>
              </w:rPr>
              <w:t>void</w:t>
            </w:r>
          </w:p>
        </w:tc>
        <w:tc>
          <w:tcPr>
            <w:tcW w:w="2666" w:type="dxa"/>
          </w:tcPr>
          <w:p w14:paraId="0EB3137B" w14:textId="6049DDAB" w:rsidR="005B3E48" w:rsidRPr="009C3B91" w:rsidRDefault="005B3E48" w:rsidP="005B3E48">
            <w:pPr>
              <w:pStyle w:val="aa"/>
              <w:ind w:firstLine="0"/>
            </w:pPr>
            <w:proofErr w:type="spellStart"/>
            <w:r w:rsidRPr="00CC22B9">
              <w:t>private</w:t>
            </w:r>
            <w:proofErr w:type="spellEnd"/>
          </w:p>
        </w:tc>
        <w:tc>
          <w:tcPr>
            <w:tcW w:w="3520" w:type="dxa"/>
          </w:tcPr>
          <w:p w14:paraId="06FF0617" w14:textId="0CC9E3DB" w:rsidR="005B3E48" w:rsidRPr="00A26169" w:rsidRDefault="005B3E48" w:rsidP="005B3E48">
            <w:pPr>
              <w:pStyle w:val="aa"/>
              <w:ind w:firstLine="0"/>
              <w:jc w:val="center"/>
            </w:pPr>
            <w:r>
              <w:t>–</w:t>
            </w:r>
          </w:p>
        </w:tc>
        <w:tc>
          <w:tcPr>
            <w:tcW w:w="4313" w:type="dxa"/>
          </w:tcPr>
          <w:p w14:paraId="009960DF" w14:textId="38371044" w:rsidR="005B3E48" w:rsidRDefault="005B3E48" w:rsidP="005B3E48">
            <w:pPr>
              <w:pStyle w:val="aa"/>
              <w:ind w:firstLine="0"/>
            </w:pPr>
            <w:r>
              <w:t>Проверка доступности интернет-соединения</w:t>
            </w:r>
          </w:p>
        </w:tc>
      </w:tr>
      <w:tr w:rsidR="005B3E48" w14:paraId="62651379" w14:textId="77777777" w:rsidTr="006B5715">
        <w:tc>
          <w:tcPr>
            <w:tcW w:w="2911" w:type="dxa"/>
          </w:tcPr>
          <w:p w14:paraId="29E29917" w14:textId="15623B80" w:rsidR="005B3E48" w:rsidRPr="00A26169" w:rsidRDefault="005B3E48" w:rsidP="005B3E48">
            <w:pPr>
              <w:pStyle w:val="aa"/>
              <w:ind w:firstLine="0"/>
            </w:pPr>
            <w:proofErr w:type="spellStart"/>
            <w:r w:rsidRPr="005B3E48">
              <w:t>showSuccessfulDialog</w:t>
            </w:r>
            <w:proofErr w:type="spellEnd"/>
          </w:p>
        </w:tc>
        <w:tc>
          <w:tcPr>
            <w:tcW w:w="1150" w:type="dxa"/>
          </w:tcPr>
          <w:p w14:paraId="7517D58A" w14:textId="4CA99FDA" w:rsidR="005B3E48" w:rsidRPr="009C3B91" w:rsidRDefault="005B3E48" w:rsidP="005B3E48">
            <w:pPr>
              <w:pStyle w:val="aa"/>
              <w:ind w:firstLine="0"/>
            </w:pPr>
            <w:r>
              <w:rPr>
                <w:lang w:val="en-US"/>
              </w:rPr>
              <w:t>void</w:t>
            </w:r>
          </w:p>
        </w:tc>
        <w:tc>
          <w:tcPr>
            <w:tcW w:w="2666" w:type="dxa"/>
          </w:tcPr>
          <w:p w14:paraId="2E6810F3" w14:textId="22663993" w:rsidR="005B3E48" w:rsidRPr="009C3B91" w:rsidRDefault="005B3E48" w:rsidP="005B3E48">
            <w:pPr>
              <w:pStyle w:val="aa"/>
              <w:ind w:firstLine="0"/>
            </w:pPr>
            <w:r>
              <w:rPr>
                <w:lang w:val="en-US"/>
              </w:rPr>
              <w:t>private</w:t>
            </w:r>
          </w:p>
        </w:tc>
        <w:tc>
          <w:tcPr>
            <w:tcW w:w="3520" w:type="dxa"/>
          </w:tcPr>
          <w:p w14:paraId="695EF53E" w14:textId="46BB8BE7" w:rsidR="005B3E48" w:rsidRPr="00A26169" w:rsidRDefault="005B3E48" w:rsidP="005B3E48">
            <w:pPr>
              <w:pStyle w:val="aa"/>
              <w:ind w:firstLine="0"/>
              <w:jc w:val="center"/>
            </w:pPr>
            <w:r>
              <w:t>–</w:t>
            </w:r>
          </w:p>
        </w:tc>
        <w:tc>
          <w:tcPr>
            <w:tcW w:w="4313" w:type="dxa"/>
          </w:tcPr>
          <w:p w14:paraId="7AF349D9" w14:textId="5A7397C4" w:rsidR="005B3E48" w:rsidRDefault="005B3E48" w:rsidP="005B3E48">
            <w:pPr>
              <w:pStyle w:val="aa"/>
              <w:ind w:firstLine="0"/>
            </w:pPr>
            <w:r>
              <w:t xml:space="preserve">Вызов </w:t>
            </w:r>
            <w:proofErr w:type="spellStart"/>
            <w:r w:rsidRPr="002E2143">
              <w:t>AlertDialog</w:t>
            </w:r>
            <w:proofErr w:type="spellEnd"/>
            <w:r>
              <w:t xml:space="preserve"> </w:t>
            </w:r>
            <w:r>
              <w:t>успешного подтверждения присутствия</w:t>
            </w:r>
          </w:p>
        </w:tc>
      </w:tr>
      <w:tr w:rsidR="005B3E48" w14:paraId="1F27E950" w14:textId="77777777" w:rsidTr="006B5715">
        <w:tc>
          <w:tcPr>
            <w:tcW w:w="2911" w:type="dxa"/>
          </w:tcPr>
          <w:p w14:paraId="5AA8FCB8" w14:textId="51E2DC36" w:rsidR="005B3E48" w:rsidRPr="00A26169" w:rsidRDefault="005B3E48" w:rsidP="005B3E48">
            <w:pPr>
              <w:pStyle w:val="aa"/>
              <w:ind w:firstLine="0"/>
            </w:pPr>
            <w:proofErr w:type="spellStart"/>
            <w:r w:rsidRPr="005B3E48">
              <w:t>showErrorDialog</w:t>
            </w:r>
            <w:proofErr w:type="spellEnd"/>
          </w:p>
        </w:tc>
        <w:tc>
          <w:tcPr>
            <w:tcW w:w="1150" w:type="dxa"/>
          </w:tcPr>
          <w:p w14:paraId="1FF41109" w14:textId="1B3D7EFD" w:rsidR="005B3E48" w:rsidRPr="009C3B91" w:rsidRDefault="005B3E48" w:rsidP="005B3E48">
            <w:pPr>
              <w:pStyle w:val="aa"/>
              <w:ind w:firstLine="0"/>
            </w:pPr>
            <w:r>
              <w:rPr>
                <w:lang w:val="en-US"/>
              </w:rPr>
              <w:t>void</w:t>
            </w:r>
          </w:p>
        </w:tc>
        <w:tc>
          <w:tcPr>
            <w:tcW w:w="2666" w:type="dxa"/>
          </w:tcPr>
          <w:p w14:paraId="713E5936" w14:textId="213D6B2E" w:rsidR="005B3E48" w:rsidRPr="009C3B91" w:rsidRDefault="005B3E48" w:rsidP="005B3E48">
            <w:pPr>
              <w:pStyle w:val="aa"/>
              <w:ind w:firstLine="0"/>
            </w:pPr>
            <w:r>
              <w:rPr>
                <w:lang w:val="en-US"/>
              </w:rPr>
              <w:t>private</w:t>
            </w:r>
          </w:p>
        </w:tc>
        <w:tc>
          <w:tcPr>
            <w:tcW w:w="3520" w:type="dxa"/>
          </w:tcPr>
          <w:p w14:paraId="7FF16FBD" w14:textId="4C459130" w:rsidR="005B3E48" w:rsidRPr="00A26169" w:rsidRDefault="005B3E48" w:rsidP="005B3E48">
            <w:pPr>
              <w:pStyle w:val="aa"/>
              <w:ind w:firstLine="0"/>
              <w:jc w:val="center"/>
            </w:pPr>
            <w:r>
              <w:t>–</w:t>
            </w:r>
          </w:p>
        </w:tc>
        <w:tc>
          <w:tcPr>
            <w:tcW w:w="4313" w:type="dxa"/>
          </w:tcPr>
          <w:p w14:paraId="6C58A111" w14:textId="2608515D" w:rsidR="005B3E48" w:rsidRDefault="005B3E48" w:rsidP="005B3E48">
            <w:pPr>
              <w:pStyle w:val="aa"/>
              <w:ind w:firstLine="0"/>
            </w:pPr>
            <w:r>
              <w:t xml:space="preserve">Вызов </w:t>
            </w:r>
            <w:proofErr w:type="spellStart"/>
            <w:r w:rsidRPr="002E2143">
              <w:t>AlertDialog</w:t>
            </w:r>
            <w:proofErr w:type="spellEnd"/>
            <w:r>
              <w:t xml:space="preserve"> </w:t>
            </w:r>
            <w:r>
              <w:t>неудачного подтверждения присутствия</w:t>
            </w:r>
          </w:p>
        </w:tc>
      </w:tr>
      <w:tr w:rsidR="005B3E48" w14:paraId="6B74C384" w14:textId="77777777" w:rsidTr="006B5715">
        <w:tc>
          <w:tcPr>
            <w:tcW w:w="2911" w:type="dxa"/>
          </w:tcPr>
          <w:p w14:paraId="592E5756" w14:textId="625C39F0" w:rsidR="005B3E48" w:rsidRPr="00A26169" w:rsidRDefault="005B3E48" w:rsidP="005B3E48">
            <w:pPr>
              <w:pStyle w:val="aa"/>
              <w:ind w:firstLine="0"/>
            </w:pPr>
            <w:proofErr w:type="spellStart"/>
            <w:r w:rsidRPr="002C5373">
              <w:t>setInfo</w:t>
            </w:r>
            <w:proofErr w:type="spellEnd"/>
          </w:p>
        </w:tc>
        <w:tc>
          <w:tcPr>
            <w:tcW w:w="1150" w:type="dxa"/>
          </w:tcPr>
          <w:p w14:paraId="61D95DB3" w14:textId="07279DB5" w:rsidR="005B3E48" w:rsidRPr="009C3B91" w:rsidRDefault="005B3E48" w:rsidP="005B3E48">
            <w:pPr>
              <w:pStyle w:val="aa"/>
              <w:ind w:firstLine="0"/>
            </w:pPr>
            <w:r>
              <w:rPr>
                <w:lang w:val="en-US"/>
              </w:rPr>
              <w:t>void</w:t>
            </w:r>
          </w:p>
        </w:tc>
        <w:tc>
          <w:tcPr>
            <w:tcW w:w="2666" w:type="dxa"/>
          </w:tcPr>
          <w:p w14:paraId="6AEC8599" w14:textId="15D9E35A" w:rsidR="005B3E48" w:rsidRPr="009C3B91" w:rsidRDefault="005B3E48" w:rsidP="005B3E48">
            <w:pPr>
              <w:pStyle w:val="aa"/>
              <w:ind w:firstLine="0"/>
            </w:pPr>
            <w:r>
              <w:rPr>
                <w:lang w:val="en-US"/>
              </w:rPr>
              <w:t>private</w:t>
            </w:r>
          </w:p>
        </w:tc>
        <w:tc>
          <w:tcPr>
            <w:tcW w:w="3520" w:type="dxa"/>
          </w:tcPr>
          <w:p w14:paraId="0ECE3C2A" w14:textId="62F3A8D1" w:rsidR="005B3E48" w:rsidRPr="00A26169" w:rsidRDefault="005B3E48" w:rsidP="005B3E48">
            <w:pPr>
              <w:pStyle w:val="aa"/>
              <w:ind w:firstLine="0"/>
              <w:jc w:val="center"/>
            </w:pPr>
            <w:r>
              <w:t>–</w:t>
            </w:r>
          </w:p>
        </w:tc>
        <w:tc>
          <w:tcPr>
            <w:tcW w:w="4313" w:type="dxa"/>
          </w:tcPr>
          <w:p w14:paraId="18E6DB38" w14:textId="38A051D0" w:rsidR="005B3E48" w:rsidRDefault="005B3E48" w:rsidP="005B3E48">
            <w:pPr>
              <w:pStyle w:val="aa"/>
              <w:ind w:firstLine="0"/>
            </w:pPr>
            <w:r>
              <w:t>Заполнение компонентов инфор</w:t>
            </w:r>
            <w:r>
              <w:softHyphen/>
              <w:t>мацией</w:t>
            </w:r>
          </w:p>
        </w:tc>
      </w:tr>
    </w:tbl>
    <w:p w14:paraId="07CE8991" w14:textId="5D1E27EF" w:rsidR="00044147" w:rsidRDefault="00044147" w:rsidP="00044147">
      <w:pPr>
        <w:pStyle w:val="aa"/>
        <w:ind w:firstLine="0"/>
      </w:pPr>
      <w:r>
        <w:lastRenderedPageBreak/>
        <w:t xml:space="preserve">Продолжение таблицы 3.8 – Спецификация класса </w:t>
      </w:r>
      <w:proofErr w:type="spellStart"/>
      <w:r w:rsidRPr="00D35295">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044147" w14:paraId="6B9772E4" w14:textId="77777777" w:rsidTr="006B5715">
        <w:tc>
          <w:tcPr>
            <w:tcW w:w="2911" w:type="dxa"/>
          </w:tcPr>
          <w:p w14:paraId="1789A6DA" w14:textId="51F7ECAC" w:rsidR="00044147" w:rsidRPr="00675BA3" w:rsidRDefault="00044147" w:rsidP="00044147">
            <w:pPr>
              <w:pStyle w:val="aa"/>
              <w:ind w:firstLine="0"/>
              <w:jc w:val="center"/>
            </w:pPr>
            <w:r w:rsidRPr="00AD6E49">
              <w:rPr>
                <w:b/>
                <w:bCs/>
              </w:rPr>
              <w:t>Название</w:t>
            </w:r>
          </w:p>
        </w:tc>
        <w:tc>
          <w:tcPr>
            <w:tcW w:w="1150" w:type="dxa"/>
          </w:tcPr>
          <w:p w14:paraId="16D2AACD" w14:textId="2F3F64A4" w:rsidR="00044147" w:rsidRDefault="00044147" w:rsidP="00044147">
            <w:pPr>
              <w:pStyle w:val="aa"/>
              <w:ind w:firstLine="0"/>
              <w:jc w:val="center"/>
              <w:rPr>
                <w:lang w:val="en-US"/>
              </w:rPr>
            </w:pPr>
            <w:r w:rsidRPr="00AD6E49">
              <w:rPr>
                <w:b/>
                <w:bCs/>
              </w:rPr>
              <w:t>Тип</w:t>
            </w:r>
          </w:p>
        </w:tc>
        <w:tc>
          <w:tcPr>
            <w:tcW w:w="2666" w:type="dxa"/>
          </w:tcPr>
          <w:p w14:paraId="2AEF3764" w14:textId="2E04BF78" w:rsidR="00044147" w:rsidRDefault="00044147" w:rsidP="00044147">
            <w:pPr>
              <w:pStyle w:val="aa"/>
              <w:ind w:firstLine="0"/>
              <w:jc w:val="center"/>
              <w:rPr>
                <w:lang w:val="en-US"/>
              </w:rPr>
            </w:pPr>
            <w:r w:rsidRPr="00AD6E49">
              <w:rPr>
                <w:b/>
                <w:bCs/>
              </w:rPr>
              <w:t>Уровень доступа</w:t>
            </w:r>
          </w:p>
        </w:tc>
        <w:tc>
          <w:tcPr>
            <w:tcW w:w="3520" w:type="dxa"/>
          </w:tcPr>
          <w:p w14:paraId="362CC4A8" w14:textId="07323AE9" w:rsidR="00044147" w:rsidRDefault="00044147" w:rsidP="00044147">
            <w:pPr>
              <w:pStyle w:val="aa"/>
              <w:ind w:firstLine="0"/>
              <w:jc w:val="center"/>
            </w:pPr>
            <w:r w:rsidRPr="00AD6E49">
              <w:rPr>
                <w:b/>
                <w:bCs/>
              </w:rPr>
              <w:t>Аргументы</w:t>
            </w:r>
          </w:p>
        </w:tc>
        <w:tc>
          <w:tcPr>
            <w:tcW w:w="4313" w:type="dxa"/>
          </w:tcPr>
          <w:p w14:paraId="6E8125E3" w14:textId="2D0AA7BB" w:rsidR="00044147" w:rsidRDefault="00044147" w:rsidP="00044147">
            <w:pPr>
              <w:pStyle w:val="aa"/>
              <w:ind w:firstLine="0"/>
              <w:jc w:val="center"/>
            </w:pPr>
            <w:r w:rsidRPr="00AD6E49">
              <w:rPr>
                <w:b/>
                <w:bCs/>
              </w:rPr>
              <w:t>Назначение</w:t>
            </w:r>
          </w:p>
        </w:tc>
      </w:tr>
      <w:tr w:rsidR="00044147" w14:paraId="22D4957C" w14:textId="77777777" w:rsidTr="006B5715">
        <w:tc>
          <w:tcPr>
            <w:tcW w:w="2911" w:type="dxa"/>
          </w:tcPr>
          <w:p w14:paraId="797D866D" w14:textId="77E13A14" w:rsidR="00044147" w:rsidRPr="00A26169" w:rsidRDefault="00044147" w:rsidP="00044147">
            <w:pPr>
              <w:pStyle w:val="aa"/>
              <w:ind w:firstLine="0"/>
            </w:pPr>
            <w:proofErr w:type="spellStart"/>
            <w:r w:rsidRPr="00675BA3">
              <w:t>init</w:t>
            </w:r>
            <w:proofErr w:type="spellEnd"/>
          </w:p>
        </w:tc>
        <w:tc>
          <w:tcPr>
            <w:tcW w:w="1150" w:type="dxa"/>
          </w:tcPr>
          <w:p w14:paraId="5F9AFDF4" w14:textId="167E1943" w:rsidR="00044147" w:rsidRPr="009C3B91" w:rsidRDefault="00044147" w:rsidP="00044147">
            <w:pPr>
              <w:pStyle w:val="aa"/>
              <w:ind w:firstLine="0"/>
            </w:pPr>
            <w:r>
              <w:rPr>
                <w:lang w:val="en-US"/>
              </w:rPr>
              <w:t>void</w:t>
            </w:r>
          </w:p>
        </w:tc>
        <w:tc>
          <w:tcPr>
            <w:tcW w:w="2666" w:type="dxa"/>
          </w:tcPr>
          <w:p w14:paraId="580D6B4E" w14:textId="7E9BECE3" w:rsidR="00044147" w:rsidRPr="009C3B91" w:rsidRDefault="00044147" w:rsidP="00044147">
            <w:pPr>
              <w:pStyle w:val="aa"/>
              <w:ind w:firstLine="0"/>
            </w:pPr>
            <w:r>
              <w:rPr>
                <w:lang w:val="en-US"/>
              </w:rPr>
              <w:t>private</w:t>
            </w:r>
          </w:p>
        </w:tc>
        <w:tc>
          <w:tcPr>
            <w:tcW w:w="3520" w:type="dxa"/>
          </w:tcPr>
          <w:p w14:paraId="15DA7E3C" w14:textId="3EDBC098" w:rsidR="00044147" w:rsidRPr="00A26169" w:rsidRDefault="00044147" w:rsidP="00044147">
            <w:pPr>
              <w:pStyle w:val="aa"/>
              <w:ind w:firstLine="0"/>
              <w:jc w:val="center"/>
            </w:pPr>
            <w:r>
              <w:t>–</w:t>
            </w:r>
          </w:p>
        </w:tc>
        <w:tc>
          <w:tcPr>
            <w:tcW w:w="4313" w:type="dxa"/>
          </w:tcPr>
          <w:p w14:paraId="7A2970AD" w14:textId="0F785213" w:rsidR="00044147" w:rsidRDefault="00044147" w:rsidP="00044147">
            <w:pPr>
              <w:pStyle w:val="aa"/>
              <w:ind w:firstLine="0"/>
            </w:pPr>
            <w:r>
              <w:t xml:space="preserve">Инициализация компонентов </w:t>
            </w:r>
            <w:r>
              <w:rPr>
                <w:lang w:val="en-US"/>
              </w:rPr>
              <w:t>Ac</w:t>
            </w:r>
            <w:r>
              <w:rPr>
                <w:lang w:val="en-US"/>
              </w:rPr>
              <w:softHyphen/>
              <w:t>tivity</w:t>
            </w:r>
          </w:p>
        </w:tc>
      </w:tr>
    </w:tbl>
    <w:p w14:paraId="5576BD1E" w14:textId="77777777" w:rsidR="003B5951" w:rsidRDefault="003B5951" w:rsidP="003B5951">
      <w:pPr>
        <w:pStyle w:val="aa"/>
      </w:pPr>
    </w:p>
    <w:p w14:paraId="2B48379E" w14:textId="07566947" w:rsidR="003B5951" w:rsidRDefault="003B5951" w:rsidP="003B5951">
      <w:pPr>
        <w:pStyle w:val="31"/>
      </w:pPr>
      <w:r>
        <w:t>3.1.</w:t>
      </w:r>
      <w:r>
        <w:t>9</w:t>
      </w:r>
      <w:r>
        <w:t xml:space="preserve"> Реализация класса </w:t>
      </w:r>
      <w:proofErr w:type="spellStart"/>
      <w:r w:rsidRPr="003B5951">
        <w:t>ScannerActivity</w:t>
      </w:r>
      <w:proofErr w:type="spellEnd"/>
    </w:p>
    <w:p w14:paraId="0C8A6A90" w14:textId="50141F1A" w:rsidR="003B5951" w:rsidRDefault="003B5951" w:rsidP="003B5951">
      <w:pPr>
        <w:pStyle w:val="aa"/>
        <w:ind w:firstLine="0"/>
      </w:pPr>
      <w:r>
        <w:t>Таблица 3.</w:t>
      </w:r>
      <w:r>
        <w:t>9</w:t>
      </w:r>
      <w:r>
        <w:t xml:space="preserve"> – Спецификация класса </w:t>
      </w:r>
      <w:proofErr w:type="spellStart"/>
      <w:r w:rsidRPr="003B5951">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3B5951" w14:paraId="478EA4BA" w14:textId="77777777" w:rsidTr="008A593B">
        <w:tc>
          <w:tcPr>
            <w:tcW w:w="2846" w:type="dxa"/>
          </w:tcPr>
          <w:p w14:paraId="50777A9B" w14:textId="134DA74C" w:rsidR="003B5951" w:rsidRPr="00A26169" w:rsidRDefault="003B5951" w:rsidP="003B5951">
            <w:pPr>
              <w:pStyle w:val="aa"/>
              <w:ind w:firstLine="0"/>
              <w:jc w:val="center"/>
            </w:pPr>
            <w:r w:rsidRPr="00AD6E49">
              <w:rPr>
                <w:b/>
                <w:bCs/>
              </w:rPr>
              <w:t>Название</w:t>
            </w:r>
          </w:p>
        </w:tc>
        <w:tc>
          <w:tcPr>
            <w:tcW w:w="1260" w:type="dxa"/>
          </w:tcPr>
          <w:p w14:paraId="12A76DDE" w14:textId="2517CAA1" w:rsidR="003B5951" w:rsidRPr="009C3B91" w:rsidRDefault="003B5951" w:rsidP="003B5951">
            <w:pPr>
              <w:pStyle w:val="aa"/>
              <w:ind w:firstLine="0"/>
              <w:jc w:val="center"/>
            </w:pPr>
            <w:r w:rsidRPr="00AD6E49">
              <w:rPr>
                <w:b/>
                <w:bCs/>
              </w:rPr>
              <w:t>Тип</w:t>
            </w:r>
          </w:p>
        </w:tc>
        <w:tc>
          <w:tcPr>
            <w:tcW w:w="2552" w:type="dxa"/>
          </w:tcPr>
          <w:p w14:paraId="3C2EA428" w14:textId="1CC548EC" w:rsidR="003B5951" w:rsidRPr="009C3B91" w:rsidRDefault="003B5951" w:rsidP="003B5951">
            <w:pPr>
              <w:pStyle w:val="aa"/>
              <w:ind w:firstLine="0"/>
              <w:jc w:val="center"/>
            </w:pPr>
            <w:r w:rsidRPr="00AD6E49">
              <w:rPr>
                <w:b/>
                <w:bCs/>
              </w:rPr>
              <w:t>Уровень доступа</w:t>
            </w:r>
          </w:p>
        </w:tc>
        <w:tc>
          <w:tcPr>
            <w:tcW w:w="3543" w:type="dxa"/>
          </w:tcPr>
          <w:p w14:paraId="645C6972" w14:textId="578B55AF" w:rsidR="003B5951" w:rsidRPr="00A26169" w:rsidRDefault="003B5951" w:rsidP="003B5951">
            <w:pPr>
              <w:pStyle w:val="aa"/>
              <w:ind w:firstLine="0"/>
              <w:jc w:val="center"/>
            </w:pPr>
            <w:r w:rsidRPr="00AD6E49">
              <w:rPr>
                <w:b/>
                <w:bCs/>
              </w:rPr>
              <w:t>Аргументы</w:t>
            </w:r>
          </w:p>
        </w:tc>
        <w:tc>
          <w:tcPr>
            <w:tcW w:w="4359" w:type="dxa"/>
          </w:tcPr>
          <w:p w14:paraId="48462F3A" w14:textId="1762ED26" w:rsidR="003B5951" w:rsidRDefault="003B5951" w:rsidP="003B5951">
            <w:pPr>
              <w:pStyle w:val="aa"/>
              <w:ind w:firstLine="0"/>
              <w:jc w:val="center"/>
            </w:pPr>
            <w:r w:rsidRPr="00AD6E49">
              <w:rPr>
                <w:b/>
                <w:bCs/>
              </w:rPr>
              <w:t>Назначение</w:t>
            </w:r>
          </w:p>
        </w:tc>
      </w:tr>
      <w:tr w:rsidR="007F2E0E" w14:paraId="7F7B120D" w14:textId="77777777" w:rsidTr="008A593B">
        <w:tc>
          <w:tcPr>
            <w:tcW w:w="2846" w:type="dxa"/>
          </w:tcPr>
          <w:p w14:paraId="4652598C" w14:textId="44FE8DA5" w:rsidR="007F2E0E" w:rsidRPr="00A26169" w:rsidRDefault="007F2E0E" w:rsidP="007F2E0E">
            <w:pPr>
              <w:pStyle w:val="aa"/>
              <w:ind w:firstLine="0"/>
            </w:pPr>
            <w:proofErr w:type="spellStart"/>
            <w:r w:rsidRPr="00A26169">
              <w:t>onCreate</w:t>
            </w:r>
            <w:proofErr w:type="spellEnd"/>
          </w:p>
        </w:tc>
        <w:tc>
          <w:tcPr>
            <w:tcW w:w="1260" w:type="dxa"/>
          </w:tcPr>
          <w:p w14:paraId="604231DD" w14:textId="748CD17F" w:rsidR="007F2E0E" w:rsidRPr="009C3B91" w:rsidRDefault="007F2E0E" w:rsidP="007F2E0E">
            <w:pPr>
              <w:pStyle w:val="aa"/>
              <w:ind w:firstLine="0"/>
            </w:pPr>
            <w:r>
              <w:rPr>
                <w:lang w:val="en-US"/>
              </w:rPr>
              <w:t>void</w:t>
            </w:r>
          </w:p>
        </w:tc>
        <w:tc>
          <w:tcPr>
            <w:tcW w:w="2552" w:type="dxa"/>
          </w:tcPr>
          <w:p w14:paraId="667FDB9A" w14:textId="594DFE2E" w:rsidR="007F2E0E" w:rsidRPr="009C3B91" w:rsidRDefault="007F2E0E" w:rsidP="007F2E0E">
            <w:pPr>
              <w:pStyle w:val="aa"/>
              <w:ind w:firstLine="0"/>
            </w:pPr>
            <w:proofErr w:type="spellStart"/>
            <w:r>
              <w:rPr>
                <w:lang w:val="en-US"/>
              </w:rPr>
              <w:t>prorected</w:t>
            </w:r>
            <w:proofErr w:type="spellEnd"/>
          </w:p>
        </w:tc>
        <w:tc>
          <w:tcPr>
            <w:tcW w:w="3543" w:type="dxa"/>
          </w:tcPr>
          <w:p w14:paraId="52188780" w14:textId="201D0D18" w:rsidR="007F2E0E" w:rsidRPr="00A26169" w:rsidRDefault="007F2E0E" w:rsidP="009909F0">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59" w:type="dxa"/>
          </w:tcPr>
          <w:p w14:paraId="12130A33" w14:textId="158C1827" w:rsidR="007F2E0E" w:rsidRDefault="007F2E0E" w:rsidP="007F2E0E">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909F0" w14:paraId="14210B4C" w14:textId="77777777" w:rsidTr="008A593B">
        <w:tc>
          <w:tcPr>
            <w:tcW w:w="2846" w:type="dxa"/>
          </w:tcPr>
          <w:p w14:paraId="2F708086" w14:textId="1D40560F" w:rsidR="009909F0" w:rsidRPr="00A26169" w:rsidRDefault="009909F0" w:rsidP="009909F0">
            <w:pPr>
              <w:pStyle w:val="aa"/>
              <w:ind w:firstLine="0"/>
            </w:pPr>
            <w:proofErr w:type="spellStart"/>
            <w:r w:rsidRPr="00CC22B9">
              <w:t>checkConnection</w:t>
            </w:r>
            <w:proofErr w:type="spellEnd"/>
          </w:p>
        </w:tc>
        <w:tc>
          <w:tcPr>
            <w:tcW w:w="1260" w:type="dxa"/>
          </w:tcPr>
          <w:p w14:paraId="09FF5BA4" w14:textId="48324DD9" w:rsidR="009909F0" w:rsidRPr="009C3B91" w:rsidRDefault="009909F0" w:rsidP="009909F0">
            <w:pPr>
              <w:pStyle w:val="aa"/>
              <w:ind w:firstLine="0"/>
            </w:pPr>
            <w:r>
              <w:rPr>
                <w:lang w:val="en-US"/>
              </w:rPr>
              <w:t>void</w:t>
            </w:r>
          </w:p>
        </w:tc>
        <w:tc>
          <w:tcPr>
            <w:tcW w:w="2552" w:type="dxa"/>
          </w:tcPr>
          <w:p w14:paraId="246B5695" w14:textId="4CE153D9" w:rsidR="009909F0" w:rsidRPr="009C3B91" w:rsidRDefault="009909F0" w:rsidP="009909F0">
            <w:pPr>
              <w:pStyle w:val="aa"/>
              <w:ind w:firstLine="0"/>
            </w:pPr>
            <w:proofErr w:type="spellStart"/>
            <w:r w:rsidRPr="00CC22B9">
              <w:t>private</w:t>
            </w:r>
            <w:proofErr w:type="spellEnd"/>
          </w:p>
        </w:tc>
        <w:tc>
          <w:tcPr>
            <w:tcW w:w="3543" w:type="dxa"/>
          </w:tcPr>
          <w:p w14:paraId="44E547DA" w14:textId="7B5A99C0" w:rsidR="009909F0" w:rsidRPr="00A26169" w:rsidRDefault="009909F0" w:rsidP="009909F0">
            <w:pPr>
              <w:pStyle w:val="aa"/>
              <w:ind w:firstLine="0"/>
              <w:jc w:val="center"/>
            </w:pPr>
            <w:r>
              <w:t>–</w:t>
            </w:r>
          </w:p>
        </w:tc>
        <w:tc>
          <w:tcPr>
            <w:tcW w:w="4359" w:type="dxa"/>
          </w:tcPr>
          <w:p w14:paraId="2B02591A" w14:textId="5DC9467F" w:rsidR="009909F0" w:rsidRDefault="009909F0" w:rsidP="009909F0">
            <w:pPr>
              <w:pStyle w:val="aa"/>
              <w:ind w:firstLine="0"/>
            </w:pPr>
            <w:r>
              <w:t>Проверка доступности интернет-соединения</w:t>
            </w:r>
          </w:p>
        </w:tc>
      </w:tr>
      <w:tr w:rsidR="00BB64CE" w14:paraId="07BC40D8" w14:textId="77777777" w:rsidTr="008A593B">
        <w:tc>
          <w:tcPr>
            <w:tcW w:w="2846" w:type="dxa"/>
          </w:tcPr>
          <w:p w14:paraId="52BB15B6" w14:textId="77CCF402" w:rsidR="00BB64CE" w:rsidRPr="00A26169" w:rsidRDefault="00BB64CE" w:rsidP="00BB64CE">
            <w:pPr>
              <w:pStyle w:val="aa"/>
              <w:ind w:firstLine="0"/>
            </w:pPr>
            <w:proofErr w:type="spellStart"/>
            <w:r w:rsidRPr="007162E1">
              <w:t>onRequestPermissions</w:t>
            </w:r>
            <w:proofErr w:type="spellEnd"/>
            <w:r w:rsidR="008A593B">
              <w:rPr>
                <w:lang w:val="en-US"/>
              </w:rPr>
              <w:t>-</w:t>
            </w:r>
            <w:proofErr w:type="spellStart"/>
            <w:r w:rsidRPr="007162E1">
              <w:t>Result</w:t>
            </w:r>
            <w:proofErr w:type="spellEnd"/>
          </w:p>
        </w:tc>
        <w:tc>
          <w:tcPr>
            <w:tcW w:w="1260" w:type="dxa"/>
          </w:tcPr>
          <w:p w14:paraId="6E3CBC4F" w14:textId="32C1F111" w:rsidR="00BB64CE" w:rsidRPr="009C3B91" w:rsidRDefault="00BB64CE" w:rsidP="00BB64CE">
            <w:pPr>
              <w:pStyle w:val="aa"/>
              <w:ind w:firstLine="0"/>
            </w:pPr>
            <w:r>
              <w:rPr>
                <w:lang w:val="en-US"/>
              </w:rPr>
              <w:t>void</w:t>
            </w:r>
          </w:p>
        </w:tc>
        <w:tc>
          <w:tcPr>
            <w:tcW w:w="2552" w:type="dxa"/>
          </w:tcPr>
          <w:p w14:paraId="2B1110B2" w14:textId="04A88495" w:rsidR="00BB64CE" w:rsidRPr="00BB64CE" w:rsidRDefault="00BB64CE" w:rsidP="00BB64CE">
            <w:pPr>
              <w:pStyle w:val="aa"/>
              <w:ind w:firstLine="0"/>
              <w:rPr>
                <w:lang w:val="en-US"/>
              </w:rPr>
            </w:pPr>
            <w:r>
              <w:rPr>
                <w:lang w:val="en-US"/>
              </w:rPr>
              <w:t>public</w:t>
            </w:r>
          </w:p>
        </w:tc>
        <w:tc>
          <w:tcPr>
            <w:tcW w:w="3543" w:type="dxa"/>
          </w:tcPr>
          <w:p w14:paraId="48BA4904" w14:textId="1E62F041" w:rsidR="00BB64CE" w:rsidRPr="00BB64CE" w:rsidRDefault="00BB64CE" w:rsidP="00BB64CE">
            <w:pPr>
              <w:pStyle w:val="aa"/>
              <w:ind w:firstLine="0"/>
              <w:rPr>
                <w:lang w:val="en-US"/>
              </w:rPr>
            </w:pPr>
            <w:proofErr w:type="spellStart"/>
            <w:r w:rsidRPr="00BB64CE">
              <w:rPr>
                <w:lang w:val="en-US"/>
              </w:rPr>
              <w:t>requestCode</w:t>
            </w:r>
            <w:proofErr w:type="spellEnd"/>
            <w:r w:rsidRPr="00BB64CE">
              <w:rPr>
                <w:lang w:val="en-US"/>
              </w:rPr>
              <w:t xml:space="preserve">: Int, permissions: Array&lt;String&gt;, </w:t>
            </w:r>
            <w:proofErr w:type="spellStart"/>
            <w:r w:rsidRPr="00BB64CE">
              <w:rPr>
                <w:lang w:val="en-US"/>
              </w:rPr>
              <w:t>grantResults</w:t>
            </w:r>
            <w:proofErr w:type="spellEnd"/>
            <w:r w:rsidRPr="00BB64CE">
              <w:rPr>
                <w:lang w:val="en-US"/>
              </w:rPr>
              <w:t xml:space="preserve">: </w:t>
            </w:r>
            <w:proofErr w:type="spellStart"/>
            <w:r w:rsidRPr="00BB64CE">
              <w:rPr>
                <w:lang w:val="en-US"/>
              </w:rPr>
              <w:t>IntArray</w:t>
            </w:r>
            <w:proofErr w:type="spellEnd"/>
          </w:p>
        </w:tc>
        <w:tc>
          <w:tcPr>
            <w:tcW w:w="4359" w:type="dxa"/>
          </w:tcPr>
          <w:p w14:paraId="2D8FFBD1" w14:textId="1B8D4820" w:rsidR="00BB64CE" w:rsidRPr="007162E1" w:rsidRDefault="00BB64CE" w:rsidP="00BB64CE">
            <w:pPr>
              <w:pStyle w:val="aa"/>
              <w:ind w:firstLine="0"/>
            </w:pPr>
            <w:r w:rsidRPr="007808C7">
              <w:t xml:space="preserve">Получение разрешения на </w:t>
            </w:r>
            <w:r>
              <w:t>доступ к камере</w:t>
            </w:r>
          </w:p>
        </w:tc>
      </w:tr>
      <w:tr w:rsidR="00917974" w14:paraId="514C43BA" w14:textId="77777777" w:rsidTr="008A593B">
        <w:tc>
          <w:tcPr>
            <w:tcW w:w="2846" w:type="dxa"/>
          </w:tcPr>
          <w:p w14:paraId="5C104F9F" w14:textId="5C3B6BFF" w:rsidR="00917974" w:rsidRPr="00A26169" w:rsidRDefault="00917974" w:rsidP="00917974">
            <w:pPr>
              <w:pStyle w:val="aa"/>
              <w:ind w:firstLine="0"/>
            </w:pPr>
            <w:proofErr w:type="spellStart"/>
            <w:r w:rsidRPr="00917974">
              <w:t>startScanning</w:t>
            </w:r>
            <w:proofErr w:type="spellEnd"/>
          </w:p>
        </w:tc>
        <w:tc>
          <w:tcPr>
            <w:tcW w:w="1260" w:type="dxa"/>
          </w:tcPr>
          <w:p w14:paraId="78CB6698" w14:textId="4B4997B4" w:rsidR="00917974" w:rsidRPr="009C3B91" w:rsidRDefault="00917974" w:rsidP="00917974">
            <w:pPr>
              <w:pStyle w:val="aa"/>
              <w:ind w:firstLine="0"/>
            </w:pPr>
            <w:r>
              <w:rPr>
                <w:lang w:val="en-US"/>
              </w:rPr>
              <w:t>void</w:t>
            </w:r>
          </w:p>
        </w:tc>
        <w:tc>
          <w:tcPr>
            <w:tcW w:w="2552" w:type="dxa"/>
          </w:tcPr>
          <w:p w14:paraId="2E2BBB46" w14:textId="614DBC77" w:rsidR="00917974" w:rsidRPr="009C3B91" w:rsidRDefault="00917974" w:rsidP="00917974">
            <w:pPr>
              <w:pStyle w:val="aa"/>
              <w:ind w:firstLine="0"/>
            </w:pPr>
            <w:proofErr w:type="spellStart"/>
            <w:r w:rsidRPr="00CC22B9">
              <w:t>private</w:t>
            </w:r>
            <w:proofErr w:type="spellEnd"/>
          </w:p>
        </w:tc>
        <w:tc>
          <w:tcPr>
            <w:tcW w:w="3543" w:type="dxa"/>
          </w:tcPr>
          <w:p w14:paraId="5EBC2F30" w14:textId="2E1993D9" w:rsidR="00917974" w:rsidRPr="00A26169" w:rsidRDefault="00917974" w:rsidP="00917974">
            <w:pPr>
              <w:pStyle w:val="aa"/>
              <w:ind w:firstLine="0"/>
              <w:jc w:val="center"/>
            </w:pPr>
            <w:r>
              <w:t>–</w:t>
            </w:r>
          </w:p>
        </w:tc>
        <w:tc>
          <w:tcPr>
            <w:tcW w:w="4359" w:type="dxa"/>
          </w:tcPr>
          <w:p w14:paraId="746B3E91" w14:textId="146A381E" w:rsidR="00917974" w:rsidRPr="00917974" w:rsidRDefault="00917974" w:rsidP="00917974">
            <w:pPr>
              <w:pStyle w:val="aa"/>
              <w:ind w:firstLine="0"/>
            </w:pPr>
            <w:r>
              <w:t xml:space="preserve">Сканирование </w:t>
            </w:r>
            <w:r>
              <w:rPr>
                <w:lang w:val="en-US"/>
              </w:rPr>
              <w:t>QR</w:t>
            </w:r>
            <w:r>
              <w:t>-кодов</w:t>
            </w:r>
          </w:p>
        </w:tc>
      </w:tr>
      <w:tr w:rsidR="00787746" w14:paraId="1F61B6BD" w14:textId="77777777" w:rsidTr="008A593B">
        <w:tc>
          <w:tcPr>
            <w:tcW w:w="2846" w:type="dxa"/>
          </w:tcPr>
          <w:p w14:paraId="75CF0491" w14:textId="559FC9CE" w:rsidR="00787746" w:rsidRPr="00A26169" w:rsidRDefault="00787746" w:rsidP="00787746">
            <w:pPr>
              <w:pStyle w:val="aa"/>
              <w:ind w:firstLine="0"/>
            </w:pPr>
            <w:proofErr w:type="spellStart"/>
            <w:r w:rsidRPr="00675BA3">
              <w:t>init</w:t>
            </w:r>
            <w:proofErr w:type="spellEnd"/>
          </w:p>
        </w:tc>
        <w:tc>
          <w:tcPr>
            <w:tcW w:w="1260" w:type="dxa"/>
          </w:tcPr>
          <w:p w14:paraId="21EF3241" w14:textId="6E0DC9D0" w:rsidR="00787746" w:rsidRPr="009C3B91" w:rsidRDefault="00787746" w:rsidP="00787746">
            <w:pPr>
              <w:pStyle w:val="aa"/>
              <w:ind w:firstLine="0"/>
            </w:pPr>
            <w:r>
              <w:rPr>
                <w:lang w:val="en-US"/>
              </w:rPr>
              <w:t>void</w:t>
            </w:r>
          </w:p>
        </w:tc>
        <w:tc>
          <w:tcPr>
            <w:tcW w:w="2552" w:type="dxa"/>
          </w:tcPr>
          <w:p w14:paraId="70679996" w14:textId="22041292" w:rsidR="00787746" w:rsidRPr="009C3B91" w:rsidRDefault="00787746" w:rsidP="00787746">
            <w:pPr>
              <w:pStyle w:val="aa"/>
              <w:ind w:firstLine="0"/>
            </w:pPr>
            <w:r>
              <w:rPr>
                <w:lang w:val="en-US"/>
              </w:rPr>
              <w:t>private</w:t>
            </w:r>
          </w:p>
        </w:tc>
        <w:tc>
          <w:tcPr>
            <w:tcW w:w="3543" w:type="dxa"/>
          </w:tcPr>
          <w:p w14:paraId="517C159D" w14:textId="114934FF" w:rsidR="00787746" w:rsidRPr="00A26169" w:rsidRDefault="00787746" w:rsidP="00787746">
            <w:pPr>
              <w:pStyle w:val="aa"/>
              <w:ind w:firstLine="0"/>
              <w:jc w:val="center"/>
            </w:pPr>
            <w:r>
              <w:t>–</w:t>
            </w:r>
          </w:p>
        </w:tc>
        <w:tc>
          <w:tcPr>
            <w:tcW w:w="4359" w:type="dxa"/>
          </w:tcPr>
          <w:p w14:paraId="20560745" w14:textId="4082D8D4" w:rsidR="00787746" w:rsidRDefault="00787746" w:rsidP="00787746">
            <w:pPr>
              <w:pStyle w:val="aa"/>
              <w:ind w:firstLine="0"/>
            </w:pPr>
            <w:r>
              <w:t xml:space="preserve">Инициализация компонентов </w:t>
            </w:r>
            <w:r>
              <w:rPr>
                <w:lang w:val="en-US"/>
              </w:rPr>
              <w:t>Ac</w:t>
            </w:r>
            <w:r>
              <w:rPr>
                <w:lang w:val="en-US"/>
              </w:rPr>
              <w:softHyphen/>
              <w:t>tivity</w:t>
            </w:r>
          </w:p>
        </w:tc>
      </w:tr>
    </w:tbl>
    <w:p w14:paraId="68EED0CA" w14:textId="0E49F0C3" w:rsidR="008807EB" w:rsidRDefault="008807EB" w:rsidP="00482A04">
      <w:pPr>
        <w:pStyle w:val="aa"/>
      </w:pPr>
    </w:p>
    <w:p w14:paraId="45A6150C" w14:textId="77777777" w:rsidR="008807EB" w:rsidRDefault="008807EB">
      <w:pPr>
        <w:rPr>
          <w:rFonts w:ascii="Times New Roman" w:hAnsi="Times New Roman"/>
          <w:color w:val="000000" w:themeColor="text1"/>
          <w:sz w:val="28"/>
          <w:lang w:eastAsia="ru-RU"/>
        </w:rPr>
      </w:pPr>
      <w:r>
        <w:br w:type="page"/>
      </w:r>
    </w:p>
    <w:p w14:paraId="2CCCD4D6" w14:textId="78D2B6BF" w:rsidR="00482A04" w:rsidRDefault="00482A04" w:rsidP="00482A04">
      <w:pPr>
        <w:pStyle w:val="31"/>
      </w:pPr>
      <w:r>
        <w:lastRenderedPageBreak/>
        <w:t>3.1.</w:t>
      </w:r>
      <w:r>
        <w:t>10</w:t>
      </w:r>
      <w:r>
        <w:t xml:space="preserve"> Реализация класса </w:t>
      </w:r>
      <w:proofErr w:type="spellStart"/>
      <w:r w:rsidR="0072053A" w:rsidRPr="0072053A">
        <w:t>SettingsActivity</w:t>
      </w:r>
      <w:proofErr w:type="spellEnd"/>
    </w:p>
    <w:p w14:paraId="490DEE75" w14:textId="05E71083" w:rsidR="00482A04" w:rsidRDefault="00482A04" w:rsidP="00482A04">
      <w:pPr>
        <w:pStyle w:val="aa"/>
        <w:ind w:firstLine="0"/>
      </w:pPr>
      <w:r>
        <w:t>Таблица 3.</w:t>
      </w:r>
      <w:r>
        <w:t>10</w:t>
      </w:r>
      <w:r>
        <w:t xml:space="preserve"> – Спецификация класса </w:t>
      </w:r>
      <w:proofErr w:type="spellStart"/>
      <w:r w:rsidR="0072053A" w:rsidRPr="0072053A">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482A04" w14:paraId="366C13AE" w14:textId="77777777" w:rsidTr="008A593B">
        <w:tc>
          <w:tcPr>
            <w:tcW w:w="2830" w:type="dxa"/>
          </w:tcPr>
          <w:p w14:paraId="02AC2DE1" w14:textId="7679F192" w:rsidR="00482A04" w:rsidRPr="00A26169" w:rsidRDefault="00482A04" w:rsidP="00482A04">
            <w:pPr>
              <w:pStyle w:val="aa"/>
              <w:ind w:firstLine="0"/>
              <w:jc w:val="center"/>
            </w:pPr>
            <w:r w:rsidRPr="00AD6E49">
              <w:rPr>
                <w:b/>
                <w:bCs/>
              </w:rPr>
              <w:t>Название</w:t>
            </w:r>
          </w:p>
        </w:tc>
        <w:tc>
          <w:tcPr>
            <w:tcW w:w="1276" w:type="dxa"/>
          </w:tcPr>
          <w:p w14:paraId="2268D394" w14:textId="3F355D62" w:rsidR="00482A04" w:rsidRPr="009C3B91" w:rsidRDefault="00482A04" w:rsidP="00482A04">
            <w:pPr>
              <w:pStyle w:val="aa"/>
              <w:ind w:firstLine="0"/>
              <w:jc w:val="center"/>
            </w:pPr>
            <w:r w:rsidRPr="00AD6E49">
              <w:rPr>
                <w:b/>
                <w:bCs/>
              </w:rPr>
              <w:t>Тип</w:t>
            </w:r>
          </w:p>
        </w:tc>
        <w:tc>
          <w:tcPr>
            <w:tcW w:w="2552" w:type="dxa"/>
          </w:tcPr>
          <w:p w14:paraId="2A898925" w14:textId="7D4C4F71" w:rsidR="00482A04" w:rsidRPr="009C3B91" w:rsidRDefault="00482A04" w:rsidP="00482A04">
            <w:pPr>
              <w:pStyle w:val="aa"/>
              <w:ind w:firstLine="0"/>
              <w:jc w:val="center"/>
            </w:pPr>
            <w:r w:rsidRPr="00AD6E49">
              <w:rPr>
                <w:b/>
                <w:bCs/>
              </w:rPr>
              <w:t>Уровень доступа</w:t>
            </w:r>
          </w:p>
        </w:tc>
        <w:tc>
          <w:tcPr>
            <w:tcW w:w="3543" w:type="dxa"/>
          </w:tcPr>
          <w:p w14:paraId="795F19A5" w14:textId="73908FE5" w:rsidR="00482A04" w:rsidRPr="00A26169" w:rsidRDefault="00482A04" w:rsidP="00482A04">
            <w:pPr>
              <w:pStyle w:val="aa"/>
              <w:ind w:firstLine="0"/>
              <w:jc w:val="center"/>
            </w:pPr>
            <w:r w:rsidRPr="00AD6E49">
              <w:rPr>
                <w:b/>
                <w:bCs/>
              </w:rPr>
              <w:t>Аргументы</w:t>
            </w:r>
          </w:p>
        </w:tc>
        <w:tc>
          <w:tcPr>
            <w:tcW w:w="4359" w:type="dxa"/>
          </w:tcPr>
          <w:p w14:paraId="5067BA8A" w14:textId="0BED2920" w:rsidR="00482A04" w:rsidRDefault="00482A04" w:rsidP="00482A04">
            <w:pPr>
              <w:pStyle w:val="aa"/>
              <w:ind w:firstLine="0"/>
              <w:jc w:val="center"/>
            </w:pPr>
            <w:r w:rsidRPr="00AD6E49">
              <w:rPr>
                <w:b/>
                <w:bCs/>
              </w:rPr>
              <w:t>Назначение</w:t>
            </w:r>
          </w:p>
        </w:tc>
      </w:tr>
      <w:tr w:rsidR="0072053A" w14:paraId="4A9C8EAE" w14:textId="77777777" w:rsidTr="008A593B">
        <w:tc>
          <w:tcPr>
            <w:tcW w:w="2830" w:type="dxa"/>
          </w:tcPr>
          <w:p w14:paraId="6B3BC1FD" w14:textId="60EC8379" w:rsidR="0072053A" w:rsidRPr="00A26169" w:rsidRDefault="0072053A" w:rsidP="0072053A">
            <w:pPr>
              <w:pStyle w:val="aa"/>
              <w:ind w:firstLine="0"/>
            </w:pPr>
            <w:proofErr w:type="spellStart"/>
            <w:r w:rsidRPr="00A26169">
              <w:t>onCreate</w:t>
            </w:r>
            <w:proofErr w:type="spellEnd"/>
          </w:p>
        </w:tc>
        <w:tc>
          <w:tcPr>
            <w:tcW w:w="1276" w:type="dxa"/>
          </w:tcPr>
          <w:p w14:paraId="6E8E078F" w14:textId="6C7CA813" w:rsidR="0072053A" w:rsidRPr="009C3B91" w:rsidRDefault="0072053A" w:rsidP="0072053A">
            <w:pPr>
              <w:pStyle w:val="aa"/>
              <w:ind w:firstLine="0"/>
            </w:pPr>
            <w:r>
              <w:rPr>
                <w:lang w:val="en-US"/>
              </w:rPr>
              <w:t>void</w:t>
            </w:r>
          </w:p>
        </w:tc>
        <w:tc>
          <w:tcPr>
            <w:tcW w:w="2552" w:type="dxa"/>
          </w:tcPr>
          <w:p w14:paraId="59C4F481" w14:textId="0548C90E" w:rsidR="0072053A" w:rsidRPr="009C3B91" w:rsidRDefault="0072053A" w:rsidP="0072053A">
            <w:pPr>
              <w:pStyle w:val="aa"/>
              <w:ind w:firstLine="0"/>
            </w:pPr>
            <w:proofErr w:type="spellStart"/>
            <w:r>
              <w:rPr>
                <w:lang w:val="en-US"/>
              </w:rPr>
              <w:t>prorected</w:t>
            </w:r>
            <w:proofErr w:type="spellEnd"/>
          </w:p>
        </w:tc>
        <w:tc>
          <w:tcPr>
            <w:tcW w:w="3543" w:type="dxa"/>
          </w:tcPr>
          <w:p w14:paraId="73E4E6EE" w14:textId="5455E425" w:rsidR="0072053A" w:rsidRPr="00A26169" w:rsidRDefault="0072053A" w:rsidP="008807EB">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59" w:type="dxa"/>
          </w:tcPr>
          <w:p w14:paraId="2F7C3225" w14:textId="7E1E32E8" w:rsidR="0072053A" w:rsidRDefault="0072053A" w:rsidP="0072053A">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8807EB" w14:paraId="2495D53F" w14:textId="77777777" w:rsidTr="008A593B">
        <w:tc>
          <w:tcPr>
            <w:tcW w:w="2830" w:type="dxa"/>
          </w:tcPr>
          <w:p w14:paraId="731A8FDC" w14:textId="4A098815" w:rsidR="008807EB" w:rsidRPr="00A26169" w:rsidRDefault="008807EB" w:rsidP="008807EB">
            <w:pPr>
              <w:pStyle w:val="aa"/>
              <w:ind w:firstLine="0"/>
            </w:pPr>
            <w:proofErr w:type="spellStart"/>
            <w:r w:rsidRPr="00CC22B9">
              <w:t>checkConnection</w:t>
            </w:r>
            <w:proofErr w:type="spellEnd"/>
          </w:p>
        </w:tc>
        <w:tc>
          <w:tcPr>
            <w:tcW w:w="1276" w:type="dxa"/>
          </w:tcPr>
          <w:p w14:paraId="5D0DE547" w14:textId="6AB664FE" w:rsidR="008807EB" w:rsidRPr="009C3B91" w:rsidRDefault="008807EB" w:rsidP="008807EB">
            <w:pPr>
              <w:pStyle w:val="aa"/>
              <w:ind w:firstLine="0"/>
            </w:pPr>
            <w:r>
              <w:rPr>
                <w:lang w:val="en-US"/>
              </w:rPr>
              <w:t>void</w:t>
            </w:r>
          </w:p>
        </w:tc>
        <w:tc>
          <w:tcPr>
            <w:tcW w:w="2552" w:type="dxa"/>
          </w:tcPr>
          <w:p w14:paraId="7921C675" w14:textId="724D5C88" w:rsidR="008807EB" w:rsidRPr="009C3B91" w:rsidRDefault="008807EB" w:rsidP="008807EB">
            <w:pPr>
              <w:pStyle w:val="aa"/>
              <w:ind w:firstLine="0"/>
            </w:pPr>
            <w:proofErr w:type="spellStart"/>
            <w:r w:rsidRPr="00CC22B9">
              <w:t>private</w:t>
            </w:r>
            <w:proofErr w:type="spellEnd"/>
          </w:p>
        </w:tc>
        <w:tc>
          <w:tcPr>
            <w:tcW w:w="3543" w:type="dxa"/>
          </w:tcPr>
          <w:p w14:paraId="1FC76566" w14:textId="1CE3BBB4" w:rsidR="008807EB" w:rsidRPr="00A26169" w:rsidRDefault="008807EB" w:rsidP="008807EB">
            <w:pPr>
              <w:pStyle w:val="aa"/>
              <w:ind w:firstLine="0"/>
              <w:jc w:val="center"/>
            </w:pPr>
            <w:r>
              <w:t>–</w:t>
            </w:r>
          </w:p>
        </w:tc>
        <w:tc>
          <w:tcPr>
            <w:tcW w:w="4359" w:type="dxa"/>
          </w:tcPr>
          <w:p w14:paraId="3F89CD4D" w14:textId="77B5BA99" w:rsidR="008807EB" w:rsidRDefault="008807EB" w:rsidP="008807EB">
            <w:pPr>
              <w:pStyle w:val="aa"/>
              <w:ind w:firstLine="0"/>
            </w:pPr>
            <w:r>
              <w:t>Проверка доступности интер</w:t>
            </w:r>
            <w:r w:rsidR="006B486A">
              <w:softHyphen/>
            </w:r>
            <w:r>
              <w:t>нет-соединения</w:t>
            </w:r>
          </w:p>
        </w:tc>
      </w:tr>
      <w:tr w:rsidR="008807EB" w14:paraId="6C78051B" w14:textId="77777777" w:rsidTr="008A593B">
        <w:tc>
          <w:tcPr>
            <w:tcW w:w="2830" w:type="dxa"/>
          </w:tcPr>
          <w:p w14:paraId="2322964C" w14:textId="57EE7439" w:rsidR="008807EB" w:rsidRPr="00A26169" w:rsidRDefault="008807EB" w:rsidP="008807EB">
            <w:pPr>
              <w:pStyle w:val="aa"/>
              <w:ind w:firstLine="0"/>
            </w:pPr>
            <w:proofErr w:type="spellStart"/>
            <w:r w:rsidRPr="008807EB">
              <w:t>restartActivity</w:t>
            </w:r>
            <w:proofErr w:type="spellEnd"/>
          </w:p>
        </w:tc>
        <w:tc>
          <w:tcPr>
            <w:tcW w:w="1276" w:type="dxa"/>
          </w:tcPr>
          <w:p w14:paraId="00ECB53C" w14:textId="47E13167" w:rsidR="008807EB" w:rsidRPr="009C3B91" w:rsidRDefault="008807EB" w:rsidP="008807EB">
            <w:pPr>
              <w:pStyle w:val="aa"/>
              <w:ind w:firstLine="0"/>
            </w:pPr>
            <w:r>
              <w:rPr>
                <w:lang w:val="en-US"/>
              </w:rPr>
              <w:t>void</w:t>
            </w:r>
          </w:p>
        </w:tc>
        <w:tc>
          <w:tcPr>
            <w:tcW w:w="2552" w:type="dxa"/>
          </w:tcPr>
          <w:p w14:paraId="13F16730" w14:textId="25310A1F" w:rsidR="008807EB" w:rsidRPr="009C3B91" w:rsidRDefault="008807EB" w:rsidP="008807EB">
            <w:pPr>
              <w:pStyle w:val="aa"/>
              <w:ind w:firstLine="0"/>
            </w:pPr>
            <w:proofErr w:type="spellStart"/>
            <w:r w:rsidRPr="00CC22B9">
              <w:t>private</w:t>
            </w:r>
            <w:proofErr w:type="spellEnd"/>
          </w:p>
        </w:tc>
        <w:tc>
          <w:tcPr>
            <w:tcW w:w="3543" w:type="dxa"/>
          </w:tcPr>
          <w:p w14:paraId="2F104C3F" w14:textId="1410BD38" w:rsidR="008807EB" w:rsidRPr="00A26169" w:rsidRDefault="008807EB" w:rsidP="008807EB">
            <w:pPr>
              <w:pStyle w:val="aa"/>
              <w:ind w:firstLine="0"/>
            </w:pPr>
            <w:proofErr w:type="spellStart"/>
            <w:r w:rsidRPr="008807EB">
              <w:t>activity</w:t>
            </w:r>
            <w:proofErr w:type="spellEnd"/>
            <w:r w:rsidRPr="008807EB">
              <w:t xml:space="preserve">: </w:t>
            </w:r>
            <w:proofErr w:type="spellStart"/>
            <w:r w:rsidRPr="008807EB">
              <w:t>Activity</w:t>
            </w:r>
            <w:proofErr w:type="spellEnd"/>
          </w:p>
        </w:tc>
        <w:tc>
          <w:tcPr>
            <w:tcW w:w="4359" w:type="dxa"/>
          </w:tcPr>
          <w:p w14:paraId="1F49C785" w14:textId="642186E6" w:rsidR="008807EB" w:rsidRPr="008807EB" w:rsidRDefault="008807EB" w:rsidP="008807EB">
            <w:pPr>
              <w:pStyle w:val="aa"/>
              <w:ind w:firstLine="0"/>
            </w:pPr>
            <w:r>
              <w:t xml:space="preserve">Перезагрузка </w:t>
            </w:r>
            <w:r>
              <w:rPr>
                <w:lang w:val="en-US"/>
              </w:rPr>
              <w:t>Activity</w:t>
            </w:r>
          </w:p>
        </w:tc>
      </w:tr>
      <w:tr w:rsidR="0093198D" w14:paraId="67B0C107" w14:textId="77777777" w:rsidTr="008A593B">
        <w:tc>
          <w:tcPr>
            <w:tcW w:w="2830" w:type="dxa"/>
          </w:tcPr>
          <w:p w14:paraId="5368BF73" w14:textId="725DCD1F" w:rsidR="0093198D" w:rsidRPr="00A26169" w:rsidRDefault="0093198D" w:rsidP="0093198D">
            <w:pPr>
              <w:pStyle w:val="aa"/>
              <w:ind w:firstLine="0"/>
            </w:pPr>
            <w:proofErr w:type="spellStart"/>
            <w:r w:rsidRPr="0093198D">
              <w:t>showTranslateDialog</w:t>
            </w:r>
            <w:proofErr w:type="spellEnd"/>
          </w:p>
        </w:tc>
        <w:tc>
          <w:tcPr>
            <w:tcW w:w="1276" w:type="dxa"/>
          </w:tcPr>
          <w:p w14:paraId="748590E4" w14:textId="47341616" w:rsidR="0093198D" w:rsidRPr="009C3B91" w:rsidRDefault="0093198D" w:rsidP="0093198D">
            <w:pPr>
              <w:pStyle w:val="aa"/>
              <w:ind w:firstLine="0"/>
            </w:pPr>
            <w:r>
              <w:rPr>
                <w:lang w:val="en-US"/>
              </w:rPr>
              <w:t>void</w:t>
            </w:r>
          </w:p>
        </w:tc>
        <w:tc>
          <w:tcPr>
            <w:tcW w:w="2552" w:type="dxa"/>
          </w:tcPr>
          <w:p w14:paraId="43146D2B" w14:textId="34403690" w:rsidR="0093198D" w:rsidRPr="009C3B91" w:rsidRDefault="0093198D" w:rsidP="0093198D">
            <w:pPr>
              <w:pStyle w:val="aa"/>
              <w:ind w:firstLine="0"/>
            </w:pPr>
            <w:r>
              <w:rPr>
                <w:lang w:val="en-US"/>
              </w:rPr>
              <w:t>private</w:t>
            </w:r>
          </w:p>
        </w:tc>
        <w:tc>
          <w:tcPr>
            <w:tcW w:w="3543" w:type="dxa"/>
          </w:tcPr>
          <w:p w14:paraId="01ACEBA8" w14:textId="1E7A13B9" w:rsidR="0093198D" w:rsidRPr="00A26169" w:rsidRDefault="0093198D" w:rsidP="0093198D">
            <w:pPr>
              <w:pStyle w:val="aa"/>
              <w:ind w:firstLine="0"/>
              <w:jc w:val="center"/>
            </w:pPr>
            <w:r>
              <w:t>–</w:t>
            </w:r>
          </w:p>
        </w:tc>
        <w:tc>
          <w:tcPr>
            <w:tcW w:w="4359" w:type="dxa"/>
          </w:tcPr>
          <w:p w14:paraId="61D9481F" w14:textId="7A889003" w:rsidR="0093198D" w:rsidRDefault="0093198D" w:rsidP="0093198D">
            <w:pPr>
              <w:pStyle w:val="aa"/>
              <w:ind w:firstLine="0"/>
            </w:pPr>
            <w:r>
              <w:t xml:space="preserve">Вызов </w:t>
            </w:r>
            <w:proofErr w:type="spellStart"/>
            <w:r w:rsidRPr="002E2143">
              <w:t>AlertDialog</w:t>
            </w:r>
            <w:proofErr w:type="spellEnd"/>
            <w:r>
              <w:t xml:space="preserve"> </w:t>
            </w:r>
            <w:r>
              <w:t>смены языка</w:t>
            </w:r>
          </w:p>
        </w:tc>
      </w:tr>
      <w:tr w:rsidR="0093198D" w14:paraId="477967F0" w14:textId="77777777" w:rsidTr="008A593B">
        <w:tc>
          <w:tcPr>
            <w:tcW w:w="2830" w:type="dxa"/>
          </w:tcPr>
          <w:p w14:paraId="02EA0C61" w14:textId="073B94B1" w:rsidR="0093198D" w:rsidRPr="00A26169" w:rsidRDefault="0093198D" w:rsidP="0093198D">
            <w:pPr>
              <w:pStyle w:val="aa"/>
              <w:ind w:firstLine="0"/>
            </w:pPr>
            <w:proofErr w:type="spellStart"/>
            <w:r w:rsidRPr="0093198D">
              <w:t>changeLanguage</w:t>
            </w:r>
            <w:proofErr w:type="spellEnd"/>
          </w:p>
        </w:tc>
        <w:tc>
          <w:tcPr>
            <w:tcW w:w="1276" w:type="dxa"/>
          </w:tcPr>
          <w:p w14:paraId="67E988C1" w14:textId="5FDF9F0E" w:rsidR="0093198D" w:rsidRPr="009C3B91" w:rsidRDefault="0093198D" w:rsidP="0093198D">
            <w:pPr>
              <w:pStyle w:val="aa"/>
              <w:ind w:firstLine="0"/>
            </w:pPr>
            <w:r>
              <w:rPr>
                <w:lang w:val="en-US"/>
              </w:rPr>
              <w:t>void</w:t>
            </w:r>
          </w:p>
        </w:tc>
        <w:tc>
          <w:tcPr>
            <w:tcW w:w="2552" w:type="dxa"/>
          </w:tcPr>
          <w:p w14:paraId="053031B4" w14:textId="20E5C776" w:rsidR="0093198D" w:rsidRPr="009C3B91" w:rsidRDefault="0093198D" w:rsidP="0093198D">
            <w:pPr>
              <w:pStyle w:val="aa"/>
              <w:ind w:firstLine="0"/>
            </w:pPr>
            <w:r>
              <w:rPr>
                <w:lang w:val="en-US"/>
              </w:rPr>
              <w:t>private</w:t>
            </w:r>
          </w:p>
        </w:tc>
        <w:tc>
          <w:tcPr>
            <w:tcW w:w="3543" w:type="dxa"/>
          </w:tcPr>
          <w:p w14:paraId="24EF8BDA" w14:textId="1E1481C4" w:rsidR="0093198D" w:rsidRPr="00A26169" w:rsidRDefault="0093198D" w:rsidP="0093198D">
            <w:pPr>
              <w:pStyle w:val="aa"/>
              <w:ind w:firstLine="0"/>
            </w:pPr>
            <w:proofErr w:type="spellStart"/>
            <w:r w:rsidRPr="0093198D">
              <w:t>language</w:t>
            </w:r>
            <w:proofErr w:type="spellEnd"/>
            <w:r w:rsidRPr="0093198D">
              <w:t xml:space="preserve">: </w:t>
            </w:r>
            <w:proofErr w:type="spellStart"/>
            <w:r w:rsidRPr="0093198D">
              <w:t>String</w:t>
            </w:r>
            <w:proofErr w:type="spellEnd"/>
          </w:p>
        </w:tc>
        <w:tc>
          <w:tcPr>
            <w:tcW w:w="4359" w:type="dxa"/>
          </w:tcPr>
          <w:p w14:paraId="14D4EC49" w14:textId="065389E5" w:rsidR="0093198D" w:rsidRDefault="0093198D" w:rsidP="0093198D">
            <w:pPr>
              <w:pStyle w:val="aa"/>
              <w:ind w:firstLine="0"/>
            </w:pPr>
            <w:r>
              <w:t>Смена языка приложения</w:t>
            </w:r>
          </w:p>
        </w:tc>
      </w:tr>
      <w:tr w:rsidR="006B486A" w14:paraId="4EC20877" w14:textId="77777777" w:rsidTr="008A593B">
        <w:tc>
          <w:tcPr>
            <w:tcW w:w="2830" w:type="dxa"/>
          </w:tcPr>
          <w:p w14:paraId="17953D9A" w14:textId="250BA2F1" w:rsidR="006B486A" w:rsidRPr="00A26169" w:rsidRDefault="006B486A" w:rsidP="006B486A">
            <w:pPr>
              <w:pStyle w:val="aa"/>
              <w:ind w:firstLine="0"/>
            </w:pPr>
            <w:proofErr w:type="spellStart"/>
            <w:r w:rsidRPr="00675BA3">
              <w:t>init</w:t>
            </w:r>
            <w:proofErr w:type="spellEnd"/>
          </w:p>
        </w:tc>
        <w:tc>
          <w:tcPr>
            <w:tcW w:w="1276" w:type="dxa"/>
          </w:tcPr>
          <w:p w14:paraId="53690780" w14:textId="4A76B225" w:rsidR="006B486A" w:rsidRPr="009C3B91" w:rsidRDefault="006B486A" w:rsidP="006B486A">
            <w:pPr>
              <w:pStyle w:val="aa"/>
              <w:ind w:firstLine="0"/>
            </w:pPr>
            <w:r>
              <w:rPr>
                <w:lang w:val="en-US"/>
              </w:rPr>
              <w:t>void</w:t>
            </w:r>
          </w:p>
        </w:tc>
        <w:tc>
          <w:tcPr>
            <w:tcW w:w="2552" w:type="dxa"/>
          </w:tcPr>
          <w:p w14:paraId="7F518912" w14:textId="469D10EE" w:rsidR="006B486A" w:rsidRPr="009C3B91" w:rsidRDefault="006B486A" w:rsidP="006B486A">
            <w:pPr>
              <w:pStyle w:val="aa"/>
              <w:ind w:firstLine="0"/>
            </w:pPr>
            <w:r>
              <w:rPr>
                <w:lang w:val="en-US"/>
              </w:rPr>
              <w:t>private</w:t>
            </w:r>
          </w:p>
        </w:tc>
        <w:tc>
          <w:tcPr>
            <w:tcW w:w="3543" w:type="dxa"/>
          </w:tcPr>
          <w:p w14:paraId="760473FE" w14:textId="129F4BFC" w:rsidR="006B486A" w:rsidRPr="00A26169" w:rsidRDefault="006B486A" w:rsidP="006B486A">
            <w:pPr>
              <w:pStyle w:val="aa"/>
              <w:ind w:firstLine="0"/>
              <w:jc w:val="center"/>
            </w:pPr>
            <w:r>
              <w:t>–</w:t>
            </w:r>
          </w:p>
        </w:tc>
        <w:tc>
          <w:tcPr>
            <w:tcW w:w="4359" w:type="dxa"/>
          </w:tcPr>
          <w:p w14:paraId="23E2CC3D" w14:textId="0432CE01" w:rsidR="006B486A" w:rsidRDefault="006B486A" w:rsidP="006B486A">
            <w:pPr>
              <w:pStyle w:val="aa"/>
              <w:ind w:firstLine="0"/>
            </w:pPr>
            <w:r>
              <w:t xml:space="preserve">Инициализация компонентов </w:t>
            </w:r>
            <w:r>
              <w:rPr>
                <w:lang w:val="en-US"/>
              </w:rPr>
              <w:t>Ac</w:t>
            </w:r>
            <w:r>
              <w:rPr>
                <w:lang w:val="en-US"/>
              </w:rPr>
              <w:softHyphen/>
              <w:t>tivity</w:t>
            </w:r>
          </w:p>
        </w:tc>
      </w:tr>
    </w:tbl>
    <w:p w14:paraId="736A9A12" w14:textId="77777777" w:rsidR="005C4169" w:rsidRDefault="005C4169" w:rsidP="005C4169">
      <w:pPr>
        <w:pStyle w:val="aa"/>
      </w:pPr>
    </w:p>
    <w:p w14:paraId="7444CB48" w14:textId="6F8C4C45" w:rsidR="005C4169" w:rsidRDefault="005C4169" w:rsidP="005C4169">
      <w:pPr>
        <w:pStyle w:val="31"/>
      </w:pPr>
      <w:r>
        <w:t>3.1.1</w:t>
      </w:r>
      <w:r>
        <w:t>1</w:t>
      </w:r>
      <w:r>
        <w:t xml:space="preserve"> Реализация класса </w:t>
      </w:r>
      <w:proofErr w:type="spellStart"/>
      <w:r w:rsidRPr="005C4169">
        <w:t>EventAdapter</w:t>
      </w:r>
      <w:proofErr w:type="spellEnd"/>
    </w:p>
    <w:p w14:paraId="0E3771E9" w14:textId="54468A3C" w:rsidR="005C4169" w:rsidRDefault="005C4169" w:rsidP="005C4169">
      <w:pPr>
        <w:pStyle w:val="aa"/>
        <w:ind w:firstLine="0"/>
      </w:pPr>
      <w:r>
        <w:t>Таблица 3.1</w:t>
      </w:r>
      <w:r>
        <w:t>1</w:t>
      </w:r>
      <w:r>
        <w:t xml:space="preserve"> – Спецификация класса </w:t>
      </w:r>
      <w:proofErr w:type="spellStart"/>
      <w:r w:rsidRPr="005C4169">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8A593B" w14:paraId="12F2CDFA" w14:textId="77777777" w:rsidTr="008A593B">
        <w:tc>
          <w:tcPr>
            <w:tcW w:w="2830" w:type="dxa"/>
          </w:tcPr>
          <w:p w14:paraId="04CBA1F0" w14:textId="2C868B5E" w:rsidR="005C4169" w:rsidRPr="00A26169" w:rsidRDefault="005C4169" w:rsidP="005C4169">
            <w:pPr>
              <w:pStyle w:val="aa"/>
              <w:ind w:firstLine="0"/>
              <w:jc w:val="center"/>
            </w:pPr>
            <w:r w:rsidRPr="00AD6E49">
              <w:rPr>
                <w:b/>
                <w:bCs/>
              </w:rPr>
              <w:t>Название</w:t>
            </w:r>
          </w:p>
        </w:tc>
        <w:tc>
          <w:tcPr>
            <w:tcW w:w="1276" w:type="dxa"/>
          </w:tcPr>
          <w:p w14:paraId="13102C76" w14:textId="409D4F38" w:rsidR="005C4169" w:rsidRPr="009C3B91" w:rsidRDefault="005C4169" w:rsidP="005C4169">
            <w:pPr>
              <w:pStyle w:val="aa"/>
              <w:ind w:firstLine="0"/>
              <w:jc w:val="center"/>
            </w:pPr>
            <w:r w:rsidRPr="00AD6E49">
              <w:rPr>
                <w:b/>
                <w:bCs/>
              </w:rPr>
              <w:t>Тип</w:t>
            </w:r>
          </w:p>
        </w:tc>
        <w:tc>
          <w:tcPr>
            <w:tcW w:w="2552" w:type="dxa"/>
          </w:tcPr>
          <w:p w14:paraId="6E866E26" w14:textId="6DF4E86A" w:rsidR="005C4169" w:rsidRPr="009C3B91" w:rsidRDefault="005C4169" w:rsidP="005C4169">
            <w:pPr>
              <w:pStyle w:val="aa"/>
              <w:ind w:firstLine="0"/>
              <w:jc w:val="center"/>
            </w:pPr>
            <w:r w:rsidRPr="00AD6E49">
              <w:rPr>
                <w:b/>
                <w:bCs/>
              </w:rPr>
              <w:t>Уровень доступа</w:t>
            </w:r>
          </w:p>
        </w:tc>
        <w:tc>
          <w:tcPr>
            <w:tcW w:w="3543" w:type="dxa"/>
          </w:tcPr>
          <w:p w14:paraId="363CAC5B" w14:textId="678518E0" w:rsidR="005C4169" w:rsidRPr="00A26169" w:rsidRDefault="005C4169" w:rsidP="005C4169">
            <w:pPr>
              <w:pStyle w:val="aa"/>
              <w:ind w:firstLine="0"/>
              <w:jc w:val="center"/>
            </w:pPr>
            <w:r w:rsidRPr="00AD6E49">
              <w:rPr>
                <w:b/>
                <w:bCs/>
              </w:rPr>
              <w:t>Аргументы</w:t>
            </w:r>
          </w:p>
        </w:tc>
        <w:tc>
          <w:tcPr>
            <w:tcW w:w="4359" w:type="dxa"/>
          </w:tcPr>
          <w:p w14:paraId="50ACDEF9" w14:textId="781838A4" w:rsidR="005C4169" w:rsidRDefault="005C4169" w:rsidP="005C4169">
            <w:pPr>
              <w:pStyle w:val="aa"/>
              <w:ind w:firstLine="0"/>
              <w:jc w:val="center"/>
            </w:pPr>
            <w:r w:rsidRPr="00AD6E49">
              <w:rPr>
                <w:b/>
                <w:bCs/>
              </w:rPr>
              <w:t>Назначение</w:t>
            </w:r>
          </w:p>
        </w:tc>
      </w:tr>
      <w:tr w:rsidR="008A593B" w14:paraId="2EBFDAE1" w14:textId="77777777" w:rsidTr="008A593B">
        <w:tc>
          <w:tcPr>
            <w:tcW w:w="2830" w:type="dxa"/>
          </w:tcPr>
          <w:p w14:paraId="07D4A94B" w14:textId="75E89CA4" w:rsidR="006B486A" w:rsidRPr="00A26169" w:rsidRDefault="00294254" w:rsidP="006B486A">
            <w:pPr>
              <w:pStyle w:val="aa"/>
              <w:ind w:firstLine="0"/>
            </w:pPr>
            <w:proofErr w:type="spellStart"/>
            <w:r w:rsidRPr="00294254">
              <w:t>onCreateViewHolder</w:t>
            </w:r>
            <w:proofErr w:type="spellEnd"/>
          </w:p>
        </w:tc>
        <w:tc>
          <w:tcPr>
            <w:tcW w:w="1276" w:type="dxa"/>
          </w:tcPr>
          <w:p w14:paraId="046F61F0" w14:textId="01268936" w:rsidR="006B486A" w:rsidRPr="00294254" w:rsidRDefault="00294254" w:rsidP="006B486A">
            <w:pPr>
              <w:pStyle w:val="aa"/>
              <w:ind w:firstLine="0"/>
              <w:rPr>
                <w:lang w:val="en-US"/>
              </w:rPr>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400CF6CD" w14:textId="6C078E8A" w:rsidR="006B486A" w:rsidRPr="009C3B91" w:rsidRDefault="00294254" w:rsidP="006B486A">
            <w:pPr>
              <w:pStyle w:val="aa"/>
              <w:ind w:firstLine="0"/>
            </w:pPr>
            <w:r>
              <w:rPr>
                <w:lang w:val="en-US"/>
              </w:rPr>
              <w:t>public</w:t>
            </w:r>
          </w:p>
        </w:tc>
        <w:tc>
          <w:tcPr>
            <w:tcW w:w="3543" w:type="dxa"/>
          </w:tcPr>
          <w:p w14:paraId="4C64DC4E" w14:textId="2E09FC8F" w:rsidR="006B486A" w:rsidRPr="00A26169" w:rsidRDefault="00171189" w:rsidP="00171189">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54648143" w14:textId="5763D8C7" w:rsidR="006B486A" w:rsidRDefault="00171189" w:rsidP="006B486A">
            <w:pPr>
              <w:pStyle w:val="aa"/>
              <w:ind w:firstLine="0"/>
            </w:pPr>
            <w:r>
              <w:t xml:space="preserve">Инициализация списка </w:t>
            </w:r>
            <w:r>
              <w:rPr>
                <w:lang w:val="en-US"/>
              </w:rPr>
              <w:t>R</w:t>
            </w:r>
            <w:proofErr w:type="spellStart"/>
            <w:r w:rsidRPr="00171189">
              <w:t>ecycler</w:t>
            </w:r>
            <w:proofErr w:type="spellEnd"/>
            <w:r w:rsidR="00B73CFC">
              <w:t>-</w:t>
            </w:r>
            <w:r>
              <w:rPr>
                <w:lang w:val="en-US"/>
              </w:rPr>
              <w:t>V</w:t>
            </w:r>
            <w:proofErr w:type="spellStart"/>
            <w:r w:rsidRPr="00171189">
              <w:t>iew</w:t>
            </w:r>
            <w:proofErr w:type="spellEnd"/>
          </w:p>
        </w:tc>
      </w:tr>
      <w:tr w:rsidR="008A593B" w14:paraId="7735BAB7" w14:textId="77777777" w:rsidTr="008A593B">
        <w:tc>
          <w:tcPr>
            <w:tcW w:w="2830" w:type="dxa"/>
          </w:tcPr>
          <w:p w14:paraId="113CC707" w14:textId="79326433" w:rsidR="006B486A" w:rsidRPr="00A26169" w:rsidRDefault="001C7076" w:rsidP="006B486A">
            <w:pPr>
              <w:pStyle w:val="aa"/>
              <w:ind w:firstLine="0"/>
            </w:pPr>
            <w:proofErr w:type="spellStart"/>
            <w:r w:rsidRPr="001C7076">
              <w:t>onBindViewHolder</w:t>
            </w:r>
            <w:proofErr w:type="spellEnd"/>
          </w:p>
        </w:tc>
        <w:tc>
          <w:tcPr>
            <w:tcW w:w="1276" w:type="dxa"/>
          </w:tcPr>
          <w:p w14:paraId="63AC107D" w14:textId="0578B604" w:rsidR="006B486A" w:rsidRPr="001C7076" w:rsidRDefault="001C7076" w:rsidP="006B486A">
            <w:pPr>
              <w:pStyle w:val="aa"/>
              <w:ind w:firstLine="0"/>
            </w:pPr>
            <w:r>
              <w:rPr>
                <w:lang w:val="en-US"/>
              </w:rPr>
              <w:t>void</w:t>
            </w:r>
          </w:p>
        </w:tc>
        <w:tc>
          <w:tcPr>
            <w:tcW w:w="2552" w:type="dxa"/>
          </w:tcPr>
          <w:p w14:paraId="5B01670C" w14:textId="30BEAFBC" w:rsidR="006B486A" w:rsidRPr="0002245F" w:rsidRDefault="0002245F" w:rsidP="006B486A">
            <w:pPr>
              <w:pStyle w:val="aa"/>
              <w:ind w:firstLine="0"/>
            </w:pPr>
            <w:r>
              <w:rPr>
                <w:lang w:val="en-US"/>
              </w:rPr>
              <w:t>public</w:t>
            </w:r>
          </w:p>
        </w:tc>
        <w:tc>
          <w:tcPr>
            <w:tcW w:w="3543" w:type="dxa"/>
          </w:tcPr>
          <w:p w14:paraId="5FDB16D1" w14:textId="3F6188BC" w:rsidR="006B486A" w:rsidRPr="00A26169" w:rsidRDefault="0002245F" w:rsidP="0002245F">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7307397F" w14:textId="7C8F2055" w:rsidR="006B486A" w:rsidRDefault="00320EFC" w:rsidP="006B486A">
            <w:pPr>
              <w:pStyle w:val="aa"/>
              <w:ind w:firstLine="0"/>
            </w:pPr>
            <w:r>
              <w:t xml:space="preserve">Заполнение </w:t>
            </w:r>
            <w:proofErr w:type="spellStart"/>
            <w:r w:rsidRPr="00320EFC">
              <w:t>RecyclerView</w:t>
            </w:r>
            <w:proofErr w:type="spellEnd"/>
            <w:r>
              <w:t xml:space="preserve"> </w:t>
            </w:r>
            <w:proofErr w:type="gramStart"/>
            <w:r>
              <w:t>дан</w:t>
            </w:r>
            <w:r w:rsidR="00B73CFC">
              <w:t>-</w:t>
            </w:r>
            <w:proofErr w:type="spellStart"/>
            <w:r>
              <w:t>ными</w:t>
            </w:r>
            <w:proofErr w:type="spellEnd"/>
            <w:proofErr w:type="gramEnd"/>
          </w:p>
        </w:tc>
      </w:tr>
      <w:tr w:rsidR="008A593B" w14:paraId="3B739B7D" w14:textId="77777777" w:rsidTr="008A593B">
        <w:tc>
          <w:tcPr>
            <w:tcW w:w="2830" w:type="dxa"/>
          </w:tcPr>
          <w:p w14:paraId="6348E8CD" w14:textId="4BDCF39D" w:rsidR="006B486A" w:rsidRPr="00A26169" w:rsidRDefault="00320EFC" w:rsidP="006B486A">
            <w:pPr>
              <w:pStyle w:val="aa"/>
              <w:ind w:firstLine="0"/>
            </w:pPr>
            <w:proofErr w:type="spellStart"/>
            <w:r w:rsidRPr="00320EFC">
              <w:t>getItemCount</w:t>
            </w:r>
            <w:proofErr w:type="spellEnd"/>
          </w:p>
        </w:tc>
        <w:tc>
          <w:tcPr>
            <w:tcW w:w="1276" w:type="dxa"/>
          </w:tcPr>
          <w:p w14:paraId="7F17F715" w14:textId="561CA658" w:rsidR="006B486A" w:rsidRPr="00320EFC" w:rsidRDefault="00320EFC" w:rsidP="006B486A">
            <w:pPr>
              <w:pStyle w:val="aa"/>
              <w:ind w:firstLine="0"/>
            </w:pPr>
            <w:r>
              <w:rPr>
                <w:lang w:val="en-US"/>
              </w:rPr>
              <w:t>Int</w:t>
            </w:r>
          </w:p>
        </w:tc>
        <w:tc>
          <w:tcPr>
            <w:tcW w:w="2552" w:type="dxa"/>
          </w:tcPr>
          <w:p w14:paraId="556ECF12" w14:textId="70734145" w:rsidR="006B486A" w:rsidRPr="009C3B91" w:rsidRDefault="00320EFC" w:rsidP="006B486A">
            <w:pPr>
              <w:pStyle w:val="aa"/>
              <w:ind w:firstLine="0"/>
            </w:pPr>
            <w:r>
              <w:rPr>
                <w:lang w:val="en-US"/>
              </w:rPr>
              <w:t>public</w:t>
            </w:r>
          </w:p>
        </w:tc>
        <w:tc>
          <w:tcPr>
            <w:tcW w:w="3543" w:type="dxa"/>
          </w:tcPr>
          <w:p w14:paraId="170ADBDB" w14:textId="714BA5A8" w:rsidR="006B486A" w:rsidRPr="00A26169" w:rsidRDefault="00320EFC" w:rsidP="006B486A">
            <w:pPr>
              <w:pStyle w:val="aa"/>
              <w:ind w:firstLine="0"/>
              <w:jc w:val="center"/>
            </w:pPr>
            <w:r>
              <w:t>–</w:t>
            </w:r>
          </w:p>
        </w:tc>
        <w:tc>
          <w:tcPr>
            <w:tcW w:w="4359" w:type="dxa"/>
          </w:tcPr>
          <w:p w14:paraId="16A10CC5" w14:textId="1A5598F3" w:rsidR="006B486A" w:rsidRDefault="00015601" w:rsidP="006B486A">
            <w:pPr>
              <w:pStyle w:val="aa"/>
              <w:ind w:firstLine="0"/>
            </w:pPr>
            <w:r>
              <w:t xml:space="preserve">Получение размера </w:t>
            </w:r>
            <w:r>
              <w:t xml:space="preserve">списка </w:t>
            </w:r>
            <w:r>
              <w:rPr>
                <w:lang w:val="en-US"/>
              </w:rPr>
              <w:t>R</w:t>
            </w:r>
            <w:proofErr w:type="spellStart"/>
            <w:r w:rsidRPr="00171189">
              <w:t>ecycler</w:t>
            </w:r>
            <w:proofErr w:type="spellEnd"/>
            <w:r>
              <w:rPr>
                <w:lang w:val="en-US"/>
              </w:rPr>
              <w:t>V</w:t>
            </w:r>
            <w:proofErr w:type="spellStart"/>
            <w:r w:rsidRPr="00171189">
              <w:t>iew</w:t>
            </w:r>
            <w:proofErr w:type="spellEnd"/>
          </w:p>
        </w:tc>
      </w:tr>
    </w:tbl>
    <w:p w14:paraId="4E251279" w14:textId="22635181" w:rsidR="0029021C" w:rsidRDefault="0029021C" w:rsidP="00781306">
      <w:pPr>
        <w:pStyle w:val="aa"/>
      </w:pPr>
    </w:p>
    <w:p w14:paraId="573A9003" w14:textId="77777777" w:rsidR="0029021C" w:rsidRDefault="0029021C">
      <w:pPr>
        <w:rPr>
          <w:rFonts w:ascii="Times New Roman" w:hAnsi="Times New Roman"/>
          <w:color w:val="000000" w:themeColor="text1"/>
          <w:sz w:val="28"/>
          <w:lang w:eastAsia="ru-RU"/>
        </w:rPr>
      </w:pPr>
      <w:r>
        <w:br w:type="page"/>
      </w:r>
    </w:p>
    <w:p w14:paraId="29F424C3" w14:textId="5C9083D1" w:rsidR="00781306" w:rsidRDefault="00781306" w:rsidP="00781306">
      <w:pPr>
        <w:pStyle w:val="31"/>
      </w:pPr>
      <w:r>
        <w:lastRenderedPageBreak/>
        <w:t>3.1.1</w:t>
      </w:r>
      <w:r>
        <w:t>2</w:t>
      </w:r>
      <w:r>
        <w:t xml:space="preserve"> Реализация класса </w:t>
      </w:r>
      <w:proofErr w:type="spellStart"/>
      <w:r w:rsidR="00C0742F" w:rsidRPr="00C0742F">
        <w:t>EventResponsibleAdapter</w:t>
      </w:r>
      <w:proofErr w:type="spellEnd"/>
    </w:p>
    <w:p w14:paraId="1633051D" w14:textId="37D9194F" w:rsidR="00781306" w:rsidRDefault="00781306" w:rsidP="00781306">
      <w:pPr>
        <w:pStyle w:val="aa"/>
        <w:ind w:firstLine="0"/>
      </w:pPr>
      <w:r>
        <w:t>Таблица 3.1</w:t>
      </w:r>
      <w:r>
        <w:t>2</w:t>
      </w:r>
      <w:r>
        <w:t xml:space="preserve"> – Спецификация класса </w:t>
      </w:r>
      <w:proofErr w:type="spellStart"/>
      <w:r w:rsidR="00C0742F" w:rsidRPr="00C0742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29021C" w14:paraId="6EE5139A" w14:textId="77777777" w:rsidTr="008A593B">
        <w:tc>
          <w:tcPr>
            <w:tcW w:w="2830" w:type="dxa"/>
          </w:tcPr>
          <w:p w14:paraId="5D20CD8B" w14:textId="3AACAD00" w:rsidR="0029021C" w:rsidRPr="00A26169" w:rsidRDefault="0029021C" w:rsidP="0029021C">
            <w:pPr>
              <w:pStyle w:val="aa"/>
              <w:ind w:firstLine="0"/>
              <w:jc w:val="center"/>
            </w:pPr>
            <w:r w:rsidRPr="00AD6E49">
              <w:rPr>
                <w:b/>
                <w:bCs/>
              </w:rPr>
              <w:t>Название</w:t>
            </w:r>
          </w:p>
        </w:tc>
        <w:tc>
          <w:tcPr>
            <w:tcW w:w="1276" w:type="dxa"/>
          </w:tcPr>
          <w:p w14:paraId="4E7A441B" w14:textId="0D75A162" w:rsidR="0029021C" w:rsidRPr="009C3B91" w:rsidRDefault="0029021C" w:rsidP="0029021C">
            <w:pPr>
              <w:pStyle w:val="aa"/>
              <w:ind w:firstLine="0"/>
              <w:jc w:val="center"/>
            </w:pPr>
            <w:r w:rsidRPr="00AD6E49">
              <w:rPr>
                <w:b/>
                <w:bCs/>
              </w:rPr>
              <w:t>Тип</w:t>
            </w:r>
          </w:p>
        </w:tc>
        <w:tc>
          <w:tcPr>
            <w:tcW w:w="2552" w:type="dxa"/>
          </w:tcPr>
          <w:p w14:paraId="4393AE41" w14:textId="74BCF1E8" w:rsidR="0029021C" w:rsidRPr="009C3B91" w:rsidRDefault="0029021C" w:rsidP="0029021C">
            <w:pPr>
              <w:pStyle w:val="aa"/>
              <w:ind w:firstLine="0"/>
              <w:jc w:val="center"/>
            </w:pPr>
            <w:r w:rsidRPr="00AD6E49">
              <w:rPr>
                <w:b/>
                <w:bCs/>
              </w:rPr>
              <w:t>Уровень доступа</w:t>
            </w:r>
          </w:p>
        </w:tc>
        <w:tc>
          <w:tcPr>
            <w:tcW w:w="3543" w:type="dxa"/>
          </w:tcPr>
          <w:p w14:paraId="1390C36A" w14:textId="0F995229" w:rsidR="0029021C" w:rsidRPr="00A26169" w:rsidRDefault="0029021C" w:rsidP="0029021C">
            <w:pPr>
              <w:pStyle w:val="aa"/>
              <w:ind w:firstLine="0"/>
              <w:jc w:val="center"/>
            </w:pPr>
            <w:r w:rsidRPr="00AD6E49">
              <w:rPr>
                <w:b/>
                <w:bCs/>
              </w:rPr>
              <w:t>Аргументы</w:t>
            </w:r>
          </w:p>
        </w:tc>
        <w:tc>
          <w:tcPr>
            <w:tcW w:w="4359" w:type="dxa"/>
          </w:tcPr>
          <w:p w14:paraId="33A57E25" w14:textId="07F1B28F" w:rsidR="0029021C" w:rsidRDefault="0029021C" w:rsidP="0029021C">
            <w:pPr>
              <w:pStyle w:val="aa"/>
              <w:ind w:firstLine="0"/>
              <w:jc w:val="center"/>
            </w:pPr>
            <w:r w:rsidRPr="00AD6E49">
              <w:rPr>
                <w:b/>
                <w:bCs/>
              </w:rPr>
              <w:t>Назначение</w:t>
            </w:r>
          </w:p>
        </w:tc>
      </w:tr>
      <w:tr w:rsidR="0029021C" w14:paraId="2F6B4035" w14:textId="77777777" w:rsidTr="008A593B">
        <w:tc>
          <w:tcPr>
            <w:tcW w:w="2830" w:type="dxa"/>
          </w:tcPr>
          <w:p w14:paraId="652DE3B1" w14:textId="555CFB14" w:rsidR="0029021C" w:rsidRPr="00A26169" w:rsidRDefault="0029021C" w:rsidP="0029021C">
            <w:pPr>
              <w:pStyle w:val="aa"/>
              <w:ind w:firstLine="0"/>
            </w:pPr>
            <w:proofErr w:type="spellStart"/>
            <w:r w:rsidRPr="00294254">
              <w:t>onCreateViewHolder</w:t>
            </w:r>
            <w:proofErr w:type="spellEnd"/>
          </w:p>
        </w:tc>
        <w:tc>
          <w:tcPr>
            <w:tcW w:w="1276" w:type="dxa"/>
          </w:tcPr>
          <w:p w14:paraId="2C84FB1B" w14:textId="6B191EE1" w:rsidR="0029021C" w:rsidRPr="009C3B91" w:rsidRDefault="0029021C" w:rsidP="0029021C">
            <w:pPr>
              <w:pStyle w:val="aa"/>
              <w:ind w:firstLine="0"/>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04A213AD" w14:textId="3DC29E2A" w:rsidR="0029021C" w:rsidRPr="009C3B91" w:rsidRDefault="0029021C" w:rsidP="0029021C">
            <w:pPr>
              <w:pStyle w:val="aa"/>
              <w:ind w:firstLine="0"/>
            </w:pPr>
            <w:r>
              <w:rPr>
                <w:lang w:val="en-US"/>
              </w:rPr>
              <w:t>public</w:t>
            </w:r>
          </w:p>
        </w:tc>
        <w:tc>
          <w:tcPr>
            <w:tcW w:w="3543" w:type="dxa"/>
          </w:tcPr>
          <w:p w14:paraId="58D997A8" w14:textId="6E3A97FB" w:rsidR="0029021C" w:rsidRPr="00A26169" w:rsidRDefault="0029021C" w:rsidP="0029021C">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2E9BF0A2" w14:textId="58E57982" w:rsidR="0029021C" w:rsidRDefault="0029021C" w:rsidP="0029021C">
            <w:pPr>
              <w:pStyle w:val="aa"/>
              <w:ind w:firstLine="0"/>
            </w:pPr>
            <w:r>
              <w:t xml:space="preserve">Инициализация списка </w:t>
            </w:r>
            <w:r>
              <w:rPr>
                <w:lang w:val="en-US"/>
              </w:rPr>
              <w:t>R</w:t>
            </w:r>
            <w:proofErr w:type="spellStart"/>
            <w:r w:rsidRPr="00171189">
              <w:t>ecycler</w:t>
            </w:r>
            <w:proofErr w:type="spellEnd"/>
            <w:r>
              <w:t>-</w:t>
            </w:r>
            <w:r>
              <w:rPr>
                <w:lang w:val="en-US"/>
              </w:rPr>
              <w:t>V</w:t>
            </w:r>
            <w:proofErr w:type="spellStart"/>
            <w:r w:rsidRPr="00171189">
              <w:t>iew</w:t>
            </w:r>
            <w:proofErr w:type="spellEnd"/>
          </w:p>
        </w:tc>
      </w:tr>
      <w:tr w:rsidR="0029021C" w14:paraId="30FD978D" w14:textId="77777777" w:rsidTr="008A593B">
        <w:tc>
          <w:tcPr>
            <w:tcW w:w="2830" w:type="dxa"/>
          </w:tcPr>
          <w:p w14:paraId="408B046D" w14:textId="76735DD8" w:rsidR="0029021C" w:rsidRPr="00A26169" w:rsidRDefault="0029021C" w:rsidP="0029021C">
            <w:pPr>
              <w:pStyle w:val="aa"/>
              <w:ind w:firstLine="0"/>
            </w:pPr>
            <w:proofErr w:type="spellStart"/>
            <w:r w:rsidRPr="001C7076">
              <w:t>onBindViewHolder</w:t>
            </w:r>
            <w:proofErr w:type="spellEnd"/>
          </w:p>
        </w:tc>
        <w:tc>
          <w:tcPr>
            <w:tcW w:w="1276" w:type="dxa"/>
          </w:tcPr>
          <w:p w14:paraId="303594E7" w14:textId="42E41DB5" w:rsidR="0029021C" w:rsidRPr="009C3B91" w:rsidRDefault="0029021C" w:rsidP="0029021C">
            <w:pPr>
              <w:pStyle w:val="aa"/>
              <w:ind w:firstLine="0"/>
            </w:pPr>
            <w:r>
              <w:rPr>
                <w:lang w:val="en-US"/>
              </w:rPr>
              <w:t>void</w:t>
            </w:r>
          </w:p>
        </w:tc>
        <w:tc>
          <w:tcPr>
            <w:tcW w:w="2552" w:type="dxa"/>
          </w:tcPr>
          <w:p w14:paraId="129E2A74" w14:textId="44547482" w:rsidR="0029021C" w:rsidRPr="009C3B91" w:rsidRDefault="0029021C" w:rsidP="0029021C">
            <w:pPr>
              <w:pStyle w:val="aa"/>
              <w:ind w:firstLine="0"/>
            </w:pPr>
            <w:r>
              <w:rPr>
                <w:lang w:val="en-US"/>
              </w:rPr>
              <w:t>public</w:t>
            </w:r>
          </w:p>
        </w:tc>
        <w:tc>
          <w:tcPr>
            <w:tcW w:w="3543" w:type="dxa"/>
          </w:tcPr>
          <w:p w14:paraId="58CF5106" w14:textId="77066B33" w:rsidR="0029021C" w:rsidRPr="00A26169" w:rsidRDefault="0029021C" w:rsidP="0029021C">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24642574" w14:textId="4C4B8AC6" w:rsidR="0029021C" w:rsidRDefault="0029021C" w:rsidP="0029021C">
            <w:pPr>
              <w:pStyle w:val="aa"/>
              <w:ind w:firstLine="0"/>
            </w:pPr>
            <w:r>
              <w:t xml:space="preserve">Заполнение </w:t>
            </w:r>
            <w:proofErr w:type="spellStart"/>
            <w:r w:rsidRPr="00320EFC">
              <w:t>RecyclerView</w:t>
            </w:r>
            <w:proofErr w:type="spellEnd"/>
            <w:r>
              <w:t xml:space="preserve"> </w:t>
            </w:r>
            <w:proofErr w:type="gramStart"/>
            <w:r>
              <w:t>дан-</w:t>
            </w:r>
            <w:proofErr w:type="spellStart"/>
            <w:r>
              <w:t>ными</w:t>
            </w:r>
            <w:proofErr w:type="spellEnd"/>
            <w:proofErr w:type="gramEnd"/>
          </w:p>
        </w:tc>
      </w:tr>
      <w:tr w:rsidR="0029021C" w14:paraId="725D3094" w14:textId="77777777" w:rsidTr="008A593B">
        <w:tc>
          <w:tcPr>
            <w:tcW w:w="2830" w:type="dxa"/>
          </w:tcPr>
          <w:p w14:paraId="0BABCFD9" w14:textId="0917A287" w:rsidR="0029021C" w:rsidRPr="00A26169" w:rsidRDefault="0029021C" w:rsidP="0029021C">
            <w:pPr>
              <w:pStyle w:val="aa"/>
              <w:ind w:firstLine="0"/>
            </w:pPr>
            <w:proofErr w:type="spellStart"/>
            <w:r w:rsidRPr="00320EFC">
              <w:t>getItemCount</w:t>
            </w:r>
            <w:proofErr w:type="spellEnd"/>
          </w:p>
        </w:tc>
        <w:tc>
          <w:tcPr>
            <w:tcW w:w="1276" w:type="dxa"/>
          </w:tcPr>
          <w:p w14:paraId="59516038" w14:textId="6AC2CB4A" w:rsidR="0029021C" w:rsidRPr="009C3B91" w:rsidRDefault="0029021C" w:rsidP="0029021C">
            <w:pPr>
              <w:pStyle w:val="aa"/>
              <w:ind w:firstLine="0"/>
            </w:pPr>
            <w:r>
              <w:rPr>
                <w:lang w:val="en-US"/>
              </w:rPr>
              <w:t>Int</w:t>
            </w:r>
          </w:p>
        </w:tc>
        <w:tc>
          <w:tcPr>
            <w:tcW w:w="2552" w:type="dxa"/>
          </w:tcPr>
          <w:p w14:paraId="21E51A83" w14:textId="4DFDC334" w:rsidR="0029021C" w:rsidRPr="009C3B91" w:rsidRDefault="0029021C" w:rsidP="0029021C">
            <w:pPr>
              <w:pStyle w:val="aa"/>
              <w:ind w:firstLine="0"/>
            </w:pPr>
            <w:r>
              <w:rPr>
                <w:lang w:val="en-US"/>
              </w:rPr>
              <w:t>public</w:t>
            </w:r>
          </w:p>
        </w:tc>
        <w:tc>
          <w:tcPr>
            <w:tcW w:w="3543" w:type="dxa"/>
          </w:tcPr>
          <w:p w14:paraId="6D36E915" w14:textId="1B367C42" w:rsidR="0029021C" w:rsidRPr="00A26169" w:rsidRDefault="0029021C" w:rsidP="0029021C">
            <w:pPr>
              <w:pStyle w:val="aa"/>
              <w:ind w:firstLine="0"/>
              <w:jc w:val="center"/>
            </w:pPr>
            <w:r>
              <w:t>–</w:t>
            </w:r>
          </w:p>
        </w:tc>
        <w:tc>
          <w:tcPr>
            <w:tcW w:w="4359" w:type="dxa"/>
          </w:tcPr>
          <w:p w14:paraId="6E98AE22" w14:textId="1449A5B4" w:rsidR="0029021C" w:rsidRDefault="0029021C" w:rsidP="0029021C">
            <w:pPr>
              <w:pStyle w:val="aa"/>
              <w:ind w:firstLine="0"/>
            </w:pPr>
            <w:r>
              <w:t xml:space="preserve">Получение размера списка </w:t>
            </w:r>
            <w:r>
              <w:rPr>
                <w:lang w:val="en-US"/>
              </w:rPr>
              <w:t>R</w:t>
            </w:r>
            <w:proofErr w:type="spellStart"/>
            <w:r w:rsidRPr="00171189">
              <w:t>ecycler</w:t>
            </w:r>
            <w:proofErr w:type="spellEnd"/>
            <w:r>
              <w:rPr>
                <w:lang w:val="en-US"/>
              </w:rPr>
              <w:t>V</w:t>
            </w:r>
            <w:proofErr w:type="spellStart"/>
            <w:r w:rsidRPr="00171189">
              <w:t>iew</w:t>
            </w:r>
            <w:proofErr w:type="spellEnd"/>
          </w:p>
        </w:tc>
      </w:tr>
    </w:tbl>
    <w:p w14:paraId="601BE8D8" w14:textId="77777777" w:rsidR="00A77C05" w:rsidRDefault="00A77C05" w:rsidP="00A77C05">
      <w:pPr>
        <w:pStyle w:val="aa"/>
      </w:pPr>
    </w:p>
    <w:p w14:paraId="3263DB8C" w14:textId="4BCCBD91" w:rsidR="00A77C05" w:rsidRDefault="00A77C05" w:rsidP="00A77C05">
      <w:pPr>
        <w:pStyle w:val="31"/>
      </w:pPr>
      <w:r>
        <w:t>3.1.1</w:t>
      </w:r>
      <w:r>
        <w:t>3</w:t>
      </w:r>
      <w:r>
        <w:t xml:space="preserve"> Реализация класса </w:t>
      </w:r>
      <w:proofErr w:type="spellStart"/>
      <w:r w:rsidRPr="00A77C05">
        <w:t>MyEventAdapter</w:t>
      </w:r>
      <w:proofErr w:type="spellEnd"/>
    </w:p>
    <w:p w14:paraId="3BEA5503" w14:textId="386255FC" w:rsidR="00A77C05" w:rsidRDefault="00A77C05" w:rsidP="00A77C05">
      <w:pPr>
        <w:pStyle w:val="aa"/>
        <w:ind w:firstLine="0"/>
      </w:pPr>
      <w:r>
        <w:t>Таблица 3.1</w:t>
      </w:r>
      <w:r>
        <w:t>3</w:t>
      </w:r>
      <w:r>
        <w:t xml:space="preserve"> – Спецификация класса </w:t>
      </w:r>
      <w:proofErr w:type="spellStart"/>
      <w:r w:rsidRPr="00A77C05">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B93B9C" w14:paraId="207040CF" w14:textId="77777777" w:rsidTr="008A593B">
        <w:tc>
          <w:tcPr>
            <w:tcW w:w="2830" w:type="dxa"/>
          </w:tcPr>
          <w:p w14:paraId="7C1DA30F" w14:textId="4009C7F6" w:rsidR="00B93B9C" w:rsidRPr="00A26169" w:rsidRDefault="00B93B9C" w:rsidP="00B93B9C">
            <w:pPr>
              <w:pStyle w:val="aa"/>
              <w:ind w:firstLine="0"/>
              <w:jc w:val="center"/>
            </w:pPr>
            <w:r w:rsidRPr="00AD6E49">
              <w:rPr>
                <w:b/>
                <w:bCs/>
              </w:rPr>
              <w:t>Название</w:t>
            </w:r>
          </w:p>
        </w:tc>
        <w:tc>
          <w:tcPr>
            <w:tcW w:w="1276" w:type="dxa"/>
          </w:tcPr>
          <w:p w14:paraId="18057C0D" w14:textId="5248FD2F" w:rsidR="00B93B9C" w:rsidRPr="009C3B91" w:rsidRDefault="00B93B9C" w:rsidP="00B93B9C">
            <w:pPr>
              <w:pStyle w:val="aa"/>
              <w:ind w:firstLine="0"/>
              <w:jc w:val="center"/>
            </w:pPr>
            <w:r w:rsidRPr="00AD6E49">
              <w:rPr>
                <w:b/>
                <w:bCs/>
              </w:rPr>
              <w:t>Тип</w:t>
            </w:r>
          </w:p>
        </w:tc>
        <w:tc>
          <w:tcPr>
            <w:tcW w:w="2552" w:type="dxa"/>
          </w:tcPr>
          <w:p w14:paraId="2574AD1B" w14:textId="5525E597" w:rsidR="00B93B9C" w:rsidRPr="009C3B91" w:rsidRDefault="00B93B9C" w:rsidP="00B93B9C">
            <w:pPr>
              <w:pStyle w:val="aa"/>
              <w:ind w:firstLine="0"/>
              <w:jc w:val="center"/>
            </w:pPr>
            <w:r w:rsidRPr="00AD6E49">
              <w:rPr>
                <w:b/>
                <w:bCs/>
              </w:rPr>
              <w:t>Уровень доступа</w:t>
            </w:r>
          </w:p>
        </w:tc>
        <w:tc>
          <w:tcPr>
            <w:tcW w:w="3543" w:type="dxa"/>
          </w:tcPr>
          <w:p w14:paraId="0821A8FF" w14:textId="29E5B2D0" w:rsidR="00B93B9C" w:rsidRPr="00A26169" w:rsidRDefault="00B93B9C" w:rsidP="00B93B9C">
            <w:pPr>
              <w:pStyle w:val="aa"/>
              <w:ind w:firstLine="0"/>
              <w:jc w:val="center"/>
            </w:pPr>
            <w:r w:rsidRPr="00AD6E49">
              <w:rPr>
                <w:b/>
                <w:bCs/>
              </w:rPr>
              <w:t>Аргументы</w:t>
            </w:r>
          </w:p>
        </w:tc>
        <w:tc>
          <w:tcPr>
            <w:tcW w:w="4359" w:type="dxa"/>
          </w:tcPr>
          <w:p w14:paraId="0E5CFD5B" w14:textId="6C09B10C" w:rsidR="00B93B9C" w:rsidRDefault="00B93B9C" w:rsidP="00B93B9C">
            <w:pPr>
              <w:pStyle w:val="aa"/>
              <w:ind w:firstLine="0"/>
              <w:jc w:val="center"/>
            </w:pPr>
            <w:r w:rsidRPr="00AD6E49">
              <w:rPr>
                <w:b/>
                <w:bCs/>
              </w:rPr>
              <w:t>Назначение</w:t>
            </w:r>
          </w:p>
        </w:tc>
      </w:tr>
      <w:tr w:rsidR="00B93B9C" w14:paraId="7D87CA72" w14:textId="77777777" w:rsidTr="00A77C05">
        <w:tc>
          <w:tcPr>
            <w:tcW w:w="2830" w:type="dxa"/>
          </w:tcPr>
          <w:p w14:paraId="69FD7671" w14:textId="34F2CBF0" w:rsidR="00B93B9C" w:rsidRPr="00A26169" w:rsidRDefault="00B93B9C" w:rsidP="00B93B9C">
            <w:pPr>
              <w:pStyle w:val="aa"/>
              <w:ind w:firstLine="0"/>
            </w:pPr>
            <w:proofErr w:type="spellStart"/>
            <w:r w:rsidRPr="00294254">
              <w:t>onCreateViewHolder</w:t>
            </w:r>
            <w:proofErr w:type="spellEnd"/>
          </w:p>
        </w:tc>
        <w:tc>
          <w:tcPr>
            <w:tcW w:w="1276" w:type="dxa"/>
          </w:tcPr>
          <w:p w14:paraId="3BB5C649" w14:textId="61868B9B" w:rsidR="00B93B9C" w:rsidRPr="009C3B91" w:rsidRDefault="00B93B9C" w:rsidP="00B93B9C">
            <w:pPr>
              <w:pStyle w:val="aa"/>
              <w:ind w:firstLine="0"/>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4784B450" w14:textId="01A695D9" w:rsidR="00B93B9C" w:rsidRPr="009C3B91" w:rsidRDefault="00B93B9C" w:rsidP="00B93B9C">
            <w:pPr>
              <w:pStyle w:val="aa"/>
              <w:ind w:firstLine="0"/>
            </w:pPr>
            <w:r>
              <w:rPr>
                <w:lang w:val="en-US"/>
              </w:rPr>
              <w:t>public</w:t>
            </w:r>
          </w:p>
        </w:tc>
        <w:tc>
          <w:tcPr>
            <w:tcW w:w="3543" w:type="dxa"/>
          </w:tcPr>
          <w:p w14:paraId="49063A14" w14:textId="6ECF65D1" w:rsidR="00B93B9C" w:rsidRPr="00A26169" w:rsidRDefault="00B93B9C" w:rsidP="00B93B9C">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0EEEE304" w14:textId="258207C7" w:rsidR="00B93B9C" w:rsidRDefault="00B93B9C" w:rsidP="00B93B9C">
            <w:pPr>
              <w:pStyle w:val="aa"/>
              <w:ind w:firstLine="0"/>
            </w:pPr>
            <w:r>
              <w:t xml:space="preserve">Инициализация списка </w:t>
            </w:r>
            <w:r>
              <w:rPr>
                <w:lang w:val="en-US"/>
              </w:rPr>
              <w:t>R</w:t>
            </w:r>
            <w:proofErr w:type="spellStart"/>
            <w:r w:rsidRPr="00171189">
              <w:t>ecycler</w:t>
            </w:r>
            <w:proofErr w:type="spellEnd"/>
            <w:r>
              <w:t>-</w:t>
            </w:r>
            <w:r>
              <w:rPr>
                <w:lang w:val="en-US"/>
              </w:rPr>
              <w:t>V</w:t>
            </w:r>
            <w:proofErr w:type="spellStart"/>
            <w:r w:rsidRPr="00171189">
              <w:t>iew</w:t>
            </w:r>
            <w:proofErr w:type="spellEnd"/>
          </w:p>
        </w:tc>
      </w:tr>
      <w:tr w:rsidR="00B93B9C" w14:paraId="0A9AAF4C" w14:textId="77777777" w:rsidTr="00A77C05">
        <w:tc>
          <w:tcPr>
            <w:tcW w:w="2830" w:type="dxa"/>
          </w:tcPr>
          <w:p w14:paraId="5D6E67E1" w14:textId="08711E42" w:rsidR="00B93B9C" w:rsidRPr="00A26169" w:rsidRDefault="00B93B9C" w:rsidP="00B93B9C">
            <w:pPr>
              <w:pStyle w:val="aa"/>
              <w:ind w:firstLine="0"/>
            </w:pPr>
            <w:proofErr w:type="spellStart"/>
            <w:r w:rsidRPr="001C7076">
              <w:t>onBindViewHolder</w:t>
            </w:r>
            <w:proofErr w:type="spellEnd"/>
          </w:p>
        </w:tc>
        <w:tc>
          <w:tcPr>
            <w:tcW w:w="1276" w:type="dxa"/>
          </w:tcPr>
          <w:p w14:paraId="6F94154D" w14:textId="76A28FF5" w:rsidR="00B93B9C" w:rsidRPr="009C3B91" w:rsidRDefault="00B93B9C" w:rsidP="00B93B9C">
            <w:pPr>
              <w:pStyle w:val="aa"/>
              <w:ind w:firstLine="0"/>
            </w:pPr>
            <w:r>
              <w:rPr>
                <w:lang w:val="en-US"/>
              </w:rPr>
              <w:t>void</w:t>
            </w:r>
          </w:p>
        </w:tc>
        <w:tc>
          <w:tcPr>
            <w:tcW w:w="2552" w:type="dxa"/>
          </w:tcPr>
          <w:p w14:paraId="1F0220C3" w14:textId="55799CDE" w:rsidR="00B93B9C" w:rsidRPr="009C3B91" w:rsidRDefault="00B93B9C" w:rsidP="00B93B9C">
            <w:pPr>
              <w:pStyle w:val="aa"/>
              <w:ind w:firstLine="0"/>
            </w:pPr>
            <w:r>
              <w:rPr>
                <w:lang w:val="en-US"/>
              </w:rPr>
              <w:t>public</w:t>
            </w:r>
          </w:p>
        </w:tc>
        <w:tc>
          <w:tcPr>
            <w:tcW w:w="3543" w:type="dxa"/>
          </w:tcPr>
          <w:p w14:paraId="2FAFA0FF" w14:textId="3583DC06" w:rsidR="00B93B9C" w:rsidRPr="00A26169" w:rsidRDefault="00B93B9C" w:rsidP="00B93B9C">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7FC02D66" w14:textId="1E9C90D2" w:rsidR="00B93B9C" w:rsidRDefault="00B93B9C" w:rsidP="00B93B9C">
            <w:pPr>
              <w:pStyle w:val="aa"/>
              <w:ind w:firstLine="0"/>
            </w:pPr>
            <w:r>
              <w:t xml:space="preserve">Заполнение </w:t>
            </w:r>
            <w:proofErr w:type="spellStart"/>
            <w:r w:rsidRPr="00320EFC">
              <w:t>RecyclerView</w:t>
            </w:r>
            <w:proofErr w:type="spellEnd"/>
            <w:r>
              <w:t xml:space="preserve"> </w:t>
            </w:r>
            <w:proofErr w:type="gramStart"/>
            <w:r>
              <w:t>дан-</w:t>
            </w:r>
            <w:proofErr w:type="spellStart"/>
            <w:r>
              <w:t>ными</w:t>
            </w:r>
            <w:proofErr w:type="spellEnd"/>
            <w:proofErr w:type="gramEnd"/>
          </w:p>
        </w:tc>
      </w:tr>
      <w:tr w:rsidR="00B93B9C" w14:paraId="2D8D5E79" w14:textId="77777777" w:rsidTr="00A77C05">
        <w:tc>
          <w:tcPr>
            <w:tcW w:w="2830" w:type="dxa"/>
          </w:tcPr>
          <w:p w14:paraId="6B43B938" w14:textId="776C9C6E" w:rsidR="00B93B9C" w:rsidRPr="00A26169" w:rsidRDefault="00B93B9C" w:rsidP="00B93B9C">
            <w:pPr>
              <w:pStyle w:val="aa"/>
              <w:ind w:firstLine="0"/>
            </w:pPr>
            <w:proofErr w:type="spellStart"/>
            <w:r w:rsidRPr="00320EFC">
              <w:t>getItemCount</w:t>
            </w:r>
            <w:proofErr w:type="spellEnd"/>
          </w:p>
        </w:tc>
        <w:tc>
          <w:tcPr>
            <w:tcW w:w="1276" w:type="dxa"/>
          </w:tcPr>
          <w:p w14:paraId="2025858B" w14:textId="1CBA277E" w:rsidR="00B93B9C" w:rsidRPr="009C3B91" w:rsidRDefault="00B93B9C" w:rsidP="00B93B9C">
            <w:pPr>
              <w:pStyle w:val="aa"/>
              <w:ind w:firstLine="0"/>
            </w:pPr>
            <w:r>
              <w:rPr>
                <w:lang w:val="en-US"/>
              </w:rPr>
              <w:t>Int</w:t>
            </w:r>
          </w:p>
        </w:tc>
        <w:tc>
          <w:tcPr>
            <w:tcW w:w="2552" w:type="dxa"/>
          </w:tcPr>
          <w:p w14:paraId="5A80E40F" w14:textId="2C89C63F" w:rsidR="00B93B9C" w:rsidRPr="009C3B91" w:rsidRDefault="00B93B9C" w:rsidP="00B93B9C">
            <w:pPr>
              <w:pStyle w:val="aa"/>
              <w:ind w:firstLine="0"/>
            </w:pPr>
            <w:r>
              <w:rPr>
                <w:lang w:val="en-US"/>
              </w:rPr>
              <w:t>public</w:t>
            </w:r>
          </w:p>
        </w:tc>
        <w:tc>
          <w:tcPr>
            <w:tcW w:w="3543" w:type="dxa"/>
          </w:tcPr>
          <w:p w14:paraId="1DBA06FE" w14:textId="3C871E94" w:rsidR="00B93B9C" w:rsidRPr="00A26169" w:rsidRDefault="00B93B9C" w:rsidP="00B93B9C">
            <w:pPr>
              <w:pStyle w:val="aa"/>
              <w:ind w:firstLine="0"/>
              <w:jc w:val="center"/>
            </w:pPr>
            <w:r>
              <w:t>–</w:t>
            </w:r>
          </w:p>
        </w:tc>
        <w:tc>
          <w:tcPr>
            <w:tcW w:w="4359" w:type="dxa"/>
          </w:tcPr>
          <w:p w14:paraId="04AAF533" w14:textId="26ACD661" w:rsidR="00B93B9C" w:rsidRDefault="00B93B9C" w:rsidP="00B93B9C">
            <w:pPr>
              <w:pStyle w:val="aa"/>
              <w:ind w:firstLine="0"/>
            </w:pPr>
            <w:r>
              <w:t xml:space="preserve">Получение размера списка </w:t>
            </w:r>
            <w:r>
              <w:rPr>
                <w:lang w:val="en-US"/>
              </w:rPr>
              <w:t>R</w:t>
            </w:r>
            <w:proofErr w:type="spellStart"/>
            <w:r w:rsidRPr="00171189">
              <w:t>ecycler</w:t>
            </w:r>
            <w:proofErr w:type="spellEnd"/>
            <w:r>
              <w:rPr>
                <w:lang w:val="en-US"/>
              </w:rPr>
              <w:t>V</w:t>
            </w:r>
            <w:proofErr w:type="spellStart"/>
            <w:r w:rsidRPr="00171189">
              <w:t>iew</w:t>
            </w:r>
            <w:proofErr w:type="spellEnd"/>
          </w:p>
        </w:tc>
      </w:tr>
      <w:tr w:rsidR="00B93B9C" w14:paraId="19616242" w14:textId="77777777" w:rsidTr="00A77C05">
        <w:tc>
          <w:tcPr>
            <w:tcW w:w="2830" w:type="dxa"/>
          </w:tcPr>
          <w:p w14:paraId="236E2399" w14:textId="1B214789" w:rsidR="00B93B9C" w:rsidRPr="00A26169" w:rsidRDefault="00864936" w:rsidP="00B93B9C">
            <w:pPr>
              <w:pStyle w:val="aa"/>
              <w:ind w:firstLine="0"/>
            </w:pPr>
            <w:proofErr w:type="spellStart"/>
            <w:r w:rsidRPr="00864936">
              <w:t>split</w:t>
            </w:r>
            <w:proofErr w:type="spellEnd"/>
          </w:p>
        </w:tc>
        <w:tc>
          <w:tcPr>
            <w:tcW w:w="1276" w:type="dxa"/>
          </w:tcPr>
          <w:p w14:paraId="6D35DE21" w14:textId="77777777" w:rsidR="00864936" w:rsidRDefault="00864936" w:rsidP="00B93B9C">
            <w:pPr>
              <w:pStyle w:val="aa"/>
              <w:ind w:firstLine="0"/>
            </w:pPr>
            <w:r w:rsidRPr="00864936">
              <w:t>List</w:t>
            </w:r>
          </w:p>
          <w:p w14:paraId="53585DAD" w14:textId="4A02EC73" w:rsidR="00B93B9C" w:rsidRPr="009C3B91" w:rsidRDefault="00864936" w:rsidP="00B93B9C">
            <w:pPr>
              <w:pStyle w:val="aa"/>
              <w:ind w:firstLine="0"/>
            </w:pPr>
            <w:r w:rsidRPr="00864936">
              <w:t>&lt;</w:t>
            </w:r>
            <w:proofErr w:type="spellStart"/>
            <w:r w:rsidRPr="00864936">
              <w:t>String</w:t>
            </w:r>
            <w:proofErr w:type="spellEnd"/>
            <w:r w:rsidRPr="00864936">
              <w:t>&gt;</w:t>
            </w:r>
          </w:p>
        </w:tc>
        <w:tc>
          <w:tcPr>
            <w:tcW w:w="2552" w:type="dxa"/>
          </w:tcPr>
          <w:p w14:paraId="000E9F6D" w14:textId="2A19CE7A" w:rsidR="00B93B9C" w:rsidRPr="0002048D" w:rsidRDefault="0002048D" w:rsidP="00B93B9C">
            <w:pPr>
              <w:pStyle w:val="aa"/>
              <w:ind w:firstLine="0"/>
            </w:pPr>
            <w:r>
              <w:rPr>
                <w:lang w:val="en-US"/>
              </w:rPr>
              <w:t>private</w:t>
            </w:r>
          </w:p>
        </w:tc>
        <w:tc>
          <w:tcPr>
            <w:tcW w:w="3543" w:type="dxa"/>
          </w:tcPr>
          <w:p w14:paraId="4C06C973" w14:textId="3BF84DAB" w:rsidR="00B93B9C" w:rsidRPr="00A26169" w:rsidRDefault="0002048D" w:rsidP="0002048D">
            <w:pPr>
              <w:pStyle w:val="aa"/>
              <w:ind w:firstLine="0"/>
            </w:pPr>
            <w:r w:rsidRPr="0002048D">
              <w:t xml:space="preserve">s: </w:t>
            </w:r>
            <w:proofErr w:type="spellStart"/>
            <w:r w:rsidRPr="0002048D">
              <w:t>String</w:t>
            </w:r>
            <w:proofErr w:type="spellEnd"/>
            <w:r w:rsidRPr="0002048D">
              <w:t xml:space="preserve">, </w:t>
            </w:r>
            <w:proofErr w:type="spellStart"/>
            <w:r w:rsidRPr="0002048D">
              <w:t>size</w:t>
            </w:r>
            <w:proofErr w:type="spellEnd"/>
            <w:r w:rsidRPr="0002048D">
              <w:t>: Int</w:t>
            </w:r>
          </w:p>
        </w:tc>
        <w:tc>
          <w:tcPr>
            <w:tcW w:w="4359" w:type="dxa"/>
          </w:tcPr>
          <w:p w14:paraId="3B6B2B1A" w14:textId="510DBF11" w:rsidR="00B93B9C" w:rsidRDefault="00E0316C" w:rsidP="00B93B9C">
            <w:pPr>
              <w:pStyle w:val="aa"/>
              <w:ind w:firstLine="0"/>
            </w:pPr>
            <w:r>
              <w:t>Деление строки по задаваемому размеру</w:t>
            </w:r>
          </w:p>
        </w:tc>
      </w:tr>
    </w:tbl>
    <w:p w14:paraId="10A3507F" w14:textId="5E0B5BF1" w:rsidR="008A023C" w:rsidRDefault="008A023C" w:rsidP="008A023C">
      <w:pPr>
        <w:pStyle w:val="aa"/>
      </w:pPr>
    </w:p>
    <w:p w14:paraId="74D31A05" w14:textId="77777777" w:rsidR="008A023C" w:rsidRDefault="008A023C">
      <w:pPr>
        <w:rPr>
          <w:rFonts w:ascii="Times New Roman" w:hAnsi="Times New Roman"/>
          <w:color w:val="000000" w:themeColor="text1"/>
          <w:sz w:val="28"/>
          <w:lang w:eastAsia="ru-RU"/>
        </w:rPr>
      </w:pPr>
      <w:r>
        <w:br w:type="page"/>
      </w:r>
    </w:p>
    <w:p w14:paraId="648F7153" w14:textId="5F1443D5" w:rsidR="008A023C" w:rsidRDefault="008A023C" w:rsidP="008A023C">
      <w:pPr>
        <w:pStyle w:val="31"/>
      </w:pPr>
      <w:r>
        <w:lastRenderedPageBreak/>
        <w:t>3.1.1</w:t>
      </w:r>
      <w:r>
        <w:t>4</w:t>
      </w:r>
      <w:r>
        <w:t xml:space="preserve"> Реализация класс</w:t>
      </w:r>
      <w:r w:rsidR="00F10C81">
        <w:t>ов</w:t>
      </w:r>
      <w:r>
        <w:t xml:space="preserve"> </w:t>
      </w:r>
      <w:proofErr w:type="spellStart"/>
      <w:r w:rsidR="00716672" w:rsidRPr="00716672">
        <w:t>EventsFragment</w:t>
      </w:r>
      <w:proofErr w:type="spellEnd"/>
      <w:r w:rsidR="00F10C81">
        <w:t xml:space="preserve"> и </w:t>
      </w:r>
      <w:proofErr w:type="spellStart"/>
      <w:r w:rsidR="00F10C81" w:rsidRPr="00F10C81">
        <w:t>EventsResponsibleFragment</w:t>
      </w:r>
      <w:proofErr w:type="spellEnd"/>
    </w:p>
    <w:p w14:paraId="6DFB6DC4" w14:textId="527EACD7" w:rsidR="008A023C" w:rsidRDefault="008A023C" w:rsidP="008A023C">
      <w:pPr>
        <w:pStyle w:val="aa"/>
        <w:ind w:firstLine="0"/>
      </w:pPr>
      <w:r>
        <w:t>Таблица 3.1</w:t>
      </w:r>
      <w:r>
        <w:t>4</w:t>
      </w:r>
      <w:r>
        <w:t xml:space="preserve"> – Спецификация класс</w:t>
      </w:r>
      <w:r w:rsidR="00F10C81">
        <w:t>ов</w:t>
      </w:r>
      <w:r>
        <w:t xml:space="preserve"> </w:t>
      </w:r>
      <w:proofErr w:type="spellStart"/>
      <w:r w:rsidR="00716672" w:rsidRPr="00716672">
        <w:t>EventsFragment</w:t>
      </w:r>
      <w:proofErr w:type="spellEnd"/>
      <w:r w:rsidR="00F10C81">
        <w:t xml:space="preserve"> и </w:t>
      </w:r>
      <w:proofErr w:type="spellStart"/>
      <w:r w:rsidR="00F10C81" w:rsidRPr="00F10C81">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8A023C" w14:paraId="6629558F" w14:textId="77777777" w:rsidTr="00A77C05">
        <w:tc>
          <w:tcPr>
            <w:tcW w:w="2830" w:type="dxa"/>
          </w:tcPr>
          <w:p w14:paraId="48034156" w14:textId="3B7F2566" w:rsidR="008A023C" w:rsidRPr="00A26169" w:rsidRDefault="008A023C" w:rsidP="008A023C">
            <w:pPr>
              <w:pStyle w:val="aa"/>
              <w:ind w:firstLine="0"/>
              <w:jc w:val="center"/>
            </w:pPr>
            <w:r w:rsidRPr="00AD6E49">
              <w:rPr>
                <w:b/>
                <w:bCs/>
              </w:rPr>
              <w:t>Название</w:t>
            </w:r>
          </w:p>
        </w:tc>
        <w:tc>
          <w:tcPr>
            <w:tcW w:w="1276" w:type="dxa"/>
          </w:tcPr>
          <w:p w14:paraId="3FEE6565" w14:textId="17CA8FED" w:rsidR="008A023C" w:rsidRPr="009C3B91" w:rsidRDefault="008A023C" w:rsidP="008A023C">
            <w:pPr>
              <w:pStyle w:val="aa"/>
              <w:ind w:firstLine="0"/>
              <w:jc w:val="center"/>
            </w:pPr>
            <w:r w:rsidRPr="00AD6E49">
              <w:rPr>
                <w:b/>
                <w:bCs/>
              </w:rPr>
              <w:t>Тип</w:t>
            </w:r>
          </w:p>
        </w:tc>
        <w:tc>
          <w:tcPr>
            <w:tcW w:w="2552" w:type="dxa"/>
          </w:tcPr>
          <w:p w14:paraId="37B4B5C6" w14:textId="510030B8" w:rsidR="008A023C" w:rsidRPr="009C3B91" w:rsidRDefault="008A023C" w:rsidP="008A023C">
            <w:pPr>
              <w:pStyle w:val="aa"/>
              <w:ind w:firstLine="0"/>
              <w:jc w:val="center"/>
            </w:pPr>
            <w:r w:rsidRPr="00AD6E49">
              <w:rPr>
                <w:b/>
                <w:bCs/>
              </w:rPr>
              <w:t>Уровень доступа</w:t>
            </w:r>
          </w:p>
        </w:tc>
        <w:tc>
          <w:tcPr>
            <w:tcW w:w="3543" w:type="dxa"/>
          </w:tcPr>
          <w:p w14:paraId="2AAE3DDB" w14:textId="0F59D079" w:rsidR="008A023C" w:rsidRPr="00A26169" w:rsidRDefault="008A023C" w:rsidP="008A023C">
            <w:pPr>
              <w:pStyle w:val="aa"/>
              <w:ind w:firstLine="0"/>
              <w:jc w:val="center"/>
            </w:pPr>
            <w:r w:rsidRPr="00AD6E49">
              <w:rPr>
                <w:b/>
                <w:bCs/>
              </w:rPr>
              <w:t>Аргументы</w:t>
            </w:r>
          </w:p>
        </w:tc>
        <w:tc>
          <w:tcPr>
            <w:tcW w:w="4359" w:type="dxa"/>
          </w:tcPr>
          <w:p w14:paraId="7987B4A0" w14:textId="039F6C55" w:rsidR="008A023C" w:rsidRDefault="008A023C" w:rsidP="008A023C">
            <w:pPr>
              <w:pStyle w:val="aa"/>
              <w:ind w:firstLine="0"/>
              <w:jc w:val="center"/>
            </w:pPr>
            <w:r w:rsidRPr="00AD6E49">
              <w:rPr>
                <w:b/>
                <w:bCs/>
              </w:rPr>
              <w:t>Назначение</w:t>
            </w:r>
          </w:p>
        </w:tc>
      </w:tr>
      <w:tr w:rsidR="00B93B9C" w14:paraId="04763232" w14:textId="77777777" w:rsidTr="00A77C05">
        <w:tc>
          <w:tcPr>
            <w:tcW w:w="2830" w:type="dxa"/>
          </w:tcPr>
          <w:p w14:paraId="5AC43D78" w14:textId="2EA920D4" w:rsidR="00B93B9C" w:rsidRPr="00A26169" w:rsidRDefault="00835FB1" w:rsidP="00B93B9C">
            <w:pPr>
              <w:pStyle w:val="aa"/>
              <w:ind w:firstLine="0"/>
            </w:pPr>
            <w:proofErr w:type="spellStart"/>
            <w:r w:rsidRPr="00835FB1">
              <w:t>onCreate</w:t>
            </w:r>
            <w:proofErr w:type="spellEnd"/>
          </w:p>
        </w:tc>
        <w:tc>
          <w:tcPr>
            <w:tcW w:w="1276" w:type="dxa"/>
          </w:tcPr>
          <w:p w14:paraId="3576FB5D" w14:textId="77EB189E" w:rsidR="00B93B9C" w:rsidRPr="009C3B91" w:rsidRDefault="00835FB1" w:rsidP="00B93B9C">
            <w:pPr>
              <w:pStyle w:val="aa"/>
              <w:ind w:firstLine="0"/>
            </w:pPr>
            <w:r>
              <w:rPr>
                <w:lang w:val="en-US"/>
              </w:rPr>
              <w:t>void</w:t>
            </w:r>
          </w:p>
        </w:tc>
        <w:tc>
          <w:tcPr>
            <w:tcW w:w="2552" w:type="dxa"/>
          </w:tcPr>
          <w:p w14:paraId="3095DF4D" w14:textId="011B57AC" w:rsidR="00B93B9C" w:rsidRPr="00835FB1" w:rsidRDefault="00835FB1" w:rsidP="00B93B9C">
            <w:pPr>
              <w:pStyle w:val="aa"/>
              <w:ind w:firstLine="0"/>
              <w:rPr>
                <w:lang w:val="en-US"/>
              </w:rPr>
            </w:pPr>
            <w:r>
              <w:rPr>
                <w:lang w:val="en-US"/>
              </w:rPr>
              <w:t>protected</w:t>
            </w:r>
          </w:p>
        </w:tc>
        <w:tc>
          <w:tcPr>
            <w:tcW w:w="3543" w:type="dxa"/>
          </w:tcPr>
          <w:p w14:paraId="00A44F83" w14:textId="20DC440C" w:rsidR="00B93B9C" w:rsidRPr="00A26169" w:rsidRDefault="00835FB1" w:rsidP="00835FB1">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3A8B1375" w14:textId="29771159" w:rsidR="00B93B9C" w:rsidRDefault="00E8488F" w:rsidP="00B93B9C">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B93B9C" w:rsidRPr="00FF1F74" w14:paraId="2A34372C" w14:textId="77777777" w:rsidTr="00A77C05">
        <w:tc>
          <w:tcPr>
            <w:tcW w:w="2830" w:type="dxa"/>
          </w:tcPr>
          <w:p w14:paraId="45705A11" w14:textId="5CE0080C" w:rsidR="00B93B9C" w:rsidRPr="00A26169" w:rsidRDefault="00FF1F74" w:rsidP="00B93B9C">
            <w:pPr>
              <w:pStyle w:val="aa"/>
              <w:ind w:firstLine="0"/>
            </w:pPr>
            <w:proofErr w:type="spellStart"/>
            <w:r w:rsidRPr="00FF1F74">
              <w:t>onCreateView</w:t>
            </w:r>
            <w:proofErr w:type="spellEnd"/>
          </w:p>
        </w:tc>
        <w:tc>
          <w:tcPr>
            <w:tcW w:w="1276" w:type="dxa"/>
          </w:tcPr>
          <w:p w14:paraId="023C16F8" w14:textId="37E63FAB" w:rsidR="00B93B9C" w:rsidRPr="009C3B91" w:rsidRDefault="00FF1F74" w:rsidP="00B93B9C">
            <w:pPr>
              <w:pStyle w:val="aa"/>
              <w:ind w:firstLine="0"/>
            </w:pPr>
            <w:r w:rsidRPr="00FF1F74">
              <w:t>View?</w:t>
            </w:r>
          </w:p>
        </w:tc>
        <w:tc>
          <w:tcPr>
            <w:tcW w:w="2552" w:type="dxa"/>
          </w:tcPr>
          <w:p w14:paraId="5649E4EF" w14:textId="2FAFFE29" w:rsidR="00B93B9C" w:rsidRPr="00FF1F74" w:rsidRDefault="00FF1F74" w:rsidP="00B93B9C">
            <w:pPr>
              <w:pStyle w:val="aa"/>
              <w:ind w:firstLine="0"/>
              <w:rPr>
                <w:lang w:val="en-US"/>
              </w:rPr>
            </w:pPr>
            <w:r>
              <w:rPr>
                <w:lang w:val="en-US"/>
              </w:rPr>
              <w:t>public</w:t>
            </w:r>
          </w:p>
        </w:tc>
        <w:tc>
          <w:tcPr>
            <w:tcW w:w="3543" w:type="dxa"/>
          </w:tcPr>
          <w:p w14:paraId="4A7E7673" w14:textId="23F08EC5" w:rsidR="00FF1F74" w:rsidRPr="00FF1F74" w:rsidRDefault="00FF1F74" w:rsidP="00FF1F74">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6BE0918C" w14:textId="582F26CE" w:rsidR="00B93B9C" w:rsidRPr="00FF1F74" w:rsidRDefault="00FF1F74" w:rsidP="00FF1F74">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213C87D8" w14:textId="79C086D7" w:rsidR="00B93B9C" w:rsidRPr="00DE6DDB" w:rsidRDefault="00DE6DDB" w:rsidP="00B93B9C">
            <w:pPr>
              <w:pStyle w:val="aa"/>
              <w:ind w:firstLine="0"/>
            </w:pPr>
            <w:r>
              <w:t xml:space="preserve">Настройка контроллера </w:t>
            </w:r>
            <w:r>
              <w:rPr>
                <w:lang w:val="en-US"/>
              </w:rPr>
              <w:t>Fragment</w:t>
            </w:r>
          </w:p>
        </w:tc>
      </w:tr>
      <w:tr w:rsidR="00B93B9C" w:rsidRPr="00236073" w14:paraId="4A8731F0" w14:textId="77777777" w:rsidTr="00A77C05">
        <w:tc>
          <w:tcPr>
            <w:tcW w:w="2830" w:type="dxa"/>
          </w:tcPr>
          <w:p w14:paraId="30355453" w14:textId="446BCA35" w:rsidR="00B93B9C" w:rsidRPr="00FF1F74" w:rsidRDefault="001F324E" w:rsidP="00B93B9C">
            <w:pPr>
              <w:pStyle w:val="aa"/>
              <w:ind w:firstLine="0"/>
              <w:rPr>
                <w:lang w:val="en-US"/>
              </w:rPr>
            </w:pPr>
            <w:proofErr w:type="spellStart"/>
            <w:r w:rsidRPr="001F324E">
              <w:rPr>
                <w:lang w:val="en-US"/>
              </w:rPr>
              <w:t>checkList</w:t>
            </w:r>
            <w:proofErr w:type="spellEnd"/>
          </w:p>
        </w:tc>
        <w:tc>
          <w:tcPr>
            <w:tcW w:w="1276" w:type="dxa"/>
          </w:tcPr>
          <w:p w14:paraId="08F0B69E" w14:textId="0727E763" w:rsidR="00B93B9C" w:rsidRPr="00FF1F74" w:rsidRDefault="001F324E" w:rsidP="00B93B9C">
            <w:pPr>
              <w:pStyle w:val="aa"/>
              <w:ind w:firstLine="0"/>
              <w:rPr>
                <w:lang w:val="en-US"/>
              </w:rPr>
            </w:pPr>
            <w:r>
              <w:rPr>
                <w:lang w:val="en-US"/>
              </w:rPr>
              <w:t>void</w:t>
            </w:r>
          </w:p>
        </w:tc>
        <w:tc>
          <w:tcPr>
            <w:tcW w:w="2552" w:type="dxa"/>
          </w:tcPr>
          <w:p w14:paraId="159A834C" w14:textId="0EF68F85" w:rsidR="00B93B9C" w:rsidRPr="001F324E" w:rsidRDefault="001F324E" w:rsidP="00B93B9C">
            <w:pPr>
              <w:pStyle w:val="aa"/>
              <w:ind w:firstLine="0"/>
            </w:pPr>
            <w:r>
              <w:rPr>
                <w:lang w:val="en-US"/>
              </w:rPr>
              <w:t>private</w:t>
            </w:r>
          </w:p>
        </w:tc>
        <w:tc>
          <w:tcPr>
            <w:tcW w:w="3543" w:type="dxa"/>
          </w:tcPr>
          <w:p w14:paraId="63ABC16A" w14:textId="1F89020D" w:rsidR="00B93B9C" w:rsidRPr="00FF1F74" w:rsidRDefault="001F324E" w:rsidP="001F324E">
            <w:pPr>
              <w:pStyle w:val="aa"/>
              <w:ind w:firstLine="0"/>
              <w:rPr>
                <w:lang w:val="en-US"/>
              </w:rPr>
            </w:pPr>
            <w:r w:rsidRPr="001F324E">
              <w:rPr>
                <w:lang w:val="en-US"/>
              </w:rPr>
              <w:t>view: View, context: Context</w:t>
            </w:r>
          </w:p>
        </w:tc>
        <w:tc>
          <w:tcPr>
            <w:tcW w:w="4359" w:type="dxa"/>
          </w:tcPr>
          <w:p w14:paraId="4F27F24C" w14:textId="64514B75" w:rsidR="00B93B9C" w:rsidRPr="00236073" w:rsidRDefault="00236073" w:rsidP="00B93B9C">
            <w:pPr>
              <w:pStyle w:val="aa"/>
              <w:ind w:firstLine="0"/>
              <w:rPr>
                <w:lang w:val="en-US"/>
              </w:rPr>
            </w:pPr>
            <w:r>
              <w:t xml:space="preserve">Проверка готовности данных для заполнения </w:t>
            </w:r>
            <w:proofErr w:type="spellStart"/>
            <w:r>
              <w:rPr>
                <w:lang w:val="en-US"/>
              </w:rPr>
              <w:t>RecyclerView</w:t>
            </w:r>
            <w:proofErr w:type="spellEnd"/>
          </w:p>
        </w:tc>
      </w:tr>
      <w:tr w:rsidR="00236073" w:rsidRPr="00236073" w14:paraId="352B681A" w14:textId="77777777" w:rsidTr="00A77C05">
        <w:tc>
          <w:tcPr>
            <w:tcW w:w="2830" w:type="dxa"/>
          </w:tcPr>
          <w:p w14:paraId="3F93A658" w14:textId="64EFB87E" w:rsidR="00236073" w:rsidRPr="00236073" w:rsidRDefault="00236073" w:rsidP="00236073">
            <w:pPr>
              <w:pStyle w:val="aa"/>
              <w:ind w:firstLine="0"/>
            </w:pPr>
            <w:proofErr w:type="spellStart"/>
            <w:r w:rsidRPr="00236073">
              <w:t>searchTag</w:t>
            </w:r>
            <w:proofErr w:type="spellEnd"/>
          </w:p>
        </w:tc>
        <w:tc>
          <w:tcPr>
            <w:tcW w:w="1276" w:type="dxa"/>
          </w:tcPr>
          <w:p w14:paraId="1E6155DD" w14:textId="5223D373" w:rsidR="00236073" w:rsidRPr="00236073" w:rsidRDefault="00236073" w:rsidP="00236073">
            <w:pPr>
              <w:pStyle w:val="aa"/>
              <w:ind w:firstLine="0"/>
            </w:pPr>
            <w:r>
              <w:rPr>
                <w:lang w:val="en-US"/>
              </w:rPr>
              <w:t>void</w:t>
            </w:r>
          </w:p>
        </w:tc>
        <w:tc>
          <w:tcPr>
            <w:tcW w:w="2552" w:type="dxa"/>
          </w:tcPr>
          <w:p w14:paraId="1727B53D" w14:textId="4373CC34" w:rsidR="00236073" w:rsidRPr="00236073" w:rsidRDefault="00236073" w:rsidP="00236073">
            <w:pPr>
              <w:pStyle w:val="aa"/>
              <w:ind w:firstLine="0"/>
            </w:pPr>
            <w:r>
              <w:rPr>
                <w:lang w:val="en-US"/>
              </w:rPr>
              <w:t>private</w:t>
            </w:r>
          </w:p>
        </w:tc>
        <w:tc>
          <w:tcPr>
            <w:tcW w:w="3543" w:type="dxa"/>
          </w:tcPr>
          <w:p w14:paraId="6960903E" w14:textId="22EDAB2C" w:rsidR="00236073" w:rsidRPr="00236073" w:rsidRDefault="00236073" w:rsidP="00236073">
            <w:pPr>
              <w:pStyle w:val="aa"/>
              <w:ind w:firstLine="0"/>
            </w:pPr>
            <w:r w:rsidRPr="001F324E">
              <w:rPr>
                <w:lang w:val="en-US"/>
              </w:rPr>
              <w:t>view: View</w:t>
            </w:r>
          </w:p>
        </w:tc>
        <w:tc>
          <w:tcPr>
            <w:tcW w:w="4359" w:type="dxa"/>
          </w:tcPr>
          <w:p w14:paraId="388A855F" w14:textId="4289F401" w:rsidR="00236073" w:rsidRPr="00236073" w:rsidRDefault="00236073" w:rsidP="00236073">
            <w:pPr>
              <w:pStyle w:val="aa"/>
              <w:ind w:firstLine="0"/>
            </w:pPr>
            <w:r>
              <w:t>Фильтрация мероприятий</w:t>
            </w:r>
          </w:p>
        </w:tc>
      </w:tr>
      <w:tr w:rsidR="00236073" w:rsidRPr="00236073" w14:paraId="599AC194" w14:textId="77777777" w:rsidTr="00A77C05">
        <w:tc>
          <w:tcPr>
            <w:tcW w:w="2830" w:type="dxa"/>
          </w:tcPr>
          <w:p w14:paraId="5D457813" w14:textId="32866517" w:rsidR="00236073" w:rsidRPr="00236073" w:rsidRDefault="00236073" w:rsidP="00236073">
            <w:pPr>
              <w:pStyle w:val="aa"/>
              <w:ind w:firstLine="0"/>
            </w:pPr>
            <w:proofErr w:type="spellStart"/>
            <w:r w:rsidRPr="00236073">
              <w:t>setEventAdapter</w:t>
            </w:r>
            <w:proofErr w:type="spellEnd"/>
          </w:p>
        </w:tc>
        <w:tc>
          <w:tcPr>
            <w:tcW w:w="1276" w:type="dxa"/>
          </w:tcPr>
          <w:p w14:paraId="4D1C4772" w14:textId="174D87A5" w:rsidR="00236073" w:rsidRPr="00236073" w:rsidRDefault="00236073" w:rsidP="00236073">
            <w:pPr>
              <w:pStyle w:val="aa"/>
              <w:ind w:firstLine="0"/>
            </w:pPr>
            <w:r>
              <w:rPr>
                <w:lang w:val="en-US"/>
              </w:rPr>
              <w:t>void</w:t>
            </w:r>
          </w:p>
        </w:tc>
        <w:tc>
          <w:tcPr>
            <w:tcW w:w="2552" w:type="dxa"/>
          </w:tcPr>
          <w:p w14:paraId="50EDB263" w14:textId="1501C2DB" w:rsidR="00236073" w:rsidRPr="00236073" w:rsidRDefault="00236073" w:rsidP="00236073">
            <w:pPr>
              <w:pStyle w:val="aa"/>
              <w:ind w:firstLine="0"/>
            </w:pPr>
            <w:r>
              <w:rPr>
                <w:lang w:val="en-US"/>
              </w:rPr>
              <w:t>private</w:t>
            </w:r>
          </w:p>
        </w:tc>
        <w:tc>
          <w:tcPr>
            <w:tcW w:w="3543" w:type="dxa"/>
          </w:tcPr>
          <w:p w14:paraId="49E14EDD" w14:textId="5A342214" w:rsidR="00236073" w:rsidRPr="00236073" w:rsidRDefault="00236073" w:rsidP="00236073">
            <w:pPr>
              <w:pStyle w:val="aa"/>
              <w:ind w:firstLine="0"/>
              <w:rPr>
                <w:lang w:val="en-US"/>
              </w:rPr>
            </w:pPr>
            <w:r w:rsidRPr="00236073">
              <w:rPr>
                <w:lang w:val="en-US"/>
              </w:rPr>
              <w:t xml:space="preserve">events: </w:t>
            </w:r>
            <w:proofErr w:type="spellStart"/>
            <w:r w:rsidRPr="00236073">
              <w:rPr>
                <w:lang w:val="en-US"/>
              </w:rPr>
              <w:t>ArrayList</w:t>
            </w:r>
            <w:proofErr w:type="spellEnd"/>
            <w:r w:rsidRPr="00236073">
              <w:rPr>
                <w:lang w:val="en-US"/>
              </w:rPr>
              <w:t>&lt;Event&gt;, view: View, context: Context</w:t>
            </w:r>
          </w:p>
        </w:tc>
        <w:tc>
          <w:tcPr>
            <w:tcW w:w="4359" w:type="dxa"/>
          </w:tcPr>
          <w:p w14:paraId="639B5863" w14:textId="5E7BF2B3" w:rsidR="00236073" w:rsidRPr="00C50BBE" w:rsidRDefault="00C50BBE" w:rsidP="00236073">
            <w:pPr>
              <w:pStyle w:val="aa"/>
              <w:ind w:firstLine="0"/>
            </w:pPr>
            <w:r>
              <w:t xml:space="preserve">Загрузка данных в </w:t>
            </w:r>
            <w:proofErr w:type="spellStart"/>
            <w:r>
              <w:rPr>
                <w:lang w:val="en-US"/>
              </w:rPr>
              <w:t>RecyclerView</w:t>
            </w:r>
            <w:proofErr w:type="spellEnd"/>
          </w:p>
        </w:tc>
      </w:tr>
      <w:tr w:rsidR="00C85DB6" w:rsidRPr="00236073" w14:paraId="4E2D007F" w14:textId="77777777" w:rsidTr="00A77C05">
        <w:tc>
          <w:tcPr>
            <w:tcW w:w="2830" w:type="dxa"/>
          </w:tcPr>
          <w:p w14:paraId="21012F06" w14:textId="6E559632" w:rsidR="00C85DB6" w:rsidRPr="00236073" w:rsidRDefault="00C85DB6" w:rsidP="00C85DB6">
            <w:pPr>
              <w:pStyle w:val="aa"/>
              <w:ind w:firstLine="0"/>
              <w:rPr>
                <w:lang w:val="en-US"/>
              </w:rPr>
            </w:pPr>
            <w:proofErr w:type="spellStart"/>
            <w:r w:rsidRPr="00CC22B9">
              <w:t>checkConnection</w:t>
            </w:r>
            <w:proofErr w:type="spellEnd"/>
          </w:p>
        </w:tc>
        <w:tc>
          <w:tcPr>
            <w:tcW w:w="1276" w:type="dxa"/>
          </w:tcPr>
          <w:p w14:paraId="4575AE01" w14:textId="646FF41F" w:rsidR="00C85DB6" w:rsidRPr="00236073" w:rsidRDefault="00C85DB6" w:rsidP="00C85DB6">
            <w:pPr>
              <w:pStyle w:val="aa"/>
              <w:ind w:firstLine="0"/>
              <w:rPr>
                <w:lang w:val="en-US"/>
              </w:rPr>
            </w:pPr>
            <w:r>
              <w:rPr>
                <w:lang w:val="en-US"/>
              </w:rPr>
              <w:t>void</w:t>
            </w:r>
          </w:p>
        </w:tc>
        <w:tc>
          <w:tcPr>
            <w:tcW w:w="2552" w:type="dxa"/>
          </w:tcPr>
          <w:p w14:paraId="4EA13860" w14:textId="35F5421F" w:rsidR="00C85DB6" w:rsidRPr="00236073" w:rsidRDefault="00C85DB6" w:rsidP="00C85DB6">
            <w:pPr>
              <w:pStyle w:val="aa"/>
              <w:ind w:firstLine="0"/>
              <w:rPr>
                <w:lang w:val="en-US"/>
              </w:rPr>
            </w:pPr>
            <w:proofErr w:type="spellStart"/>
            <w:r w:rsidRPr="00CC22B9">
              <w:t>private</w:t>
            </w:r>
            <w:proofErr w:type="spellEnd"/>
          </w:p>
        </w:tc>
        <w:tc>
          <w:tcPr>
            <w:tcW w:w="3543" w:type="dxa"/>
          </w:tcPr>
          <w:p w14:paraId="19FC96D1" w14:textId="1CF67894" w:rsidR="00C85DB6" w:rsidRPr="00236073" w:rsidRDefault="00C85DB6" w:rsidP="00C85DB6">
            <w:pPr>
              <w:pStyle w:val="aa"/>
              <w:ind w:firstLine="0"/>
              <w:jc w:val="center"/>
              <w:rPr>
                <w:lang w:val="en-US"/>
              </w:rPr>
            </w:pPr>
            <w:r>
              <w:t>–</w:t>
            </w:r>
          </w:p>
        </w:tc>
        <w:tc>
          <w:tcPr>
            <w:tcW w:w="4359" w:type="dxa"/>
          </w:tcPr>
          <w:p w14:paraId="0A327E89" w14:textId="367C8D06" w:rsidR="00C85DB6" w:rsidRPr="00236073" w:rsidRDefault="00C85DB6" w:rsidP="00C85DB6">
            <w:pPr>
              <w:pStyle w:val="aa"/>
              <w:ind w:firstLine="0"/>
              <w:rPr>
                <w:lang w:val="en-US"/>
              </w:rPr>
            </w:pPr>
            <w:r>
              <w:t>Проверка доступности интернет-соединения</w:t>
            </w:r>
          </w:p>
        </w:tc>
      </w:tr>
      <w:tr w:rsidR="00C85DB6" w:rsidRPr="00236073" w14:paraId="6A26D5DA" w14:textId="77777777" w:rsidTr="00A77C05">
        <w:tc>
          <w:tcPr>
            <w:tcW w:w="2830" w:type="dxa"/>
          </w:tcPr>
          <w:p w14:paraId="2F78E0DA" w14:textId="6E029D06" w:rsidR="00C85DB6" w:rsidRPr="00236073" w:rsidRDefault="00C85DB6" w:rsidP="00C85DB6">
            <w:pPr>
              <w:pStyle w:val="aa"/>
              <w:ind w:firstLine="0"/>
              <w:rPr>
                <w:lang w:val="en-US"/>
              </w:rPr>
            </w:pPr>
            <w:proofErr w:type="spellStart"/>
            <w:r w:rsidRPr="00675BA3">
              <w:t>init</w:t>
            </w:r>
            <w:proofErr w:type="spellEnd"/>
          </w:p>
        </w:tc>
        <w:tc>
          <w:tcPr>
            <w:tcW w:w="1276" w:type="dxa"/>
          </w:tcPr>
          <w:p w14:paraId="4B56E76F" w14:textId="754ED98A" w:rsidR="00C85DB6" w:rsidRPr="00236073" w:rsidRDefault="00C85DB6" w:rsidP="00C85DB6">
            <w:pPr>
              <w:pStyle w:val="aa"/>
              <w:ind w:firstLine="0"/>
              <w:rPr>
                <w:lang w:val="en-US"/>
              </w:rPr>
            </w:pPr>
            <w:r>
              <w:rPr>
                <w:lang w:val="en-US"/>
              </w:rPr>
              <w:t>void</w:t>
            </w:r>
          </w:p>
        </w:tc>
        <w:tc>
          <w:tcPr>
            <w:tcW w:w="2552" w:type="dxa"/>
          </w:tcPr>
          <w:p w14:paraId="5FF957CD" w14:textId="6CFC6A02" w:rsidR="00C85DB6" w:rsidRPr="00236073" w:rsidRDefault="00C85DB6" w:rsidP="00C85DB6">
            <w:pPr>
              <w:pStyle w:val="aa"/>
              <w:ind w:firstLine="0"/>
              <w:rPr>
                <w:lang w:val="en-US"/>
              </w:rPr>
            </w:pPr>
            <w:r>
              <w:rPr>
                <w:lang w:val="en-US"/>
              </w:rPr>
              <w:t>private</w:t>
            </w:r>
          </w:p>
        </w:tc>
        <w:tc>
          <w:tcPr>
            <w:tcW w:w="3543" w:type="dxa"/>
          </w:tcPr>
          <w:p w14:paraId="7BAA4270" w14:textId="64331A92" w:rsidR="00C85DB6" w:rsidRPr="00236073" w:rsidRDefault="00CD6C1E" w:rsidP="00CD6C1E">
            <w:pPr>
              <w:pStyle w:val="aa"/>
              <w:ind w:firstLine="0"/>
              <w:rPr>
                <w:lang w:val="en-US"/>
              </w:rPr>
            </w:pPr>
            <w:proofErr w:type="spellStart"/>
            <w:r w:rsidRPr="00CD6C1E">
              <w:t>view</w:t>
            </w:r>
            <w:proofErr w:type="spellEnd"/>
            <w:r w:rsidRPr="00CD6C1E">
              <w:t>: View</w:t>
            </w:r>
          </w:p>
        </w:tc>
        <w:tc>
          <w:tcPr>
            <w:tcW w:w="4359" w:type="dxa"/>
          </w:tcPr>
          <w:p w14:paraId="4DC3C344" w14:textId="67433A4C" w:rsidR="00C85DB6" w:rsidRPr="00236073" w:rsidRDefault="00C85DB6" w:rsidP="00C85DB6">
            <w:pPr>
              <w:pStyle w:val="aa"/>
              <w:ind w:firstLine="0"/>
              <w:rPr>
                <w:lang w:val="en-US"/>
              </w:rPr>
            </w:pPr>
            <w:r>
              <w:t xml:space="preserve">Инициализация компонентов </w:t>
            </w:r>
            <w:r>
              <w:rPr>
                <w:lang w:val="en-US"/>
              </w:rPr>
              <w:t>Ac</w:t>
            </w:r>
            <w:r>
              <w:rPr>
                <w:lang w:val="en-US"/>
              </w:rPr>
              <w:softHyphen/>
              <w:t>tivity</w:t>
            </w:r>
          </w:p>
        </w:tc>
      </w:tr>
    </w:tbl>
    <w:p w14:paraId="43D6FF0F" w14:textId="77777777" w:rsidR="00317A53" w:rsidRDefault="00317A53" w:rsidP="00317A53">
      <w:pPr>
        <w:pStyle w:val="aa"/>
      </w:pPr>
    </w:p>
    <w:p w14:paraId="2DFD5AE5" w14:textId="68364D7F" w:rsidR="00317A53" w:rsidRPr="00047BFE" w:rsidRDefault="0053528F" w:rsidP="0053528F">
      <w:pPr>
        <w:pStyle w:val="31"/>
        <w:rPr>
          <w:lang w:val="en-US"/>
        </w:rPr>
      </w:pPr>
      <w:r w:rsidRPr="00047BFE">
        <w:rPr>
          <w:lang w:val="en-US"/>
        </w:rPr>
        <w:t xml:space="preserve">3.1.15 </w:t>
      </w:r>
      <w:r w:rsidR="00317A53">
        <w:t>Реализация</w:t>
      </w:r>
      <w:r w:rsidR="00317A53" w:rsidRPr="00047BFE">
        <w:rPr>
          <w:lang w:val="en-US"/>
        </w:rPr>
        <w:t xml:space="preserve"> </w:t>
      </w:r>
      <w:r w:rsidR="00317A53">
        <w:t>классов</w:t>
      </w:r>
      <w:r w:rsidR="00317A53" w:rsidRPr="00047BFE">
        <w:rPr>
          <w:lang w:val="en-US"/>
        </w:rPr>
        <w:t xml:space="preserve"> </w:t>
      </w:r>
      <w:proofErr w:type="spellStart"/>
      <w:r w:rsidR="00047BFE" w:rsidRPr="00047BFE">
        <w:rPr>
          <w:lang w:val="en-US"/>
        </w:rPr>
        <w:t>ModerationFragment</w:t>
      </w:r>
      <w:proofErr w:type="spellEnd"/>
      <w:r w:rsidR="00047BFE" w:rsidRPr="00047BFE">
        <w:rPr>
          <w:lang w:val="en-US"/>
        </w:rPr>
        <w:t xml:space="preserve">, </w:t>
      </w:r>
      <w:proofErr w:type="spellStart"/>
      <w:r w:rsidR="00047BFE" w:rsidRPr="00047BFE">
        <w:rPr>
          <w:lang w:val="en-US"/>
        </w:rPr>
        <w:t>MyEventsFragment</w:t>
      </w:r>
      <w:proofErr w:type="spellEnd"/>
      <w:r w:rsidR="00047BFE" w:rsidRPr="00047BFE">
        <w:rPr>
          <w:lang w:val="en-US"/>
        </w:rPr>
        <w:t xml:space="preserve"> </w:t>
      </w:r>
      <w:r w:rsidR="00317A53">
        <w:t>и</w:t>
      </w:r>
      <w:r w:rsidR="00317A53" w:rsidRPr="00047BFE">
        <w:rPr>
          <w:lang w:val="en-US"/>
        </w:rPr>
        <w:t xml:space="preserve"> </w:t>
      </w:r>
      <w:proofErr w:type="spellStart"/>
      <w:r w:rsidR="00047BFE" w:rsidRPr="00047BFE">
        <w:rPr>
          <w:lang w:val="en-US"/>
        </w:rPr>
        <w:t>PresenceFragment</w:t>
      </w:r>
      <w:proofErr w:type="spellEnd"/>
    </w:p>
    <w:p w14:paraId="6D49C9D1" w14:textId="0DB7006D" w:rsidR="00317A53" w:rsidRDefault="00317A53" w:rsidP="00317A53">
      <w:pPr>
        <w:pStyle w:val="aa"/>
      </w:pPr>
      <w:r>
        <w:t>Данный набор классов использует идентичн</w:t>
      </w:r>
      <w:r w:rsidR="002735D1">
        <w:t xml:space="preserve">ые наборы </w:t>
      </w:r>
      <w:r w:rsidR="008E1CF3">
        <w:t>методов</w:t>
      </w:r>
      <w:r>
        <w:t>.</w:t>
      </w:r>
    </w:p>
    <w:p w14:paraId="63F5E04C" w14:textId="77777777" w:rsidR="0053528F" w:rsidRPr="00317A53" w:rsidRDefault="0053528F" w:rsidP="00317A53">
      <w:pPr>
        <w:pStyle w:val="aa"/>
      </w:pPr>
    </w:p>
    <w:p w14:paraId="6B94DF33" w14:textId="63447C46" w:rsidR="00317A53" w:rsidRDefault="00317A53" w:rsidP="00317A53">
      <w:pPr>
        <w:pStyle w:val="aa"/>
        <w:ind w:firstLine="0"/>
      </w:pPr>
      <w:r>
        <w:t>Таблица 3.1</w:t>
      </w:r>
      <w:r w:rsidR="00047BFE">
        <w:t>5</w:t>
      </w:r>
      <w:r>
        <w:t xml:space="preserve"> – Спецификация классов </w:t>
      </w:r>
      <w:proofErr w:type="spellStart"/>
      <w:r w:rsidR="00047BFE" w:rsidRPr="00047BFE">
        <w:t>ModerationFragment</w:t>
      </w:r>
      <w:proofErr w:type="spellEnd"/>
      <w:r w:rsidR="00047BFE" w:rsidRPr="00047BFE">
        <w:t xml:space="preserve">, </w:t>
      </w:r>
      <w:proofErr w:type="spellStart"/>
      <w:r w:rsidR="00047BFE" w:rsidRPr="00047BFE">
        <w:t>MyEventsFragment</w:t>
      </w:r>
      <w:proofErr w:type="spellEnd"/>
      <w:r w:rsidR="00047BFE" w:rsidRPr="00047BFE">
        <w:t xml:space="preserve"> и </w:t>
      </w:r>
      <w:proofErr w:type="spellStart"/>
      <w:r w:rsidR="00047BFE" w:rsidRPr="00047BFE">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ED5F68" w:rsidRPr="00236073" w14:paraId="14BE36EE" w14:textId="77777777" w:rsidTr="00A77C05">
        <w:tc>
          <w:tcPr>
            <w:tcW w:w="2830" w:type="dxa"/>
          </w:tcPr>
          <w:p w14:paraId="6EE6F757" w14:textId="0114386B" w:rsidR="00ED5F68" w:rsidRPr="00236073" w:rsidRDefault="00ED5F68" w:rsidP="00ED5F68">
            <w:pPr>
              <w:pStyle w:val="aa"/>
              <w:ind w:firstLine="0"/>
              <w:jc w:val="center"/>
              <w:rPr>
                <w:lang w:val="en-US"/>
              </w:rPr>
            </w:pPr>
            <w:r w:rsidRPr="00AD6E49">
              <w:rPr>
                <w:b/>
                <w:bCs/>
              </w:rPr>
              <w:t>Название</w:t>
            </w:r>
          </w:p>
        </w:tc>
        <w:tc>
          <w:tcPr>
            <w:tcW w:w="1276" w:type="dxa"/>
          </w:tcPr>
          <w:p w14:paraId="2DABBB12" w14:textId="7FC51D8F" w:rsidR="00ED5F68" w:rsidRPr="00236073" w:rsidRDefault="00ED5F68" w:rsidP="00ED5F68">
            <w:pPr>
              <w:pStyle w:val="aa"/>
              <w:ind w:firstLine="0"/>
              <w:jc w:val="center"/>
              <w:rPr>
                <w:lang w:val="en-US"/>
              </w:rPr>
            </w:pPr>
            <w:r w:rsidRPr="00AD6E49">
              <w:rPr>
                <w:b/>
                <w:bCs/>
              </w:rPr>
              <w:t>Тип</w:t>
            </w:r>
          </w:p>
        </w:tc>
        <w:tc>
          <w:tcPr>
            <w:tcW w:w="2552" w:type="dxa"/>
          </w:tcPr>
          <w:p w14:paraId="30345BC2" w14:textId="480BFC19" w:rsidR="00ED5F68" w:rsidRPr="00236073" w:rsidRDefault="00ED5F68" w:rsidP="00ED5F68">
            <w:pPr>
              <w:pStyle w:val="aa"/>
              <w:ind w:firstLine="0"/>
              <w:jc w:val="center"/>
              <w:rPr>
                <w:lang w:val="en-US"/>
              </w:rPr>
            </w:pPr>
            <w:r w:rsidRPr="00AD6E49">
              <w:rPr>
                <w:b/>
                <w:bCs/>
              </w:rPr>
              <w:t>Уровень доступа</w:t>
            </w:r>
          </w:p>
        </w:tc>
        <w:tc>
          <w:tcPr>
            <w:tcW w:w="3543" w:type="dxa"/>
          </w:tcPr>
          <w:p w14:paraId="63B1007C" w14:textId="0ED327EC" w:rsidR="00ED5F68" w:rsidRPr="00236073" w:rsidRDefault="00ED5F68" w:rsidP="00ED5F68">
            <w:pPr>
              <w:pStyle w:val="aa"/>
              <w:ind w:firstLine="0"/>
              <w:jc w:val="center"/>
              <w:rPr>
                <w:lang w:val="en-US"/>
              </w:rPr>
            </w:pPr>
            <w:r w:rsidRPr="00AD6E49">
              <w:rPr>
                <w:b/>
                <w:bCs/>
              </w:rPr>
              <w:t>Аргументы</w:t>
            </w:r>
          </w:p>
        </w:tc>
        <w:tc>
          <w:tcPr>
            <w:tcW w:w="4359" w:type="dxa"/>
          </w:tcPr>
          <w:p w14:paraId="186C7B2D" w14:textId="55AF3E3B" w:rsidR="00ED5F68" w:rsidRPr="00236073" w:rsidRDefault="00ED5F68" w:rsidP="00ED5F68">
            <w:pPr>
              <w:pStyle w:val="aa"/>
              <w:ind w:firstLine="0"/>
              <w:jc w:val="center"/>
              <w:rPr>
                <w:lang w:val="en-US"/>
              </w:rPr>
            </w:pPr>
            <w:r w:rsidRPr="00AD6E49">
              <w:rPr>
                <w:b/>
                <w:bCs/>
              </w:rPr>
              <w:t>Назначение</w:t>
            </w:r>
          </w:p>
        </w:tc>
      </w:tr>
      <w:tr w:rsidR="00103615" w:rsidRPr="00103615" w14:paraId="33981A7E" w14:textId="77777777" w:rsidTr="00A77C05">
        <w:tc>
          <w:tcPr>
            <w:tcW w:w="2830" w:type="dxa"/>
          </w:tcPr>
          <w:p w14:paraId="604E0A2C" w14:textId="10BF2C63" w:rsidR="00103615" w:rsidRPr="00236073" w:rsidRDefault="00103615" w:rsidP="00103615">
            <w:pPr>
              <w:pStyle w:val="aa"/>
              <w:ind w:firstLine="0"/>
              <w:rPr>
                <w:lang w:val="en-US"/>
              </w:rPr>
            </w:pPr>
            <w:proofErr w:type="spellStart"/>
            <w:r w:rsidRPr="00835FB1">
              <w:t>onCreate</w:t>
            </w:r>
            <w:proofErr w:type="spellEnd"/>
          </w:p>
        </w:tc>
        <w:tc>
          <w:tcPr>
            <w:tcW w:w="1276" w:type="dxa"/>
          </w:tcPr>
          <w:p w14:paraId="2CE91F4A" w14:textId="11169674" w:rsidR="00103615" w:rsidRPr="00236073" w:rsidRDefault="00103615" w:rsidP="00103615">
            <w:pPr>
              <w:pStyle w:val="aa"/>
              <w:ind w:firstLine="0"/>
              <w:rPr>
                <w:lang w:val="en-US"/>
              </w:rPr>
            </w:pPr>
            <w:r>
              <w:rPr>
                <w:lang w:val="en-US"/>
              </w:rPr>
              <w:t>void</w:t>
            </w:r>
          </w:p>
        </w:tc>
        <w:tc>
          <w:tcPr>
            <w:tcW w:w="2552" w:type="dxa"/>
          </w:tcPr>
          <w:p w14:paraId="0662238B" w14:textId="2A96945E" w:rsidR="00103615" w:rsidRPr="00236073" w:rsidRDefault="00103615" w:rsidP="00103615">
            <w:pPr>
              <w:pStyle w:val="aa"/>
              <w:ind w:firstLine="0"/>
              <w:rPr>
                <w:lang w:val="en-US"/>
              </w:rPr>
            </w:pPr>
            <w:r>
              <w:rPr>
                <w:lang w:val="en-US"/>
              </w:rPr>
              <w:t>protected</w:t>
            </w:r>
          </w:p>
        </w:tc>
        <w:tc>
          <w:tcPr>
            <w:tcW w:w="3543" w:type="dxa"/>
          </w:tcPr>
          <w:p w14:paraId="7DFA2DCF" w14:textId="6DC6A4C6" w:rsidR="00103615" w:rsidRPr="00236073" w:rsidRDefault="00103615" w:rsidP="00103615">
            <w:pPr>
              <w:pStyle w:val="aa"/>
              <w:ind w:firstLine="0"/>
              <w:rPr>
                <w:lang w:val="en-US"/>
              </w:rPr>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01BC65C0" w14:textId="78AC3CD5" w:rsidR="00103615" w:rsidRPr="00103615" w:rsidRDefault="00103615" w:rsidP="00103615">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bl>
    <w:p w14:paraId="5E0C3A2A" w14:textId="77777777" w:rsidR="00F0425E" w:rsidRDefault="00F0425E">
      <w:pPr>
        <w:rPr>
          <w:rFonts w:ascii="Times New Roman" w:hAnsi="Times New Roman"/>
          <w:color w:val="000000" w:themeColor="text1"/>
          <w:sz w:val="28"/>
          <w:lang w:eastAsia="ru-RU"/>
        </w:rPr>
      </w:pPr>
      <w:r>
        <w:br w:type="page"/>
      </w:r>
    </w:p>
    <w:p w14:paraId="2952B9C7" w14:textId="1F27516C" w:rsidR="00F0425E" w:rsidRDefault="00F0425E" w:rsidP="00F0425E">
      <w:pPr>
        <w:pStyle w:val="aa"/>
        <w:ind w:firstLine="0"/>
      </w:pPr>
      <w:r>
        <w:lastRenderedPageBreak/>
        <w:t>Продолжение таблицы 3.</w:t>
      </w:r>
      <w:r>
        <w:t>15</w:t>
      </w:r>
      <w:r>
        <w:t xml:space="preserve"> – Спецификация классов </w:t>
      </w:r>
      <w:proofErr w:type="spellStart"/>
      <w:r w:rsidRPr="00047BFE">
        <w:t>ModerationFragment</w:t>
      </w:r>
      <w:proofErr w:type="spellEnd"/>
      <w:r w:rsidRPr="00047BFE">
        <w:t xml:space="preserve">, </w:t>
      </w:r>
      <w:proofErr w:type="spellStart"/>
      <w:r w:rsidRPr="00047BFE">
        <w:t>MyEventsFragment</w:t>
      </w:r>
      <w:proofErr w:type="spellEnd"/>
      <w:r w:rsidRPr="00047BFE">
        <w:t xml:space="preserve"> и </w:t>
      </w:r>
      <w:proofErr w:type="spellStart"/>
      <w:r w:rsidRPr="00047BFE">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1A6C0E" w:rsidRPr="00236073" w14:paraId="2341EC71" w14:textId="77777777" w:rsidTr="00A77C05">
        <w:tc>
          <w:tcPr>
            <w:tcW w:w="2830" w:type="dxa"/>
          </w:tcPr>
          <w:p w14:paraId="622A4669" w14:textId="01BB8899" w:rsidR="001A6C0E" w:rsidRPr="00FF1F74" w:rsidRDefault="001A6C0E" w:rsidP="001A6C0E">
            <w:pPr>
              <w:pStyle w:val="aa"/>
              <w:ind w:firstLine="0"/>
              <w:jc w:val="center"/>
            </w:pPr>
            <w:r w:rsidRPr="00AD6E49">
              <w:rPr>
                <w:b/>
                <w:bCs/>
              </w:rPr>
              <w:t>Название</w:t>
            </w:r>
          </w:p>
        </w:tc>
        <w:tc>
          <w:tcPr>
            <w:tcW w:w="1276" w:type="dxa"/>
          </w:tcPr>
          <w:p w14:paraId="0ADC19B7" w14:textId="1273F4FB" w:rsidR="001A6C0E" w:rsidRPr="00FF1F74" w:rsidRDefault="001A6C0E" w:rsidP="001A6C0E">
            <w:pPr>
              <w:pStyle w:val="aa"/>
              <w:ind w:firstLine="0"/>
              <w:jc w:val="center"/>
            </w:pPr>
            <w:r w:rsidRPr="00AD6E49">
              <w:rPr>
                <w:b/>
                <w:bCs/>
              </w:rPr>
              <w:t>Тип</w:t>
            </w:r>
          </w:p>
        </w:tc>
        <w:tc>
          <w:tcPr>
            <w:tcW w:w="2552" w:type="dxa"/>
          </w:tcPr>
          <w:p w14:paraId="38D346B7" w14:textId="0589F8C9" w:rsidR="001A6C0E" w:rsidRDefault="001A6C0E" w:rsidP="001A6C0E">
            <w:pPr>
              <w:pStyle w:val="aa"/>
              <w:ind w:firstLine="0"/>
              <w:jc w:val="center"/>
              <w:rPr>
                <w:lang w:val="en-US"/>
              </w:rPr>
            </w:pPr>
            <w:r w:rsidRPr="00AD6E49">
              <w:rPr>
                <w:b/>
                <w:bCs/>
              </w:rPr>
              <w:t>Уровень доступа</w:t>
            </w:r>
          </w:p>
        </w:tc>
        <w:tc>
          <w:tcPr>
            <w:tcW w:w="3543" w:type="dxa"/>
          </w:tcPr>
          <w:p w14:paraId="1C4CAE07" w14:textId="1919F8F6" w:rsidR="001A6C0E" w:rsidRPr="00FF1F74" w:rsidRDefault="001A6C0E" w:rsidP="001A6C0E">
            <w:pPr>
              <w:pStyle w:val="aa"/>
              <w:ind w:firstLine="0"/>
              <w:jc w:val="center"/>
              <w:rPr>
                <w:lang w:val="en-US"/>
              </w:rPr>
            </w:pPr>
            <w:r w:rsidRPr="00AD6E49">
              <w:rPr>
                <w:b/>
                <w:bCs/>
              </w:rPr>
              <w:t>Аргументы</w:t>
            </w:r>
          </w:p>
        </w:tc>
        <w:tc>
          <w:tcPr>
            <w:tcW w:w="4359" w:type="dxa"/>
          </w:tcPr>
          <w:p w14:paraId="44BD0A53" w14:textId="1470A2DA" w:rsidR="001A6C0E" w:rsidRDefault="001A6C0E" w:rsidP="001A6C0E">
            <w:pPr>
              <w:pStyle w:val="aa"/>
              <w:ind w:firstLine="0"/>
              <w:jc w:val="center"/>
            </w:pPr>
            <w:r w:rsidRPr="00AD6E49">
              <w:rPr>
                <w:b/>
                <w:bCs/>
              </w:rPr>
              <w:t>Назначение</w:t>
            </w:r>
          </w:p>
        </w:tc>
      </w:tr>
      <w:tr w:rsidR="00103615" w:rsidRPr="00236073" w14:paraId="02958E2A" w14:textId="77777777" w:rsidTr="00A77C05">
        <w:tc>
          <w:tcPr>
            <w:tcW w:w="2830" w:type="dxa"/>
          </w:tcPr>
          <w:p w14:paraId="6D3D1FE7" w14:textId="02A6AFCB" w:rsidR="00103615" w:rsidRPr="00236073" w:rsidRDefault="00103615" w:rsidP="00103615">
            <w:pPr>
              <w:pStyle w:val="aa"/>
              <w:ind w:firstLine="0"/>
              <w:rPr>
                <w:lang w:val="en-US"/>
              </w:rPr>
            </w:pPr>
            <w:proofErr w:type="spellStart"/>
            <w:r w:rsidRPr="00FF1F74">
              <w:t>onCreateView</w:t>
            </w:r>
            <w:proofErr w:type="spellEnd"/>
          </w:p>
        </w:tc>
        <w:tc>
          <w:tcPr>
            <w:tcW w:w="1276" w:type="dxa"/>
          </w:tcPr>
          <w:p w14:paraId="5CFDC060" w14:textId="4FB2AE53" w:rsidR="00103615" w:rsidRPr="00236073" w:rsidRDefault="00103615" w:rsidP="00103615">
            <w:pPr>
              <w:pStyle w:val="aa"/>
              <w:ind w:firstLine="0"/>
              <w:rPr>
                <w:lang w:val="en-US"/>
              </w:rPr>
            </w:pPr>
            <w:r w:rsidRPr="00FF1F74">
              <w:t>View?</w:t>
            </w:r>
          </w:p>
        </w:tc>
        <w:tc>
          <w:tcPr>
            <w:tcW w:w="2552" w:type="dxa"/>
          </w:tcPr>
          <w:p w14:paraId="0DCA0C9A" w14:textId="14D68D1C" w:rsidR="00103615" w:rsidRPr="00236073" w:rsidRDefault="00103615" w:rsidP="00103615">
            <w:pPr>
              <w:pStyle w:val="aa"/>
              <w:ind w:firstLine="0"/>
              <w:rPr>
                <w:lang w:val="en-US"/>
              </w:rPr>
            </w:pPr>
            <w:r>
              <w:rPr>
                <w:lang w:val="en-US"/>
              </w:rPr>
              <w:t>public</w:t>
            </w:r>
          </w:p>
        </w:tc>
        <w:tc>
          <w:tcPr>
            <w:tcW w:w="3543" w:type="dxa"/>
          </w:tcPr>
          <w:p w14:paraId="05F02552" w14:textId="77777777" w:rsidR="00103615" w:rsidRPr="00FF1F74" w:rsidRDefault="00103615" w:rsidP="00103615">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1B522EBD" w14:textId="68D46C77" w:rsidR="00103615" w:rsidRPr="00236073" w:rsidRDefault="00103615" w:rsidP="00103615">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3AD7C461" w14:textId="3851FB7B" w:rsidR="00103615" w:rsidRPr="00236073" w:rsidRDefault="00103615" w:rsidP="00103615">
            <w:pPr>
              <w:pStyle w:val="aa"/>
              <w:ind w:firstLine="0"/>
              <w:rPr>
                <w:lang w:val="en-US"/>
              </w:rPr>
            </w:pPr>
            <w:r>
              <w:t xml:space="preserve">Настройка контроллера </w:t>
            </w:r>
            <w:r>
              <w:rPr>
                <w:lang w:val="en-US"/>
              </w:rPr>
              <w:t>Fragment</w:t>
            </w:r>
          </w:p>
        </w:tc>
      </w:tr>
      <w:tr w:rsidR="008A57A1" w:rsidRPr="00236073" w14:paraId="2271E512" w14:textId="77777777" w:rsidTr="00A77C05">
        <w:tc>
          <w:tcPr>
            <w:tcW w:w="2830" w:type="dxa"/>
          </w:tcPr>
          <w:p w14:paraId="3E7B9B54" w14:textId="5FEFD3D2" w:rsidR="008A57A1" w:rsidRPr="00236073" w:rsidRDefault="008A57A1" w:rsidP="008A57A1">
            <w:pPr>
              <w:pStyle w:val="aa"/>
              <w:ind w:firstLine="0"/>
              <w:rPr>
                <w:lang w:val="en-US"/>
              </w:rPr>
            </w:pPr>
            <w:proofErr w:type="spellStart"/>
            <w:r w:rsidRPr="00236073">
              <w:t>setAdapter</w:t>
            </w:r>
            <w:proofErr w:type="spellEnd"/>
          </w:p>
        </w:tc>
        <w:tc>
          <w:tcPr>
            <w:tcW w:w="1276" w:type="dxa"/>
          </w:tcPr>
          <w:p w14:paraId="2702B698" w14:textId="6601074A" w:rsidR="008A57A1" w:rsidRPr="00236073" w:rsidRDefault="008A57A1" w:rsidP="008A57A1">
            <w:pPr>
              <w:pStyle w:val="aa"/>
              <w:ind w:firstLine="0"/>
              <w:rPr>
                <w:lang w:val="en-US"/>
              </w:rPr>
            </w:pPr>
            <w:r>
              <w:rPr>
                <w:lang w:val="en-US"/>
              </w:rPr>
              <w:t>void</w:t>
            </w:r>
          </w:p>
        </w:tc>
        <w:tc>
          <w:tcPr>
            <w:tcW w:w="2552" w:type="dxa"/>
          </w:tcPr>
          <w:p w14:paraId="2E239DDE" w14:textId="508198B8" w:rsidR="008A57A1" w:rsidRPr="00236073" w:rsidRDefault="008A57A1" w:rsidP="008A57A1">
            <w:pPr>
              <w:pStyle w:val="aa"/>
              <w:ind w:firstLine="0"/>
              <w:rPr>
                <w:lang w:val="en-US"/>
              </w:rPr>
            </w:pPr>
            <w:r>
              <w:rPr>
                <w:lang w:val="en-US"/>
              </w:rPr>
              <w:t>private</w:t>
            </w:r>
          </w:p>
        </w:tc>
        <w:tc>
          <w:tcPr>
            <w:tcW w:w="3543" w:type="dxa"/>
          </w:tcPr>
          <w:p w14:paraId="276C0D6A" w14:textId="16CCA7D5" w:rsidR="008A57A1" w:rsidRPr="00236073" w:rsidRDefault="008A57A1" w:rsidP="008A57A1">
            <w:pPr>
              <w:pStyle w:val="aa"/>
              <w:ind w:firstLine="0"/>
              <w:jc w:val="center"/>
              <w:rPr>
                <w:lang w:val="en-US"/>
              </w:rPr>
            </w:pPr>
            <w:r w:rsidRPr="00236073">
              <w:rPr>
                <w:lang w:val="en-US"/>
              </w:rPr>
              <w:t xml:space="preserve">events: </w:t>
            </w:r>
            <w:proofErr w:type="spellStart"/>
            <w:r w:rsidRPr="00236073">
              <w:rPr>
                <w:lang w:val="en-US"/>
              </w:rPr>
              <w:t>ArrayList</w:t>
            </w:r>
            <w:proofErr w:type="spellEnd"/>
            <w:r w:rsidRPr="00236073">
              <w:rPr>
                <w:lang w:val="en-US"/>
              </w:rPr>
              <w:t>&lt;Event&gt;, view: View, context: Context</w:t>
            </w:r>
          </w:p>
        </w:tc>
        <w:tc>
          <w:tcPr>
            <w:tcW w:w="4359" w:type="dxa"/>
          </w:tcPr>
          <w:p w14:paraId="774B6516" w14:textId="444F59D0" w:rsidR="008A57A1" w:rsidRPr="00236073" w:rsidRDefault="008A57A1" w:rsidP="008A57A1">
            <w:pPr>
              <w:pStyle w:val="aa"/>
              <w:ind w:firstLine="0"/>
              <w:rPr>
                <w:lang w:val="en-US"/>
              </w:rPr>
            </w:pPr>
            <w:r>
              <w:t xml:space="preserve">Загрузка данных в </w:t>
            </w:r>
            <w:proofErr w:type="spellStart"/>
            <w:r>
              <w:rPr>
                <w:lang w:val="en-US"/>
              </w:rPr>
              <w:t>RecyclerView</w:t>
            </w:r>
            <w:proofErr w:type="spellEnd"/>
          </w:p>
        </w:tc>
      </w:tr>
      <w:tr w:rsidR="008A57A1" w:rsidRPr="00236073" w14:paraId="01F3F34E" w14:textId="77777777" w:rsidTr="00A77C05">
        <w:tc>
          <w:tcPr>
            <w:tcW w:w="2830" w:type="dxa"/>
          </w:tcPr>
          <w:p w14:paraId="066DA28F" w14:textId="27D78AEF" w:rsidR="008A57A1" w:rsidRPr="00236073" w:rsidRDefault="008A57A1" w:rsidP="008A57A1">
            <w:pPr>
              <w:pStyle w:val="aa"/>
              <w:ind w:firstLine="0"/>
              <w:rPr>
                <w:lang w:val="en-US"/>
              </w:rPr>
            </w:pPr>
            <w:proofErr w:type="spellStart"/>
            <w:r w:rsidRPr="00CC22B9">
              <w:t>checkConnection</w:t>
            </w:r>
            <w:proofErr w:type="spellEnd"/>
          </w:p>
        </w:tc>
        <w:tc>
          <w:tcPr>
            <w:tcW w:w="1276" w:type="dxa"/>
          </w:tcPr>
          <w:p w14:paraId="3701F236" w14:textId="12F9A986" w:rsidR="008A57A1" w:rsidRPr="00236073" w:rsidRDefault="008A57A1" w:rsidP="008A57A1">
            <w:pPr>
              <w:pStyle w:val="aa"/>
              <w:ind w:firstLine="0"/>
              <w:rPr>
                <w:lang w:val="en-US"/>
              </w:rPr>
            </w:pPr>
            <w:r>
              <w:rPr>
                <w:lang w:val="en-US"/>
              </w:rPr>
              <w:t>void</w:t>
            </w:r>
          </w:p>
        </w:tc>
        <w:tc>
          <w:tcPr>
            <w:tcW w:w="2552" w:type="dxa"/>
          </w:tcPr>
          <w:p w14:paraId="60B5C62D" w14:textId="0EE94416" w:rsidR="008A57A1" w:rsidRPr="00236073" w:rsidRDefault="008A57A1" w:rsidP="008A57A1">
            <w:pPr>
              <w:pStyle w:val="aa"/>
              <w:ind w:firstLine="0"/>
              <w:rPr>
                <w:lang w:val="en-US"/>
              </w:rPr>
            </w:pPr>
            <w:proofErr w:type="spellStart"/>
            <w:r w:rsidRPr="00CC22B9">
              <w:t>private</w:t>
            </w:r>
            <w:proofErr w:type="spellEnd"/>
          </w:p>
        </w:tc>
        <w:tc>
          <w:tcPr>
            <w:tcW w:w="3543" w:type="dxa"/>
          </w:tcPr>
          <w:p w14:paraId="38808DE8" w14:textId="25E5C1A2" w:rsidR="008A57A1" w:rsidRPr="00236073" w:rsidRDefault="008A57A1" w:rsidP="008A57A1">
            <w:pPr>
              <w:pStyle w:val="aa"/>
              <w:ind w:firstLine="0"/>
              <w:jc w:val="center"/>
              <w:rPr>
                <w:lang w:val="en-US"/>
              </w:rPr>
            </w:pPr>
            <w:r>
              <w:t>–</w:t>
            </w:r>
          </w:p>
        </w:tc>
        <w:tc>
          <w:tcPr>
            <w:tcW w:w="4359" w:type="dxa"/>
          </w:tcPr>
          <w:p w14:paraId="36D0C3CA" w14:textId="7A421BD2" w:rsidR="008A57A1" w:rsidRPr="00236073" w:rsidRDefault="008A57A1" w:rsidP="008A57A1">
            <w:pPr>
              <w:pStyle w:val="aa"/>
              <w:ind w:firstLine="0"/>
              <w:rPr>
                <w:lang w:val="en-US"/>
              </w:rPr>
            </w:pPr>
            <w:r>
              <w:t>Проверка доступности интернет-соединения</w:t>
            </w:r>
          </w:p>
        </w:tc>
      </w:tr>
      <w:tr w:rsidR="008A57A1" w:rsidRPr="00236073" w14:paraId="03752E17" w14:textId="77777777" w:rsidTr="00A77C05">
        <w:tc>
          <w:tcPr>
            <w:tcW w:w="2830" w:type="dxa"/>
          </w:tcPr>
          <w:p w14:paraId="06C99F6D" w14:textId="55323B6D" w:rsidR="008A57A1" w:rsidRPr="00236073" w:rsidRDefault="008A57A1" w:rsidP="008A57A1">
            <w:pPr>
              <w:pStyle w:val="aa"/>
              <w:ind w:firstLine="0"/>
              <w:rPr>
                <w:lang w:val="en-US"/>
              </w:rPr>
            </w:pPr>
            <w:proofErr w:type="spellStart"/>
            <w:r w:rsidRPr="00675BA3">
              <w:t>init</w:t>
            </w:r>
            <w:proofErr w:type="spellEnd"/>
          </w:p>
        </w:tc>
        <w:tc>
          <w:tcPr>
            <w:tcW w:w="1276" w:type="dxa"/>
          </w:tcPr>
          <w:p w14:paraId="7FF5D2E4" w14:textId="031EB36C" w:rsidR="008A57A1" w:rsidRPr="00236073" w:rsidRDefault="008A57A1" w:rsidP="008A57A1">
            <w:pPr>
              <w:pStyle w:val="aa"/>
              <w:ind w:firstLine="0"/>
              <w:rPr>
                <w:lang w:val="en-US"/>
              </w:rPr>
            </w:pPr>
            <w:r>
              <w:rPr>
                <w:lang w:val="en-US"/>
              </w:rPr>
              <w:t>void</w:t>
            </w:r>
          </w:p>
        </w:tc>
        <w:tc>
          <w:tcPr>
            <w:tcW w:w="2552" w:type="dxa"/>
          </w:tcPr>
          <w:p w14:paraId="14A871CD" w14:textId="4BD5DC26" w:rsidR="008A57A1" w:rsidRPr="00236073" w:rsidRDefault="008A57A1" w:rsidP="008A57A1">
            <w:pPr>
              <w:pStyle w:val="aa"/>
              <w:ind w:firstLine="0"/>
              <w:rPr>
                <w:lang w:val="en-US"/>
              </w:rPr>
            </w:pPr>
            <w:r>
              <w:rPr>
                <w:lang w:val="en-US"/>
              </w:rPr>
              <w:t>private</w:t>
            </w:r>
          </w:p>
        </w:tc>
        <w:tc>
          <w:tcPr>
            <w:tcW w:w="3543" w:type="dxa"/>
          </w:tcPr>
          <w:p w14:paraId="1D228F48" w14:textId="774DC5DA" w:rsidR="008A57A1" w:rsidRPr="00236073" w:rsidRDefault="00CD6C1E" w:rsidP="00CD6C1E">
            <w:pPr>
              <w:pStyle w:val="aa"/>
              <w:ind w:firstLine="0"/>
              <w:rPr>
                <w:lang w:val="en-US"/>
              </w:rPr>
            </w:pPr>
            <w:proofErr w:type="spellStart"/>
            <w:r w:rsidRPr="00CD6C1E">
              <w:t>view</w:t>
            </w:r>
            <w:proofErr w:type="spellEnd"/>
            <w:r w:rsidRPr="00CD6C1E">
              <w:t>: View</w:t>
            </w:r>
          </w:p>
        </w:tc>
        <w:tc>
          <w:tcPr>
            <w:tcW w:w="4359" w:type="dxa"/>
          </w:tcPr>
          <w:p w14:paraId="51DF6D69" w14:textId="4355A391" w:rsidR="008A57A1" w:rsidRPr="00236073" w:rsidRDefault="008A57A1" w:rsidP="008A57A1">
            <w:pPr>
              <w:pStyle w:val="aa"/>
              <w:ind w:firstLine="0"/>
              <w:rPr>
                <w:lang w:val="en-US"/>
              </w:rPr>
            </w:pPr>
            <w:r>
              <w:t xml:space="preserve">Инициализация компонентов </w:t>
            </w:r>
            <w:r>
              <w:rPr>
                <w:lang w:val="en-US"/>
              </w:rPr>
              <w:t>Ac</w:t>
            </w:r>
            <w:r>
              <w:rPr>
                <w:lang w:val="en-US"/>
              </w:rPr>
              <w:softHyphen/>
              <w:t>tivity</w:t>
            </w:r>
          </w:p>
        </w:tc>
      </w:tr>
    </w:tbl>
    <w:p w14:paraId="296B1781" w14:textId="77777777" w:rsidR="007858F9" w:rsidRDefault="007858F9" w:rsidP="007858F9">
      <w:pPr>
        <w:pStyle w:val="aa"/>
      </w:pPr>
    </w:p>
    <w:p w14:paraId="5DD51D93" w14:textId="1AE21692" w:rsidR="007858F9" w:rsidRDefault="007858F9" w:rsidP="007858F9">
      <w:pPr>
        <w:pStyle w:val="31"/>
      </w:pPr>
      <w:r>
        <w:t>3.1.1</w:t>
      </w:r>
      <w:r>
        <w:t>6</w:t>
      </w:r>
      <w:r>
        <w:t xml:space="preserve"> Реализация класса </w:t>
      </w:r>
      <w:proofErr w:type="spellStart"/>
      <w:r w:rsidRPr="007858F9">
        <w:t>ProfileCleanFragment</w:t>
      </w:r>
      <w:proofErr w:type="spellEnd"/>
    </w:p>
    <w:p w14:paraId="53DC6C60" w14:textId="5FA44AA5" w:rsidR="007858F9" w:rsidRDefault="007858F9" w:rsidP="007858F9">
      <w:pPr>
        <w:pStyle w:val="aa"/>
        <w:ind w:firstLine="0"/>
      </w:pPr>
      <w:r>
        <w:t>Таблица 3.1</w:t>
      </w:r>
      <w:r>
        <w:t>6</w:t>
      </w:r>
      <w:r>
        <w:t xml:space="preserve"> – Спецификация класса </w:t>
      </w:r>
      <w:proofErr w:type="spellStart"/>
      <w:r w:rsidRPr="007858F9">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7858F9" w:rsidRPr="007858F9" w14:paraId="2C645D01" w14:textId="77777777" w:rsidTr="00A77C05">
        <w:tc>
          <w:tcPr>
            <w:tcW w:w="2830" w:type="dxa"/>
          </w:tcPr>
          <w:p w14:paraId="4175CCC5" w14:textId="7B717329" w:rsidR="007858F9" w:rsidRPr="007858F9" w:rsidRDefault="007858F9" w:rsidP="007858F9">
            <w:pPr>
              <w:pStyle w:val="aa"/>
              <w:ind w:firstLine="0"/>
              <w:jc w:val="center"/>
            </w:pPr>
            <w:r w:rsidRPr="00AD6E49">
              <w:rPr>
                <w:b/>
                <w:bCs/>
              </w:rPr>
              <w:t>Название</w:t>
            </w:r>
          </w:p>
        </w:tc>
        <w:tc>
          <w:tcPr>
            <w:tcW w:w="1276" w:type="dxa"/>
          </w:tcPr>
          <w:p w14:paraId="5F3D860B" w14:textId="4A5BDD1C" w:rsidR="007858F9" w:rsidRPr="007858F9" w:rsidRDefault="007858F9" w:rsidP="007858F9">
            <w:pPr>
              <w:pStyle w:val="aa"/>
              <w:ind w:firstLine="0"/>
              <w:jc w:val="center"/>
            </w:pPr>
            <w:r w:rsidRPr="00AD6E49">
              <w:rPr>
                <w:b/>
                <w:bCs/>
              </w:rPr>
              <w:t>Тип</w:t>
            </w:r>
          </w:p>
        </w:tc>
        <w:tc>
          <w:tcPr>
            <w:tcW w:w="2552" w:type="dxa"/>
          </w:tcPr>
          <w:p w14:paraId="564C4416" w14:textId="413E66B2" w:rsidR="007858F9" w:rsidRPr="007858F9" w:rsidRDefault="007858F9" w:rsidP="007858F9">
            <w:pPr>
              <w:pStyle w:val="aa"/>
              <w:ind w:firstLine="0"/>
              <w:jc w:val="center"/>
            </w:pPr>
            <w:r w:rsidRPr="00AD6E49">
              <w:rPr>
                <w:b/>
                <w:bCs/>
              </w:rPr>
              <w:t>Уровень доступа</w:t>
            </w:r>
          </w:p>
        </w:tc>
        <w:tc>
          <w:tcPr>
            <w:tcW w:w="3543" w:type="dxa"/>
          </w:tcPr>
          <w:p w14:paraId="46DCF601" w14:textId="11F6873E" w:rsidR="007858F9" w:rsidRPr="007858F9" w:rsidRDefault="007858F9" w:rsidP="007858F9">
            <w:pPr>
              <w:pStyle w:val="aa"/>
              <w:ind w:firstLine="0"/>
              <w:jc w:val="center"/>
            </w:pPr>
            <w:r w:rsidRPr="00AD6E49">
              <w:rPr>
                <w:b/>
                <w:bCs/>
              </w:rPr>
              <w:t>Аргументы</w:t>
            </w:r>
          </w:p>
        </w:tc>
        <w:tc>
          <w:tcPr>
            <w:tcW w:w="4359" w:type="dxa"/>
          </w:tcPr>
          <w:p w14:paraId="25D6616D" w14:textId="39AF216D" w:rsidR="007858F9" w:rsidRPr="007858F9" w:rsidRDefault="007858F9" w:rsidP="007858F9">
            <w:pPr>
              <w:pStyle w:val="aa"/>
              <w:ind w:firstLine="0"/>
              <w:jc w:val="center"/>
            </w:pPr>
            <w:r w:rsidRPr="00AD6E49">
              <w:rPr>
                <w:b/>
                <w:bCs/>
              </w:rPr>
              <w:t>Назначение</w:t>
            </w:r>
          </w:p>
        </w:tc>
      </w:tr>
      <w:tr w:rsidR="00CD35AB" w:rsidRPr="007858F9" w14:paraId="2539FF5E" w14:textId="77777777" w:rsidTr="00A77C05">
        <w:tc>
          <w:tcPr>
            <w:tcW w:w="2830" w:type="dxa"/>
          </w:tcPr>
          <w:p w14:paraId="2150B101" w14:textId="6F4CBFDE" w:rsidR="00CD35AB" w:rsidRPr="007858F9" w:rsidRDefault="00CD35AB" w:rsidP="00CD35AB">
            <w:pPr>
              <w:pStyle w:val="aa"/>
              <w:ind w:firstLine="0"/>
            </w:pPr>
            <w:proofErr w:type="spellStart"/>
            <w:r w:rsidRPr="00835FB1">
              <w:t>onCreate</w:t>
            </w:r>
            <w:proofErr w:type="spellEnd"/>
          </w:p>
        </w:tc>
        <w:tc>
          <w:tcPr>
            <w:tcW w:w="1276" w:type="dxa"/>
          </w:tcPr>
          <w:p w14:paraId="2FA32B56" w14:textId="6E69AC0B" w:rsidR="00CD35AB" w:rsidRPr="007858F9" w:rsidRDefault="00CD35AB" w:rsidP="00CD35AB">
            <w:pPr>
              <w:pStyle w:val="aa"/>
              <w:ind w:firstLine="0"/>
            </w:pPr>
            <w:r>
              <w:rPr>
                <w:lang w:val="en-US"/>
              </w:rPr>
              <w:t>void</w:t>
            </w:r>
          </w:p>
        </w:tc>
        <w:tc>
          <w:tcPr>
            <w:tcW w:w="2552" w:type="dxa"/>
          </w:tcPr>
          <w:p w14:paraId="21C25005" w14:textId="66FA20B3" w:rsidR="00CD35AB" w:rsidRPr="007858F9" w:rsidRDefault="00CD35AB" w:rsidP="00CD35AB">
            <w:pPr>
              <w:pStyle w:val="aa"/>
              <w:ind w:firstLine="0"/>
            </w:pPr>
            <w:r>
              <w:rPr>
                <w:lang w:val="en-US"/>
              </w:rPr>
              <w:t>protected</w:t>
            </w:r>
          </w:p>
        </w:tc>
        <w:tc>
          <w:tcPr>
            <w:tcW w:w="3543" w:type="dxa"/>
          </w:tcPr>
          <w:p w14:paraId="36849820" w14:textId="24C552DD" w:rsidR="00CD35AB" w:rsidRPr="007858F9" w:rsidRDefault="00CD35AB" w:rsidP="001A05B7">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17CCC1F8" w14:textId="4108A7F9" w:rsidR="00CD35AB" w:rsidRPr="007858F9" w:rsidRDefault="00CD35AB" w:rsidP="00CD35AB">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CD35AB" w:rsidRPr="007858F9" w14:paraId="351D2A64" w14:textId="77777777" w:rsidTr="00A77C05">
        <w:tc>
          <w:tcPr>
            <w:tcW w:w="2830" w:type="dxa"/>
          </w:tcPr>
          <w:p w14:paraId="3D067C6F" w14:textId="0420E46F" w:rsidR="00CD35AB" w:rsidRPr="007858F9" w:rsidRDefault="00CD35AB" w:rsidP="00CD35AB">
            <w:pPr>
              <w:pStyle w:val="aa"/>
              <w:ind w:firstLine="0"/>
            </w:pPr>
            <w:proofErr w:type="spellStart"/>
            <w:r w:rsidRPr="00FF1F74">
              <w:t>onCreateView</w:t>
            </w:r>
            <w:proofErr w:type="spellEnd"/>
          </w:p>
        </w:tc>
        <w:tc>
          <w:tcPr>
            <w:tcW w:w="1276" w:type="dxa"/>
          </w:tcPr>
          <w:p w14:paraId="3CE08C82" w14:textId="7CE83C27" w:rsidR="00CD35AB" w:rsidRPr="007858F9" w:rsidRDefault="00CD35AB" w:rsidP="00CD35AB">
            <w:pPr>
              <w:pStyle w:val="aa"/>
              <w:ind w:firstLine="0"/>
            </w:pPr>
            <w:r w:rsidRPr="00FF1F74">
              <w:t>View?</w:t>
            </w:r>
          </w:p>
        </w:tc>
        <w:tc>
          <w:tcPr>
            <w:tcW w:w="2552" w:type="dxa"/>
          </w:tcPr>
          <w:p w14:paraId="0D7B3D6F" w14:textId="7458AF75" w:rsidR="00CD35AB" w:rsidRPr="007858F9" w:rsidRDefault="00CD35AB" w:rsidP="00CD35AB">
            <w:pPr>
              <w:pStyle w:val="aa"/>
              <w:ind w:firstLine="0"/>
            </w:pPr>
            <w:r>
              <w:rPr>
                <w:lang w:val="en-US"/>
              </w:rPr>
              <w:t>public</w:t>
            </w:r>
          </w:p>
        </w:tc>
        <w:tc>
          <w:tcPr>
            <w:tcW w:w="3543" w:type="dxa"/>
          </w:tcPr>
          <w:p w14:paraId="09500F1F" w14:textId="77777777" w:rsidR="00CD35AB" w:rsidRPr="00FF1F74" w:rsidRDefault="00CD35AB" w:rsidP="00CD35AB">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4BF07582" w14:textId="5F60D63A" w:rsidR="00CD35AB" w:rsidRPr="00CD35AB" w:rsidRDefault="00CD35AB" w:rsidP="00CD35AB">
            <w:pPr>
              <w:pStyle w:val="aa"/>
              <w:ind w:firstLine="0"/>
              <w:jc w:val="center"/>
              <w:rPr>
                <w:lang w:val="en-US"/>
              </w:rPr>
            </w:pPr>
            <w:proofErr w:type="spellStart"/>
            <w:r w:rsidRPr="00FF1F74">
              <w:rPr>
                <w:lang w:val="en-US"/>
              </w:rPr>
              <w:t>savedInstanceState</w:t>
            </w:r>
            <w:proofErr w:type="spellEnd"/>
            <w:r w:rsidRPr="00FF1F74">
              <w:rPr>
                <w:lang w:val="en-US"/>
              </w:rPr>
              <w:t>: Bundle?</w:t>
            </w:r>
          </w:p>
        </w:tc>
        <w:tc>
          <w:tcPr>
            <w:tcW w:w="4359" w:type="dxa"/>
          </w:tcPr>
          <w:p w14:paraId="62D8E02E" w14:textId="2107513B" w:rsidR="00CD35AB" w:rsidRPr="007858F9" w:rsidRDefault="00CD35AB" w:rsidP="00CD35AB">
            <w:pPr>
              <w:pStyle w:val="aa"/>
              <w:ind w:firstLine="0"/>
            </w:pPr>
            <w:r>
              <w:t xml:space="preserve">Настройка контроллера </w:t>
            </w:r>
            <w:r>
              <w:rPr>
                <w:lang w:val="en-US"/>
              </w:rPr>
              <w:t>Fragment</w:t>
            </w:r>
          </w:p>
        </w:tc>
      </w:tr>
      <w:tr w:rsidR="00694EF9" w:rsidRPr="007858F9" w14:paraId="36900C4A" w14:textId="77777777" w:rsidTr="00A77C05">
        <w:tc>
          <w:tcPr>
            <w:tcW w:w="2830" w:type="dxa"/>
          </w:tcPr>
          <w:p w14:paraId="3AF00476" w14:textId="0D7D0AAC" w:rsidR="00694EF9" w:rsidRPr="007858F9" w:rsidRDefault="00694EF9" w:rsidP="00694EF9">
            <w:pPr>
              <w:pStyle w:val="aa"/>
              <w:ind w:firstLine="0"/>
            </w:pPr>
            <w:proofErr w:type="spellStart"/>
            <w:r w:rsidRPr="00694EF9">
              <w:t>showLoginDialog</w:t>
            </w:r>
            <w:proofErr w:type="spellEnd"/>
          </w:p>
        </w:tc>
        <w:tc>
          <w:tcPr>
            <w:tcW w:w="1276" w:type="dxa"/>
          </w:tcPr>
          <w:p w14:paraId="24E7FD4F" w14:textId="28220408" w:rsidR="00694EF9" w:rsidRPr="007858F9" w:rsidRDefault="00694EF9" w:rsidP="00694EF9">
            <w:pPr>
              <w:pStyle w:val="aa"/>
              <w:ind w:firstLine="0"/>
            </w:pPr>
            <w:r>
              <w:rPr>
                <w:lang w:val="en-US"/>
              </w:rPr>
              <w:t>void</w:t>
            </w:r>
          </w:p>
        </w:tc>
        <w:tc>
          <w:tcPr>
            <w:tcW w:w="2552" w:type="dxa"/>
          </w:tcPr>
          <w:p w14:paraId="72ED7C63" w14:textId="3C017B33" w:rsidR="00694EF9" w:rsidRPr="007858F9" w:rsidRDefault="00694EF9" w:rsidP="00694EF9">
            <w:pPr>
              <w:pStyle w:val="aa"/>
              <w:ind w:firstLine="0"/>
            </w:pPr>
            <w:r>
              <w:rPr>
                <w:lang w:val="en-US"/>
              </w:rPr>
              <w:t>private</w:t>
            </w:r>
          </w:p>
        </w:tc>
        <w:tc>
          <w:tcPr>
            <w:tcW w:w="3543" w:type="dxa"/>
          </w:tcPr>
          <w:p w14:paraId="1BC9E71D" w14:textId="1FE03AA2" w:rsidR="00694EF9" w:rsidRPr="007858F9" w:rsidRDefault="00694EF9" w:rsidP="00694EF9">
            <w:pPr>
              <w:pStyle w:val="aa"/>
              <w:ind w:firstLine="0"/>
              <w:jc w:val="center"/>
            </w:pPr>
            <w:r>
              <w:t>–</w:t>
            </w:r>
          </w:p>
        </w:tc>
        <w:tc>
          <w:tcPr>
            <w:tcW w:w="4359" w:type="dxa"/>
          </w:tcPr>
          <w:p w14:paraId="2BB414D5" w14:textId="38B93FB1" w:rsidR="00694EF9" w:rsidRPr="007858F9" w:rsidRDefault="00694EF9" w:rsidP="00694EF9">
            <w:pPr>
              <w:pStyle w:val="aa"/>
              <w:ind w:firstLine="0"/>
            </w:pPr>
            <w:r>
              <w:t xml:space="preserve">Вызов </w:t>
            </w:r>
            <w:proofErr w:type="spellStart"/>
            <w:r w:rsidRPr="002E2143">
              <w:t>AlertDialog</w:t>
            </w:r>
            <w:proofErr w:type="spellEnd"/>
            <w:r>
              <w:t xml:space="preserve"> </w:t>
            </w:r>
            <w:r>
              <w:t>авторизации</w:t>
            </w:r>
          </w:p>
        </w:tc>
      </w:tr>
      <w:tr w:rsidR="00694EF9" w:rsidRPr="007858F9" w14:paraId="34B3AD98" w14:textId="77777777" w:rsidTr="001A6C0E">
        <w:tc>
          <w:tcPr>
            <w:tcW w:w="2830" w:type="dxa"/>
          </w:tcPr>
          <w:p w14:paraId="5D5130E2" w14:textId="023005D2" w:rsidR="00694EF9" w:rsidRPr="007858F9" w:rsidRDefault="00694EF9" w:rsidP="00694EF9">
            <w:pPr>
              <w:pStyle w:val="aa"/>
              <w:ind w:firstLine="0"/>
            </w:pPr>
            <w:proofErr w:type="spellStart"/>
            <w:r w:rsidRPr="00694EF9">
              <w:t>goToMain</w:t>
            </w:r>
            <w:proofErr w:type="spellEnd"/>
          </w:p>
        </w:tc>
        <w:tc>
          <w:tcPr>
            <w:tcW w:w="1276" w:type="dxa"/>
          </w:tcPr>
          <w:p w14:paraId="0ECD3A74" w14:textId="5AAFA4BD" w:rsidR="00694EF9" w:rsidRPr="007858F9" w:rsidRDefault="00694EF9" w:rsidP="00694EF9">
            <w:pPr>
              <w:pStyle w:val="aa"/>
              <w:ind w:firstLine="0"/>
            </w:pPr>
            <w:r>
              <w:rPr>
                <w:lang w:val="en-US"/>
              </w:rPr>
              <w:t>void</w:t>
            </w:r>
          </w:p>
        </w:tc>
        <w:tc>
          <w:tcPr>
            <w:tcW w:w="2552" w:type="dxa"/>
          </w:tcPr>
          <w:p w14:paraId="72481A47" w14:textId="1F4FD5B5" w:rsidR="00694EF9" w:rsidRPr="007858F9" w:rsidRDefault="00694EF9" w:rsidP="00694EF9">
            <w:pPr>
              <w:pStyle w:val="aa"/>
              <w:ind w:firstLine="0"/>
            </w:pPr>
            <w:r>
              <w:rPr>
                <w:lang w:val="en-US"/>
              </w:rPr>
              <w:t>private</w:t>
            </w:r>
          </w:p>
        </w:tc>
        <w:tc>
          <w:tcPr>
            <w:tcW w:w="3543" w:type="dxa"/>
          </w:tcPr>
          <w:p w14:paraId="53250117" w14:textId="54C63B92" w:rsidR="00694EF9" w:rsidRPr="007858F9" w:rsidRDefault="00694EF9" w:rsidP="00694EF9">
            <w:pPr>
              <w:pStyle w:val="aa"/>
              <w:ind w:firstLine="0"/>
              <w:jc w:val="center"/>
            </w:pPr>
            <w:r>
              <w:t>–</w:t>
            </w:r>
          </w:p>
        </w:tc>
        <w:tc>
          <w:tcPr>
            <w:tcW w:w="4359" w:type="dxa"/>
          </w:tcPr>
          <w:p w14:paraId="4DA7AD64" w14:textId="4E44538E" w:rsidR="00694EF9" w:rsidRPr="007858F9" w:rsidRDefault="00694EF9" w:rsidP="00694EF9">
            <w:pPr>
              <w:pStyle w:val="aa"/>
              <w:ind w:firstLine="0"/>
            </w:pPr>
            <w:r>
              <w:t>Переход на главный экран</w:t>
            </w:r>
          </w:p>
        </w:tc>
      </w:tr>
      <w:tr w:rsidR="00E027D7" w:rsidRPr="007858F9" w14:paraId="7C555033" w14:textId="77777777" w:rsidTr="001A6C0E">
        <w:tc>
          <w:tcPr>
            <w:tcW w:w="2830" w:type="dxa"/>
          </w:tcPr>
          <w:p w14:paraId="6C177902" w14:textId="31A30A4D" w:rsidR="00E027D7" w:rsidRPr="007858F9" w:rsidRDefault="00E027D7" w:rsidP="00E027D7">
            <w:pPr>
              <w:pStyle w:val="aa"/>
              <w:ind w:firstLine="0"/>
            </w:pPr>
            <w:proofErr w:type="spellStart"/>
            <w:r w:rsidRPr="00675BA3">
              <w:t>init</w:t>
            </w:r>
            <w:proofErr w:type="spellEnd"/>
          </w:p>
        </w:tc>
        <w:tc>
          <w:tcPr>
            <w:tcW w:w="1276" w:type="dxa"/>
          </w:tcPr>
          <w:p w14:paraId="5B8A24EE" w14:textId="56CEEA89" w:rsidR="00E027D7" w:rsidRPr="007858F9" w:rsidRDefault="00E027D7" w:rsidP="00E027D7">
            <w:pPr>
              <w:pStyle w:val="aa"/>
              <w:ind w:firstLine="0"/>
            </w:pPr>
            <w:r>
              <w:rPr>
                <w:lang w:val="en-US"/>
              </w:rPr>
              <w:t>void</w:t>
            </w:r>
          </w:p>
        </w:tc>
        <w:tc>
          <w:tcPr>
            <w:tcW w:w="2552" w:type="dxa"/>
          </w:tcPr>
          <w:p w14:paraId="5DB7AB2E" w14:textId="5B087D4F" w:rsidR="00E027D7" w:rsidRPr="007858F9" w:rsidRDefault="00E027D7" w:rsidP="00E027D7">
            <w:pPr>
              <w:pStyle w:val="aa"/>
              <w:ind w:firstLine="0"/>
            </w:pPr>
            <w:r>
              <w:rPr>
                <w:lang w:val="en-US"/>
              </w:rPr>
              <w:t>private</w:t>
            </w:r>
          </w:p>
        </w:tc>
        <w:tc>
          <w:tcPr>
            <w:tcW w:w="3543" w:type="dxa"/>
          </w:tcPr>
          <w:p w14:paraId="6A2EF30D" w14:textId="6FBC1CFB" w:rsidR="00E027D7" w:rsidRPr="007858F9" w:rsidRDefault="00E027D7" w:rsidP="00525972">
            <w:pPr>
              <w:pStyle w:val="aa"/>
              <w:ind w:firstLine="0"/>
            </w:pPr>
            <w:proofErr w:type="spellStart"/>
            <w:r w:rsidRPr="00CD6C1E">
              <w:t>view</w:t>
            </w:r>
            <w:proofErr w:type="spellEnd"/>
            <w:r w:rsidRPr="00CD6C1E">
              <w:t>: View</w:t>
            </w:r>
          </w:p>
        </w:tc>
        <w:tc>
          <w:tcPr>
            <w:tcW w:w="4359" w:type="dxa"/>
          </w:tcPr>
          <w:p w14:paraId="262F36C8" w14:textId="1EB0CEDC" w:rsidR="00E027D7" w:rsidRPr="007858F9" w:rsidRDefault="00E027D7" w:rsidP="00E027D7">
            <w:pPr>
              <w:pStyle w:val="aa"/>
              <w:ind w:firstLine="0"/>
            </w:pPr>
            <w:r>
              <w:t xml:space="preserve">Инициализация компонентов </w:t>
            </w:r>
            <w:r>
              <w:rPr>
                <w:lang w:val="en-US"/>
              </w:rPr>
              <w:t>Ac</w:t>
            </w:r>
            <w:r>
              <w:rPr>
                <w:lang w:val="en-US"/>
              </w:rPr>
              <w:softHyphen/>
              <w:t>tivity</w:t>
            </w:r>
          </w:p>
        </w:tc>
      </w:tr>
      <w:tr w:rsidR="00CF68D9" w:rsidRPr="007858F9" w14:paraId="338AD9BA" w14:textId="77777777" w:rsidTr="001A6C0E">
        <w:tc>
          <w:tcPr>
            <w:tcW w:w="2830" w:type="dxa"/>
          </w:tcPr>
          <w:p w14:paraId="6FF2A18C" w14:textId="7740B4FD" w:rsidR="00CF68D9" w:rsidRPr="007858F9" w:rsidRDefault="00CF68D9" w:rsidP="00CF68D9">
            <w:pPr>
              <w:pStyle w:val="aa"/>
              <w:ind w:firstLine="0"/>
            </w:pPr>
            <w:proofErr w:type="spellStart"/>
            <w:r w:rsidRPr="00CC22B9">
              <w:t>checkConnection</w:t>
            </w:r>
            <w:proofErr w:type="spellEnd"/>
          </w:p>
        </w:tc>
        <w:tc>
          <w:tcPr>
            <w:tcW w:w="1276" w:type="dxa"/>
          </w:tcPr>
          <w:p w14:paraId="4A2C5CCA" w14:textId="086C4DD1" w:rsidR="00CF68D9" w:rsidRPr="007858F9" w:rsidRDefault="00CF68D9" w:rsidP="00CF68D9">
            <w:pPr>
              <w:pStyle w:val="aa"/>
              <w:ind w:firstLine="0"/>
            </w:pPr>
            <w:r>
              <w:rPr>
                <w:lang w:val="en-US"/>
              </w:rPr>
              <w:t>void</w:t>
            </w:r>
          </w:p>
        </w:tc>
        <w:tc>
          <w:tcPr>
            <w:tcW w:w="2552" w:type="dxa"/>
          </w:tcPr>
          <w:p w14:paraId="22F07EA3" w14:textId="3DF200CD" w:rsidR="00CF68D9" w:rsidRPr="007858F9" w:rsidRDefault="00CF68D9" w:rsidP="00CF68D9">
            <w:pPr>
              <w:pStyle w:val="aa"/>
              <w:ind w:firstLine="0"/>
            </w:pPr>
            <w:proofErr w:type="spellStart"/>
            <w:r w:rsidRPr="00CC22B9">
              <w:t>private</w:t>
            </w:r>
            <w:proofErr w:type="spellEnd"/>
          </w:p>
        </w:tc>
        <w:tc>
          <w:tcPr>
            <w:tcW w:w="3543" w:type="dxa"/>
          </w:tcPr>
          <w:p w14:paraId="7F36F11A" w14:textId="081582F5" w:rsidR="00CF68D9" w:rsidRPr="007858F9" w:rsidRDefault="00CF68D9" w:rsidP="00CF68D9">
            <w:pPr>
              <w:pStyle w:val="aa"/>
              <w:ind w:firstLine="0"/>
              <w:jc w:val="center"/>
            </w:pPr>
            <w:r>
              <w:t>–</w:t>
            </w:r>
          </w:p>
        </w:tc>
        <w:tc>
          <w:tcPr>
            <w:tcW w:w="4359" w:type="dxa"/>
          </w:tcPr>
          <w:p w14:paraId="79CC73FE" w14:textId="3C4D933F" w:rsidR="00CF68D9" w:rsidRPr="007858F9" w:rsidRDefault="00CF68D9" w:rsidP="00CF68D9">
            <w:pPr>
              <w:pStyle w:val="aa"/>
              <w:ind w:firstLine="0"/>
            </w:pPr>
            <w:r>
              <w:t>Проверка доступности интернет-соединения</w:t>
            </w:r>
          </w:p>
        </w:tc>
      </w:tr>
    </w:tbl>
    <w:p w14:paraId="52BFF764" w14:textId="77777777" w:rsidR="00027942" w:rsidRDefault="00027942">
      <w:r>
        <w:br w:type="page"/>
      </w:r>
    </w:p>
    <w:p w14:paraId="497F87D2" w14:textId="60C40112" w:rsidR="00027942" w:rsidRDefault="00027942" w:rsidP="00027942">
      <w:pPr>
        <w:pStyle w:val="31"/>
      </w:pPr>
      <w:r>
        <w:lastRenderedPageBreak/>
        <w:t>3.1.1</w:t>
      </w:r>
      <w:r>
        <w:t>7</w:t>
      </w:r>
      <w:r>
        <w:t xml:space="preserve"> Реализация класса </w:t>
      </w:r>
      <w:proofErr w:type="spellStart"/>
      <w:r w:rsidRPr="00027942">
        <w:t>ProfileFragment</w:t>
      </w:r>
      <w:proofErr w:type="spellEnd"/>
    </w:p>
    <w:p w14:paraId="3C8A5868" w14:textId="32B03847" w:rsidR="00027942" w:rsidRDefault="00027942" w:rsidP="00027942">
      <w:pPr>
        <w:pStyle w:val="aa"/>
        <w:ind w:firstLine="0"/>
      </w:pPr>
      <w:r>
        <w:t>Таблица 3.1</w:t>
      </w:r>
      <w:r>
        <w:t>7</w:t>
      </w:r>
      <w:r>
        <w:t xml:space="preserve"> – Спецификация класса </w:t>
      </w:r>
      <w:proofErr w:type="spellStart"/>
      <w:r w:rsidRPr="00027942">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027942" w:rsidRPr="007858F9" w14:paraId="62B1BA84" w14:textId="77777777" w:rsidTr="001A6C0E">
        <w:tc>
          <w:tcPr>
            <w:tcW w:w="2830" w:type="dxa"/>
          </w:tcPr>
          <w:p w14:paraId="70CF712F" w14:textId="2387C2BB" w:rsidR="00027942" w:rsidRPr="007858F9" w:rsidRDefault="00027942" w:rsidP="00027942">
            <w:pPr>
              <w:pStyle w:val="aa"/>
              <w:ind w:firstLine="0"/>
              <w:jc w:val="center"/>
            </w:pPr>
            <w:r w:rsidRPr="00AD6E49">
              <w:rPr>
                <w:b/>
                <w:bCs/>
              </w:rPr>
              <w:t>Название</w:t>
            </w:r>
          </w:p>
        </w:tc>
        <w:tc>
          <w:tcPr>
            <w:tcW w:w="1276" w:type="dxa"/>
          </w:tcPr>
          <w:p w14:paraId="61361640" w14:textId="2A464073" w:rsidR="00027942" w:rsidRPr="007858F9" w:rsidRDefault="00027942" w:rsidP="00027942">
            <w:pPr>
              <w:pStyle w:val="aa"/>
              <w:ind w:firstLine="0"/>
              <w:jc w:val="center"/>
            </w:pPr>
            <w:r w:rsidRPr="00AD6E49">
              <w:rPr>
                <w:b/>
                <w:bCs/>
              </w:rPr>
              <w:t>Тип</w:t>
            </w:r>
          </w:p>
        </w:tc>
        <w:tc>
          <w:tcPr>
            <w:tcW w:w="2552" w:type="dxa"/>
          </w:tcPr>
          <w:p w14:paraId="730090F4" w14:textId="64233E50" w:rsidR="00027942" w:rsidRPr="007858F9" w:rsidRDefault="00027942" w:rsidP="00027942">
            <w:pPr>
              <w:pStyle w:val="aa"/>
              <w:ind w:firstLine="0"/>
              <w:jc w:val="center"/>
            </w:pPr>
            <w:r w:rsidRPr="00AD6E49">
              <w:rPr>
                <w:b/>
                <w:bCs/>
              </w:rPr>
              <w:t>Уровень доступа</w:t>
            </w:r>
          </w:p>
        </w:tc>
        <w:tc>
          <w:tcPr>
            <w:tcW w:w="3543" w:type="dxa"/>
          </w:tcPr>
          <w:p w14:paraId="77C5DC92" w14:textId="371A684B" w:rsidR="00027942" w:rsidRPr="007858F9" w:rsidRDefault="00027942" w:rsidP="00027942">
            <w:pPr>
              <w:pStyle w:val="aa"/>
              <w:ind w:firstLine="0"/>
              <w:jc w:val="center"/>
            </w:pPr>
            <w:r w:rsidRPr="00AD6E49">
              <w:rPr>
                <w:b/>
                <w:bCs/>
              </w:rPr>
              <w:t>Аргументы</w:t>
            </w:r>
          </w:p>
        </w:tc>
        <w:tc>
          <w:tcPr>
            <w:tcW w:w="4359" w:type="dxa"/>
          </w:tcPr>
          <w:p w14:paraId="7CABB7A9" w14:textId="0B1FC7F0" w:rsidR="00027942" w:rsidRPr="007858F9" w:rsidRDefault="00027942" w:rsidP="00027942">
            <w:pPr>
              <w:pStyle w:val="aa"/>
              <w:ind w:firstLine="0"/>
              <w:jc w:val="center"/>
            </w:pPr>
            <w:r w:rsidRPr="00AD6E49">
              <w:rPr>
                <w:b/>
                <w:bCs/>
              </w:rPr>
              <w:t>Назначение</w:t>
            </w:r>
          </w:p>
        </w:tc>
      </w:tr>
      <w:tr w:rsidR="001A05B7" w:rsidRPr="007858F9" w14:paraId="77369EB2" w14:textId="77777777" w:rsidTr="001A6C0E">
        <w:tc>
          <w:tcPr>
            <w:tcW w:w="2830" w:type="dxa"/>
          </w:tcPr>
          <w:p w14:paraId="574D37FD" w14:textId="4F13E3B2" w:rsidR="001A05B7" w:rsidRPr="007858F9" w:rsidRDefault="001A05B7" w:rsidP="001A05B7">
            <w:pPr>
              <w:pStyle w:val="aa"/>
              <w:ind w:firstLine="0"/>
            </w:pPr>
            <w:proofErr w:type="spellStart"/>
            <w:r w:rsidRPr="00835FB1">
              <w:t>onCreate</w:t>
            </w:r>
            <w:proofErr w:type="spellEnd"/>
          </w:p>
        </w:tc>
        <w:tc>
          <w:tcPr>
            <w:tcW w:w="1276" w:type="dxa"/>
          </w:tcPr>
          <w:p w14:paraId="4869BD2D" w14:textId="49131016" w:rsidR="001A05B7" w:rsidRPr="007858F9" w:rsidRDefault="001A05B7" w:rsidP="001A05B7">
            <w:pPr>
              <w:pStyle w:val="aa"/>
              <w:ind w:firstLine="0"/>
            </w:pPr>
            <w:r>
              <w:rPr>
                <w:lang w:val="en-US"/>
              </w:rPr>
              <w:t>void</w:t>
            </w:r>
          </w:p>
        </w:tc>
        <w:tc>
          <w:tcPr>
            <w:tcW w:w="2552" w:type="dxa"/>
          </w:tcPr>
          <w:p w14:paraId="1B8B4024" w14:textId="7B5CEF76" w:rsidR="001A05B7" w:rsidRPr="007858F9" w:rsidRDefault="001A05B7" w:rsidP="001A05B7">
            <w:pPr>
              <w:pStyle w:val="aa"/>
              <w:ind w:firstLine="0"/>
            </w:pPr>
            <w:r>
              <w:rPr>
                <w:lang w:val="en-US"/>
              </w:rPr>
              <w:t>protected</w:t>
            </w:r>
          </w:p>
        </w:tc>
        <w:tc>
          <w:tcPr>
            <w:tcW w:w="3543" w:type="dxa"/>
          </w:tcPr>
          <w:p w14:paraId="482861EB" w14:textId="375B690B" w:rsidR="001A05B7" w:rsidRPr="007858F9" w:rsidRDefault="001A05B7" w:rsidP="001A05B7">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50416117" w14:textId="48D9A97B" w:rsidR="001A05B7" w:rsidRPr="007858F9" w:rsidRDefault="001A05B7" w:rsidP="001A05B7">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1A05B7" w:rsidRPr="007858F9" w14:paraId="417D51D4" w14:textId="77777777" w:rsidTr="001A6C0E">
        <w:tc>
          <w:tcPr>
            <w:tcW w:w="2830" w:type="dxa"/>
          </w:tcPr>
          <w:p w14:paraId="05730FB9" w14:textId="6147AF65" w:rsidR="001A05B7" w:rsidRPr="007858F9" w:rsidRDefault="001A05B7" w:rsidP="001A05B7">
            <w:pPr>
              <w:pStyle w:val="aa"/>
              <w:ind w:firstLine="0"/>
            </w:pPr>
            <w:proofErr w:type="spellStart"/>
            <w:r w:rsidRPr="00FF1F74">
              <w:t>onCreateView</w:t>
            </w:r>
            <w:proofErr w:type="spellEnd"/>
          </w:p>
        </w:tc>
        <w:tc>
          <w:tcPr>
            <w:tcW w:w="1276" w:type="dxa"/>
          </w:tcPr>
          <w:p w14:paraId="2A2EE5D4" w14:textId="16209C1F" w:rsidR="001A05B7" w:rsidRPr="007858F9" w:rsidRDefault="001A05B7" w:rsidP="001A05B7">
            <w:pPr>
              <w:pStyle w:val="aa"/>
              <w:ind w:firstLine="0"/>
            </w:pPr>
            <w:r w:rsidRPr="00FF1F74">
              <w:t>View?</w:t>
            </w:r>
          </w:p>
        </w:tc>
        <w:tc>
          <w:tcPr>
            <w:tcW w:w="2552" w:type="dxa"/>
          </w:tcPr>
          <w:p w14:paraId="6433C3A4" w14:textId="7C121059" w:rsidR="001A05B7" w:rsidRPr="007858F9" w:rsidRDefault="001A05B7" w:rsidP="001A05B7">
            <w:pPr>
              <w:pStyle w:val="aa"/>
              <w:ind w:firstLine="0"/>
            </w:pPr>
            <w:r>
              <w:rPr>
                <w:lang w:val="en-US"/>
              </w:rPr>
              <w:t>public</w:t>
            </w:r>
          </w:p>
        </w:tc>
        <w:tc>
          <w:tcPr>
            <w:tcW w:w="3543" w:type="dxa"/>
          </w:tcPr>
          <w:p w14:paraId="5C0A2449" w14:textId="77777777" w:rsidR="001A05B7" w:rsidRPr="00FF1F74" w:rsidRDefault="001A05B7" w:rsidP="001A05B7">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30E54B50" w14:textId="0C1EEB66" w:rsidR="001A05B7" w:rsidRPr="001A05B7" w:rsidRDefault="001A05B7" w:rsidP="001A05B7">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678702A5" w14:textId="19396A98" w:rsidR="001A05B7" w:rsidRPr="007858F9" w:rsidRDefault="001A05B7" w:rsidP="001A05B7">
            <w:pPr>
              <w:pStyle w:val="aa"/>
              <w:ind w:firstLine="0"/>
            </w:pPr>
            <w:r>
              <w:t xml:space="preserve">Настройка контроллера </w:t>
            </w:r>
            <w:r>
              <w:rPr>
                <w:lang w:val="en-US"/>
              </w:rPr>
              <w:t>Fragment</w:t>
            </w:r>
          </w:p>
        </w:tc>
      </w:tr>
      <w:tr w:rsidR="001A05B7" w:rsidRPr="007858F9" w14:paraId="111D6337" w14:textId="77777777" w:rsidTr="001A6C0E">
        <w:tc>
          <w:tcPr>
            <w:tcW w:w="2830" w:type="dxa"/>
          </w:tcPr>
          <w:p w14:paraId="7FB8FC57" w14:textId="4ABB0815" w:rsidR="001A05B7" w:rsidRPr="007858F9" w:rsidRDefault="001A05B7" w:rsidP="001A05B7">
            <w:pPr>
              <w:pStyle w:val="aa"/>
              <w:ind w:firstLine="0"/>
            </w:pPr>
            <w:proofErr w:type="spellStart"/>
            <w:r w:rsidRPr="00694EF9">
              <w:t>showLoginDialog</w:t>
            </w:r>
            <w:proofErr w:type="spellEnd"/>
          </w:p>
        </w:tc>
        <w:tc>
          <w:tcPr>
            <w:tcW w:w="1276" w:type="dxa"/>
          </w:tcPr>
          <w:p w14:paraId="76B59CFF" w14:textId="0431F6AF" w:rsidR="001A05B7" w:rsidRPr="007858F9" w:rsidRDefault="001A05B7" w:rsidP="001A05B7">
            <w:pPr>
              <w:pStyle w:val="aa"/>
              <w:ind w:firstLine="0"/>
            </w:pPr>
            <w:r>
              <w:rPr>
                <w:lang w:val="en-US"/>
              </w:rPr>
              <w:t>void</w:t>
            </w:r>
          </w:p>
        </w:tc>
        <w:tc>
          <w:tcPr>
            <w:tcW w:w="2552" w:type="dxa"/>
          </w:tcPr>
          <w:p w14:paraId="3054EB88" w14:textId="0BD13E04" w:rsidR="001A05B7" w:rsidRPr="007858F9" w:rsidRDefault="001A05B7" w:rsidP="001A05B7">
            <w:pPr>
              <w:pStyle w:val="aa"/>
              <w:ind w:firstLine="0"/>
            </w:pPr>
            <w:r>
              <w:rPr>
                <w:lang w:val="en-US"/>
              </w:rPr>
              <w:t>private</w:t>
            </w:r>
          </w:p>
        </w:tc>
        <w:tc>
          <w:tcPr>
            <w:tcW w:w="3543" w:type="dxa"/>
          </w:tcPr>
          <w:p w14:paraId="44DC94DA" w14:textId="7544D9E5" w:rsidR="001A05B7" w:rsidRPr="007858F9" w:rsidRDefault="001A05B7" w:rsidP="001A05B7">
            <w:pPr>
              <w:pStyle w:val="aa"/>
              <w:ind w:firstLine="0"/>
              <w:jc w:val="center"/>
            </w:pPr>
            <w:r>
              <w:t>–</w:t>
            </w:r>
          </w:p>
        </w:tc>
        <w:tc>
          <w:tcPr>
            <w:tcW w:w="4359" w:type="dxa"/>
          </w:tcPr>
          <w:p w14:paraId="5D473DDE" w14:textId="0444BA5E" w:rsidR="001A05B7" w:rsidRPr="007858F9" w:rsidRDefault="001A05B7" w:rsidP="001A05B7">
            <w:pPr>
              <w:pStyle w:val="aa"/>
              <w:ind w:firstLine="0"/>
            </w:pPr>
            <w:r>
              <w:t xml:space="preserve">Вызов </w:t>
            </w:r>
            <w:proofErr w:type="spellStart"/>
            <w:r w:rsidRPr="002E2143">
              <w:t>AlertDialog</w:t>
            </w:r>
            <w:proofErr w:type="spellEnd"/>
            <w:r>
              <w:t xml:space="preserve"> </w:t>
            </w:r>
            <w:r>
              <w:t>выхода</w:t>
            </w:r>
          </w:p>
        </w:tc>
      </w:tr>
      <w:tr w:rsidR="001A05B7" w:rsidRPr="007858F9" w14:paraId="45B34C9A" w14:textId="77777777" w:rsidTr="001A6C0E">
        <w:tc>
          <w:tcPr>
            <w:tcW w:w="2830" w:type="dxa"/>
          </w:tcPr>
          <w:p w14:paraId="2F73E83C" w14:textId="20B2FF12" w:rsidR="001A05B7" w:rsidRPr="007858F9" w:rsidRDefault="001A05B7" w:rsidP="001A05B7">
            <w:pPr>
              <w:pStyle w:val="aa"/>
              <w:ind w:firstLine="0"/>
            </w:pPr>
            <w:proofErr w:type="spellStart"/>
            <w:r w:rsidRPr="001A05B7">
              <w:t>logout</w:t>
            </w:r>
            <w:proofErr w:type="spellEnd"/>
          </w:p>
        </w:tc>
        <w:tc>
          <w:tcPr>
            <w:tcW w:w="1276" w:type="dxa"/>
          </w:tcPr>
          <w:p w14:paraId="0CA10291" w14:textId="15053B45" w:rsidR="001A05B7" w:rsidRPr="007858F9" w:rsidRDefault="001A05B7" w:rsidP="001A05B7">
            <w:pPr>
              <w:pStyle w:val="aa"/>
              <w:ind w:firstLine="0"/>
            </w:pPr>
            <w:r>
              <w:rPr>
                <w:lang w:val="en-US"/>
              </w:rPr>
              <w:t>void</w:t>
            </w:r>
          </w:p>
        </w:tc>
        <w:tc>
          <w:tcPr>
            <w:tcW w:w="2552" w:type="dxa"/>
          </w:tcPr>
          <w:p w14:paraId="17EC3411" w14:textId="04BF94D2" w:rsidR="001A05B7" w:rsidRPr="007858F9" w:rsidRDefault="001A05B7" w:rsidP="001A05B7">
            <w:pPr>
              <w:pStyle w:val="aa"/>
              <w:ind w:firstLine="0"/>
            </w:pPr>
            <w:r>
              <w:rPr>
                <w:lang w:val="en-US"/>
              </w:rPr>
              <w:t>private</w:t>
            </w:r>
          </w:p>
        </w:tc>
        <w:tc>
          <w:tcPr>
            <w:tcW w:w="3543" w:type="dxa"/>
          </w:tcPr>
          <w:p w14:paraId="5B963D47" w14:textId="44BCEC18" w:rsidR="001A05B7" w:rsidRPr="007858F9" w:rsidRDefault="001A05B7" w:rsidP="001A05B7">
            <w:pPr>
              <w:pStyle w:val="aa"/>
              <w:ind w:firstLine="0"/>
              <w:jc w:val="center"/>
            </w:pPr>
            <w:r>
              <w:t>–</w:t>
            </w:r>
          </w:p>
        </w:tc>
        <w:tc>
          <w:tcPr>
            <w:tcW w:w="4359" w:type="dxa"/>
          </w:tcPr>
          <w:p w14:paraId="2DB9A31D" w14:textId="03E6B73C" w:rsidR="001A05B7" w:rsidRPr="007858F9" w:rsidRDefault="001E38C2" w:rsidP="001A05B7">
            <w:pPr>
              <w:pStyle w:val="aa"/>
              <w:ind w:firstLine="0"/>
            </w:pPr>
            <w:r>
              <w:t>Выход из профиля</w:t>
            </w:r>
          </w:p>
        </w:tc>
      </w:tr>
      <w:tr w:rsidR="002E2522" w:rsidRPr="007858F9" w14:paraId="5FB6174F" w14:textId="77777777" w:rsidTr="001A6C0E">
        <w:tc>
          <w:tcPr>
            <w:tcW w:w="2830" w:type="dxa"/>
          </w:tcPr>
          <w:p w14:paraId="0A8E8B36" w14:textId="14A4972C" w:rsidR="002E2522" w:rsidRPr="007858F9" w:rsidRDefault="002E2522" w:rsidP="002E2522">
            <w:pPr>
              <w:pStyle w:val="aa"/>
              <w:ind w:firstLine="0"/>
            </w:pPr>
            <w:proofErr w:type="spellStart"/>
            <w:r w:rsidRPr="00694EF9">
              <w:t>goToMain</w:t>
            </w:r>
            <w:proofErr w:type="spellEnd"/>
          </w:p>
        </w:tc>
        <w:tc>
          <w:tcPr>
            <w:tcW w:w="1276" w:type="dxa"/>
          </w:tcPr>
          <w:p w14:paraId="197F533D" w14:textId="09482EDB" w:rsidR="002E2522" w:rsidRPr="007858F9" w:rsidRDefault="002E2522" w:rsidP="002E2522">
            <w:pPr>
              <w:pStyle w:val="aa"/>
              <w:ind w:firstLine="0"/>
            </w:pPr>
            <w:r>
              <w:rPr>
                <w:lang w:val="en-US"/>
              </w:rPr>
              <w:t>void</w:t>
            </w:r>
          </w:p>
        </w:tc>
        <w:tc>
          <w:tcPr>
            <w:tcW w:w="2552" w:type="dxa"/>
          </w:tcPr>
          <w:p w14:paraId="44A8FC9D" w14:textId="313A400E" w:rsidR="002E2522" w:rsidRPr="007858F9" w:rsidRDefault="002E2522" w:rsidP="002E2522">
            <w:pPr>
              <w:pStyle w:val="aa"/>
              <w:ind w:firstLine="0"/>
            </w:pPr>
            <w:r>
              <w:rPr>
                <w:lang w:val="en-US"/>
              </w:rPr>
              <w:t>private</w:t>
            </w:r>
          </w:p>
        </w:tc>
        <w:tc>
          <w:tcPr>
            <w:tcW w:w="3543" w:type="dxa"/>
          </w:tcPr>
          <w:p w14:paraId="21EFE861" w14:textId="22B83147" w:rsidR="002E2522" w:rsidRPr="007858F9" w:rsidRDefault="002E2522" w:rsidP="002E2522">
            <w:pPr>
              <w:pStyle w:val="aa"/>
              <w:ind w:firstLine="0"/>
              <w:jc w:val="center"/>
            </w:pPr>
            <w:r>
              <w:t>–</w:t>
            </w:r>
          </w:p>
        </w:tc>
        <w:tc>
          <w:tcPr>
            <w:tcW w:w="4359" w:type="dxa"/>
          </w:tcPr>
          <w:p w14:paraId="0BB2A6CF" w14:textId="0F47429E" w:rsidR="002E2522" w:rsidRPr="007858F9" w:rsidRDefault="002E2522" w:rsidP="002E2522">
            <w:pPr>
              <w:pStyle w:val="aa"/>
              <w:ind w:firstLine="0"/>
            </w:pPr>
            <w:r>
              <w:t>Переход на главный экран</w:t>
            </w:r>
          </w:p>
        </w:tc>
      </w:tr>
      <w:tr w:rsidR="002E2522" w:rsidRPr="007858F9" w14:paraId="79E5E16D" w14:textId="77777777" w:rsidTr="001A6C0E">
        <w:tc>
          <w:tcPr>
            <w:tcW w:w="2830" w:type="dxa"/>
          </w:tcPr>
          <w:p w14:paraId="67A90FCF" w14:textId="3BD3685D" w:rsidR="002E2522" w:rsidRPr="007858F9" w:rsidRDefault="002E2522" w:rsidP="002E2522">
            <w:pPr>
              <w:pStyle w:val="aa"/>
              <w:ind w:firstLine="0"/>
            </w:pPr>
            <w:proofErr w:type="spellStart"/>
            <w:r w:rsidRPr="00675BA3">
              <w:t>init</w:t>
            </w:r>
            <w:proofErr w:type="spellEnd"/>
          </w:p>
        </w:tc>
        <w:tc>
          <w:tcPr>
            <w:tcW w:w="1276" w:type="dxa"/>
          </w:tcPr>
          <w:p w14:paraId="5BD0576F" w14:textId="38577DC5" w:rsidR="002E2522" w:rsidRPr="007858F9" w:rsidRDefault="002E2522" w:rsidP="002E2522">
            <w:pPr>
              <w:pStyle w:val="aa"/>
              <w:ind w:firstLine="0"/>
            </w:pPr>
            <w:r>
              <w:rPr>
                <w:lang w:val="en-US"/>
              </w:rPr>
              <w:t>void</w:t>
            </w:r>
          </w:p>
        </w:tc>
        <w:tc>
          <w:tcPr>
            <w:tcW w:w="2552" w:type="dxa"/>
          </w:tcPr>
          <w:p w14:paraId="62B711FE" w14:textId="0F80BB12" w:rsidR="002E2522" w:rsidRPr="007858F9" w:rsidRDefault="002E2522" w:rsidP="002E2522">
            <w:pPr>
              <w:pStyle w:val="aa"/>
              <w:ind w:firstLine="0"/>
            </w:pPr>
            <w:r>
              <w:rPr>
                <w:lang w:val="en-US"/>
              </w:rPr>
              <w:t>private</w:t>
            </w:r>
          </w:p>
        </w:tc>
        <w:tc>
          <w:tcPr>
            <w:tcW w:w="3543" w:type="dxa"/>
          </w:tcPr>
          <w:p w14:paraId="243A20DB" w14:textId="58956679" w:rsidR="002E2522" w:rsidRPr="007858F9" w:rsidRDefault="002E2522" w:rsidP="002E2522">
            <w:pPr>
              <w:pStyle w:val="aa"/>
              <w:ind w:firstLine="0"/>
            </w:pPr>
            <w:proofErr w:type="spellStart"/>
            <w:r w:rsidRPr="00CD6C1E">
              <w:t>view</w:t>
            </w:r>
            <w:proofErr w:type="spellEnd"/>
            <w:r w:rsidRPr="00CD6C1E">
              <w:t>: View</w:t>
            </w:r>
          </w:p>
        </w:tc>
        <w:tc>
          <w:tcPr>
            <w:tcW w:w="4359" w:type="dxa"/>
          </w:tcPr>
          <w:p w14:paraId="650B3465" w14:textId="76890DFD" w:rsidR="002E2522" w:rsidRPr="007858F9" w:rsidRDefault="002E2522" w:rsidP="002E2522">
            <w:pPr>
              <w:pStyle w:val="aa"/>
              <w:ind w:firstLine="0"/>
            </w:pPr>
            <w:r>
              <w:t xml:space="preserve">Инициализация компонентов </w:t>
            </w:r>
            <w:r>
              <w:rPr>
                <w:lang w:val="en-US"/>
              </w:rPr>
              <w:t>Ac</w:t>
            </w:r>
            <w:r>
              <w:rPr>
                <w:lang w:val="en-US"/>
              </w:rPr>
              <w:softHyphen/>
              <w:t>tivity</w:t>
            </w:r>
          </w:p>
        </w:tc>
      </w:tr>
      <w:tr w:rsidR="002E2522" w:rsidRPr="007858F9" w14:paraId="7108228D" w14:textId="77777777" w:rsidTr="001A6C0E">
        <w:tc>
          <w:tcPr>
            <w:tcW w:w="2830" w:type="dxa"/>
          </w:tcPr>
          <w:p w14:paraId="03061188" w14:textId="02EAA18B" w:rsidR="002E2522" w:rsidRPr="007858F9" w:rsidRDefault="002E2522" w:rsidP="002E2522">
            <w:pPr>
              <w:pStyle w:val="aa"/>
              <w:ind w:firstLine="0"/>
            </w:pPr>
            <w:proofErr w:type="spellStart"/>
            <w:r w:rsidRPr="00CC22B9">
              <w:t>checkConnection</w:t>
            </w:r>
            <w:proofErr w:type="spellEnd"/>
          </w:p>
        </w:tc>
        <w:tc>
          <w:tcPr>
            <w:tcW w:w="1276" w:type="dxa"/>
          </w:tcPr>
          <w:p w14:paraId="1ADB367F" w14:textId="7E440412" w:rsidR="002E2522" w:rsidRPr="007858F9" w:rsidRDefault="002E2522" w:rsidP="002E2522">
            <w:pPr>
              <w:pStyle w:val="aa"/>
              <w:ind w:firstLine="0"/>
            </w:pPr>
            <w:r>
              <w:rPr>
                <w:lang w:val="en-US"/>
              </w:rPr>
              <w:t>void</w:t>
            </w:r>
          </w:p>
        </w:tc>
        <w:tc>
          <w:tcPr>
            <w:tcW w:w="2552" w:type="dxa"/>
          </w:tcPr>
          <w:p w14:paraId="66C6606E" w14:textId="125D17B0" w:rsidR="002E2522" w:rsidRPr="007858F9" w:rsidRDefault="002E2522" w:rsidP="002E2522">
            <w:pPr>
              <w:pStyle w:val="aa"/>
              <w:ind w:firstLine="0"/>
            </w:pPr>
            <w:proofErr w:type="spellStart"/>
            <w:r w:rsidRPr="00CC22B9">
              <w:t>private</w:t>
            </w:r>
            <w:proofErr w:type="spellEnd"/>
          </w:p>
        </w:tc>
        <w:tc>
          <w:tcPr>
            <w:tcW w:w="3543" w:type="dxa"/>
          </w:tcPr>
          <w:p w14:paraId="636E58F1" w14:textId="186269C5" w:rsidR="002E2522" w:rsidRPr="007858F9" w:rsidRDefault="002E2522" w:rsidP="002E2522">
            <w:pPr>
              <w:pStyle w:val="aa"/>
              <w:ind w:firstLine="0"/>
              <w:jc w:val="center"/>
            </w:pPr>
            <w:r>
              <w:t>–</w:t>
            </w:r>
          </w:p>
        </w:tc>
        <w:tc>
          <w:tcPr>
            <w:tcW w:w="4359" w:type="dxa"/>
          </w:tcPr>
          <w:p w14:paraId="1B56EE7E" w14:textId="12807233" w:rsidR="002E2522" w:rsidRPr="007858F9" w:rsidRDefault="002E2522" w:rsidP="002E2522">
            <w:pPr>
              <w:pStyle w:val="aa"/>
              <w:ind w:firstLine="0"/>
            </w:pPr>
            <w:r>
              <w:t>Проверка доступности интернет-соединения</w:t>
            </w:r>
          </w:p>
        </w:tc>
      </w:tr>
    </w:tbl>
    <w:p w14:paraId="685CE9A0" w14:textId="77777777" w:rsidR="006726D9" w:rsidRDefault="006726D9" w:rsidP="006726D9">
      <w:pPr>
        <w:pStyle w:val="aa"/>
      </w:pPr>
    </w:p>
    <w:p w14:paraId="61BF39F3" w14:textId="03776176" w:rsidR="006726D9" w:rsidRDefault="006726D9" w:rsidP="006726D9">
      <w:pPr>
        <w:pStyle w:val="31"/>
      </w:pPr>
      <w:r>
        <w:t>3.1.1</w:t>
      </w:r>
      <w:r>
        <w:t>8</w:t>
      </w:r>
      <w:r>
        <w:t xml:space="preserve"> Реализация класса </w:t>
      </w:r>
      <w:proofErr w:type="spellStart"/>
      <w:r w:rsidRPr="006726D9">
        <w:t>LanguageConfig</w:t>
      </w:r>
      <w:proofErr w:type="spellEnd"/>
    </w:p>
    <w:p w14:paraId="001F0ACE" w14:textId="4807C038" w:rsidR="006726D9" w:rsidRDefault="006726D9" w:rsidP="006726D9">
      <w:pPr>
        <w:pStyle w:val="aa"/>
        <w:ind w:firstLine="0"/>
      </w:pPr>
      <w:r>
        <w:t>Таблица 3.1</w:t>
      </w:r>
      <w:r>
        <w:t>8</w:t>
      </w:r>
      <w:r>
        <w:t xml:space="preserve"> – Спецификация класса </w:t>
      </w:r>
      <w:proofErr w:type="spellStart"/>
      <w:r w:rsidRPr="006726D9">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A25395" w:rsidRPr="007858F9" w14:paraId="23D668E7" w14:textId="77777777" w:rsidTr="00572FE9">
        <w:tc>
          <w:tcPr>
            <w:tcW w:w="2825" w:type="dxa"/>
          </w:tcPr>
          <w:p w14:paraId="60225FB3" w14:textId="28442962" w:rsidR="00A25395" w:rsidRPr="007858F9" w:rsidRDefault="00A25395" w:rsidP="00A25395">
            <w:pPr>
              <w:pStyle w:val="aa"/>
              <w:ind w:firstLine="0"/>
              <w:jc w:val="center"/>
            </w:pPr>
            <w:r w:rsidRPr="00AD6E49">
              <w:rPr>
                <w:b/>
                <w:bCs/>
              </w:rPr>
              <w:t>Название</w:t>
            </w:r>
          </w:p>
        </w:tc>
        <w:tc>
          <w:tcPr>
            <w:tcW w:w="1320" w:type="dxa"/>
          </w:tcPr>
          <w:p w14:paraId="21BE4632" w14:textId="59F45543" w:rsidR="00A25395" w:rsidRPr="007858F9" w:rsidRDefault="00A25395" w:rsidP="00A25395">
            <w:pPr>
              <w:pStyle w:val="aa"/>
              <w:ind w:firstLine="0"/>
              <w:jc w:val="center"/>
            </w:pPr>
            <w:r w:rsidRPr="00AD6E49">
              <w:rPr>
                <w:b/>
                <w:bCs/>
              </w:rPr>
              <w:t>Тип</w:t>
            </w:r>
          </w:p>
        </w:tc>
        <w:tc>
          <w:tcPr>
            <w:tcW w:w="2544" w:type="dxa"/>
          </w:tcPr>
          <w:p w14:paraId="1B97C2C9" w14:textId="0D77E22E" w:rsidR="00A25395" w:rsidRPr="007858F9" w:rsidRDefault="00A25395" w:rsidP="00A25395">
            <w:pPr>
              <w:pStyle w:val="aa"/>
              <w:ind w:firstLine="0"/>
              <w:jc w:val="center"/>
            </w:pPr>
            <w:r w:rsidRPr="00AD6E49">
              <w:rPr>
                <w:b/>
                <w:bCs/>
              </w:rPr>
              <w:t>Уровень доступа</w:t>
            </w:r>
          </w:p>
        </w:tc>
        <w:tc>
          <w:tcPr>
            <w:tcW w:w="3530" w:type="dxa"/>
          </w:tcPr>
          <w:p w14:paraId="28184B99" w14:textId="4B2CB555" w:rsidR="00A25395" w:rsidRPr="007858F9" w:rsidRDefault="00A25395" w:rsidP="00A25395">
            <w:pPr>
              <w:pStyle w:val="aa"/>
              <w:ind w:firstLine="0"/>
              <w:jc w:val="center"/>
            </w:pPr>
            <w:r w:rsidRPr="00AD6E49">
              <w:rPr>
                <w:b/>
                <w:bCs/>
              </w:rPr>
              <w:t>Аргументы</w:t>
            </w:r>
          </w:p>
        </w:tc>
        <w:tc>
          <w:tcPr>
            <w:tcW w:w="4341" w:type="dxa"/>
          </w:tcPr>
          <w:p w14:paraId="4718F75C" w14:textId="0D3567AE" w:rsidR="00A25395" w:rsidRPr="007858F9" w:rsidRDefault="00A25395" w:rsidP="00A25395">
            <w:pPr>
              <w:pStyle w:val="aa"/>
              <w:ind w:firstLine="0"/>
              <w:jc w:val="center"/>
            </w:pPr>
            <w:r w:rsidRPr="00AD6E49">
              <w:rPr>
                <w:b/>
                <w:bCs/>
              </w:rPr>
              <w:t>Назначение</w:t>
            </w:r>
          </w:p>
        </w:tc>
      </w:tr>
      <w:tr w:rsidR="002E2522" w:rsidRPr="0004786C" w14:paraId="7DF692EC" w14:textId="77777777" w:rsidTr="00572FE9">
        <w:tc>
          <w:tcPr>
            <w:tcW w:w="2825" w:type="dxa"/>
          </w:tcPr>
          <w:p w14:paraId="73832FA5" w14:textId="3923CBF9" w:rsidR="002E2522" w:rsidRPr="007858F9" w:rsidRDefault="00A25395" w:rsidP="002E2522">
            <w:pPr>
              <w:pStyle w:val="aa"/>
              <w:ind w:firstLine="0"/>
            </w:pPr>
            <w:proofErr w:type="spellStart"/>
            <w:r w:rsidRPr="00A25395">
              <w:t>changeLanguage</w:t>
            </w:r>
            <w:proofErr w:type="spellEnd"/>
          </w:p>
        </w:tc>
        <w:tc>
          <w:tcPr>
            <w:tcW w:w="1320" w:type="dxa"/>
          </w:tcPr>
          <w:p w14:paraId="0AC7C2F5" w14:textId="74145C9C" w:rsidR="002E2522" w:rsidRPr="007858F9" w:rsidRDefault="0004786C" w:rsidP="002E2522">
            <w:pPr>
              <w:pStyle w:val="aa"/>
              <w:ind w:firstLine="0"/>
            </w:pPr>
            <w:proofErr w:type="spellStart"/>
            <w:r w:rsidRPr="0004786C">
              <w:t>Context</w:t>
            </w:r>
            <w:r>
              <w:t>-</w:t>
            </w:r>
            <w:r w:rsidRPr="0004786C">
              <w:t>Wrapper</w:t>
            </w:r>
            <w:proofErr w:type="spellEnd"/>
            <w:r w:rsidRPr="0004786C">
              <w:t>?</w:t>
            </w:r>
          </w:p>
        </w:tc>
        <w:tc>
          <w:tcPr>
            <w:tcW w:w="2544" w:type="dxa"/>
          </w:tcPr>
          <w:p w14:paraId="2C8EE7C7" w14:textId="3CC42C27" w:rsidR="002E2522" w:rsidRPr="000352C1" w:rsidRDefault="000352C1" w:rsidP="002E2522">
            <w:pPr>
              <w:pStyle w:val="aa"/>
              <w:ind w:firstLine="0"/>
            </w:pPr>
            <w:r>
              <w:rPr>
                <w:lang w:val="en-US"/>
              </w:rPr>
              <w:t>private</w:t>
            </w:r>
          </w:p>
        </w:tc>
        <w:tc>
          <w:tcPr>
            <w:tcW w:w="3530" w:type="dxa"/>
          </w:tcPr>
          <w:p w14:paraId="015E8EAB" w14:textId="376629D6" w:rsidR="002E2522" w:rsidRPr="0004786C" w:rsidRDefault="00A25395" w:rsidP="00A25395">
            <w:pPr>
              <w:pStyle w:val="aa"/>
              <w:ind w:firstLine="0"/>
              <w:rPr>
                <w:lang w:val="en-US"/>
              </w:rPr>
            </w:pPr>
            <w:r w:rsidRPr="0004786C">
              <w:rPr>
                <w:lang w:val="en-US"/>
              </w:rPr>
              <w:t>context: Context, language</w:t>
            </w:r>
            <w:r w:rsidRPr="0004786C">
              <w:rPr>
                <w:lang w:val="en-US"/>
              </w:rPr>
              <w:t>-</w:t>
            </w:r>
            <w:r w:rsidRPr="0004786C">
              <w:rPr>
                <w:lang w:val="en-US"/>
              </w:rPr>
              <w:t>Code: String</w:t>
            </w:r>
          </w:p>
        </w:tc>
        <w:tc>
          <w:tcPr>
            <w:tcW w:w="4341" w:type="dxa"/>
          </w:tcPr>
          <w:p w14:paraId="2393F3A4" w14:textId="5156F089" w:rsidR="002E2522" w:rsidRPr="00414D65" w:rsidRDefault="00414D65" w:rsidP="002E2522">
            <w:pPr>
              <w:pStyle w:val="aa"/>
              <w:ind w:firstLine="0"/>
            </w:pPr>
            <w:r>
              <w:t>Смена языка приложения</w:t>
            </w:r>
          </w:p>
        </w:tc>
      </w:tr>
    </w:tbl>
    <w:p w14:paraId="7D3AF8B8" w14:textId="13564ED0" w:rsidR="00DF06A5" w:rsidRDefault="00DF06A5" w:rsidP="00830904">
      <w:pPr>
        <w:pStyle w:val="aa"/>
      </w:pPr>
    </w:p>
    <w:p w14:paraId="711A496B" w14:textId="77777777" w:rsidR="00DF06A5" w:rsidRDefault="00DF06A5">
      <w:pPr>
        <w:rPr>
          <w:rFonts w:ascii="Times New Roman" w:hAnsi="Times New Roman"/>
          <w:color w:val="000000" w:themeColor="text1"/>
          <w:sz w:val="28"/>
          <w:lang w:eastAsia="ru-RU"/>
        </w:rPr>
      </w:pPr>
      <w:r>
        <w:br w:type="page"/>
      </w:r>
    </w:p>
    <w:p w14:paraId="3E9C3F42" w14:textId="4F3A1616" w:rsidR="00830904" w:rsidRDefault="00830904" w:rsidP="00830904">
      <w:pPr>
        <w:pStyle w:val="31"/>
      </w:pPr>
      <w:r>
        <w:lastRenderedPageBreak/>
        <w:t>3.1.1</w:t>
      </w:r>
      <w:r>
        <w:t>9</w:t>
      </w:r>
      <w:r>
        <w:t xml:space="preserve"> Реализация класса </w:t>
      </w:r>
      <w:proofErr w:type="spellStart"/>
      <w:r w:rsidRPr="00830904">
        <w:t>MyContextWrapper</w:t>
      </w:r>
      <w:proofErr w:type="spellEnd"/>
    </w:p>
    <w:p w14:paraId="0B33A46A" w14:textId="29B9380E" w:rsidR="00830904" w:rsidRDefault="00830904" w:rsidP="00830904">
      <w:pPr>
        <w:pStyle w:val="aa"/>
        <w:ind w:firstLine="0"/>
      </w:pPr>
      <w:r>
        <w:t>Таблица 3.1</w:t>
      </w:r>
      <w:r>
        <w:t>9</w:t>
      </w:r>
      <w:r>
        <w:t xml:space="preserve"> – Спецификация класса </w:t>
      </w:r>
      <w:proofErr w:type="spellStart"/>
      <w:r w:rsidRPr="00830904">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4E10B9" w:rsidRPr="00830904" w14:paraId="786BC30B" w14:textId="77777777" w:rsidTr="00572FE9">
        <w:tc>
          <w:tcPr>
            <w:tcW w:w="2825" w:type="dxa"/>
          </w:tcPr>
          <w:p w14:paraId="776F63DA" w14:textId="2E8A068F" w:rsidR="004E10B9" w:rsidRPr="00830904" w:rsidRDefault="004E10B9" w:rsidP="004E10B9">
            <w:pPr>
              <w:pStyle w:val="aa"/>
              <w:ind w:firstLine="0"/>
              <w:jc w:val="center"/>
            </w:pPr>
            <w:r w:rsidRPr="00AD6E49">
              <w:rPr>
                <w:b/>
                <w:bCs/>
              </w:rPr>
              <w:t>Название</w:t>
            </w:r>
          </w:p>
        </w:tc>
        <w:tc>
          <w:tcPr>
            <w:tcW w:w="1320" w:type="dxa"/>
          </w:tcPr>
          <w:p w14:paraId="07568B06" w14:textId="002A59B2" w:rsidR="004E10B9" w:rsidRPr="00830904" w:rsidRDefault="004E10B9" w:rsidP="004E10B9">
            <w:pPr>
              <w:pStyle w:val="aa"/>
              <w:ind w:firstLine="0"/>
              <w:jc w:val="center"/>
            </w:pPr>
            <w:r w:rsidRPr="00AD6E49">
              <w:rPr>
                <w:b/>
                <w:bCs/>
              </w:rPr>
              <w:t>Тип</w:t>
            </w:r>
          </w:p>
        </w:tc>
        <w:tc>
          <w:tcPr>
            <w:tcW w:w="2544" w:type="dxa"/>
          </w:tcPr>
          <w:p w14:paraId="1E201D27" w14:textId="73BFA88D" w:rsidR="004E10B9" w:rsidRPr="00830904" w:rsidRDefault="004E10B9" w:rsidP="004E10B9">
            <w:pPr>
              <w:pStyle w:val="aa"/>
              <w:ind w:firstLine="0"/>
              <w:jc w:val="center"/>
            </w:pPr>
            <w:r w:rsidRPr="00AD6E49">
              <w:rPr>
                <w:b/>
                <w:bCs/>
              </w:rPr>
              <w:t>Уровень доступа</w:t>
            </w:r>
          </w:p>
        </w:tc>
        <w:tc>
          <w:tcPr>
            <w:tcW w:w="3530" w:type="dxa"/>
          </w:tcPr>
          <w:p w14:paraId="510B2EF1" w14:textId="1AB20D7B" w:rsidR="004E10B9" w:rsidRPr="00830904" w:rsidRDefault="004E10B9" w:rsidP="004E10B9">
            <w:pPr>
              <w:pStyle w:val="aa"/>
              <w:ind w:firstLine="0"/>
              <w:jc w:val="center"/>
            </w:pPr>
            <w:r w:rsidRPr="00AD6E49">
              <w:rPr>
                <w:b/>
                <w:bCs/>
              </w:rPr>
              <w:t>Аргументы</w:t>
            </w:r>
          </w:p>
        </w:tc>
        <w:tc>
          <w:tcPr>
            <w:tcW w:w="4341" w:type="dxa"/>
          </w:tcPr>
          <w:p w14:paraId="3514C239" w14:textId="3BBBEAE5" w:rsidR="004E10B9" w:rsidRPr="00830904" w:rsidRDefault="004E10B9" w:rsidP="004E10B9">
            <w:pPr>
              <w:pStyle w:val="aa"/>
              <w:ind w:firstLine="0"/>
              <w:jc w:val="center"/>
            </w:pPr>
            <w:r w:rsidRPr="00AD6E49">
              <w:rPr>
                <w:b/>
                <w:bCs/>
              </w:rPr>
              <w:t>Назначение</w:t>
            </w:r>
          </w:p>
        </w:tc>
      </w:tr>
      <w:tr w:rsidR="004E10B9" w:rsidRPr="00830904" w14:paraId="55CAE29A" w14:textId="77777777" w:rsidTr="00572FE9">
        <w:tc>
          <w:tcPr>
            <w:tcW w:w="2825" w:type="dxa"/>
          </w:tcPr>
          <w:p w14:paraId="592681FE" w14:textId="4364DF9B" w:rsidR="004E10B9" w:rsidRPr="00830904" w:rsidRDefault="00753B6F" w:rsidP="004E10B9">
            <w:pPr>
              <w:pStyle w:val="aa"/>
              <w:ind w:firstLine="0"/>
            </w:pPr>
            <w:proofErr w:type="spellStart"/>
            <w:r w:rsidRPr="00753B6F">
              <w:t>wrap</w:t>
            </w:r>
            <w:proofErr w:type="spellEnd"/>
          </w:p>
        </w:tc>
        <w:tc>
          <w:tcPr>
            <w:tcW w:w="1320" w:type="dxa"/>
          </w:tcPr>
          <w:p w14:paraId="3555D700" w14:textId="0085AE1F" w:rsidR="004E10B9" w:rsidRPr="00830904" w:rsidRDefault="00753B6F" w:rsidP="004E10B9">
            <w:pPr>
              <w:pStyle w:val="aa"/>
              <w:ind w:firstLine="0"/>
            </w:pPr>
            <w:proofErr w:type="spellStart"/>
            <w:r w:rsidRPr="0004786C">
              <w:t>Context</w:t>
            </w:r>
            <w:r>
              <w:t>-</w:t>
            </w:r>
            <w:r w:rsidRPr="0004786C">
              <w:t>Wrapper</w:t>
            </w:r>
            <w:proofErr w:type="spellEnd"/>
          </w:p>
        </w:tc>
        <w:tc>
          <w:tcPr>
            <w:tcW w:w="2544" w:type="dxa"/>
          </w:tcPr>
          <w:p w14:paraId="3925D9CA" w14:textId="3DA90CD8" w:rsidR="004E10B9" w:rsidRPr="00753B6F" w:rsidRDefault="00753B6F" w:rsidP="004E10B9">
            <w:pPr>
              <w:pStyle w:val="aa"/>
              <w:ind w:firstLine="0"/>
            </w:pPr>
            <w:r>
              <w:rPr>
                <w:lang w:val="en-US"/>
              </w:rPr>
              <w:t>public</w:t>
            </w:r>
          </w:p>
        </w:tc>
        <w:tc>
          <w:tcPr>
            <w:tcW w:w="3530" w:type="dxa"/>
          </w:tcPr>
          <w:p w14:paraId="7C20FC76" w14:textId="2300B941" w:rsidR="004E10B9" w:rsidRPr="00830904" w:rsidRDefault="00753B6F" w:rsidP="00753B6F">
            <w:pPr>
              <w:pStyle w:val="aa"/>
              <w:ind w:firstLine="0"/>
            </w:pPr>
            <w:proofErr w:type="spellStart"/>
            <w:r w:rsidRPr="00753B6F">
              <w:t>ctx</w:t>
            </w:r>
            <w:proofErr w:type="spellEnd"/>
            <w:r w:rsidRPr="00753B6F">
              <w:t xml:space="preserve">: </w:t>
            </w:r>
            <w:proofErr w:type="spellStart"/>
            <w:r w:rsidRPr="00753B6F">
              <w:t>Context</w:t>
            </w:r>
            <w:proofErr w:type="spellEnd"/>
            <w:r w:rsidRPr="00753B6F">
              <w:t xml:space="preserve">, </w:t>
            </w:r>
            <w:proofErr w:type="spellStart"/>
            <w:r w:rsidRPr="00753B6F">
              <w:t>language</w:t>
            </w:r>
            <w:proofErr w:type="spellEnd"/>
            <w:r w:rsidRPr="00753B6F">
              <w:t xml:space="preserve">: </w:t>
            </w:r>
            <w:proofErr w:type="spellStart"/>
            <w:r w:rsidRPr="00753B6F">
              <w:t>String</w:t>
            </w:r>
            <w:proofErr w:type="spellEnd"/>
          </w:p>
        </w:tc>
        <w:tc>
          <w:tcPr>
            <w:tcW w:w="4341" w:type="dxa"/>
          </w:tcPr>
          <w:p w14:paraId="18823228" w14:textId="08ADC530" w:rsidR="004E10B9" w:rsidRPr="00830904" w:rsidRDefault="00753B6F" w:rsidP="004E10B9">
            <w:pPr>
              <w:pStyle w:val="aa"/>
              <w:ind w:firstLine="0"/>
            </w:pPr>
            <w:r>
              <w:t>Смена языка приложения</w:t>
            </w:r>
            <w:r w:rsidR="00156DAA">
              <w:t xml:space="preserve"> и </w:t>
            </w:r>
            <w:proofErr w:type="gramStart"/>
            <w:r w:rsidR="00156DAA">
              <w:t>сох</w:t>
            </w:r>
            <w:r w:rsidR="00B545E1">
              <w:t>-</w:t>
            </w:r>
            <w:r w:rsidR="00156DAA">
              <w:t>ранение</w:t>
            </w:r>
            <w:proofErr w:type="gramEnd"/>
            <w:r w:rsidR="00156DAA">
              <w:t xml:space="preserve"> параметров</w:t>
            </w:r>
          </w:p>
        </w:tc>
      </w:tr>
      <w:tr w:rsidR="004E10B9" w:rsidRPr="00830904" w14:paraId="5757F78A" w14:textId="77777777" w:rsidTr="00572FE9">
        <w:tc>
          <w:tcPr>
            <w:tcW w:w="2825" w:type="dxa"/>
          </w:tcPr>
          <w:p w14:paraId="5454A07B" w14:textId="0579DA54" w:rsidR="004E10B9" w:rsidRPr="00830904" w:rsidRDefault="00156DAA" w:rsidP="004E10B9">
            <w:pPr>
              <w:pStyle w:val="aa"/>
              <w:ind w:firstLine="0"/>
            </w:pPr>
            <w:proofErr w:type="spellStart"/>
            <w:r w:rsidRPr="00156DAA">
              <w:t>getSystemLocale</w:t>
            </w:r>
            <w:proofErr w:type="spellEnd"/>
            <w:r>
              <w:t>-</w:t>
            </w:r>
            <w:r w:rsidRPr="00156DAA">
              <w:t>Legacy</w:t>
            </w:r>
          </w:p>
        </w:tc>
        <w:tc>
          <w:tcPr>
            <w:tcW w:w="1320" w:type="dxa"/>
          </w:tcPr>
          <w:p w14:paraId="4D9D648D" w14:textId="186B705F" w:rsidR="004E10B9" w:rsidRPr="00830904" w:rsidRDefault="00E86C03" w:rsidP="004E10B9">
            <w:pPr>
              <w:pStyle w:val="aa"/>
              <w:ind w:firstLine="0"/>
            </w:pPr>
            <w:proofErr w:type="spellStart"/>
            <w:r w:rsidRPr="00E86C03">
              <w:t>Locale</w:t>
            </w:r>
            <w:proofErr w:type="spellEnd"/>
          </w:p>
        </w:tc>
        <w:tc>
          <w:tcPr>
            <w:tcW w:w="2544" w:type="dxa"/>
          </w:tcPr>
          <w:p w14:paraId="2A275535" w14:textId="0CF688C7" w:rsidR="004E10B9" w:rsidRPr="00E86C03" w:rsidRDefault="00E86C03" w:rsidP="004E10B9">
            <w:pPr>
              <w:pStyle w:val="aa"/>
              <w:ind w:firstLine="0"/>
            </w:pPr>
            <w:r>
              <w:rPr>
                <w:lang w:val="en-US"/>
              </w:rPr>
              <w:t>private</w:t>
            </w:r>
          </w:p>
        </w:tc>
        <w:tc>
          <w:tcPr>
            <w:tcW w:w="3530" w:type="dxa"/>
          </w:tcPr>
          <w:p w14:paraId="41FC9FE1" w14:textId="46AD4CA6" w:rsidR="004E10B9" w:rsidRPr="00830904" w:rsidRDefault="00E86C03" w:rsidP="00E86C03">
            <w:pPr>
              <w:pStyle w:val="aa"/>
              <w:ind w:firstLine="0"/>
            </w:pPr>
            <w:proofErr w:type="spellStart"/>
            <w:r w:rsidRPr="00E86C03">
              <w:t>config</w:t>
            </w:r>
            <w:proofErr w:type="spellEnd"/>
            <w:r w:rsidRPr="00E86C03">
              <w:t>: Configuration</w:t>
            </w:r>
          </w:p>
        </w:tc>
        <w:tc>
          <w:tcPr>
            <w:tcW w:w="4341" w:type="dxa"/>
          </w:tcPr>
          <w:p w14:paraId="138E5B79" w14:textId="0D7275B1" w:rsidR="004E10B9" w:rsidRPr="00830904" w:rsidRDefault="00C44F35" w:rsidP="004E10B9">
            <w:pPr>
              <w:pStyle w:val="aa"/>
              <w:ind w:firstLine="0"/>
            </w:pPr>
            <w:r>
              <w:t xml:space="preserve">Получение языковой </w:t>
            </w:r>
            <w:proofErr w:type="spellStart"/>
            <w:r>
              <w:t>конфи</w:t>
            </w:r>
            <w:r w:rsidR="00B545E1">
              <w:t>-</w:t>
            </w:r>
            <w:r>
              <w:t>гурации</w:t>
            </w:r>
            <w:proofErr w:type="spellEnd"/>
            <w:r>
              <w:t xml:space="preserve"> приложения</w:t>
            </w:r>
          </w:p>
        </w:tc>
      </w:tr>
      <w:tr w:rsidR="0081369A" w:rsidRPr="00830904" w14:paraId="585EAE36" w14:textId="77777777" w:rsidTr="00572FE9">
        <w:tc>
          <w:tcPr>
            <w:tcW w:w="2825" w:type="dxa"/>
          </w:tcPr>
          <w:p w14:paraId="64C04704" w14:textId="6F48716D" w:rsidR="0081369A" w:rsidRPr="00830904" w:rsidRDefault="0081369A" w:rsidP="0081369A">
            <w:pPr>
              <w:pStyle w:val="aa"/>
              <w:ind w:firstLine="0"/>
            </w:pPr>
            <w:proofErr w:type="spellStart"/>
            <w:r w:rsidRPr="0081369A">
              <w:t>getSystemLocale</w:t>
            </w:r>
            <w:proofErr w:type="spellEnd"/>
          </w:p>
        </w:tc>
        <w:tc>
          <w:tcPr>
            <w:tcW w:w="1320" w:type="dxa"/>
          </w:tcPr>
          <w:p w14:paraId="3F715525" w14:textId="7EED8FF9" w:rsidR="0081369A" w:rsidRPr="00830904" w:rsidRDefault="0081369A" w:rsidP="0081369A">
            <w:pPr>
              <w:pStyle w:val="aa"/>
              <w:ind w:firstLine="0"/>
            </w:pPr>
            <w:proofErr w:type="spellStart"/>
            <w:r w:rsidRPr="00E86C03">
              <w:t>Locale</w:t>
            </w:r>
            <w:proofErr w:type="spellEnd"/>
          </w:p>
        </w:tc>
        <w:tc>
          <w:tcPr>
            <w:tcW w:w="2544" w:type="dxa"/>
          </w:tcPr>
          <w:p w14:paraId="79DC4D78" w14:textId="7AB94C33" w:rsidR="0081369A" w:rsidRPr="00830904" w:rsidRDefault="0081369A" w:rsidP="0081369A">
            <w:pPr>
              <w:pStyle w:val="aa"/>
              <w:ind w:firstLine="0"/>
            </w:pPr>
            <w:r>
              <w:rPr>
                <w:lang w:val="en-US"/>
              </w:rPr>
              <w:t>private</w:t>
            </w:r>
          </w:p>
        </w:tc>
        <w:tc>
          <w:tcPr>
            <w:tcW w:w="3530" w:type="dxa"/>
          </w:tcPr>
          <w:p w14:paraId="1394FD6A" w14:textId="31AD2D66" w:rsidR="0081369A" w:rsidRPr="00830904" w:rsidRDefault="0081369A" w:rsidP="00BD7631">
            <w:pPr>
              <w:pStyle w:val="aa"/>
              <w:ind w:firstLine="0"/>
            </w:pPr>
            <w:proofErr w:type="spellStart"/>
            <w:r w:rsidRPr="00E86C03">
              <w:t>config</w:t>
            </w:r>
            <w:proofErr w:type="spellEnd"/>
            <w:r w:rsidRPr="00E86C03">
              <w:t>: Configuration</w:t>
            </w:r>
          </w:p>
        </w:tc>
        <w:tc>
          <w:tcPr>
            <w:tcW w:w="4341" w:type="dxa"/>
          </w:tcPr>
          <w:p w14:paraId="55CA990F" w14:textId="5BB3790C" w:rsidR="0081369A" w:rsidRPr="00830904" w:rsidRDefault="0081369A" w:rsidP="0081369A">
            <w:pPr>
              <w:pStyle w:val="aa"/>
              <w:ind w:firstLine="0"/>
            </w:pPr>
            <w:r>
              <w:t xml:space="preserve">Получение языковой </w:t>
            </w:r>
            <w:proofErr w:type="spellStart"/>
            <w:r>
              <w:t>конфи-гурации</w:t>
            </w:r>
            <w:proofErr w:type="spellEnd"/>
            <w:r>
              <w:t xml:space="preserve"> приложения</w:t>
            </w:r>
          </w:p>
        </w:tc>
      </w:tr>
      <w:tr w:rsidR="0081369A" w:rsidRPr="00830904" w14:paraId="440B6D51" w14:textId="77777777" w:rsidTr="00572FE9">
        <w:tc>
          <w:tcPr>
            <w:tcW w:w="2825" w:type="dxa"/>
          </w:tcPr>
          <w:p w14:paraId="434E3EAF" w14:textId="601789DD" w:rsidR="0081369A" w:rsidRPr="00830904" w:rsidRDefault="00BD7631" w:rsidP="0081369A">
            <w:pPr>
              <w:pStyle w:val="aa"/>
              <w:ind w:firstLine="0"/>
            </w:pPr>
            <w:proofErr w:type="spellStart"/>
            <w:r w:rsidRPr="00BD7631">
              <w:t>setSystemLocale</w:t>
            </w:r>
            <w:proofErr w:type="spellEnd"/>
            <w:r>
              <w:t>-</w:t>
            </w:r>
            <w:r w:rsidRPr="00BD7631">
              <w:t>Legacy</w:t>
            </w:r>
          </w:p>
        </w:tc>
        <w:tc>
          <w:tcPr>
            <w:tcW w:w="1320" w:type="dxa"/>
          </w:tcPr>
          <w:p w14:paraId="2BC79D16" w14:textId="74804FD5" w:rsidR="0081369A" w:rsidRPr="00BD7631" w:rsidRDefault="00BD7631" w:rsidP="0081369A">
            <w:pPr>
              <w:pStyle w:val="aa"/>
              <w:ind w:firstLine="0"/>
              <w:rPr>
                <w:lang w:val="en-US"/>
              </w:rPr>
            </w:pPr>
            <w:r>
              <w:rPr>
                <w:lang w:val="en-US"/>
              </w:rPr>
              <w:t>void</w:t>
            </w:r>
          </w:p>
        </w:tc>
        <w:tc>
          <w:tcPr>
            <w:tcW w:w="2544" w:type="dxa"/>
          </w:tcPr>
          <w:p w14:paraId="23E222D8" w14:textId="4684CD30" w:rsidR="0081369A" w:rsidRPr="00830904" w:rsidRDefault="00BD7631" w:rsidP="0081369A">
            <w:pPr>
              <w:pStyle w:val="aa"/>
              <w:ind w:firstLine="0"/>
            </w:pPr>
            <w:r>
              <w:rPr>
                <w:lang w:val="en-US"/>
              </w:rPr>
              <w:t>private</w:t>
            </w:r>
          </w:p>
        </w:tc>
        <w:tc>
          <w:tcPr>
            <w:tcW w:w="3530" w:type="dxa"/>
          </w:tcPr>
          <w:p w14:paraId="355F87BE" w14:textId="7F72BDCB" w:rsidR="0081369A" w:rsidRPr="00830904" w:rsidRDefault="001D04DB" w:rsidP="001D04DB">
            <w:pPr>
              <w:pStyle w:val="aa"/>
              <w:ind w:firstLine="0"/>
            </w:pPr>
            <w:proofErr w:type="spellStart"/>
            <w:r w:rsidRPr="001D04DB">
              <w:t>config</w:t>
            </w:r>
            <w:proofErr w:type="spellEnd"/>
            <w:r w:rsidRPr="001D04DB">
              <w:t xml:space="preserve">: Configuration, </w:t>
            </w:r>
            <w:proofErr w:type="spellStart"/>
            <w:r w:rsidRPr="001D04DB">
              <w:t>locale</w:t>
            </w:r>
            <w:proofErr w:type="spellEnd"/>
            <w:r w:rsidRPr="001D04DB">
              <w:t xml:space="preserve">: </w:t>
            </w:r>
            <w:proofErr w:type="spellStart"/>
            <w:r w:rsidRPr="001D04DB">
              <w:t>Locale</w:t>
            </w:r>
            <w:proofErr w:type="spellEnd"/>
          </w:p>
        </w:tc>
        <w:tc>
          <w:tcPr>
            <w:tcW w:w="4341" w:type="dxa"/>
          </w:tcPr>
          <w:p w14:paraId="2CE7649C" w14:textId="36FAF22B" w:rsidR="0081369A" w:rsidRPr="00830904" w:rsidRDefault="001D04DB" w:rsidP="0081369A">
            <w:pPr>
              <w:pStyle w:val="aa"/>
              <w:ind w:firstLine="0"/>
            </w:pPr>
            <w:r>
              <w:t xml:space="preserve">Установка языковой </w:t>
            </w:r>
            <w:proofErr w:type="gramStart"/>
            <w:r>
              <w:t>конфигу-рации</w:t>
            </w:r>
            <w:proofErr w:type="gramEnd"/>
            <w:r>
              <w:t xml:space="preserve"> приложения</w:t>
            </w:r>
          </w:p>
        </w:tc>
      </w:tr>
      <w:tr w:rsidR="00244254" w:rsidRPr="00830904" w14:paraId="25E4DE9E" w14:textId="77777777" w:rsidTr="00572FE9">
        <w:tc>
          <w:tcPr>
            <w:tcW w:w="2825" w:type="dxa"/>
          </w:tcPr>
          <w:p w14:paraId="056DA28F" w14:textId="498F384D" w:rsidR="00244254" w:rsidRPr="00830904" w:rsidRDefault="00244254" w:rsidP="00244254">
            <w:pPr>
              <w:pStyle w:val="aa"/>
              <w:ind w:firstLine="0"/>
            </w:pPr>
            <w:proofErr w:type="spellStart"/>
            <w:r w:rsidRPr="00244254">
              <w:t>setSystemLocale</w:t>
            </w:r>
            <w:proofErr w:type="spellEnd"/>
          </w:p>
        </w:tc>
        <w:tc>
          <w:tcPr>
            <w:tcW w:w="1320" w:type="dxa"/>
          </w:tcPr>
          <w:p w14:paraId="5A01EB2A" w14:textId="70D86A6C" w:rsidR="00244254" w:rsidRPr="00830904" w:rsidRDefault="00244254" w:rsidP="00244254">
            <w:pPr>
              <w:pStyle w:val="aa"/>
              <w:ind w:firstLine="0"/>
            </w:pPr>
            <w:r>
              <w:rPr>
                <w:lang w:val="en-US"/>
              </w:rPr>
              <w:t>void</w:t>
            </w:r>
          </w:p>
        </w:tc>
        <w:tc>
          <w:tcPr>
            <w:tcW w:w="2544" w:type="dxa"/>
          </w:tcPr>
          <w:p w14:paraId="16A79256" w14:textId="3977A5FA" w:rsidR="00244254" w:rsidRPr="00830904" w:rsidRDefault="00244254" w:rsidP="00244254">
            <w:pPr>
              <w:pStyle w:val="aa"/>
              <w:ind w:firstLine="0"/>
            </w:pPr>
            <w:r>
              <w:rPr>
                <w:lang w:val="en-US"/>
              </w:rPr>
              <w:t>private</w:t>
            </w:r>
          </w:p>
        </w:tc>
        <w:tc>
          <w:tcPr>
            <w:tcW w:w="3530" w:type="dxa"/>
          </w:tcPr>
          <w:p w14:paraId="35A5AC2F" w14:textId="31EEC77C" w:rsidR="00244254" w:rsidRPr="00830904" w:rsidRDefault="00244254" w:rsidP="00244254">
            <w:pPr>
              <w:pStyle w:val="aa"/>
              <w:ind w:firstLine="0"/>
            </w:pPr>
            <w:proofErr w:type="spellStart"/>
            <w:r w:rsidRPr="001D04DB">
              <w:t>config</w:t>
            </w:r>
            <w:proofErr w:type="spellEnd"/>
            <w:r w:rsidRPr="001D04DB">
              <w:t xml:space="preserve">: Configuration, </w:t>
            </w:r>
            <w:proofErr w:type="spellStart"/>
            <w:r w:rsidRPr="001D04DB">
              <w:t>locale</w:t>
            </w:r>
            <w:proofErr w:type="spellEnd"/>
            <w:r w:rsidRPr="001D04DB">
              <w:t xml:space="preserve">: </w:t>
            </w:r>
            <w:proofErr w:type="spellStart"/>
            <w:r w:rsidRPr="001D04DB">
              <w:t>Locale</w:t>
            </w:r>
            <w:proofErr w:type="spellEnd"/>
          </w:p>
        </w:tc>
        <w:tc>
          <w:tcPr>
            <w:tcW w:w="4341" w:type="dxa"/>
          </w:tcPr>
          <w:p w14:paraId="2FCB50BB" w14:textId="162709B2" w:rsidR="00244254" w:rsidRPr="00830904" w:rsidRDefault="00244254" w:rsidP="00244254">
            <w:pPr>
              <w:pStyle w:val="aa"/>
              <w:ind w:firstLine="0"/>
            </w:pPr>
            <w:r>
              <w:t xml:space="preserve">Установка языковой </w:t>
            </w:r>
            <w:proofErr w:type="gramStart"/>
            <w:r>
              <w:t>конфигу-рации</w:t>
            </w:r>
            <w:proofErr w:type="gramEnd"/>
            <w:r>
              <w:t xml:space="preserve"> приложения</w:t>
            </w:r>
          </w:p>
        </w:tc>
      </w:tr>
    </w:tbl>
    <w:p w14:paraId="2302EB5F" w14:textId="2E873E45" w:rsidR="00DF06A5" w:rsidRDefault="00DF06A5" w:rsidP="00DF06A5">
      <w:pPr>
        <w:pStyle w:val="aa"/>
      </w:pPr>
    </w:p>
    <w:p w14:paraId="0763EBF0" w14:textId="348306BF" w:rsidR="00DF06A5" w:rsidRDefault="00DF06A5" w:rsidP="00DF06A5">
      <w:pPr>
        <w:pStyle w:val="31"/>
      </w:pPr>
      <w:r>
        <w:t>3.1.</w:t>
      </w:r>
      <w:r>
        <w:t>20</w:t>
      </w:r>
      <w:r>
        <w:t xml:space="preserve"> Реализация класса </w:t>
      </w:r>
      <w:proofErr w:type="spellStart"/>
      <w:r w:rsidRPr="00DF06A5">
        <w:t>ServerHelper</w:t>
      </w:r>
      <w:proofErr w:type="spellEnd"/>
    </w:p>
    <w:p w14:paraId="1F5F1641" w14:textId="096974FB" w:rsidR="00DF06A5" w:rsidRDefault="00DF06A5" w:rsidP="00DF06A5">
      <w:pPr>
        <w:pStyle w:val="aa"/>
        <w:ind w:firstLine="0"/>
      </w:pPr>
      <w:r>
        <w:t>Таблица 3.</w:t>
      </w:r>
      <w:r>
        <w:t>20</w:t>
      </w:r>
      <w:r>
        <w:t xml:space="preserve"> – Спецификация класса </w:t>
      </w:r>
      <w:proofErr w:type="spellStart"/>
      <w:r w:rsidRPr="00DF06A5">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DF06A5" w:rsidRPr="00830904" w14:paraId="224D6F37" w14:textId="77777777" w:rsidTr="00572FE9">
        <w:tc>
          <w:tcPr>
            <w:tcW w:w="2825" w:type="dxa"/>
          </w:tcPr>
          <w:p w14:paraId="583D0E37" w14:textId="62D8B0D5" w:rsidR="00DF06A5" w:rsidRPr="00830904" w:rsidRDefault="00DF06A5" w:rsidP="00DF06A5">
            <w:pPr>
              <w:pStyle w:val="aa"/>
              <w:ind w:firstLine="0"/>
              <w:jc w:val="center"/>
            </w:pPr>
            <w:r w:rsidRPr="00AD6E49">
              <w:rPr>
                <w:b/>
                <w:bCs/>
              </w:rPr>
              <w:t>Название</w:t>
            </w:r>
          </w:p>
        </w:tc>
        <w:tc>
          <w:tcPr>
            <w:tcW w:w="1320" w:type="dxa"/>
          </w:tcPr>
          <w:p w14:paraId="39574460" w14:textId="2E04C1A8" w:rsidR="00DF06A5" w:rsidRPr="00830904" w:rsidRDefault="00DF06A5" w:rsidP="00DF06A5">
            <w:pPr>
              <w:pStyle w:val="aa"/>
              <w:ind w:firstLine="0"/>
              <w:jc w:val="center"/>
            </w:pPr>
            <w:r w:rsidRPr="00AD6E49">
              <w:rPr>
                <w:b/>
                <w:bCs/>
              </w:rPr>
              <w:t>Тип</w:t>
            </w:r>
          </w:p>
        </w:tc>
        <w:tc>
          <w:tcPr>
            <w:tcW w:w="2544" w:type="dxa"/>
          </w:tcPr>
          <w:p w14:paraId="63E6DC08" w14:textId="0786218D" w:rsidR="00DF06A5" w:rsidRPr="00830904" w:rsidRDefault="00DF06A5" w:rsidP="00DF06A5">
            <w:pPr>
              <w:pStyle w:val="aa"/>
              <w:ind w:firstLine="0"/>
              <w:jc w:val="center"/>
            </w:pPr>
            <w:r w:rsidRPr="00AD6E49">
              <w:rPr>
                <w:b/>
                <w:bCs/>
              </w:rPr>
              <w:t>Уровень доступа</w:t>
            </w:r>
          </w:p>
        </w:tc>
        <w:tc>
          <w:tcPr>
            <w:tcW w:w="3530" w:type="dxa"/>
          </w:tcPr>
          <w:p w14:paraId="2A9411D9" w14:textId="3FC1D7B1" w:rsidR="00DF06A5" w:rsidRPr="00830904" w:rsidRDefault="00DF06A5" w:rsidP="00DF06A5">
            <w:pPr>
              <w:pStyle w:val="aa"/>
              <w:ind w:firstLine="0"/>
              <w:jc w:val="center"/>
            </w:pPr>
            <w:r w:rsidRPr="00AD6E49">
              <w:rPr>
                <w:b/>
                <w:bCs/>
              </w:rPr>
              <w:t>Аргументы</w:t>
            </w:r>
          </w:p>
        </w:tc>
        <w:tc>
          <w:tcPr>
            <w:tcW w:w="4341" w:type="dxa"/>
          </w:tcPr>
          <w:p w14:paraId="0D7D7DBD" w14:textId="0A7C875B" w:rsidR="00DF06A5" w:rsidRPr="00830904" w:rsidRDefault="00DF06A5" w:rsidP="00DF06A5">
            <w:pPr>
              <w:pStyle w:val="aa"/>
              <w:ind w:firstLine="0"/>
              <w:jc w:val="center"/>
            </w:pPr>
            <w:r w:rsidRPr="00AD6E49">
              <w:rPr>
                <w:b/>
                <w:bCs/>
              </w:rPr>
              <w:t>Назначение</w:t>
            </w:r>
          </w:p>
        </w:tc>
      </w:tr>
      <w:tr w:rsidR="00DF06A5" w:rsidRPr="00830904" w14:paraId="7A397CB5" w14:textId="77777777" w:rsidTr="00572FE9">
        <w:tc>
          <w:tcPr>
            <w:tcW w:w="2825" w:type="dxa"/>
          </w:tcPr>
          <w:p w14:paraId="0FB04343" w14:textId="62E3350F" w:rsidR="00DF06A5" w:rsidRPr="00830904" w:rsidRDefault="008F27F6" w:rsidP="00DF06A5">
            <w:pPr>
              <w:pStyle w:val="aa"/>
              <w:ind w:firstLine="0"/>
            </w:pPr>
            <w:proofErr w:type="spellStart"/>
            <w:r w:rsidRPr="008F27F6">
              <w:t>getEvents</w:t>
            </w:r>
            <w:proofErr w:type="spellEnd"/>
          </w:p>
        </w:tc>
        <w:tc>
          <w:tcPr>
            <w:tcW w:w="1320" w:type="dxa"/>
          </w:tcPr>
          <w:p w14:paraId="1FFC2074" w14:textId="77777777" w:rsidR="008F27F6" w:rsidRDefault="008F27F6" w:rsidP="00DF06A5">
            <w:pPr>
              <w:pStyle w:val="aa"/>
              <w:ind w:firstLine="0"/>
            </w:pPr>
            <w:proofErr w:type="spellStart"/>
            <w:r w:rsidRPr="008F27F6">
              <w:t>ArrayList</w:t>
            </w:r>
            <w:proofErr w:type="spellEnd"/>
          </w:p>
          <w:p w14:paraId="7811103E" w14:textId="607C6A05" w:rsidR="00DF06A5" w:rsidRPr="00830904" w:rsidRDefault="008F27F6" w:rsidP="00DF06A5">
            <w:pPr>
              <w:pStyle w:val="aa"/>
              <w:ind w:firstLine="0"/>
            </w:pPr>
            <w:r w:rsidRPr="008F27F6">
              <w:t>&lt;Event&gt;</w:t>
            </w:r>
          </w:p>
        </w:tc>
        <w:tc>
          <w:tcPr>
            <w:tcW w:w="2544" w:type="dxa"/>
          </w:tcPr>
          <w:p w14:paraId="41A90F7D" w14:textId="2562458A" w:rsidR="00DF06A5" w:rsidRPr="00830904" w:rsidRDefault="00405D7C" w:rsidP="00DF06A5">
            <w:pPr>
              <w:pStyle w:val="aa"/>
              <w:ind w:firstLine="0"/>
            </w:pPr>
            <w:r>
              <w:rPr>
                <w:lang w:val="en-US"/>
              </w:rPr>
              <w:t>public</w:t>
            </w:r>
          </w:p>
        </w:tc>
        <w:tc>
          <w:tcPr>
            <w:tcW w:w="3530" w:type="dxa"/>
          </w:tcPr>
          <w:p w14:paraId="0DC3F6B8" w14:textId="49CEB422" w:rsidR="00DF06A5" w:rsidRPr="00830904" w:rsidRDefault="00405D7C" w:rsidP="00DF06A5">
            <w:pPr>
              <w:pStyle w:val="aa"/>
              <w:ind w:firstLine="0"/>
              <w:jc w:val="center"/>
            </w:pPr>
            <w:r>
              <w:t>–</w:t>
            </w:r>
          </w:p>
        </w:tc>
        <w:tc>
          <w:tcPr>
            <w:tcW w:w="4341" w:type="dxa"/>
          </w:tcPr>
          <w:p w14:paraId="31DCAF2F" w14:textId="301B1C37" w:rsidR="00DF06A5" w:rsidRPr="00830904" w:rsidRDefault="00405D7C" w:rsidP="00DF06A5">
            <w:pPr>
              <w:pStyle w:val="aa"/>
              <w:ind w:firstLine="0"/>
            </w:pPr>
            <w:r>
              <w:t>Получение списка мероприятий</w:t>
            </w:r>
          </w:p>
        </w:tc>
      </w:tr>
      <w:tr w:rsidR="00DF06A5" w:rsidRPr="00830904" w14:paraId="63E196B8" w14:textId="77777777" w:rsidTr="00572FE9">
        <w:tc>
          <w:tcPr>
            <w:tcW w:w="2825" w:type="dxa"/>
          </w:tcPr>
          <w:p w14:paraId="0A721568" w14:textId="6A4EF4E8" w:rsidR="00DF06A5" w:rsidRPr="00830904" w:rsidRDefault="00894F03" w:rsidP="00DF06A5">
            <w:pPr>
              <w:pStyle w:val="aa"/>
              <w:ind w:firstLine="0"/>
            </w:pPr>
            <w:proofErr w:type="spellStart"/>
            <w:r w:rsidRPr="00894F03">
              <w:t>getEventInfo</w:t>
            </w:r>
            <w:proofErr w:type="spellEnd"/>
          </w:p>
        </w:tc>
        <w:tc>
          <w:tcPr>
            <w:tcW w:w="1320" w:type="dxa"/>
          </w:tcPr>
          <w:p w14:paraId="55ABEEC0" w14:textId="64E11FC5" w:rsidR="00DF06A5" w:rsidRPr="00BC7E2A" w:rsidRDefault="00BC7E2A" w:rsidP="00DF06A5">
            <w:pPr>
              <w:pStyle w:val="aa"/>
              <w:ind w:firstLine="0"/>
              <w:rPr>
                <w:lang w:val="en-US"/>
              </w:rPr>
            </w:pPr>
            <w:r>
              <w:rPr>
                <w:lang w:val="en-US"/>
              </w:rPr>
              <w:t>Event</w:t>
            </w:r>
          </w:p>
        </w:tc>
        <w:tc>
          <w:tcPr>
            <w:tcW w:w="2544" w:type="dxa"/>
          </w:tcPr>
          <w:p w14:paraId="3FF32FE4" w14:textId="3A1838FA" w:rsidR="00DF06A5" w:rsidRPr="00830904" w:rsidRDefault="00BC7E2A" w:rsidP="00DF06A5">
            <w:pPr>
              <w:pStyle w:val="aa"/>
              <w:ind w:firstLine="0"/>
            </w:pPr>
            <w:r>
              <w:rPr>
                <w:lang w:val="en-US"/>
              </w:rPr>
              <w:t>public</w:t>
            </w:r>
          </w:p>
        </w:tc>
        <w:tc>
          <w:tcPr>
            <w:tcW w:w="3530" w:type="dxa"/>
          </w:tcPr>
          <w:p w14:paraId="6F810622" w14:textId="70BDAAA4" w:rsidR="00DF06A5" w:rsidRPr="00830904" w:rsidRDefault="00894F03" w:rsidP="00894F03">
            <w:pPr>
              <w:pStyle w:val="aa"/>
              <w:ind w:firstLine="0"/>
            </w:pPr>
            <w:proofErr w:type="spellStart"/>
            <w:r w:rsidRPr="00894F03">
              <w:t>id</w:t>
            </w:r>
            <w:proofErr w:type="spellEnd"/>
            <w:r w:rsidRPr="00894F03">
              <w:t xml:space="preserve">: </w:t>
            </w:r>
            <w:proofErr w:type="spellStart"/>
            <w:r w:rsidRPr="00894F03">
              <w:t>String</w:t>
            </w:r>
            <w:proofErr w:type="spellEnd"/>
          </w:p>
        </w:tc>
        <w:tc>
          <w:tcPr>
            <w:tcW w:w="4341" w:type="dxa"/>
          </w:tcPr>
          <w:p w14:paraId="43D52B0E" w14:textId="539E26CA" w:rsidR="00DF06A5" w:rsidRPr="008D38C0" w:rsidRDefault="008D38C0" w:rsidP="00DF06A5">
            <w:pPr>
              <w:pStyle w:val="aa"/>
              <w:ind w:firstLine="0"/>
            </w:pPr>
            <w:r>
              <w:t xml:space="preserve">Получение информации о </w:t>
            </w:r>
            <w:proofErr w:type="spellStart"/>
            <w:proofErr w:type="gramStart"/>
            <w:r>
              <w:t>меро</w:t>
            </w:r>
            <w:proofErr w:type="spellEnd"/>
            <w:r w:rsidR="007E2306">
              <w:t>-</w:t>
            </w:r>
            <w:r>
              <w:t>приятии</w:t>
            </w:r>
            <w:proofErr w:type="gramEnd"/>
            <w:r>
              <w:t xml:space="preserve"> по </w:t>
            </w:r>
            <w:r>
              <w:rPr>
                <w:lang w:val="en-US"/>
              </w:rPr>
              <w:t>id</w:t>
            </w:r>
          </w:p>
        </w:tc>
      </w:tr>
      <w:tr w:rsidR="00DF06A5" w:rsidRPr="00830904" w14:paraId="24BBE247" w14:textId="77777777" w:rsidTr="00572FE9">
        <w:tc>
          <w:tcPr>
            <w:tcW w:w="2825" w:type="dxa"/>
          </w:tcPr>
          <w:p w14:paraId="605FFA7E" w14:textId="4A5AB860" w:rsidR="00DF06A5" w:rsidRPr="00830904" w:rsidRDefault="00F55FCA" w:rsidP="00DF06A5">
            <w:pPr>
              <w:pStyle w:val="aa"/>
              <w:ind w:firstLine="0"/>
            </w:pPr>
            <w:proofErr w:type="spellStart"/>
            <w:r w:rsidRPr="00F55FCA">
              <w:t>dateParsing</w:t>
            </w:r>
            <w:proofErr w:type="spellEnd"/>
          </w:p>
        </w:tc>
        <w:tc>
          <w:tcPr>
            <w:tcW w:w="1320" w:type="dxa"/>
          </w:tcPr>
          <w:p w14:paraId="5D1991F5" w14:textId="46F7C48B" w:rsidR="00DF06A5" w:rsidRPr="00830904" w:rsidRDefault="00F55FCA" w:rsidP="00DF06A5">
            <w:pPr>
              <w:pStyle w:val="aa"/>
              <w:ind w:firstLine="0"/>
            </w:pPr>
            <w:proofErr w:type="spellStart"/>
            <w:r w:rsidRPr="00F55FCA">
              <w:t>String</w:t>
            </w:r>
            <w:proofErr w:type="spellEnd"/>
          </w:p>
        </w:tc>
        <w:tc>
          <w:tcPr>
            <w:tcW w:w="2544" w:type="dxa"/>
          </w:tcPr>
          <w:p w14:paraId="39014A35" w14:textId="20E367E4" w:rsidR="00DF06A5" w:rsidRPr="00E3505E" w:rsidRDefault="00E3505E" w:rsidP="00DF06A5">
            <w:pPr>
              <w:pStyle w:val="aa"/>
              <w:ind w:firstLine="0"/>
            </w:pPr>
            <w:r>
              <w:rPr>
                <w:lang w:val="en-US"/>
              </w:rPr>
              <w:t>private</w:t>
            </w:r>
          </w:p>
        </w:tc>
        <w:tc>
          <w:tcPr>
            <w:tcW w:w="3530" w:type="dxa"/>
          </w:tcPr>
          <w:p w14:paraId="0188A3CE" w14:textId="69CC2561" w:rsidR="00DF06A5" w:rsidRPr="00830904" w:rsidRDefault="00F55FCA" w:rsidP="00F55FCA">
            <w:pPr>
              <w:pStyle w:val="aa"/>
              <w:ind w:firstLine="0"/>
            </w:pPr>
            <w:proofErr w:type="spellStart"/>
            <w:r w:rsidRPr="00F55FCA">
              <w:t>date</w:t>
            </w:r>
            <w:proofErr w:type="spellEnd"/>
            <w:r w:rsidRPr="00F55FCA">
              <w:t xml:space="preserve">: </w:t>
            </w:r>
            <w:proofErr w:type="spellStart"/>
            <w:r w:rsidRPr="00F55FCA">
              <w:t>String</w:t>
            </w:r>
            <w:proofErr w:type="spellEnd"/>
          </w:p>
        </w:tc>
        <w:tc>
          <w:tcPr>
            <w:tcW w:w="4341" w:type="dxa"/>
          </w:tcPr>
          <w:p w14:paraId="7200D36D" w14:textId="7A505491" w:rsidR="00DF06A5" w:rsidRPr="00830904" w:rsidRDefault="00F55FCA" w:rsidP="00DF06A5">
            <w:pPr>
              <w:pStyle w:val="aa"/>
              <w:ind w:firstLine="0"/>
            </w:pPr>
            <w:r>
              <w:t xml:space="preserve">Изменение формата даты и </w:t>
            </w:r>
            <w:proofErr w:type="spellStart"/>
            <w:r>
              <w:t>вре</w:t>
            </w:r>
            <w:r w:rsidR="00576BB3">
              <w:t>-</w:t>
            </w:r>
            <w:r>
              <w:t>мени</w:t>
            </w:r>
            <w:proofErr w:type="spellEnd"/>
          </w:p>
        </w:tc>
      </w:tr>
      <w:tr w:rsidR="00DF06A5" w:rsidRPr="00830904" w14:paraId="554F1416" w14:textId="77777777" w:rsidTr="00572FE9">
        <w:tc>
          <w:tcPr>
            <w:tcW w:w="2825" w:type="dxa"/>
          </w:tcPr>
          <w:p w14:paraId="56E48F8A" w14:textId="6877E76B" w:rsidR="00DF06A5" w:rsidRPr="00830904" w:rsidRDefault="00E3505E" w:rsidP="00DF06A5">
            <w:pPr>
              <w:pStyle w:val="aa"/>
              <w:ind w:firstLine="0"/>
            </w:pPr>
            <w:proofErr w:type="spellStart"/>
            <w:r w:rsidRPr="00E3505E">
              <w:t>isOnline</w:t>
            </w:r>
            <w:proofErr w:type="spellEnd"/>
          </w:p>
        </w:tc>
        <w:tc>
          <w:tcPr>
            <w:tcW w:w="1320" w:type="dxa"/>
          </w:tcPr>
          <w:p w14:paraId="1963817E" w14:textId="22CF057F" w:rsidR="00DF06A5" w:rsidRPr="00830904" w:rsidRDefault="00E3505E" w:rsidP="00DF06A5">
            <w:pPr>
              <w:pStyle w:val="aa"/>
              <w:ind w:firstLine="0"/>
            </w:pPr>
            <w:proofErr w:type="spellStart"/>
            <w:r w:rsidRPr="00E3505E">
              <w:t>Boolean</w:t>
            </w:r>
            <w:proofErr w:type="spellEnd"/>
          </w:p>
        </w:tc>
        <w:tc>
          <w:tcPr>
            <w:tcW w:w="2544" w:type="dxa"/>
          </w:tcPr>
          <w:p w14:paraId="196B88E1" w14:textId="5CCE6BF7" w:rsidR="00DF06A5" w:rsidRPr="00830904" w:rsidRDefault="007F20ED" w:rsidP="00DF06A5">
            <w:pPr>
              <w:pStyle w:val="aa"/>
              <w:ind w:firstLine="0"/>
            </w:pPr>
            <w:r>
              <w:rPr>
                <w:lang w:val="en-US"/>
              </w:rPr>
              <w:t>public</w:t>
            </w:r>
          </w:p>
        </w:tc>
        <w:tc>
          <w:tcPr>
            <w:tcW w:w="3530" w:type="dxa"/>
          </w:tcPr>
          <w:p w14:paraId="4D6EEBDD" w14:textId="2CE32F1B" w:rsidR="00DF06A5" w:rsidRPr="00830904" w:rsidRDefault="00E3505E" w:rsidP="00E3505E">
            <w:pPr>
              <w:pStyle w:val="aa"/>
              <w:ind w:firstLine="0"/>
            </w:pPr>
            <w:proofErr w:type="spellStart"/>
            <w:r w:rsidRPr="00E3505E">
              <w:t>context</w:t>
            </w:r>
            <w:proofErr w:type="spellEnd"/>
            <w:r w:rsidRPr="00E3505E">
              <w:t xml:space="preserve">: </w:t>
            </w:r>
            <w:proofErr w:type="spellStart"/>
            <w:r w:rsidRPr="00E3505E">
              <w:t>Context</w:t>
            </w:r>
            <w:proofErr w:type="spellEnd"/>
          </w:p>
        </w:tc>
        <w:tc>
          <w:tcPr>
            <w:tcW w:w="4341" w:type="dxa"/>
          </w:tcPr>
          <w:p w14:paraId="335B6C1B" w14:textId="46C77BA0" w:rsidR="00DF06A5" w:rsidRPr="00830904" w:rsidRDefault="007F20ED" w:rsidP="00DF06A5">
            <w:pPr>
              <w:pStyle w:val="aa"/>
              <w:ind w:firstLine="0"/>
            </w:pPr>
            <w:r>
              <w:t>Проверка доступности интернет-соединения</w:t>
            </w:r>
          </w:p>
        </w:tc>
      </w:tr>
      <w:tr w:rsidR="00DF06A5" w:rsidRPr="00830904" w14:paraId="09766C7F" w14:textId="77777777" w:rsidTr="00572FE9">
        <w:tc>
          <w:tcPr>
            <w:tcW w:w="2825" w:type="dxa"/>
          </w:tcPr>
          <w:p w14:paraId="55C26662" w14:textId="357CA223" w:rsidR="00DF06A5" w:rsidRPr="00830904" w:rsidRDefault="00FB3E0D" w:rsidP="00DF06A5">
            <w:pPr>
              <w:pStyle w:val="aa"/>
              <w:ind w:firstLine="0"/>
            </w:pPr>
            <w:proofErr w:type="spellStart"/>
            <w:r w:rsidRPr="00FB3E0D">
              <w:t>cancellationRegist</w:t>
            </w:r>
            <w:r>
              <w:t>-</w:t>
            </w:r>
            <w:r w:rsidRPr="00FB3E0D">
              <w:t>ration</w:t>
            </w:r>
            <w:proofErr w:type="spellEnd"/>
          </w:p>
        </w:tc>
        <w:tc>
          <w:tcPr>
            <w:tcW w:w="1320" w:type="dxa"/>
          </w:tcPr>
          <w:p w14:paraId="1DDEA801" w14:textId="7CF42EB5" w:rsidR="00DF06A5" w:rsidRPr="00830904" w:rsidRDefault="00FB3E0D" w:rsidP="00DF06A5">
            <w:pPr>
              <w:pStyle w:val="aa"/>
              <w:ind w:firstLine="0"/>
            </w:pPr>
            <w:proofErr w:type="spellStart"/>
            <w:r w:rsidRPr="00E3505E">
              <w:t>Boolean</w:t>
            </w:r>
            <w:proofErr w:type="spellEnd"/>
          </w:p>
        </w:tc>
        <w:tc>
          <w:tcPr>
            <w:tcW w:w="2544" w:type="dxa"/>
          </w:tcPr>
          <w:p w14:paraId="01DFDF25" w14:textId="5705C690" w:rsidR="00DF06A5" w:rsidRPr="00830904" w:rsidRDefault="00FD0483" w:rsidP="00DF06A5">
            <w:pPr>
              <w:pStyle w:val="aa"/>
              <w:ind w:firstLine="0"/>
            </w:pPr>
            <w:r>
              <w:rPr>
                <w:lang w:val="en-US"/>
              </w:rPr>
              <w:t>public</w:t>
            </w:r>
          </w:p>
        </w:tc>
        <w:tc>
          <w:tcPr>
            <w:tcW w:w="3530" w:type="dxa"/>
          </w:tcPr>
          <w:p w14:paraId="04804B70" w14:textId="0E501DCF" w:rsidR="00DF06A5" w:rsidRPr="00FD0483" w:rsidRDefault="00FD0483" w:rsidP="00FD0483">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48DAB59F" w14:textId="62FC8B26" w:rsidR="00DF06A5" w:rsidRPr="00830904" w:rsidRDefault="00FD0483" w:rsidP="00DF06A5">
            <w:pPr>
              <w:pStyle w:val="aa"/>
              <w:ind w:firstLine="0"/>
            </w:pPr>
            <w:r>
              <w:t>Отмена регистрации на мероприятие</w:t>
            </w:r>
          </w:p>
        </w:tc>
      </w:tr>
      <w:tr w:rsidR="00176243" w:rsidRPr="00830904" w14:paraId="3F74FFDA" w14:textId="77777777" w:rsidTr="00572FE9">
        <w:tc>
          <w:tcPr>
            <w:tcW w:w="2825" w:type="dxa"/>
          </w:tcPr>
          <w:p w14:paraId="1F2D033B" w14:textId="7ED1FDE7" w:rsidR="00176243" w:rsidRPr="00830904" w:rsidRDefault="00176243" w:rsidP="00176243">
            <w:pPr>
              <w:pStyle w:val="aa"/>
              <w:ind w:firstLine="0"/>
            </w:pPr>
            <w:proofErr w:type="spellStart"/>
            <w:r w:rsidRPr="00176243">
              <w:t>regForEvent</w:t>
            </w:r>
            <w:proofErr w:type="spellEnd"/>
          </w:p>
        </w:tc>
        <w:tc>
          <w:tcPr>
            <w:tcW w:w="1320" w:type="dxa"/>
          </w:tcPr>
          <w:p w14:paraId="1CE19FAA" w14:textId="6CBF27E2" w:rsidR="00176243" w:rsidRPr="00830904" w:rsidRDefault="00176243" w:rsidP="00176243">
            <w:pPr>
              <w:pStyle w:val="aa"/>
              <w:ind w:firstLine="0"/>
            </w:pPr>
            <w:proofErr w:type="spellStart"/>
            <w:r w:rsidRPr="00E3505E">
              <w:t>Boolean</w:t>
            </w:r>
            <w:proofErr w:type="spellEnd"/>
          </w:p>
        </w:tc>
        <w:tc>
          <w:tcPr>
            <w:tcW w:w="2544" w:type="dxa"/>
          </w:tcPr>
          <w:p w14:paraId="16B6FD33" w14:textId="34AE15DF" w:rsidR="00176243" w:rsidRPr="00830904" w:rsidRDefault="00176243" w:rsidP="00176243">
            <w:pPr>
              <w:pStyle w:val="aa"/>
              <w:ind w:firstLine="0"/>
            </w:pPr>
            <w:r>
              <w:rPr>
                <w:lang w:val="en-US"/>
              </w:rPr>
              <w:t>public</w:t>
            </w:r>
          </w:p>
        </w:tc>
        <w:tc>
          <w:tcPr>
            <w:tcW w:w="3530" w:type="dxa"/>
          </w:tcPr>
          <w:p w14:paraId="051C4919" w14:textId="1589CD47" w:rsidR="00176243" w:rsidRPr="00830904" w:rsidRDefault="00176243" w:rsidP="00391F1E">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292D0712" w14:textId="4429E02B" w:rsidR="00176243" w:rsidRPr="00830904" w:rsidRDefault="00176243" w:rsidP="00176243">
            <w:pPr>
              <w:pStyle w:val="aa"/>
              <w:ind w:firstLine="0"/>
            </w:pPr>
            <w:r>
              <w:t>Р</w:t>
            </w:r>
            <w:r>
              <w:t>егистраци</w:t>
            </w:r>
            <w:r>
              <w:t>я</w:t>
            </w:r>
            <w:r>
              <w:t xml:space="preserve"> на мероприятие</w:t>
            </w:r>
          </w:p>
        </w:tc>
      </w:tr>
    </w:tbl>
    <w:p w14:paraId="1247F82F" w14:textId="48EFBBF9" w:rsidR="009D4210" w:rsidRDefault="009D4210" w:rsidP="009D4210">
      <w:pPr>
        <w:pStyle w:val="aa"/>
        <w:ind w:firstLine="0"/>
      </w:pPr>
      <w:r w:rsidRPr="009D4210">
        <w:lastRenderedPageBreak/>
        <w:t xml:space="preserve">Продолжение таблицы </w:t>
      </w:r>
      <w:r>
        <w:t xml:space="preserve">3.20 – Спецификация класса </w:t>
      </w:r>
      <w:proofErr w:type="spellStart"/>
      <w:r w:rsidRPr="00DF06A5">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4D6D94" w:rsidRPr="00830904" w14:paraId="33AA086B" w14:textId="77777777" w:rsidTr="00572FE9">
        <w:tc>
          <w:tcPr>
            <w:tcW w:w="2825" w:type="dxa"/>
          </w:tcPr>
          <w:p w14:paraId="32E4B888" w14:textId="31EB5B91" w:rsidR="004D6D94" w:rsidRPr="004D6D94" w:rsidRDefault="004D6D94" w:rsidP="004D6D94">
            <w:pPr>
              <w:pStyle w:val="aa"/>
              <w:ind w:firstLine="0"/>
              <w:jc w:val="center"/>
              <w:rPr>
                <w:b/>
                <w:bCs/>
                <w:lang w:val="en-US"/>
              </w:rPr>
            </w:pPr>
            <w:r w:rsidRPr="00AD6E49">
              <w:rPr>
                <w:b/>
                <w:bCs/>
              </w:rPr>
              <w:t>Название</w:t>
            </w:r>
          </w:p>
        </w:tc>
        <w:tc>
          <w:tcPr>
            <w:tcW w:w="1320" w:type="dxa"/>
          </w:tcPr>
          <w:p w14:paraId="0B8804B6" w14:textId="2D249D60" w:rsidR="004D6D94" w:rsidRPr="004D6D94" w:rsidRDefault="004D6D94" w:rsidP="004D6D94">
            <w:pPr>
              <w:pStyle w:val="aa"/>
              <w:ind w:firstLine="0"/>
              <w:jc w:val="center"/>
              <w:rPr>
                <w:b/>
                <w:bCs/>
              </w:rPr>
            </w:pPr>
            <w:r w:rsidRPr="00AD6E49">
              <w:rPr>
                <w:b/>
                <w:bCs/>
              </w:rPr>
              <w:t>Тип</w:t>
            </w:r>
          </w:p>
        </w:tc>
        <w:tc>
          <w:tcPr>
            <w:tcW w:w="2544" w:type="dxa"/>
          </w:tcPr>
          <w:p w14:paraId="7C2982A5" w14:textId="70B626BB" w:rsidR="004D6D94" w:rsidRPr="004D6D94" w:rsidRDefault="004D6D94" w:rsidP="004D6D94">
            <w:pPr>
              <w:pStyle w:val="aa"/>
              <w:ind w:firstLine="0"/>
              <w:jc w:val="center"/>
              <w:rPr>
                <w:b/>
                <w:bCs/>
                <w:lang w:val="en-US"/>
              </w:rPr>
            </w:pPr>
            <w:r w:rsidRPr="00AD6E49">
              <w:rPr>
                <w:b/>
                <w:bCs/>
              </w:rPr>
              <w:t>Уровень доступа</w:t>
            </w:r>
          </w:p>
        </w:tc>
        <w:tc>
          <w:tcPr>
            <w:tcW w:w="3530" w:type="dxa"/>
          </w:tcPr>
          <w:p w14:paraId="5F85ED8C" w14:textId="16F8B4A2" w:rsidR="004D6D94" w:rsidRPr="004D6D94" w:rsidRDefault="004D6D94" w:rsidP="004D6D94">
            <w:pPr>
              <w:pStyle w:val="aa"/>
              <w:ind w:firstLine="0"/>
              <w:jc w:val="center"/>
              <w:rPr>
                <w:b/>
                <w:bCs/>
                <w:lang w:val="en-US"/>
              </w:rPr>
            </w:pPr>
            <w:r w:rsidRPr="00AD6E49">
              <w:rPr>
                <w:b/>
                <w:bCs/>
              </w:rPr>
              <w:t>Аргументы</w:t>
            </w:r>
          </w:p>
        </w:tc>
        <w:tc>
          <w:tcPr>
            <w:tcW w:w="4341" w:type="dxa"/>
          </w:tcPr>
          <w:p w14:paraId="2FF70C92" w14:textId="5E365AE1" w:rsidR="004D6D94" w:rsidRPr="004D6D94" w:rsidRDefault="004D6D94" w:rsidP="004D6D94">
            <w:pPr>
              <w:pStyle w:val="aa"/>
              <w:ind w:firstLine="0"/>
              <w:jc w:val="center"/>
              <w:rPr>
                <w:b/>
                <w:bCs/>
              </w:rPr>
            </w:pPr>
            <w:r w:rsidRPr="00AD6E49">
              <w:rPr>
                <w:b/>
                <w:bCs/>
              </w:rPr>
              <w:t>Назначение</w:t>
            </w:r>
          </w:p>
        </w:tc>
      </w:tr>
      <w:tr w:rsidR="00176243" w:rsidRPr="00830904" w14:paraId="7B327037" w14:textId="77777777" w:rsidTr="00572FE9">
        <w:tc>
          <w:tcPr>
            <w:tcW w:w="2825" w:type="dxa"/>
          </w:tcPr>
          <w:p w14:paraId="06881E86" w14:textId="28212181" w:rsidR="00176243" w:rsidRPr="000E7FA7" w:rsidRDefault="000E7FA7" w:rsidP="00176243">
            <w:pPr>
              <w:pStyle w:val="aa"/>
              <w:ind w:firstLine="0"/>
            </w:pPr>
            <w:proofErr w:type="spellStart"/>
            <w:r>
              <w:rPr>
                <w:lang w:val="en-US"/>
              </w:rPr>
              <w:t>getEventList</w:t>
            </w:r>
            <w:proofErr w:type="spellEnd"/>
          </w:p>
        </w:tc>
        <w:tc>
          <w:tcPr>
            <w:tcW w:w="1320" w:type="dxa"/>
          </w:tcPr>
          <w:p w14:paraId="01690CED" w14:textId="77777777" w:rsidR="000E7FA7" w:rsidRDefault="000E7FA7" w:rsidP="000E7FA7">
            <w:pPr>
              <w:pStyle w:val="aa"/>
              <w:ind w:firstLine="0"/>
            </w:pPr>
            <w:proofErr w:type="spellStart"/>
            <w:r w:rsidRPr="008F27F6">
              <w:t>ArrayList</w:t>
            </w:r>
            <w:proofErr w:type="spellEnd"/>
          </w:p>
          <w:p w14:paraId="2F07A35E" w14:textId="3621A02A" w:rsidR="00176243" w:rsidRPr="00830904" w:rsidRDefault="000E7FA7" w:rsidP="000E7FA7">
            <w:pPr>
              <w:pStyle w:val="aa"/>
              <w:ind w:firstLine="0"/>
            </w:pPr>
            <w:r w:rsidRPr="008F27F6">
              <w:t>&lt;Event&gt;</w:t>
            </w:r>
          </w:p>
        </w:tc>
        <w:tc>
          <w:tcPr>
            <w:tcW w:w="2544" w:type="dxa"/>
          </w:tcPr>
          <w:p w14:paraId="531318D3" w14:textId="6EAF7AD4" w:rsidR="00176243" w:rsidRPr="00830904" w:rsidRDefault="00E61EBA" w:rsidP="00176243">
            <w:pPr>
              <w:pStyle w:val="aa"/>
              <w:ind w:firstLine="0"/>
            </w:pPr>
            <w:r>
              <w:rPr>
                <w:lang w:val="en-US"/>
              </w:rPr>
              <w:t>public</w:t>
            </w:r>
          </w:p>
        </w:tc>
        <w:tc>
          <w:tcPr>
            <w:tcW w:w="3530" w:type="dxa"/>
          </w:tcPr>
          <w:p w14:paraId="1EAC4207" w14:textId="33E21981" w:rsidR="00176243" w:rsidRPr="00830904" w:rsidRDefault="00BD4574" w:rsidP="004B3D13">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516DC52F" w14:textId="31F883AC" w:rsidR="00176243" w:rsidRPr="00830904" w:rsidRDefault="008A4926" w:rsidP="00176243">
            <w:pPr>
              <w:pStyle w:val="aa"/>
              <w:ind w:firstLine="0"/>
            </w:pPr>
            <w:r>
              <w:t>Получение списка мероприятий пользователя</w:t>
            </w:r>
          </w:p>
        </w:tc>
      </w:tr>
      <w:tr w:rsidR="001419A0" w:rsidRPr="00830904" w14:paraId="20687D61" w14:textId="77777777" w:rsidTr="00572FE9">
        <w:tc>
          <w:tcPr>
            <w:tcW w:w="2825" w:type="dxa"/>
          </w:tcPr>
          <w:p w14:paraId="6811DB62" w14:textId="50BE3625" w:rsidR="001419A0" w:rsidRPr="001419A0" w:rsidRDefault="001419A0" w:rsidP="00176243">
            <w:pPr>
              <w:pStyle w:val="aa"/>
              <w:ind w:firstLine="0"/>
              <w:rPr>
                <w:lang w:val="en-US"/>
              </w:rPr>
            </w:pPr>
            <w:proofErr w:type="spellStart"/>
            <w:r>
              <w:rPr>
                <w:lang w:val="en-US"/>
              </w:rPr>
              <w:t>getMyEvent</w:t>
            </w:r>
            <w:proofErr w:type="spellEnd"/>
          </w:p>
        </w:tc>
        <w:tc>
          <w:tcPr>
            <w:tcW w:w="1320" w:type="dxa"/>
          </w:tcPr>
          <w:p w14:paraId="101A1FA3" w14:textId="130C4633" w:rsidR="001419A0" w:rsidRPr="001419A0" w:rsidRDefault="001419A0" w:rsidP="000E7FA7">
            <w:pPr>
              <w:pStyle w:val="aa"/>
              <w:ind w:firstLine="0"/>
              <w:rPr>
                <w:lang w:val="en-US"/>
              </w:rPr>
            </w:pPr>
            <w:proofErr w:type="spellStart"/>
            <w:r>
              <w:rPr>
                <w:lang w:val="en-US"/>
              </w:rPr>
              <w:t>MyEvent</w:t>
            </w:r>
            <w:proofErr w:type="spellEnd"/>
          </w:p>
        </w:tc>
        <w:tc>
          <w:tcPr>
            <w:tcW w:w="2544" w:type="dxa"/>
          </w:tcPr>
          <w:p w14:paraId="553C6C4E" w14:textId="5D08042F" w:rsidR="001419A0" w:rsidRPr="00830904" w:rsidRDefault="00E61EBA" w:rsidP="00176243">
            <w:pPr>
              <w:pStyle w:val="aa"/>
              <w:ind w:firstLine="0"/>
            </w:pPr>
            <w:r>
              <w:rPr>
                <w:lang w:val="en-US"/>
              </w:rPr>
              <w:t>public</w:t>
            </w:r>
          </w:p>
        </w:tc>
        <w:tc>
          <w:tcPr>
            <w:tcW w:w="3530" w:type="dxa"/>
          </w:tcPr>
          <w:p w14:paraId="0A13E01B" w14:textId="4373EA0B" w:rsidR="001419A0" w:rsidRPr="00BD4574" w:rsidRDefault="00BD4574" w:rsidP="004B3D13">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37891146" w14:textId="18C799EC" w:rsidR="001419A0" w:rsidRPr="00830904" w:rsidRDefault="00BD4574" w:rsidP="00176243">
            <w:pPr>
              <w:pStyle w:val="aa"/>
              <w:ind w:firstLine="0"/>
            </w:pPr>
            <w:r>
              <w:t>Получение информации о мероприятии с пройденной регистрацией</w:t>
            </w:r>
          </w:p>
        </w:tc>
      </w:tr>
      <w:tr w:rsidR="001419A0" w:rsidRPr="00830904" w14:paraId="51C8E919" w14:textId="77777777" w:rsidTr="00572FE9">
        <w:tc>
          <w:tcPr>
            <w:tcW w:w="2825" w:type="dxa"/>
          </w:tcPr>
          <w:p w14:paraId="48D3D393" w14:textId="3FEC59AF" w:rsidR="001419A0" w:rsidRDefault="001419A0" w:rsidP="00176243">
            <w:pPr>
              <w:pStyle w:val="aa"/>
              <w:ind w:firstLine="0"/>
              <w:rPr>
                <w:lang w:val="en-US"/>
              </w:rPr>
            </w:pPr>
            <w:proofErr w:type="spellStart"/>
            <w:r>
              <w:rPr>
                <w:lang w:val="en-US"/>
              </w:rPr>
              <w:t>getEventStats</w:t>
            </w:r>
            <w:proofErr w:type="spellEnd"/>
          </w:p>
        </w:tc>
        <w:tc>
          <w:tcPr>
            <w:tcW w:w="1320" w:type="dxa"/>
          </w:tcPr>
          <w:p w14:paraId="68441815" w14:textId="77777777" w:rsidR="001419A0" w:rsidRDefault="001419A0" w:rsidP="001419A0">
            <w:pPr>
              <w:pStyle w:val="aa"/>
              <w:ind w:firstLine="0"/>
            </w:pPr>
            <w:proofErr w:type="spellStart"/>
            <w:r w:rsidRPr="008F27F6">
              <w:t>ArrayList</w:t>
            </w:r>
            <w:proofErr w:type="spellEnd"/>
          </w:p>
          <w:p w14:paraId="01689835" w14:textId="330BDF77" w:rsidR="001419A0" w:rsidRDefault="001419A0" w:rsidP="001419A0">
            <w:pPr>
              <w:pStyle w:val="aa"/>
              <w:ind w:firstLine="0"/>
              <w:rPr>
                <w:lang w:val="en-US"/>
              </w:rPr>
            </w:pPr>
            <w:r w:rsidRPr="008F27F6">
              <w:t>&lt;</w:t>
            </w:r>
            <w:proofErr w:type="spellStart"/>
            <w:r w:rsidRPr="001419A0">
              <w:t>Partici</w:t>
            </w:r>
            <w:proofErr w:type="spellEnd"/>
            <w:r>
              <w:rPr>
                <w:lang w:val="en-US"/>
              </w:rPr>
              <w:t>-</w:t>
            </w:r>
            <w:proofErr w:type="spellStart"/>
            <w:r w:rsidRPr="001419A0">
              <w:t>pant</w:t>
            </w:r>
            <w:proofErr w:type="spellEnd"/>
            <w:r w:rsidRPr="008F27F6">
              <w:t>&gt;</w:t>
            </w:r>
          </w:p>
        </w:tc>
        <w:tc>
          <w:tcPr>
            <w:tcW w:w="2544" w:type="dxa"/>
          </w:tcPr>
          <w:p w14:paraId="24A3C8A7" w14:textId="179571F1" w:rsidR="001419A0" w:rsidRPr="00830904" w:rsidRDefault="00E61EBA" w:rsidP="00176243">
            <w:pPr>
              <w:pStyle w:val="aa"/>
              <w:ind w:firstLine="0"/>
            </w:pPr>
            <w:r>
              <w:rPr>
                <w:lang w:val="en-US"/>
              </w:rPr>
              <w:t>public</w:t>
            </w:r>
          </w:p>
        </w:tc>
        <w:tc>
          <w:tcPr>
            <w:tcW w:w="3530" w:type="dxa"/>
          </w:tcPr>
          <w:p w14:paraId="3A556644" w14:textId="120D18E3" w:rsidR="001419A0" w:rsidRPr="00830904" w:rsidRDefault="00A741CE" w:rsidP="004B3D13">
            <w:pPr>
              <w:pStyle w:val="aa"/>
              <w:ind w:firstLine="0"/>
            </w:pPr>
            <w:proofErr w:type="spellStart"/>
            <w:r>
              <w:rPr>
                <w:lang w:val="en-US"/>
              </w:rPr>
              <w:t>eventId</w:t>
            </w:r>
            <w:proofErr w:type="spellEnd"/>
            <w:r>
              <w:rPr>
                <w:lang w:val="en-US"/>
              </w:rPr>
              <w:t>: String</w:t>
            </w:r>
          </w:p>
        </w:tc>
        <w:tc>
          <w:tcPr>
            <w:tcW w:w="4341" w:type="dxa"/>
          </w:tcPr>
          <w:p w14:paraId="79411B80" w14:textId="50F66C84" w:rsidR="001419A0" w:rsidRPr="00830904" w:rsidRDefault="00A741CE" w:rsidP="00176243">
            <w:pPr>
              <w:pStyle w:val="aa"/>
              <w:ind w:firstLine="0"/>
            </w:pPr>
            <w:r>
              <w:t>Получение статистики ме</w:t>
            </w:r>
            <w:r w:rsidR="0054222D">
              <w:t>-</w:t>
            </w:r>
            <w:proofErr w:type="spellStart"/>
            <w:r>
              <w:t>роприятия</w:t>
            </w:r>
            <w:proofErr w:type="spellEnd"/>
          </w:p>
        </w:tc>
      </w:tr>
      <w:tr w:rsidR="00391F1E" w:rsidRPr="00830904" w14:paraId="67A2E1A2" w14:textId="77777777" w:rsidTr="00572FE9">
        <w:tc>
          <w:tcPr>
            <w:tcW w:w="2825" w:type="dxa"/>
          </w:tcPr>
          <w:p w14:paraId="7DF51BF6" w14:textId="5189EB12" w:rsidR="00391F1E" w:rsidRDefault="00391F1E" w:rsidP="00176243">
            <w:pPr>
              <w:pStyle w:val="aa"/>
              <w:ind w:firstLine="0"/>
              <w:rPr>
                <w:lang w:val="en-US"/>
              </w:rPr>
            </w:pPr>
            <w:proofErr w:type="spellStart"/>
            <w:r>
              <w:rPr>
                <w:lang w:val="en-US"/>
              </w:rPr>
              <w:t>setPres</w:t>
            </w:r>
            <w:proofErr w:type="spellEnd"/>
          </w:p>
        </w:tc>
        <w:tc>
          <w:tcPr>
            <w:tcW w:w="1320" w:type="dxa"/>
          </w:tcPr>
          <w:p w14:paraId="3F3E9963" w14:textId="281BBB52" w:rsidR="00391F1E" w:rsidRPr="00391F1E" w:rsidRDefault="00391F1E" w:rsidP="001419A0">
            <w:pPr>
              <w:pStyle w:val="aa"/>
              <w:ind w:firstLine="0"/>
              <w:rPr>
                <w:lang w:val="en-US"/>
              </w:rPr>
            </w:pPr>
            <w:r>
              <w:rPr>
                <w:lang w:val="en-US"/>
              </w:rPr>
              <w:t>Boolean</w:t>
            </w:r>
          </w:p>
        </w:tc>
        <w:tc>
          <w:tcPr>
            <w:tcW w:w="2544" w:type="dxa"/>
          </w:tcPr>
          <w:p w14:paraId="5F8F4FE4" w14:textId="5B40EF7C" w:rsidR="00391F1E" w:rsidRPr="00830904" w:rsidRDefault="00E61EBA" w:rsidP="00176243">
            <w:pPr>
              <w:pStyle w:val="aa"/>
              <w:ind w:firstLine="0"/>
            </w:pPr>
            <w:r>
              <w:rPr>
                <w:lang w:val="en-US"/>
              </w:rPr>
              <w:t>public</w:t>
            </w:r>
          </w:p>
        </w:tc>
        <w:tc>
          <w:tcPr>
            <w:tcW w:w="3530" w:type="dxa"/>
          </w:tcPr>
          <w:p w14:paraId="17F8D15F" w14:textId="72199A53" w:rsidR="00391F1E" w:rsidRPr="004B3D13" w:rsidRDefault="004B3D13" w:rsidP="004B3D13">
            <w:pPr>
              <w:pStyle w:val="aa"/>
              <w:ind w:firstLine="0"/>
              <w:rPr>
                <w:lang w:val="en-US"/>
              </w:rPr>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3F84E06F" w14:textId="239BD175" w:rsidR="00391F1E" w:rsidRPr="00830904" w:rsidRDefault="004B3D13" w:rsidP="00176243">
            <w:pPr>
              <w:pStyle w:val="aa"/>
              <w:ind w:firstLine="0"/>
            </w:pPr>
            <w:r>
              <w:t xml:space="preserve">Подтверждение присутствия </w:t>
            </w:r>
            <w:proofErr w:type="spellStart"/>
            <w:r>
              <w:t>сту-дента</w:t>
            </w:r>
            <w:proofErr w:type="spellEnd"/>
            <w:r>
              <w:t xml:space="preserve"> на мероприятии</w:t>
            </w:r>
          </w:p>
        </w:tc>
      </w:tr>
      <w:tr w:rsidR="00EB4DE1" w:rsidRPr="00830904" w14:paraId="140FAC1D" w14:textId="77777777" w:rsidTr="00572FE9">
        <w:tc>
          <w:tcPr>
            <w:tcW w:w="2825" w:type="dxa"/>
          </w:tcPr>
          <w:p w14:paraId="1D5DC1F2" w14:textId="41B6EC9D" w:rsidR="00EB4DE1" w:rsidRDefault="00EB4DE1" w:rsidP="00176243">
            <w:pPr>
              <w:pStyle w:val="aa"/>
              <w:ind w:firstLine="0"/>
              <w:rPr>
                <w:lang w:val="en-US"/>
              </w:rPr>
            </w:pPr>
            <w:r>
              <w:rPr>
                <w:lang w:val="en-US"/>
              </w:rPr>
              <w:t>login</w:t>
            </w:r>
          </w:p>
        </w:tc>
        <w:tc>
          <w:tcPr>
            <w:tcW w:w="1320" w:type="dxa"/>
          </w:tcPr>
          <w:p w14:paraId="30E63536" w14:textId="4D29E227" w:rsidR="00EB4DE1" w:rsidRDefault="00EB4DE1" w:rsidP="001419A0">
            <w:pPr>
              <w:pStyle w:val="aa"/>
              <w:ind w:firstLine="0"/>
              <w:rPr>
                <w:lang w:val="en-US"/>
              </w:rPr>
            </w:pPr>
            <w:r>
              <w:rPr>
                <w:lang w:val="en-US"/>
              </w:rPr>
              <w:t>User</w:t>
            </w:r>
          </w:p>
        </w:tc>
        <w:tc>
          <w:tcPr>
            <w:tcW w:w="2544" w:type="dxa"/>
          </w:tcPr>
          <w:p w14:paraId="0A94195C" w14:textId="65304614" w:rsidR="00EB4DE1" w:rsidRPr="00830904" w:rsidRDefault="00E61EBA" w:rsidP="00176243">
            <w:pPr>
              <w:pStyle w:val="aa"/>
              <w:ind w:firstLine="0"/>
            </w:pPr>
            <w:r>
              <w:rPr>
                <w:lang w:val="en-US"/>
              </w:rPr>
              <w:t>public</w:t>
            </w:r>
          </w:p>
        </w:tc>
        <w:tc>
          <w:tcPr>
            <w:tcW w:w="3530" w:type="dxa"/>
          </w:tcPr>
          <w:p w14:paraId="6E9D8F7F" w14:textId="1D73EA40" w:rsidR="00EB4DE1" w:rsidRPr="0054222D" w:rsidRDefault="0054222D" w:rsidP="004B3D13">
            <w:pPr>
              <w:pStyle w:val="aa"/>
              <w:ind w:firstLine="0"/>
            </w:pPr>
            <w:r>
              <w:rPr>
                <w:lang w:val="en-US"/>
              </w:rPr>
              <w:t>login: String, password: String</w:t>
            </w:r>
          </w:p>
        </w:tc>
        <w:tc>
          <w:tcPr>
            <w:tcW w:w="4341" w:type="dxa"/>
          </w:tcPr>
          <w:p w14:paraId="2D96FA5E" w14:textId="50792F15" w:rsidR="00EB4DE1" w:rsidRPr="00830904" w:rsidRDefault="00F94F68" w:rsidP="00176243">
            <w:pPr>
              <w:pStyle w:val="aa"/>
              <w:ind w:firstLine="0"/>
            </w:pPr>
            <w:r>
              <w:t>Авторизация с помощью логина и пароля</w:t>
            </w:r>
          </w:p>
        </w:tc>
      </w:tr>
      <w:tr w:rsidR="00EB4DE1" w:rsidRPr="00830904" w14:paraId="7831F5AB" w14:textId="77777777" w:rsidTr="00572FE9">
        <w:tc>
          <w:tcPr>
            <w:tcW w:w="2825" w:type="dxa"/>
          </w:tcPr>
          <w:p w14:paraId="426C9903" w14:textId="23D39F76" w:rsidR="00EB4DE1" w:rsidRDefault="00EB4DE1" w:rsidP="00176243">
            <w:pPr>
              <w:pStyle w:val="aa"/>
              <w:ind w:firstLine="0"/>
              <w:rPr>
                <w:lang w:val="en-US"/>
              </w:rPr>
            </w:pPr>
            <w:proofErr w:type="spellStart"/>
            <w:r>
              <w:rPr>
                <w:lang w:val="en-US"/>
              </w:rPr>
              <w:t>loginLK</w:t>
            </w:r>
            <w:proofErr w:type="spellEnd"/>
          </w:p>
        </w:tc>
        <w:tc>
          <w:tcPr>
            <w:tcW w:w="1320" w:type="dxa"/>
          </w:tcPr>
          <w:p w14:paraId="5B36DFD4" w14:textId="59D1B9F0" w:rsidR="00EB4DE1" w:rsidRDefault="00EB4DE1" w:rsidP="001419A0">
            <w:pPr>
              <w:pStyle w:val="aa"/>
              <w:ind w:firstLine="0"/>
              <w:rPr>
                <w:lang w:val="en-US"/>
              </w:rPr>
            </w:pPr>
            <w:r>
              <w:rPr>
                <w:lang w:val="en-US"/>
              </w:rPr>
              <w:t>User</w:t>
            </w:r>
          </w:p>
        </w:tc>
        <w:tc>
          <w:tcPr>
            <w:tcW w:w="2544" w:type="dxa"/>
          </w:tcPr>
          <w:p w14:paraId="6335BCC1" w14:textId="07FD6BE6" w:rsidR="00EB4DE1" w:rsidRPr="00830904" w:rsidRDefault="00E61EBA" w:rsidP="00176243">
            <w:pPr>
              <w:pStyle w:val="aa"/>
              <w:ind w:firstLine="0"/>
            </w:pPr>
            <w:r>
              <w:rPr>
                <w:lang w:val="en-US"/>
              </w:rPr>
              <w:t>public</w:t>
            </w:r>
          </w:p>
        </w:tc>
        <w:tc>
          <w:tcPr>
            <w:tcW w:w="3530" w:type="dxa"/>
          </w:tcPr>
          <w:p w14:paraId="1F9711CE" w14:textId="22DF4B5F" w:rsidR="00EB4DE1" w:rsidRPr="00830904" w:rsidRDefault="0054222D" w:rsidP="0054222D">
            <w:pPr>
              <w:pStyle w:val="aa"/>
              <w:ind w:firstLine="0"/>
              <w:jc w:val="center"/>
            </w:pPr>
            <w:r>
              <w:t>–</w:t>
            </w:r>
          </w:p>
        </w:tc>
        <w:tc>
          <w:tcPr>
            <w:tcW w:w="4341" w:type="dxa"/>
          </w:tcPr>
          <w:p w14:paraId="0192CF93" w14:textId="60FD26A9" w:rsidR="00EB4DE1" w:rsidRPr="00830904" w:rsidRDefault="00F94F68" w:rsidP="00176243">
            <w:pPr>
              <w:pStyle w:val="aa"/>
              <w:ind w:firstLine="0"/>
            </w:pPr>
            <w:r>
              <w:t xml:space="preserve">Авторизация с помощью </w:t>
            </w:r>
            <w:r>
              <w:t>Личного кабинета</w:t>
            </w:r>
          </w:p>
        </w:tc>
      </w:tr>
    </w:tbl>
    <w:p w14:paraId="583007DC" w14:textId="77777777" w:rsidR="00441EB6" w:rsidRPr="00830904" w:rsidRDefault="00441EB6" w:rsidP="000367E0">
      <w:pPr>
        <w:pStyle w:val="aa"/>
      </w:pPr>
    </w:p>
    <w:p w14:paraId="40DC8765" w14:textId="77777777" w:rsidR="000367E0" w:rsidRPr="00830904" w:rsidRDefault="000367E0" w:rsidP="000367E0">
      <w:pPr>
        <w:pStyle w:val="aa"/>
      </w:pPr>
    </w:p>
    <w:p w14:paraId="7A8110C8" w14:textId="77777777" w:rsidR="000367E0" w:rsidRPr="00830904" w:rsidRDefault="000367E0" w:rsidP="000367E0">
      <w:pPr>
        <w:pStyle w:val="aa"/>
        <w:sectPr w:rsidR="000367E0" w:rsidRPr="00830904" w:rsidSect="000367E0">
          <w:pgSz w:w="16838" w:h="11906" w:orient="landscape"/>
          <w:pgMar w:top="1701" w:right="1134" w:bottom="850" w:left="1134" w:header="708" w:footer="708" w:gutter="0"/>
          <w:cols w:space="708"/>
          <w:docGrid w:linePitch="360"/>
        </w:sectPr>
      </w:pPr>
    </w:p>
    <w:p w14:paraId="2816A2EF" w14:textId="687F0916" w:rsidR="00685F50" w:rsidRPr="00685F50" w:rsidRDefault="00685F50" w:rsidP="00685F50">
      <w:pPr>
        <w:pStyle w:val="23"/>
      </w:pPr>
      <w:r w:rsidRPr="00685F50">
        <w:lastRenderedPageBreak/>
        <w:t xml:space="preserve">3.2 </w:t>
      </w:r>
      <w:r>
        <w:t>Реализация функций</w:t>
      </w:r>
    </w:p>
    <w:p w14:paraId="5BE62092" w14:textId="436503CD" w:rsidR="00ED6340" w:rsidRDefault="00192BF5" w:rsidP="00EA1FD1">
      <w:pPr>
        <w:pStyle w:val="31"/>
        <w:jc w:val="both"/>
      </w:pPr>
      <w:r w:rsidRPr="00192BF5">
        <w:t>3.</w:t>
      </w:r>
      <w:r w:rsidR="00685F50">
        <w:t>2.1</w:t>
      </w:r>
      <w:r w:rsidRPr="00192BF5">
        <w:t xml:space="preserve"> </w:t>
      </w:r>
      <w:r>
        <w:t>Реализация функции «</w:t>
      </w:r>
      <w:r w:rsidRPr="00685F50">
        <w:t>Сформировать</w:t>
      </w:r>
      <w:r>
        <w:t xml:space="preserve"> </w:t>
      </w:r>
      <w:r>
        <w:rPr>
          <w:lang w:val="en-US"/>
        </w:rPr>
        <w:t>QR</w:t>
      </w:r>
      <w:r>
        <w:t>-код»</w:t>
      </w:r>
    </w:p>
    <w:p w14:paraId="1D7889D8" w14:textId="550F897A" w:rsidR="003D7F59" w:rsidRDefault="00781E4C" w:rsidP="003D7F59">
      <w:pPr>
        <w:pStyle w:val="aa"/>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a"/>
      </w:pPr>
    </w:p>
    <w:p w14:paraId="1CB3E1A7" w14:textId="6A7A68F9" w:rsidR="000147C8" w:rsidRDefault="000147C8" w:rsidP="000147C8">
      <w:pPr>
        <w:pStyle w:val="aa"/>
        <w:ind w:firstLine="0"/>
        <w:jc w:val="center"/>
      </w:pPr>
      <w:r>
        <w:rPr>
          <w:noProof/>
        </w:rPr>
        <w:drawing>
          <wp:inline distT="0" distB="0" distL="0" distR="0" wp14:anchorId="33857793" wp14:editId="0ACA2655">
            <wp:extent cx="1450032" cy="3142488"/>
            <wp:effectExtent l="19050" t="19050" r="17145"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0024" cy="3185813"/>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a"/>
        <w:ind w:firstLine="0"/>
        <w:jc w:val="center"/>
      </w:pPr>
      <w:r>
        <w:t xml:space="preserve">Рисунок 3.1 – Генерация </w:t>
      </w:r>
      <w:r>
        <w:rPr>
          <w:lang w:val="en-US"/>
        </w:rPr>
        <w:t>QR</w:t>
      </w:r>
      <w:r>
        <w:t>-кода</w:t>
      </w:r>
    </w:p>
    <w:p w14:paraId="1CFCC107" w14:textId="2FED0040" w:rsidR="000147C8" w:rsidRDefault="000147C8" w:rsidP="000147C8">
      <w:pPr>
        <w:pStyle w:val="aa"/>
        <w:ind w:firstLine="0"/>
        <w:jc w:val="center"/>
      </w:pPr>
    </w:p>
    <w:p w14:paraId="340FCC16" w14:textId="025CF0DD" w:rsidR="00000CC3" w:rsidRPr="00BA6507" w:rsidRDefault="00000CC3" w:rsidP="00685F50">
      <w:pPr>
        <w:pStyle w:val="31"/>
      </w:pPr>
      <w:r w:rsidRPr="00BA6507">
        <w:t>3.</w:t>
      </w:r>
      <w:r w:rsidR="00685F50">
        <w:t>2.</w:t>
      </w:r>
      <w:r w:rsidRPr="00BA6507">
        <w:t xml:space="preserve">2 Реализация функции «Сохранить QR-код в </w:t>
      </w:r>
      <w:proofErr w:type="spellStart"/>
      <w:r w:rsidRPr="00BA6507">
        <w:t>pdf</w:t>
      </w:r>
      <w:proofErr w:type="spellEnd"/>
      <w:r w:rsidRPr="00BA6507">
        <w:t>-файл»</w:t>
      </w:r>
    </w:p>
    <w:p w14:paraId="792FA403" w14:textId="0E91B4D0" w:rsidR="00000CC3" w:rsidRPr="009E2526" w:rsidRDefault="009E2526" w:rsidP="00000CC3">
      <w:pPr>
        <w:pStyle w:val="aa"/>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a"/>
        <w:ind w:firstLine="0"/>
        <w:jc w:val="center"/>
      </w:pPr>
      <w:r>
        <w:rPr>
          <w:noProof/>
        </w:rPr>
        <w:drawing>
          <wp:inline distT="0" distB="0" distL="0" distR="0" wp14:anchorId="1B50B5CE" wp14:editId="612DA264">
            <wp:extent cx="1281866" cy="2778044"/>
            <wp:effectExtent l="19050" t="19050" r="13970" b="2286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3523" cy="2824980"/>
                    </a:xfrm>
                    <a:prstGeom prst="rect">
                      <a:avLst/>
                    </a:prstGeom>
                    <a:noFill/>
                    <a:ln>
                      <a:solidFill>
                        <a:schemeClr val="tx1"/>
                      </a:solidFill>
                    </a:ln>
                  </pic:spPr>
                </pic:pic>
              </a:graphicData>
            </a:graphic>
          </wp:inline>
        </w:drawing>
      </w:r>
    </w:p>
    <w:p w14:paraId="1BC3D70E" w14:textId="710A06B6" w:rsidR="00454091" w:rsidRDefault="00454091" w:rsidP="00454091">
      <w:pPr>
        <w:pStyle w:val="aa"/>
        <w:ind w:firstLine="0"/>
        <w:jc w:val="center"/>
      </w:pPr>
      <w:r>
        <w:lastRenderedPageBreak/>
        <w:t xml:space="preserve">Рисунок 3.2 – </w:t>
      </w:r>
      <w:r>
        <w:rPr>
          <w:lang w:val="en-US"/>
        </w:rPr>
        <w:t>Pdf</w:t>
      </w:r>
      <w:r>
        <w:t>-файл информации о мероприятии</w:t>
      </w:r>
    </w:p>
    <w:p w14:paraId="28B05F44" w14:textId="77777777" w:rsidR="00685F50" w:rsidRDefault="00685F50" w:rsidP="00454091">
      <w:pPr>
        <w:pStyle w:val="aa"/>
        <w:ind w:firstLine="0"/>
        <w:jc w:val="center"/>
      </w:pPr>
    </w:p>
    <w:p w14:paraId="27C53823" w14:textId="4BBB71D0" w:rsidR="00454091" w:rsidRPr="00EA1FD1" w:rsidRDefault="006D19F6" w:rsidP="00EA1FD1">
      <w:pPr>
        <w:pStyle w:val="31"/>
        <w:jc w:val="both"/>
      </w:pPr>
      <w:r w:rsidRPr="00EA1FD1">
        <w:t>3.</w:t>
      </w:r>
      <w:r w:rsidR="00685F50" w:rsidRPr="00EA1FD1">
        <w:t>2.</w:t>
      </w:r>
      <w:r w:rsidRPr="00EA1FD1">
        <w:t xml:space="preserve">3 Реализация функции «Отправить </w:t>
      </w:r>
      <w:proofErr w:type="spellStart"/>
      <w:r w:rsidRPr="00EA1FD1">
        <w:t>pdf</w:t>
      </w:r>
      <w:proofErr w:type="spellEnd"/>
      <w:r w:rsidRPr="00EA1FD1">
        <w:t>-файл в мессенджер»</w:t>
      </w:r>
    </w:p>
    <w:p w14:paraId="0AB97F8B" w14:textId="3C06F0DB" w:rsidR="004D1A3C" w:rsidRDefault="000448AA" w:rsidP="004D1A3C">
      <w:pPr>
        <w:pStyle w:val="aa"/>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a"/>
      </w:pPr>
    </w:p>
    <w:p w14:paraId="2C326E5E" w14:textId="41C95102" w:rsidR="006D19F6" w:rsidRDefault="000B38B9" w:rsidP="00454091">
      <w:pPr>
        <w:pStyle w:val="aa"/>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a"/>
        <w:ind w:firstLine="0"/>
        <w:jc w:val="center"/>
      </w:pPr>
      <w:r>
        <w:t xml:space="preserve">Рисунок 3.3 – Отправка </w:t>
      </w:r>
      <w:r>
        <w:rPr>
          <w:lang w:val="en-US"/>
        </w:rPr>
        <w:t>pdf</w:t>
      </w:r>
      <w:r>
        <w:t>-файла</w:t>
      </w:r>
    </w:p>
    <w:p w14:paraId="39708C0C" w14:textId="56251425" w:rsidR="00454091" w:rsidRDefault="00454091" w:rsidP="00454091">
      <w:pPr>
        <w:pStyle w:val="aa"/>
        <w:ind w:firstLine="0"/>
        <w:jc w:val="center"/>
      </w:pPr>
    </w:p>
    <w:p w14:paraId="3E62340D" w14:textId="6629EFB8" w:rsidR="00D04AEA" w:rsidRPr="00BA6507" w:rsidRDefault="007B7AC0" w:rsidP="00EA1FD1">
      <w:pPr>
        <w:pStyle w:val="31"/>
        <w:jc w:val="both"/>
      </w:pPr>
      <w:r w:rsidRPr="00BA6507">
        <w:t>3.</w:t>
      </w:r>
      <w:r w:rsidR="00685F50">
        <w:t>2.</w:t>
      </w:r>
      <w:r w:rsidRPr="00BA6507">
        <w:t xml:space="preserve">4 </w:t>
      </w:r>
      <w:r w:rsidR="006665E0" w:rsidRPr="00BA6507">
        <w:t>Реализация функции «Добавить мероприятие в календарь смартфона»</w:t>
      </w:r>
    </w:p>
    <w:p w14:paraId="4AEEE906" w14:textId="3CDCEE25" w:rsidR="006C00D2" w:rsidRDefault="00535896" w:rsidP="00430EDC">
      <w:pPr>
        <w:pStyle w:val="aa"/>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a"/>
      </w:pPr>
    </w:p>
    <w:p w14:paraId="0930267E" w14:textId="29739EFF" w:rsidR="006C00D2" w:rsidRDefault="00430EDC" w:rsidP="00454091">
      <w:pPr>
        <w:pStyle w:val="aa"/>
        <w:ind w:firstLine="0"/>
        <w:jc w:val="center"/>
      </w:pPr>
      <w:r>
        <w:rPr>
          <w:noProof/>
        </w:rPr>
        <w:lastRenderedPageBreak/>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a"/>
        <w:ind w:firstLine="0"/>
        <w:jc w:val="center"/>
      </w:pPr>
      <w:r>
        <w:t>Рисунок 3.4 – Вызов приложения-календаря устройства</w:t>
      </w:r>
    </w:p>
    <w:p w14:paraId="2CAD4370" w14:textId="0E00DC3C" w:rsidR="00B8376E" w:rsidRDefault="00B8376E" w:rsidP="00454091">
      <w:pPr>
        <w:pStyle w:val="aa"/>
        <w:ind w:firstLine="0"/>
        <w:jc w:val="center"/>
      </w:pPr>
    </w:p>
    <w:p w14:paraId="520D9448" w14:textId="2F482E73" w:rsidR="00B8376E" w:rsidRDefault="00B8376E" w:rsidP="00454091">
      <w:pPr>
        <w:pStyle w:val="aa"/>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a"/>
        <w:ind w:firstLine="0"/>
        <w:jc w:val="center"/>
      </w:pPr>
      <w:r>
        <w:t>Рисунок 3.5 – Создание нового события в календаре</w:t>
      </w:r>
    </w:p>
    <w:p w14:paraId="660D7B3A" w14:textId="2E3D5D6D" w:rsidR="00D04AEA" w:rsidRDefault="00D04AEA" w:rsidP="00454091">
      <w:pPr>
        <w:pStyle w:val="aa"/>
        <w:ind w:firstLine="0"/>
        <w:jc w:val="center"/>
      </w:pPr>
    </w:p>
    <w:p w14:paraId="245B4F3E" w14:textId="014696ED" w:rsidR="00D02CFA" w:rsidRPr="00685F50" w:rsidRDefault="007B3D58" w:rsidP="00685F50">
      <w:pPr>
        <w:pStyle w:val="31"/>
        <w:jc w:val="both"/>
      </w:pPr>
      <w:r w:rsidRPr="00685F50">
        <w:t>3.</w:t>
      </w:r>
      <w:r w:rsidR="00685F50" w:rsidRPr="00685F50">
        <w:t>2.</w:t>
      </w:r>
      <w:r w:rsidRPr="00685F50">
        <w:t xml:space="preserve">5 </w:t>
      </w:r>
      <w:r w:rsidR="00880B17" w:rsidRPr="00685F50">
        <w:t>Реализация функции «</w:t>
      </w:r>
      <w:r w:rsidR="00F7004A" w:rsidRPr="00685F50">
        <w:t>Отменить регистрацию на мероприятие</w:t>
      </w:r>
      <w:r w:rsidR="00880B17" w:rsidRPr="00685F50">
        <w:t>»</w:t>
      </w:r>
    </w:p>
    <w:p w14:paraId="561DFA0D" w14:textId="677B4542" w:rsidR="00D6040A" w:rsidRDefault="00DD3548" w:rsidP="00D6040A">
      <w:pPr>
        <w:pStyle w:val="aa"/>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a"/>
        <w:ind w:firstLine="0"/>
        <w:jc w:val="center"/>
      </w:pPr>
    </w:p>
    <w:p w14:paraId="11871EF6" w14:textId="0C441410" w:rsidR="00D6040A" w:rsidRDefault="00D6040A" w:rsidP="00AA2576">
      <w:pPr>
        <w:pStyle w:val="aa"/>
        <w:ind w:firstLine="0"/>
        <w:jc w:val="center"/>
      </w:pPr>
      <w:r>
        <w:rPr>
          <w:noProof/>
        </w:rPr>
        <w:lastRenderedPageBreak/>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a"/>
        <w:ind w:firstLine="0"/>
        <w:jc w:val="center"/>
      </w:pPr>
      <w:r>
        <w:t>Рисунок 3.6 – Отмена регистрации на мероприятие</w:t>
      </w:r>
    </w:p>
    <w:p w14:paraId="5DA2965F" w14:textId="416F9EB1" w:rsidR="002269CF" w:rsidRDefault="002269CF" w:rsidP="00AA2576">
      <w:pPr>
        <w:pStyle w:val="aa"/>
        <w:ind w:firstLine="0"/>
        <w:jc w:val="center"/>
      </w:pPr>
    </w:p>
    <w:p w14:paraId="3E3F7DC0" w14:textId="51EAF9B4" w:rsidR="0013072F" w:rsidRPr="00BA6507" w:rsidRDefault="000375CD" w:rsidP="00EA1FD1">
      <w:pPr>
        <w:pStyle w:val="31"/>
        <w:jc w:val="both"/>
      </w:pPr>
      <w:r w:rsidRPr="00BA6507">
        <w:t>3.</w:t>
      </w:r>
      <w:r w:rsidR="00EA1FD1">
        <w:t>2.</w:t>
      </w:r>
      <w:r w:rsidRPr="00BA6507">
        <w:t xml:space="preserve">6 </w:t>
      </w:r>
      <w:r w:rsidR="001223B4" w:rsidRPr="00BA6507">
        <w:t>Реализация функции «Просмотреть мероприятие»</w:t>
      </w:r>
    </w:p>
    <w:p w14:paraId="2704714A" w14:textId="59ED74EE" w:rsidR="0013072F" w:rsidRPr="00FA4D32" w:rsidRDefault="00FA4D32" w:rsidP="00FA4D32">
      <w:pPr>
        <w:pStyle w:val="aa"/>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a"/>
        <w:ind w:firstLine="0"/>
        <w:jc w:val="center"/>
      </w:pPr>
    </w:p>
    <w:p w14:paraId="382ECD44" w14:textId="719DBECD" w:rsidR="0013072F" w:rsidRDefault="00F20312" w:rsidP="00AA2576">
      <w:pPr>
        <w:pStyle w:val="aa"/>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a"/>
        <w:ind w:firstLine="0"/>
        <w:jc w:val="center"/>
      </w:pPr>
      <w:r>
        <w:t>Рисунок 3.7 – Страница мероприятия</w:t>
      </w:r>
    </w:p>
    <w:p w14:paraId="2D37F493" w14:textId="77777777" w:rsidR="00F20312" w:rsidRDefault="00F20312" w:rsidP="00AA2576">
      <w:pPr>
        <w:pStyle w:val="aa"/>
        <w:ind w:firstLine="0"/>
        <w:jc w:val="center"/>
      </w:pPr>
    </w:p>
    <w:p w14:paraId="1F562376" w14:textId="77EC262B" w:rsidR="00C23A32" w:rsidRPr="00BA6507" w:rsidRDefault="004E44EC" w:rsidP="00EA1FD1">
      <w:pPr>
        <w:pStyle w:val="31"/>
        <w:jc w:val="both"/>
      </w:pPr>
      <w:r w:rsidRPr="00BA6507">
        <w:lastRenderedPageBreak/>
        <w:t>3.</w:t>
      </w:r>
      <w:r w:rsidR="00EA1FD1">
        <w:t>2.</w:t>
      </w:r>
      <w:r w:rsidRPr="00BA6507">
        <w:t>7 Реализация функции смены языка приложения</w:t>
      </w:r>
    </w:p>
    <w:p w14:paraId="4AB18DE7" w14:textId="42321B99" w:rsidR="00C23A32" w:rsidRPr="008B500F" w:rsidRDefault="003E3870" w:rsidP="004E44EC">
      <w:pPr>
        <w:pStyle w:val="aa"/>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a"/>
        <w:ind w:firstLine="0"/>
        <w:jc w:val="center"/>
      </w:pPr>
    </w:p>
    <w:p w14:paraId="7B339C04" w14:textId="08ECFB2A" w:rsidR="004E44EC" w:rsidRPr="002F7C1B" w:rsidRDefault="002F7C1B" w:rsidP="00AA2576">
      <w:pPr>
        <w:pStyle w:val="aa"/>
        <w:ind w:firstLine="0"/>
        <w:jc w:val="center"/>
        <w:rPr>
          <w:lang w:val="en-US"/>
        </w:rPr>
      </w:pPr>
      <w:r>
        <w:rPr>
          <w:noProof/>
        </w:rPr>
        <w:drawing>
          <wp:inline distT="0" distB="0" distL="0" distR="0" wp14:anchorId="255F64A6" wp14:editId="226CCF0F">
            <wp:extent cx="1152434" cy="249754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66472" cy="2527963"/>
                    </a:xfrm>
                    <a:prstGeom prst="rect">
                      <a:avLst/>
                    </a:prstGeom>
                    <a:noFill/>
                    <a:ln>
                      <a:noFill/>
                    </a:ln>
                  </pic:spPr>
                </pic:pic>
              </a:graphicData>
            </a:graphic>
          </wp:inline>
        </w:drawing>
      </w:r>
    </w:p>
    <w:p w14:paraId="3AB48381" w14:textId="64F5FCF2" w:rsidR="002F7C1B" w:rsidRPr="002F7C1B" w:rsidRDefault="002F7C1B" w:rsidP="002F7C1B">
      <w:pPr>
        <w:pStyle w:val="aa"/>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a"/>
        <w:ind w:firstLine="0"/>
      </w:pPr>
    </w:p>
    <w:p w14:paraId="5A1D36F3" w14:textId="2A97C026" w:rsidR="00603DAC" w:rsidRPr="00BA6507" w:rsidRDefault="00372595" w:rsidP="00EA1FD1">
      <w:pPr>
        <w:pStyle w:val="31"/>
        <w:jc w:val="both"/>
      </w:pPr>
      <w:r w:rsidRPr="00BA6507">
        <w:t>3.</w:t>
      </w:r>
      <w:r w:rsidR="00EA1FD1">
        <w:t>2.</w:t>
      </w:r>
      <w:r w:rsidRPr="00BA6507">
        <w:t xml:space="preserve">8 </w:t>
      </w:r>
      <w:r w:rsidR="00BA597D" w:rsidRPr="00BA6507">
        <w:t>Реализация функции смены графической темы приложения</w:t>
      </w:r>
    </w:p>
    <w:p w14:paraId="6D000806" w14:textId="6BA08423" w:rsidR="00F1250A" w:rsidRPr="008B500F" w:rsidRDefault="00843973" w:rsidP="00F1250A">
      <w:pPr>
        <w:pStyle w:val="aa"/>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33D1DC81" w14:textId="15051888" w:rsidR="00BA597D" w:rsidRDefault="00BA597D" w:rsidP="00AA2576">
      <w:pPr>
        <w:pStyle w:val="aa"/>
        <w:ind w:firstLine="0"/>
        <w:jc w:val="center"/>
      </w:pPr>
    </w:p>
    <w:p w14:paraId="7F8AE0CF" w14:textId="1375B713" w:rsidR="00BA597D" w:rsidRPr="00C56E9B" w:rsidRDefault="00C56E9B" w:rsidP="00AA2576">
      <w:pPr>
        <w:pStyle w:val="aa"/>
        <w:ind w:firstLine="0"/>
        <w:jc w:val="center"/>
        <w:rPr>
          <w:lang w:val="en-US"/>
        </w:rPr>
      </w:pPr>
      <w:r w:rsidRPr="00C56E9B">
        <w:rPr>
          <w:noProof/>
          <w:lang w:val="en-US"/>
        </w:rPr>
        <w:drawing>
          <wp:inline distT="0" distB="0" distL="0" distR="0" wp14:anchorId="25FD1C5C" wp14:editId="64CCA707">
            <wp:extent cx="3006142" cy="3267713"/>
            <wp:effectExtent l="19050" t="19050" r="2286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6541" cy="3279017"/>
                    </a:xfrm>
                    <a:prstGeom prst="rect">
                      <a:avLst/>
                    </a:prstGeom>
                    <a:ln>
                      <a:solidFill>
                        <a:schemeClr val="tx1"/>
                      </a:solidFill>
                    </a:ln>
                  </pic:spPr>
                </pic:pic>
              </a:graphicData>
            </a:graphic>
          </wp:inline>
        </w:drawing>
      </w:r>
    </w:p>
    <w:p w14:paraId="33FA441D" w14:textId="0A829AB3" w:rsidR="00C56E9B" w:rsidRPr="00C56E9B" w:rsidRDefault="00C56E9B" w:rsidP="00C56E9B">
      <w:pPr>
        <w:pStyle w:val="aa"/>
        <w:ind w:firstLine="0"/>
        <w:jc w:val="center"/>
      </w:pPr>
      <w:r>
        <w:t>Рисунок 3.</w:t>
      </w:r>
      <w:r w:rsidRPr="00C56E9B">
        <w:t>9</w:t>
      </w:r>
      <w:r>
        <w:t>– Смена графической темы</w:t>
      </w:r>
    </w:p>
    <w:p w14:paraId="6F2C446F" w14:textId="104A417A" w:rsidR="00603DAC" w:rsidRDefault="00603DAC" w:rsidP="00AA2576">
      <w:pPr>
        <w:pStyle w:val="aa"/>
        <w:ind w:firstLine="0"/>
        <w:jc w:val="center"/>
      </w:pPr>
    </w:p>
    <w:p w14:paraId="1E482F0B" w14:textId="679B5674" w:rsidR="00603DAC" w:rsidRPr="00BA6507" w:rsidRDefault="004E286E" w:rsidP="00EA1FD1">
      <w:pPr>
        <w:pStyle w:val="31"/>
        <w:jc w:val="both"/>
      </w:pPr>
      <w:r w:rsidRPr="00BA6507">
        <w:lastRenderedPageBreak/>
        <w:t>3.</w:t>
      </w:r>
      <w:r w:rsidR="00EA1FD1">
        <w:t>2.</w:t>
      </w:r>
      <w:r w:rsidRPr="00BA6507">
        <w:t xml:space="preserve">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a"/>
      </w:pPr>
      <w:r>
        <w:t xml:space="preserve">Для запуска данной функции пользователю необходимо заполнить поля имени пользователя и пароля. </w:t>
      </w:r>
      <w:r w:rsidR="00345CC1">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a"/>
        <w:ind w:firstLine="0"/>
        <w:jc w:val="center"/>
      </w:pPr>
    </w:p>
    <w:p w14:paraId="24C0FDC5" w14:textId="5FA8EB98" w:rsidR="004E286E" w:rsidRDefault="005C60B0" w:rsidP="00AA2576">
      <w:pPr>
        <w:pStyle w:val="aa"/>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a"/>
        <w:ind w:firstLine="0"/>
        <w:jc w:val="center"/>
      </w:pPr>
      <w:r>
        <w:t>Рисунок 3.10– Авторизация в приложении</w:t>
      </w:r>
    </w:p>
    <w:p w14:paraId="357D7204" w14:textId="77777777" w:rsidR="00603DAC" w:rsidRPr="00FA4D32" w:rsidRDefault="00603DAC" w:rsidP="005C60B0">
      <w:pPr>
        <w:pStyle w:val="aa"/>
        <w:ind w:firstLine="0"/>
      </w:pPr>
    </w:p>
    <w:p w14:paraId="31A33A0B" w14:textId="25B76916" w:rsidR="004113B2" w:rsidRDefault="00A5618E" w:rsidP="00EA1FD1">
      <w:pPr>
        <w:pStyle w:val="31"/>
        <w:jc w:val="both"/>
      </w:pPr>
      <w:r>
        <w:t>3.</w:t>
      </w:r>
      <w:r w:rsidR="00EA1FD1">
        <w:t>2.</w:t>
      </w:r>
      <w:r>
        <w:t xml:space="preserve">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a"/>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a"/>
      </w:pPr>
    </w:p>
    <w:p w14:paraId="2520D878" w14:textId="791AF003" w:rsidR="005348BC" w:rsidRDefault="007F05B1" w:rsidP="005348BC">
      <w:pPr>
        <w:pStyle w:val="aa"/>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a"/>
        <w:ind w:firstLine="0"/>
        <w:jc w:val="center"/>
      </w:pPr>
      <w:r>
        <w:t>Рисунок 3.11– Регистрация на мероприятие</w:t>
      </w:r>
    </w:p>
    <w:p w14:paraId="11ED894D" w14:textId="58CFC195" w:rsidR="005348BC" w:rsidRDefault="005348BC" w:rsidP="005348BC">
      <w:pPr>
        <w:pStyle w:val="aa"/>
        <w:ind w:firstLine="0"/>
        <w:jc w:val="center"/>
      </w:pPr>
    </w:p>
    <w:p w14:paraId="2F0E6C41" w14:textId="30A18F7A" w:rsidR="00CB4C88" w:rsidRPr="003376E3" w:rsidRDefault="00CB4C88" w:rsidP="00EA1FD1">
      <w:pPr>
        <w:pStyle w:val="31"/>
        <w:jc w:val="both"/>
      </w:pPr>
      <w:r>
        <w:t>3.</w:t>
      </w:r>
      <w:r w:rsidR="00EA1FD1">
        <w:t>2.</w:t>
      </w:r>
      <w:r>
        <w:t xml:space="preserve">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a"/>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a"/>
        <w:ind w:firstLine="0"/>
        <w:jc w:val="center"/>
      </w:pPr>
    </w:p>
    <w:p w14:paraId="5F3DB007" w14:textId="3FB12E62" w:rsidR="00304757" w:rsidRDefault="001626D6" w:rsidP="00304757">
      <w:pPr>
        <w:pStyle w:val="aa"/>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a"/>
        <w:ind w:firstLine="0"/>
        <w:jc w:val="center"/>
      </w:pPr>
      <w:r>
        <w:t>Рисунок 3.12 – Ошибка подключения к сети</w:t>
      </w:r>
    </w:p>
    <w:p w14:paraId="316A5C73" w14:textId="77777777" w:rsidR="001626D6" w:rsidRDefault="001626D6" w:rsidP="00304757">
      <w:pPr>
        <w:pStyle w:val="aa"/>
        <w:ind w:firstLine="0"/>
        <w:jc w:val="center"/>
      </w:pPr>
    </w:p>
    <w:p w14:paraId="733AAC6E" w14:textId="38BB5002" w:rsidR="005436BC" w:rsidRDefault="005436BC" w:rsidP="00EA1FD1">
      <w:pPr>
        <w:pStyle w:val="31"/>
        <w:jc w:val="both"/>
      </w:pPr>
      <w:r>
        <w:t>3.</w:t>
      </w:r>
      <w:r w:rsidR="00EA1FD1">
        <w:t>2.</w:t>
      </w:r>
      <w:r>
        <w:t xml:space="preserve">12 </w:t>
      </w:r>
      <w:r w:rsidR="001C1FC3">
        <w:t>Реализация функции «Подтвердить присутствие участника»</w:t>
      </w:r>
    </w:p>
    <w:p w14:paraId="40BACD30" w14:textId="27424D9E" w:rsidR="003376E3" w:rsidRDefault="003376E3" w:rsidP="003376E3">
      <w:pPr>
        <w:pStyle w:val="aa"/>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a"/>
        <w:ind w:firstLine="0"/>
        <w:jc w:val="center"/>
      </w:pPr>
    </w:p>
    <w:p w14:paraId="639912D6" w14:textId="3CB4DCB7" w:rsidR="001626D6" w:rsidRDefault="00EF25DE" w:rsidP="003376E3">
      <w:pPr>
        <w:pStyle w:val="aa"/>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a"/>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a"/>
        <w:ind w:firstLine="0"/>
        <w:jc w:val="center"/>
        <w:rPr>
          <w:lang w:val="en-US"/>
        </w:rPr>
      </w:pPr>
    </w:p>
    <w:p w14:paraId="3899F2E4" w14:textId="77777777" w:rsidR="001626D6" w:rsidRDefault="001626D6" w:rsidP="001626D6">
      <w:pPr>
        <w:pStyle w:val="aa"/>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a"/>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a"/>
        <w:ind w:firstLine="0"/>
        <w:jc w:val="center"/>
      </w:pPr>
    </w:p>
    <w:p w14:paraId="24DE319E" w14:textId="695B7713" w:rsidR="006D19D0" w:rsidRDefault="006D19D0" w:rsidP="00EA1FD1">
      <w:pPr>
        <w:pStyle w:val="31"/>
        <w:jc w:val="both"/>
      </w:pPr>
      <w:r w:rsidRPr="006D19D0">
        <w:t>3.</w:t>
      </w:r>
      <w:r w:rsidR="00EA1FD1">
        <w:t>2.</w:t>
      </w:r>
      <w:r w:rsidRPr="006D19D0">
        <w:t xml:space="preserve">13 </w:t>
      </w:r>
      <w:r>
        <w:t>Реализация функции «Просмотреть список зарегистрированных участников»</w:t>
      </w:r>
    </w:p>
    <w:p w14:paraId="08B630E2" w14:textId="7BDA7877" w:rsidR="00572008" w:rsidRDefault="00305C92" w:rsidP="00572008">
      <w:pPr>
        <w:pStyle w:val="aa"/>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a"/>
        <w:ind w:firstLine="0"/>
        <w:jc w:val="center"/>
      </w:pPr>
    </w:p>
    <w:p w14:paraId="05A64988" w14:textId="24EC65F4" w:rsidR="001626D6" w:rsidRDefault="00182E08" w:rsidP="00257EFD">
      <w:pPr>
        <w:pStyle w:val="aa"/>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a"/>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a"/>
        <w:ind w:firstLine="0"/>
        <w:jc w:val="center"/>
      </w:pP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94368BD" w:rsidR="00465A45" w:rsidRDefault="0053205E" w:rsidP="00465A45">
      <w:pPr>
        <w:pStyle w:val="aa"/>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6CD7099C" w:rsidR="005C7A82" w:rsidRDefault="005C7A82" w:rsidP="00465A45">
      <w:pPr>
        <w:pStyle w:val="aa"/>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DF6DC7">
        <w:rPr>
          <w:highlight w:val="cyan"/>
        </w:rPr>
        <w:t>в приложении А</w:t>
      </w:r>
      <w:r w:rsidR="00DF6DC7">
        <w:t>.</w:t>
      </w:r>
    </w:p>
    <w:p w14:paraId="109892D8" w14:textId="6B19D138" w:rsidR="00DC1602" w:rsidRDefault="00DC1602" w:rsidP="00465A45">
      <w:pPr>
        <w:pStyle w:val="aa"/>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4D6D94">
      <w:pPr>
        <w:pStyle w:val="aa"/>
        <w:numPr>
          <w:ilvl w:val="0"/>
          <w:numId w:val="44"/>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a"/>
        <w:ind w:left="709" w:firstLine="0"/>
      </w:pPr>
    </w:p>
    <w:p w14:paraId="66BA1E6E" w14:textId="47066919" w:rsidR="00D02FFD" w:rsidRDefault="00D02FFD" w:rsidP="00D02FFD">
      <w:pPr>
        <w:pStyle w:val="aa"/>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a"/>
        <w:ind w:firstLine="0"/>
        <w:jc w:val="center"/>
      </w:pPr>
      <w:r>
        <w:t>Рисунок 4.1 – Тип устройства</w:t>
      </w:r>
    </w:p>
    <w:p w14:paraId="3141EE74" w14:textId="77777777" w:rsidR="00D02FFD" w:rsidRDefault="00D02FFD" w:rsidP="00D02FFD">
      <w:pPr>
        <w:pStyle w:val="aa"/>
        <w:ind w:firstLine="0"/>
        <w:jc w:val="center"/>
      </w:pPr>
    </w:p>
    <w:p w14:paraId="587C41CF" w14:textId="50E05D49" w:rsidR="0065218E" w:rsidRDefault="0065218E" w:rsidP="004D6D94">
      <w:pPr>
        <w:pStyle w:val="aa"/>
        <w:numPr>
          <w:ilvl w:val="0"/>
          <w:numId w:val="44"/>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5218E">
        <w:t>Lollipop</w:t>
      </w:r>
      <w:proofErr w:type="spellEnd"/>
      <w:r w:rsidRPr="0065218E">
        <w:t xml:space="preserve">, Android 6.0 </w:t>
      </w:r>
      <w:proofErr w:type="spellStart"/>
      <w:r w:rsidRPr="0065218E">
        <w:t>Marshmallow</w:t>
      </w:r>
      <w:proofErr w:type="spellEnd"/>
      <w:r w:rsidRPr="0065218E">
        <w:t xml:space="preserve">)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a"/>
        <w:ind w:firstLine="0"/>
        <w:jc w:val="center"/>
      </w:pPr>
    </w:p>
    <w:p w14:paraId="5053A3D6" w14:textId="0F53503F" w:rsidR="00D11098" w:rsidRDefault="00B82504" w:rsidP="00D11098">
      <w:pPr>
        <w:pStyle w:val="aa"/>
        <w:ind w:firstLine="0"/>
        <w:jc w:val="center"/>
      </w:pPr>
      <w:r w:rsidRPr="00B82504">
        <w:rPr>
          <w:noProof/>
        </w:rPr>
        <w:lastRenderedPageBreak/>
        <w:drawing>
          <wp:inline distT="0" distB="0" distL="0" distR="0" wp14:anchorId="1D9D2FE0" wp14:editId="343FD175">
            <wp:extent cx="5940425" cy="25146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514600"/>
                    </a:xfrm>
                    <a:prstGeom prst="rect">
                      <a:avLst/>
                    </a:prstGeom>
                  </pic:spPr>
                </pic:pic>
              </a:graphicData>
            </a:graphic>
          </wp:inline>
        </w:drawing>
      </w:r>
    </w:p>
    <w:p w14:paraId="4EA7D878" w14:textId="23EF89C6" w:rsidR="00D11098" w:rsidRPr="00D11098" w:rsidRDefault="00D11098" w:rsidP="00D11098">
      <w:pPr>
        <w:pStyle w:val="aa"/>
        <w:ind w:firstLine="0"/>
        <w:jc w:val="center"/>
      </w:pPr>
      <w:r>
        <w:t xml:space="preserve">Рисунок 4.2 – Версия </w:t>
      </w:r>
      <w:r>
        <w:rPr>
          <w:lang w:val="en-US"/>
        </w:rPr>
        <w:t>Android</w:t>
      </w:r>
      <w:r>
        <w:t xml:space="preserve"> на устройстве</w:t>
      </w:r>
    </w:p>
    <w:p w14:paraId="0AFAA5B8" w14:textId="77777777" w:rsidR="00D11098" w:rsidRDefault="00D11098" w:rsidP="00D11098">
      <w:pPr>
        <w:pStyle w:val="aa"/>
        <w:ind w:firstLine="0"/>
        <w:jc w:val="center"/>
      </w:pPr>
    </w:p>
    <w:p w14:paraId="4B9B5C50" w14:textId="0D8EB11E" w:rsidR="00087CFC" w:rsidRDefault="00087CFC" w:rsidP="004D6D94">
      <w:pPr>
        <w:pStyle w:val="aa"/>
        <w:numPr>
          <w:ilvl w:val="0"/>
          <w:numId w:val="44"/>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(см. рисунок 4.3)</w:t>
      </w:r>
      <w:r w:rsidRPr="00087CFC">
        <w:t>.</w:t>
      </w:r>
    </w:p>
    <w:p w14:paraId="362D7855" w14:textId="77777777" w:rsidR="00B12E68" w:rsidRDefault="00B12E68" w:rsidP="00B12E68">
      <w:pPr>
        <w:pStyle w:val="aa"/>
        <w:ind w:left="709" w:firstLine="0"/>
      </w:pPr>
    </w:p>
    <w:p w14:paraId="1A0F9CE6" w14:textId="6D93E2C4" w:rsidR="00B12E68" w:rsidRDefault="00B12E68" w:rsidP="00B12E68">
      <w:pPr>
        <w:pStyle w:val="aa"/>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a"/>
        <w:ind w:firstLine="0"/>
        <w:jc w:val="center"/>
      </w:pPr>
      <w:r>
        <w:t>Рисунок 4.3 – Наличие ошибок в приложении</w:t>
      </w:r>
    </w:p>
    <w:p w14:paraId="5D6F6F83" w14:textId="77777777" w:rsidR="00B12E68" w:rsidRDefault="00B12E68" w:rsidP="00B12E68">
      <w:pPr>
        <w:pStyle w:val="aa"/>
        <w:ind w:firstLine="0"/>
        <w:jc w:val="center"/>
      </w:pPr>
    </w:p>
    <w:p w14:paraId="783EFA94" w14:textId="29654C6C" w:rsidR="005509B5" w:rsidRDefault="005509B5" w:rsidP="004D6D94">
      <w:pPr>
        <w:pStyle w:val="aa"/>
        <w:numPr>
          <w:ilvl w:val="0"/>
          <w:numId w:val="44"/>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(см. рисунок 4.4)</w:t>
      </w:r>
      <w:r w:rsidRPr="005509B5">
        <w:t>.</w:t>
      </w:r>
    </w:p>
    <w:p w14:paraId="2E319DCF" w14:textId="72438C61" w:rsidR="00C53F7C" w:rsidRDefault="00C53F7C" w:rsidP="00C53F7C">
      <w:pPr>
        <w:pStyle w:val="aa"/>
        <w:ind w:firstLine="0"/>
        <w:jc w:val="center"/>
      </w:pPr>
    </w:p>
    <w:p w14:paraId="246D4EE4" w14:textId="559D2BA5" w:rsidR="00C53F7C" w:rsidRDefault="00C53F7C" w:rsidP="00C53F7C">
      <w:pPr>
        <w:pStyle w:val="aa"/>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a"/>
        <w:ind w:firstLine="0"/>
        <w:jc w:val="center"/>
      </w:pPr>
      <w:r>
        <w:t xml:space="preserve">Рисунок 4.4 – </w:t>
      </w:r>
      <w:r w:rsidR="00F714C9">
        <w:t>Стабильность работы при слабом подключении к сети</w:t>
      </w:r>
    </w:p>
    <w:p w14:paraId="09A0297E" w14:textId="77777777" w:rsidR="00C53F7C" w:rsidRDefault="00C53F7C" w:rsidP="00C53F7C">
      <w:pPr>
        <w:pStyle w:val="aa"/>
        <w:ind w:firstLine="0"/>
        <w:jc w:val="center"/>
      </w:pPr>
    </w:p>
    <w:p w14:paraId="241BFCD3" w14:textId="7F6D087D" w:rsidR="005509B5" w:rsidRDefault="005509B5" w:rsidP="004D6D94">
      <w:pPr>
        <w:pStyle w:val="aa"/>
        <w:numPr>
          <w:ilvl w:val="0"/>
          <w:numId w:val="44"/>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(см. рисунок 4.5)</w:t>
      </w:r>
      <w:r w:rsidRPr="005509B5">
        <w:t>.</w:t>
      </w:r>
    </w:p>
    <w:p w14:paraId="14EBA1BE" w14:textId="5661E820" w:rsidR="00A047DC" w:rsidRDefault="00A047DC" w:rsidP="00A047DC">
      <w:pPr>
        <w:pStyle w:val="aa"/>
        <w:ind w:firstLine="0"/>
        <w:jc w:val="center"/>
      </w:pPr>
    </w:p>
    <w:p w14:paraId="0512F3C3" w14:textId="554FDA29" w:rsidR="00A047DC" w:rsidRDefault="00A047DC" w:rsidP="00A047DC">
      <w:pPr>
        <w:pStyle w:val="aa"/>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a"/>
        <w:ind w:firstLine="0"/>
        <w:jc w:val="center"/>
      </w:pPr>
      <w:r>
        <w:t>Рисунок 4.5 – Дизайн графического интерфейса</w:t>
      </w:r>
    </w:p>
    <w:p w14:paraId="73713946" w14:textId="77777777" w:rsidR="00A047DC" w:rsidRDefault="00A047DC" w:rsidP="00A047DC">
      <w:pPr>
        <w:pStyle w:val="aa"/>
        <w:ind w:firstLine="0"/>
        <w:jc w:val="center"/>
      </w:pPr>
    </w:p>
    <w:p w14:paraId="5AFC4E3F" w14:textId="54807341" w:rsidR="005509B5" w:rsidRDefault="005509B5" w:rsidP="004D6D94">
      <w:pPr>
        <w:pStyle w:val="aa"/>
        <w:keepNext/>
        <w:numPr>
          <w:ilvl w:val="0"/>
          <w:numId w:val="44"/>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(см. рисунок 4.6)</w:t>
      </w:r>
      <w:r w:rsidRPr="005509B5">
        <w:t>.</w:t>
      </w:r>
    </w:p>
    <w:p w14:paraId="5ED27887" w14:textId="77777777" w:rsidR="00EA58F3" w:rsidRDefault="00EA58F3" w:rsidP="001E75FA">
      <w:pPr>
        <w:pStyle w:val="aa"/>
        <w:keepNext/>
        <w:ind w:left="709" w:firstLine="0"/>
      </w:pPr>
    </w:p>
    <w:p w14:paraId="18AEE795" w14:textId="1E46088D" w:rsidR="0047079A" w:rsidRDefault="0047079A" w:rsidP="0047079A">
      <w:pPr>
        <w:pStyle w:val="aa"/>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a"/>
        <w:ind w:firstLine="0"/>
        <w:jc w:val="center"/>
      </w:pPr>
      <w:r>
        <w:t>Рисунок 4.6 – Интуитивность взаимодействия</w:t>
      </w:r>
    </w:p>
    <w:p w14:paraId="7FC2C071" w14:textId="57514937" w:rsidR="0047079A" w:rsidRDefault="0047079A" w:rsidP="0047079A">
      <w:pPr>
        <w:pStyle w:val="aa"/>
        <w:ind w:firstLine="0"/>
        <w:jc w:val="center"/>
      </w:pPr>
    </w:p>
    <w:p w14:paraId="6129F6AC" w14:textId="66BD5F3F" w:rsidR="004E1C00" w:rsidRPr="004E1C00" w:rsidRDefault="004E1C00" w:rsidP="004E1C00">
      <w:pPr>
        <w:pStyle w:val="aa"/>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4D6D94">
      <w:pPr>
        <w:pStyle w:val="aa"/>
        <w:numPr>
          <w:ilvl w:val="0"/>
          <w:numId w:val="45"/>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4D6D94">
      <w:pPr>
        <w:pStyle w:val="aa"/>
        <w:numPr>
          <w:ilvl w:val="0"/>
          <w:numId w:val="45"/>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4D6D94">
      <w:pPr>
        <w:pStyle w:val="aa"/>
        <w:numPr>
          <w:ilvl w:val="0"/>
          <w:numId w:val="45"/>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4D6D94">
      <w:pPr>
        <w:pStyle w:val="aa"/>
        <w:numPr>
          <w:ilvl w:val="0"/>
          <w:numId w:val="45"/>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4D6D94">
      <w:pPr>
        <w:pStyle w:val="aa"/>
        <w:numPr>
          <w:ilvl w:val="0"/>
          <w:numId w:val="45"/>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a"/>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194E8A20" w:rsidR="00685574" w:rsidRPr="00685574" w:rsidRDefault="0021651B" w:rsidP="0021651B">
      <w:pPr>
        <w:pStyle w:val="23"/>
        <w:spacing w:before="0"/>
      </w:pPr>
      <w:r>
        <w:t xml:space="preserve">5.1 </w:t>
      </w:r>
      <w:r w:rsidR="00685574" w:rsidRPr="00685574">
        <w:t>Расч</w:t>
      </w:r>
      <w:r w:rsidR="00D506E8">
        <w:t>е</w:t>
      </w:r>
      <w:r w:rsidR="00685574" w:rsidRPr="00685574">
        <w:t>т единовременных затрат разработчика</w:t>
      </w:r>
    </w:p>
    <w:p w14:paraId="5F05F29D" w14:textId="7983AD46" w:rsidR="001916A8" w:rsidRDefault="001A3EA1" w:rsidP="00685574">
      <w:pPr>
        <w:pStyle w:val="aa"/>
      </w:pPr>
      <w:r w:rsidRPr="001A3EA1">
        <w:t xml:space="preserve">Единовременные затраты разработчика программного обеспечения могут быть рассчитаны с учетом </w:t>
      </w:r>
      <w:r w:rsidR="00BF376A">
        <w:t>множества</w:t>
      </w:r>
      <w:r w:rsidRPr="001A3EA1">
        <w:t xml:space="preserve"> факторов. </w:t>
      </w:r>
      <w:r w:rsidR="00BF376A">
        <w:t>В</w:t>
      </w:r>
      <w:r w:rsidRPr="001A3EA1">
        <w:t xml:space="preserve">ажно учесть количество часов, которое требуется для выполнения каждого этапов </w:t>
      </w:r>
      <w:r>
        <w:t>создания приложения</w:t>
      </w:r>
      <w:r w:rsidR="00BF376A">
        <w:t xml:space="preserve"> и затраченную на их выполнение трудоемкость</w:t>
      </w:r>
      <w:r w:rsidRPr="001A3EA1">
        <w:t xml:space="preserve">. </w:t>
      </w:r>
      <w:r>
        <w:t>Данные этапы включают в себя:</w:t>
      </w:r>
      <w:r w:rsidRPr="001A3EA1">
        <w:t xml:space="preserve"> анализ требований, проектирование архитектуры, разработку кода</w:t>
      </w:r>
      <w:r>
        <w:t xml:space="preserve"> и</w:t>
      </w:r>
      <w:r w:rsidRPr="001A3EA1">
        <w:t xml:space="preserve"> тестирование</w:t>
      </w:r>
      <w:r>
        <w:t xml:space="preserve"> итогового приложения</w:t>
      </w:r>
      <w:r w:rsidRPr="001A3EA1">
        <w:t>.</w:t>
      </w:r>
      <w:r w:rsidR="00713203">
        <w:t xml:space="preserve"> </w:t>
      </w:r>
      <w:r w:rsidR="00BF376A">
        <w:t>В таблице 5.1 представлена оценка трудоемкости этапов разработки мобильного приложения.</w:t>
      </w:r>
    </w:p>
    <w:p w14:paraId="51329096" w14:textId="77777777" w:rsidR="00DA160E" w:rsidRPr="00826330" w:rsidRDefault="00DA160E" w:rsidP="00685574">
      <w:pPr>
        <w:pStyle w:val="aa"/>
        <w:rPr>
          <w:highlight w:val="yellow"/>
        </w:rPr>
      </w:pPr>
    </w:p>
    <w:p w14:paraId="3B8CF0D1" w14:textId="4C6BF46B" w:rsidR="00685574" w:rsidRPr="004E150E" w:rsidRDefault="00685574" w:rsidP="00685574">
      <w:pPr>
        <w:pStyle w:val="af6"/>
      </w:pPr>
      <w:r w:rsidRPr="004E150E">
        <w:t>Таблица 5.1 – Стадии разработки</w:t>
      </w:r>
      <w:r w:rsidR="00BF376A" w:rsidRPr="004E150E">
        <w:t xml:space="preserve"> мобильного</w:t>
      </w:r>
      <w:r w:rsidRPr="004E150E">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4E150E" w14:paraId="749BB5DB" w14:textId="77777777" w:rsidTr="00642F48">
        <w:tc>
          <w:tcPr>
            <w:tcW w:w="3397" w:type="dxa"/>
          </w:tcPr>
          <w:p w14:paraId="28FF6761" w14:textId="77777777" w:rsidR="00685574" w:rsidRPr="004E150E" w:rsidRDefault="00685574" w:rsidP="00685574">
            <w:pPr>
              <w:pStyle w:val="aa"/>
              <w:ind w:firstLine="0"/>
              <w:jc w:val="center"/>
              <w:rPr>
                <w:b/>
                <w:bCs/>
              </w:rPr>
            </w:pPr>
            <w:r w:rsidRPr="004E150E">
              <w:rPr>
                <w:b/>
                <w:bCs/>
              </w:rPr>
              <w:t>Этап</w:t>
            </w:r>
          </w:p>
        </w:tc>
        <w:tc>
          <w:tcPr>
            <w:tcW w:w="2833" w:type="dxa"/>
          </w:tcPr>
          <w:p w14:paraId="692DCBD4" w14:textId="77777777" w:rsidR="00685574" w:rsidRPr="004E150E" w:rsidRDefault="00685574" w:rsidP="00685574">
            <w:pPr>
              <w:pStyle w:val="aa"/>
              <w:ind w:firstLine="0"/>
              <w:jc w:val="center"/>
              <w:rPr>
                <w:b/>
                <w:bCs/>
              </w:rPr>
            </w:pPr>
            <w:r w:rsidRPr="004E150E">
              <w:rPr>
                <w:b/>
                <w:bCs/>
              </w:rPr>
              <w:t xml:space="preserve">Трудоемкость, </w:t>
            </w:r>
            <w:proofErr w:type="spellStart"/>
            <w:r w:rsidRPr="004E150E">
              <w:rPr>
                <w:b/>
                <w:bCs/>
              </w:rPr>
              <w:t>дн</w:t>
            </w:r>
            <w:proofErr w:type="spellEnd"/>
          </w:p>
        </w:tc>
        <w:tc>
          <w:tcPr>
            <w:tcW w:w="3115" w:type="dxa"/>
          </w:tcPr>
          <w:p w14:paraId="1CF16AD2" w14:textId="77777777" w:rsidR="00685574" w:rsidRPr="004E150E" w:rsidRDefault="00685574" w:rsidP="00685574">
            <w:pPr>
              <w:pStyle w:val="aa"/>
              <w:ind w:firstLine="0"/>
              <w:jc w:val="center"/>
              <w:rPr>
                <w:b/>
                <w:bCs/>
              </w:rPr>
            </w:pPr>
            <w:r w:rsidRPr="004E150E">
              <w:rPr>
                <w:b/>
                <w:bCs/>
              </w:rPr>
              <w:t>Трудоемкость, %</w:t>
            </w:r>
          </w:p>
        </w:tc>
      </w:tr>
      <w:tr w:rsidR="00685574" w:rsidRPr="004E150E" w14:paraId="193EB759" w14:textId="77777777" w:rsidTr="00642F48">
        <w:tc>
          <w:tcPr>
            <w:tcW w:w="3397" w:type="dxa"/>
          </w:tcPr>
          <w:p w14:paraId="149C7BE9" w14:textId="77777777" w:rsidR="00685574" w:rsidRPr="004E150E" w:rsidRDefault="00685574" w:rsidP="00685574">
            <w:pPr>
              <w:pStyle w:val="aa"/>
              <w:ind w:firstLine="0"/>
            </w:pPr>
            <w:r w:rsidRPr="004E150E">
              <w:t>Предварительный этап</w:t>
            </w:r>
          </w:p>
        </w:tc>
        <w:tc>
          <w:tcPr>
            <w:tcW w:w="2833" w:type="dxa"/>
          </w:tcPr>
          <w:p w14:paraId="524A5C1B" w14:textId="772D4520" w:rsidR="00685574" w:rsidRPr="004E150E" w:rsidRDefault="001773DC" w:rsidP="00685574">
            <w:pPr>
              <w:pStyle w:val="aa"/>
              <w:ind w:firstLine="0"/>
              <w:jc w:val="center"/>
            </w:pPr>
            <w:r w:rsidRPr="004E150E">
              <w:t>2</w:t>
            </w:r>
          </w:p>
        </w:tc>
        <w:tc>
          <w:tcPr>
            <w:tcW w:w="3115" w:type="dxa"/>
          </w:tcPr>
          <w:p w14:paraId="09BC5612" w14:textId="643B4D46" w:rsidR="00685574" w:rsidRPr="004E150E" w:rsidRDefault="00E74A5E" w:rsidP="00685574">
            <w:pPr>
              <w:pStyle w:val="aa"/>
              <w:ind w:firstLine="0"/>
              <w:jc w:val="center"/>
            </w:pPr>
            <w:r w:rsidRPr="004E150E">
              <w:t>5.6</w:t>
            </w:r>
          </w:p>
        </w:tc>
      </w:tr>
      <w:tr w:rsidR="00685574" w:rsidRPr="004E150E" w14:paraId="010EDF51" w14:textId="77777777" w:rsidTr="00642F48">
        <w:tc>
          <w:tcPr>
            <w:tcW w:w="3397" w:type="dxa"/>
          </w:tcPr>
          <w:p w14:paraId="160C9DC3" w14:textId="04C9BE7D" w:rsidR="00685574" w:rsidRPr="004E150E" w:rsidRDefault="001773DC" w:rsidP="00685574">
            <w:pPr>
              <w:pStyle w:val="aa"/>
              <w:ind w:firstLine="0"/>
            </w:pPr>
            <w:r w:rsidRPr="004E150E">
              <w:t>Анализ предметной обла</w:t>
            </w:r>
            <w:r w:rsidRPr="004E150E">
              <w:softHyphen/>
              <w:t>сти</w:t>
            </w:r>
          </w:p>
        </w:tc>
        <w:tc>
          <w:tcPr>
            <w:tcW w:w="2833" w:type="dxa"/>
          </w:tcPr>
          <w:p w14:paraId="7D0CFFCD" w14:textId="1CD4ACAE" w:rsidR="00685574" w:rsidRPr="004E150E" w:rsidRDefault="001773DC" w:rsidP="00685574">
            <w:pPr>
              <w:pStyle w:val="aa"/>
              <w:ind w:firstLine="0"/>
              <w:jc w:val="center"/>
            </w:pPr>
            <w:r w:rsidRPr="004E150E">
              <w:t>7</w:t>
            </w:r>
          </w:p>
        </w:tc>
        <w:tc>
          <w:tcPr>
            <w:tcW w:w="3115" w:type="dxa"/>
          </w:tcPr>
          <w:p w14:paraId="76BE63FD" w14:textId="355F3D65" w:rsidR="00685574" w:rsidRPr="004E150E" w:rsidRDefault="00AE3BA7" w:rsidP="00685574">
            <w:pPr>
              <w:pStyle w:val="aa"/>
              <w:ind w:firstLine="0"/>
              <w:jc w:val="center"/>
            </w:pPr>
            <w:r w:rsidRPr="004E150E">
              <w:t>19.4</w:t>
            </w:r>
          </w:p>
        </w:tc>
      </w:tr>
      <w:tr w:rsidR="00685574" w:rsidRPr="004E150E" w14:paraId="4A1E1DE8" w14:textId="77777777" w:rsidTr="00642F48">
        <w:tc>
          <w:tcPr>
            <w:tcW w:w="3397" w:type="dxa"/>
          </w:tcPr>
          <w:p w14:paraId="3299EA63" w14:textId="0C81CE3A" w:rsidR="00685574" w:rsidRPr="004E150E" w:rsidRDefault="00685574" w:rsidP="00685574">
            <w:pPr>
              <w:pStyle w:val="aa"/>
              <w:ind w:firstLine="0"/>
            </w:pPr>
            <w:r w:rsidRPr="004E150E">
              <w:t>Проектирование</w:t>
            </w:r>
            <w:r w:rsidR="001773DC" w:rsidRPr="004E150E">
              <w:t xml:space="preserve"> мобиль</w:t>
            </w:r>
            <w:r w:rsidR="001773DC" w:rsidRPr="004E150E">
              <w:softHyphen/>
              <w:t>ного приложения</w:t>
            </w:r>
          </w:p>
        </w:tc>
        <w:tc>
          <w:tcPr>
            <w:tcW w:w="2833" w:type="dxa"/>
          </w:tcPr>
          <w:p w14:paraId="55C1A823" w14:textId="638AB4EE" w:rsidR="00685574" w:rsidRPr="004E150E" w:rsidRDefault="001773DC" w:rsidP="00685574">
            <w:pPr>
              <w:pStyle w:val="aa"/>
              <w:ind w:firstLine="0"/>
              <w:jc w:val="center"/>
            </w:pPr>
            <w:r w:rsidRPr="004E150E">
              <w:t>10</w:t>
            </w:r>
          </w:p>
        </w:tc>
        <w:tc>
          <w:tcPr>
            <w:tcW w:w="3115" w:type="dxa"/>
          </w:tcPr>
          <w:p w14:paraId="015C39B2" w14:textId="292AF810" w:rsidR="00685574" w:rsidRPr="004E150E" w:rsidRDefault="002342F1" w:rsidP="00685574">
            <w:pPr>
              <w:pStyle w:val="aa"/>
              <w:ind w:firstLine="0"/>
              <w:jc w:val="center"/>
            </w:pPr>
            <w:r w:rsidRPr="004E150E">
              <w:t>27.8</w:t>
            </w:r>
          </w:p>
        </w:tc>
      </w:tr>
      <w:tr w:rsidR="00685574" w:rsidRPr="004E150E" w14:paraId="437CD009" w14:textId="77777777" w:rsidTr="00642F48">
        <w:tc>
          <w:tcPr>
            <w:tcW w:w="3397" w:type="dxa"/>
          </w:tcPr>
          <w:p w14:paraId="006E28A0" w14:textId="70CD56CE" w:rsidR="00685574" w:rsidRPr="004E150E" w:rsidRDefault="00685574" w:rsidP="00685574">
            <w:pPr>
              <w:pStyle w:val="aa"/>
              <w:ind w:firstLine="0"/>
            </w:pPr>
            <w:r w:rsidRPr="004E150E">
              <w:t>Реализация</w:t>
            </w:r>
            <w:r w:rsidR="001773DC" w:rsidRPr="004E150E">
              <w:t xml:space="preserve"> мобильного приложения</w:t>
            </w:r>
          </w:p>
        </w:tc>
        <w:tc>
          <w:tcPr>
            <w:tcW w:w="2833" w:type="dxa"/>
          </w:tcPr>
          <w:p w14:paraId="1D192AD0" w14:textId="45C86895" w:rsidR="00685574" w:rsidRPr="004E150E" w:rsidRDefault="001773DC" w:rsidP="00685574">
            <w:pPr>
              <w:pStyle w:val="aa"/>
              <w:ind w:firstLine="0"/>
              <w:jc w:val="center"/>
            </w:pPr>
            <w:r w:rsidRPr="004E150E">
              <w:t>15</w:t>
            </w:r>
          </w:p>
        </w:tc>
        <w:tc>
          <w:tcPr>
            <w:tcW w:w="3115" w:type="dxa"/>
          </w:tcPr>
          <w:p w14:paraId="698C393D" w14:textId="30922DE2" w:rsidR="00685574" w:rsidRPr="004E150E" w:rsidRDefault="00685574" w:rsidP="00685574">
            <w:pPr>
              <w:pStyle w:val="aa"/>
              <w:ind w:firstLine="0"/>
              <w:jc w:val="center"/>
            </w:pPr>
            <w:r w:rsidRPr="004E150E">
              <w:t>4</w:t>
            </w:r>
            <w:r w:rsidR="002342F1" w:rsidRPr="004E150E">
              <w:t>1.7</w:t>
            </w:r>
          </w:p>
        </w:tc>
      </w:tr>
      <w:tr w:rsidR="00685574" w:rsidRPr="004E150E" w14:paraId="0F43994A" w14:textId="77777777" w:rsidTr="00642F48">
        <w:tc>
          <w:tcPr>
            <w:tcW w:w="3397" w:type="dxa"/>
          </w:tcPr>
          <w:p w14:paraId="2645B699" w14:textId="12A45A84" w:rsidR="00685574" w:rsidRPr="004E150E" w:rsidRDefault="00685574" w:rsidP="00685574">
            <w:pPr>
              <w:pStyle w:val="aa"/>
              <w:ind w:firstLine="0"/>
            </w:pPr>
            <w:r w:rsidRPr="004E150E">
              <w:t>Тестирование</w:t>
            </w:r>
            <w:r w:rsidR="001773DC" w:rsidRPr="004E150E">
              <w:t xml:space="preserve"> мобильного приложения</w:t>
            </w:r>
          </w:p>
        </w:tc>
        <w:tc>
          <w:tcPr>
            <w:tcW w:w="2833" w:type="dxa"/>
          </w:tcPr>
          <w:p w14:paraId="5B7AD071" w14:textId="05F16678" w:rsidR="00685574" w:rsidRPr="004E150E" w:rsidRDefault="001773DC" w:rsidP="00685574">
            <w:pPr>
              <w:pStyle w:val="aa"/>
              <w:ind w:firstLine="0"/>
              <w:jc w:val="center"/>
            </w:pPr>
            <w:r w:rsidRPr="004E150E">
              <w:t>2</w:t>
            </w:r>
          </w:p>
        </w:tc>
        <w:tc>
          <w:tcPr>
            <w:tcW w:w="3115" w:type="dxa"/>
          </w:tcPr>
          <w:p w14:paraId="119B561F" w14:textId="4C0439E0" w:rsidR="00685574" w:rsidRPr="004E150E" w:rsidRDefault="003646C5" w:rsidP="00685574">
            <w:pPr>
              <w:pStyle w:val="aa"/>
              <w:ind w:firstLine="0"/>
              <w:jc w:val="center"/>
            </w:pPr>
            <w:r w:rsidRPr="004E150E">
              <w:t>5.6</w:t>
            </w:r>
          </w:p>
        </w:tc>
      </w:tr>
      <w:tr w:rsidR="00685574" w:rsidRPr="00826330" w14:paraId="17A5048C" w14:textId="77777777" w:rsidTr="00642F48">
        <w:tc>
          <w:tcPr>
            <w:tcW w:w="3397" w:type="dxa"/>
          </w:tcPr>
          <w:p w14:paraId="2F5C5DF0" w14:textId="77777777" w:rsidR="00685574" w:rsidRPr="004E150E" w:rsidRDefault="00685574" w:rsidP="00685574">
            <w:pPr>
              <w:pStyle w:val="aa"/>
              <w:ind w:firstLine="0"/>
            </w:pPr>
            <w:r w:rsidRPr="004E150E">
              <w:t>Итого</w:t>
            </w:r>
          </w:p>
        </w:tc>
        <w:tc>
          <w:tcPr>
            <w:tcW w:w="2833" w:type="dxa"/>
          </w:tcPr>
          <w:p w14:paraId="058C808E" w14:textId="3DC48471" w:rsidR="00685574" w:rsidRPr="004E150E" w:rsidRDefault="003E5CF7" w:rsidP="00685574">
            <w:pPr>
              <w:pStyle w:val="aa"/>
              <w:ind w:firstLine="0"/>
              <w:jc w:val="center"/>
            </w:pPr>
            <w:r w:rsidRPr="004E150E">
              <w:t>36</w:t>
            </w:r>
          </w:p>
        </w:tc>
        <w:tc>
          <w:tcPr>
            <w:tcW w:w="3115" w:type="dxa"/>
          </w:tcPr>
          <w:p w14:paraId="7A2C7C2F" w14:textId="77777777" w:rsidR="00685574" w:rsidRPr="004E150E" w:rsidRDefault="00685574" w:rsidP="00685574">
            <w:pPr>
              <w:pStyle w:val="aa"/>
              <w:ind w:firstLine="0"/>
              <w:jc w:val="center"/>
            </w:pPr>
            <w:r w:rsidRPr="004E150E">
              <w:t>100</w:t>
            </w:r>
          </w:p>
        </w:tc>
      </w:tr>
    </w:tbl>
    <w:p w14:paraId="30AC30DF" w14:textId="556D7467" w:rsidR="00685574" w:rsidRDefault="00685574" w:rsidP="00316C9F">
      <w:pPr>
        <w:pStyle w:val="aa"/>
        <w:rPr>
          <w:highlight w:val="yellow"/>
        </w:rPr>
      </w:pPr>
    </w:p>
    <w:p w14:paraId="6317720D" w14:textId="60548F05" w:rsidR="00316C9F" w:rsidRDefault="00316C9F" w:rsidP="00316C9F">
      <w:pPr>
        <w:pStyle w:val="aa"/>
      </w:pPr>
      <w:r w:rsidRPr="00316C9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Default="00D506E8" w:rsidP="00B930F3">
      <w:pPr>
        <w:pStyle w:val="23"/>
      </w:pPr>
      <w:r>
        <w:t>5.2 Расчет затрат по экономическим элементам</w:t>
      </w:r>
    </w:p>
    <w:p w14:paraId="6380EE80" w14:textId="7F8F1026" w:rsidR="00B66501" w:rsidRDefault="00B930F3" w:rsidP="00B930F3">
      <w:pPr>
        <w:pStyle w:val="aa"/>
      </w:pPr>
      <w:r>
        <w:t>К з</w:t>
      </w:r>
      <w:r w:rsidR="00B66501">
        <w:t>атрат</w:t>
      </w:r>
      <w:r>
        <w:t>ам</w:t>
      </w:r>
      <w:r w:rsidR="00B66501">
        <w:t xml:space="preserve"> по экономическим элементам на создание программного обеспечения </w:t>
      </w:r>
      <w:r>
        <w:t xml:space="preserve">относятся </w:t>
      </w:r>
      <w:r w:rsidR="00B66501">
        <w:t>следующие составляющие:</w:t>
      </w:r>
    </w:p>
    <w:p w14:paraId="1B16C7AC" w14:textId="76A3DF04" w:rsidR="00B66501" w:rsidRDefault="00B66501" w:rsidP="004D6D94">
      <w:pPr>
        <w:pStyle w:val="aa"/>
        <w:numPr>
          <w:ilvl w:val="0"/>
          <w:numId w:val="46"/>
        </w:numPr>
        <w:ind w:left="0" w:firstLine="709"/>
      </w:pPr>
      <w:r>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t xml:space="preserve"> В таблице 5.2 представлены материальные затраты на разработку.</w:t>
      </w:r>
    </w:p>
    <w:p w14:paraId="1838D091" w14:textId="4B0F0284" w:rsidR="007266F5" w:rsidRDefault="007266F5" w:rsidP="007266F5">
      <w:pPr>
        <w:pStyle w:val="aa"/>
        <w:ind w:left="709" w:firstLine="0"/>
      </w:pPr>
    </w:p>
    <w:p w14:paraId="4FA1473F" w14:textId="77777777" w:rsidR="0040608E" w:rsidRPr="00EA6A50" w:rsidRDefault="0040608E" w:rsidP="0040608E">
      <w:pPr>
        <w:pStyle w:val="af6"/>
      </w:pPr>
      <w:r w:rsidRPr="00EA6A50">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EA6A50" w14:paraId="2D05F566" w14:textId="77777777" w:rsidTr="00F92DB3">
        <w:tc>
          <w:tcPr>
            <w:tcW w:w="3114" w:type="dxa"/>
          </w:tcPr>
          <w:p w14:paraId="793709E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Наименование</w:t>
            </w:r>
          </w:p>
        </w:tc>
        <w:tc>
          <w:tcPr>
            <w:tcW w:w="2126" w:type="dxa"/>
          </w:tcPr>
          <w:p w14:paraId="4F8326AD"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Цена</w:t>
            </w:r>
          </w:p>
        </w:tc>
        <w:tc>
          <w:tcPr>
            <w:tcW w:w="1768" w:type="dxa"/>
          </w:tcPr>
          <w:p w14:paraId="756F932F"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Количество</w:t>
            </w:r>
          </w:p>
        </w:tc>
        <w:tc>
          <w:tcPr>
            <w:tcW w:w="2337" w:type="dxa"/>
          </w:tcPr>
          <w:p w14:paraId="546E783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Стоимость</w:t>
            </w:r>
          </w:p>
        </w:tc>
      </w:tr>
      <w:tr w:rsidR="0040608E" w:rsidRPr="00EA6A50" w14:paraId="268CB332" w14:textId="77777777" w:rsidTr="00F92DB3">
        <w:tc>
          <w:tcPr>
            <w:tcW w:w="3114" w:type="dxa"/>
          </w:tcPr>
          <w:p w14:paraId="58A41EB9" w14:textId="3FE0B9D4" w:rsidR="0040608E" w:rsidRPr="00EA6A50" w:rsidRDefault="00431A88" w:rsidP="00C33F4A">
            <w:pPr>
              <w:rPr>
                <w:rFonts w:ascii="Times New Roman" w:hAnsi="Times New Roman" w:cs="Times New Roman"/>
                <w:sz w:val="28"/>
                <w:szCs w:val="28"/>
              </w:rPr>
            </w:pPr>
            <w:r w:rsidRPr="00EA6A50">
              <w:rPr>
                <w:rFonts w:ascii="Times New Roman" w:hAnsi="Times New Roman" w:cs="Times New Roman"/>
                <w:sz w:val="28"/>
                <w:szCs w:val="28"/>
              </w:rPr>
              <w:t>Набор к</w:t>
            </w:r>
            <w:r w:rsidR="00C33F4A" w:rsidRPr="00EA6A50">
              <w:rPr>
                <w:rFonts w:ascii="Times New Roman" w:hAnsi="Times New Roman" w:cs="Times New Roman"/>
                <w:sz w:val="28"/>
                <w:szCs w:val="28"/>
              </w:rPr>
              <w:t>анцеляри</w:t>
            </w:r>
            <w:r w:rsidRPr="00EA6A50">
              <w:rPr>
                <w:rFonts w:ascii="Times New Roman" w:hAnsi="Times New Roman" w:cs="Times New Roman"/>
                <w:sz w:val="28"/>
                <w:szCs w:val="28"/>
              </w:rPr>
              <w:t>и</w:t>
            </w:r>
          </w:p>
        </w:tc>
        <w:tc>
          <w:tcPr>
            <w:tcW w:w="2126" w:type="dxa"/>
          </w:tcPr>
          <w:p w14:paraId="2B3B82CA" w14:textId="2B45C47F"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5154239" w14:textId="6612C73C"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1</w:t>
            </w:r>
          </w:p>
        </w:tc>
        <w:tc>
          <w:tcPr>
            <w:tcW w:w="2337" w:type="dxa"/>
          </w:tcPr>
          <w:p w14:paraId="3B9A3915" w14:textId="26F588B6"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p>
        </w:tc>
      </w:tr>
      <w:tr w:rsidR="0040608E" w:rsidRPr="00EA6A50" w14:paraId="34ECB6B1" w14:textId="77777777" w:rsidTr="00F92DB3">
        <w:tc>
          <w:tcPr>
            <w:tcW w:w="3114" w:type="dxa"/>
          </w:tcPr>
          <w:p w14:paraId="7EC35376"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sz w:val="28"/>
                <w:szCs w:val="28"/>
              </w:rPr>
              <w:t>Печать (1 лист)</w:t>
            </w:r>
          </w:p>
        </w:tc>
        <w:tc>
          <w:tcPr>
            <w:tcW w:w="2126" w:type="dxa"/>
          </w:tcPr>
          <w:p w14:paraId="2665CEF4" w14:textId="7572B95B"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5</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AC12E80" w14:textId="1BFC917E"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100</w:t>
            </w:r>
          </w:p>
        </w:tc>
        <w:tc>
          <w:tcPr>
            <w:tcW w:w="2337" w:type="dxa"/>
          </w:tcPr>
          <w:p w14:paraId="50219F65" w14:textId="5B7CC4A9" w:rsidR="0040608E" w:rsidRPr="00EA6A50" w:rsidRDefault="00DE2A0F" w:rsidP="00C33F4A">
            <w:pPr>
              <w:jc w:val="center"/>
              <w:rPr>
                <w:rFonts w:ascii="Times New Roman" w:hAnsi="Times New Roman" w:cs="Times New Roman"/>
                <w:sz w:val="28"/>
                <w:szCs w:val="28"/>
              </w:rPr>
            </w:pPr>
            <w:r w:rsidRPr="00EA6A50">
              <w:rPr>
                <w:rFonts w:ascii="Times New Roman" w:hAnsi="Times New Roman" w:cs="Times New Roman"/>
                <w:sz w:val="28"/>
                <w:szCs w:val="28"/>
              </w:rPr>
              <w:t>500</w:t>
            </w:r>
          </w:p>
        </w:tc>
      </w:tr>
      <w:tr w:rsidR="0040608E" w:rsidRPr="00EA6A50" w14:paraId="7EC4B8D7" w14:textId="77777777" w:rsidTr="00F92DB3">
        <w:tc>
          <w:tcPr>
            <w:tcW w:w="3114" w:type="dxa"/>
          </w:tcPr>
          <w:p w14:paraId="78296556" w14:textId="2971D4E6" w:rsidR="0040608E" w:rsidRPr="00EA6A50" w:rsidRDefault="00AA4741" w:rsidP="00C33F4A">
            <w:pPr>
              <w:rPr>
                <w:rFonts w:ascii="Times New Roman" w:hAnsi="Times New Roman" w:cs="Times New Roman"/>
                <w:sz w:val="28"/>
                <w:szCs w:val="28"/>
              </w:rPr>
            </w:pPr>
            <w:r w:rsidRPr="00EA6A50">
              <w:rPr>
                <w:rFonts w:ascii="Times New Roman" w:hAnsi="Times New Roman" w:cs="Times New Roman"/>
                <w:sz w:val="28"/>
                <w:szCs w:val="28"/>
              </w:rPr>
              <w:t>Пакет интернета</w:t>
            </w:r>
          </w:p>
        </w:tc>
        <w:tc>
          <w:tcPr>
            <w:tcW w:w="2126" w:type="dxa"/>
          </w:tcPr>
          <w:p w14:paraId="6721878E" w14:textId="1C9DA3A5" w:rsidR="0040608E" w:rsidRPr="00EA6A50" w:rsidRDefault="00AA4741"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0C5A4169" w14:textId="5D7281A4" w:rsidR="0040608E" w:rsidRPr="00EA6A50" w:rsidRDefault="00A51B6D" w:rsidP="00C33F4A">
            <w:pPr>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D8BFF0E" w14:textId="77777777" w:rsidR="0040608E" w:rsidRPr="00EA6A50" w:rsidRDefault="0040608E"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p>
        </w:tc>
      </w:tr>
      <w:tr w:rsidR="0040608E" w:rsidRPr="00826330" w14:paraId="02AF997C" w14:textId="77777777" w:rsidTr="00F92DB3">
        <w:tc>
          <w:tcPr>
            <w:tcW w:w="7008" w:type="dxa"/>
            <w:gridSpan w:val="3"/>
          </w:tcPr>
          <w:p w14:paraId="5BF3FA94"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b/>
                <w:sz w:val="28"/>
                <w:szCs w:val="28"/>
              </w:rPr>
              <w:t>Итого</w:t>
            </w:r>
          </w:p>
        </w:tc>
        <w:tc>
          <w:tcPr>
            <w:tcW w:w="2337" w:type="dxa"/>
          </w:tcPr>
          <w:p w14:paraId="39E0DDF4" w14:textId="6BCB399E" w:rsidR="0040608E" w:rsidRPr="00EA6A50" w:rsidRDefault="00D6326D" w:rsidP="00C33F4A">
            <w:pPr>
              <w:jc w:val="center"/>
              <w:rPr>
                <w:rFonts w:ascii="Times New Roman" w:hAnsi="Times New Roman" w:cs="Times New Roman"/>
                <w:sz w:val="28"/>
                <w:szCs w:val="28"/>
              </w:rPr>
            </w:pPr>
            <w:r w:rsidRPr="00EA6A50">
              <w:rPr>
                <w:rFonts w:ascii="Times New Roman" w:hAnsi="Times New Roman" w:cs="Times New Roman"/>
                <w:b/>
                <w:sz w:val="28"/>
                <w:szCs w:val="28"/>
              </w:rPr>
              <w:t>990</w:t>
            </w:r>
          </w:p>
        </w:tc>
      </w:tr>
    </w:tbl>
    <w:p w14:paraId="19E05ECB" w14:textId="77777777" w:rsidR="0040608E" w:rsidRDefault="0040608E" w:rsidP="007266F5">
      <w:pPr>
        <w:pStyle w:val="aa"/>
        <w:ind w:left="709" w:firstLine="0"/>
      </w:pPr>
    </w:p>
    <w:p w14:paraId="131CCFAC" w14:textId="5D36AE79" w:rsidR="00B66501" w:rsidRPr="00316C9F" w:rsidRDefault="00B66501" w:rsidP="004D6D94">
      <w:pPr>
        <w:pStyle w:val="aa"/>
        <w:numPr>
          <w:ilvl w:val="0"/>
          <w:numId w:val="46"/>
        </w:numPr>
        <w:ind w:left="0" w:firstLine="709"/>
      </w:pPr>
      <w:r>
        <w:lastRenderedPageBreak/>
        <w:t>Затраты на электроэнергию</w:t>
      </w:r>
      <w:r w:rsidR="005C478D">
        <w:t xml:space="preserve"> – с</w:t>
      </w:r>
      <w:r>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191B0C" w:rsidRDefault="00685574" w:rsidP="00D67CE9">
      <w:pPr>
        <w:pStyle w:val="aa"/>
      </w:pPr>
      <w:r w:rsidRPr="00191B0C">
        <w:t xml:space="preserve">В процессе </w:t>
      </w:r>
      <w:r w:rsidR="00F4248C" w:rsidRPr="00191B0C">
        <w:t>проектирования и разработки мобильного приложения</w:t>
      </w:r>
      <w:r w:rsidRPr="00191B0C">
        <w:t xml:space="preserve"> для работы использовался ноутбук </w:t>
      </w:r>
      <w:r w:rsidR="00F4248C" w:rsidRPr="00191B0C">
        <w:rPr>
          <w:lang w:val="en-US"/>
        </w:rPr>
        <w:t>Acer</w:t>
      </w:r>
      <w:r w:rsidR="00F4248C" w:rsidRPr="00191B0C">
        <w:t xml:space="preserve"> </w:t>
      </w:r>
      <w:r w:rsidR="00F4248C" w:rsidRPr="00191B0C">
        <w:rPr>
          <w:lang w:val="en-US"/>
        </w:rPr>
        <w:t>Aspire</w:t>
      </w:r>
      <w:r w:rsidR="00F4248C" w:rsidRPr="00191B0C">
        <w:t xml:space="preserve"> </w:t>
      </w:r>
      <w:r w:rsidR="00F4248C" w:rsidRPr="00191B0C">
        <w:rPr>
          <w:lang w:val="en-US"/>
        </w:rPr>
        <w:t>A</w:t>
      </w:r>
      <w:r w:rsidR="00F4248C" w:rsidRPr="00191B0C">
        <w:t>715-71</w:t>
      </w:r>
      <w:r w:rsidR="00F4248C" w:rsidRPr="00191B0C">
        <w:rPr>
          <w:lang w:val="en-US"/>
        </w:rPr>
        <w:t>G</w:t>
      </w:r>
      <w:r w:rsidRPr="00191B0C">
        <w:t>. Потребление электроэнергии ноутбуком – 0,1</w:t>
      </w:r>
      <w:r w:rsidR="00D42474" w:rsidRPr="00191B0C">
        <w:t>35</w:t>
      </w:r>
      <w:r w:rsidRPr="00191B0C">
        <w:t xml:space="preserve"> кВт/ч/ </w:t>
      </w:r>
    </w:p>
    <w:p w14:paraId="2A83AE7B" w14:textId="44D73F3D" w:rsidR="00685574" w:rsidRPr="00191B0C" w:rsidRDefault="00685574" w:rsidP="00D67CE9">
      <w:pPr>
        <w:pStyle w:val="aa"/>
      </w:pPr>
      <w:r w:rsidRPr="00191B0C">
        <w:t xml:space="preserve">Стоимость 1кВт электроэнергии составляет </w:t>
      </w:r>
      <w:r w:rsidR="00D67CE9" w:rsidRPr="00191B0C">
        <w:t xml:space="preserve">1,42 </w:t>
      </w:r>
      <w:r w:rsidRPr="00191B0C">
        <w:t xml:space="preserve">руб. </w:t>
      </w:r>
    </w:p>
    <w:p w14:paraId="18C97516" w14:textId="0B5F077C" w:rsidR="00685574" w:rsidRPr="00191B0C" w:rsidRDefault="00685574" w:rsidP="00D67CE9">
      <w:pPr>
        <w:pStyle w:val="aa"/>
      </w:pPr>
      <w:r w:rsidRPr="00191B0C">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191B0C">
        <w:t xml:space="preserve"> работы равна</w:t>
      </w:r>
      <w:r w:rsidR="00D67CE9" w:rsidRPr="00191B0C">
        <w:t xml:space="preserve"> (1)</w:t>
      </w:r>
      <w:r w:rsidRPr="00191B0C">
        <w:t>:</w:t>
      </w:r>
    </w:p>
    <w:p w14:paraId="039D7CA7" w14:textId="77777777" w:rsidR="00685574" w:rsidRPr="00191B0C"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191B0C" w14:paraId="232D7121" w14:textId="77777777" w:rsidTr="00F70BF8">
        <w:tc>
          <w:tcPr>
            <w:tcW w:w="8642" w:type="dxa"/>
          </w:tcPr>
          <w:p w14:paraId="4E43214A" w14:textId="5C8E7F0D" w:rsidR="00ED0A04" w:rsidRPr="00191B0C" w:rsidRDefault="004D6D94"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191B0C" w:rsidRDefault="00ED0A04" w:rsidP="00167F1F">
            <w:pPr>
              <w:pStyle w:val="aa"/>
              <w:ind w:firstLine="0"/>
              <w:jc w:val="right"/>
            </w:pPr>
            <w:r w:rsidRPr="00191B0C">
              <w:t>(1)</w:t>
            </w:r>
          </w:p>
        </w:tc>
      </w:tr>
    </w:tbl>
    <w:p w14:paraId="2DD7EAAC" w14:textId="77777777" w:rsidR="00685574" w:rsidRPr="00826330" w:rsidRDefault="00685574" w:rsidP="00ED0A04">
      <w:pPr>
        <w:pStyle w:val="aa"/>
        <w:rPr>
          <w:highlight w:val="yellow"/>
        </w:rPr>
      </w:pPr>
    </w:p>
    <w:p w14:paraId="4F52839A" w14:textId="3045E2A3" w:rsidR="00685574" w:rsidRPr="00601090" w:rsidRDefault="00685574" w:rsidP="002C4411">
      <w:pPr>
        <w:pStyle w:val="aa"/>
      </w:pPr>
      <w:r w:rsidRPr="00601090">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Pr>
          <w:rFonts w:eastAsiaTheme="minorEastAsia"/>
        </w:rPr>
        <w:t xml:space="preserve"> (2)</w:t>
      </w:r>
      <w:r w:rsidRPr="00601090">
        <w:rPr>
          <w:rFonts w:eastAsiaTheme="minorEastAsia"/>
        </w:rPr>
        <w:t>:</w:t>
      </w:r>
    </w:p>
    <w:p w14:paraId="2B8F90D9" w14:textId="77777777" w:rsidR="00685574" w:rsidRPr="00826330" w:rsidRDefault="00685574" w:rsidP="00601090">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14:paraId="7150A209" w14:textId="77777777" w:rsidTr="00F70BF8">
        <w:tc>
          <w:tcPr>
            <w:tcW w:w="8642" w:type="dxa"/>
          </w:tcPr>
          <w:p w14:paraId="4ADEE2CF" w14:textId="38FA9DE3" w:rsidR="00601090" w:rsidRDefault="004D6D94" w:rsidP="00601090">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Default="00601090" w:rsidP="00167F1F">
            <w:pPr>
              <w:pStyle w:val="aa"/>
              <w:ind w:firstLine="0"/>
              <w:jc w:val="right"/>
              <w:rPr>
                <w:highlight w:val="yellow"/>
              </w:rPr>
            </w:pPr>
            <w:r w:rsidRPr="00601090">
              <w:t>(2)</w:t>
            </w:r>
          </w:p>
        </w:tc>
      </w:tr>
    </w:tbl>
    <w:p w14:paraId="3DB4AFDF" w14:textId="3DC4A31F" w:rsidR="00685574" w:rsidRPr="00826330" w:rsidRDefault="00685574" w:rsidP="00601090">
      <w:pPr>
        <w:pStyle w:val="aa"/>
        <w:rPr>
          <w:highlight w:val="yellow"/>
        </w:rPr>
      </w:pPr>
    </w:p>
    <w:p w14:paraId="40614C2C" w14:textId="4D6794E5" w:rsidR="00685574" w:rsidRPr="0050163D" w:rsidRDefault="00685574" w:rsidP="0050163D">
      <w:pPr>
        <w:pStyle w:val="aa"/>
      </w:pPr>
      <w:r w:rsidRPr="0050163D">
        <w:t>Себестоимость электроэнергии рассчитывается по формуле</w:t>
      </w:r>
      <w:r w:rsidR="0050163D">
        <w:t xml:space="preserve"> (3)</w:t>
      </w:r>
      <w:r w:rsidRPr="0050163D">
        <w:t>: </w:t>
      </w:r>
    </w:p>
    <w:p w14:paraId="6FB40834" w14:textId="77777777" w:rsidR="00685574" w:rsidRPr="00826330" w:rsidRDefault="00685574" w:rsidP="00167F1F">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14:paraId="05A99AED" w14:textId="77777777" w:rsidTr="00F70BF8">
        <w:tc>
          <w:tcPr>
            <w:tcW w:w="8642" w:type="dxa"/>
          </w:tcPr>
          <w:p w14:paraId="12083CA5" w14:textId="22E71D1B" w:rsidR="00167F1F" w:rsidRDefault="004D6D94" w:rsidP="00167F1F">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Default="00167F1F" w:rsidP="00167F1F">
            <w:pPr>
              <w:pStyle w:val="aa"/>
              <w:ind w:firstLine="0"/>
              <w:jc w:val="right"/>
              <w:rPr>
                <w:highlight w:val="yellow"/>
              </w:rPr>
            </w:pPr>
            <w:r w:rsidRPr="00167F1F">
              <w:t>(3)</w:t>
            </w:r>
          </w:p>
        </w:tc>
      </w:tr>
    </w:tbl>
    <w:p w14:paraId="68AB9305" w14:textId="1F02CB5D" w:rsidR="00685574" w:rsidRPr="00167F1F" w:rsidRDefault="00685574" w:rsidP="00167F1F">
      <w:pPr>
        <w:pStyle w:val="aa"/>
        <w:rPr>
          <w:highlight w:val="yellow"/>
        </w:rPr>
      </w:pPr>
    </w:p>
    <w:p w14:paraId="010EB963" w14:textId="3E3D80C8" w:rsidR="00685574" w:rsidRPr="00573E02" w:rsidRDefault="00685574" w:rsidP="00573E02">
      <w:pPr>
        <w:pStyle w:val="aa"/>
      </w:pPr>
      <w:r w:rsidRPr="00573E02">
        <w:t>Используя формулу (</w:t>
      </w:r>
      <w:r w:rsidR="00DF5B5C" w:rsidRPr="00573E02">
        <w:t>3</w:t>
      </w:r>
      <w:r w:rsidRPr="00573E02">
        <w:t>), получаем</w:t>
      </w:r>
      <w:r w:rsidR="00DF5B5C" w:rsidRPr="00573E02">
        <w:t xml:space="preserve"> (4)</w:t>
      </w:r>
      <w:r w:rsidRPr="00573E02">
        <w:t>:</w:t>
      </w:r>
    </w:p>
    <w:p w14:paraId="2CEACE2D" w14:textId="77777777" w:rsidR="00685574" w:rsidRPr="00826330" w:rsidRDefault="00685574" w:rsidP="00573E02">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14:paraId="496C453E" w14:textId="77777777" w:rsidTr="00F70BF8">
        <w:tc>
          <w:tcPr>
            <w:tcW w:w="8642" w:type="dxa"/>
          </w:tcPr>
          <w:p w14:paraId="462A8FBD" w14:textId="46AE6017" w:rsidR="00573E02" w:rsidRPr="00573E02" w:rsidRDefault="004D6D94" w:rsidP="00573E02">
            <w:pPr>
              <w:ind w:left="720"/>
              <w:rPr>
                <w:sz w:val="28"/>
                <w:szCs w:val="28"/>
                <w:highlight w:val="yellow"/>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573E02" w:rsidRDefault="00573E02" w:rsidP="00573E02">
            <w:pPr>
              <w:pStyle w:val="aa"/>
              <w:ind w:firstLine="0"/>
              <w:jc w:val="right"/>
            </w:pPr>
            <w:r w:rsidRPr="00573E02">
              <w:t>(4)</w:t>
            </w:r>
          </w:p>
        </w:tc>
      </w:tr>
    </w:tbl>
    <w:p w14:paraId="29CF6924" w14:textId="77777777" w:rsidR="00685574" w:rsidRPr="00826330" w:rsidRDefault="00685574" w:rsidP="00573E02">
      <w:pPr>
        <w:pStyle w:val="aa"/>
        <w:rPr>
          <w:highlight w:val="yellow"/>
        </w:rPr>
      </w:pPr>
    </w:p>
    <w:p w14:paraId="15014294" w14:textId="5E622C78" w:rsidR="00685574" w:rsidRPr="00B55AA0" w:rsidRDefault="00685574" w:rsidP="00C03959">
      <w:pPr>
        <w:pStyle w:val="aa"/>
      </w:pPr>
      <w:r w:rsidRPr="00B55AA0">
        <w:t xml:space="preserve">По </w:t>
      </w:r>
      <w:r w:rsidR="004E2B84" w:rsidRPr="00B55AA0">
        <w:t>результатам</w:t>
      </w:r>
      <w:r w:rsidRPr="00B55AA0">
        <w:t xml:space="preserve"> вышеприведённых расчётов </w:t>
      </w:r>
      <w:r w:rsidR="004E2B84" w:rsidRPr="00B55AA0">
        <w:t>составлена</w:t>
      </w:r>
      <w:r w:rsidRPr="00B55AA0">
        <w:t xml:space="preserve"> смета затрат на </w:t>
      </w:r>
      <w:r w:rsidR="004E2B84" w:rsidRPr="00B55AA0">
        <w:t>разработку мобильного приложения</w:t>
      </w:r>
      <w:r w:rsidR="00E75F86">
        <w:t xml:space="preserve"> (см. таблицу 5.3)</w:t>
      </w:r>
      <w:r w:rsidRPr="00B55AA0">
        <w:t>.</w:t>
      </w:r>
    </w:p>
    <w:p w14:paraId="6C63D997" w14:textId="77777777" w:rsidR="00685574" w:rsidRPr="00826330" w:rsidRDefault="00685574" w:rsidP="00FE169B">
      <w:pPr>
        <w:pStyle w:val="aa"/>
        <w:rPr>
          <w:highlight w:val="yellow"/>
        </w:rPr>
      </w:pPr>
    </w:p>
    <w:p w14:paraId="5A5C061C" w14:textId="08C1BBE1" w:rsidR="00B55AA0" w:rsidRPr="00EA6A50" w:rsidRDefault="00B55AA0" w:rsidP="00B55AA0">
      <w:pPr>
        <w:pStyle w:val="af6"/>
      </w:pPr>
      <w:r w:rsidRPr="00EA6A50">
        <w:t>Таблица 5.</w:t>
      </w:r>
      <w:r>
        <w:t>3</w:t>
      </w:r>
      <w:r w:rsidRPr="00EA6A50">
        <w:t xml:space="preserve"> – </w:t>
      </w:r>
      <w:r>
        <w:t>Смета затрат</w:t>
      </w:r>
    </w:p>
    <w:tbl>
      <w:tblPr>
        <w:tblStyle w:val="af1"/>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Элемент затрат</w:t>
            </w:r>
          </w:p>
        </w:tc>
        <w:tc>
          <w:tcPr>
            <w:tcW w:w="4673" w:type="dxa"/>
          </w:tcPr>
          <w:p w14:paraId="4AF40F5A"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 xml:space="preserve">Сметная стоимость, </w:t>
            </w:r>
            <w:proofErr w:type="spellStart"/>
            <w:r w:rsidRPr="00B55AA0">
              <w:rPr>
                <w:rFonts w:ascii="Times New Roman" w:hAnsi="Times New Roman" w:cs="Times New Roman"/>
                <w:b/>
                <w:sz w:val="28"/>
                <w:szCs w:val="28"/>
              </w:rPr>
              <w:t>руб</w:t>
            </w:r>
            <w:proofErr w:type="spellEnd"/>
          </w:p>
        </w:tc>
      </w:tr>
      <w:tr w:rsidR="00685574" w:rsidRPr="00826330" w14:paraId="2F090F97" w14:textId="77777777" w:rsidTr="00642F48">
        <w:tc>
          <w:tcPr>
            <w:tcW w:w="4672" w:type="dxa"/>
          </w:tcPr>
          <w:p w14:paraId="142F7535"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Материальные затраты</w:t>
            </w:r>
          </w:p>
        </w:tc>
        <w:tc>
          <w:tcPr>
            <w:tcW w:w="4673" w:type="dxa"/>
          </w:tcPr>
          <w:p w14:paraId="7BB021AE" w14:textId="6D5D3EAA"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990</w:t>
            </w:r>
            <w:r>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3143EB71" w14:textId="77777777" w:rsidTr="00642F48">
        <w:tc>
          <w:tcPr>
            <w:tcW w:w="4672" w:type="dxa"/>
          </w:tcPr>
          <w:p w14:paraId="09A7E59B"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Затраты на электроэнергию</w:t>
            </w:r>
          </w:p>
        </w:tc>
        <w:tc>
          <w:tcPr>
            <w:tcW w:w="4673" w:type="dxa"/>
          </w:tcPr>
          <w:p w14:paraId="0920254F" w14:textId="0C176057"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41,4072</w:t>
            </w:r>
            <w:r w:rsidR="00685574" w:rsidRPr="00B55AA0">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563980E6" w14:textId="77777777" w:rsidTr="00642F48">
        <w:tc>
          <w:tcPr>
            <w:tcW w:w="4672" w:type="dxa"/>
          </w:tcPr>
          <w:p w14:paraId="15AC1A2E" w14:textId="77777777" w:rsidR="00685574" w:rsidRPr="00B55AA0" w:rsidRDefault="00685574" w:rsidP="00B55AA0">
            <w:pPr>
              <w:rPr>
                <w:rFonts w:ascii="Times New Roman" w:hAnsi="Times New Roman" w:cs="Times New Roman"/>
                <w:b/>
                <w:sz w:val="28"/>
                <w:szCs w:val="28"/>
              </w:rPr>
            </w:pPr>
            <w:r w:rsidRPr="00B55AA0">
              <w:rPr>
                <w:rFonts w:ascii="Times New Roman" w:hAnsi="Times New Roman" w:cs="Times New Roman"/>
                <w:b/>
                <w:sz w:val="28"/>
                <w:szCs w:val="28"/>
              </w:rPr>
              <w:t>Итого</w:t>
            </w:r>
          </w:p>
        </w:tc>
        <w:tc>
          <w:tcPr>
            <w:tcW w:w="4673" w:type="dxa"/>
          </w:tcPr>
          <w:p w14:paraId="06751F2C" w14:textId="6722C3DF" w:rsidR="00685574" w:rsidRPr="00B55AA0" w:rsidRDefault="00535F03" w:rsidP="00B55AA0">
            <w:pPr>
              <w:jc w:val="center"/>
              <w:rPr>
                <w:rFonts w:ascii="Times New Roman" w:hAnsi="Times New Roman" w:cs="Times New Roman"/>
                <w:b/>
                <w:sz w:val="28"/>
                <w:szCs w:val="28"/>
              </w:rPr>
            </w:pPr>
            <w:r w:rsidRPr="00535F03">
              <w:rPr>
                <w:rFonts w:ascii="Times New Roman" w:hAnsi="Times New Roman" w:cs="Times New Roman"/>
                <w:b/>
                <w:sz w:val="28"/>
                <w:szCs w:val="28"/>
              </w:rPr>
              <w:t>1031,4072</w:t>
            </w:r>
            <w:r w:rsidR="00685574" w:rsidRPr="00B55AA0">
              <w:rPr>
                <w:rFonts w:ascii="Times New Roman" w:hAnsi="Times New Roman" w:cs="Times New Roman"/>
                <w:b/>
                <w:sz w:val="28"/>
                <w:szCs w:val="28"/>
              </w:rPr>
              <w:t xml:space="preserve"> </w:t>
            </w:r>
            <w:proofErr w:type="spellStart"/>
            <w:r w:rsidR="00685574" w:rsidRPr="00B55AA0">
              <w:rPr>
                <w:rFonts w:ascii="Times New Roman" w:hAnsi="Times New Roman" w:cs="Times New Roman"/>
                <w:b/>
                <w:sz w:val="28"/>
                <w:szCs w:val="28"/>
              </w:rPr>
              <w:t>руб</w:t>
            </w:r>
            <w:proofErr w:type="spellEnd"/>
          </w:p>
        </w:tc>
      </w:tr>
    </w:tbl>
    <w:p w14:paraId="0F2A322F" w14:textId="77777777" w:rsidR="00685574" w:rsidRPr="00826330" w:rsidRDefault="00685574" w:rsidP="00924984">
      <w:pPr>
        <w:pStyle w:val="aa"/>
        <w:rPr>
          <w:highlight w:val="yellow"/>
        </w:rPr>
      </w:pPr>
    </w:p>
    <w:p w14:paraId="60D3F5D0" w14:textId="3AC06779" w:rsidR="00685574" w:rsidRPr="00693403" w:rsidRDefault="009356E1" w:rsidP="009356E1">
      <w:pPr>
        <w:pStyle w:val="23"/>
        <w:spacing w:before="0"/>
      </w:pPr>
      <w:r w:rsidRPr="009356E1">
        <w:t xml:space="preserve">5.3 </w:t>
      </w:r>
      <w:r w:rsidR="00685574" w:rsidRPr="009356E1">
        <w:t>Расчет экономической выгоды по времени</w:t>
      </w:r>
    </w:p>
    <w:p w14:paraId="14FE2F75" w14:textId="48CE70D3" w:rsidR="009356E1" w:rsidRDefault="009356E1" w:rsidP="009356E1">
      <w:pPr>
        <w:pStyle w:val="aa"/>
      </w:pPr>
      <w:r>
        <w:t xml:space="preserve">Для расчета временной выгоды необходимо вычислить временные затраты </w:t>
      </w:r>
      <w:r w:rsidR="00AA0812">
        <w:t>ответственный за</w:t>
      </w:r>
      <w:r>
        <w:t xml:space="preserve"> мероприяти</w:t>
      </w:r>
      <w:r w:rsidR="00AA0812">
        <w:t>е</w:t>
      </w:r>
      <w:r>
        <w:t xml:space="preserve"> на подтверждения присутствия </w:t>
      </w:r>
      <w:r w:rsidR="00796E55">
        <w:t>студента</w:t>
      </w:r>
      <w:r>
        <w:t xml:space="preserve">. </w:t>
      </w:r>
    </w:p>
    <w:p w14:paraId="4E7AD5DF" w14:textId="46EBBE55" w:rsidR="00FA6942" w:rsidRDefault="00AA0812" w:rsidP="009356E1">
      <w:pPr>
        <w:pStyle w:val="aa"/>
      </w:pPr>
      <w:r>
        <w:t xml:space="preserve">При </w:t>
      </w:r>
      <w:r w:rsidR="00781538">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t xml:space="preserve">Данный процесс занимает в среднем до </w:t>
      </w:r>
      <w:r w:rsidR="00C444B5">
        <w:t>5</w:t>
      </w:r>
      <w:r w:rsidR="004A00CC">
        <w:t xml:space="preserve"> минут в зависимости от количества пришедших участников и ответственных за мероприятие. </w:t>
      </w:r>
      <w:r w:rsidR="003C1EC9">
        <w:t>Зрители, пришедшие посмотреть на мероприятие, не учитываются.</w:t>
      </w:r>
    </w:p>
    <w:p w14:paraId="31D2E004" w14:textId="0F9FA4AE" w:rsidR="003D6BF5" w:rsidRPr="00C76088" w:rsidRDefault="003D6BF5" w:rsidP="009356E1">
      <w:pPr>
        <w:pStyle w:val="aa"/>
      </w:pPr>
      <w:r>
        <w:lastRenderedPageBreak/>
        <w:t>Количество участников каждого мероприятия является индивидуальным значением.</w:t>
      </w:r>
      <w:r w:rsidR="002F23E0">
        <w:t xml:space="preserve"> </w:t>
      </w:r>
      <w:r w:rsidR="00C76088">
        <w:t>Среднее число участников мероприятия равняется 30.</w:t>
      </w:r>
    </w:p>
    <w:p w14:paraId="153ACD20" w14:textId="53CFD0B5" w:rsidR="00685574" w:rsidRDefault="008A14BF" w:rsidP="008A3BAF">
      <w:pPr>
        <w:pStyle w:val="aa"/>
      </w:pPr>
      <w:r>
        <w:t>В</w:t>
      </w:r>
      <w:r w:rsidR="00685574">
        <w:t xml:space="preserve">ремя, затрачиваемое одним </w:t>
      </w:r>
      <w:r w:rsidR="008A3BAF">
        <w:t>ответственным за мероприятие</w:t>
      </w:r>
      <w:r w:rsidR="00685574">
        <w:t xml:space="preserve"> для </w:t>
      </w:r>
      <w:r w:rsidR="008A3BAF">
        <w:t>подтверждения участников мероприятия</w:t>
      </w:r>
      <w:r w:rsidR="00685574">
        <w:t xml:space="preserve"> (</w:t>
      </w:r>
      <w:r w:rsidR="00B70E29">
        <w:t>5</w:t>
      </w:r>
      <w:r w:rsidR="00685574">
        <w:t>):</w:t>
      </w:r>
    </w:p>
    <w:p w14:paraId="0BDC0DFC" w14:textId="77777777" w:rsidR="00685574"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14:paraId="1E6A47E2" w14:textId="77777777" w:rsidTr="00072D44">
        <w:tc>
          <w:tcPr>
            <w:tcW w:w="8641" w:type="dxa"/>
          </w:tcPr>
          <w:p w14:paraId="2C89E455" w14:textId="645C2766" w:rsidR="00A82054" w:rsidRPr="00A82054" w:rsidRDefault="004D6D94"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Default="00A82054" w:rsidP="00A82054">
            <w:pPr>
              <w:pStyle w:val="aa"/>
              <w:ind w:firstLine="0"/>
              <w:jc w:val="right"/>
            </w:pPr>
            <w:r>
              <w:t>(5)</w:t>
            </w:r>
          </w:p>
        </w:tc>
      </w:tr>
    </w:tbl>
    <w:p w14:paraId="716C535C" w14:textId="32783110" w:rsidR="00685574" w:rsidRDefault="00685574" w:rsidP="00A82054">
      <w:pPr>
        <w:pStyle w:val="aa"/>
      </w:pPr>
    </w:p>
    <w:p w14:paraId="47FEF364" w14:textId="1AA138C1" w:rsidR="00240750" w:rsidRDefault="00240750" w:rsidP="00A82054">
      <w:pPr>
        <w:pStyle w:val="aa"/>
      </w:pPr>
      <w:r>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(6)</w:t>
      </w:r>
      <w:r w:rsidR="00C444B5">
        <w:t>:</w:t>
      </w:r>
    </w:p>
    <w:p w14:paraId="148EBAF3" w14:textId="45FBE386" w:rsidR="00685574"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14:paraId="576DC8BF" w14:textId="77777777" w:rsidTr="00072D44">
        <w:tc>
          <w:tcPr>
            <w:tcW w:w="8641" w:type="dxa"/>
          </w:tcPr>
          <w:p w14:paraId="1DA8296F" w14:textId="10025D01" w:rsidR="00C444B5" w:rsidRPr="00C444B5"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Default="00C444B5" w:rsidP="00F92DB3">
            <w:pPr>
              <w:pStyle w:val="aa"/>
              <w:ind w:firstLine="0"/>
              <w:jc w:val="right"/>
            </w:pPr>
            <w:r>
              <w:t>(6)</w:t>
            </w:r>
          </w:p>
        </w:tc>
      </w:tr>
    </w:tbl>
    <w:p w14:paraId="6B54575B" w14:textId="7E1225BA" w:rsidR="00C444B5" w:rsidRDefault="00C444B5" w:rsidP="00C444B5">
      <w:pPr>
        <w:pStyle w:val="aa"/>
      </w:pPr>
    </w:p>
    <w:p w14:paraId="193E40D1" w14:textId="170D4D2F" w:rsidR="00B72CEF" w:rsidRDefault="00B72CEF" w:rsidP="00C444B5">
      <w:pPr>
        <w:pStyle w:val="aa"/>
      </w:pPr>
      <w:r>
        <w:t>С помощью мольного приложения, в свою очередь, ответственный за мероприятие потратит приблизительно 30 секунд</w:t>
      </w:r>
      <w:r w:rsidR="00E81850">
        <w:t xml:space="preserve"> или же 0.5 мин</w:t>
      </w:r>
      <w:r>
        <w:t xml:space="preserve"> на подтверждение</w:t>
      </w:r>
      <w:r w:rsidR="00114D91">
        <w:t xml:space="preserve"> присутствия студента</w:t>
      </w:r>
      <w:r>
        <w:t>, с учетом обмена данными с сервером. Дополнительно становится возможность учета не только участников мероприятия, но и зрителей.</w:t>
      </w:r>
    </w:p>
    <w:p w14:paraId="3690E201" w14:textId="0644C307" w:rsidR="00FC7083" w:rsidRDefault="00FC7083" w:rsidP="00C444B5">
      <w:pPr>
        <w:pStyle w:val="aa"/>
      </w:pPr>
      <w:r>
        <w:t>В таком случае время, затрачиваемое тремя ответственными на подтверждение 30 студентов равно (7):</w:t>
      </w:r>
    </w:p>
    <w:p w14:paraId="16FA960C" w14:textId="77777777" w:rsidR="00083FD8"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14:paraId="2F102F05" w14:textId="77777777" w:rsidTr="00462AD4">
        <w:tc>
          <w:tcPr>
            <w:tcW w:w="8641" w:type="dxa"/>
          </w:tcPr>
          <w:p w14:paraId="40D01A3F" w14:textId="222986C9" w:rsidR="00E81850" w:rsidRPr="00C444B5"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Default="00E81850" w:rsidP="00F92DB3">
            <w:pPr>
              <w:pStyle w:val="aa"/>
              <w:ind w:firstLine="0"/>
              <w:jc w:val="right"/>
            </w:pPr>
            <w:r>
              <w:t>(7)</w:t>
            </w:r>
          </w:p>
        </w:tc>
      </w:tr>
    </w:tbl>
    <w:p w14:paraId="77959709" w14:textId="77777777" w:rsidR="00E81850" w:rsidRDefault="00E81850" w:rsidP="00C444B5">
      <w:pPr>
        <w:pStyle w:val="aa"/>
      </w:pPr>
    </w:p>
    <w:p w14:paraId="755D1CC3" w14:textId="20CB46E7" w:rsidR="00685574" w:rsidRDefault="00685574" w:rsidP="004C3AA1">
      <w:pPr>
        <w:pStyle w:val="aa"/>
      </w:pPr>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xml:space="preserve">) от внедрения </w:t>
      </w:r>
      <w:r w:rsidR="004C3AA1">
        <w:t>приложения равна (8)</w:t>
      </w:r>
      <w:r>
        <w:t>:</w:t>
      </w:r>
    </w:p>
    <w:p w14:paraId="316BCEC1" w14:textId="77777777" w:rsidR="002921FA"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14:paraId="3C04D77A" w14:textId="77777777" w:rsidTr="00462AD4">
        <w:tc>
          <w:tcPr>
            <w:tcW w:w="8641" w:type="dxa"/>
          </w:tcPr>
          <w:p w14:paraId="4211B76B" w14:textId="3939A9CD" w:rsidR="002921FA" w:rsidRPr="00C444B5" w:rsidRDefault="004D6D94"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Default="002921FA" w:rsidP="00F92DB3">
            <w:pPr>
              <w:pStyle w:val="aa"/>
              <w:ind w:firstLine="0"/>
              <w:jc w:val="right"/>
            </w:pPr>
            <w:r>
              <w:t>(8)</w:t>
            </w:r>
          </w:p>
        </w:tc>
      </w:tr>
    </w:tbl>
    <w:p w14:paraId="10256C9D" w14:textId="77777777" w:rsidR="00685574" w:rsidRDefault="00685574" w:rsidP="002921FA">
      <w:pPr>
        <w:pStyle w:val="aa"/>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a"/>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a"/>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a"/>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a"/>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3"/>
      </w:pPr>
      <w:r>
        <w:t>Задачами данного раздела являются:</w:t>
      </w:r>
    </w:p>
    <w:p w14:paraId="18F86957" w14:textId="77777777" w:rsidR="00256581" w:rsidRDefault="00256581" w:rsidP="004D6D94">
      <w:pPr>
        <w:pStyle w:val="af3"/>
        <w:numPr>
          <w:ilvl w:val="0"/>
          <w:numId w:val="36"/>
        </w:numPr>
        <w:ind w:left="0" w:firstLine="709"/>
      </w:pPr>
      <w:r>
        <w:t>Приведение краткой характеристики рассматриваемого объекта;</w:t>
      </w:r>
    </w:p>
    <w:p w14:paraId="0CEDED66" w14:textId="77777777" w:rsidR="00256581" w:rsidRPr="005D2D05" w:rsidRDefault="00256581" w:rsidP="004D6D94">
      <w:pPr>
        <w:pStyle w:val="af3"/>
        <w:numPr>
          <w:ilvl w:val="0"/>
          <w:numId w:val="36"/>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4D6D94">
      <w:pPr>
        <w:pStyle w:val="af3"/>
        <w:numPr>
          <w:ilvl w:val="0"/>
          <w:numId w:val="36"/>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4D6D94">
      <w:pPr>
        <w:pStyle w:val="af3"/>
        <w:numPr>
          <w:ilvl w:val="0"/>
          <w:numId w:val="36"/>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4D6D94">
      <w:pPr>
        <w:pStyle w:val="af3"/>
        <w:numPr>
          <w:ilvl w:val="0"/>
          <w:numId w:val="36"/>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a"/>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a"/>
      </w:pPr>
    </w:p>
    <w:p w14:paraId="7FF73383" w14:textId="77777777" w:rsidR="00256581" w:rsidRDefault="00256581" w:rsidP="00256581">
      <w:pPr>
        <w:pStyle w:val="aa"/>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a"/>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a"/>
        <w:ind w:firstLine="0"/>
        <w:jc w:val="center"/>
      </w:pPr>
    </w:p>
    <w:p w14:paraId="584B2076" w14:textId="77777777" w:rsidR="00256581" w:rsidRDefault="00256581" w:rsidP="00256581">
      <w:pPr>
        <w:pStyle w:val="aa"/>
      </w:pPr>
      <w:r>
        <w:t>Рабочее пространство коворкинга представлено тремя помещениями:</w:t>
      </w:r>
    </w:p>
    <w:p w14:paraId="55292974" w14:textId="77777777" w:rsidR="00256581" w:rsidRDefault="00256581" w:rsidP="004D6D94">
      <w:pPr>
        <w:pStyle w:val="aa"/>
        <w:numPr>
          <w:ilvl w:val="0"/>
          <w:numId w:val="37"/>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4D6D94">
      <w:pPr>
        <w:pStyle w:val="aa"/>
        <w:numPr>
          <w:ilvl w:val="0"/>
          <w:numId w:val="37"/>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4D6D94">
      <w:pPr>
        <w:pStyle w:val="aa"/>
        <w:numPr>
          <w:ilvl w:val="0"/>
          <w:numId w:val="37"/>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a"/>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a"/>
      </w:pPr>
    </w:p>
    <w:p w14:paraId="1EC39378" w14:textId="77777777" w:rsidR="00256581" w:rsidRDefault="00256581" w:rsidP="00256581">
      <w:pPr>
        <w:pStyle w:val="aa"/>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a"/>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a"/>
        <w:ind w:firstLine="0"/>
        <w:jc w:val="center"/>
      </w:pPr>
    </w:p>
    <w:p w14:paraId="2E7FA9CF" w14:textId="77777777" w:rsidR="00256581" w:rsidRDefault="00256581" w:rsidP="00256581">
      <w:pPr>
        <w:pStyle w:val="aa"/>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a"/>
      </w:pPr>
    </w:p>
    <w:p w14:paraId="566981AF" w14:textId="77777777" w:rsidR="00256581" w:rsidRPr="00092BF1" w:rsidRDefault="00256581" w:rsidP="00256581">
      <w:pPr>
        <w:pStyle w:val="af6"/>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5"/>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5"/>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5"/>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5"/>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5"/>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a"/>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5"/>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a"/>
      </w:pPr>
    </w:p>
    <w:p w14:paraId="6587E1AA" w14:textId="77777777" w:rsidR="00256581" w:rsidRDefault="00256581" w:rsidP="00256581">
      <w:r>
        <w:br w:type="page"/>
      </w:r>
    </w:p>
    <w:p w14:paraId="28E92C19"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5"/>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5"/>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a"/>
        <w:ind w:firstLine="0"/>
      </w:pPr>
    </w:p>
    <w:p w14:paraId="6EB85BCC"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5"/>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5"/>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5"/>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5"/>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a"/>
      </w:pPr>
    </w:p>
    <w:p w14:paraId="5EC468A0" w14:textId="77777777" w:rsidR="00256581" w:rsidRDefault="00256581" w:rsidP="00256581">
      <w:pPr>
        <w:pStyle w:val="aa"/>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a"/>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a"/>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a"/>
      </w:pPr>
    </w:p>
    <w:p w14:paraId="66267B06" w14:textId="77777777" w:rsidR="00256581" w:rsidRDefault="00256581" w:rsidP="00256581">
      <w:pPr>
        <w:pStyle w:val="aa"/>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a"/>
        <w:ind w:firstLine="0"/>
        <w:jc w:val="center"/>
      </w:pPr>
      <w:r>
        <w:t>Рисунок 6.3 – Схема нормированных показателей рабочего места</w:t>
      </w:r>
    </w:p>
    <w:p w14:paraId="5CDF557C" w14:textId="77777777" w:rsidR="00256581" w:rsidRDefault="00256581" w:rsidP="00256581">
      <w:pPr>
        <w:pStyle w:val="aa"/>
      </w:pPr>
    </w:p>
    <w:p w14:paraId="7EDF6443" w14:textId="77777777" w:rsidR="00256581" w:rsidRDefault="00256581" w:rsidP="00256581">
      <w:pPr>
        <w:pStyle w:val="aa"/>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a"/>
        <w:ind w:firstLine="0"/>
      </w:pPr>
    </w:p>
    <w:p w14:paraId="05525F85" w14:textId="77777777" w:rsidR="00256581" w:rsidRDefault="00256581" w:rsidP="00256581">
      <w:pPr>
        <w:pStyle w:val="aa"/>
        <w:ind w:firstLine="0"/>
      </w:pPr>
      <w:r>
        <w:t>Таблица 6.2 – Сравнение значений показателей рабочего места</w:t>
      </w:r>
    </w:p>
    <w:tbl>
      <w:tblPr>
        <w:tblStyle w:val="af1"/>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a"/>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a"/>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6B01AFF7" w:rsidR="00256581" w:rsidRPr="00166AA5" w:rsidRDefault="00256581" w:rsidP="00A61568">
            <w:pPr>
              <w:pStyle w:val="aa"/>
              <w:ind w:firstLine="0"/>
              <w:jc w:val="center"/>
              <w:rPr>
                <w:b/>
                <w:bCs/>
              </w:rPr>
            </w:pPr>
            <w:r w:rsidRPr="00166AA5">
              <w:rPr>
                <w:b/>
                <w:bCs/>
              </w:rPr>
              <w:t xml:space="preserve">Высота рабочей </w:t>
            </w:r>
            <w:proofErr w:type="gramStart"/>
            <w:r w:rsidRPr="00166AA5">
              <w:rPr>
                <w:b/>
                <w:bCs/>
              </w:rPr>
              <w:t>поверх</w:t>
            </w:r>
            <w:r w:rsidR="004F094D">
              <w:rPr>
                <w:b/>
                <w:bCs/>
              </w:rPr>
              <w:t>-</w:t>
            </w:r>
            <w:proofErr w:type="spellStart"/>
            <w:r w:rsidRPr="00166AA5">
              <w:rPr>
                <w:b/>
                <w:bCs/>
              </w:rPr>
              <w:t>ности</w:t>
            </w:r>
            <w:proofErr w:type="spellEnd"/>
            <w:proofErr w:type="gramEnd"/>
          </w:p>
        </w:tc>
        <w:tc>
          <w:tcPr>
            <w:tcW w:w="1287" w:type="dxa"/>
          </w:tcPr>
          <w:p w14:paraId="49DD08EC" w14:textId="77777777" w:rsidR="00256581" w:rsidRPr="00166AA5" w:rsidRDefault="00256581" w:rsidP="00A61568">
            <w:pPr>
              <w:pStyle w:val="aa"/>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a"/>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a"/>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a"/>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a"/>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a"/>
              <w:ind w:firstLine="0"/>
              <w:jc w:val="left"/>
            </w:pPr>
            <w:r>
              <w:t>75,5 см</w:t>
            </w:r>
          </w:p>
        </w:tc>
        <w:tc>
          <w:tcPr>
            <w:tcW w:w="1287" w:type="dxa"/>
          </w:tcPr>
          <w:p w14:paraId="2C3836B0" w14:textId="77777777" w:rsidR="00256581" w:rsidRDefault="00256581" w:rsidP="00A61568">
            <w:pPr>
              <w:pStyle w:val="aa"/>
              <w:ind w:firstLine="0"/>
              <w:jc w:val="left"/>
            </w:pPr>
            <w:r>
              <w:t>45 см</w:t>
            </w:r>
          </w:p>
        </w:tc>
        <w:tc>
          <w:tcPr>
            <w:tcW w:w="1830" w:type="dxa"/>
          </w:tcPr>
          <w:p w14:paraId="0396CF04" w14:textId="77777777" w:rsidR="00256581" w:rsidRDefault="00256581" w:rsidP="00A61568">
            <w:pPr>
              <w:pStyle w:val="aa"/>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a"/>
              <w:ind w:firstLine="0"/>
              <w:jc w:val="left"/>
            </w:pPr>
            <w:r>
              <w:t xml:space="preserve"> 70 см</w:t>
            </w:r>
          </w:p>
        </w:tc>
        <w:tc>
          <w:tcPr>
            <w:tcW w:w="1283" w:type="dxa"/>
          </w:tcPr>
          <w:p w14:paraId="7EDC7DE9" w14:textId="77777777" w:rsidR="00256581" w:rsidRDefault="00256581" w:rsidP="00A61568">
            <w:pPr>
              <w:pStyle w:val="aa"/>
              <w:ind w:firstLine="0"/>
              <w:jc w:val="left"/>
            </w:pPr>
            <w:r>
              <w:t>45 см</w:t>
            </w:r>
          </w:p>
        </w:tc>
        <w:tc>
          <w:tcPr>
            <w:tcW w:w="1830" w:type="dxa"/>
          </w:tcPr>
          <w:p w14:paraId="6BD742C3" w14:textId="77777777" w:rsidR="00256581" w:rsidRDefault="00256581" w:rsidP="00A61568">
            <w:pPr>
              <w:pStyle w:val="aa"/>
              <w:ind w:firstLine="0"/>
              <w:jc w:val="left"/>
            </w:pPr>
            <w:r>
              <w:t>Глубина</w:t>
            </w:r>
            <w:r w:rsidRPr="00CA11D4">
              <w:t xml:space="preserve"> -</w:t>
            </w:r>
            <w:r>
              <w:t>65 см</w:t>
            </w:r>
          </w:p>
        </w:tc>
      </w:tr>
    </w:tbl>
    <w:p w14:paraId="10002821" w14:textId="77777777" w:rsidR="00256581" w:rsidRDefault="00256581" w:rsidP="00256581">
      <w:pPr>
        <w:pStyle w:val="aa"/>
      </w:pPr>
    </w:p>
    <w:p w14:paraId="7110425E" w14:textId="77777777" w:rsidR="00256581" w:rsidRDefault="00256581" w:rsidP="00256581">
      <w:pPr>
        <w:pStyle w:val="aa"/>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a"/>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4D6D94">
      <w:pPr>
        <w:pStyle w:val="aa"/>
        <w:numPr>
          <w:ilvl w:val="0"/>
          <w:numId w:val="39"/>
        </w:numPr>
        <w:ind w:left="0" w:firstLine="709"/>
      </w:pPr>
      <w:r>
        <w:t>Физическая динамическая нагрузка;</w:t>
      </w:r>
    </w:p>
    <w:p w14:paraId="54465F5E" w14:textId="77777777" w:rsidR="00256581" w:rsidRDefault="00256581" w:rsidP="004D6D94">
      <w:pPr>
        <w:pStyle w:val="aa"/>
        <w:numPr>
          <w:ilvl w:val="0"/>
          <w:numId w:val="39"/>
        </w:numPr>
        <w:ind w:left="0" w:firstLine="709"/>
      </w:pPr>
      <w:r>
        <w:t>Масса поднимаемого и перемещаемого груза вручную;</w:t>
      </w:r>
    </w:p>
    <w:p w14:paraId="2AC56FB1" w14:textId="77777777" w:rsidR="00256581" w:rsidRDefault="00256581" w:rsidP="004D6D94">
      <w:pPr>
        <w:pStyle w:val="aa"/>
        <w:numPr>
          <w:ilvl w:val="0"/>
          <w:numId w:val="39"/>
        </w:numPr>
        <w:ind w:left="0" w:firstLine="709"/>
      </w:pPr>
      <w:r>
        <w:t>Стереотипные рабочие движения;</w:t>
      </w:r>
    </w:p>
    <w:p w14:paraId="735AAB45" w14:textId="77777777" w:rsidR="00256581" w:rsidRDefault="00256581" w:rsidP="004D6D94">
      <w:pPr>
        <w:pStyle w:val="aa"/>
        <w:numPr>
          <w:ilvl w:val="0"/>
          <w:numId w:val="39"/>
        </w:numPr>
        <w:ind w:left="0" w:firstLine="709"/>
      </w:pPr>
      <w:r>
        <w:t>Статическая нагрузка;</w:t>
      </w:r>
    </w:p>
    <w:p w14:paraId="78696B53" w14:textId="77777777" w:rsidR="00256581" w:rsidRDefault="00256581" w:rsidP="004D6D94">
      <w:pPr>
        <w:pStyle w:val="aa"/>
        <w:numPr>
          <w:ilvl w:val="0"/>
          <w:numId w:val="39"/>
        </w:numPr>
        <w:ind w:left="0" w:firstLine="709"/>
      </w:pPr>
      <w:r>
        <w:t>Рабочая поза;</w:t>
      </w:r>
    </w:p>
    <w:p w14:paraId="7F4759B1" w14:textId="77777777" w:rsidR="00256581" w:rsidRDefault="00256581" w:rsidP="004D6D94">
      <w:pPr>
        <w:pStyle w:val="aa"/>
        <w:numPr>
          <w:ilvl w:val="0"/>
          <w:numId w:val="39"/>
        </w:numPr>
        <w:ind w:left="0" w:firstLine="709"/>
      </w:pPr>
      <w:r>
        <w:t>Наклоны корпуса;</w:t>
      </w:r>
    </w:p>
    <w:p w14:paraId="6F48D5F5" w14:textId="77777777" w:rsidR="00256581" w:rsidRDefault="00256581" w:rsidP="004D6D94">
      <w:pPr>
        <w:pStyle w:val="aa"/>
        <w:numPr>
          <w:ilvl w:val="0"/>
          <w:numId w:val="39"/>
        </w:numPr>
        <w:ind w:left="0" w:firstLine="709"/>
      </w:pPr>
      <w:r>
        <w:t>Перемещение в пространстве.</w:t>
      </w:r>
    </w:p>
    <w:p w14:paraId="5844FF2E" w14:textId="77777777" w:rsidR="00256581" w:rsidRDefault="00256581" w:rsidP="00256581">
      <w:pPr>
        <w:pStyle w:val="aa"/>
      </w:pPr>
      <w:r>
        <w:t>Оценка тяжести трудового процесса представлена в таблице 6.3.</w:t>
      </w:r>
    </w:p>
    <w:p w14:paraId="69FE6631" w14:textId="77777777" w:rsidR="00256581" w:rsidRPr="00CD6CFE" w:rsidRDefault="00256581" w:rsidP="00256581">
      <w:pPr>
        <w:pStyle w:val="aa"/>
      </w:pPr>
    </w:p>
    <w:p w14:paraId="5FA367E0" w14:textId="77777777" w:rsidR="00256581" w:rsidRDefault="00256581" w:rsidP="00256581">
      <w:pPr>
        <w:pStyle w:val="aa"/>
        <w:ind w:firstLine="0"/>
      </w:pPr>
      <w:r>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a"/>
      </w:pPr>
    </w:p>
    <w:p w14:paraId="66C82BF9" w14:textId="77777777" w:rsidR="00256581" w:rsidRDefault="00256581" w:rsidP="00256581">
      <w:pPr>
        <w:pStyle w:val="aa"/>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a"/>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a"/>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a"/>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a"/>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a"/>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a"/>
      </w:pPr>
    </w:p>
    <w:p w14:paraId="3AED4212" w14:textId="77777777" w:rsidR="00256581" w:rsidRDefault="00256581" w:rsidP="00256581">
      <w:pPr>
        <w:pStyle w:val="aa"/>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a"/>
        <w:ind w:firstLine="0"/>
        <w:jc w:val="center"/>
      </w:pPr>
      <w:r>
        <w:t>Рисунок 6.4 – Схема заземления</w:t>
      </w:r>
    </w:p>
    <w:p w14:paraId="69F68FA2" w14:textId="77777777" w:rsidR="00256581" w:rsidRDefault="00256581" w:rsidP="00256581">
      <w:pPr>
        <w:pStyle w:val="aa"/>
        <w:ind w:firstLine="0"/>
        <w:jc w:val="center"/>
      </w:pPr>
    </w:p>
    <w:p w14:paraId="32F129B8" w14:textId="77777777" w:rsidR="00256581" w:rsidRDefault="00256581" w:rsidP="00256581">
      <w:pPr>
        <w:pStyle w:val="aa"/>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a"/>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a"/>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a"/>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4D6D94">
      <w:pPr>
        <w:pStyle w:val="af4"/>
        <w:numPr>
          <w:ilvl w:val="3"/>
          <w:numId w:val="38"/>
        </w:numPr>
      </w:pPr>
      <w:r>
        <w:t>Рисунок 6.5 – Д</w:t>
      </w:r>
      <w:r w:rsidRPr="008920BB">
        <w:t>атчик дыма «ИПД-3.2»</w:t>
      </w:r>
    </w:p>
    <w:p w14:paraId="40916B35" w14:textId="77777777" w:rsidR="00256581" w:rsidRDefault="00256581" w:rsidP="00256581">
      <w:pPr>
        <w:pStyle w:val="aa"/>
      </w:pPr>
    </w:p>
    <w:p w14:paraId="25CAB782" w14:textId="77777777" w:rsidR="00256581" w:rsidRDefault="00256581" w:rsidP="00256581">
      <w:pPr>
        <w:pStyle w:val="aa"/>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a"/>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a"/>
        <w:ind w:firstLine="0"/>
        <w:jc w:val="center"/>
      </w:pPr>
      <w:r>
        <w:t>Рисунок 6.6 – Пожарный щиток</w:t>
      </w:r>
    </w:p>
    <w:p w14:paraId="36AF6B58" w14:textId="77777777" w:rsidR="00256581" w:rsidRDefault="00256581" w:rsidP="00256581">
      <w:pPr>
        <w:pStyle w:val="aa"/>
      </w:pPr>
    </w:p>
    <w:p w14:paraId="02B5D57B" w14:textId="77777777" w:rsidR="00256581" w:rsidRDefault="00256581" w:rsidP="00256581">
      <w:pPr>
        <w:pStyle w:val="aa"/>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a"/>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4D6D94">
      <w:pPr>
        <w:pStyle w:val="af4"/>
        <w:numPr>
          <w:ilvl w:val="3"/>
          <w:numId w:val="38"/>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a"/>
      </w:pPr>
    </w:p>
    <w:p w14:paraId="0DE47ADD" w14:textId="77777777" w:rsidR="00256581" w:rsidRDefault="00256581" w:rsidP="00256581">
      <w:pPr>
        <w:pStyle w:val="aa"/>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a"/>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a"/>
      </w:pPr>
    </w:p>
    <w:p w14:paraId="2CAF4684" w14:textId="77777777" w:rsidR="00256581" w:rsidRDefault="00256581" w:rsidP="00256581">
      <w:pPr>
        <w:pStyle w:val="aa"/>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4D6D94">
      <w:pPr>
        <w:pStyle w:val="af4"/>
        <w:numPr>
          <w:ilvl w:val="3"/>
          <w:numId w:val="38"/>
        </w:numPr>
      </w:pPr>
      <w:r>
        <w:t>Рисунок 6.8 – Схема эвакуации из помещения</w:t>
      </w:r>
    </w:p>
    <w:p w14:paraId="7F890658" w14:textId="77777777" w:rsidR="00256581" w:rsidRPr="00BD21A2" w:rsidRDefault="00256581" w:rsidP="00256581">
      <w:pPr>
        <w:pStyle w:val="aa"/>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a"/>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a"/>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4D6D94">
      <w:pPr>
        <w:pStyle w:val="af4"/>
        <w:numPr>
          <w:ilvl w:val="3"/>
          <w:numId w:val="38"/>
        </w:numPr>
      </w:pPr>
      <w:r>
        <w:t>Рисунок 6.8 – Схема эвакуации</w:t>
      </w:r>
    </w:p>
    <w:p w14:paraId="1CD050FF" w14:textId="77777777" w:rsidR="00256581" w:rsidRDefault="00256581" w:rsidP="00256581">
      <w:pPr>
        <w:pStyle w:val="aa"/>
      </w:pPr>
    </w:p>
    <w:p w14:paraId="7EC01349" w14:textId="77777777" w:rsidR="00256581" w:rsidRDefault="00256581" w:rsidP="00256581">
      <w:pPr>
        <w:pStyle w:val="aa"/>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a"/>
      </w:pPr>
      <w:r>
        <w:t>Здание соответствует всем необходимым стандартам для проведения учебных занятий.</w:t>
      </w:r>
    </w:p>
    <w:p w14:paraId="7F45520D" w14:textId="77777777" w:rsidR="00256581" w:rsidRDefault="00256581" w:rsidP="00256581">
      <w:pPr>
        <w:pStyle w:val="aa"/>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a"/>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a"/>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0EE2B676" w14:textId="760797EF" w:rsidR="009C1C36" w:rsidRDefault="009C1C36" w:rsidP="009C1C36">
      <w:pPr>
        <w:pStyle w:val="aa"/>
      </w:pPr>
      <w:r>
        <w:t>В</w:t>
      </w:r>
      <w:r w:rsidR="002F613C">
        <w:t xml:space="preserve"> </w:t>
      </w:r>
      <w:r w:rsidR="000B0619">
        <w:t>результате</w:t>
      </w:r>
      <w:r w:rsidR="002F613C">
        <w:t xml:space="preserve"> выполнения дипломной работы был проведен анализ проблем учета посещаемости мероприятий студентами ИРНИТУ</w:t>
      </w:r>
      <w:r w:rsidR="00B02E80">
        <w:t>, поставлены основные цели и задачи.</w:t>
      </w:r>
    </w:p>
    <w:p w14:paraId="74AF77D9" w14:textId="6DA1C3C2" w:rsidR="0032587C" w:rsidRDefault="0032587C" w:rsidP="009C1C36">
      <w:pPr>
        <w:pStyle w:val="aa"/>
      </w:pPr>
      <w:r>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9C1C36" w:rsidRDefault="0032587C" w:rsidP="009C1C36">
      <w:pPr>
        <w:pStyle w:val="aa"/>
      </w:pPr>
      <w:r>
        <w:t xml:space="preserve">Разработанное мобильное приложение </w:t>
      </w:r>
      <w:r w:rsidR="000B0619">
        <w:t>является частью информационной системы «Рейтинг студента».</w:t>
      </w:r>
    </w:p>
    <w:p w14:paraId="6B5C4EB0" w14:textId="39A0A934" w:rsidR="000B0619" w:rsidRDefault="000B0619" w:rsidP="000B0619">
      <w:pPr>
        <w:pStyle w:val="aa"/>
      </w:pPr>
      <w:r>
        <w:t>В ре</w:t>
      </w:r>
      <w:r w:rsidR="00DE70D3">
        <w:t>зультате выли решены следующие задачи:</w:t>
      </w:r>
    </w:p>
    <w:p w14:paraId="63881172" w14:textId="3C4660DC" w:rsidR="00DE70D3" w:rsidRDefault="004465E4" w:rsidP="004D6D94">
      <w:pPr>
        <w:pStyle w:val="aa"/>
        <w:numPr>
          <w:ilvl w:val="0"/>
          <w:numId w:val="47"/>
        </w:numPr>
        <w:ind w:left="0" w:firstLine="709"/>
      </w:pPr>
      <w:r>
        <w:t>Изучен процесс регистрации студентов на мероприятия.</w:t>
      </w:r>
    </w:p>
    <w:p w14:paraId="72FEB581" w14:textId="280FEE2C" w:rsidR="004465E4" w:rsidRDefault="004465E4" w:rsidP="004D6D94">
      <w:pPr>
        <w:pStyle w:val="aa"/>
        <w:numPr>
          <w:ilvl w:val="0"/>
          <w:numId w:val="47"/>
        </w:numPr>
        <w:ind w:left="0" w:firstLine="709"/>
      </w:pPr>
      <w:r>
        <w:t>Выполнен анализ предметной области.</w:t>
      </w:r>
    </w:p>
    <w:p w14:paraId="0630E8CD" w14:textId="5EFCD72E" w:rsidR="004465E4" w:rsidRDefault="00075D91" w:rsidP="004D6D94">
      <w:pPr>
        <w:pStyle w:val="aa"/>
        <w:numPr>
          <w:ilvl w:val="0"/>
          <w:numId w:val="47"/>
        </w:numPr>
        <w:ind w:left="0" w:firstLine="709"/>
      </w:pPr>
      <w:r>
        <w:t>Сформулирован перечень требований для мобильного приложения.</w:t>
      </w:r>
    </w:p>
    <w:p w14:paraId="24D7DEA6" w14:textId="7D427E63" w:rsidR="00075D91" w:rsidRDefault="00075D91" w:rsidP="004D6D94">
      <w:pPr>
        <w:pStyle w:val="aa"/>
        <w:numPr>
          <w:ilvl w:val="0"/>
          <w:numId w:val="47"/>
        </w:numPr>
        <w:ind w:left="0" w:firstLine="709"/>
      </w:pPr>
      <w:r>
        <w:t>Выполнено проектирование мобильного приложения.</w:t>
      </w:r>
    </w:p>
    <w:p w14:paraId="7AF7859C" w14:textId="5BE661FB" w:rsidR="00075D91" w:rsidRDefault="004A70F1" w:rsidP="004D6D94">
      <w:pPr>
        <w:pStyle w:val="aa"/>
        <w:numPr>
          <w:ilvl w:val="0"/>
          <w:numId w:val="47"/>
        </w:numPr>
        <w:ind w:left="0" w:firstLine="709"/>
      </w:pPr>
      <w:r>
        <w:t>Реализовано мобильное приложение, состоящее из двух модулей: для ролей «Студент» и «Ответственный за мероприятие».</w:t>
      </w:r>
    </w:p>
    <w:p w14:paraId="60E54587" w14:textId="38BECDF2" w:rsidR="00B076A8" w:rsidRDefault="00B076A8" w:rsidP="00B076A8">
      <w:pPr>
        <w:pStyle w:val="aa"/>
      </w:pPr>
      <w:r>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57067B" w:rsidRDefault="00B076A8" w:rsidP="00B076A8">
      <w:pPr>
        <w:pStyle w:val="aa"/>
      </w:pPr>
      <w:r>
        <w:t>Для ответственных за мероприятия приложение предлаг</w:t>
      </w:r>
      <w:r w:rsidR="0044536C">
        <w:t xml:space="preserve">ает возможность </w:t>
      </w:r>
      <w:r>
        <w:t xml:space="preserve">считывания QR-кода и </w:t>
      </w:r>
      <w:r w:rsidR="0044536C">
        <w:t xml:space="preserve">последующего </w:t>
      </w:r>
      <w:r>
        <w:t>подтверждения фактического присутствия студент</w:t>
      </w:r>
      <w:r w:rsidR="0044536C">
        <w:t>ов</w:t>
      </w:r>
      <w:r>
        <w:t xml:space="preserve"> на мероприятии</w:t>
      </w:r>
      <w:r w:rsidR="0044536C">
        <w:t xml:space="preserve"> с помощью камеру устройства.</w:t>
      </w: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a"/>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a"/>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a"/>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a"/>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a"/>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a"/>
      </w:pPr>
    </w:p>
    <w:p w14:paraId="0ED71286" w14:textId="77777777" w:rsidR="009B7F41" w:rsidRDefault="009B7F41" w:rsidP="00E041B1">
      <w:pPr>
        <w:pStyle w:val="aa"/>
      </w:pPr>
    </w:p>
    <w:p w14:paraId="4D5C80E8" w14:textId="5D54A3A3" w:rsidR="00256581" w:rsidRPr="00E07469" w:rsidRDefault="00256581" w:rsidP="00256581">
      <w:pPr>
        <w:pStyle w:val="aa"/>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9" w:history="1">
        <w:r w:rsidRPr="00C80569">
          <w:rPr>
            <w:rStyle w:val="ad"/>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a"/>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0" w:history="1">
        <w:r w:rsidRPr="00C80569">
          <w:rPr>
            <w:rStyle w:val="ad"/>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a"/>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a"/>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a"/>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1" w:history="1">
        <w:r w:rsidRPr="00C80569">
          <w:rPr>
            <w:rStyle w:val="ad"/>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a"/>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a"/>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a"/>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a"/>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a"/>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a"/>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a"/>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2" w:history="1">
        <w:r w:rsidRPr="00C80569">
          <w:rPr>
            <w:rStyle w:val="ad"/>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a"/>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2D041B66" w:rsidR="00733726" w:rsidRDefault="00FB073B" w:rsidP="00FB073B">
      <w:pPr>
        <w:pStyle w:val="12"/>
        <w:spacing w:before="60" w:after="60"/>
        <w:ind w:firstLine="0"/>
        <w:jc w:val="center"/>
      </w:pPr>
      <w:r>
        <w:lastRenderedPageBreak/>
        <w:t>Приложение А</w:t>
      </w:r>
    </w:p>
    <w:p w14:paraId="119BF2F2" w14:textId="4838FA2B" w:rsidR="00FB073B" w:rsidRDefault="00FB073B" w:rsidP="00FB073B">
      <w:pPr>
        <w:pStyle w:val="aa"/>
        <w:spacing w:after="60"/>
        <w:ind w:firstLine="0"/>
        <w:jc w:val="center"/>
        <w:rPr>
          <w:b/>
          <w:bCs/>
        </w:rPr>
      </w:pPr>
      <w:r w:rsidRPr="00FB073B">
        <w:rPr>
          <w:b/>
          <w:bCs/>
        </w:rPr>
        <w:t>Анкета тестирования приложения</w:t>
      </w:r>
    </w:p>
    <w:p w14:paraId="1B9C73BC" w14:textId="77777777" w:rsidR="00B82504" w:rsidRPr="00B82504" w:rsidRDefault="00B82504" w:rsidP="00B82504">
      <w:pPr>
        <w:pStyle w:val="aa"/>
        <w:rPr>
          <w:b/>
          <w:bCs/>
        </w:rPr>
      </w:pPr>
      <w:r w:rsidRPr="00B82504">
        <w:rPr>
          <w:b/>
          <w:bCs/>
        </w:rPr>
        <w:t>На устройстве какого типа вы проводили тестирование?</w:t>
      </w:r>
    </w:p>
    <w:p w14:paraId="5C10A3A0" w14:textId="40710229" w:rsidR="00B82504" w:rsidRDefault="00B82504" w:rsidP="004D6D94">
      <w:pPr>
        <w:pStyle w:val="aa"/>
        <w:numPr>
          <w:ilvl w:val="0"/>
          <w:numId w:val="48"/>
        </w:numPr>
      </w:pPr>
      <w:r>
        <w:t>Планшет</w:t>
      </w:r>
      <w:r>
        <w:t>.</w:t>
      </w:r>
    </w:p>
    <w:p w14:paraId="0562110A" w14:textId="4A6CA2DB" w:rsidR="00B82504" w:rsidRDefault="00B82504" w:rsidP="004D6D94">
      <w:pPr>
        <w:pStyle w:val="aa"/>
        <w:numPr>
          <w:ilvl w:val="0"/>
          <w:numId w:val="48"/>
        </w:numPr>
      </w:pPr>
      <w:r>
        <w:t>Смартфон</w:t>
      </w:r>
      <w:r>
        <w:t>.</w:t>
      </w:r>
    </w:p>
    <w:p w14:paraId="577804F3" w14:textId="6DFF1845" w:rsidR="00B82504" w:rsidRPr="00B82504" w:rsidRDefault="00B82504" w:rsidP="00E54ECD">
      <w:pPr>
        <w:pStyle w:val="aa"/>
        <w:spacing w:before="60"/>
        <w:rPr>
          <w:b/>
          <w:bCs/>
        </w:rPr>
      </w:pPr>
      <w:r w:rsidRPr="00B82504">
        <w:rPr>
          <w:b/>
          <w:bCs/>
        </w:rPr>
        <w:t>Какая версия Android установлена на Вашем устройстве?</w:t>
      </w:r>
    </w:p>
    <w:p w14:paraId="3262CAD9" w14:textId="74EAA672" w:rsidR="00B82504" w:rsidRPr="00B82504" w:rsidRDefault="00B82504" w:rsidP="004D6D94">
      <w:pPr>
        <w:pStyle w:val="aa"/>
        <w:numPr>
          <w:ilvl w:val="0"/>
          <w:numId w:val="49"/>
        </w:numPr>
        <w:rPr>
          <w:lang w:val="en-US"/>
        </w:rPr>
      </w:pPr>
      <w:r w:rsidRPr="00B82504">
        <w:rPr>
          <w:lang w:val="en-US"/>
        </w:rPr>
        <w:t>Android 5.0 Lollipop</w:t>
      </w:r>
      <w:r>
        <w:t>.</w:t>
      </w:r>
    </w:p>
    <w:p w14:paraId="130CC83E" w14:textId="690068A2" w:rsidR="00B82504" w:rsidRPr="00B82504" w:rsidRDefault="00B82504" w:rsidP="004D6D94">
      <w:pPr>
        <w:pStyle w:val="aa"/>
        <w:numPr>
          <w:ilvl w:val="0"/>
          <w:numId w:val="49"/>
        </w:numPr>
        <w:rPr>
          <w:lang w:val="en-US"/>
        </w:rPr>
      </w:pPr>
      <w:r w:rsidRPr="00B82504">
        <w:rPr>
          <w:lang w:val="en-US"/>
        </w:rPr>
        <w:t>Android 6.0 Marshmallow</w:t>
      </w:r>
      <w:r>
        <w:t>.</w:t>
      </w:r>
    </w:p>
    <w:p w14:paraId="6C6AAB18" w14:textId="4FBB0D8E" w:rsidR="00B82504" w:rsidRPr="00B82504" w:rsidRDefault="00B82504" w:rsidP="004D6D94">
      <w:pPr>
        <w:pStyle w:val="aa"/>
        <w:numPr>
          <w:ilvl w:val="0"/>
          <w:numId w:val="49"/>
        </w:numPr>
        <w:rPr>
          <w:lang w:val="en-US"/>
        </w:rPr>
      </w:pPr>
      <w:r w:rsidRPr="00B82504">
        <w:rPr>
          <w:lang w:val="en-US"/>
        </w:rPr>
        <w:t>Android 7.0 Nougat</w:t>
      </w:r>
      <w:r>
        <w:t>.</w:t>
      </w:r>
    </w:p>
    <w:p w14:paraId="533296E0" w14:textId="5603E058" w:rsidR="00B82504" w:rsidRPr="00B82504" w:rsidRDefault="00B82504" w:rsidP="004D6D94">
      <w:pPr>
        <w:pStyle w:val="aa"/>
        <w:numPr>
          <w:ilvl w:val="0"/>
          <w:numId w:val="49"/>
        </w:numPr>
        <w:rPr>
          <w:lang w:val="en-US"/>
        </w:rPr>
      </w:pPr>
      <w:r w:rsidRPr="00B82504">
        <w:rPr>
          <w:lang w:val="en-US"/>
        </w:rPr>
        <w:t>Android 8.0 Oreo</w:t>
      </w:r>
      <w:r>
        <w:t>.</w:t>
      </w:r>
    </w:p>
    <w:p w14:paraId="56D30396" w14:textId="6DC26F0D" w:rsidR="00B82504" w:rsidRPr="00B82504" w:rsidRDefault="00B82504" w:rsidP="004D6D94">
      <w:pPr>
        <w:pStyle w:val="aa"/>
        <w:numPr>
          <w:ilvl w:val="0"/>
          <w:numId w:val="49"/>
        </w:numPr>
        <w:rPr>
          <w:lang w:val="en-US"/>
        </w:rPr>
      </w:pPr>
      <w:r w:rsidRPr="00B82504">
        <w:rPr>
          <w:lang w:val="en-US"/>
        </w:rPr>
        <w:t>Android 9.0 Pie</w:t>
      </w:r>
      <w:r>
        <w:t>.</w:t>
      </w:r>
    </w:p>
    <w:p w14:paraId="783D8720" w14:textId="572B32D1" w:rsidR="00B82504" w:rsidRPr="00B82504" w:rsidRDefault="00B82504" w:rsidP="004D6D94">
      <w:pPr>
        <w:pStyle w:val="aa"/>
        <w:numPr>
          <w:ilvl w:val="0"/>
          <w:numId w:val="49"/>
        </w:numPr>
        <w:rPr>
          <w:lang w:val="en-US"/>
        </w:rPr>
      </w:pPr>
      <w:r w:rsidRPr="00B82504">
        <w:rPr>
          <w:lang w:val="en-US"/>
        </w:rPr>
        <w:t>Android 10</w:t>
      </w:r>
      <w:r>
        <w:t>.</w:t>
      </w:r>
    </w:p>
    <w:p w14:paraId="6B75DD92" w14:textId="2F4967C0" w:rsidR="00B82504" w:rsidRDefault="00B82504" w:rsidP="004D6D94">
      <w:pPr>
        <w:pStyle w:val="aa"/>
        <w:numPr>
          <w:ilvl w:val="0"/>
          <w:numId w:val="49"/>
        </w:numPr>
      </w:pPr>
      <w:r>
        <w:t>Android 11</w:t>
      </w:r>
      <w:r>
        <w:t>.</w:t>
      </w:r>
    </w:p>
    <w:p w14:paraId="23C20920" w14:textId="2E1DF2D7" w:rsidR="00B82504" w:rsidRDefault="00B82504" w:rsidP="004D6D94">
      <w:pPr>
        <w:pStyle w:val="aa"/>
        <w:numPr>
          <w:ilvl w:val="0"/>
          <w:numId w:val="49"/>
        </w:numPr>
      </w:pPr>
      <w:r>
        <w:t>Android 12</w:t>
      </w:r>
      <w:r>
        <w:t>.</w:t>
      </w:r>
    </w:p>
    <w:p w14:paraId="65E4D76E" w14:textId="4DF9DD86" w:rsidR="00B82504" w:rsidRDefault="00B82504" w:rsidP="004D6D94">
      <w:pPr>
        <w:pStyle w:val="aa"/>
        <w:numPr>
          <w:ilvl w:val="0"/>
          <w:numId w:val="49"/>
        </w:numPr>
      </w:pPr>
      <w:r>
        <w:t>Android 13</w:t>
      </w:r>
      <w:r>
        <w:t>.</w:t>
      </w:r>
    </w:p>
    <w:p w14:paraId="2F966F15" w14:textId="77777777" w:rsidR="00B82504" w:rsidRPr="00E54ECD" w:rsidRDefault="00B82504" w:rsidP="00E54ECD">
      <w:pPr>
        <w:pStyle w:val="aa"/>
        <w:spacing w:before="60"/>
        <w:rPr>
          <w:b/>
          <w:bCs/>
        </w:rPr>
      </w:pPr>
      <w:r w:rsidRPr="00E54ECD">
        <w:rPr>
          <w:b/>
          <w:bCs/>
        </w:rPr>
        <w:t>Сталкивались ли Вы с багами / ошибками / аварийным завершением работы приложения?</w:t>
      </w:r>
    </w:p>
    <w:p w14:paraId="3930346C" w14:textId="22C79114" w:rsidR="00B82504" w:rsidRDefault="00B82504" w:rsidP="004D6D94">
      <w:pPr>
        <w:pStyle w:val="aa"/>
        <w:numPr>
          <w:ilvl w:val="0"/>
          <w:numId w:val="50"/>
        </w:numPr>
      </w:pPr>
      <w:r>
        <w:t>Нет, такого не было</w:t>
      </w:r>
      <w:r w:rsidR="00E54ECD">
        <w:t>.</w:t>
      </w:r>
    </w:p>
    <w:p w14:paraId="0957EB21" w14:textId="5D1563A3" w:rsidR="00B82504" w:rsidRDefault="00B82504" w:rsidP="004D6D94">
      <w:pPr>
        <w:pStyle w:val="aa"/>
        <w:numPr>
          <w:ilvl w:val="0"/>
          <w:numId w:val="50"/>
        </w:numPr>
      </w:pPr>
      <w:r>
        <w:t>Долго загружалась информация</w:t>
      </w:r>
      <w:r w:rsidR="00E54ECD">
        <w:t>.</w:t>
      </w:r>
    </w:p>
    <w:p w14:paraId="0CE406F1" w14:textId="189C46F9" w:rsidR="00B82504" w:rsidRDefault="00B82504" w:rsidP="004D6D94">
      <w:pPr>
        <w:pStyle w:val="aa"/>
        <w:numPr>
          <w:ilvl w:val="0"/>
          <w:numId w:val="50"/>
        </w:numPr>
      </w:pPr>
      <w:r>
        <w:t>С задержкой появлялись изображения мероприятий</w:t>
      </w:r>
      <w:r w:rsidR="00E54ECD">
        <w:t>.</w:t>
      </w:r>
    </w:p>
    <w:p w14:paraId="22EAF6A3" w14:textId="3E5B815E" w:rsidR="00B82504" w:rsidRDefault="00B82504" w:rsidP="004D6D94">
      <w:pPr>
        <w:pStyle w:val="aa"/>
        <w:numPr>
          <w:ilvl w:val="0"/>
          <w:numId w:val="50"/>
        </w:numPr>
      </w:pPr>
      <w:r>
        <w:t>Были вылеты приложения</w:t>
      </w:r>
      <w:r w:rsidR="00E54ECD">
        <w:t>.</w:t>
      </w:r>
    </w:p>
    <w:p w14:paraId="2B048FB3" w14:textId="577ED4DB" w:rsidR="00B82504" w:rsidRDefault="00B82504" w:rsidP="004D6D94">
      <w:pPr>
        <w:pStyle w:val="aa"/>
        <w:numPr>
          <w:ilvl w:val="0"/>
          <w:numId w:val="50"/>
        </w:numPr>
      </w:pPr>
      <w:r>
        <w:t>Другое</w:t>
      </w:r>
      <w:r w:rsidR="00E54ECD">
        <w:t>.</w:t>
      </w:r>
    </w:p>
    <w:p w14:paraId="31639807" w14:textId="77777777" w:rsidR="00B82504" w:rsidRPr="00E54ECD" w:rsidRDefault="00B82504" w:rsidP="00E54ECD">
      <w:pPr>
        <w:pStyle w:val="aa"/>
        <w:spacing w:before="60"/>
        <w:rPr>
          <w:b/>
          <w:bCs/>
        </w:rPr>
      </w:pPr>
      <w:r w:rsidRPr="00E54ECD">
        <w:rPr>
          <w:b/>
          <w:bCs/>
        </w:rPr>
        <w:t>Стабильно ли работало приложение при слабом подключении к сети?</w:t>
      </w:r>
    </w:p>
    <w:p w14:paraId="54CC1B16" w14:textId="54BCC86B" w:rsidR="00B82504" w:rsidRDefault="00B82504" w:rsidP="004D6D94">
      <w:pPr>
        <w:pStyle w:val="aa"/>
        <w:numPr>
          <w:ilvl w:val="0"/>
          <w:numId w:val="51"/>
        </w:numPr>
      </w:pPr>
      <w:r>
        <w:t>Стабильно</w:t>
      </w:r>
      <w:r w:rsidR="00E54ECD">
        <w:t>.</w:t>
      </w:r>
    </w:p>
    <w:p w14:paraId="3537ECF7" w14:textId="69618E74" w:rsidR="00B82504" w:rsidRDefault="00B82504" w:rsidP="004D6D94">
      <w:pPr>
        <w:pStyle w:val="aa"/>
        <w:numPr>
          <w:ilvl w:val="0"/>
          <w:numId w:val="51"/>
        </w:numPr>
      </w:pPr>
      <w:r>
        <w:t>Стабильно, но долго отображало информацию</w:t>
      </w:r>
      <w:r w:rsidR="00E54ECD">
        <w:t>.</w:t>
      </w:r>
    </w:p>
    <w:p w14:paraId="3D8A8EA1" w14:textId="5EA2F352" w:rsidR="00B82504" w:rsidRDefault="00B82504" w:rsidP="004D6D94">
      <w:pPr>
        <w:pStyle w:val="aa"/>
        <w:numPr>
          <w:ilvl w:val="0"/>
          <w:numId w:val="51"/>
        </w:numPr>
      </w:pPr>
      <w:r>
        <w:t>Не было случаев плохого соединения с интернетом</w:t>
      </w:r>
      <w:r w:rsidR="00E54ECD">
        <w:t>.</w:t>
      </w:r>
    </w:p>
    <w:p w14:paraId="078E9A99" w14:textId="2C5D824F" w:rsidR="00B82504" w:rsidRDefault="00B82504" w:rsidP="004D6D94">
      <w:pPr>
        <w:pStyle w:val="aa"/>
        <w:numPr>
          <w:ilvl w:val="0"/>
          <w:numId w:val="51"/>
        </w:numPr>
      </w:pPr>
      <w:r>
        <w:t>Были проблемы</w:t>
      </w:r>
      <w:r w:rsidR="00E54ECD">
        <w:t>.</w:t>
      </w:r>
    </w:p>
    <w:p w14:paraId="5BAC8DD9" w14:textId="77777777" w:rsidR="00B82504" w:rsidRPr="00E54ECD" w:rsidRDefault="00B82504" w:rsidP="00E54ECD">
      <w:pPr>
        <w:pStyle w:val="aa"/>
        <w:spacing w:before="60"/>
        <w:rPr>
          <w:b/>
          <w:bCs/>
        </w:rPr>
      </w:pPr>
      <w:r w:rsidRPr="00E54ECD">
        <w:rPr>
          <w:b/>
          <w:bCs/>
        </w:rPr>
        <w:t>Оцените дизайн приложения</w:t>
      </w:r>
    </w:p>
    <w:p w14:paraId="05CA9906" w14:textId="419C1A86" w:rsidR="00B82504" w:rsidRDefault="00B82504" w:rsidP="004D6D94">
      <w:pPr>
        <w:pStyle w:val="aa"/>
        <w:numPr>
          <w:ilvl w:val="0"/>
          <w:numId w:val="52"/>
        </w:numPr>
      </w:pPr>
      <w:r>
        <w:t>5 из 5</w:t>
      </w:r>
      <w:r w:rsidR="0034040B">
        <w:t>.</w:t>
      </w:r>
    </w:p>
    <w:p w14:paraId="485D30D4" w14:textId="1CB26218" w:rsidR="00B82504" w:rsidRDefault="00B82504" w:rsidP="004D6D94">
      <w:pPr>
        <w:pStyle w:val="aa"/>
        <w:numPr>
          <w:ilvl w:val="0"/>
          <w:numId w:val="52"/>
        </w:numPr>
      </w:pPr>
      <w:r>
        <w:t>4 из 5</w:t>
      </w:r>
      <w:r w:rsidR="0034040B">
        <w:t>.</w:t>
      </w:r>
    </w:p>
    <w:p w14:paraId="3A2710F4" w14:textId="0269FD47" w:rsidR="00B82504" w:rsidRDefault="00B82504" w:rsidP="004D6D94">
      <w:pPr>
        <w:pStyle w:val="aa"/>
        <w:numPr>
          <w:ilvl w:val="0"/>
          <w:numId w:val="52"/>
        </w:numPr>
      </w:pPr>
      <w:r>
        <w:t>3 из 5</w:t>
      </w:r>
      <w:r w:rsidR="0034040B">
        <w:t>.</w:t>
      </w:r>
    </w:p>
    <w:p w14:paraId="07C2359D" w14:textId="37263601" w:rsidR="00B82504" w:rsidRDefault="00B82504" w:rsidP="004D6D94">
      <w:pPr>
        <w:pStyle w:val="aa"/>
        <w:numPr>
          <w:ilvl w:val="0"/>
          <w:numId w:val="52"/>
        </w:numPr>
      </w:pPr>
      <w:r>
        <w:t>2 из 5</w:t>
      </w:r>
      <w:r w:rsidR="0034040B">
        <w:t>.</w:t>
      </w:r>
    </w:p>
    <w:p w14:paraId="408F7AC3" w14:textId="4FF29A75" w:rsidR="00B82504" w:rsidRDefault="00B82504" w:rsidP="004D6D94">
      <w:pPr>
        <w:pStyle w:val="aa"/>
        <w:numPr>
          <w:ilvl w:val="0"/>
          <w:numId w:val="52"/>
        </w:numPr>
      </w:pPr>
      <w:r>
        <w:t>1 из 5</w:t>
      </w:r>
      <w:r w:rsidR="0034040B">
        <w:t>.</w:t>
      </w:r>
    </w:p>
    <w:p w14:paraId="5BA91AD2" w14:textId="77777777" w:rsidR="00B82504" w:rsidRPr="00E54ECD" w:rsidRDefault="00B82504" w:rsidP="00E54ECD">
      <w:pPr>
        <w:pStyle w:val="aa"/>
        <w:spacing w:before="60"/>
        <w:rPr>
          <w:b/>
          <w:bCs/>
        </w:rPr>
      </w:pPr>
      <w:r w:rsidRPr="00E54ECD">
        <w:rPr>
          <w:b/>
          <w:bCs/>
        </w:rPr>
        <w:t>Оцените интуитивность взаимодействия с графическим интерфейсом</w:t>
      </w:r>
    </w:p>
    <w:p w14:paraId="0176DB23" w14:textId="291C6009" w:rsidR="00B82504" w:rsidRDefault="00B82504" w:rsidP="004D6D94">
      <w:pPr>
        <w:pStyle w:val="aa"/>
        <w:numPr>
          <w:ilvl w:val="0"/>
          <w:numId w:val="53"/>
        </w:numPr>
      </w:pPr>
      <w:r>
        <w:t>5 из 5</w:t>
      </w:r>
      <w:r w:rsidR="0034040B">
        <w:t>.</w:t>
      </w:r>
    </w:p>
    <w:p w14:paraId="47C16FF5" w14:textId="409CF177" w:rsidR="00B82504" w:rsidRDefault="00B82504" w:rsidP="004D6D94">
      <w:pPr>
        <w:pStyle w:val="aa"/>
        <w:numPr>
          <w:ilvl w:val="0"/>
          <w:numId w:val="53"/>
        </w:numPr>
      </w:pPr>
      <w:r>
        <w:t>4 из 5</w:t>
      </w:r>
      <w:r w:rsidR="0034040B">
        <w:t>.</w:t>
      </w:r>
    </w:p>
    <w:p w14:paraId="62F0E438" w14:textId="5FE844E9" w:rsidR="00B82504" w:rsidRDefault="00B82504" w:rsidP="004D6D94">
      <w:pPr>
        <w:pStyle w:val="aa"/>
        <w:numPr>
          <w:ilvl w:val="0"/>
          <w:numId w:val="53"/>
        </w:numPr>
      </w:pPr>
      <w:r>
        <w:t>3 из 5</w:t>
      </w:r>
      <w:r w:rsidR="0034040B">
        <w:t>.</w:t>
      </w:r>
    </w:p>
    <w:p w14:paraId="4E7011F5" w14:textId="6CA880F3" w:rsidR="00B82504" w:rsidRDefault="00B82504" w:rsidP="004D6D94">
      <w:pPr>
        <w:pStyle w:val="aa"/>
        <w:numPr>
          <w:ilvl w:val="0"/>
          <w:numId w:val="53"/>
        </w:numPr>
      </w:pPr>
      <w:r>
        <w:t>2 из 5</w:t>
      </w:r>
      <w:r w:rsidR="0034040B">
        <w:t>.</w:t>
      </w:r>
    </w:p>
    <w:p w14:paraId="4CE2293A" w14:textId="73DDFA93" w:rsidR="00644384" w:rsidRDefault="00B82504" w:rsidP="004D6D94">
      <w:pPr>
        <w:pStyle w:val="aa"/>
        <w:numPr>
          <w:ilvl w:val="0"/>
          <w:numId w:val="53"/>
        </w:numPr>
      </w:pPr>
      <w:r>
        <w:t>1 из 5</w:t>
      </w:r>
      <w:r w:rsidR="0034040B">
        <w:t>.</w:t>
      </w:r>
    </w:p>
    <w:p w14:paraId="2C40FC2F" w14:textId="77777777" w:rsidR="00644384" w:rsidRDefault="00644384">
      <w:pPr>
        <w:rPr>
          <w:rFonts w:ascii="Times New Roman" w:hAnsi="Times New Roman"/>
          <w:color w:val="000000" w:themeColor="text1"/>
          <w:sz w:val="28"/>
          <w:lang w:eastAsia="ru-RU"/>
        </w:rPr>
        <w:sectPr w:rsidR="00644384">
          <w:pgSz w:w="11906" w:h="16838"/>
          <w:pgMar w:top="1134" w:right="850" w:bottom="1134" w:left="1701" w:header="708" w:footer="708" w:gutter="0"/>
          <w:cols w:space="708"/>
          <w:docGrid w:linePitch="360"/>
        </w:sectPr>
      </w:pPr>
    </w:p>
    <w:p w14:paraId="54175E1B" w14:textId="5C25240B" w:rsidR="00644384" w:rsidRDefault="00644384" w:rsidP="00644384">
      <w:pPr>
        <w:pStyle w:val="12"/>
        <w:spacing w:before="60" w:after="60"/>
        <w:ind w:firstLine="0"/>
        <w:jc w:val="center"/>
      </w:pPr>
      <w:r>
        <w:lastRenderedPageBreak/>
        <w:t xml:space="preserve">Приложение </w:t>
      </w:r>
      <w:r>
        <w:t>Б</w:t>
      </w:r>
    </w:p>
    <w:p w14:paraId="25E2DF9A" w14:textId="2E9F31A9" w:rsidR="00644384" w:rsidRDefault="00644384">
      <w:pPr>
        <w:rPr>
          <w:rFonts w:ascii="Times New Roman" w:hAnsi="Times New Roman"/>
          <w:color w:val="000000" w:themeColor="text1"/>
          <w:sz w:val="28"/>
          <w:lang w:eastAsia="ru-RU"/>
        </w:rPr>
      </w:pPr>
    </w:p>
    <w:sectPr w:rsidR="00644384" w:rsidSect="00C36214">
      <w:pgSz w:w="16838" w:h="11906" w:orient="landscape"/>
      <w:pgMar w:top="1701" w:right="1134" w:bottom="85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5"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25"/>
  </w:num>
  <w:num w:numId="3">
    <w:abstractNumId w:val="2"/>
  </w:num>
  <w:num w:numId="4">
    <w:abstractNumId w:val="49"/>
  </w:num>
  <w:num w:numId="5">
    <w:abstractNumId w:val="1"/>
  </w:num>
  <w:num w:numId="6">
    <w:abstractNumId w:val="44"/>
  </w:num>
  <w:num w:numId="7">
    <w:abstractNumId w:val="0"/>
  </w:num>
  <w:num w:numId="8">
    <w:abstractNumId w:val="46"/>
  </w:num>
  <w:num w:numId="9">
    <w:abstractNumId w:val="35"/>
  </w:num>
  <w:num w:numId="10">
    <w:abstractNumId w:val="10"/>
  </w:num>
  <w:num w:numId="11">
    <w:abstractNumId w:val="48"/>
  </w:num>
  <w:num w:numId="12">
    <w:abstractNumId w:val="11"/>
  </w:num>
  <w:num w:numId="13">
    <w:abstractNumId w:val="24"/>
  </w:num>
  <w:num w:numId="14">
    <w:abstractNumId w:val="14"/>
  </w:num>
  <w:num w:numId="15">
    <w:abstractNumId w:val="5"/>
  </w:num>
  <w:num w:numId="16">
    <w:abstractNumId w:val="33"/>
  </w:num>
  <w:num w:numId="17">
    <w:abstractNumId w:val="47"/>
  </w:num>
  <w:num w:numId="18">
    <w:abstractNumId w:val="19"/>
  </w:num>
  <w:num w:numId="19">
    <w:abstractNumId w:val="51"/>
  </w:num>
  <w:num w:numId="20">
    <w:abstractNumId w:val="38"/>
  </w:num>
  <w:num w:numId="21">
    <w:abstractNumId w:val="39"/>
  </w:num>
  <w:num w:numId="22">
    <w:abstractNumId w:val="36"/>
  </w:num>
  <w:num w:numId="23">
    <w:abstractNumId w:val="27"/>
  </w:num>
  <w:num w:numId="24">
    <w:abstractNumId w:val="12"/>
  </w:num>
  <w:num w:numId="25">
    <w:abstractNumId w:val="43"/>
  </w:num>
  <w:num w:numId="26">
    <w:abstractNumId w:val="22"/>
  </w:num>
  <w:num w:numId="27">
    <w:abstractNumId w:val="45"/>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2"/>
  </w:num>
  <w:num w:numId="37">
    <w:abstractNumId w:val="20"/>
  </w:num>
  <w:num w:numId="38">
    <w:abstractNumId w:val="42"/>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0"/>
  </w:num>
  <w:num w:numId="49">
    <w:abstractNumId w:val="26"/>
  </w:num>
  <w:num w:numId="50">
    <w:abstractNumId w:val="32"/>
  </w:num>
  <w:num w:numId="51">
    <w:abstractNumId w:val="28"/>
  </w:num>
  <w:num w:numId="52">
    <w:abstractNumId w:val="29"/>
  </w:num>
  <w:num w:numId="53">
    <w:abstractNumId w:val="3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15601"/>
    <w:rsid w:val="0002048D"/>
    <w:rsid w:val="0002245F"/>
    <w:rsid w:val="00024865"/>
    <w:rsid w:val="00027942"/>
    <w:rsid w:val="000337E4"/>
    <w:rsid w:val="000352C1"/>
    <w:rsid w:val="000367E0"/>
    <w:rsid w:val="000375CD"/>
    <w:rsid w:val="00044147"/>
    <w:rsid w:val="000448AA"/>
    <w:rsid w:val="00045127"/>
    <w:rsid w:val="0004786C"/>
    <w:rsid w:val="00047BFE"/>
    <w:rsid w:val="00052A30"/>
    <w:rsid w:val="00055D19"/>
    <w:rsid w:val="0006351F"/>
    <w:rsid w:val="00072D44"/>
    <w:rsid w:val="00072E61"/>
    <w:rsid w:val="00075D91"/>
    <w:rsid w:val="00075FEB"/>
    <w:rsid w:val="000815EF"/>
    <w:rsid w:val="00083FD8"/>
    <w:rsid w:val="00087CFC"/>
    <w:rsid w:val="00097755"/>
    <w:rsid w:val="000B0619"/>
    <w:rsid w:val="000B38B9"/>
    <w:rsid w:val="000B636D"/>
    <w:rsid w:val="000D185A"/>
    <w:rsid w:val="000E1C00"/>
    <w:rsid w:val="000E7FA7"/>
    <w:rsid w:val="000F514C"/>
    <w:rsid w:val="00103615"/>
    <w:rsid w:val="001142AC"/>
    <w:rsid w:val="00114D91"/>
    <w:rsid w:val="001223B4"/>
    <w:rsid w:val="00123AF5"/>
    <w:rsid w:val="0013072F"/>
    <w:rsid w:val="001419A0"/>
    <w:rsid w:val="00156DAA"/>
    <w:rsid w:val="001572DE"/>
    <w:rsid w:val="001626D6"/>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6750"/>
    <w:rsid w:val="001A05B7"/>
    <w:rsid w:val="001A0DA7"/>
    <w:rsid w:val="001A3EA1"/>
    <w:rsid w:val="001A6C0E"/>
    <w:rsid w:val="001A6DE4"/>
    <w:rsid w:val="001B507E"/>
    <w:rsid w:val="001B6219"/>
    <w:rsid w:val="001C1FC3"/>
    <w:rsid w:val="001C7076"/>
    <w:rsid w:val="001C714E"/>
    <w:rsid w:val="001D04DB"/>
    <w:rsid w:val="001D0686"/>
    <w:rsid w:val="001D438C"/>
    <w:rsid w:val="001E38C2"/>
    <w:rsid w:val="001E75FA"/>
    <w:rsid w:val="001F324E"/>
    <w:rsid w:val="001F522F"/>
    <w:rsid w:val="0021651B"/>
    <w:rsid w:val="002206EC"/>
    <w:rsid w:val="002269CF"/>
    <w:rsid w:val="002342F1"/>
    <w:rsid w:val="002350F0"/>
    <w:rsid w:val="00236073"/>
    <w:rsid w:val="00240750"/>
    <w:rsid w:val="0024381C"/>
    <w:rsid w:val="00244254"/>
    <w:rsid w:val="0025130D"/>
    <w:rsid w:val="00256581"/>
    <w:rsid w:val="00257EFD"/>
    <w:rsid w:val="00260ACE"/>
    <w:rsid w:val="00266735"/>
    <w:rsid w:val="002735D1"/>
    <w:rsid w:val="002739F4"/>
    <w:rsid w:val="0029021C"/>
    <w:rsid w:val="002921FA"/>
    <w:rsid w:val="00294254"/>
    <w:rsid w:val="00295DB3"/>
    <w:rsid w:val="002A4CD3"/>
    <w:rsid w:val="002A7145"/>
    <w:rsid w:val="002C1AD6"/>
    <w:rsid w:val="002C4411"/>
    <w:rsid w:val="002C5373"/>
    <w:rsid w:val="002C75BC"/>
    <w:rsid w:val="002C777E"/>
    <w:rsid w:val="002D183B"/>
    <w:rsid w:val="002E2143"/>
    <w:rsid w:val="002E2522"/>
    <w:rsid w:val="002E3E29"/>
    <w:rsid w:val="002E621C"/>
    <w:rsid w:val="002E6FB8"/>
    <w:rsid w:val="002F23E0"/>
    <w:rsid w:val="002F613C"/>
    <w:rsid w:val="002F7C1B"/>
    <w:rsid w:val="00304757"/>
    <w:rsid w:val="00305C92"/>
    <w:rsid w:val="00306500"/>
    <w:rsid w:val="00311E02"/>
    <w:rsid w:val="00316B97"/>
    <w:rsid w:val="00316C9F"/>
    <w:rsid w:val="00317A53"/>
    <w:rsid w:val="00320456"/>
    <w:rsid w:val="00320EFC"/>
    <w:rsid w:val="0032510B"/>
    <w:rsid w:val="0032587C"/>
    <w:rsid w:val="00336E34"/>
    <w:rsid w:val="003376E3"/>
    <w:rsid w:val="0034040B"/>
    <w:rsid w:val="00341104"/>
    <w:rsid w:val="00345CC1"/>
    <w:rsid w:val="003478D8"/>
    <w:rsid w:val="003515DC"/>
    <w:rsid w:val="00355FB5"/>
    <w:rsid w:val="00363155"/>
    <w:rsid w:val="00364253"/>
    <w:rsid w:val="003646C5"/>
    <w:rsid w:val="0037139D"/>
    <w:rsid w:val="00372595"/>
    <w:rsid w:val="0038459B"/>
    <w:rsid w:val="00391F1E"/>
    <w:rsid w:val="00397F1C"/>
    <w:rsid w:val="003B3A17"/>
    <w:rsid w:val="003B3B7B"/>
    <w:rsid w:val="003B5951"/>
    <w:rsid w:val="003C1EC9"/>
    <w:rsid w:val="003D266E"/>
    <w:rsid w:val="003D6BF5"/>
    <w:rsid w:val="003D7F59"/>
    <w:rsid w:val="003E3870"/>
    <w:rsid w:val="003E5CF7"/>
    <w:rsid w:val="003E7CBB"/>
    <w:rsid w:val="00405D7C"/>
    <w:rsid w:val="0040608E"/>
    <w:rsid w:val="004103EB"/>
    <w:rsid w:val="004113B2"/>
    <w:rsid w:val="00414D65"/>
    <w:rsid w:val="00423065"/>
    <w:rsid w:val="00430EDC"/>
    <w:rsid w:val="00431A88"/>
    <w:rsid w:val="00433538"/>
    <w:rsid w:val="00441EB6"/>
    <w:rsid w:val="0044536C"/>
    <w:rsid w:val="00446024"/>
    <w:rsid w:val="004465E4"/>
    <w:rsid w:val="00447559"/>
    <w:rsid w:val="00454091"/>
    <w:rsid w:val="00456F1C"/>
    <w:rsid w:val="00461C79"/>
    <w:rsid w:val="00462AD4"/>
    <w:rsid w:val="00462BD1"/>
    <w:rsid w:val="00465A45"/>
    <w:rsid w:val="00465E7C"/>
    <w:rsid w:val="0047079A"/>
    <w:rsid w:val="00475AF8"/>
    <w:rsid w:val="00481D94"/>
    <w:rsid w:val="00482A04"/>
    <w:rsid w:val="004922A4"/>
    <w:rsid w:val="004940B3"/>
    <w:rsid w:val="004A00CC"/>
    <w:rsid w:val="004A70F1"/>
    <w:rsid w:val="004B24E2"/>
    <w:rsid w:val="004B3D13"/>
    <w:rsid w:val="004C3AA1"/>
    <w:rsid w:val="004C7416"/>
    <w:rsid w:val="004D1A3C"/>
    <w:rsid w:val="004D6959"/>
    <w:rsid w:val="004D6D94"/>
    <w:rsid w:val="004E10B9"/>
    <w:rsid w:val="004E150E"/>
    <w:rsid w:val="004E1C00"/>
    <w:rsid w:val="004E286E"/>
    <w:rsid w:val="004E2B84"/>
    <w:rsid w:val="004E44EC"/>
    <w:rsid w:val="004E5F57"/>
    <w:rsid w:val="004F094D"/>
    <w:rsid w:val="004F5A61"/>
    <w:rsid w:val="0050163D"/>
    <w:rsid w:val="00504D2B"/>
    <w:rsid w:val="00524270"/>
    <w:rsid w:val="00525972"/>
    <w:rsid w:val="0053205E"/>
    <w:rsid w:val="005348BC"/>
    <w:rsid w:val="0053528F"/>
    <w:rsid w:val="00535896"/>
    <w:rsid w:val="00535F03"/>
    <w:rsid w:val="0054222D"/>
    <w:rsid w:val="005436BC"/>
    <w:rsid w:val="00546405"/>
    <w:rsid w:val="005509B5"/>
    <w:rsid w:val="0055394E"/>
    <w:rsid w:val="005562B7"/>
    <w:rsid w:val="00556F3F"/>
    <w:rsid w:val="005572AA"/>
    <w:rsid w:val="00563466"/>
    <w:rsid w:val="0057067B"/>
    <w:rsid w:val="00572008"/>
    <w:rsid w:val="00572FE9"/>
    <w:rsid w:val="00573E02"/>
    <w:rsid w:val="00574AEC"/>
    <w:rsid w:val="00576BB3"/>
    <w:rsid w:val="00583A49"/>
    <w:rsid w:val="005935E8"/>
    <w:rsid w:val="005B1DC8"/>
    <w:rsid w:val="005B3E48"/>
    <w:rsid w:val="005C4169"/>
    <w:rsid w:val="005C478D"/>
    <w:rsid w:val="005C60B0"/>
    <w:rsid w:val="005C6D6B"/>
    <w:rsid w:val="005C7A82"/>
    <w:rsid w:val="005D067E"/>
    <w:rsid w:val="00601090"/>
    <w:rsid w:val="00603DAC"/>
    <w:rsid w:val="00623D70"/>
    <w:rsid w:val="00641696"/>
    <w:rsid w:val="00644384"/>
    <w:rsid w:val="00646CA9"/>
    <w:rsid w:val="0065218E"/>
    <w:rsid w:val="00664DD9"/>
    <w:rsid w:val="00665D0D"/>
    <w:rsid w:val="006665E0"/>
    <w:rsid w:val="006726D9"/>
    <w:rsid w:val="00675BA3"/>
    <w:rsid w:val="00675F66"/>
    <w:rsid w:val="00677387"/>
    <w:rsid w:val="00685574"/>
    <w:rsid w:val="00685F50"/>
    <w:rsid w:val="00694EF9"/>
    <w:rsid w:val="006A7758"/>
    <w:rsid w:val="006B30DF"/>
    <w:rsid w:val="006B486A"/>
    <w:rsid w:val="006B5715"/>
    <w:rsid w:val="006C00D2"/>
    <w:rsid w:val="006C1938"/>
    <w:rsid w:val="006C76B2"/>
    <w:rsid w:val="006D19D0"/>
    <w:rsid w:val="006D19F6"/>
    <w:rsid w:val="006D43A3"/>
    <w:rsid w:val="006E414D"/>
    <w:rsid w:val="00706B60"/>
    <w:rsid w:val="00713203"/>
    <w:rsid w:val="00713B5E"/>
    <w:rsid w:val="007162E1"/>
    <w:rsid w:val="00716672"/>
    <w:rsid w:val="0072053A"/>
    <w:rsid w:val="007215BB"/>
    <w:rsid w:val="007266F5"/>
    <w:rsid w:val="0073132D"/>
    <w:rsid w:val="00733726"/>
    <w:rsid w:val="007464FE"/>
    <w:rsid w:val="0074724A"/>
    <w:rsid w:val="00750A30"/>
    <w:rsid w:val="00753B59"/>
    <w:rsid w:val="00753B6F"/>
    <w:rsid w:val="00762E6A"/>
    <w:rsid w:val="007659D6"/>
    <w:rsid w:val="007808C7"/>
    <w:rsid w:val="00781306"/>
    <w:rsid w:val="00781538"/>
    <w:rsid w:val="00781E4C"/>
    <w:rsid w:val="007858F9"/>
    <w:rsid w:val="00785FD4"/>
    <w:rsid w:val="00787746"/>
    <w:rsid w:val="00796E55"/>
    <w:rsid w:val="007A19D2"/>
    <w:rsid w:val="007A3739"/>
    <w:rsid w:val="007B0416"/>
    <w:rsid w:val="007B3D58"/>
    <w:rsid w:val="007B7AC0"/>
    <w:rsid w:val="007C21D4"/>
    <w:rsid w:val="007C79FC"/>
    <w:rsid w:val="007D7AFE"/>
    <w:rsid w:val="007E2306"/>
    <w:rsid w:val="007F05B1"/>
    <w:rsid w:val="007F20ED"/>
    <w:rsid w:val="007F2E0E"/>
    <w:rsid w:val="00802293"/>
    <w:rsid w:val="00804622"/>
    <w:rsid w:val="0081369A"/>
    <w:rsid w:val="00826330"/>
    <w:rsid w:val="00830904"/>
    <w:rsid w:val="00835FB1"/>
    <w:rsid w:val="00843973"/>
    <w:rsid w:val="00851781"/>
    <w:rsid w:val="008560A2"/>
    <w:rsid w:val="008611E9"/>
    <w:rsid w:val="00864936"/>
    <w:rsid w:val="008673F4"/>
    <w:rsid w:val="00870D8A"/>
    <w:rsid w:val="008807EB"/>
    <w:rsid w:val="00880B17"/>
    <w:rsid w:val="00894F03"/>
    <w:rsid w:val="008A023C"/>
    <w:rsid w:val="008A14BF"/>
    <w:rsid w:val="008A187C"/>
    <w:rsid w:val="008A3BAF"/>
    <w:rsid w:val="008A4926"/>
    <w:rsid w:val="008A57A1"/>
    <w:rsid w:val="008A593B"/>
    <w:rsid w:val="008A700C"/>
    <w:rsid w:val="008B11F6"/>
    <w:rsid w:val="008B500F"/>
    <w:rsid w:val="008C0E2C"/>
    <w:rsid w:val="008C7045"/>
    <w:rsid w:val="008D38C0"/>
    <w:rsid w:val="008E030B"/>
    <w:rsid w:val="008E08A4"/>
    <w:rsid w:val="008E1CF3"/>
    <w:rsid w:val="008E5212"/>
    <w:rsid w:val="008F13C7"/>
    <w:rsid w:val="008F27F6"/>
    <w:rsid w:val="008F587F"/>
    <w:rsid w:val="009016B0"/>
    <w:rsid w:val="009066A7"/>
    <w:rsid w:val="00915FEA"/>
    <w:rsid w:val="00917974"/>
    <w:rsid w:val="00924984"/>
    <w:rsid w:val="0093198D"/>
    <w:rsid w:val="009356E1"/>
    <w:rsid w:val="00935EAB"/>
    <w:rsid w:val="00937A74"/>
    <w:rsid w:val="009459D3"/>
    <w:rsid w:val="00945DCC"/>
    <w:rsid w:val="00973E36"/>
    <w:rsid w:val="0098098D"/>
    <w:rsid w:val="009909F0"/>
    <w:rsid w:val="00994747"/>
    <w:rsid w:val="009A7CAF"/>
    <w:rsid w:val="009B32F9"/>
    <w:rsid w:val="009B7F41"/>
    <w:rsid w:val="009C1C36"/>
    <w:rsid w:val="009C3823"/>
    <w:rsid w:val="009C3B91"/>
    <w:rsid w:val="009D07E8"/>
    <w:rsid w:val="009D4210"/>
    <w:rsid w:val="009D49C9"/>
    <w:rsid w:val="009E2526"/>
    <w:rsid w:val="009F0A5E"/>
    <w:rsid w:val="00A00789"/>
    <w:rsid w:val="00A047DC"/>
    <w:rsid w:val="00A05523"/>
    <w:rsid w:val="00A15647"/>
    <w:rsid w:val="00A158F2"/>
    <w:rsid w:val="00A170D5"/>
    <w:rsid w:val="00A25395"/>
    <w:rsid w:val="00A26169"/>
    <w:rsid w:val="00A51B6D"/>
    <w:rsid w:val="00A5618E"/>
    <w:rsid w:val="00A634C0"/>
    <w:rsid w:val="00A64079"/>
    <w:rsid w:val="00A6668C"/>
    <w:rsid w:val="00A741CE"/>
    <w:rsid w:val="00A77226"/>
    <w:rsid w:val="00A77C05"/>
    <w:rsid w:val="00A80E9A"/>
    <w:rsid w:val="00A82054"/>
    <w:rsid w:val="00A84B22"/>
    <w:rsid w:val="00A85B16"/>
    <w:rsid w:val="00A96812"/>
    <w:rsid w:val="00AA0812"/>
    <w:rsid w:val="00AA2576"/>
    <w:rsid w:val="00AA4741"/>
    <w:rsid w:val="00AD6E49"/>
    <w:rsid w:val="00AE00A4"/>
    <w:rsid w:val="00AE3BA7"/>
    <w:rsid w:val="00AE4C66"/>
    <w:rsid w:val="00AF1167"/>
    <w:rsid w:val="00AF4C2C"/>
    <w:rsid w:val="00B01AE7"/>
    <w:rsid w:val="00B02E80"/>
    <w:rsid w:val="00B076A8"/>
    <w:rsid w:val="00B077AE"/>
    <w:rsid w:val="00B11000"/>
    <w:rsid w:val="00B12E68"/>
    <w:rsid w:val="00B16A5D"/>
    <w:rsid w:val="00B34E80"/>
    <w:rsid w:val="00B44349"/>
    <w:rsid w:val="00B52BE1"/>
    <w:rsid w:val="00B545E1"/>
    <w:rsid w:val="00B55AA0"/>
    <w:rsid w:val="00B5692A"/>
    <w:rsid w:val="00B66501"/>
    <w:rsid w:val="00B70E29"/>
    <w:rsid w:val="00B7218C"/>
    <w:rsid w:val="00B72CEF"/>
    <w:rsid w:val="00B73CFC"/>
    <w:rsid w:val="00B80B65"/>
    <w:rsid w:val="00B815B1"/>
    <w:rsid w:val="00B82504"/>
    <w:rsid w:val="00B8376E"/>
    <w:rsid w:val="00B930F3"/>
    <w:rsid w:val="00B93B9C"/>
    <w:rsid w:val="00B979F0"/>
    <w:rsid w:val="00BA1CB8"/>
    <w:rsid w:val="00BA597D"/>
    <w:rsid w:val="00BA6507"/>
    <w:rsid w:val="00BB64CE"/>
    <w:rsid w:val="00BC7E2A"/>
    <w:rsid w:val="00BD4574"/>
    <w:rsid w:val="00BD6133"/>
    <w:rsid w:val="00BD7631"/>
    <w:rsid w:val="00BE35CB"/>
    <w:rsid w:val="00BE570C"/>
    <w:rsid w:val="00BE7B73"/>
    <w:rsid w:val="00BF1F02"/>
    <w:rsid w:val="00BF376A"/>
    <w:rsid w:val="00C03959"/>
    <w:rsid w:val="00C05468"/>
    <w:rsid w:val="00C0742F"/>
    <w:rsid w:val="00C12F8E"/>
    <w:rsid w:val="00C21152"/>
    <w:rsid w:val="00C21243"/>
    <w:rsid w:val="00C23A32"/>
    <w:rsid w:val="00C25DDA"/>
    <w:rsid w:val="00C26310"/>
    <w:rsid w:val="00C33F4A"/>
    <w:rsid w:val="00C34EF2"/>
    <w:rsid w:val="00C36214"/>
    <w:rsid w:val="00C37747"/>
    <w:rsid w:val="00C444B5"/>
    <w:rsid w:val="00C44F35"/>
    <w:rsid w:val="00C46CA5"/>
    <w:rsid w:val="00C50BBE"/>
    <w:rsid w:val="00C53F7C"/>
    <w:rsid w:val="00C56E9B"/>
    <w:rsid w:val="00C62C2A"/>
    <w:rsid w:val="00C672E0"/>
    <w:rsid w:val="00C76088"/>
    <w:rsid w:val="00C85DB6"/>
    <w:rsid w:val="00CB4C88"/>
    <w:rsid w:val="00CC22B9"/>
    <w:rsid w:val="00CD35AB"/>
    <w:rsid w:val="00CD6C1E"/>
    <w:rsid w:val="00CE5268"/>
    <w:rsid w:val="00CE6AD4"/>
    <w:rsid w:val="00CF2303"/>
    <w:rsid w:val="00CF3655"/>
    <w:rsid w:val="00CF4BD0"/>
    <w:rsid w:val="00CF68D9"/>
    <w:rsid w:val="00D02CFA"/>
    <w:rsid w:val="00D02FFD"/>
    <w:rsid w:val="00D04AEA"/>
    <w:rsid w:val="00D07708"/>
    <w:rsid w:val="00D11098"/>
    <w:rsid w:val="00D112F9"/>
    <w:rsid w:val="00D113FA"/>
    <w:rsid w:val="00D116A7"/>
    <w:rsid w:val="00D145BF"/>
    <w:rsid w:val="00D25C18"/>
    <w:rsid w:val="00D27A8D"/>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87F47"/>
    <w:rsid w:val="00D922F0"/>
    <w:rsid w:val="00D96B61"/>
    <w:rsid w:val="00DA160E"/>
    <w:rsid w:val="00DA385D"/>
    <w:rsid w:val="00DC1602"/>
    <w:rsid w:val="00DC208F"/>
    <w:rsid w:val="00DC30E5"/>
    <w:rsid w:val="00DD3548"/>
    <w:rsid w:val="00DE2A0F"/>
    <w:rsid w:val="00DE6DDB"/>
    <w:rsid w:val="00DE70D3"/>
    <w:rsid w:val="00DF06A5"/>
    <w:rsid w:val="00DF5B5C"/>
    <w:rsid w:val="00DF6DC7"/>
    <w:rsid w:val="00E027D7"/>
    <w:rsid w:val="00E0316C"/>
    <w:rsid w:val="00E041B1"/>
    <w:rsid w:val="00E06249"/>
    <w:rsid w:val="00E06918"/>
    <w:rsid w:val="00E102C9"/>
    <w:rsid w:val="00E15C39"/>
    <w:rsid w:val="00E23590"/>
    <w:rsid w:val="00E32D22"/>
    <w:rsid w:val="00E3505E"/>
    <w:rsid w:val="00E44FF5"/>
    <w:rsid w:val="00E54ECD"/>
    <w:rsid w:val="00E56FA0"/>
    <w:rsid w:val="00E61EBA"/>
    <w:rsid w:val="00E648B8"/>
    <w:rsid w:val="00E74A5E"/>
    <w:rsid w:val="00E75F86"/>
    <w:rsid w:val="00E81850"/>
    <w:rsid w:val="00E8488F"/>
    <w:rsid w:val="00E86815"/>
    <w:rsid w:val="00E86C03"/>
    <w:rsid w:val="00EA1FD1"/>
    <w:rsid w:val="00EA326B"/>
    <w:rsid w:val="00EA58F3"/>
    <w:rsid w:val="00EA6A50"/>
    <w:rsid w:val="00EB4DE1"/>
    <w:rsid w:val="00EB509B"/>
    <w:rsid w:val="00EC2725"/>
    <w:rsid w:val="00EC7951"/>
    <w:rsid w:val="00ED0A04"/>
    <w:rsid w:val="00ED5F68"/>
    <w:rsid w:val="00ED6340"/>
    <w:rsid w:val="00EF2061"/>
    <w:rsid w:val="00EF22FA"/>
    <w:rsid w:val="00EF25DE"/>
    <w:rsid w:val="00F0050E"/>
    <w:rsid w:val="00F041AF"/>
    <w:rsid w:val="00F0425E"/>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90D0A"/>
    <w:rsid w:val="00F94F68"/>
    <w:rsid w:val="00FA2257"/>
    <w:rsid w:val="00FA4D32"/>
    <w:rsid w:val="00FA63FC"/>
    <w:rsid w:val="00FA6942"/>
    <w:rsid w:val="00FB073B"/>
    <w:rsid w:val="00FB3E0D"/>
    <w:rsid w:val="00FC7083"/>
    <w:rsid w:val="00FD0483"/>
    <w:rsid w:val="00FD43D6"/>
    <w:rsid w:val="00FE07DB"/>
    <w:rsid w:val="00FE169B"/>
    <w:rsid w:val="00FE2D85"/>
    <w:rsid w:val="00FF1F74"/>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base.garant.ru/7297928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istu.edu/deyatelnost/nauka/nauchnoe_upravlenie/ni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1425</TotalTime>
  <Pages>102</Pages>
  <Words>17748</Words>
  <Characters>101169</Characters>
  <Application>Microsoft Office Word</Application>
  <DocSecurity>0</DocSecurity>
  <Lines>843</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118680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573</cp:revision>
  <dcterms:created xsi:type="dcterms:W3CDTF">2023-05-20T05:57:00Z</dcterms:created>
  <dcterms:modified xsi:type="dcterms:W3CDTF">2023-05-28T06:57:00Z</dcterms:modified>
</cp:coreProperties>
</file>