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7215BB" w:rsidRDefault="007215BB" w:rsidP="007215BB">
      <w:pPr>
        <w:spacing w:after="0" w:line="240" w:lineRule="auto"/>
        <w:ind w:firstLine="709"/>
        <w:jc w:val="both"/>
        <w:rPr>
          <w:rFonts w:ascii="Times New Roman" w:eastAsia="Calibri" w:hAnsi="Times New Roman" w:cs="Times New Roman"/>
          <w:sz w:val="28"/>
        </w:rPr>
      </w:pPr>
      <w:r w:rsidRPr="007215BB">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высшего образования</w:t>
      </w:r>
    </w:p>
    <w:p w14:paraId="724C3E19" w14:textId="77777777" w:rsidR="007215BB" w:rsidRPr="007215BB"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ИРКУТСКИЙ НАЦИОНАЛЬНЫЙ ИССЛЕДОВАТЕЛЬСКИЙ</w:t>
      </w:r>
    </w:p>
    <w:p w14:paraId="33BCEF34" w14:textId="77777777" w:rsidR="007215BB" w:rsidRPr="007215BB" w:rsidRDefault="007215BB" w:rsidP="007215BB">
      <w:pPr>
        <w:spacing w:after="24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7215BB"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Институт информационных технологий и анализа данных</w:t>
            </w:r>
          </w:p>
        </w:tc>
      </w:tr>
      <w:tr w:rsidR="007215BB" w:rsidRPr="007215BB"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7215BB" w:rsidRDefault="007215BB" w:rsidP="007215BB">
            <w:pPr>
              <w:spacing w:after="0" w:line="240" w:lineRule="auto"/>
              <w:jc w:val="center"/>
              <w:rPr>
                <w:rFonts w:ascii="Times New Roman" w:eastAsia="Calibri" w:hAnsi="Times New Roman" w:cs="Times New Roman"/>
                <w:bCs/>
                <w:sz w:val="28"/>
                <w:szCs w:val="28"/>
                <w:vertAlign w:val="superscript"/>
              </w:rPr>
            </w:pPr>
            <w:r w:rsidRPr="007215BB">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7215BB"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7215BB" w14:paraId="221D34BA" w14:textId="77777777" w:rsidTr="006D6220">
        <w:tc>
          <w:tcPr>
            <w:tcW w:w="1701" w:type="dxa"/>
            <w:shd w:val="clear" w:color="auto" w:fill="auto"/>
          </w:tcPr>
          <w:p w14:paraId="3A3A895D"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Допускаю к защите</w:t>
            </w:r>
          </w:p>
          <w:p w14:paraId="0BA05D05"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 ООП</w:t>
            </w:r>
          </w:p>
        </w:tc>
      </w:tr>
      <w:tr w:rsidR="007215BB" w:rsidRPr="007215BB" w14:paraId="56DFBCA9" w14:textId="77777777" w:rsidTr="006D6220">
        <w:tc>
          <w:tcPr>
            <w:tcW w:w="1701" w:type="dxa"/>
            <w:tcBorders>
              <w:bottom w:val="single" w:sz="4" w:space="0" w:color="auto"/>
            </w:tcBorders>
            <w:shd w:val="clear" w:color="auto" w:fill="auto"/>
          </w:tcPr>
          <w:p w14:paraId="557C87FB"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w:t>
            </w:r>
            <w:r w:rsidR="00045127">
              <w:rPr>
                <w:rFonts w:ascii="Times New Roman" w:eastAsia="Calibri" w:hAnsi="Times New Roman" w:cs="Times New Roman"/>
                <w:sz w:val="28"/>
                <w:szCs w:val="28"/>
              </w:rPr>
              <w:t xml:space="preserve"> </w:t>
            </w:r>
            <w:r w:rsidRPr="007215BB">
              <w:rPr>
                <w:rFonts w:ascii="Times New Roman" w:eastAsia="Calibri" w:hAnsi="Times New Roman" w:cs="Times New Roman"/>
                <w:sz w:val="28"/>
                <w:szCs w:val="28"/>
              </w:rPr>
              <w:t>Л. Аршинский</w:t>
            </w:r>
          </w:p>
        </w:tc>
      </w:tr>
      <w:tr w:rsidR="007215BB" w:rsidRPr="007215BB" w14:paraId="7BB94E02" w14:textId="77777777" w:rsidTr="006D6220">
        <w:tc>
          <w:tcPr>
            <w:tcW w:w="1701" w:type="dxa"/>
            <w:tcBorders>
              <w:top w:val="single" w:sz="4" w:space="0" w:color="auto"/>
            </w:tcBorders>
            <w:shd w:val="clear" w:color="auto" w:fill="auto"/>
          </w:tcPr>
          <w:p w14:paraId="605574E3" w14:textId="77777777" w:rsidR="007215BB" w:rsidRPr="007215BB" w:rsidRDefault="007215BB" w:rsidP="007215BB">
            <w:pPr>
              <w:spacing w:after="0" w:line="240" w:lineRule="auto"/>
              <w:jc w:val="center"/>
              <w:rPr>
                <w:rFonts w:ascii="Times New Roman" w:eastAsia="Calibri" w:hAnsi="Times New Roman" w:cs="Times New Roman"/>
                <w:sz w:val="28"/>
              </w:rPr>
            </w:pPr>
            <w:r w:rsidRPr="007215BB">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7215BB"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7215BB" w:rsidRDefault="007215BB" w:rsidP="007215BB">
            <w:pPr>
              <w:spacing w:after="0" w:line="240" w:lineRule="auto"/>
              <w:jc w:val="center"/>
              <w:rPr>
                <w:rFonts w:ascii="Times New Roman" w:eastAsia="Calibri" w:hAnsi="Times New Roman" w:cs="Times New Roman"/>
                <w:sz w:val="28"/>
                <w:vertAlign w:val="superscript"/>
              </w:rPr>
            </w:pPr>
            <w:r w:rsidRPr="007215BB">
              <w:rPr>
                <w:rFonts w:ascii="Times New Roman" w:eastAsia="Calibri" w:hAnsi="Times New Roman" w:cs="Times New Roman"/>
                <w:sz w:val="28"/>
                <w:vertAlign w:val="superscript"/>
              </w:rPr>
              <w:t>И.О. Фамилия</w:t>
            </w:r>
          </w:p>
        </w:tc>
      </w:tr>
    </w:tbl>
    <w:p w14:paraId="0EF2A149" w14:textId="77777777" w:rsidR="007215BB" w:rsidRPr="007215BB"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7215BB"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Разработка мобильного приложения «Регистрация на</w:t>
            </w:r>
          </w:p>
        </w:tc>
      </w:tr>
      <w:tr w:rsidR="007215BB" w:rsidRPr="007215BB"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мероприятия для ИС «Рейтинг студентов»</w:t>
            </w:r>
          </w:p>
        </w:tc>
      </w:tr>
      <w:tr w:rsidR="007215BB" w:rsidRPr="007215BB" w14:paraId="3E8ED0D8" w14:textId="77777777" w:rsidTr="006D6220">
        <w:trPr>
          <w:jc w:val="center"/>
        </w:trPr>
        <w:tc>
          <w:tcPr>
            <w:tcW w:w="9180" w:type="dxa"/>
            <w:tcBorders>
              <w:top w:val="single" w:sz="4" w:space="0" w:color="auto"/>
            </w:tcBorders>
            <w:shd w:val="clear" w:color="auto" w:fill="auto"/>
          </w:tcPr>
          <w:p w14:paraId="142730F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наименование темы</w:t>
            </w:r>
          </w:p>
        </w:tc>
      </w:tr>
    </w:tbl>
    <w:p w14:paraId="07EEC923" w14:textId="77777777" w:rsidR="007215BB" w:rsidRPr="007215BB"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7215BB" w:rsidRDefault="007215BB" w:rsidP="007215BB">
      <w:pPr>
        <w:spacing w:after="0" w:line="240" w:lineRule="auto"/>
        <w:jc w:val="center"/>
        <w:rPr>
          <w:rFonts w:ascii="Times New Roman" w:eastAsia="Calibri" w:hAnsi="Times New Roman" w:cs="Times New Roman"/>
          <w:sz w:val="28"/>
          <w:szCs w:val="28"/>
        </w:rPr>
      </w:pPr>
      <w:bookmarkStart w:id="0" w:name="_Hlk131877833"/>
      <w:r w:rsidRPr="007215BB">
        <w:rPr>
          <w:rFonts w:ascii="Times New Roman" w:eastAsia="Calibri" w:hAnsi="Times New Roman" w:cs="Times New Roman"/>
          <w:sz w:val="28"/>
          <w:szCs w:val="28"/>
        </w:rPr>
        <w:t>ПОЯСНИТЕЛЬНАЯ ЗАПИСКА</w:t>
      </w:r>
    </w:p>
    <w:p w14:paraId="1529B2B4"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Программа бакалавриата</w:t>
      </w:r>
    </w:p>
    <w:p w14:paraId="0F26E142"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Информационные системы и технологии</w:t>
      </w:r>
    </w:p>
    <w:p w14:paraId="619C4A4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на предприятиях / в машиностроении</w:t>
      </w:r>
    </w:p>
    <w:p w14:paraId="43D9C967"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по направлению подготовки</w:t>
      </w:r>
    </w:p>
    <w:p w14:paraId="15103ED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7215BB"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7215BB"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0.0</w:t>
            </w:r>
            <w:r w:rsidR="004C7416">
              <w:rPr>
                <w:rFonts w:ascii="Times New Roman" w:eastAsia="Calibri" w:hAnsi="Times New Roman" w:cs="Times New Roman"/>
                <w:sz w:val="28"/>
                <w:szCs w:val="28"/>
              </w:rPr>
              <w:t>49</w:t>
            </w:r>
            <w:r w:rsidRPr="007215BB">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ПЗ</w:t>
            </w:r>
          </w:p>
        </w:tc>
      </w:tr>
      <w:tr w:rsidR="007215BB" w:rsidRPr="007215BB"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7215BB"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7215BB" w:rsidRDefault="007215BB" w:rsidP="007215BB">
            <w:pPr>
              <w:spacing w:after="0" w:line="240" w:lineRule="auto"/>
              <w:jc w:val="center"/>
              <w:rPr>
                <w:rFonts w:ascii="Times New Roman" w:eastAsia="Calibri" w:hAnsi="Times New Roman" w:cs="Times New Roman"/>
                <w:sz w:val="20"/>
              </w:rPr>
            </w:pPr>
          </w:p>
        </w:tc>
      </w:tr>
      <w:bookmarkEnd w:id="0"/>
      <w:tr w:rsidR="007215BB" w:rsidRPr="007215BB" w14:paraId="68459889" w14:textId="77777777" w:rsidTr="006D6220">
        <w:tblPrEx>
          <w:jc w:val="left"/>
        </w:tblPrEx>
        <w:tc>
          <w:tcPr>
            <w:tcW w:w="2975" w:type="dxa"/>
            <w:shd w:val="clear" w:color="auto" w:fill="auto"/>
          </w:tcPr>
          <w:p w14:paraId="0AD111C9"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Разработал студент</w:t>
            </w:r>
          </w:p>
          <w:p w14:paraId="11A40857"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Группы </w:t>
            </w:r>
            <w:r w:rsidRPr="007215BB">
              <w:rPr>
                <w:rFonts w:ascii="Times New Roman" w:eastAsia="Calibri" w:hAnsi="Times New Roman" w:cs="Times New Roman"/>
                <w:sz w:val="28"/>
                <w:szCs w:val="28"/>
                <w:u w:val="single"/>
              </w:rPr>
              <w:t>ИСМб-19-1</w:t>
            </w:r>
          </w:p>
        </w:tc>
        <w:tc>
          <w:tcPr>
            <w:tcW w:w="567" w:type="dxa"/>
          </w:tcPr>
          <w:p w14:paraId="5CE0AD8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Д</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Е</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Вовиков</w:t>
            </w:r>
          </w:p>
        </w:tc>
      </w:tr>
      <w:tr w:rsidR="007215BB" w:rsidRPr="007215BB" w14:paraId="3249133D" w14:textId="77777777" w:rsidTr="006D6220">
        <w:tblPrEx>
          <w:jc w:val="left"/>
        </w:tblPrEx>
        <w:tc>
          <w:tcPr>
            <w:tcW w:w="2975" w:type="dxa"/>
            <w:shd w:val="clear" w:color="auto" w:fill="auto"/>
          </w:tcPr>
          <w:p w14:paraId="50F9BDE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12EABDC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 xml:space="preserve">И.О. Фамилия </w:t>
            </w:r>
          </w:p>
        </w:tc>
      </w:tr>
      <w:tr w:rsidR="007215BB" w:rsidRPr="007215BB" w14:paraId="501A8AC2" w14:textId="77777777" w:rsidTr="006D6220">
        <w:tblPrEx>
          <w:jc w:val="left"/>
        </w:tblPrEx>
        <w:tc>
          <w:tcPr>
            <w:tcW w:w="2975" w:type="dxa"/>
            <w:shd w:val="clear" w:color="auto" w:fill="auto"/>
          </w:tcPr>
          <w:p w14:paraId="3873D9FC"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w:t>
            </w:r>
          </w:p>
        </w:tc>
        <w:tc>
          <w:tcPr>
            <w:tcW w:w="567" w:type="dxa"/>
          </w:tcPr>
          <w:p w14:paraId="4F7E75A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Е. А. </w:t>
            </w:r>
            <w:r>
              <w:rPr>
                <w:rFonts w:ascii="Times New Roman" w:eastAsia="Calibri" w:hAnsi="Times New Roman" w:cs="Times New Roman"/>
                <w:sz w:val="28"/>
                <w:szCs w:val="28"/>
              </w:rPr>
              <w:t>Черкашин</w:t>
            </w:r>
          </w:p>
        </w:tc>
      </w:tr>
      <w:tr w:rsidR="007215BB" w:rsidRPr="007215BB" w14:paraId="69037EB1" w14:textId="77777777" w:rsidTr="006D6220">
        <w:tblPrEx>
          <w:jc w:val="left"/>
        </w:tblPrEx>
        <w:tc>
          <w:tcPr>
            <w:tcW w:w="2975" w:type="dxa"/>
            <w:shd w:val="clear" w:color="auto" w:fill="auto"/>
          </w:tcPr>
          <w:p w14:paraId="254A0E8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E76BBC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5D0D36D" w14:textId="77777777" w:rsidTr="006D6220">
        <w:tblPrEx>
          <w:jc w:val="left"/>
        </w:tblPrEx>
        <w:tc>
          <w:tcPr>
            <w:tcW w:w="2975" w:type="dxa"/>
            <w:shd w:val="clear" w:color="auto" w:fill="auto"/>
          </w:tcPr>
          <w:p w14:paraId="46203FB1"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E3838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И. Молокова</w:t>
            </w:r>
          </w:p>
        </w:tc>
      </w:tr>
      <w:tr w:rsidR="007215BB" w:rsidRPr="007215BB" w14:paraId="04427B24" w14:textId="77777777" w:rsidTr="006D6220">
        <w:tblPrEx>
          <w:jc w:val="left"/>
        </w:tblPrEx>
        <w:tc>
          <w:tcPr>
            <w:tcW w:w="2975" w:type="dxa"/>
            <w:shd w:val="clear" w:color="auto" w:fill="auto"/>
          </w:tcPr>
          <w:p w14:paraId="174BF66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8C9B25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31864174" w14:textId="77777777" w:rsidTr="006D6220">
        <w:tblPrEx>
          <w:jc w:val="left"/>
        </w:tblPrEx>
        <w:tc>
          <w:tcPr>
            <w:tcW w:w="2975" w:type="dxa"/>
            <w:shd w:val="clear" w:color="auto" w:fill="auto"/>
          </w:tcPr>
          <w:p w14:paraId="057AC2C3"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18E6C89"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З. А. Бахвалова</w:t>
            </w:r>
          </w:p>
        </w:tc>
      </w:tr>
      <w:tr w:rsidR="007215BB" w:rsidRPr="007215BB" w14:paraId="6BFD677B" w14:textId="77777777" w:rsidTr="006D6220">
        <w:tblPrEx>
          <w:jc w:val="left"/>
        </w:tblPrEx>
        <w:tc>
          <w:tcPr>
            <w:tcW w:w="2975" w:type="dxa"/>
            <w:shd w:val="clear" w:color="auto" w:fill="auto"/>
          </w:tcPr>
          <w:p w14:paraId="0689DB3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2634F6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FE8FEE4" w14:textId="77777777" w:rsidTr="006D6220">
        <w:tblPrEx>
          <w:jc w:val="left"/>
        </w:tblPrEx>
        <w:tc>
          <w:tcPr>
            <w:tcW w:w="2975" w:type="dxa"/>
            <w:shd w:val="clear" w:color="auto" w:fill="auto"/>
          </w:tcPr>
          <w:p w14:paraId="7377DA42"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Нормоконтроль</w:t>
            </w:r>
          </w:p>
        </w:tc>
        <w:tc>
          <w:tcPr>
            <w:tcW w:w="567" w:type="dxa"/>
          </w:tcPr>
          <w:p w14:paraId="57FD0A7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А. Осипова</w:t>
            </w:r>
          </w:p>
        </w:tc>
      </w:tr>
      <w:tr w:rsidR="007215BB" w:rsidRPr="007215BB" w14:paraId="04017498" w14:textId="77777777" w:rsidTr="006D6220">
        <w:tblPrEx>
          <w:jc w:val="left"/>
        </w:tblPrEx>
        <w:tc>
          <w:tcPr>
            <w:tcW w:w="2975" w:type="dxa"/>
            <w:shd w:val="clear" w:color="auto" w:fill="auto"/>
          </w:tcPr>
          <w:p w14:paraId="5887578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bl>
    <w:p w14:paraId="0C28C47D" w14:textId="77777777" w:rsidR="00A85B16" w:rsidRDefault="00A85B16" w:rsidP="00A85B16">
      <w:pPr>
        <w:pStyle w:val="a9"/>
      </w:pPr>
    </w:p>
    <w:p w14:paraId="5B3DED43" w14:textId="1306B0D3" w:rsidR="00123AF5" w:rsidRPr="008E030B" w:rsidRDefault="007215BB" w:rsidP="008E030B">
      <w:pPr>
        <w:spacing w:after="0" w:line="240" w:lineRule="auto"/>
        <w:jc w:val="center"/>
        <w:rPr>
          <w:rFonts w:ascii="Times New Roman" w:eastAsia="Calibri" w:hAnsi="Times New Roman" w:cs="Times New Roman"/>
          <w:sz w:val="28"/>
          <w:lang w:val="en-US"/>
        </w:rPr>
      </w:pPr>
      <w:r w:rsidRPr="007215BB">
        <w:rPr>
          <w:rFonts w:ascii="Times New Roman" w:eastAsia="Calibri" w:hAnsi="Times New Roman" w:cs="Times New Roman"/>
          <w:sz w:val="28"/>
          <w:szCs w:val="28"/>
        </w:rPr>
        <w:t>Иркутск 2023 г.</w:t>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2A14CAB0" w:rsidR="00123AF5" w:rsidRDefault="00123AF5" w:rsidP="00123AF5">
      <w:pPr>
        <w:pStyle w:val="12"/>
        <w:spacing w:before="0" w:after="60"/>
      </w:pPr>
      <w:r>
        <w:lastRenderedPageBreak/>
        <w:t>1 Анализ предметной области</w:t>
      </w:r>
    </w:p>
    <w:p w14:paraId="6163D4D9" w14:textId="0C235779" w:rsidR="00706B60" w:rsidRDefault="00706B60" w:rsidP="00706B60">
      <w:pPr>
        <w:pStyle w:val="23"/>
        <w:spacing w:before="0"/>
      </w:pPr>
      <w:r>
        <w:t>1.</w:t>
      </w:r>
      <w:r w:rsidR="00166881">
        <w:t>1</w:t>
      </w:r>
      <w:r>
        <w:t xml:space="preserve"> Система начисления рейтинговой стипендии</w:t>
      </w:r>
    </w:p>
    <w:p w14:paraId="4DE967C4" w14:textId="77777777" w:rsidR="00706B60" w:rsidRDefault="00706B60" w:rsidP="00706B60">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0E3EA95E" w14:textId="77777777" w:rsidR="00706B60" w:rsidRDefault="00706B60" w:rsidP="00706B60">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Default="00706B60" w:rsidP="00706B60">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Default="00706B60" w:rsidP="00706B60">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Default="00706B60" w:rsidP="00706B60">
      <w:pPr>
        <w:pStyle w:val="a9"/>
      </w:pPr>
    </w:p>
    <w:p w14:paraId="5AF463F3" w14:textId="77777777" w:rsidR="00706B60" w:rsidRDefault="00706B60" w:rsidP="00706B60">
      <w:pPr>
        <w:pStyle w:val="a9"/>
        <w:ind w:firstLine="0"/>
        <w:jc w:val="center"/>
      </w:pPr>
      <w:r>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Default="00706B60" w:rsidP="00706B60">
      <w:pPr>
        <w:pStyle w:val="a9"/>
        <w:ind w:firstLine="0"/>
        <w:jc w:val="center"/>
      </w:pPr>
      <w:r>
        <w:t>Рисунок 1.1 – Система «Рейтинг студента»</w:t>
      </w:r>
    </w:p>
    <w:p w14:paraId="03F8B22E" w14:textId="77777777" w:rsidR="00706B60" w:rsidRDefault="00706B60" w:rsidP="00706B60">
      <w:pPr>
        <w:pStyle w:val="a9"/>
        <w:ind w:firstLine="0"/>
        <w:jc w:val="center"/>
      </w:pPr>
    </w:p>
    <w:p w14:paraId="76D84D20" w14:textId="77777777" w:rsidR="00706B60" w:rsidRDefault="00706B60" w:rsidP="00706B60">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Default="00706B60" w:rsidP="00706B60">
      <w:pPr>
        <w:pStyle w:val="a9"/>
      </w:pPr>
      <w:r>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Default="00706B60" w:rsidP="00706B60">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Default="00706B60" w:rsidP="00706B60">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Default="00706B60" w:rsidP="00706B60">
      <w:pPr>
        <w:pStyle w:val="a9"/>
      </w:pPr>
      <w:r>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Default="00706B60" w:rsidP="00706B60">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5E53D8" w:rsidRDefault="00706B60" w:rsidP="00706B60">
      <w:pPr>
        <w:pStyle w:val="a9"/>
      </w:pPr>
      <w:r>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442647" w:rsidRDefault="00706B60" w:rsidP="00706B60">
      <w:pPr>
        <w:pStyle w:val="23"/>
        <w:spacing w:before="0"/>
      </w:pPr>
      <w:r w:rsidRPr="00442647">
        <w:t>1.</w:t>
      </w:r>
      <w:r w:rsidR="00166881">
        <w:t>2</w:t>
      </w:r>
      <w:r w:rsidRPr="00442647">
        <w:t xml:space="preserve"> Учет мероприятий</w:t>
      </w:r>
    </w:p>
    <w:p w14:paraId="5B8FF318" w14:textId="77777777" w:rsidR="00706B60" w:rsidRDefault="00706B60" w:rsidP="00706B60">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C6DC399" w14:textId="77777777" w:rsidR="00706B60" w:rsidRDefault="00706B60" w:rsidP="00706B60">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77777777" w:rsidR="00706B60" w:rsidRDefault="00706B60" w:rsidP="00706B60">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3F863E80" w14:textId="77777777" w:rsidR="00706B60" w:rsidRDefault="00706B60" w:rsidP="00706B60">
      <w:pPr>
        <w:pStyle w:val="a9"/>
        <w:numPr>
          <w:ilvl w:val="0"/>
          <w:numId w:val="10"/>
        </w:numPr>
        <w:ind w:left="0" w:firstLine="709"/>
      </w:pPr>
      <w:r>
        <w:lastRenderedPageBreak/>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1C188E91" w14:textId="77777777" w:rsidR="00706B60" w:rsidRDefault="00706B60" w:rsidP="00706B60">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752210E3" w14:textId="77777777" w:rsidR="00706B60" w:rsidRDefault="00706B60" w:rsidP="00706B60">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6EEC7DB" w14:textId="77777777" w:rsidR="00706B60" w:rsidRDefault="00706B60" w:rsidP="00706B60">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932C3B" w:rsidRDefault="00706B60" w:rsidP="00706B60">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Default="00706B60" w:rsidP="00706B60">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4659EA23" w14:textId="72471630" w:rsidR="00123AF5" w:rsidRPr="00FD3CB9" w:rsidRDefault="00123AF5" w:rsidP="00166881">
      <w:pPr>
        <w:pStyle w:val="23"/>
        <w:numPr>
          <w:ilvl w:val="1"/>
          <w:numId w:val="46"/>
        </w:numPr>
        <w:spacing w:before="0"/>
      </w:pPr>
      <w:r w:rsidRPr="00FD3CB9">
        <w:t>Описание предметной области</w:t>
      </w:r>
    </w:p>
    <w:p w14:paraId="02780C79" w14:textId="2EA57764" w:rsidR="00123AF5" w:rsidRDefault="00123AF5" w:rsidP="00123AF5">
      <w:pPr>
        <w:pStyle w:val="31"/>
        <w:spacing w:before="0"/>
      </w:pPr>
      <w:r>
        <w:t>1.</w:t>
      </w:r>
      <w:r w:rsidR="00166881">
        <w:t>3</w:t>
      </w:r>
      <w:r>
        <w:t>.1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использовался метод Аббота. Метод Аббота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по Абботу</w:t>
      </w:r>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bl>
    <w:p w14:paraId="0BF1A8BC" w14:textId="6AD079E3" w:rsidR="009F0A5E" w:rsidRDefault="009F0A5E" w:rsidP="009F0A5E">
      <w:pPr>
        <w:pStyle w:val="a9"/>
        <w:ind w:firstLine="0"/>
      </w:pPr>
      <w:r>
        <w:lastRenderedPageBreak/>
        <w:t>Продолжение таблицы 1.1 – Словарь предметной области</w:t>
      </w:r>
      <w:r w:rsidRPr="00013B38">
        <w:t xml:space="preserve"> </w:t>
      </w:r>
      <w:r>
        <w:t>по Абботу</w:t>
      </w:r>
    </w:p>
    <w:tbl>
      <w:tblPr>
        <w:tblStyle w:val="af0"/>
        <w:tblW w:w="0" w:type="auto"/>
        <w:tblLook w:val="04A0" w:firstRow="1" w:lastRow="0" w:firstColumn="1" w:lastColumn="0" w:noHBand="0" w:noVBand="1"/>
      </w:tblPr>
      <w:tblGrid>
        <w:gridCol w:w="2689"/>
        <w:gridCol w:w="3260"/>
        <w:gridCol w:w="3396"/>
      </w:tblGrid>
      <w:tr w:rsidR="00F54518" w14:paraId="255B1E4C" w14:textId="77777777" w:rsidTr="00A61568">
        <w:tc>
          <w:tcPr>
            <w:tcW w:w="2689" w:type="dxa"/>
          </w:tcPr>
          <w:p w14:paraId="02CB1687" w14:textId="15E82A5C" w:rsidR="00F54518" w:rsidRDefault="00F54518" w:rsidP="00F54518">
            <w:pPr>
              <w:pStyle w:val="a9"/>
              <w:ind w:firstLine="0"/>
              <w:jc w:val="center"/>
            </w:pPr>
            <w:r w:rsidRPr="0066273D">
              <w:rPr>
                <w:b/>
                <w:bCs/>
              </w:rPr>
              <w:t>Существительное</w:t>
            </w:r>
          </w:p>
        </w:tc>
        <w:tc>
          <w:tcPr>
            <w:tcW w:w="3260" w:type="dxa"/>
          </w:tcPr>
          <w:p w14:paraId="442BDE22" w14:textId="06ADD24F" w:rsidR="00F54518" w:rsidRDefault="00F54518" w:rsidP="00F54518">
            <w:pPr>
              <w:pStyle w:val="a9"/>
              <w:ind w:firstLine="0"/>
              <w:jc w:val="center"/>
              <w:rPr>
                <w:color w:val="auto"/>
              </w:rPr>
            </w:pPr>
            <w:r w:rsidRPr="0066273D">
              <w:rPr>
                <w:b/>
                <w:bCs/>
              </w:rPr>
              <w:t>Глагол</w:t>
            </w:r>
          </w:p>
        </w:tc>
        <w:tc>
          <w:tcPr>
            <w:tcW w:w="3396" w:type="dxa"/>
          </w:tcPr>
          <w:p w14:paraId="61F594D2" w14:textId="5569CDBB" w:rsidR="00F54518" w:rsidRDefault="00F54518" w:rsidP="00F54518">
            <w:pPr>
              <w:pStyle w:val="a9"/>
              <w:ind w:firstLine="0"/>
              <w:jc w:val="center"/>
            </w:pPr>
            <w:r w:rsidRPr="0066273D">
              <w:rPr>
                <w:b/>
                <w:bCs/>
              </w:rPr>
              <w:t>Прочее</w:t>
            </w:r>
          </w:p>
        </w:tc>
      </w:tr>
      <w:tr w:rsidR="00F54518" w14:paraId="1D125B1A" w14:textId="77777777" w:rsidTr="00A61568">
        <w:tc>
          <w:tcPr>
            <w:tcW w:w="2689" w:type="dxa"/>
            <w:vMerge w:val="restart"/>
          </w:tcPr>
          <w:p w14:paraId="1C11792D" w14:textId="4E3CD760" w:rsidR="00F54518" w:rsidRPr="009F0A5E" w:rsidRDefault="00F54518" w:rsidP="00F54518">
            <w:pPr>
              <w:pStyle w:val="a9"/>
              <w:ind w:firstLine="0"/>
            </w:pPr>
            <w:r>
              <w:t>Мероприятие</w:t>
            </w:r>
          </w:p>
        </w:tc>
        <w:tc>
          <w:tcPr>
            <w:tcW w:w="3260" w:type="dxa"/>
          </w:tcPr>
          <w:p w14:paraId="65627E6D" w14:textId="77777777" w:rsidR="00F54518" w:rsidRDefault="00F54518" w:rsidP="00F54518">
            <w:pPr>
              <w:pStyle w:val="a9"/>
              <w:ind w:firstLine="0"/>
              <w:rPr>
                <w:color w:val="auto"/>
              </w:rPr>
            </w:pPr>
            <w:r>
              <w:rPr>
                <w:color w:val="auto"/>
              </w:rPr>
              <w:t>Отправить</w:t>
            </w:r>
          </w:p>
        </w:tc>
        <w:tc>
          <w:tcPr>
            <w:tcW w:w="3396" w:type="dxa"/>
          </w:tcPr>
          <w:p w14:paraId="0E98F597" w14:textId="77777777" w:rsidR="00F54518" w:rsidRDefault="00F54518" w:rsidP="00F54518">
            <w:pPr>
              <w:pStyle w:val="a9"/>
              <w:ind w:firstLine="0"/>
            </w:pPr>
          </w:p>
        </w:tc>
      </w:tr>
      <w:tr w:rsidR="00F54518" w14:paraId="0821F382" w14:textId="77777777" w:rsidTr="00A61568">
        <w:tc>
          <w:tcPr>
            <w:tcW w:w="2689" w:type="dxa"/>
            <w:vMerge/>
          </w:tcPr>
          <w:p w14:paraId="643DC597" w14:textId="77777777" w:rsidR="00F54518" w:rsidRDefault="00F54518" w:rsidP="00F54518">
            <w:pPr>
              <w:pStyle w:val="a9"/>
              <w:ind w:firstLine="0"/>
              <w:rPr>
                <w:lang w:val="en-US"/>
              </w:rPr>
            </w:pPr>
          </w:p>
        </w:tc>
        <w:tc>
          <w:tcPr>
            <w:tcW w:w="3260" w:type="dxa"/>
          </w:tcPr>
          <w:p w14:paraId="30D22732" w14:textId="77777777" w:rsidR="00F54518" w:rsidRDefault="00F54518" w:rsidP="00F54518">
            <w:pPr>
              <w:pStyle w:val="a9"/>
              <w:ind w:firstLine="0"/>
              <w:rPr>
                <w:color w:val="auto"/>
              </w:rPr>
            </w:pPr>
            <w:r>
              <w:rPr>
                <w:color w:val="auto"/>
              </w:rPr>
              <w:t>Найти</w:t>
            </w:r>
          </w:p>
        </w:tc>
        <w:tc>
          <w:tcPr>
            <w:tcW w:w="3396" w:type="dxa"/>
          </w:tcPr>
          <w:p w14:paraId="09366DE1" w14:textId="77777777" w:rsidR="00F54518" w:rsidRDefault="00F54518" w:rsidP="00F54518">
            <w:pPr>
              <w:pStyle w:val="a9"/>
              <w:ind w:firstLine="0"/>
            </w:pPr>
          </w:p>
        </w:tc>
      </w:tr>
      <w:tr w:rsidR="00F54518" w14:paraId="78104563" w14:textId="77777777" w:rsidTr="00A61568">
        <w:tc>
          <w:tcPr>
            <w:tcW w:w="2689" w:type="dxa"/>
            <w:vMerge/>
          </w:tcPr>
          <w:p w14:paraId="1987807F" w14:textId="77777777" w:rsidR="00F54518" w:rsidRDefault="00F54518" w:rsidP="00F54518">
            <w:pPr>
              <w:pStyle w:val="a9"/>
              <w:ind w:firstLine="0"/>
              <w:rPr>
                <w:lang w:val="en-US"/>
              </w:rPr>
            </w:pPr>
          </w:p>
        </w:tc>
        <w:tc>
          <w:tcPr>
            <w:tcW w:w="3260" w:type="dxa"/>
          </w:tcPr>
          <w:p w14:paraId="7E593970" w14:textId="77777777" w:rsidR="00F54518" w:rsidRDefault="00F54518" w:rsidP="00F54518">
            <w:pPr>
              <w:pStyle w:val="a9"/>
              <w:ind w:firstLine="0"/>
              <w:rPr>
                <w:color w:val="auto"/>
              </w:rPr>
            </w:pPr>
            <w:r>
              <w:rPr>
                <w:color w:val="auto"/>
              </w:rPr>
              <w:t>Отфильтровать</w:t>
            </w:r>
          </w:p>
        </w:tc>
        <w:tc>
          <w:tcPr>
            <w:tcW w:w="3396" w:type="dxa"/>
          </w:tcPr>
          <w:p w14:paraId="3FFD6B75" w14:textId="77777777" w:rsidR="00F54518" w:rsidRDefault="00F54518" w:rsidP="00F54518">
            <w:pPr>
              <w:pStyle w:val="a9"/>
              <w:ind w:firstLine="0"/>
            </w:pPr>
          </w:p>
        </w:tc>
      </w:tr>
      <w:tr w:rsidR="00F54518" w14:paraId="2CD17D78" w14:textId="77777777" w:rsidTr="00A61568">
        <w:tc>
          <w:tcPr>
            <w:tcW w:w="2689" w:type="dxa"/>
            <w:vMerge/>
          </w:tcPr>
          <w:p w14:paraId="2342D7A9" w14:textId="77777777" w:rsidR="00F54518" w:rsidRDefault="00F54518" w:rsidP="00F54518">
            <w:pPr>
              <w:pStyle w:val="a9"/>
              <w:ind w:firstLine="0"/>
              <w:rPr>
                <w:lang w:val="en-US"/>
              </w:rPr>
            </w:pPr>
          </w:p>
        </w:tc>
        <w:tc>
          <w:tcPr>
            <w:tcW w:w="3260" w:type="dxa"/>
          </w:tcPr>
          <w:p w14:paraId="56582910" w14:textId="77777777" w:rsidR="00F54518" w:rsidRDefault="00F54518" w:rsidP="00F54518">
            <w:pPr>
              <w:pStyle w:val="a9"/>
              <w:ind w:firstLine="0"/>
              <w:rPr>
                <w:color w:val="auto"/>
              </w:rPr>
            </w:pPr>
            <w:r>
              <w:rPr>
                <w:color w:val="auto"/>
              </w:rPr>
              <w:t>Выбрать</w:t>
            </w:r>
          </w:p>
        </w:tc>
        <w:tc>
          <w:tcPr>
            <w:tcW w:w="3396" w:type="dxa"/>
          </w:tcPr>
          <w:p w14:paraId="0F2C2D46" w14:textId="77777777" w:rsidR="00F54518" w:rsidRDefault="00F54518" w:rsidP="00F54518">
            <w:pPr>
              <w:pStyle w:val="a9"/>
              <w:ind w:firstLine="0"/>
            </w:pPr>
            <w:r>
              <w:t>Открытое</w:t>
            </w:r>
          </w:p>
        </w:tc>
      </w:tr>
      <w:tr w:rsidR="00F54518" w14:paraId="2A9975B9" w14:textId="77777777" w:rsidTr="00A61568">
        <w:tc>
          <w:tcPr>
            <w:tcW w:w="2689" w:type="dxa"/>
          </w:tcPr>
          <w:p w14:paraId="7BC7306B" w14:textId="77777777" w:rsidR="00F54518" w:rsidRPr="00094F3D" w:rsidRDefault="00F54518" w:rsidP="00F54518">
            <w:pPr>
              <w:pStyle w:val="a9"/>
              <w:ind w:firstLine="0"/>
            </w:pPr>
            <w:r>
              <w:t>Календарь</w:t>
            </w:r>
          </w:p>
        </w:tc>
        <w:tc>
          <w:tcPr>
            <w:tcW w:w="3260" w:type="dxa"/>
          </w:tcPr>
          <w:p w14:paraId="2399722F" w14:textId="77777777" w:rsidR="00F54518" w:rsidRDefault="00F54518" w:rsidP="00F54518">
            <w:pPr>
              <w:pStyle w:val="a9"/>
              <w:ind w:firstLine="0"/>
              <w:rPr>
                <w:color w:val="auto"/>
              </w:rPr>
            </w:pPr>
            <w:r>
              <w:rPr>
                <w:color w:val="auto"/>
              </w:rPr>
              <w:t>Отметить</w:t>
            </w:r>
          </w:p>
        </w:tc>
        <w:tc>
          <w:tcPr>
            <w:tcW w:w="3396" w:type="dxa"/>
          </w:tcPr>
          <w:p w14:paraId="50BE2B8C" w14:textId="77777777" w:rsidR="00F54518" w:rsidRDefault="00F54518" w:rsidP="00F54518">
            <w:pPr>
              <w:pStyle w:val="a9"/>
              <w:ind w:firstLine="0"/>
            </w:pPr>
            <w:r>
              <w:t>Зарегистрированное</w:t>
            </w:r>
          </w:p>
        </w:tc>
      </w:tr>
    </w:tbl>
    <w:p w14:paraId="3670B619" w14:textId="77777777" w:rsidR="00706B60" w:rsidRDefault="00706B60" w:rsidP="00EF2061">
      <w:pPr>
        <w:pStyle w:val="a9"/>
      </w:pPr>
    </w:p>
    <w:p w14:paraId="5C460835" w14:textId="5811CC42" w:rsidR="00123AF5" w:rsidRDefault="00123AF5" w:rsidP="00123AF5">
      <w:pPr>
        <w:pStyle w:val="31"/>
        <w:spacing w:before="0"/>
      </w:pPr>
      <w:r w:rsidRPr="008D219E">
        <w:t>1.</w:t>
      </w:r>
      <w:r w:rsidR="00166881">
        <w:t>3</w:t>
      </w:r>
      <w:r w:rsidRPr="008D219E">
        <w:t>.</w:t>
      </w:r>
      <w:r w:rsidR="00166881">
        <w:t>2</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Просмотреть мероприя</w:t>
            </w:r>
            <w:r>
              <w:softHyphen/>
            </w:r>
            <w:r w:rsidRPr="0085615B">
              <w:t>тие()</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Авторизоваться в си</w:t>
            </w:r>
            <w:r>
              <w:softHyphen/>
            </w:r>
            <w:r w:rsidRPr="0085615B">
              <w:t>стеме()</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стеме с помощью Кам</w:t>
            </w:r>
            <w:r>
              <w:softHyphen/>
            </w:r>
            <w:r w:rsidRPr="0085615B">
              <w:t>пуса()</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bl>
    <w:p w14:paraId="3823DB50" w14:textId="505B5F18" w:rsidR="00504D2B" w:rsidRDefault="00504D2B" w:rsidP="00504D2B">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504D2B" w:rsidRPr="0085615B" w14:paraId="39AF30E0" w14:textId="77777777" w:rsidTr="00A61568">
        <w:tc>
          <w:tcPr>
            <w:tcW w:w="3115" w:type="dxa"/>
          </w:tcPr>
          <w:p w14:paraId="7D4FE054" w14:textId="07EF258F" w:rsidR="00504D2B" w:rsidRPr="0085615B" w:rsidRDefault="00504D2B" w:rsidP="00504D2B">
            <w:pPr>
              <w:pStyle w:val="a9"/>
              <w:ind w:firstLine="0"/>
              <w:jc w:val="center"/>
            </w:pPr>
            <w:r w:rsidRPr="007E4236">
              <w:rPr>
                <w:b/>
                <w:bCs/>
              </w:rPr>
              <w:t>Классы</w:t>
            </w:r>
          </w:p>
        </w:tc>
        <w:tc>
          <w:tcPr>
            <w:tcW w:w="3115" w:type="dxa"/>
          </w:tcPr>
          <w:p w14:paraId="7C5DE52E" w14:textId="7C808E86" w:rsidR="00504D2B" w:rsidRPr="0085615B" w:rsidRDefault="00504D2B" w:rsidP="00504D2B">
            <w:pPr>
              <w:pStyle w:val="a9"/>
              <w:ind w:firstLine="0"/>
              <w:jc w:val="center"/>
            </w:pPr>
            <w:r w:rsidRPr="007E4236">
              <w:rPr>
                <w:b/>
                <w:bCs/>
              </w:rPr>
              <w:t>Свойства</w:t>
            </w:r>
          </w:p>
        </w:tc>
        <w:tc>
          <w:tcPr>
            <w:tcW w:w="3115" w:type="dxa"/>
          </w:tcPr>
          <w:p w14:paraId="392E20DB" w14:textId="6AE8B7FE" w:rsidR="00504D2B" w:rsidRPr="0085615B" w:rsidRDefault="00504D2B" w:rsidP="00504D2B">
            <w:pPr>
              <w:pStyle w:val="a9"/>
              <w:ind w:firstLine="0"/>
              <w:jc w:val="center"/>
            </w:pPr>
            <w:r w:rsidRPr="007E4236">
              <w:rPr>
                <w:b/>
                <w:bCs/>
              </w:rPr>
              <w:t>Методы</w:t>
            </w:r>
          </w:p>
        </w:tc>
      </w:tr>
      <w:tr w:rsidR="00750A30" w:rsidRPr="0085615B" w14:paraId="156ECF20" w14:textId="77777777" w:rsidTr="00A61568">
        <w:tc>
          <w:tcPr>
            <w:tcW w:w="3115" w:type="dxa"/>
            <w:vMerge w:val="restart"/>
          </w:tcPr>
          <w:p w14:paraId="713FFDE7" w14:textId="37933126" w:rsidR="00750A30" w:rsidRPr="0085615B" w:rsidRDefault="00750A30" w:rsidP="00750A30">
            <w:pPr>
              <w:pStyle w:val="a9"/>
              <w:ind w:firstLine="0"/>
            </w:pPr>
            <w:r w:rsidRPr="0085615B">
              <w:t>Участник мероприятия</w:t>
            </w:r>
          </w:p>
        </w:tc>
        <w:tc>
          <w:tcPr>
            <w:tcW w:w="3115" w:type="dxa"/>
          </w:tcPr>
          <w:p w14:paraId="3EFC8027" w14:textId="24D14B62" w:rsidR="00750A30" w:rsidRPr="0085615B" w:rsidRDefault="00750A30" w:rsidP="00750A30">
            <w:pPr>
              <w:pStyle w:val="a9"/>
              <w:ind w:firstLine="0"/>
            </w:pPr>
            <w:r w:rsidRPr="0085615B">
              <w:t>ФИО участника</w:t>
            </w:r>
          </w:p>
        </w:tc>
        <w:tc>
          <w:tcPr>
            <w:tcW w:w="3115" w:type="dxa"/>
          </w:tcPr>
          <w:p w14:paraId="77CD2E1C" w14:textId="0C45BA82" w:rsidR="00750A30" w:rsidRPr="0085615B" w:rsidRDefault="00750A30" w:rsidP="00750A30">
            <w:pPr>
              <w:pStyle w:val="a9"/>
              <w:ind w:firstLine="0"/>
            </w:pPr>
            <w:r w:rsidRPr="0085615B">
              <w:t>Просмотреть список участников()</w:t>
            </w:r>
          </w:p>
        </w:tc>
      </w:tr>
      <w:tr w:rsidR="00750A30" w:rsidRPr="0085615B" w14:paraId="1AD2A0FF" w14:textId="77777777" w:rsidTr="00A61568">
        <w:tc>
          <w:tcPr>
            <w:tcW w:w="3115" w:type="dxa"/>
            <w:vMerge/>
          </w:tcPr>
          <w:p w14:paraId="309FC3A5" w14:textId="77777777" w:rsidR="00750A30" w:rsidRPr="0085615B" w:rsidRDefault="00750A30" w:rsidP="00750A30">
            <w:pPr>
              <w:pStyle w:val="a9"/>
              <w:ind w:firstLine="0"/>
            </w:pPr>
          </w:p>
        </w:tc>
        <w:tc>
          <w:tcPr>
            <w:tcW w:w="3115" w:type="dxa"/>
          </w:tcPr>
          <w:p w14:paraId="7C216CE0" w14:textId="77777777" w:rsidR="00750A30" w:rsidRPr="0085615B" w:rsidRDefault="00750A30" w:rsidP="00750A30">
            <w:pPr>
              <w:pStyle w:val="a9"/>
              <w:ind w:firstLine="0"/>
            </w:pPr>
            <w:r w:rsidRPr="0085615B">
              <w:t>Учебная группа</w:t>
            </w:r>
          </w:p>
        </w:tc>
        <w:tc>
          <w:tcPr>
            <w:tcW w:w="3115" w:type="dxa"/>
          </w:tcPr>
          <w:p w14:paraId="295AC8B5" w14:textId="77777777" w:rsidR="00750A30" w:rsidRPr="0085615B" w:rsidRDefault="00750A30" w:rsidP="00750A30">
            <w:pPr>
              <w:pStyle w:val="a9"/>
              <w:ind w:firstLine="0"/>
            </w:pPr>
          </w:p>
        </w:tc>
      </w:tr>
      <w:tr w:rsidR="00750A30" w:rsidRPr="0085615B" w14:paraId="4F47A8D7" w14:textId="77777777" w:rsidTr="00A61568">
        <w:tc>
          <w:tcPr>
            <w:tcW w:w="3115" w:type="dxa"/>
            <w:vMerge/>
          </w:tcPr>
          <w:p w14:paraId="1D7716ED" w14:textId="77777777" w:rsidR="00750A30" w:rsidRPr="0085615B" w:rsidRDefault="00750A30" w:rsidP="00750A30">
            <w:pPr>
              <w:pStyle w:val="a9"/>
              <w:ind w:firstLine="0"/>
            </w:pPr>
          </w:p>
        </w:tc>
        <w:tc>
          <w:tcPr>
            <w:tcW w:w="3115" w:type="dxa"/>
          </w:tcPr>
          <w:p w14:paraId="7CB75617" w14:textId="77777777" w:rsidR="00750A30" w:rsidRPr="0085615B" w:rsidRDefault="00750A30" w:rsidP="00750A30">
            <w:pPr>
              <w:pStyle w:val="a9"/>
              <w:ind w:firstLine="0"/>
            </w:pPr>
            <w:r w:rsidRPr="0085615B">
              <w:t>Статус присутствия</w:t>
            </w:r>
          </w:p>
        </w:tc>
        <w:tc>
          <w:tcPr>
            <w:tcW w:w="3115" w:type="dxa"/>
          </w:tcPr>
          <w:p w14:paraId="206EA1F3" w14:textId="77777777" w:rsidR="00750A30" w:rsidRPr="0085615B" w:rsidRDefault="00750A30" w:rsidP="00750A30">
            <w:pPr>
              <w:pStyle w:val="a9"/>
              <w:ind w:firstLine="0"/>
            </w:pPr>
          </w:p>
        </w:tc>
      </w:tr>
      <w:tr w:rsidR="00750A30" w:rsidRPr="0085615B" w14:paraId="57CB76A2" w14:textId="77777777" w:rsidTr="00A61568">
        <w:tc>
          <w:tcPr>
            <w:tcW w:w="3115" w:type="dxa"/>
            <w:vMerge w:val="restart"/>
          </w:tcPr>
          <w:p w14:paraId="0B25177A" w14:textId="77777777" w:rsidR="00750A30" w:rsidRPr="0085615B" w:rsidRDefault="00750A30" w:rsidP="00750A30">
            <w:pPr>
              <w:pStyle w:val="a9"/>
              <w:ind w:firstLine="0"/>
            </w:pPr>
            <w:r w:rsidRPr="0085615B">
              <w:t>Статус пользователя</w:t>
            </w:r>
          </w:p>
        </w:tc>
        <w:tc>
          <w:tcPr>
            <w:tcW w:w="3115" w:type="dxa"/>
          </w:tcPr>
          <w:p w14:paraId="29024EDB" w14:textId="77777777" w:rsidR="00750A30" w:rsidRPr="0085615B" w:rsidRDefault="00750A30" w:rsidP="00750A30">
            <w:pPr>
              <w:pStyle w:val="a9"/>
              <w:ind w:firstLine="0"/>
            </w:pPr>
            <w:r w:rsidRPr="0085615B">
              <w:t>Участник</w:t>
            </w:r>
          </w:p>
        </w:tc>
        <w:tc>
          <w:tcPr>
            <w:tcW w:w="3115" w:type="dxa"/>
          </w:tcPr>
          <w:p w14:paraId="5897EF7D" w14:textId="77777777" w:rsidR="00750A30" w:rsidRPr="0085615B" w:rsidRDefault="00750A30" w:rsidP="00750A30">
            <w:pPr>
              <w:pStyle w:val="a9"/>
              <w:ind w:firstLine="0"/>
            </w:pPr>
          </w:p>
        </w:tc>
      </w:tr>
      <w:tr w:rsidR="00750A30" w:rsidRPr="0085615B" w14:paraId="44F7B1CC" w14:textId="77777777" w:rsidTr="00A61568">
        <w:tc>
          <w:tcPr>
            <w:tcW w:w="3115" w:type="dxa"/>
            <w:vMerge/>
          </w:tcPr>
          <w:p w14:paraId="33931818" w14:textId="77777777" w:rsidR="00750A30" w:rsidRPr="0085615B" w:rsidRDefault="00750A30" w:rsidP="00750A30">
            <w:pPr>
              <w:pStyle w:val="a9"/>
              <w:ind w:firstLine="0"/>
            </w:pPr>
          </w:p>
        </w:tc>
        <w:tc>
          <w:tcPr>
            <w:tcW w:w="3115" w:type="dxa"/>
          </w:tcPr>
          <w:p w14:paraId="2D101222" w14:textId="77777777" w:rsidR="00750A30" w:rsidRPr="0085615B" w:rsidRDefault="00750A30" w:rsidP="00750A30">
            <w:pPr>
              <w:pStyle w:val="a9"/>
              <w:ind w:firstLine="0"/>
            </w:pPr>
            <w:r w:rsidRPr="0085615B">
              <w:t>Ответственный</w:t>
            </w:r>
          </w:p>
        </w:tc>
        <w:tc>
          <w:tcPr>
            <w:tcW w:w="3115" w:type="dxa"/>
          </w:tcPr>
          <w:p w14:paraId="5C946BC8" w14:textId="77777777" w:rsidR="00750A30" w:rsidRPr="0085615B" w:rsidRDefault="00750A30" w:rsidP="00750A30">
            <w:pPr>
              <w:pStyle w:val="a9"/>
              <w:ind w:firstLine="0"/>
            </w:pPr>
          </w:p>
        </w:tc>
      </w:tr>
      <w:tr w:rsidR="00750A30" w:rsidRPr="0085615B" w14:paraId="08DC8DCF" w14:textId="77777777" w:rsidTr="00A61568">
        <w:tc>
          <w:tcPr>
            <w:tcW w:w="3115" w:type="dxa"/>
            <w:vMerge/>
          </w:tcPr>
          <w:p w14:paraId="6D6CA64A" w14:textId="77777777" w:rsidR="00750A30" w:rsidRPr="0085615B" w:rsidRDefault="00750A30" w:rsidP="00750A30">
            <w:pPr>
              <w:pStyle w:val="a9"/>
              <w:ind w:firstLine="0"/>
            </w:pPr>
          </w:p>
        </w:tc>
        <w:tc>
          <w:tcPr>
            <w:tcW w:w="3115" w:type="dxa"/>
          </w:tcPr>
          <w:p w14:paraId="7C345426" w14:textId="77777777" w:rsidR="00750A30" w:rsidRPr="0085615B" w:rsidRDefault="00750A30" w:rsidP="00750A30">
            <w:pPr>
              <w:pStyle w:val="a9"/>
              <w:ind w:firstLine="0"/>
            </w:pPr>
            <w:r w:rsidRPr="0085615B">
              <w:t>Зритель</w:t>
            </w:r>
          </w:p>
        </w:tc>
        <w:tc>
          <w:tcPr>
            <w:tcW w:w="3115" w:type="dxa"/>
          </w:tcPr>
          <w:p w14:paraId="7E8D2BF7" w14:textId="77777777" w:rsidR="00750A30" w:rsidRPr="0085615B" w:rsidRDefault="00750A30" w:rsidP="00750A30">
            <w:pPr>
              <w:pStyle w:val="a9"/>
              <w:ind w:firstLine="0"/>
            </w:pPr>
          </w:p>
        </w:tc>
      </w:tr>
      <w:tr w:rsidR="00750A30" w:rsidRPr="0085615B" w14:paraId="15828F0B" w14:textId="77777777" w:rsidTr="00A61568">
        <w:tc>
          <w:tcPr>
            <w:tcW w:w="3115" w:type="dxa"/>
          </w:tcPr>
          <w:p w14:paraId="1038E10B" w14:textId="77777777" w:rsidR="00750A30" w:rsidRPr="0085615B" w:rsidRDefault="00750A30" w:rsidP="00750A30">
            <w:pPr>
              <w:pStyle w:val="a9"/>
              <w:ind w:firstLine="0"/>
            </w:pPr>
            <w:r w:rsidRPr="0085615B">
              <w:t>Статус присутствия</w:t>
            </w:r>
          </w:p>
        </w:tc>
        <w:tc>
          <w:tcPr>
            <w:tcW w:w="3115" w:type="dxa"/>
          </w:tcPr>
          <w:p w14:paraId="711E283A" w14:textId="77777777" w:rsidR="00750A30" w:rsidRPr="0085615B" w:rsidRDefault="00750A30" w:rsidP="00750A30">
            <w:pPr>
              <w:pStyle w:val="a9"/>
              <w:ind w:firstLine="0"/>
            </w:pPr>
            <w:r w:rsidRPr="0085615B">
              <w:t>Присутствие</w:t>
            </w:r>
          </w:p>
        </w:tc>
        <w:tc>
          <w:tcPr>
            <w:tcW w:w="3115" w:type="dxa"/>
          </w:tcPr>
          <w:p w14:paraId="2CFA32FB" w14:textId="77777777" w:rsidR="00750A30" w:rsidRPr="0085615B" w:rsidRDefault="00750A30" w:rsidP="00750A30">
            <w:pPr>
              <w:pStyle w:val="a9"/>
              <w:ind w:firstLine="0"/>
            </w:pPr>
            <w:r w:rsidRPr="0085615B">
              <w:t>Отметить присутствие()</w:t>
            </w:r>
          </w:p>
        </w:tc>
      </w:tr>
      <w:tr w:rsidR="00750A30" w:rsidRPr="0085615B" w14:paraId="537C96D3" w14:textId="77777777" w:rsidTr="00A61568">
        <w:tc>
          <w:tcPr>
            <w:tcW w:w="3115" w:type="dxa"/>
            <w:vMerge w:val="restart"/>
          </w:tcPr>
          <w:p w14:paraId="07A61F5B" w14:textId="77777777" w:rsidR="00750A30" w:rsidRPr="0085615B" w:rsidRDefault="00750A30" w:rsidP="00750A30">
            <w:pPr>
              <w:pStyle w:val="a9"/>
              <w:ind w:firstLine="0"/>
              <w:rPr>
                <w:lang w:val="en-US"/>
              </w:rPr>
            </w:pPr>
            <w:r w:rsidRPr="0085615B">
              <w:rPr>
                <w:lang w:val="en-US"/>
              </w:rPr>
              <w:t>QR</w:t>
            </w:r>
            <w:r w:rsidRPr="0085615B">
              <w:t>-код</w:t>
            </w:r>
          </w:p>
        </w:tc>
        <w:tc>
          <w:tcPr>
            <w:tcW w:w="3115" w:type="dxa"/>
          </w:tcPr>
          <w:p w14:paraId="0B0DA9B9" w14:textId="77777777" w:rsidR="00750A30" w:rsidRPr="0085615B" w:rsidRDefault="00750A30" w:rsidP="00750A30">
            <w:pPr>
              <w:pStyle w:val="a9"/>
              <w:ind w:firstLine="0"/>
            </w:pPr>
            <w:r w:rsidRPr="0085615B">
              <w:rPr>
                <w:lang w:val="en-US"/>
              </w:rPr>
              <w:t>Uid</w:t>
            </w:r>
            <w:r w:rsidRPr="0085615B">
              <w:t xml:space="preserve"> пользователя</w:t>
            </w:r>
          </w:p>
        </w:tc>
        <w:tc>
          <w:tcPr>
            <w:tcW w:w="3115" w:type="dxa"/>
          </w:tcPr>
          <w:p w14:paraId="2634D282" w14:textId="77777777" w:rsidR="00750A30" w:rsidRPr="0085615B" w:rsidRDefault="00750A30" w:rsidP="00750A30">
            <w:pPr>
              <w:pStyle w:val="a9"/>
              <w:ind w:firstLine="0"/>
            </w:pPr>
            <w:r w:rsidRPr="0085615B">
              <w:t xml:space="preserve">Просмотреть </w:t>
            </w:r>
            <w:r w:rsidRPr="0085615B">
              <w:rPr>
                <w:lang w:val="en-US"/>
              </w:rPr>
              <w:t>QR</w:t>
            </w:r>
            <w:r w:rsidRPr="0085615B">
              <w:t>-код()</w:t>
            </w:r>
          </w:p>
        </w:tc>
      </w:tr>
      <w:tr w:rsidR="00750A30" w:rsidRPr="0085615B" w14:paraId="169857DC" w14:textId="77777777" w:rsidTr="00A61568">
        <w:tc>
          <w:tcPr>
            <w:tcW w:w="3115" w:type="dxa"/>
            <w:vMerge/>
          </w:tcPr>
          <w:p w14:paraId="6DB2EF12" w14:textId="77777777" w:rsidR="00750A30" w:rsidRPr="0085615B" w:rsidRDefault="00750A30" w:rsidP="00750A30">
            <w:pPr>
              <w:pStyle w:val="a9"/>
              <w:ind w:firstLine="0"/>
            </w:pPr>
          </w:p>
        </w:tc>
        <w:tc>
          <w:tcPr>
            <w:tcW w:w="3115" w:type="dxa"/>
          </w:tcPr>
          <w:p w14:paraId="048A7E41" w14:textId="77777777" w:rsidR="00750A30" w:rsidRPr="0085615B" w:rsidRDefault="00750A30" w:rsidP="00750A30">
            <w:pPr>
              <w:pStyle w:val="a9"/>
              <w:ind w:firstLine="0"/>
            </w:pPr>
          </w:p>
        </w:tc>
        <w:tc>
          <w:tcPr>
            <w:tcW w:w="3115" w:type="dxa"/>
          </w:tcPr>
          <w:p w14:paraId="501A28B4" w14:textId="77777777" w:rsidR="00750A30" w:rsidRPr="0085615B" w:rsidRDefault="00750A30" w:rsidP="00750A30">
            <w:pPr>
              <w:pStyle w:val="a9"/>
              <w:ind w:firstLine="0"/>
            </w:pPr>
            <w:r w:rsidRPr="0085615B">
              <w:t xml:space="preserve">Сформировать </w:t>
            </w:r>
            <w:r w:rsidRPr="0085615B">
              <w:rPr>
                <w:lang w:val="en-US"/>
              </w:rPr>
              <w:t>QR</w:t>
            </w:r>
            <w:r w:rsidRPr="0085615B">
              <w:t>-код()</w:t>
            </w:r>
          </w:p>
        </w:tc>
      </w:tr>
      <w:tr w:rsidR="00750A30" w:rsidRPr="0085615B" w14:paraId="4205AB43" w14:textId="77777777" w:rsidTr="00A61568">
        <w:tc>
          <w:tcPr>
            <w:tcW w:w="3115" w:type="dxa"/>
            <w:vMerge w:val="restart"/>
          </w:tcPr>
          <w:p w14:paraId="6D6F5DEC" w14:textId="77777777" w:rsidR="00750A30" w:rsidRPr="0085615B" w:rsidRDefault="00750A30" w:rsidP="00750A30">
            <w:pPr>
              <w:pStyle w:val="a9"/>
              <w:ind w:firstLine="0"/>
            </w:pPr>
            <w:r w:rsidRPr="0085615B">
              <w:rPr>
                <w:lang w:val="en-US"/>
              </w:rPr>
              <w:t>Pdf</w:t>
            </w:r>
            <w:r w:rsidRPr="0085615B">
              <w:t>-файл</w:t>
            </w:r>
          </w:p>
        </w:tc>
        <w:tc>
          <w:tcPr>
            <w:tcW w:w="3115" w:type="dxa"/>
          </w:tcPr>
          <w:p w14:paraId="6473201E" w14:textId="77777777" w:rsidR="00750A30" w:rsidRPr="0085615B" w:rsidRDefault="00750A30" w:rsidP="00750A30">
            <w:pPr>
              <w:pStyle w:val="a9"/>
              <w:ind w:firstLine="0"/>
            </w:pPr>
          </w:p>
        </w:tc>
        <w:tc>
          <w:tcPr>
            <w:tcW w:w="3115" w:type="dxa"/>
          </w:tcPr>
          <w:p w14:paraId="2FA402A1" w14:textId="77777777" w:rsidR="00750A30" w:rsidRPr="0085615B" w:rsidRDefault="00750A30" w:rsidP="00750A30">
            <w:pPr>
              <w:pStyle w:val="a9"/>
              <w:ind w:firstLine="0"/>
            </w:pPr>
            <w:r w:rsidRPr="0085615B">
              <w:t xml:space="preserve">Сохранить </w:t>
            </w:r>
            <w:r w:rsidRPr="0085615B">
              <w:rPr>
                <w:lang w:val="en-US"/>
              </w:rPr>
              <w:t>pdf-</w:t>
            </w:r>
            <w:r w:rsidRPr="0085615B">
              <w:t>файл()</w:t>
            </w:r>
          </w:p>
        </w:tc>
      </w:tr>
      <w:tr w:rsidR="00750A30" w:rsidRPr="0085615B" w14:paraId="450487B4" w14:textId="77777777" w:rsidTr="00A61568">
        <w:tc>
          <w:tcPr>
            <w:tcW w:w="3115" w:type="dxa"/>
            <w:vMerge/>
          </w:tcPr>
          <w:p w14:paraId="6E87FBD5" w14:textId="77777777" w:rsidR="00750A30" w:rsidRPr="0085615B" w:rsidRDefault="00750A30" w:rsidP="00750A30">
            <w:pPr>
              <w:pStyle w:val="a9"/>
              <w:ind w:firstLine="0"/>
            </w:pPr>
          </w:p>
        </w:tc>
        <w:tc>
          <w:tcPr>
            <w:tcW w:w="3115" w:type="dxa"/>
          </w:tcPr>
          <w:p w14:paraId="71D51A0E" w14:textId="77777777" w:rsidR="00750A30" w:rsidRPr="0085615B" w:rsidRDefault="00750A30" w:rsidP="00750A30">
            <w:pPr>
              <w:pStyle w:val="a9"/>
              <w:ind w:firstLine="0"/>
            </w:pPr>
          </w:p>
        </w:tc>
        <w:tc>
          <w:tcPr>
            <w:tcW w:w="3115" w:type="dxa"/>
          </w:tcPr>
          <w:p w14:paraId="175578B5" w14:textId="77777777" w:rsidR="00750A30" w:rsidRPr="0085615B" w:rsidRDefault="00750A30" w:rsidP="00750A30">
            <w:pPr>
              <w:pStyle w:val="a9"/>
              <w:ind w:firstLine="0"/>
            </w:pPr>
            <w:r w:rsidRPr="0085615B">
              <w:t xml:space="preserve">Отправить </w:t>
            </w:r>
            <w:r w:rsidRPr="0085615B">
              <w:rPr>
                <w:lang w:val="en-US"/>
              </w:rPr>
              <w:t>pdf</w:t>
            </w:r>
            <w:r w:rsidRPr="0085615B">
              <w:t>-файл()</w:t>
            </w:r>
          </w:p>
        </w:tc>
      </w:tr>
      <w:tr w:rsidR="00750A30" w:rsidRPr="0085615B" w14:paraId="23B44716" w14:textId="77777777" w:rsidTr="00A61568">
        <w:tc>
          <w:tcPr>
            <w:tcW w:w="3115" w:type="dxa"/>
          </w:tcPr>
          <w:p w14:paraId="59D6D6F6" w14:textId="77777777" w:rsidR="00750A30" w:rsidRPr="0085615B" w:rsidRDefault="00750A30" w:rsidP="00750A30">
            <w:pPr>
              <w:pStyle w:val="a9"/>
              <w:ind w:firstLine="0"/>
            </w:pPr>
            <w:r w:rsidRPr="0085615B">
              <w:t>Календарь</w:t>
            </w:r>
          </w:p>
        </w:tc>
        <w:tc>
          <w:tcPr>
            <w:tcW w:w="3115" w:type="dxa"/>
          </w:tcPr>
          <w:p w14:paraId="22017BA7" w14:textId="77777777" w:rsidR="00750A30" w:rsidRPr="0085615B" w:rsidRDefault="00750A30" w:rsidP="00750A30">
            <w:pPr>
              <w:pStyle w:val="a9"/>
              <w:ind w:firstLine="0"/>
            </w:pPr>
          </w:p>
        </w:tc>
        <w:tc>
          <w:tcPr>
            <w:tcW w:w="3115" w:type="dxa"/>
          </w:tcPr>
          <w:p w14:paraId="2DF178CE" w14:textId="77777777" w:rsidR="00750A30" w:rsidRPr="0085615B" w:rsidRDefault="00750A30" w:rsidP="00750A30">
            <w:pPr>
              <w:pStyle w:val="a9"/>
              <w:ind w:firstLine="0"/>
            </w:pPr>
            <w:r w:rsidRPr="0085615B">
              <w:t>Добавить мероприятие в календарь()</w:t>
            </w:r>
          </w:p>
        </w:tc>
      </w:tr>
      <w:tr w:rsidR="00750A30" w:rsidRPr="0085615B" w14:paraId="26B417B5" w14:textId="77777777" w:rsidTr="00A61568">
        <w:tc>
          <w:tcPr>
            <w:tcW w:w="3115" w:type="dxa"/>
            <w:vMerge w:val="restart"/>
          </w:tcPr>
          <w:p w14:paraId="5617DF12" w14:textId="77777777" w:rsidR="00750A30" w:rsidRPr="0085615B" w:rsidRDefault="00750A30" w:rsidP="00750A30">
            <w:pPr>
              <w:pStyle w:val="a9"/>
              <w:ind w:firstLine="0"/>
            </w:pPr>
            <w:r w:rsidRPr="0085615B">
              <w:t>Регистрация</w:t>
            </w:r>
          </w:p>
        </w:tc>
        <w:tc>
          <w:tcPr>
            <w:tcW w:w="3115" w:type="dxa"/>
          </w:tcPr>
          <w:p w14:paraId="6CD5ABB3" w14:textId="77777777" w:rsidR="00750A30" w:rsidRPr="0085615B" w:rsidRDefault="00750A30" w:rsidP="00750A30">
            <w:pPr>
              <w:pStyle w:val="a9"/>
              <w:ind w:firstLine="0"/>
            </w:pPr>
          </w:p>
        </w:tc>
        <w:tc>
          <w:tcPr>
            <w:tcW w:w="3115" w:type="dxa"/>
          </w:tcPr>
          <w:p w14:paraId="5C28DD06" w14:textId="77777777" w:rsidR="00750A30" w:rsidRPr="0085615B" w:rsidRDefault="00750A30" w:rsidP="00750A30">
            <w:pPr>
              <w:pStyle w:val="a9"/>
              <w:ind w:firstLine="0"/>
            </w:pPr>
            <w:r w:rsidRPr="0085615B">
              <w:t>Отменить регистрацию на мероприятие()</w:t>
            </w:r>
          </w:p>
        </w:tc>
      </w:tr>
      <w:tr w:rsidR="00750A30" w14:paraId="5735931A" w14:textId="77777777" w:rsidTr="00A61568">
        <w:tc>
          <w:tcPr>
            <w:tcW w:w="3115" w:type="dxa"/>
            <w:vMerge/>
          </w:tcPr>
          <w:p w14:paraId="65FE3D23" w14:textId="77777777" w:rsidR="00750A30" w:rsidRPr="0085615B" w:rsidRDefault="00750A30" w:rsidP="00750A30">
            <w:pPr>
              <w:pStyle w:val="a9"/>
              <w:ind w:firstLine="0"/>
            </w:pPr>
          </w:p>
        </w:tc>
        <w:tc>
          <w:tcPr>
            <w:tcW w:w="3115" w:type="dxa"/>
          </w:tcPr>
          <w:p w14:paraId="657C655E" w14:textId="77777777" w:rsidR="00750A30" w:rsidRPr="0085615B" w:rsidRDefault="00750A30" w:rsidP="00750A30">
            <w:pPr>
              <w:pStyle w:val="a9"/>
              <w:ind w:firstLine="0"/>
            </w:pPr>
          </w:p>
        </w:tc>
        <w:tc>
          <w:tcPr>
            <w:tcW w:w="3115" w:type="dxa"/>
          </w:tcPr>
          <w:p w14:paraId="7049B870" w14:textId="77777777" w:rsidR="00750A30" w:rsidRDefault="00750A30" w:rsidP="00750A30">
            <w:pPr>
              <w:pStyle w:val="a9"/>
              <w:ind w:firstLine="0"/>
            </w:pPr>
            <w:r w:rsidRPr="0085615B">
              <w:t>Регистрировать на ме</w:t>
            </w:r>
            <w:r>
              <w:softHyphen/>
            </w:r>
            <w:r w:rsidRPr="0085615B">
              <w:t>роприятие()</w:t>
            </w:r>
          </w:p>
        </w:tc>
      </w:tr>
    </w:tbl>
    <w:p w14:paraId="3D59345F" w14:textId="22431456" w:rsidR="00123AF5" w:rsidRDefault="00123AF5" w:rsidP="00123AF5">
      <w:pPr>
        <w:pStyle w:val="a9"/>
        <w:ind w:firstLine="0"/>
      </w:pPr>
    </w:p>
    <w:p w14:paraId="1A00E12E" w14:textId="538470E5" w:rsidR="00706B60" w:rsidRPr="0071147F" w:rsidRDefault="00706B60" w:rsidP="00706B60">
      <w:pPr>
        <w:pStyle w:val="23"/>
        <w:spacing w:before="0"/>
      </w:pPr>
      <w:r w:rsidRPr="0071147F">
        <w:t>1.</w:t>
      </w:r>
      <w:r w:rsidR="00166881">
        <w:t>4</w:t>
      </w:r>
      <w:r w:rsidRPr="0071147F">
        <w:t xml:space="preserve"> Постановка задачи</w:t>
      </w:r>
    </w:p>
    <w:p w14:paraId="2ECB5F4E" w14:textId="77777777" w:rsidR="00706B60" w:rsidRDefault="00706B60" w:rsidP="00706B60">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77777777" w:rsidR="00706B60" w:rsidRDefault="00706B60" w:rsidP="00706B60">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AC32F19" w14:textId="77777777" w:rsidR="00706B60" w:rsidRDefault="00706B60" w:rsidP="00706B60">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0CF2AD59" w14:textId="77777777" w:rsidR="00706B60" w:rsidRPr="00E54DC0" w:rsidRDefault="00706B60" w:rsidP="00706B60">
      <w:pPr>
        <w:pStyle w:val="a9"/>
      </w:pPr>
      <w:r w:rsidRPr="00E54DC0">
        <w:t>Основные функции разрабатываемого приложения должны включать:</w:t>
      </w:r>
    </w:p>
    <w:p w14:paraId="54F0EBF3" w14:textId="3596A578" w:rsidR="00706B60" w:rsidRDefault="008A187C" w:rsidP="00706B60">
      <w:pPr>
        <w:pStyle w:val="a9"/>
        <w:numPr>
          <w:ilvl w:val="0"/>
          <w:numId w:val="12"/>
        </w:numPr>
        <w:ind w:left="0" w:firstLine="709"/>
      </w:pPr>
      <w:r w:rsidRPr="008A187C">
        <w:rPr>
          <w:color w:val="auto"/>
        </w:rPr>
        <w:lastRenderedPageBreak/>
        <w:t>П</w:t>
      </w:r>
      <w:r w:rsidR="00706B60">
        <w:t xml:space="preserve">росмотр информации о мероприятиях. </w:t>
      </w:r>
      <w:r w:rsidR="00706B60" w:rsidRPr="008B4D20">
        <w:t xml:space="preserve">Пользователи системы </w:t>
      </w:r>
      <w:r w:rsidR="00706B60">
        <w:t>должны</w:t>
      </w:r>
      <w:r w:rsidR="00706B60" w:rsidRPr="008B4D20">
        <w:t xml:space="preserve"> видеть список доступных мероприятий и получ</w:t>
      </w:r>
      <w:r w:rsidR="00706B60">
        <w:t>а</w:t>
      </w:r>
      <w:r w:rsidR="00706B60" w:rsidRPr="008B4D20">
        <w:t>ть подробную информацию о каждом из них, такую как дата, время, место проведения и описание мероприятия</w:t>
      </w:r>
      <w:r w:rsidR="00706B60">
        <w:t>;</w:t>
      </w:r>
    </w:p>
    <w:p w14:paraId="3998A118" w14:textId="42F97A08" w:rsidR="00706B60" w:rsidRDefault="00706B60" w:rsidP="00706B60">
      <w:pPr>
        <w:pStyle w:val="a9"/>
        <w:numPr>
          <w:ilvl w:val="0"/>
          <w:numId w:val="12"/>
        </w:numPr>
        <w:ind w:left="0" w:firstLine="709"/>
      </w:pPr>
      <w:r w:rsidRPr="008A187C">
        <w:t>Р</w:t>
      </w:r>
      <w:r>
        <w:t>егистраци</w:t>
      </w:r>
      <w:r w:rsidR="008A187C">
        <w:t>я</w:t>
      </w:r>
      <w:r>
        <w:t xml:space="preserve"> студентов на мероприятия и получени</w:t>
      </w:r>
      <w:r w:rsidR="008A187C">
        <w:t>е</w:t>
      </w:r>
      <w:r>
        <w:t xml:space="preserve"> уникальных QR-кодов. </w:t>
      </w:r>
      <w:r w:rsidRPr="00AE00A4">
        <w:t>Каждый зарегистрированный студент должен получить уникальный QR-код,</w:t>
      </w:r>
      <w:r w:rsidRPr="00A30730">
        <w:t xml:space="preserve"> который будет использоваться для подтверждения его фактического присутствия на мероприятии</w:t>
      </w:r>
      <w:r>
        <w:t>;</w:t>
      </w:r>
    </w:p>
    <w:p w14:paraId="2F68EB10" w14:textId="2328EECB" w:rsidR="00706B60" w:rsidRDefault="008A187C" w:rsidP="00706B60">
      <w:pPr>
        <w:pStyle w:val="a9"/>
        <w:numPr>
          <w:ilvl w:val="0"/>
          <w:numId w:val="12"/>
        </w:numPr>
        <w:ind w:left="0" w:firstLine="709"/>
      </w:pPr>
      <w:r>
        <w:t>П</w:t>
      </w:r>
      <w:r w:rsidR="00706B60">
        <w:t>одтверждени</w:t>
      </w:r>
      <w:r>
        <w:t>е</w:t>
      </w:r>
      <w:r w:rsidR="00706B60">
        <w:t xml:space="preserve"> фактического присутствия студента на мероприятии. </w:t>
      </w:r>
      <w:r w:rsidR="00706B60" w:rsidRPr="00C121E8">
        <w:t xml:space="preserve">Для этого студент должен предъявить свой QR-код </w:t>
      </w:r>
      <w:r w:rsidR="00706B60">
        <w:t>при</w:t>
      </w:r>
      <w:r w:rsidR="00706B60" w:rsidRPr="00C121E8">
        <w:t xml:space="preserve"> входе на мероприятие, и система автоматически подтвердит его присутствие</w:t>
      </w:r>
      <w:r w:rsidR="00706B60">
        <w:t xml:space="preserve"> после сканирования кода ответственным за мероприятие;</w:t>
      </w:r>
    </w:p>
    <w:p w14:paraId="670E9A61" w14:textId="3D6189BE" w:rsidR="00706B60" w:rsidRPr="007B0762" w:rsidRDefault="008A187C" w:rsidP="00706B60">
      <w:pPr>
        <w:pStyle w:val="a9"/>
        <w:numPr>
          <w:ilvl w:val="0"/>
          <w:numId w:val="12"/>
        </w:numPr>
        <w:ind w:left="0" w:firstLine="709"/>
      </w:pPr>
      <w:r w:rsidRPr="008A187C">
        <w:rPr>
          <w:color w:val="auto"/>
        </w:rPr>
        <w:t>П</w:t>
      </w:r>
      <w:r w:rsidR="00706B60">
        <w:t xml:space="preserve">росмотр статистической информации о присутствующих на мероприятии студентах. Ответственные за мероприятия </w:t>
      </w:r>
      <w:r w:rsidR="00706B60"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Default="00706B60" w:rsidP="00706B60">
      <w:pPr>
        <w:pStyle w:val="a9"/>
      </w:pPr>
      <w:r>
        <w:t>Конечное приложение направлено на управление мероприятиями и регистраци</w:t>
      </w:r>
      <w:r w:rsidR="00097755">
        <w:t>ю</w:t>
      </w:r>
      <w:r>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Default="00706B60" w:rsidP="00706B60">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Default="00706B60" w:rsidP="00706B60">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Default="00706B60" w:rsidP="00706B60">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Default="00706B60" w:rsidP="00706B60">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Default="00123AF5" w:rsidP="00123AF5">
      <w:pPr>
        <w:pStyle w:val="23"/>
      </w:pPr>
      <w:r>
        <w:t>1.</w:t>
      </w:r>
      <w:r w:rsidR="00166881">
        <w:t>5</w:t>
      </w:r>
      <w:r>
        <w:t xml:space="preserve">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lastRenderedPageBreak/>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2239"/>
        <w:gridCol w:w="5958"/>
      </w:tblGrid>
      <w:tr w:rsidR="00123AF5"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322A23B7" w14:textId="77777777" w:rsidR="00397F1C" w:rsidRDefault="00397F1C">
      <w:pPr>
        <w:rPr>
          <w:rFonts w:ascii="Times New Roman" w:hAnsi="Times New Roman"/>
          <w:color w:val="000000" w:themeColor="text1"/>
          <w:sz w:val="28"/>
          <w:lang w:eastAsia="ru-RU"/>
        </w:rPr>
      </w:pPr>
      <w:r>
        <w:br w:type="page"/>
      </w:r>
    </w:p>
    <w:p w14:paraId="23AC9FF2" w14:textId="4715958C" w:rsidR="00397F1C" w:rsidRDefault="00397F1C" w:rsidP="00397F1C">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D112F9" w14:paraId="17AF58B1" w14:textId="77777777" w:rsidTr="00D112F9">
        <w:trPr>
          <w:gridAfter w:val="1"/>
          <w:wAfter w:w="25" w:type="dxa"/>
        </w:trPr>
        <w:tc>
          <w:tcPr>
            <w:tcW w:w="1163" w:type="dxa"/>
          </w:tcPr>
          <w:p w14:paraId="756328F2" w14:textId="0DC65C6F"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Роль</w:t>
            </w:r>
          </w:p>
        </w:tc>
        <w:tc>
          <w:tcPr>
            <w:tcW w:w="1843" w:type="dxa"/>
          </w:tcPr>
          <w:p w14:paraId="7826D002" w14:textId="0DD4CA02"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Подсистема</w:t>
            </w:r>
          </w:p>
        </w:tc>
        <w:tc>
          <w:tcPr>
            <w:tcW w:w="6354" w:type="dxa"/>
          </w:tcPr>
          <w:p w14:paraId="0406E5ED" w14:textId="375668FC"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Функция</w:t>
            </w:r>
          </w:p>
        </w:tc>
      </w:tr>
      <w:tr w:rsidR="00D112F9" w14:paraId="261475EB" w14:textId="77777777" w:rsidTr="00D112F9">
        <w:trPr>
          <w:gridAfter w:val="1"/>
          <w:wAfter w:w="25" w:type="dxa"/>
        </w:trPr>
        <w:tc>
          <w:tcPr>
            <w:tcW w:w="1163" w:type="dxa"/>
            <w:vMerge w:val="restart"/>
            <w:hideMark/>
          </w:tcPr>
          <w:p w14:paraId="6883072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hideMark/>
          </w:tcPr>
          <w:p w14:paraId="05B73B9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hideMark/>
          </w:tcPr>
          <w:p w14:paraId="6176CFF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D112F9" w14:paraId="4BAC0A28" w14:textId="77777777" w:rsidTr="00D112F9">
        <w:trPr>
          <w:gridAfter w:val="1"/>
          <w:wAfter w:w="25" w:type="dxa"/>
        </w:trPr>
        <w:tc>
          <w:tcPr>
            <w:tcW w:w="1163" w:type="dxa"/>
            <w:vMerge/>
            <w:hideMark/>
          </w:tcPr>
          <w:p w14:paraId="79FC8DA3" w14:textId="77777777" w:rsidR="00D112F9" w:rsidRDefault="00D112F9" w:rsidP="00D112F9">
            <w:pPr>
              <w:rPr>
                <w:rFonts w:ascii="Times New Roman" w:hAnsi="Times New Roman" w:cs="Times New Roman"/>
                <w:sz w:val="28"/>
                <w:szCs w:val="28"/>
              </w:rPr>
            </w:pPr>
          </w:p>
        </w:tc>
        <w:tc>
          <w:tcPr>
            <w:tcW w:w="1843" w:type="dxa"/>
            <w:vMerge/>
            <w:hideMark/>
          </w:tcPr>
          <w:p w14:paraId="68D29B2D" w14:textId="77777777" w:rsidR="00D112F9" w:rsidRDefault="00D112F9" w:rsidP="00D112F9">
            <w:pPr>
              <w:rPr>
                <w:rFonts w:ascii="Times New Roman" w:hAnsi="Times New Roman" w:cs="Times New Roman"/>
                <w:sz w:val="28"/>
                <w:szCs w:val="28"/>
              </w:rPr>
            </w:pPr>
          </w:p>
        </w:tc>
        <w:tc>
          <w:tcPr>
            <w:tcW w:w="6354" w:type="dxa"/>
            <w:hideMark/>
          </w:tcPr>
          <w:p w14:paraId="7297FC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D112F9" w14:paraId="7370E46E" w14:textId="77777777" w:rsidTr="00D112F9">
        <w:trPr>
          <w:gridAfter w:val="1"/>
          <w:wAfter w:w="25" w:type="dxa"/>
        </w:trPr>
        <w:tc>
          <w:tcPr>
            <w:tcW w:w="1163" w:type="dxa"/>
            <w:vMerge/>
            <w:hideMark/>
          </w:tcPr>
          <w:p w14:paraId="220E7F2B" w14:textId="77777777" w:rsidR="00D112F9" w:rsidRDefault="00D112F9" w:rsidP="00D112F9">
            <w:pPr>
              <w:rPr>
                <w:rFonts w:ascii="Times New Roman" w:hAnsi="Times New Roman" w:cs="Times New Roman"/>
                <w:sz w:val="28"/>
                <w:szCs w:val="28"/>
              </w:rPr>
            </w:pPr>
          </w:p>
        </w:tc>
        <w:tc>
          <w:tcPr>
            <w:tcW w:w="1843" w:type="dxa"/>
            <w:vMerge/>
            <w:hideMark/>
          </w:tcPr>
          <w:p w14:paraId="213157E9" w14:textId="77777777" w:rsidR="00D112F9" w:rsidRDefault="00D112F9" w:rsidP="00D112F9">
            <w:pPr>
              <w:rPr>
                <w:rFonts w:ascii="Times New Roman" w:hAnsi="Times New Roman" w:cs="Times New Roman"/>
                <w:sz w:val="28"/>
                <w:szCs w:val="28"/>
              </w:rPr>
            </w:pPr>
          </w:p>
        </w:tc>
        <w:tc>
          <w:tcPr>
            <w:tcW w:w="6354" w:type="dxa"/>
            <w:hideMark/>
          </w:tcPr>
          <w:p w14:paraId="7D063D7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D112F9" w14:paraId="35952D52" w14:textId="77777777" w:rsidTr="00D112F9">
        <w:trPr>
          <w:gridAfter w:val="1"/>
          <w:wAfter w:w="25" w:type="dxa"/>
        </w:trPr>
        <w:tc>
          <w:tcPr>
            <w:tcW w:w="1163" w:type="dxa"/>
            <w:vMerge/>
            <w:hideMark/>
          </w:tcPr>
          <w:p w14:paraId="4CF846DF" w14:textId="77777777" w:rsidR="00D112F9" w:rsidRDefault="00D112F9" w:rsidP="00D112F9">
            <w:pPr>
              <w:rPr>
                <w:rFonts w:ascii="Times New Roman" w:hAnsi="Times New Roman" w:cs="Times New Roman"/>
                <w:sz w:val="28"/>
                <w:szCs w:val="28"/>
              </w:rPr>
            </w:pPr>
          </w:p>
        </w:tc>
        <w:tc>
          <w:tcPr>
            <w:tcW w:w="1843" w:type="dxa"/>
            <w:vMerge/>
            <w:hideMark/>
          </w:tcPr>
          <w:p w14:paraId="6BC3BD0A" w14:textId="77777777" w:rsidR="00D112F9" w:rsidRDefault="00D112F9" w:rsidP="00D112F9">
            <w:pPr>
              <w:rPr>
                <w:rFonts w:ascii="Times New Roman" w:hAnsi="Times New Roman" w:cs="Times New Roman"/>
                <w:sz w:val="28"/>
                <w:szCs w:val="28"/>
              </w:rPr>
            </w:pPr>
          </w:p>
        </w:tc>
        <w:tc>
          <w:tcPr>
            <w:tcW w:w="6354" w:type="dxa"/>
            <w:hideMark/>
          </w:tcPr>
          <w:p w14:paraId="4F381547"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D112F9" w14:paraId="46CA6347" w14:textId="77777777" w:rsidTr="00D112F9">
        <w:trPr>
          <w:gridAfter w:val="1"/>
          <w:wAfter w:w="25" w:type="dxa"/>
        </w:trPr>
        <w:tc>
          <w:tcPr>
            <w:tcW w:w="1163" w:type="dxa"/>
            <w:vMerge/>
            <w:hideMark/>
          </w:tcPr>
          <w:p w14:paraId="36F8652D" w14:textId="77777777" w:rsidR="00D112F9" w:rsidRDefault="00D112F9" w:rsidP="00D112F9">
            <w:pPr>
              <w:rPr>
                <w:rFonts w:ascii="Times New Roman" w:hAnsi="Times New Roman" w:cs="Times New Roman"/>
                <w:sz w:val="28"/>
                <w:szCs w:val="28"/>
              </w:rPr>
            </w:pPr>
          </w:p>
        </w:tc>
        <w:tc>
          <w:tcPr>
            <w:tcW w:w="1843" w:type="dxa"/>
            <w:vMerge/>
            <w:hideMark/>
          </w:tcPr>
          <w:p w14:paraId="724E46A3" w14:textId="77777777" w:rsidR="00D112F9" w:rsidRDefault="00D112F9" w:rsidP="00D112F9">
            <w:pPr>
              <w:rPr>
                <w:rFonts w:ascii="Times New Roman" w:hAnsi="Times New Roman" w:cs="Times New Roman"/>
                <w:sz w:val="28"/>
                <w:szCs w:val="28"/>
              </w:rPr>
            </w:pPr>
          </w:p>
        </w:tc>
        <w:tc>
          <w:tcPr>
            <w:tcW w:w="6354" w:type="dxa"/>
            <w:hideMark/>
          </w:tcPr>
          <w:p w14:paraId="3FF8CC82"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D112F9" w14:paraId="5E1DA8AE" w14:textId="77777777" w:rsidTr="00D112F9">
        <w:trPr>
          <w:gridAfter w:val="1"/>
          <w:wAfter w:w="25" w:type="dxa"/>
        </w:trPr>
        <w:tc>
          <w:tcPr>
            <w:tcW w:w="1163" w:type="dxa"/>
            <w:vMerge/>
            <w:hideMark/>
          </w:tcPr>
          <w:p w14:paraId="5D4F82A4" w14:textId="77777777" w:rsidR="00D112F9" w:rsidRDefault="00D112F9" w:rsidP="00D112F9">
            <w:pPr>
              <w:rPr>
                <w:rFonts w:ascii="Times New Roman" w:hAnsi="Times New Roman" w:cs="Times New Roman"/>
                <w:sz w:val="28"/>
                <w:szCs w:val="28"/>
              </w:rPr>
            </w:pPr>
          </w:p>
        </w:tc>
        <w:tc>
          <w:tcPr>
            <w:tcW w:w="1843" w:type="dxa"/>
            <w:vMerge/>
            <w:hideMark/>
          </w:tcPr>
          <w:p w14:paraId="4E53C457" w14:textId="77777777" w:rsidR="00D112F9" w:rsidRDefault="00D112F9" w:rsidP="00D112F9">
            <w:pPr>
              <w:rPr>
                <w:rFonts w:ascii="Times New Roman" w:hAnsi="Times New Roman" w:cs="Times New Roman"/>
                <w:sz w:val="28"/>
                <w:szCs w:val="28"/>
              </w:rPr>
            </w:pPr>
          </w:p>
        </w:tc>
        <w:tc>
          <w:tcPr>
            <w:tcW w:w="6354" w:type="dxa"/>
            <w:hideMark/>
          </w:tcPr>
          <w:p w14:paraId="7EA0139F"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D112F9" w14:paraId="68E5F992" w14:textId="77777777" w:rsidTr="00D112F9">
        <w:trPr>
          <w:gridAfter w:val="1"/>
          <w:wAfter w:w="25" w:type="dxa"/>
        </w:trPr>
        <w:tc>
          <w:tcPr>
            <w:tcW w:w="1163" w:type="dxa"/>
            <w:vMerge w:val="restart"/>
            <w:tcBorders>
              <w:left w:val="single" w:sz="4" w:space="0" w:color="auto"/>
              <w:right w:val="single" w:sz="4" w:space="0" w:color="auto"/>
            </w:tcBorders>
            <w:hideMark/>
          </w:tcPr>
          <w:p w14:paraId="4961C895" w14:textId="3981A935"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D112F9" w14:paraId="3D16984E" w14:textId="77777777" w:rsidTr="00D112F9">
        <w:trPr>
          <w:gridAfter w:val="1"/>
          <w:wAfter w:w="25" w:type="dxa"/>
        </w:trPr>
        <w:tc>
          <w:tcPr>
            <w:tcW w:w="1163" w:type="dxa"/>
            <w:vMerge/>
            <w:tcBorders>
              <w:left w:val="single" w:sz="4" w:space="0" w:color="auto"/>
              <w:right w:val="single" w:sz="4" w:space="0" w:color="auto"/>
            </w:tcBorders>
            <w:vAlign w:val="center"/>
            <w:hideMark/>
          </w:tcPr>
          <w:p w14:paraId="59A43DA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D112F9" w14:paraId="4BF2D3B7" w14:textId="77777777" w:rsidTr="00D112F9">
        <w:trPr>
          <w:gridAfter w:val="1"/>
          <w:wAfter w:w="25" w:type="dxa"/>
        </w:trPr>
        <w:tc>
          <w:tcPr>
            <w:tcW w:w="1163" w:type="dxa"/>
            <w:vMerge/>
            <w:tcBorders>
              <w:left w:val="single" w:sz="4" w:space="0" w:color="auto"/>
              <w:right w:val="single" w:sz="4" w:space="0" w:color="auto"/>
            </w:tcBorders>
            <w:vAlign w:val="center"/>
            <w:hideMark/>
          </w:tcPr>
          <w:p w14:paraId="26DDB84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D112F9" w14:paraId="1077D440" w14:textId="77777777" w:rsidTr="00D112F9">
        <w:trPr>
          <w:gridAfter w:val="1"/>
          <w:wAfter w:w="25" w:type="dxa"/>
        </w:trPr>
        <w:tc>
          <w:tcPr>
            <w:tcW w:w="1163" w:type="dxa"/>
            <w:vMerge/>
            <w:tcBorders>
              <w:left w:val="single" w:sz="4" w:space="0" w:color="auto"/>
              <w:right w:val="single" w:sz="4" w:space="0" w:color="auto"/>
            </w:tcBorders>
            <w:vAlign w:val="center"/>
            <w:hideMark/>
          </w:tcPr>
          <w:p w14:paraId="3DB0E3BB"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D112F9" w14:paraId="45D97CFA" w14:textId="77777777" w:rsidTr="00D112F9">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D112F9" w14:paraId="3D106D98" w14:textId="77777777" w:rsidTr="00D112F9">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D112F9" w14:paraId="1897A46C" w14:textId="77777777" w:rsidTr="00D112F9">
        <w:tc>
          <w:tcPr>
            <w:tcW w:w="1163" w:type="dxa"/>
            <w:vMerge/>
            <w:tcBorders>
              <w:left w:val="single" w:sz="4" w:space="0" w:color="auto"/>
              <w:right w:val="single" w:sz="4" w:space="0" w:color="auto"/>
            </w:tcBorders>
          </w:tcPr>
          <w:p w14:paraId="3A4927C7"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D112F9" w14:paraId="1E6BC067" w14:textId="77777777" w:rsidTr="00D112F9">
        <w:tc>
          <w:tcPr>
            <w:tcW w:w="1163" w:type="dxa"/>
            <w:vMerge/>
            <w:tcBorders>
              <w:left w:val="single" w:sz="4" w:space="0" w:color="auto"/>
              <w:right w:val="single" w:sz="4" w:space="0" w:color="auto"/>
            </w:tcBorders>
          </w:tcPr>
          <w:p w14:paraId="0C8B77E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D112F9" w14:paraId="1CFDE31C" w14:textId="77777777" w:rsidTr="00D112F9">
        <w:tc>
          <w:tcPr>
            <w:tcW w:w="1163" w:type="dxa"/>
            <w:vMerge/>
            <w:tcBorders>
              <w:left w:val="single" w:sz="4" w:space="0" w:color="auto"/>
              <w:bottom w:val="single" w:sz="4" w:space="0" w:color="auto"/>
              <w:right w:val="single" w:sz="4" w:space="0" w:color="auto"/>
            </w:tcBorders>
          </w:tcPr>
          <w:p w14:paraId="26C0E931"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17FC53C6" w:rsidR="00123AF5" w:rsidRPr="00841B41" w:rsidRDefault="00123AF5" w:rsidP="00123AF5">
      <w:pPr>
        <w:pStyle w:val="23"/>
        <w:spacing w:before="0"/>
      </w:pPr>
      <w:r w:rsidRPr="00841B41">
        <w:t>1.</w:t>
      </w:r>
      <w:r w:rsidR="00166881">
        <w:t>6</w:t>
      </w:r>
      <w:r w:rsidRPr="00841B41">
        <w:t xml:space="preserve">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w:t>
      </w:r>
      <w:r w:rsidRPr="002C777E">
        <w:t>блока «Подтвердить присутствие»</w:t>
      </w:r>
    </w:p>
    <w:p w14:paraId="7DD33A89" w14:textId="77777777" w:rsidR="00123AF5" w:rsidRPr="00841B41" w:rsidRDefault="00123AF5" w:rsidP="00123AF5">
      <w:pPr>
        <w:pStyle w:val="a9"/>
        <w:ind w:firstLine="0"/>
        <w:jc w:val="center"/>
      </w:pPr>
    </w:p>
    <w:p w14:paraId="2B798FA2" w14:textId="4FFEE9F1" w:rsidR="00123AF5" w:rsidRPr="00841B41" w:rsidRDefault="00123AF5" w:rsidP="00123AF5">
      <w:pPr>
        <w:pStyle w:val="23"/>
        <w:spacing w:before="0"/>
      </w:pPr>
      <w:r w:rsidRPr="00841B41">
        <w:t>1.</w:t>
      </w:r>
      <w:r w:rsidR="00166881">
        <w:t>7</w:t>
      </w:r>
      <w:r w:rsidRPr="00841B41">
        <w:t xml:space="preserve">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1B2EFDAE" w:rsidR="00123AF5" w:rsidRDefault="00123AF5" w:rsidP="00123AF5">
      <w:pPr>
        <w:pStyle w:val="23"/>
      </w:pPr>
      <w:r>
        <w:t>1.</w:t>
      </w:r>
      <w:r w:rsidR="00166881">
        <w:t>8</w:t>
      </w:r>
      <w:r>
        <w:t xml:space="preserve">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r w:rsidRPr="00E17D23">
        <w:rPr>
          <w:b/>
          <w:bCs/>
        </w:rPr>
        <w:t>Leader-ID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r w:rsidRPr="00694D52">
        <w:t>Leader-ID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r w:rsidRPr="00694D52">
        <w:t>Leader-ID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Однако, Leader-ID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A6668C">
      <w:pPr>
        <w:pStyle w:val="23"/>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49CFF3D0" w:rsidR="00123AF5" w:rsidRDefault="00C05468" w:rsidP="00123AF5">
      <w:pPr>
        <w:pStyle w:val="a9"/>
        <w:ind w:firstLine="0"/>
        <w:jc w:val="center"/>
      </w:pPr>
      <w:r w:rsidRPr="00C05468">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65032" cy="5494129"/>
                    </a:xfrm>
                    <a:prstGeom prst="rect">
                      <a:avLst/>
                    </a:prstGeom>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18A3DCDD" w:rsidR="00123AF5" w:rsidRDefault="00123AF5" w:rsidP="00123AF5">
      <w:pPr>
        <w:pStyle w:val="23"/>
        <w:spacing w:before="0"/>
      </w:pPr>
      <w:r>
        <w:lastRenderedPageBreak/>
        <w:t xml:space="preserve">1.10. </w:t>
      </w:r>
      <w:r w:rsidR="00804622">
        <w:t>Т</w:t>
      </w:r>
      <w:r>
        <w:t>ребования графического интерфейса приложения</w:t>
      </w:r>
    </w:p>
    <w:p w14:paraId="39933682" w14:textId="77777777" w:rsidR="00804622" w:rsidRDefault="00804622" w:rsidP="00804622">
      <w:pPr>
        <w:pStyle w:val="a9"/>
      </w:pPr>
      <w:r>
        <w:t xml:space="preserve">Для реализации графического интерфейса спроектирован набор экранов. </w:t>
      </w:r>
    </w:p>
    <w:p w14:paraId="4D711136" w14:textId="77777777" w:rsidR="006B30DF" w:rsidRDefault="00804622" w:rsidP="00804622">
      <w:pPr>
        <w:pStyle w:val="a9"/>
      </w:pPr>
      <w:r>
        <w:t xml:space="preserve">На рисунке1.10. представлена диаграмма интерфейсных </w:t>
      </w:r>
      <w:r w:rsidR="00EF22FA">
        <w:t>экранов</w:t>
      </w:r>
      <w:r>
        <w:t xml:space="preserve"> приложения. </w:t>
      </w:r>
    </w:p>
    <w:p w14:paraId="0354C5DF" w14:textId="084CC5C3" w:rsidR="006B30DF" w:rsidRDefault="00804622" w:rsidP="00804622">
      <w:pPr>
        <w:pStyle w:val="a9"/>
      </w:pPr>
      <w:r>
        <w:t xml:space="preserve">Зеленым цветом помечены общие для ролей «Студент» и «Ответственный за мероприятие» </w:t>
      </w:r>
      <w:r w:rsidR="00EF22FA">
        <w:t>экраны</w:t>
      </w:r>
      <w:r>
        <w:t xml:space="preserve">. </w:t>
      </w:r>
      <w:r w:rsidR="006B30DF">
        <w:t>К ним относятся:</w:t>
      </w:r>
    </w:p>
    <w:p w14:paraId="044B7A8C" w14:textId="56F1C33E" w:rsidR="006B30DF" w:rsidRDefault="006B30DF" w:rsidP="006B30DF">
      <w:pPr>
        <w:pStyle w:val="a9"/>
        <w:numPr>
          <w:ilvl w:val="0"/>
          <w:numId w:val="43"/>
        </w:numPr>
      </w:pPr>
      <w:r>
        <w:t>Основной экран приложения;</w:t>
      </w:r>
    </w:p>
    <w:p w14:paraId="13DBFC7E" w14:textId="480E2B41" w:rsidR="006B30DF" w:rsidRDefault="006B30DF" w:rsidP="006B30DF">
      <w:pPr>
        <w:pStyle w:val="a9"/>
        <w:numPr>
          <w:ilvl w:val="0"/>
          <w:numId w:val="43"/>
        </w:numPr>
      </w:pPr>
      <w:r>
        <w:t>Экран настроек;</w:t>
      </w:r>
    </w:p>
    <w:p w14:paraId="7AEADA4A" w14:textId="58E5B893" w:rsidR="006B30DF" w:rsidRDefault="006B30DF" w:rsidP="006B30DF">
      <w:pPr>
        <w:pStyle w:val="a9"/>
        <w:numPr>
          <w:ilvl w:val="0"/>
          <w:numId w:val="43"/>
        </w:numPr>
      </w:pPr>
      <w:r>
        <w:t>Экраны профиля;</w:t>
      </w:r>
    </w:p>
    <w:p w14:paraId="7FE6D590" w14:textId="6AC13021" w:rsidR="006B30DF" w:rsidRDefault="006B30DF" w:rsidP="006B30DF">
      <w:pPr>
        <w:pStyle w:val="a9"/>
        <w:numPr>
          <w:ilvl w:val="0"/>
          <w:numId w:val="43"/>
        </w:numPr>
      </w:pPr>
      <w:r>
        <w:t>Экран страницы мероприятия;</w:t>
      </w:r>
    </w:p>
    <w:p w14:paraId="10605289" w14:textId="2691A1E2" w:rsidR="006B30DF" w:rsidRDefault="006B30DF" w:rsidP="006B30DF">
      <w:pPr>
        <w:pStyle w:val="a9"/>
        <w:numPr>
          <w:ilvl w:val="0"/>
          <w:numId w:val="43"/>
        </w:numPr>
      </w:pPr>
      <w:r>
        <w:t>Экран мероприятий пользователя.</w:t>
      </w:r>
    </w:p>
    <w:p w14:paraId="7574CB54" w14:textId="1A59077F" w:rsidR="006B30DF" w:rsidRDefault="00804622" w:rsidP="00804622">
      <w:pPr>
        <w:pStyle w:val="a9"/>
      </w:pPr>
      <w:r>
        <w:t xml:space="preserve">Белым – </w:t>
      </w:r>
      <w:r w:rsidR="00E102C9">
        <w:t>экраны</w:t>
      </w:r>
      <w:r>
        <w:t xml:space="preserve"> интерфейса для роли «Студент»</w:t>
      </w:r>
      <w:r w:rsidR="006B30DF">
        <w:t xml:space="preserve">. К ним </w:t>
      </w:r>
      <w:r w:rsidR="00665D0D">
        <w:t>относятся</w:t>
      </w:r>
      <w:r w:rsidR="006B30DF">
        <w:t>:</w:t>
      </w:r>
    </w:p>
    <w:p w14:paraId="2369E43A" w14:textId="26E002C9" w:rsidR="006B30DF" w:rsidRDefault="006B30DF" w:rsidP="006B30DF">
      <w:pPr>
        <w:pStyle w:val="a9"/>
        <w:numPr>
          <w:ilvl w:val="0"/>
          <w:numId w:val="44"/>
        </w:numPr>
      </w:pPr>
      <w:r>
        <w:t>Экран страницы мероприятия с пройденной регистрацией;</w:t>
      </w:r>
    </w:p>
    <w:p w14:paraId="7AD7999B" w14:textId="096B2192" w:rsidR="006B30DF" w:rsidRDefault="006B30DF" w:rsidP="006B30DF">
      <w:pPr>
        <w:pStyle w:val="a9"/>
        <w:numPr>
          <w:ilvl w:val="0"/>
          <w:numId w:val="44"/>
        </w:numPr>
      </w:pPr>
      <w:r>
        <w:t>Экран отмены регистрации;</w:t>
      </w:r>
    </w:p>
    <w:p w14:paraId="6DF3866D" w14:textId="564F9DCE" w:rsidR="006B30DF" w:rsidRDefault="00665D0D" w:rsidP="006B30DF">
      <w:pPr>
        <w:pStyle w:val="a9"/>
        <w:numPr>
          <w:ilvl w:val="0"/>
          <w:numId w:val="44"/>
        </w:numPr>
      </w:pPr>
      <w:r>
        <w:t xml:space="preserve">Экран </w:t>
      </w:r>
      <w:r>
        <w:rPr>
          <w:lang w:val="en-US"/>
        </w:rPr>
        <w:t>QR</w:t>
      </w:r>
      <w:r>
        <w:t>-кода регистрации;</w:t>
      </w:r>
    </w:p>
    <w:p w14:paraId="4765C0C7" w14:textId="1C6C0AF9" w:rsidR="00665D0D" w:rsidRDefault="00665D0D" w:rsidP="006B30DF">
      <w:pPr>
        <w:pStyle w:val="a9"/>
        <w:numPr>
          <w:ilvl w:val="0"/>
          <w:numId w:val="44"/>
        </w:numPr>
      </w:pPr>
      <w:r>
        <w:t>Экран регистрации на мероприятие.</w:t>
      </w:r>
    </w:p>
    <w:p w14:paraId="24E8E102" w14:textId="77777777" w:rsidR="006B30DF" w:rsidRDefault="006B30DF" w:rsidP="00804622">
      <w:pPr>
        <w:pStyle w:val="a9"/>
      </w:pPr>
      <w:r>
        <w:t>К</w:t>
      </w:r>
      <w:r w:rsidR="00804622">
        <w:t xml:space="preserve">расным – для роли «Ответственный за мероприятие». </w:t>
      </w:r>
    </w:p>
    <w:p w14:paraId="1A106A62" w14:textId="77777777" w:rsidR="00804622" w:rsidRDefault="00804622" w:rsidP="00804622">
      <w:pPr>
        <w:pStyle w:val="a9"/>
      </w:pPr>
      <w:r>
        <w:t>Изображение содержит название экранов и набор функций.</w:t>
      </w:r>
      <w:r w:rsidR="00665D0D">
        <w:t xml:space="preserve"> К ним относятся:</w:t>
      </w:r>
    </w:p>
    <w:p w14:paraId="00DC2D7E" w14:textId="5E105AB8" w:rsidR="00665D0D" w:rsidRDefault="00665D0D" w:rsidP="00665D0D">
      <w:pPr>
        <w:pStyle w:val="a9"/>
        <w:numPr>
          <w:ilvl w:val="0"/>
          <w:numId w:val="45"/>
        </w:numPr>
      </w:pPr>
      <w:r>
        <w:t>Экран статистики посещаемости мероприятия;</w:t>
      </w:r>
    </w:p>
    <w:p w14:paraId="34753FF4" w14:textId="149AEECE" w:rsidR="00665D0D" w:rsidRDefault="00665D0D" w:rsidP="00665D0D">
      <w:pPr>
        <w:pStyle w:val="a9"/>
        <w:numPr>
          <w:ilvl w:val="0"/>
          <w:numId w:val="45"/>
        </w:numPr>
      </w:pPr>
      <w:r>
        <w:t>Экран информации о мероприятии;</w:t>
      </w:r>
    </w:p>
    <w:p w14:paraId="16C803BE" w14:textId="2D85C6BC" w:rsidR="00665D0D" w:rsidRDefault="00665D0D" w:rsidP="00665D0D">
      <w:pPr>
        <w:pStyle w:val="a9"/>
        <w:numPr>
          <w:ilvl w:val="0"/>
          <w:numId w:val="45"/>
        </w:numPr>
      </w:pPr>
      <w:r>
        <w:t>Экран подтверждения присутствия;</w:t>
      </w:r>
    </w:p>
    <w:p w14:paraId="0025E275" w14:textId="0DE98CAE" w:rsidR="00665D0D" w:rsidRDefault="00665D0D" w:rsidP="00665D0D">
      <w:pPr>
        <w:pStyle w:val="a9"/>
        <w:numPr>
          <w:ilvl w:val="0"/>
          <w:numId w:val="45"/>
        </w:numPr>
      </w:pPr>
      <w:r>
        <w:t xml:space="preserve">Экран сканера </w:t>
      </w:r>
      <w:r>
        <w:rPr>
          <w:lang w:val="en-US"/>
        </w:rPr>
        <w:t>QR</w:t>
      </w:r>
      <w:r>
        <w:t>-кода;</w:t>
      </w:r>
    </w:p>
    <w:p w14:paraId="53C6968C" w14:textId="500AAF50" w:rsidR="00665D0D" w:rsidRDefault="00665D0D" w:rsidP="00665D0D">
      <w:pPr>
        <w:pStyle w:val="a9"/>
        <w:numPr>
          <w:ilvl w:val="0"/>
          <w:numId w:val="45"/>
        </w:numPr>
      </w:pPr>
      <w:r>
        <w:t>Экраны результата сканера и подтверждения присутствия.</w:t>
      </w:r>
    </w:p>
    <w:p w14:paraId="6FB5223A" w14:textId="77777777" w:rsidR="00665D0D" w:rsidRDefault="00665D0D" w:rsidP="00804622">
      <w:pPr>
        <w:pStyle w:val="a9"/>
      </w:pPr>
    </w:p>
    <w:p w14:paraId="433AC94D" w14:textId="19C9D9CC" w:rsidR="00665D0D" w:rsidRDefault="00665D0D" w:rsidP="00804622">
      <w:pPr>
        <w:pStyle w:val="a9"/>
        <w:sectPr w:rsidR="00665D0D">
          <w:pgSz w:w="11906" w:h="16838"/>
          <w:pgMar w:top="1134" w:right="850" w:bottom="1134" w:left="1701" w:header="708" w:footer="708" w:gutter="0"/>
          <w:cols w:space="708"/>
          <w:docGrid w:linePitch="360"/>
        </w:sectPr>
      </w:pPr>
    </w:p>
    <w:p w14:paraId="17B0FF11" w14:textId="535FE271" w:rsidR="00804622" w:rsidRDefault="009016B0" w:rsidP="009066A7">
      <w:pPr>
        <w:pStyle w:val="a9"/>
        <w:ind w:firstLine="142"/>
        <w:jc w:val="center"/>
      </w:pPr>
      <w:r>
        <w:rPr>
          <w:noProof/>
        </w:rPr>
        <w:lastRenderedPageBreak/>
        <w:drawing>
          <wp:inline distT="0" distB="0" distL="0" distR="0" wp14:anchorId="207EEC2F" wp14:editId="4DF3DA7B">
            <wp:extent cx="9251950" cy="404368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5">
                      <a:extLst>
                        <a:ext uri="{28A0092B-C50C-407E-A947-70E740481C1C}">
                          <a14:useLocalDpi xmlns:a14="http://schemas.microsoft.com/office/drawing/2010/main" val="0"/>
                        </a:ext>
                      </a:extLst>
                    </a:blip>
                    <a:stretch>
                      <a:fillRect/>
                    </a:stretch>
                  </pic:blipFill>
                  <pic:spPr>
                    <a:xfrm>
                      <a:off x="0" y="0"/>
                      <a:ext cx="9251950" cy="4043680"/>
                    </a:xfrm>
                    <a:prstGeom prst="rect">
                      <a:avLst/>
                    </a:prstGeom>
                  </pic:spPr>
                </pic:pic>
              </a:graphicData>
            </a:graphic>
          </wp:inline>
        </w:drawing>
      </w:r>
    </w:p>
    <w:p w14:paraId="7C35E7F8" w14:textId="5CFA50F3" w:rsidR="00804622" w:rsidRDefault="00804622" w:rsidP="00804622">
      <w:pPr>
        <w:pStyle w:val="a9"/>
        <w:ind w:firstLine="0"/>
        <w:jc w:val="center"/>
      </w:pPr>
      <w:r>
        <w:t xml:space="preserve">Рисунок 1.10 – Диаграмма интерфейсных </w:t>
      </w:r>
      <w:r w:rsidR="004B24E2">
        <w:t>экранов</w:t>
      </w:r>
      <w:r>
        <w:t xml:space="preserve"> приложения</w:t>
      </w:r>
    </w:p>
    <w:p w14:paraId="615CC7A6" w14:textId="6969B42A" w:rsidR="00804622" w:rsidRDefault="00804622" w:rsidP="00804622">
      <w:pPr>
        <w:pStyle w:val="a9"/>
      </w:pPr>
    </w:p>
    <w:p w14:paraId="17319576" w14:textId="77777777" w:rsidR="00804622" w:rsidRDefault="00804622" w:rsidP="00804622">
      <w:pPr>
        <w:pStyle w:val="a9"/>
      </w:pPr>
    </w:p>
    <w:p w14:paraId="162D7838" w14:textId="77777777" w:rsidR="00804622" w:rsidRDefault="00804622" w:rsidP="00804622">
      <w:pPr>
        <w:pStyle w:val="a9"/>
        <w:sectPr w:rsidR="00804622" w:rsidSect="00804622">
          <w:pgSz w:w="16838" w:h="11906" w:orient="landscape"/>
          <w:pgMar w:top="1701" w:right="1134" w:bottom="850" w:left="1134" w:header="708" w:footer="708" w:gutter="0"/>
          <w:cols w:space="708"/>
          <w:docGrid w:linePitch="360"/>
        </w:sectPr>
      </w:pPr>
    </w:p>
    <w:p w14:paraId="3E1E9CA9" w14:textId="77777777" w:rsidR="00123AF5" w:rsidRDefault="00123AF5" w:rsidP="00123AF5">
      <w:pPr>
        <w:pStyle w:val="23"/>
        <w:spacing w:before="0"/>
      </w:pPr>
      <w:r>
        <w:lastRenderedPageBreak/>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1" w:name="_Hlk135073865"/>
      <w:bookmarkEnd w:id="1"/>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r w:rsidRPr="003472EA">
        <w:rPr>
          <w:b/>
          <w:bCs/>
        </w:rPr>
        <w:t>Kotlin</w:t>
      </w:r>
      <w:r w:rsidRPr="003472EA">
        <w:t xml:space="preserve"> </w:t>
      </w:r>
      <w:r>
        <w:t>–</w:t>
      </w:r>
      <w:r w:rsidRPr="003472EA">
        <w:t xml:space="preserve"> это статически типизированный язык программирования, разработанный компанией JetBrains,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без проблем интегрирован в существующие проекты на Java. Это позволяет разработчикам постепенно переходить на Kotlin, сохраняя совместимость с существующим Java-кодом.</w:t>
      </w:r>
      <w:r>
        <w:t xml:space="preserve"> </w:t>
      </w:r>
      <w:r w:rsidRPr="00E34530">
        <w:t>Kotlin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r w:rsidRPr="006E06F1">
        <w:rPr>
          <w:b/>
          <w:bCs/>
        </w:rPr>
        <w:t>Material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Material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r w:rsidRPr="003D7F37">
        <w:t>Material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Material Design, Google предоставляет библиотеку под названием </w:t>
      </w:r>
      <w:r>
        <w:t>«</w:t>
      </w:r>
      <w:r w:rsidRPr="003D7F37">
        <w:t>Material Components for Android</w:t>
      </w:r>
      <w:r>
        <w:t>»</w:t>
      </w:r>
      <w:r w:rsidRPr="003D7F37">
        <w:t>, которая включает набор готовых компонентов и стилей, соответствующих принципам Material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Material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r w:rsidRPr="00890C16">
        <w:rPr>
          <w:b/>
          <w:bCs/>
        </w:rPr>
        <w:t>Volley</w:t>
      </w:r>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r w:rsidRPr="00DE05DE">
        <w:t xml:space="preserve">Volley также предлагает ряд дополнительных возможностей, таких как поддержка отмены запросов, обработка ошибок, автоматическая обработка cookie,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r w:rsidRPr="00EB46E5">
        <w:rPr>
          <w:b/>
          <w:bCs/>
        </w:rPr>
        <w:t>Ramus</w:t>
      </w:r>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r>
        <w:t>Ramus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Одна из основных особенностей Ramus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r w:rsidRPr="009B4096">
        <w:rPr>
          <w:b/>
          <w:bCs/>
        </w:rPr>
        <w:t>GitHub</w:t>
      </w:r>
      <w:r w:rsidRPr="009B4096">
        <w:t xml:space="preserve"> — это веб-платформа, предназначенная для хостинга и управления репозиториями (хранилищами) кода на базе системы контроля версий Git. GitHub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Одна из основных особенностей GitHub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Requests),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В целом, GitHub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автодополнение кода, рефакторинг, отладка, профилирование, визуальный макет редактор и другие инструменты. Android Studio поддерживает языки программирования Java, Kotlin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r w:rsidRPr="00E31787">
        <w:rPr>
          <w:b/>
          <w:bCs/>
        </w:rPr>
        <w:t>Figma</w:t>
      </w:r>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r>
        <w:t xml:space="preserve">Figma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1"/>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1"/>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Adapter Layer, Data Layer и Helper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EventActivity, SettingsActivity, EventInfoActivity, ScannerActivity, ResultScannerActivity, QrActivity, MyEventActivity, EventStatsActivity, NetworkErrorActivity </w:t>
      </w:r>
      <w:r w:rsidRPr="009E2D9C">
        <w:rPr>
          <w:color w:val="auto"/>
        </w:rPr>
        <w:t>и</w:t>
      </w:r>
      <w:r w:rsidRPr="009E2D9C">
        <w:rPr>
          <w:color w:val="auto"/>
          <w:lang w:val="en-US"/>
        </w:rPr>
        <w:t xml:space="preserve"> MainActivity.</w:t>
      </w:r>
    </w:p>
    <w:p w14:paraId="324DCF8A" w14:textId="77777777" w:rsidR="00364253" w:rsidRPr="005E6FC7" w:rsidRDefault="00364253" w:rsidP="00166AA5">
      <w:pPr>
        <w:pStyle w:val="a9"/>
        <w:numPr>
          <w:ilvl w:val="0"/>
          <w:numId w:val="21"/>
        </w:numPr>
        <w:ind w:left="0" w:firstLine="709"/>
        <w:rPr>
          <w:color w:val="auto"/>
        </w:rPr>
      </w:pPr>
      <w:r w:rsidRPr="003458DE">
        <w:rPr>
          <w:color w:val="auto"/>
          <w:lang w:val="en-US"/>
        </w:rPr>
        <w:t>EventActivity</w:t>
      </w:r>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r w:rsidRPr="003458DE">
        <w:rPr>
          <w:color w:val="auto"/>
          <w:lang w:val="en-US"/>
        </w:rPr>
        <w:t>SettingsActivity</w:t>
      </w:r>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r w:rsidRPr="003458DE">
        <w:rPr>
          <w:color w:val="auto"/>
          <w:lang w:val="en-US"/>
        </w:rPr>
        <w:t>EventInfoActivity</w:t>
      </w:r>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r w:rsidRPr="003458DE">
        <w:rPr>
          <w:color w:val="auto"/>
          <w:lang w:val="en-US"/>
        </w:rPr>
        <w:t xml:space="preserve">ScannerActivity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r w:rsidRPr="003458DE">
        <w:rPr>
          <w:color w:val="auto"/>
          <w:lang w:val="en-US"/>
        </w:rPr>
        <w:t>ResultScannerActivity</w:t>
      </w:r>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r w:rsidRPr="003458DE">
        <w:rPr>
          <w:color w:val="auto"/>
          <w:lang w:val="en-US"/>
        </w:rPr>
        <w:t>QrActivity</w:t>
      </w:r>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r w:rsidRPr="003458DE">
        <w:rPr>
          <w:color w:val="auto"/>
          <w:lang w:val="en-US"/>
        </w:rPr>
        <w:t>MyEventActivity</w:t>
      </w:r>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r w:rsidRPr="003458DE">
        <w:rPr>
          <w:color w:val="auto"/>
          <w:lang w:val="en-US"/>
        </w:rPr>
        <w:t>MainActivity</w:t>
      </w:r>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r w:rsidRPr="00295767">
        <w:rPr>
          <w:color w:val="auto"/>
        </w:rPr>
        <w:t xml:space="preserve">EventStatsActivity </w:t>
      </w:r>
      <w:r>
        <w:rPr>
          <w:color w:val="auto"/>
        </w:rPr>
        <w:t>–</w:t>
      </w:r>
      <w:r w:rsidRPr="00295767">
        <w:rPr>
          <w:color w:val="auto"/>
        </w:rPr>
        <w:t xml:space="preserve"> Activity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r w:rsidRPr="00295767">
        <w:rPr>
          <w:color w:val="auto"/>
        </w:rPr>
        <w:t xml:space="preserve">NetworkErrorActivity </w:t>
      </w:r>
      <w:r>
        <w:rPr>
          <w:color w:val="auto"/>
        </w:rPr>
        <w:t xml:space="preserve">– </w:t>
      </w:r>
      <w:r w:rsidRPr="00295767">
        <w:rPr>
          <w:color w:val="auto"/>
        </w:rPr>
        <w:t xml:space="preserve">Activity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В классе MainActivity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r w:rsidRPr="0034054D">
        <w:rPr>
          <w:color w:val="auto"/>
        </w:rPr>
        <w:t xml:space="preserve">EventsFragment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r w:rsidRPr="0034054D">
        <w:rPr>
          <w:color w:val="auto"/>
        </w:rPr>
        <w:t xml:space="preserve">PresenceFragment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r w:rsidRPr="0034054D">
        <w:rPr>
          <w:color w:val="auto"/>
        </w:rPr>
        <w:t xml:space="preserve">MyEventsFragment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r w:rsidRPr="0034054D">
        <w:rPr>
          <w:color w:val="auto"/>
        </w:rPr>
        <w:t xml:space="preserve">EventsResponsibleFragment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r w:rsidRPr="0034054D">
        <w:rPr>
          <w:color w:val="auto"/>
        </w:rPr>
        <w:t xml:space="preserve">ProfileCleanFragment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r w:rsidRPr="0034054D">
        <w:rPr>
          <w:color w:val="auto"/>
        </w:rPr>
        <w:t xml:space="preserve">ProfileFragment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r w:rsidRPr="0034054D">
        <w:rPr>
          <w:color w:val="auto"/>
        </w:rPr>
        <w:t xml:space="preserve">ModerationFragment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(Adapter Layer) представлен тремя классами-адаптерами, необходимы</w:t>
      </w:r>
      <w:r>
        <w:rPr>
          <w:color w:val="auto"/>
        </w:rPr>
        <w:t>е</w:t>
      </w:r>
      <w:r w:rsidRPr="003C68FF">
        <w:rPr>
          <w:color w:val="auto"/>
        </w:rPr>
        <w:t xml:space="preserve"> для правильного взаимодействия с RecyclerView:</w:t>
      </w:r>
    </w:p>
    <w:p w14:paraId="1EA2E1BB" w14:textId="77777777" w:rsidR="00364253" w:rsidRPr="003C68FF" w:rsidRDefault="00364253" w:rsidP="00166AA5">
      <w:pPr>
        <w:pStyle w:val="a9"/>
        <w:numPr>
          <w:ilvl w:val="0"/>
          <w:numId w:val="23"/>
        </w:numPr>
        <w:ind w:left="0" w:firstLine="709"/>
        <w:rPr>
          <w:color w:val="auto"/>
        </w:rPr>
      </w:pPr>
      <w:r w:rsidRPr="003C68FF">
        <w:rPr>
          <w:color w:val="auto"/>
        </w:rPr>
        <w:t xml:space="preserve">EventAdapter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r w:rsidRPr="003C68FF">
        <w:rPr>
          <w:color w:val="auto"/>
        </w:rPr>
        <w:t xml:space="preserve">MyEventAdapter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r w:rsidRPr="003C68FF">
        <w:rPr>
          <w:color w:val="auto"/>
        </w:rPr>
        <w:t xml:space="preserve">EventResponsibleAdapter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r w:rsidRPr="00C06311">
        <w:rPr>
          <w:color w:val="auto"/>
        </w:rPr>
        <w:t xml:space="preserve">Participant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r w:rsidRPr="00C06311">
        <w:rPr>
          <w:color w:val="auto"/>
        </w:rPr>
        <w:t xml:space="preserve">MyEvent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Слой Helper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r w:rsidRPr="008D7BD6">
        <w:rPr>
          <w:color w:val="auto"/>
        </w:rPr>
        <w:t xml:space="preserve">LanguageConfig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r w:rsidRPr="008D7BD6">
        <w:rPr>
          <w:color w:val="auto"/>
        </w:rPr>
        <w:t xml:space="preserve">MyContextWrapper </w:t>
      </w:r>
      <w:r>
        <w:rPr>
          <w:color w:val="auto"/>
        </w:rPr>
        <w:t>–</w:t>
      </w:r>
      <w:r w:rsidRPr="008D7BD6">
        <w:rPr>
          <w:color w:val="auto"/>
        </w:rPr>
        <w:t xml:space="preserve"> наследует и переопределяет стандартный класс ContextWrapper,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r w:rsidRPr="008D7BD6">
        <w:rPr>
          <w:color w:val="auto"/>
        </w:rPr>
        <w:t xml:space="preserve">ServerHelper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r w:rsidRPr="008D7BD6">
        <w:rPr>
          <w:color w:val="auto"/>
        </w:rPr>
        <w:t xml:space="preserve">SharedPrefs </w:t>
      </w:r>
      <w:r>
        <w:rPr>
          <w:color w:val="auto"/>
        </w:rPr>
        <w:t>–</w:t>
      </w:r>
      <w:r w:rsidRPr="008D7BD6">
        <w:rPr>
          <w:color w:val="auto"/>
        </w:rPr>
        <w:t xml:space="preserve"> позволяет работать с чтением и записью необходимой информации в SharedPreferences.</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Сущность MyEvent хранит данные о мероприятии, на которое зарегистрировался пользователь, включая id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r>
        <w:rPr>
          <w:lang w:val="en-US"/>
        </w:rPr>
        <w:t>uid</w:t>
      </w:r>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id, ФИО, роль в системе, учебную группу и изображение. </w:t>
      </w:r>
    </w:p>
    <w:p w14:paraId="10728520" w14:textId="77777777" w:rsidR="00364253" w:rsidRDefault="00364253" w:rsidP="00364253">
      <w:pPr>
        <w:pStyle w:val="a9"/>
      </w:pPr>
      <w:r w:rsidRPr="00B837C9">
        <w:t xml:space="preserve">Сущность Participant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r w:rsidRPr="00BA38AF">
              <w:t>id</w:t>
            </w:r>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r>
              <w:rPr>
                <w:lang w:val="en-US"/>
              </w:rPr>
              <w:t>val</w:t>
            </w:r>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r w:rsidRPr="00D45FF1">
              <w:t>title</w:t>
            </w:r>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r w:rsidRPr="00C02233">
              <w:t>String</w:t>
            </w:r>
          </w:p>
        </w:tc>
        <w:tc>
          <w:tcPr>
            <w:tcW w:w="1424" w:type="dxa"/>
          </w:tcPr>
          <w:p w14:paraId="795DD4B6" w14:textId="77777777" w:rsidR="00364253" w:rsidRDefault="00364253" w:rsidP="00A61568">
            <w:pPr>
              <w:pStyle w:val="a9"/>
              <w:ind w:firstLine="0"/>
              <w:rPr>
                <w:lang w:val="en-US"/>
              </w:rPr>
            </w:pPr>
            <w:r>
              <w:rPr>
                <w:lang w:val="en-US"/>
              </w:rPr>
              <w:t>val</w:t>
            </w:r>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r w:rsidRPr="00E0619F">
              <w:t>description</w:t>
            </w:r>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r w:rsidRPr="00E0619F">
              <w:t>String</w:t>
            </w:r>
          </w:p>
        </w:tc>
        <w:tc>
          <w:tcPr>
            <w:tcW w:w="1424" w:type="dxa"/>
          </w:tcPr>
          <w:p w14:paraId="3A52B85D" w14:textId="77777777" w:rsidR="00364253" w:rsidRDefault="00364253" w:rsidP="00A61568">
            <w:pPr>
              <w:pStyle w:val="a9"/>
              <w:ind w:firstLine="0"/>
            </w:pPr>
            <w:r>
              <w:rPr>
                <w:lang w:val="en-US"/>
              </w:rPr>
              <w:t>val</w:t>
            </w:r>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r w:rsidRPr="007C2EC1">
              <w:t>imgUrl</w:t>
            </w:r>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r w:rsidRPr="007C2EC1">
              <w:t>Array&lt;String&gt;</w:t>
            </w:r>
          </w:p>
        </w:tc>
        <w:tc>
          <w:tcPr>
            <w:tcW w:w="1424" w:type="dxa"/>
          </w:tcPr>
          <w:p w14:paraId="06B7DBC5" w14:textId="77777777" w:rsidR="00364253" w:rsidRDefault="00364253" w:rsidP="00A61568">
            <w:pPr>
              <w:pStyle w:val="a9"/>
              <w:ind w:firstLine="0"/>
            </w:pPr>
            <w:r>
              <w:rPr>
                <w:lang w:val="en-US"/>
              </w:rPr>
              <w:t>val</w:t>
            </w:r>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r w:rsidRPr="001E1CE2">
              <w:t>tags</w:t>
            </w:r>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r w:rsidRPr="00D17145">
              <w:t>String</w:t>
            </w:r>
          </w:p>
        </w:tc>
        <w:tc>
          <w:tcPr>
            <w:tcW w:w="1424" w:type="dxa"/>
          </w:tcPr>
          <w:p w14:paraId="5DC4A90C" w14:textId="77777777" w:rsidR="00364253" w:rsidRDefault="00364253" w:rsidP="00A61568">
            <w:pPr>
              <w:pStyle w:val="a9"/>
              <w:ind w:firstLine="0"/>
              <w:rPr>
                <w:lang w:val="en-US"/>
              </w:rPr>
            </w:pPr>
            <w:r>
              <w:rPr>
                <w:lang w:val="en-US"/>
              </w:rPr>
              <w:t>val</w:t>
            </w:r>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r w:rsidRPr="003F66F0">
              <w:t>date</w:t>
            </w:r>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r>
              <w:rPr>
                <w:lang w:val="en-US"/>
              </w:rPr>
              <w:t>val</w:t>
            </w:r>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r w:rsidRPr="001B27DB">
              <w:t>location</w:t>
            </w:r>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r>
              <w:rPr>
                <w:lang w:val="en-US"/>
              </w:rPr>
              <w:t>val</w:t>
            </w:r>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r w:rsidRPr="00FB1F8D">
              <w:t>humanCount</w:t>
            </w:r>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r>
              <w:rPr>
                <w:lang w:val="en-US"/>
              </w:rPr>
              <w:t>val</w:t>
            </w:r>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r w:rsidRPr="006523CD">
              <w:t>regStart</w:t>
            </w:r>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r>
              <w:rPr>
                <w:lang w:val="en-US"/>
              </w:rPr>
              <w:t>val</w:t>
            </w:r>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r w:rsidRPr="006523CD">
              <w:t>regEnd</w:t>
            </w:r>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r>
              <w:rPr>
                <w:lang w:val="en-US"/>
              </w:rPr>
              <w:t>val</w:t>
            </w:r>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r w:rsidRPr="006523CD">
              <w:t>organizers</w:t>
            </w:r>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r>
              <w:rPr>
                <w:lang w:val="en-US"/>
              </w:rPr>
              <w:t>val</w:t>
            </w:r>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r w:rsidRPr="0056052F">
              <w:t>MyEvent</w:t>
            </w:r>
          </w:p>
        </w:tc>
      </w:tr>
      <w:tr w:rsidR="00364253" w14:paraId="2A7D2B5F" w14:textId="77777777" w:rsidTr="00A61568">
        <w:tc>
          <w:tcPr>
            <w:tcW w:w="1855" w:type="dxa"/>
          </w:tcPr>
          <w:p w14:paraId="35D8B3F2" w14:textId="77777777" w:rsidR="00364253" w:rsidRPr="007C2EC1" w:rsidRDefault="00364253" w:rsidP="00A61568">
            <w:pPr>
              <w:pStyle w:val="a9"/>
              <w:ind w:firstLine="0"/>
            </w:pPr>
            <w:r w:rsidRPr="00877467">
              <w:t>id</w:t>
            </w:r>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r>
              <w:rPr>
                <w:lang w:val="en-US"/>
              </w:rPr>
              <w:t>val</w:t>
            </w:r>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r w:rsidRPr="00877467">
              <w:t>eventId</w:t>
            </w:r>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r>
              <w:rPr>
                <w:lang w:val="en-US"/>
              </w:rPr>
              <w:t>val</w:t>
            </w:r>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r w:rsidRPr="00877467">
              <w:t>title</w:t>
            </w:r>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r w:rsidRPr="00C02233">
              <w:t>String</w:t>
            </w:r>
          </w:p>
        </w:tc>
        <w:tc>
          <w:tcPr>
            <w:tcW w:w="1424" w:type="dxa"/>
          </w:tcPr>
          <w:p w14:paraId="23697B52" w14:textId="77777777" w:rsidR="00364253" w:rsidRDefault="00364253" w:rsidP="00A61568">
            <w:pPr>
              <w:pStyle w:val="a9"/>
              <w:ind w:firstLine="0"/>
              <w:rPr>
                <w:lang w:val="en-US"/>
              </w:rPr>
            </w:pPr>
            <w:r>
              <w:rPr>
                <w:lang w:val="en-US"/>
              </w:rPr>
              <w:t>val</w:t>
            </w:r>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r w:rsidRPr="00FF6D9B">
              <w:t>qr</w:t>
            </w:r>
            <w:r>
              <w:rPr>
                <w:lang w:val="en-US"/>
              </w:rPr>
              <w:t>Uid</w:t>
            </w:r>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r w:rsidRPr="00C02233">
              <w:t>String</w:t>
            </w:r>
          </w:p>
        </w:tc>
        <w:tc>
          <w:tcPr>
            <w:tcW w:w="1424" w:type="dxa"/>
          </w:tcPr>
          <w:p w14:paraId="69EA7147" w14:textId="77777777" w:rsidR="00364253" w:rsidRDefault="00364253" w:rsidP="00A61568">
            <w:pPr>
              <w:pStyle w:val="a9"/>
              <w:ind w:firstLine="0"/>
              <w:rPr>
                <w:lang w:val="en-US"/>
              </w:rPr>
            </w:pPr>
            <w:r>
              <w:rPr>
                <w:lang w:val="en-US"/>
              </w:rPr>
              <w:t>val</w:t>
            </w:r>
          </w:p>
        </w:tc>
        <w:tc>
          <w:tcPr>
            <w:tcW w:w="2893" w:type="dxa"/>
          </w:tcPr>
          <w:p w14:paraId="6208A29B" w14:textId="77777777" w:rsidR="00364253" w:rsidRPr="00FF6D9B" w:rsidRDefault="00364253" w:rsidP="00A61568">
            <w:pPr>
              <w:pStyle w:val="a9"/>
              <w:ind w:firstLine="0"/>
            </w:pPr>
            <w:r>
              <w:rPr>
                <w:lang w:val="en-US"/>
              </w:rPr>
              <w:t xml:space="preserve">Uid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r w:rsidRPr="00FF6D9B">
              <w:t>tags</w:t>
            </w:r>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r w:rsidRPr="00C02233">
              <w:t>String</w:t>
            </w:r>
          </w:p>
        </w:tc>
        <w:tc>
          <w:tcPr>
            <w:tcW w:w="1424" w:type="dxa"/>
          </w:tcPr>
          <w:p w14:paraId="432A1643" w14:textId="77777777" w:rsidR="00364253" w:rsidRDefault="00364253" w:rsidP="00A61568">
            <w:pPr>
              <w:pStyle w:val="a9"/>
              <w:ind w:firstLine="0"/>
              <w:rPr>
                <w:lang w:val="en-US"/>
              </w:rPr>
            </w:pPr>
            <w:r>
              <w:rPr>
                <w:lang w:val="en-US"/>
              </w:rPr>
              <w:t>val</w:t>
            </w:r>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r w:rsidRPr="00EB4046">
              <w:t>date</w:t>
            </w:r>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r w:rsidRPr="00C02233">
              <w:t>String</w:t>
            </w:r>
          </w:p>
        </w:tc>
        <w:tc>
          <w:tcPr>
            <w:tcW w:w="1424" w:type="dxa"/>
          </w:tcPr>
          <w:p w14:paraId="41B35E56" w14:textId="77777777" w:rsidR="00364253" w:rsidRDefault="00364253" w:rsidP="00A61568">
            <w:pPr>
              <w:pStyle w:val="a9"/>
              <w:ind w:firstLine="0"/>
              <w:rPr>
                <w:lang w:val="en-US"/>
              </w:rPr>
            </w:pPr>
            <w:r>
              <w:rPr>
                <w:lang w:val="en-US"/>
              </w:rPr>
              <w:t>val</w:t>
            </w:r>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r w:rsidRPr="00EB4046">
              <w:t>location</w:t>
            </w:r>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r w:rsidRPr="00C02233">
              <w:t>String</w:t>
            </w:r>
          </w:p>
        </w:tc>
        <w:tc>
          <w:tcPr>
            <w:tcW w:w="1424" w:type="dxa"/>
          </w:tcPr>
          <w:p w14:paraId="63536A8F" w14:textId="77777777" w:rsidR="00364253" w:rsidRDefault="00364253" w:rsidP="00A61568">
            <w:pPr>
              <w:pStyle w:val="a9"/>
              <w:ind w:firstLine="0"/>
              <w:rPr>
                <w:lang w:val="en-US"/>
              </w:rPr>
            </w:pPr>
            <w:r>
              <w:rPr>
                <w:lang w:val="en-US"/>
              </w:rPr>
              <w:t>val</w:t>
            </w:r>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r w:rsidRPr="00397D0F">
              <w:t>id</w:t>
            </w:r>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r>
              <w:rPr>
                <w:lang w:val="en-US"/>
              </w:rPr>
              <w:t>val</w:t>
            </w:r>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r w:rsidRPr="002051FD">
              <w:t>userName</w:t>
            </w:r>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r w:rsidRPr="00C02233">
              <w:t>String</w:t>
            </w:r>
          </w:p>
        </w:tc>
        <w:tc>
          <w:tcPr>
            <w:tcW w:w="1424" w:type="dxa"/>
          </w:tcPr>
          <w:p w14:paraId="44DA8E07" w14:textId="77777777" w:rsidR="00364253" w:rsidRDefault="00364253" w:rsidP="00A61568">
            <w:pPr>
              <w:pStyle w:val="a9"/>
              <w:ind w:firstLine="0"/>
              <w:rPr>
                <w:lang w:val="en-US"/>
              </w:rPr>
            </w:pPr>
            <w:r>
              <w:rPr>
                <w:lang w:val="en-US"/>
              </w:rPr>
              <w:t>val</w:t>
            </w:r>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r w:rsidRPr="002051FD">
              <w:t>userImageURL</w:t>
            </w:r>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r w:rsidRPr="00C02233">
              <w:t>String</w:t>
            </w:r>
          </w:p>
        </w:tc>
        <w:tc>
          <w:tcPr>
            <w:tcW w:w="1344" w:type="dxa"/>
          </w:tcPr>
          <w:p w14:paraId="1B30E148" w14:textId="77777777" w:rsidR="00364253" w:rsidRPr="00F43F1D" w:rsidRDefault="00364253" w:rsidP="00A61568">
            <w:pPr>
              <w:pStyle w:val="a9"/>
              <w:ind w:firstLine="0"/>
            </w:pPr>
            <w:r>
              <w:rPr>
                <w:lang w:val="en-US"/>
              </w:rPr>
              <w:t>val</w:t>
            </w:r>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r w:rsidRPr="00C02233">
              <w:t>String</w:t>
            </w:r>
          </w:p>
        </w:tc>
        <w:tc>
          <w:tcPr>
            <w:tcW w:w="1344" w:type="dxa"/>
          </w:tcPr>
          <w:p w14:paraId="2D8D85F9" w14:textId="77777777" w:rsidR="00364253" w:rsidRPr="00F43F1D" w:rsidRDefault="00364253" w:rsidP="00A61568">
            <w:pPr>
              <w:pStyle w:val="a9"/>
              <w:ind w:firstLine="0"/>
            </w:pPr>
            <w:r>
              <w:rPr>
                <w:lang w:val="en-US"/>
              </w:rPr>
              <w:t>val</w:t>
            </w:r>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r w:rsidRPr="002353E3">
              <w:t>role</w:t>
            </w:r>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r w:rsidRPr="00C02233">
              <w:t>String</w:t>
            </w:r>
          </w:p>
        </w:tc>
        <w:tc>
          <w:tcPr>
            <w:tcW w:w="1344" w:type="dxa"/>
          </w:tcPr>
          <w:p w14:paraId="6396BFA4" w14:textId="77777777" w:rsidR="00364253" w:rsidRDefault="00364253" w:rsidP="00A61568">
            <w:pPr>
              <w:pStyle w:val="a9"/>
              <w:ind w:firstLine="0"/>
              <w:rPr>
                <w:lang w:val="en-US"/>
              </w:rPr>
            </w:pPr>
            <w:r>
              <w:rPr>
                <w:lang w:val="en-US"/>
              </w:rPr>
              <w:t>val</w:t>
            </w:r>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r w:rsidRPr="00E34E98">
              <w:t>Participant</w:t>
            </w:r>
          </w:p>
        </w:tc>
      </w:tr>
      <w:tr w:rsidR="00364253" w14:paraId="562C1F72" w14:textId="77777777" w:rsidTr="00A61568">
        <w:tc>
          <w:tcPr>
            <w:tcW w:w="1943" w:type="dxa"/>
          </w:tcPr>
          <w:p w14:paraId="774D0DE3" w14:textId="77777777" w:rsidR="00364253" w:rsidRPr="007C2EC1" w:rsidRDefault="00364253" w:rsidP="00A61568">
            <w:pPr>
              <w:pStyle w:val="a9"/>
              <w:ind w:firstLine="0"/>
            </w:pPr>
            <w:r w:rsidRPr="00E34E98">
              <w:t>eventId</w:t>
            </w:r>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r>
              <w:rPr>
                <w:lang w:val="en-US"/>
              </w:rPr>
              <w:t>val</w:t>
            </w:r>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r w:rsidRPr="00E34E98">
              <w:t>userName</w:t>
            </w:r>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r w:rsidRPr="00E34E98">
              <w:t>String</w:t>
            </w:r>
          </w:p>
        </w:tc>
        <w:tc>
          <w:tcPr>
            <w:tcW w:w="1344" w:type="dxa"/>
          </w:tcPr>
          <w:p w14:paraId="73C9763D" w14:textId="77777777" w:rsidR="00364253" w:rsidRDefault="00364253" w:rsidP="00A61568">
            <w:pPr>
              <w:pStyle w:val="a9"/>
              <w:ind w:firstLine="0"/>
              <w:rPr>
                <w:lang w:val="en-US"/>
              </w:rPr>
            </w:pPr>
            <w:r>
              <w:rPr>
                <w:lang w:val="en-US"/>
              </w:rPr>
              <w:t>val</w:t>
            </w:r>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r w:rsidRPr="00E34E98">
              <w:t>studentGroup</w:t>
            </w:r>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r w:rsidRPr="00E34E98">
              <w:t>String</w:t>
            </w:r>
          </w:p>
        </w:tc>
        <w:tc>
          <w:tcPr>
            <w:tcW w:w="1344" w:type="dxa"/>
          </w:tcPr>
          <w:p w14:paraId="0550884D" w14:textId="77777777" w:rsidR="00364253" w:rsidRDefault="00364253" w:rsidP="00A61568">
            <w:pPr>
              <w:pStyle w:val="a9"/>
              <w:ind w:firstLine="0"/>
              <w:rPr>
                <w:lang w:val="en-US"/>
              </w:rPr>
            </w:pPr>
            <w:r>
              <w:rPr>
                <w:lang w:val="en-US"/>
              </w:rPr>
              <w:t>val</w:t>
            </w:r>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r w:rsidRPr="00E34E98">
              <w:t>presence</w:t>
            </w:r>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r w:rsidRPr="00E34E98">
              <w:t>String</w:t>
            </w:r>
          </w:p>
        </w:tc>
        <w:tc>
          <w:tcPr>
            <w:tcW w:w="1344" w:type="dxa"/>
          </w:tcPr>
          <w:p w14:paraId="62FD61F0" w14:textId="77777777" w:rsidR="00364253" w:rsidRDefault="00364253" w:rsidP="00A61568">
            <w:pPr>
              <w:pStyle w:val="a9"/>
              <w:ind w:firstLine="0"/>
              <w:rPr>
                <w:lang w:val="en-US"/>
              </w:rPr>
            </w:pPr>
            <w:r>
              <w:rPr>
                <w:lang w:val="en-US"/>
              </w:rPr>
              <w:t>val</w:t>
            </w:r>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r w:rsidRPr="00E34E98">
              <w:t>role</w:t>
            </w:r>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r w:rsidRPr="00E34E98">
              <w:t>String</w:t>
            </w:r>
          </w:p>
        </w:tc>
        <w:tc>
          <w:tcPr>
            <w:tcW w:w="1344" w:type="dxa"/>
          </w:tcPr>
          <w:p w14:paraId="7324DA30" w14:textId="77777777" w:rsidR="00364253" w:rsidRDefault="00364253" w:rsidP="00A61568">
            <w:pPr>
              <w:pStyle w:val="a9"/>
              <w:ind w:firstLine="0"/>
              <w:rPr>
                <w:lang w:val="en-US"/>
              </w:rPr>
            </w:pPr>
            <w:r>
              <w:rPr>
                <w:lang w:val="en-US"/>
              </w:rPr>
              <w:t>val</w:t>
            </w:r>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r w:rsidRPr="00E34E98">
              <w:t>presenceNoted</w:t>
            </w:r>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r w:rsidRPr="00E34E98">
              <w:t>String</w:t>
            </w:r>
          </w:p>
        </w:tc>
        <w:tc>
          <w:tcPr>
            <w:tcW w:w="1344" w:type="dxa"/>
          </w:tcPr>
          <w:p w14:paraId="6E372FFB" w14:textId="77777777" w:rsidR="00364253" w:rsidRDefault="00364253" w:rsidP="00A61568">
            <w:pPr>
              <w:pStyle w:val="a9"/>
              <w:ind w:firstLine="0"/>
              <w:rPr>
                <w:lang w:val="en-US"/>
              </w:rPr>
            </w:pPr>
            <w:r>
              <w:rPr>
                <w:lang w:val="en-US"/>
              </w:rPr>
              <w:t>val</w:t>
            </w:r>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1"/>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1"/>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1"/>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3BC7AE2C" w:rsidR="00364253" w:rsidRPr="00F501D4" w:rsidRDefault="00364253" w:rsidP="00364253">
      <w:pPr>
        <w:pStyle w:val="a9"/>
      </w:pPr>
      <w:r w:rsidRPr="00F501D4">
        <w:t xml:space="preserve">Для реализации графического интерфейса спроектирован набор </w:t>
      </w:r>
      <w:r w:rsidR="00295DB3" w:rsidRPr="00F501D4">
        <w:t>классов</w:t>
      </w:r>
      <w:r w:rsidRPr="00F501D4">
        <w:t xml:space="preserve">. </w:t>
      </w:r>
    </w:p>
    <w:p w14:paraId="5EF5D78B" w14:textId="008F6629" w:rsidR="00364253" w:rsidRPr="00360A11" w:rsidRDefault="00364253" w:rsidP="00364253">
      <w:pPr>
        <w:pStyle w:val="a9"/>
      </w:pPr>
      <w:r w:rsidRPr="00F501D4">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w:t>
      </w:r>
      <w:r w:rsidR="008A700C" w:rsidRPr="00F501D4">
        <w:t>ы</w:t>
      </w:r>
      <w:r w:rsidRPr="00F501D4">
        <w:t xml:space="preserve">. Белым – классы интерфейса для роли «Студент», красным – для роли «Ответственный за мероприятие». Изображение содержит название </w:t>
      </w:r>
      <w:r w:rsidR="008A700C" w:rsidRPr="00F501D4">
        <w:t xml:space="preserve">классов и </w:t>
      </w:r>
      <w:r w:rsidR="00D44E70" w:rsidRPr="00F501D4">
        <w:t>тип</w:t>
      </w:r>
      <w:r w:rsidR="008A700C" w:rsidRPr="00F501D4">
        <w:t xml:space="preserve"> их взаимодействия</w:t>
      </w:r>
      <w:r w:rsidRPr="00F501D4">
        <w:t>. Подробное описание и представление элементов представлено на рисунках с 2.8 по 2.22.</w:t>
      </w:r>
      <w:r w:rsidR="00355FB5">
        <w:t xml:space="preserve"> </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3D9CD169" w:rsidR="00364253" w:rsidRPr="00804622" w:rsidRDefault="009016B0" w:rsidP="00364253">
      <w:pPr>
        <w:pStyle w:val="a9"/>
        <w:ind w:firstLine="0"/>
        <w:jc w:val="center"/>
        <w:rPr>
          <w:highlight w:val="yellow"/>
        </w:rPr>
      </w:pPr>
      <w:r>
        <w:rPr>
          <w:noProof/>
        </w:rPr>
        <w:lastRenderedPageBreak/>
        <w:drawing>
          <wp:inline distT="0" distB="0" distL="0" distR="0" wp14:anchorId="441A7370" wp14:editId="6932B41A">
            <wp:extent cx="7842250" cy="5645575"/>
            <wp:effectExtent l="19050" t="19050" r="25400" b="127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2">
                      <a:extLst>
                        <a:ext uri="{28A0092B-C50C-407E-A947-70E740481C1C}">
                          <a14:useLocalDpi xmlns:a14="http://schemas.microsoft.com/office/drawing/2010/main" val="0"/>
                        </a:ext>
                      </a:extLst>
                    </a:blip>
                    <a:stretch>
                      <a:fillRect/>
                    </a:stretch>
                  </pic:blipFill>
                  <pic:spPr>
                    <a:xfrm>
                      <a:off x="0" y="0"/>
                      <a:ext cx="7846030" cy="5648296"/>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rsidRPr="00973E36">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1"/>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r>
        <w:rPr>
          <w:lang w:val="en-US"/>
        </w:rPr>
        <w:t>yyyy</w:t>
      </w:r>
      <w:r w:rsidRPr="00B630D5">
        <w:t xml:space="preserve"> </w:t>
      </w:r>
      <w:r>
        <w:rPr>
          <w:lang w:val="en-US"/>
        </w:rPr>
        <w:t>hh</w:t>
      </w:r>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1"/>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r>
        <w:rPr>
          <w:lang w:val="en-US"/>
        </w:rPr>
        <w:t>yyyy</w:t>
      </w:r>
      <w:r w:rsidRPr="00B630D5">
        <w:t xml:space="preserve"> </w:t>
      </w:r>
      <w:r>
        <w:rPr>
          <w:lang w:val="en-US"/>
        </w:rPr>
        <w:t>hh</w:t>
      </w:r>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1"/>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r>
        <w:rPr>
          <w:lang w:val="en-US"/>
        </w:rPr>
        <w:t>uid</w:t>
      </w:r>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r>
        <w:rPr>
          <w:lang w:val="en-US"/>
        </w:rPr>
        <w:t>MyEventActivity</w:t>
      </w:r>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private fun generateQRCode(uid: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val qrCode = QRGEncoder(uid, null, QRGContents.Type.TEXT,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qrCode.colorBlack = Color.WHITE</w:t>
      </w:r>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qrCode.colorWhite = Color.BLACK</w:t>
      </w:r>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val bitMap = qrCode.bitmap</w:t>
      </w:r>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qrImg.setImageBitmap(bitMap)</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WriterException){</w:t>
      </w:r>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println(e)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Pr="00BA6507" w:rsidRDefault="00000CC3" w:rsidP="00BA6507">
      <w:pPr>
        <w:pStyle w:val="23"/>
      </w:pPr>
      <w:r w:rsidRPr="00BA6507">
        <w:t>3.2 Реализация функции «Сохранить QR-код в pdf-файл»</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r w:rsidR="00B01AE7" w:rsidRPr="00B01AE7">
        <w:t>MyEventActivity</w:t>
      </w:r>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 xml:space="preserve">Рисунок 3.2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r w:rsidRPr="006D19F6">
        <w:rPr>
          <w:rFonts w:ascii="Consolas" w:hAnsi="Consolas"/>
          <w:sz w:val="20"/>
          <w:szCs w:val="20"/>
        </w:rPr>
        <w:t>private fun savePDF() {</w:t>
      </w:r>
    </w:p>
    <w:p w14:paraId="575764DC" w14:textId="77777777" w:rsidR="006D19F6" w:rsidRPr="00F54518" w:rsidRDefault="006D19F6" w:rsidP="006D19F6">
      <w:pPr>
        <w:pStyle w:val="a9"/>
        <w:rPr>
          <w:rFonts w:ascii="Consolas" w:hAnsi="Consolas"/>
          <w:sz w:val="20"/>
          <w:szCs w:val="20"/>
        </w:rPr>
      </w:pPr>
      <w:r w:rsidRPr="006D19F6">
        <w:rPr>
          <w:rFonts w:ascii="Consolas" w:hAnsi="Consolas"/>
          <w:sz w:val="20"/>
          <w:szCs w:val="20"/>
        </w:rPr>
        <w:t xml:space="preserve">        </w:t>
      </w:r>
      <w:r w:rsidRPr="006D19F6">
        <w:rPr>
          <w:rFonts w:ascii="Consolas" w:hAnsi="Consolas"/>
          <w:sz w:val="20"/>
          <w:szCs w:val="20"/>
          <w:lang w:val="en-US"/>
        </w:rPr>
        <w:t>try</w:t>
      </w:r>
      <w:r w:rsidRPr="00F54518">
        <w:rPr>
          <w:rFonts w:ascii="Consolas" w:hAnsi="Consolas"/>
          <w:sz w:val="20"/>
          <w:szCs w:val="20"/>
        </w:rPr>
        <w:t xml:space="preserve"> {</w:t>
      </w:r>
    </w:p>
    <w:p w14:paraId="4EC53BA4" w14:textId="77777777" w:rsidR="006D19F6" w:rsidRPr="006D19F6" w:rsidRDefault="006D19F6" w:rsidP="006D19F6">
      <w:pPr>
        <w:pStyle w:val="a9"/>
        <w:rPr>
          <w:rFonts w:ascii="Consolas" w:hAnsi="Consolas"/>
          <w:sz w:val="20"/>
          <w:szCs w:val="20"/>
          <w:lang w:val="en-US"/>
        </w:rPr>
      </w:pPr>
      <w:r w:rsidRPr="00F54518">
        <w:rPr>
          <w:rFonts w:ascii="Consolas" w:hAnsi="Consolas"/>
          <w:sz w:val="20"/>
          <w:szCs w:val="20"/>
        </w:rPr>
        <w:t xml:space="preserve">            </w:t>
      </w:r>
      <w:r w:rsidRPr="006D19F6">
        <w:rPr>
          <w:rFonts w:ascii="Consolas" w:hAnsi="Consolas"/>
          <w:sz w:val="20"/>
          <w:szCs w:val="20"/>
          <w:lang w:val="en-US"/>
        </w:rPr>
        <w:t>val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bf = BaseFont.createFont(FONT.toString(), BaseFont.IDENTITY_H, BaseFont.EMBEDDED)</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fontBold = Font(bf, 18f, Font.BOLD)</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fontNormal = Font(bf, 14f, Font.NORMAL)</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doc = com.itextpdf.text.Document()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fileName = SimpleDateFormat("yyyyMMdd_HHmmss", Locale.getDefault()).format(System.currentTimeMillis())</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filePath = Environment.getExternalStoragePublicDirectory(Environment.DIRECTORY_DOWNLOADS).toString() + "/" + fileName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pathToShare = filePath</w:t>
      </w:r>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PdfWriter.getInstance(doc, FileOutputStream(filePath))</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doc.open()</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(qrImg.getDrawable().getCurrent() as BitmapDrawable).bitmap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bmp = Bitmap.createScaledBitmap(bitmap,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stream = ByteArrayOutputStream()</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bmp.compress(Bitmap.CompressFormat.JPEG,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image = Image.getInstance(stream.toByteArray())</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image.alignment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title = "${event.title}\n".toString().trim()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titleParagraph = Paragraph(title, fontBold)</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titleParagraph.alignment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${event.location}\n"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${event.date}".toString().trim()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footerParagraph = Paragraph(footer, fontNormal)</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footerParagraph.alignment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doc.addAuthor("</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doc.add(titleParagraph)</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doc.add((image))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doc.add(footerParagraph)</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doc.close()</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Toast.makeText(this, "$fileName.pdf $filePath", Toast.LENGTH_SHORT).show()</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Exception){</w:t>
      </w:r>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println(e)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Pr="00BA6507" w:rsidRDefault="006D19F6" w:rsidP="00BA6507">
      <w:pPr>
        <w:pStyle w:val="23"/>
      </w:pPr>
      <w:r w:rsidRPr="00BA6507">
        <w:t>3.3 Реализация функции «Отправить pdf-файл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 xml:space="preserve">Функция реализуется в классе </w:t>
      </w:r>
      <w:r w:rsidR="004D1A3C">
        <w:rPr>
          <w:lang w:val="en-US"/>
        </w:rPr>
        <w:t>MyEventActivity</w:t>
      </w:r>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 xml:space="preserve">Рисунок 3.3 – 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685574">
        <w:rPr>
          <w:rFonts w:ascii="Consolas" w:hAnsi="Consolas"/>
          <w:sz w:val="20"/>
          <w:szCs w:val="20"/>
        </w:rPr>
        <w:t xml:space="preserve">    </w:t>
      </w:r>
      <w:r w:rsidRPr="003515DC">
        <w:rPr>
          <w:rFonts w:ascii="Consolas" w:hAnsi="Consolas"/>
          <w:sz w:val="20"/>
          <w:szCs w:val="20"/>
          <w:lang w:val="en-US"/>
        </w:rPr>
        <w:t>private fun startFileShareIntent()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val shareIntent = Intent(Intent.ACTION_SEND).apply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Intent.FLAG_GRANT_READ_URI_PERMISSION</w:t>
      </w:r>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putExtra(</w:t>
      </w:r>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Intent.EXTRA_SUBJECT,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putExtra(</w:t>
      </w:r>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Intent.EXTRA_TEXT,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val fileURI = FileProvider.getUriForFile(</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this@MyEventActivity!!, this@MyEventActivity!!.packageName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File(pathToShare)</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putExtra(Intent.EXTRA_STREAM, fileURI)</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startActivity(shareIntent)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Pr="00BA6507" w:rsidRDefault="007B7AC0" w:rsidP="00BA6507">
      <w:pPr>
        <w:pStyle w:val="23"/>
      </w:pPr>
      <w:r w:rsidRPr="00BA6507">
        <w:t xml:space="preserve">3.4 </w:t>
      </w:r>
      <w:r w:rsidR="006665E0" w:rsidRPr="00BA6507">
        <w:t>Реализация функции «Добавить мероприятие в календарь смартфона»</w:t>
      </w:r>
    </w:p>
    <w:p w14:paraId="4AEEE906" w14:textId="3CDCEE25" w:rsidR="006C00D2" w:rsidRDefault="00535896" w:rsidP="00430EDC">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Функция реализуется в классе </w:t>
      </w:r>
      <w:r w:rsidR="00E06249">
        <w:rPr>
          <w:lang w:val="en-US"/>
        </w:rPr>
        <w:t>MyEventActivity</w:t>
      </w:r>
      <w:r w:rsidR="00E06249">
        <w:t>.</w:t>
      </w:r>
    </w:p>
    <w:p w14:paraId="02A8CBD9" w14:textId="77777777" w:rsidR="00430EDC" w:rsidRPr="00646CA9" w:rsidRDefault="00430EDC" w:rsidP="00430EDC">
      <w:pPr>
        <w:pStyle w:val="a9"/>
      </w:pPr>
    </w:p>
    <w:p w14:paraId="0930267E" w14:textId="29739EFF" w:rsidR="006C00D2" w:rsidRDefault="00430EDC" w:rsidP="00454091">
      <w:pPr>
        <w:pStyle w:val="a9"/>
        <w:ind w:firstLine="0"/>
        <w:jc w:val="center"/>
      </w:pPr>
      <w:r>
        <w:rPr>
          <w:noProof/>
        </w:rPr>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9"/>
        <w:ind w:firstLine="0"/>
        <w:jc w:val="center"/>
      </w:pPr>
      <w:r>
        <w:t>Рисунок 3.4 – Вызов приложения-календаря устройства</w:t>
      </w:r>
    </w:p>
    <w:p w14:paraId="2CAD4370" w14:textId="0E00DC3C" w:rsidR="00B8376E" w:rsidRDefault="00B8376E" w:rsidP="00454091">
      <w:pPr>
        <w:pStyle w:val="a9"/>
        <w:ind w:firstLine="0"/>
        <w:jc w:val="center"/>
      </w:pPr>
    </w:p>
    <w:p w14:paraId="520D9448" w14:textId="2F482E73" w:rsidR="00B8376E" w:rsidRDefault="00B8376E" w:rsidP="00454091">
      <w:pPr>
        <w:pStyle w:val="a9"/>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9"/>
        <w:ind w:firstLine="0"/>
        <w:jc w:val="center"/>
      </w:pPr>
      <w:r>
        <w:t>Рисунок 3.5 – Создание нового события в календаре</w:t>
      </w:r>
    </w:p>
    <w:p w14:paraId="660D7B3A" w14:textId="2E3D5D6D" w:rsidR="00D04AEA" w:rsidRDefault="00D04AEA" w:rsidP="00454091">
      <w:pPr>
        <w:pStyle w:val="a9"/>
        <w:ind w:firstLine="0"/>
        <w:jc w:val="center"/>
      </w:pPr>
    </w:p>
    <w:p w14:paraId="0335F405" w14:textId="70A358DE" w:rsidR="00D04AEA" w:rsidRPr="00D07708" w:rsidRDefault="00D07708" w:rsidP="00D07708">
      <w:pPr>
        <w:pStyle w:val="a9"/>
      </w:pPr>
      <w:r w:rsidRPr="003515DC">
        <w:rPr>
          <w:b/>
          <w:bCs/>
        </w:rPr>
        <w:t>Фрагмент кода для реализации функции</w:t>
      </w:r>
    </w:p>
    <w:p w14:paraId="3E4197AF" w14:textId="77777777" w:rsidR="00D02CFA" w:rsidRPr="00D02CFA" w:rsidRDefault="00D02CFA" w:rsidP="00D02CFA">
      <w:pPr>
        <w:pStyle w:val="a9"/>
        <w:rPr>
          <w:rFonts w:ascii="Consolas" w:hAnsi="Consolas"/>
          <w:sz w:val="20"/>
          <w:szCs w:val="20"/>
        </w:rPr>
      </w:pPr>
      <w:r w:rsidRPr="00D02CFA">
        <w:rPr>
          <w:rFonts w:ascii="Consolas" w:hAnsi="Consolas"/>
          <w:sz w:val="20"/>
          <w:szCs w:val="20"/>
        </w:rPr>
        <w:lastRenderedPageBreak/>
        <w:t xml:space="preserve">        calendarButton.setOnClickListener {</w:t>
      </w:r>
    </w:p>
    <w:p w14:paraId="7564DB3B"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rPr>
        <w:t xml:space="preserve">            </w:t>
      </w:r>
      <w:r w:rsidRPr="00D02CFA">
        <w:rPr>
          <w:rFonts w:ascii="Consolas" w:hAnsi="Consolas"/>
          <w:sz w:val="20"/>
          <w:szCs w:val="20"/>
          <w:lang w:val="en-US"/>
        </w:rPr>
        <w:t>val mIntent = Intent(Intent.ACTION_EDIT)</w:t>
      </w:r>
    </w:p>
    <w:p w14:paraId="393B4B4A"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mIntent.type = "vnd.android.cursor.item/event"</w:t>
      </w:r>
    </w:p>
    <w:p w14:paraId="32C41C3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mIntent.putExtra("beginTime", mStartTime.time)</w:t>
      </w:r>
    </w:p>
    <w:p w14:paraId="287C3F81"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mIntent.putExtra("time", true)</w:t>
      </w:r>
    </w:p>
    <w:p w14:paraId="419D0E8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mIntent.putExtra("rule", "FREQ=YEARLY")</w:t>
      </w:r>
    </w:p>
    <w:p w14:paraId="41443D7F"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mIntent.putExtra("title", "${event.title}")</w:t>
      </w:r>
    </w:p>
    <w:p w14:paraId="71F7F7CB" w14:textId="77777777" w:rsidR="00D02CFA" w:rsidRPr="00D02CFA" w:rsidRDefault="00D02CFA" w:rsidP="00D02CFA">
      <w:pPr>
        <w:pStyle w:val="a9"/>
        <w:rPr>
          <w:rFonts w:ascii="Consolas" w:hAnsi="Consolas"/>
          <w:sz w:val="20"/>
          <w:szCs w:val="20"/>
        </w:rPr>
      </w:pPr>
      <w:r w:rsidRPr="00D02CFA">
        <w:rPr>
          <w:rFonts w:ascii="Consolas" w:hAnsi="Consolas"/>
          <w:sz w:val="20"/>
          <w:szCs w:val="20"/>
          <w:lang w:val="en-US"/>
        </w:rPr>
        <w:t xml:space="preserve">            </w:t>
      </w:r>
      <w:r w:rsidRPr="00D02CFA">
        <w:rPr>
          <w:rFonts w:ascii="Consolas" w:hAnsi="Consolas"/>
          <w:sz w:val="20"/>
          <w:szCs w:val="20"/>
        </w:rPr>
        <w:t>startActivity(mIntent)</w:t>
      </w:r>
    </w:p>
    <w:p w14:paraId="31797680" w14:textId="50EA0B99" w:rsidR="00454091" w:rsidRPr="00D02CFA" w:rsidRDefault="00D02CFA" w:rsidP="00D02CFA">
      <w:pPr>
        <w:pStyle w:val="a9"/>
        <w:rPr>
          <w:rFonts w:ascii="Consolas" w:hAnsi="Consolas"/>
          <w:sz w:val="20"/>
          <w:szCs w:val="20"/>
        </w:rPr>
      </w:pPr>
      <w:r w:rsidRPr="00D02CFA">
        <w:rPr>
          <w:rFonts w:ascii="Consolas" w:hAnsi="Consolas"/>
          <w:sz w:val="20"/>
          <w:szCs w:val="20"/>
        </w:rPr>
        <w:t xml:space="preserve">        }</w:t>
      </w:r>
    </w:p>
    <w:p w14:paraId="245B4F3E" w14:textId="4B2D7724" w:rsidR="00D02CFA" w:rsidRPr="00BA6507" w:rsidRDefault="007B3D58" w:rsidP="00BA6507">
      <w:pPr>
        <w:pStyle w:val="23"/>
      </w:pPr>
      <w:r w:rsidRPr="00BA6507">
        <w:t xml:space="preserve">3.5 </w:t>
      </w:r>
      <w:r w:rsidR="00880B17" w:rsidRPr="00BA6507">
        <w:t>Реализация функции «</w:t>
      </w:r>
      <w:r w:rsidR="00F7004A" w:rsidRPr="00BA6507">
        <w:t>Отменить регистрацию на мероприятие</w:t>
      </w:r>
      <w:r w:rsidR="00880B17" w:rsidRPr="00BA6507">
        <w:t>»</w:t>
      </w:r>
    </w:p>
    <w:p w14:paraId="561DFA0D" w14:textId="677B4542" w:rsidR="00D6040A" w:rsidRDefault="00DD3548" w:rsidP="00D6040A">
      <w:pPr>
        <w:pStyle w:val="a9"/>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9"/>
        <w:ind w:firstLine="0"/>
        <w:jc w:val="center"/>
      </w:pPr>
    </w:p>
    <w:p w14:paraId="11871EF6" w14:textId="0C441410" w:rsidR="00D6040A" w:rsidRDefault="00D6040A" w:rsidP="00AA2576">
      <w:pPr>
        <w:pStyle w:val="a9"/>
        <w:ind w:firstLine="0"/>
        <w:jc w:val="center"/>
      </w:pPr>
      <w:r>
        <w:rPr>
          <w:noProof/>
        </w:rPr>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9"/>
        <w:ind w:firstLine="0"/>
        <w:jc w:val="center"/>
      </w:pPr>
      <w:r>
        <w:t>Рисунок 3.6 – Отмена регистрации на мероприятие</w:t>
      </w:r>
    </w:p>
    <w:p w14:paraId="5DA2965F" w14:textId="416F9EB1" w:rsidR="002269CF" w:rsidRDefault="002269CF" w:rsidP="00AA2576">
      <w:pPr>
        <w:pStyle w:val="a9"/>
        <w:ind w:firstLine="0"/>
        <w:jc w:val="center"/>
      </w:pPr>
    </w:p>
    <w:p w14:paraId="7227C084" w14:textId="5D697AE7" w:rsidR="002269CF" w:rsidRPr="0013072F" w:rsidRDefault="0013072F" w:rsidP="0013072F">
      <w:pPr>
        <w:pStyle w:val="a9"/>
        <w:rPr>
          <w:b/>
          <w:bCs/>
        </w:rPr>
      </w:pPr>
      <w:r w:rsidRPr="0013072F">
        <w:rPr>
          <w:b/>
          <w:bCs/>
        </w:rPr>
        <w:t>Фрагмент кода для реализации функции</w:t>
      </w:r>
    </w:p>
    <w:p w14:paraId="4A52A516" w14:textId="77777777" w:rsidR="0013072F" w:rsidRPr="0013072F" w:rsidRDefault="0013072F" w:rsidP="0013072F">
      <w:pPr>
        <w:pStyle w:val="a9"/>
        <w:rPr>
          <w:rFonts w:ascii="Consolas" w:hAnsi="Consolas"/>
          <w:sz w:val="20"/>
          <w:szCs w:val="20"/>
          <w:lang w:val="en-US"/>
        </w:rPr>
      </w:pPr>
      <w:r w:rsidRPr="00DD3548">
        <w:rPr>
          <w:rFonts w:ascii="Consolas" w:hAnsi="Consolas"/>
          <w:sz w:val="20"/>
          <w:szCs w:val="20"/>
        </w:rPr>
        <w:t xml:space="preserve">    </w:t>
      </w:r>
      <w:r w:rsidRPr="0013072F">
        <w:rPr>
          <w:rFonts w:ascii="Consolas" w:hAnsi="Consolas"/>
          <w:sz w:val="20"/>
          <w:szCs w:val="20"/>
          <w:lang w:val="en-US"/>
        </w:rPr>
        <w:t>private fun showDialogUnreg() {</w:t>
      </w:r>
    </w:p>
    <w:p w14:paraId="5F940C7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builder = MaterialAlertDialogBuilder(this, R.style.MaterialAlertDialog_Rounded)</w:t>
      </w:r>
    </w:p>
    <w:p w14:paraId="4DB00CE6"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dialogView = LayoutInflater.from(this).inflate(R.layout.dialog_warning, null)</w:t>
      </w:r>
    </w:p>
    <w:p w14:paraId="75EBA633"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builder.setView(dialogView)</w:t>
      </w:r>
    </w:p>
    <w:p w14:paraId="6C53D9C7" w14:textId="77777777" w:rsidR="0013072F" w:rsidRPr="0013072F" w:rsidRDefault="0013072F" w:rsidP="0013072F">
      <w:pPr>
        <w:pStyle w:val="a9"/>
        <w:rPr>
          <w:rFonts w:ascii="Consolas" w:hAnsi="Consolas"/>
          <w:sz w:val="20"/>
          <w:szCs w:val="20"/>
          <w:lang w:val="en-US"/>
        </w:rPr>
      </w:pPr>
    </w:p>
    <w:p w14:paraId="67D68CD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yes_button = dialogView.findViewById&lt;MaterialButton&gt;(R.id.yes_button)</w:t>
      </w:r>
    </w:p>
    <w:p w14:paraId="2CE532E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no_button = dialogView.findViewById&lt;MaterialButton&gt;(R.id.no_button)</w:t>
      </w:r>
    </w:p>
    <w:p w14:paraId="6FDF716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dialog = builder.create()</w:t>
      </w:r>
    </w:p>
    <w:p w14:paraId="6A0D9AC9" w14:textId="77777777" w:rsidR="0013072F" w:rsidRPr="0013072F" w:rsidRDefault="0013072F" w:rsidP="0013072F">
      <w:pPr>
        <w:pStyle w:val="a9"/>
        <w:rPr>
          <w:rFonts w:ascii="Consolas" w:hAnsi="Consolas"/>
          <w:sz w:val="20"/>
          <w:szCs w:val="20"/>
          <w:lang w:val="en-US"/>
        </w:rPr>
      </w:pPr>
    </w:p>
    <w:p w14:paraId="26F7F74C"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yes_button.setOnClickListener {</w:t>
      </w:r>
    </w:p>
    <w:p w14:paraId="11D6F62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serverHelper.cancellationRegistration()</w:t>
      </w:r>
    </w:p>
    <w:p w14:paraId="7EAD0974"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dialog.dismiss();</w:t>
      </w:r>
    </w:p>
    <w:p w14:paraId="4F50B38E"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
    <w:p w14:paraId="660537B5" w14:textId="77777777" w:rsidR="0013072F" w:rsidRPr="0013072F" w:rsidRDefault="0013072F" w:rsidP="0013072F">
      <w:pPr>
        <w:pStyle w:val="a9"/>
        <w:rPr>
          <w:rFonts w:ascii="Consolas" w:hAnsi="Consolas"/>
          <w:sz w:val="20"/>
          <w:szCs w:val="20"/>
          <w:lang w:val="en-US"/>
        </w:rPr>
      </w:pPr>
    </w:p>
    <w:p w14:paraId="713714E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no_button.setOnClickListener {</w:t>
      </w:r>
    </w:p>
    <w:p w14:paraId="69292526" w14:textId="77777777" w:rsidR="0013072F" w:rsidRPr="00F54518"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r w:rsidRPr="001223B4">
        <w:rPr>
          <w:rFonts w:ascii="Consolas" w:hAnsi="Consolas"/>
          <w:sz w:val="20"/>
          <w:szCs w:val="20"/>
          <w:lang w:val="en-US"/>
        </w:rPr>
        <w:t>dialog</w:t>
      </w:r>
      <w:r w:rsidRPr="00F54518">
        <w:rPr>
          <w:rFonts w:ascii="Consolas" w:hAnsi="Consolas"/>
          <w:sz w:val="20"/>
          <w:szCs w:val="20"/>
          <w:lang w:val="en-US"/>
        </w:rPr>
        <w:t>.</w:t>
      </w:r>
      <w:r w:rsidRPr="001223B4">
        <w:rPr>
          <w:rFonts w:ascii="Consolas" w:hAnsi="Consolas"/>
          <w:sz w:val="20"/>
          <w:szCs w:val="20"/>
          <w:lang w:val="en-US"/>
        </w:rPr>
        <w:t>dismiss</w:t>
      </w:r>
      <w:r w:rsidRPr="00F54518">
        <w:rPr>
          <w:rFonts w:ascii="Consolas" w:hAnsi="Consolas"/>
          <w:sz w:val="20"/>
          <w:szCs w:val="20"/>
          <w:lang w:val="en-US"/>
        </w:rPr>
        <w:t>();</w:t>
      </w:r>
    </w:p>
    <w:p w14:paraId="6A83172B" w14:textId="77777777" w:rsidR="0013072F" w:rsidRPr="00685574" w:rsidRDefault="0013072F" w:rsidP="0013072F">
      <w:pPr>
        <w:pStyle w:val="a9"/>
        <w:rPr>
          <w:rFonts w:ascii="Consolas" w:hAnsi="Consolas"/>
          <w:sz w:val="20"/>
          <w:szCs w:val="20"/>
        </w:rPr>
      </w:pPr>
      <w:r w:rsidRPr="00F54518">
        <w:rPr>
          <w:rFonts w:ascii="Consolas" w:hAnsi="Consolas"/>
          <w:sz w:val="20"/>
          <w:szCs w:val="20"/>
          <w:lang w:val="en-US"/>
        </w:rPr>
        <w:t xml:space="preserve">        </w:t>
      </w:r>
      <w:r w:rsidRPr="00685574">
        <w:rPr>
          <w:rFonts w:ascii="Consolas" w:hAnsi="Consolas"/>
          <w:sz w:val="20"/>
          <w:szCs w:val="20"/>
        </w:rPr>
        <w:t>}</w:t>
      </w:r>
    </w:p>
    <w:p w14:paraId="421CA9D5" w14:textId="77777777" w:rsidR="0013072F" w:rsidRPr="00685574" w:rsidRDefault="0013072F" w:rsidP="0013072F">
      <w:pPr>
        <w:pStyle w:val="a9"/>
        <w:rPr>
          <w:rFonts w:ascii="Consolas" w:hAnsi="Consolas"/>
          <w:sz w:val="20"/>
          <w:szCs w:val="20"/>
        </w:rPr>
      </w:pPr>
    </w:p>
    <w:p w14:paraId="60AC28B8" w14:textId="77777777"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r w:rsidRPr="001223B4">
        <w:rPr>
          <w:rFonts w:ascii="Consolas" w:hAnsi="Consolas"/>
          <w:sz w:val="20"/>
          <w:szCs w:val="20"/>
          <w:lang w:val="en-US"/>
        </w:rPr>
        <w:t>dialog</w:t>
      </w:r>
      <w:r w:rsidRPr="00685574">
        <w:rPr>
          <w:rFonts w:ascii="Consolas" w:hAnsi="Consolas"/>
          <w:sz w:val="20"/>
          <w:szCs w:val="20"/>
        </w:rPr>
        <w:t>.</w:t>
      </w:r>
      <w:r w:rsidRPr="001223B4">
        <w:rPr>
          <w:rFonts w:ascii="Consolas" w:hAnsi="Consolas"/>
          <w:sz w:val="20"/>
          <w:szCs w:val="20"/>
          <w:lang w:val="en-US"/>
        </w:rPr>
        <w:t>show</w:t>
      </w:r>
      <w:r w:rsidRPr="00685574">
        <w:rPr>
          <w:rFonts w:ascii="Consolas" w:hAnsi="Consolas"/>
          <w:sz w:val="20"/>
          <w:szCs w:val="20"/>
        </w:rPr>
        <w:t>()</w:t>
      </w:r>
    </w:p>
    <w:p w14:paraId="329CE5C8" w14:textId="47A2FA9A"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p>
    <w:p w14:paraId="3E3F7DC0" w14:textId="5CEEFFD2" w:rsidR="0013072F" w:rsidRPr="00BA6507" w:rsidRDefault="000375CD" w:rsidP="00BA6507">
      <w:pPr>
        <w:pStyle w:val="23"/>
      </w:pPr>
      <w:r w:rsidRPr="00BA6507">
        <w:t xml:space="preserve">3.6 </w:t>
      </w:r>
      <w:r w:rsidR="001223B4" w:rsidRPr="00BA6507">
        <w:t>Реализация функции «Просмотреть мероприятие»</w:t>
      </w:r>
    </w:p>
    <w:p w14:paraId="2704714A" w14:textId="59ED74EE" w:rsidR="0013072F" w:rsidRPr="00FA4D32" w:rsidRDefault="00FA4D32" w:rsidP="00FA4D32">
      <w:pPr>
        <w:pStyle w:val="a9"/>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r>
        <w:rPr>
          <w:lang w:val="en-US"/>
        </w:rPr>
        <w:t>ServerHelper</w:t>
      </w:r>
      <w:r>
        <w:t xml:space="preserve">, заполнение данных в </w:t>
      </w:r>
      <w:r>
        <w:rPr>
          <w:lang w:val="en-US"/>
        </w:rPr>
        <w:t>EventActivity</w:t>
      </w:r>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9"/>
        <w:ind w:firstLine="0"/>
        <w:jc w:val="center"/>
      </w:pPr>
    </w:p>
    <w:p w14:paraId="382ECD44" w14:textId="719DBECD" w:rsidR="0013072F" w:rsidRDefault="00F20312" w:rsidP="00AA2576">
      <w:pPr>
        <w:pStyle w:val="a9"/>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9"/>
        <w:ind w:firstLine="0"/>
        <w:jc w:val="center"/>
      </w:pPr>
      <w:r>
        <w:t>Рисунок 3.7 – Страница мероприятия</w:t>
      </w:r>
    </w:p>
    <w:p w14:paraId="2D37F493" w14:textId="77777777" w:rsidR="00F20312" w:rsidRDefault="00F20312" w:rsidP="00AA2576">
      <w:pPr>
        <w:pStyle w:val="a9"/>
        <w:ind w:firstLine="0"/>
        <w:jc w:val="center"/>
      </w:pPr>
    </w:p>
    <w:p w14:paraId="1FAF7D91" w14:textId="1E49F2AA" w:rsidR="00C23A32" w:rsidRPr="00C23A32" w:rsidRDefault="00C23A32" w:rsidP="00C23A32">
      <w:pPr>
        <w:pStyle w:val="a9"/>
        <w:rPr>
          <w:b/>
          <w:bCs/>
        </w:rPr>
      </w:pPr>
      <w:r w:rsidRPr="00C23A32">
        <w:rPr>
          <w:b/>
          <w:bCs/>
        </w:rPr>
        <w:t>Фрагмент кода для реализации функции</w:t>
      </w:r>
    </w:p>
    <w:p w14:paraId="1912E95D" w14:textId="77777777" w:rsidR="00C23A32" w:rsidRPr="00C23A32" w:rsidRDefault="00C23A32" w:rsidP="00C23A32">
      <w:pPr>
        <w:pStyle w:val="a9"/>
        <w:rPr>
          <w:rFonts w:ascii="Consolas" w:hAnsi="Consolas"/>
          <w:sz w:val="20"/>
          <w:szCs w:val="20"/>
          <w:lang w:val="en-US"/>
        </w:rPr>
      </w:pPr>
      <w:r w:rsidRPr="00F20312">
        <w:rPr>
          <w:rFonts w:ascii="Consolas" w:hAnsi="Consolas"/>
          <w:sz w:val="20"/>
          <w:szCs w:val="20"/>
        </w:rPr>
        <w:t xml:space="preserve">    </w:t>
      </w:r>
      <w:r w:rsidRPr="00C23A32">
        <w:rPr>
          <w:rFonts w:ascii="Consolas" w:hAnsi="Consolas"/>
          <w:sz w:val="20"/>
          <w:szCs w:val="20"/>
          <w:lang w:val="en-US"/>
        </w:rPr>
        <w:t>fun getEventInfo(id: String){</w:t>
      </w:r>
    </w:p>
    <w:p w14:paraId="058F5B72"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stringRequest = StringRequest(Request.Method.GET, EVENT_URL + "$id", { //</w:t>
      </w:r>
      <w:r w:rsidRPr="00C23A32">
        <w:rPr>
          <w:rFonts w:ascii="Consolas" w:hAnsi="Consolas"/>
          <w:sz w:val="20"/>
          <w:szCs w:val="20"/>
        </w:rPr>
        <w:t>Передача</w:t>
      </w:r>
      <w:r w:rsidRPr="00C23A32">
        <w:rPr>
          <w:rFonts w:ascii="Consolas" w:hAnsi="Consolas"/>
          <w:sz w:val="20"/>
          <w:szCs w:val="20"/>
          <w:lang w:val="en-US"/>
        </w:rPr>
        <w:t xml:space="preserve"> </w:t>
      </w:r>
      <w:r w:rsidRPr="00C23A32">
        <w:rPr>
          <w:rFonts w:ascii="Consolas" w:hAnsi="Consolas"/>
          <w:sz w:val="20"/>
          <w:szCs w:val="20"/>
        </w:rPr>
        <w:t>запроса</w:t>
      </w:r>
      <w:r w:rsidRPr="00C23A32">
        <w:rPr>
          <w:rFonts w:ascii="Consolas" w:hAnsi="Consolas"/>
          <w:sz w:val="20"/>
          <w:szCs w:val="20"/>
          <w:lang w:val="en-US"/>
        </w:rPr>
        <w:t xml:space="preserve"> </w:t>
      </w:r>
      <w:r w:rsidRPr="00C23A32">
        <w:rPr>
          <w:rFonts w:ascii="Consolas" w:hAnsi="Consolas"/>
          <w:sz w:val="20"/>
          <w:szCs w:val="20"/>
        </w:rPr>
        <w:t>и</w:t>
      </w:r>
      <w:r w:rsidRPr="00C23A32">
        <w:rPr>
          <w:rFonts w:ascii="Consolas" w:hAnsi="Consolas"/>
          <w:sz w:val="20"/>
          <w:szCs w:val="20"/>
          <w:lang w:val="en-US"/>
        </w:rPr>
        <w:t xml:space="preserve"> </w:t>
      </w:r>
      <w:r w:rsidRPr="00C23A32">
        <w:rPr>
          <w:rFonts w:ascii="Consolas" w:hAnsi="Consolas"/>
          <w:sz w:val="20"/>
          <w:szCs w:val="20"/>
        </w:rPr>
        <w:t>получение</w:t>
      </w:r>
      <w:r w:rsidRPr="00C23A32">
        <w:rPr>
          <w:rFonts w:ascii="Consolas" w:hAnsi="Consolas"/>
          <w:sz w:val="20"/>
          <w:szCs w:val="20"/>
          <w:lang w:val="en-US"/>
        </w:rPr>
        <w:t xml:space="preserve"> </w:t>
      </w:r>
      <w:r w:rsidRPr="00C23A32">
        <w:rPr>
          <w:rFonts w:ascii="Consolas" w:hAnsi="Consolas"/>
          <w:sz w:val="20"/>
          <w:szCs w:val="20"/>
        </w:rPr>
        <w:t>ответа</w:t>
      </w:r>
    </w:p>
    <w:p w14:paraId="67B3E2E7"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r w:rsidRPr="00C23A32">
        <w:rPr>
          <w:rFonts w:ascii="Consolas" w:hAnsi="Consolas"/>
          <w:sz w:val="20"/>
          <w:szCs w:val="20"/>
        </w:rPr>
        <w:t>response -&gt; //Случай удачного результата отклика api</w:t>
      </w:r>
    </w:p>
    <w:p w14:paraId="7B14A47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rPr>
        <w:t xml:space="preserve">            </w:t>
      </w:r>
      <w:r w:rsidRPr="00C23A32">
        <w:rPr>
          <w:rFonts w:ascii="Consolas" w:hAnsi="Consolas"/>
          <w:sz w:val="20"/>
          <w:szCs w:val="20"/>
          <w:lang w:val="en-US"/>
        </w:rPr>
        <w:t>val obj = JSONObject(response) //</w:t>
      </w:r>
      <w:r w:rsidRPr="00C23A32">
        <w:rPr>
          <w:rFonts w:ascii="Consolas" w:hAnsi="Consolas"/>
          <w:sz w:val="20"/>
          <w:szCs w:val="20"/>
        </w:rPr>
        <w:t>Получение</w:t>
      </w:r>
      <w:r w:rsidRPr="00C23A32">
        <w:rPr>
          <w:rFonts w:ascii="Consolas" w:hAnsi="Consolas"/>
          <w:sz w:val="20"/>
          <w:szCs w:val="20"/>
          <w:lang w:val="en-US"/>
        </w:rPr>
        <w:t xml:space="preserve"> json </w:t>
      </w:r>
      <w:r w:rsidRPr="00C23A32">
        <w:rPr>
          <w:rFonts w:ascii="Consolas" w:hAnsi="Consolas"/>
          <w:sz w:val="20"/>
          <w:szCs w:val="20"/>
        </w:rPr>
        <w:t>файла</w:t>
      </w:r>
    </w:p>
    <w:p w14:paraId="6318A0D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try {</w:t>
      </w:r>
    </w:p>
    <w:p w14:paraId="42DFF71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var images = obj.optJSONArray("images").getString(0)</w:t>
      </w:r>
    </w:p>
    <w:p w14:paraId="2516AE5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id = obj.optString("id").toString().toLong()</w:t>
      </w:r>
    </w:p>
    <w:p w14:paraId="722AB43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type = obj.optString("type")</w:t>
      </w:r>
    </w:p>
    <w:p w14:paraId="6B508ACE"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title = obj.optString("title")</w:t>
      </w:r>
    </w:p>
    <w:p w14:paraId="0BE9DF2D"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dateStart = dateParsing(obj.optString("dateStart"))</w:t>
      </w:r>
    </w:p>
    <w:p w14:paraId="262368D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description = obj.optString("description")</w:t>
      </w:r>
    </w:p>
    <w:p w14:paraId="3779A904"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location = obj.optString("location")</w:t>
      </w:r>
    </w:p>
    <w:p w14:paraId="5155DF09"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humanCount = obj.optInt("count_people")</w:t>
      </w:r>
    </w:p>
    <w:p w14:paraId="1CDBC824" w14:textId="26809A7C"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res = images.toString()</w:t>
      </w:r>
    </w:p>
    <w:p w14:paraId="3699CC18"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event =  Event(id, title, description, arrayOf(res), type, dateStart, location, humanCount, null, null, null)</w:t>
      </w:r>
    </w:p>
    <w:p w14:paraId="4537855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
    <w:p w14:paraId="7E03458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catch (ex: java.lang.NullPointerException){</w:t>
      </w:r>
    </w:p>
    <w:p w14:paraId="5E8F2D99"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r w:rsidRPr="00C23A32">
        <w:rPr>
          <w:rFonts w:ascii="Consolas" w:hAnsi="Consolas"/>
          <w:sz w:val="20"/>
          <w:szCs w:val="20"/>
        </w:rPr>
        <w:t>println(ex)</w:t>
      </w:r>
    </w:p>
    <w:p w14:paraId="35D5339B" w14:textId="77777777" w:rsidR="00C23A32" w:rsidRPr="00C23A32" w:rsidRDefault="00C23A32" w:rsidP="00C23A32">
      <w:pPr>
        <w:pStyle w:val="a9"/>
        <w:rPr>
          <w:rFonts w:ascii="Consolas" w:hAnsi="Consolas"/>
          <w:sz w:val="20"/>
          <w:szCs w:val="20"/>
        </w:rPr>
      </w:pPr>
      <w:r w:rsidRPr="00C23A32">
        <w:rPr>
          <w:rFonts w:ascii="Consolas" w:hAnsi="Consolas"/>
          <w:sz w:val="20"/>
          <w:szCs w:val="20"/>
        </w:rPr>
        <w:lastRenderedPageBreak/>
        <w:t xml:space="preserve">                }</w:t>
      </w:r>
    </w:p>
    <w:p w14:paraId="4F297FCC"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 {</w:t>
      </w:r>
    </w:p>
    <w:p w14:paraId="0618A1AF"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error -&gt; //Случай неудачного результата отклика api</w:t>
      </w:r>
    </w:p>
    <w:p w14:paraId="79FF719D"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println("resp error ${error}")</w:t>
      </w:r>
    </w:p>
    <w:p w14:paraId="57B69955"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325311E"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queue.add(stringRequest) //Добавление запроса в очередь</w:t>
      </w:r>
    </w:p>
    <w:p w14:paraId="4AF6C1A7" w14:textId="14D9FA35" w:rsidR="00D02CFA"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F562376" w14:textId="5A92F0BD" w:rsidR="00C23A32" w:rsidRPr="00BA6507" w:rsidRDefault="004E44EC" w:rsidP="00BA6507">
      <w:pPr>
        <w:pStyle w:val="23"/>
      </w:pPr>
      <w:r w:rsidRPr="00BA6507">
        <w:t>3.7 Реализация функции смены языка приложения</w:t>
      </w:r>
    </w:p>
    <w:p w14:paraId="4AB18DE7" w14:textId="42321B99" w:rsidR="00C23A32" w:rsidRPr="008B500F" w:rsidRDefault="003E3870" w:rsidP="004E44EC">
      <w:pPr>
        <w:pStyle w:val="a9"/>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r w:rsidR="008B500F">
        <w:rPr>
          <w:lang w:val="en-US"/>
        </w:rPr>
        <w:t>SharedPrefs</w:t>
      </w:r>
      <w:r w:rsidR="008B500F" w:rsidRPr="008B500F">
        <w:t xml:space="preserve">, </w:t>
      </w:r>
      <w:r w:rsidR="008B500F">
        <w:t xml:space="preserve">вызов диалогового окна в классе </w:t>
      </w:r>
      <w:r w:rsidR="008B500F">
        <w:rPr>
          <w:lang w:val="en-US"/>
        </w:rPr>
        <w:t>SettingsActivity</w:t>
      </w:r>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9"/>
        <w:ind w:firstLine="0"/>
        <w:jc w:val="center"/>
      </w:pPr>
    </w:p>
    <w:p w14:paraId="7B339C04" w14:textId="08ECFB2A" w:rsidR="004E44EC" w:rsidRPr="002F7C1B" w:rsidRDefault="002F7C1B" w:rsidP="00AA2576">
      <w:pPr>
        <w:pStyle w:val="a9"/>
        <w:ind w:firstLine="0"/>
        <w:jc w:val="center"/>
        <w:rPr>
          <w:lang w:val="en-US"/>
        </w:rPr>
      </w:pPr>
      <w:r>
        <w:rPr>
          <w:noProof/>
        </w:rPr>
        <w:drawing>
          <wp:inline distT="0" distB="0" distL="0" distR="0" wp14:anchorId="255F64A6" wp14:editId="409FABDD">
            <wp:extent cx="1325092" cy="2871723"/>
            <wp:effectExtent l="0" t="0" r="889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6626" cy="2896720"/>
                    </a:xfrm>
                    <a:prstGeom prst="rect">
                      <a:avLst/>
                    </a:prstGeom>
                    <a:noFill/>
                    <a:ln>
                      <a:noFill/>
                    </a:ln>
                  </pic:spPr>
                </pic:pic>
              </a:graphicData>
            </a:graphic>
          </wp:inline>
        </w:drawing>
      </w:r>
    </w:p>
    <w:p w14:paraId="3AB48381" w14:textId="64F5FCF2" w:rsidR="002F7C1B" w:rsidRPr="002F7C1B" w:rsidRDefault="002F7C1B" w:rsidP="002F7C1B">
      <w:pPr>
        <w:pStyle w:val="a9"/>
        <w:ind w:firstLine="0"/>
        <w:jc w:val="center"/>
      </w:pPr>
      <w:r>
        <w:t>Рисунок 3.</w:t>
      </w:r>
      <w:r w:rsidRPr="002F7C1B">
        <w:t>8</w:t>
      </w:r>
      <w:r>
        <w:t xml:space="preserve"> – Диалоговое окно смены языка</w:t>
      </w:r>
    </w:p>
    <w:p w14:paraId="75702A30" w14:textId="6B0F68C6" w:rsidR="00C23A32" w:rsidRDefault="00C23A32" w:rsidP="002F7C1B">
      <w:pPr>
        <w:pStyle w:val="a9"/>
        <w:ind w:firstLine="0"/>
      </w:pPr>
    </w:p>
    <w:p w14:paraId="49335F27" w14:textId="11B9325D" w:rsidR="00C23A32" w:rsidRPr="00603DAC" w:rsidRDefault="00603DAC" w:rsidP="00603DAC">
      <w:pPr>
        <w:pStyle w:val="a9"/>
        <w:rPr>
          <w:b/>
          <w:bCs/>
        </w:rPr>
      </w:pPr>
      <w:r w:rsidRPr="00603DAC">
        <w:rPr>
          <w:b/>
          <w:bCs/>
        </w:rPr>
        <w:t>Фрагмент кода для реализации функции</w:t>
      </w:r>
    </w:p>
    <w:p w14:paraId="761F4DE7" w14:textId="77777777" w:rsidR="00603DAC" w:rsidRPr="00603DAC" w:rsidRDefault="00603DAC" w:rsidP="00603DAC">
      <w:pPr>
        <w:pStyle w:val="a9"/>
        <w:rPr>
          <w:rFonts w:ascii="Consolas" w:hAnsi="Consolas"/>
          <w:sz w:val="20"/>
          <w:szCs w:val="20"/>
          <w:lang w:val="en-US"/>
        </w:rPr>
      </w:pPr>
      <w:r w:rsidRPr="002F7C1B">
        <w:rPr>
          <w:rFonts w:ascii="Consolas" w:hAnsi="Consolas"/>
          <w:sz w:val="20"/>
          <w:szCs w:val="20"/>
        </w:rPr>
        <w:t xml:space="preserve">    </w:t>
      </w:r>
      <w:r w:rsidRPr="00603DAC">
        <w:rPr>
          <w:rFonts w:ascii="Consolas" w:hAnsi="Consolas"/>
          <w:sz w:val="20"/>
          <w:szCs w:val="20"/>
          <w:lang w:val="en-US"/>
        </w:rPr>
        <w:t>val preferences = context.getSharedPreferences(PREFERENCE_NAME, Context.MODE_PRIVATE)</w:t>
      </w:r>
    </w:p>
    <w:p w14:paraId="29FC849D" w14:textId="77777777" w:rsidR="00603DAC" w:rsidRPr="00603DAC" w:rsidRDefault="00603DAC" w:rsidP="00603DAC">
      <w:pPr>
        <w:pStyle w:val="a9"/>
        <w:rPr>
          <w:rFonts w:ascii="Consolas" w:hAnsi="Consolas"/>
          <w:sz w:val="20"/>
          <w:szCs w:val="20"/>
          <w:lang w:val="en-US"/>
        </w:rPr>
      </w:pPr>
    </w:p>
    <w:p w14:paraId="577851E0"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getLanguageCount(): String{</w:t>
      </w:r>
    </w:p>
    <w:p w14:paraId="3DE9EC38"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return preferences.getString(PREFERENCE_LANGUAGE, "ru")!!</w:t>
      </w:r>
    </w:p>
    <w:p w14:paraId="5218051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
    <w:p w14:paraId="7E895BDC" w14:textId="77777777" w:rsidR="00603DAC" w:rsidRPr="00603DAC" w:rsidRDefault="00603DAC" w:rsidP="00603DAC">
      <w:pPr>
        <w:pStyle w:val="a9"/>
        <w:rPr>
          <w:rFonts w:ascii="Consolas" w:hAnsi="Consolas"/>
          <w:sz w:val="20"/>
          <w:szCs w:val="20"/>
          <w:lang w:val="en-US"/>
        </w:rPr>
      </w:pPr>
    </w:p>
    <w:p w14:paraId="769612C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setLanguageCount(language: String) {</w:t>
      </w:r>
    </w:p>
    <w:p w14:paraId="765C9432"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val editor = preferences.edit()</w:t>
      </w:r>
    </w:p>
    <w:p w14:paraId="58AE2BE3"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editor.putString(PREFERENCE_LANGUAGE, language)</w:t>
      </w:r>
    </w:p>
    <w:p w14:paraId="2CD688B2" w14:textId="77777777" w:rsidR="00603DAC" w:rsidRPr="00603DAC" w:rsidRDefault="00603DAC" w:rsidP="00603DAC">
      <w:pPr>
        <w:pStyle w:val="a9"/>
        <w:rPr>
          <w:rFonts w:ascii="Consolas" w:hAnsi="Consolas"/>
          <w:sz w:val="20"/>
          <w:szCs w:val="20"/>
        </w:rPr>
      </w:pPr>
      <w:r w:rsidRPr="00603DAC">
        <w:rPr>
          <w:rFonts w:ascii="Consolas" w:hAnsi="Consolas"/>
          <w:sz w:val="20"/>
          <w:szCs w:val="20"/>
          <w:lang w:val="en-US"/>
        </w:rPr>
        <w:t xml:space="preserve">        </w:t>
      </w:r>
      <w:r w:rsidRPr="00603DAC">
        <w:rPr>
          <w:rFonts w:ascii="Consolas" w:hAnsi="Consolas"/>
          <w:sz w:val="20"/>
          <w:szCs w:val="20"/>
        </w:rPr>
        <w:t>editor.apply()</w:t>
      </w:r>
    </w:p>
    <w:p w14:paraId="7E54E40D" w14:textId="3D46D75A" w:rsidR="00C23A32" w:rsidRPr="00603DAC" w:rsidRDefault="00603DAC" w:rsidP="00603DAC">
      <w:pPr>
        <w:pStyle w:val="a9"/>
        <w:rPr>
          <w:rFonts w:ascii="Consolas" w:hAnsi="Consolas"/>
          <w:sz w:val="20"/>
          <w:szCs w:val="20"/>
        </w:rPr>
      </w:pPr>
      <w:r w:rsidRPr="00603DAC">
        <w:rPr>
          <w:rFonts w:ascii="Consolas" w:hAnsi="Consolas"/>
          <w:sz w:val="20"/>
          <w:szCs w:val="20"/>
        </w:rPr>
        <w:t xml:space="preserve">    }</w:t>
      </w:r>
    </w:p>
    <w:p w14:paraId="5A1D36F3" w14:textId="7CFF5610" w:rsidR="00603DAC" w:rsidRPr="00BA6507" w:rsidRDefault="00372595" w:rsidP="00BA6507">
      <w:pPr>
        <w:pStyle w:val="23"/>
      </w:pPr>
      <w:r w:rsidRPr="00BA6507">
        <w:t xml:space="preserve">3.8 </w:t>
      </w:r>
      <w:r w:rsidR="00BA597D" w:rsidRPr="00BA6507">
        <w:t>Реализация функции смены графической темы приложения</w:t>
      </w:r>
    </w:p>
    <w:p w14:paraId="6D000806" w14:textId="6BA08423" w:rsidR="00F1250A" w:rsidRPr="008B500F" w:rsidRDefault="00843973" w:rsidP="00F1250A">
      <w:pPr>
        <w:pStyle w:val="a9"/>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r w:rsidR="00F1250A">
        <w:rPr>
          <w:lang w:val="en-US"/>
        </w:rPr>
        <w:t>SharedPrefs</w:t>
      </w:r>
      <w:r w:rsidR="00F1250A" w:rsidRPr="008B500F">
        <w:t xml:space="preserve">, </w:t>
      </w:r>
      <w:r w:rsidR="00F1250A">
        <w:t xml:space="preserve">вызов диалогового окна в классе </w:t>
      </w:r>
      <w:r w:rsidR="00F1250A">
        <w:rPr>
          <w:lang w:val="en-US"/>
        </w:rPr>
        <w:t>SettingsActivity</w:t>
      </w:r>
      <w:r w:rsidR="00F1250A">
        <w:t>.</w:t>
      </w:r>
    </w:p>
    <w:p w14:paraId="6B4EE2DD" w14:textId="3540C16C" w:rsidR="00603DAC" w:rsidRPr="00BA597D" w:rsidRDefault="00603DAC" w:rsidP="00BA597D">
      <w:pPr>
        <w:pStyle w:val="a9"/>
      </w:pPr>
    </w:p>
    <w:p w14:paraId="33D1DC81" w14:textId="15051888" w:rsidR="00BA597D" w:rsidRDefault="00BA597D" w:rsidP="00AA2576">
      <w:pPr>
        <w:pStyle w:val="a9"/>
        <w:ind w:firstLine="0"/>
        <w:jc w:val="center"/>
      </w:pPr>
    </w:p>
    <w:p w14:paraId="7F8AE0CF" w14:textId="1375B713" w:rsidR="00BA597D" w:rsidRPr="00C56E9B" w:rsidRDefault="00C56E9B" w:rsidP="00AA2576">
      <w:pPr>
        <w:pStyle w:val="a9"/>
        <w:ind w:firstLine="0"/>
        <w:jc w:val="center"/>
        <w:rPr>
          <w:lang w:val="en-US"/>
        </w:rPr>
      </w:pPr>
      <w:r w:rsidRPr="00C56E9B">
        <w:rPr>
          <w:noProof/>
          <w:lang w:val="en-US"/>
        </w:rPr>
        <w:lastRenderedPageBreak/>
        <w:drawing>
          <wp:inline distT="0" distB="0" distL="0" distR="0" wp14:anchorId="25FD1C5C" wp14:editId="20973FF7">
            <wp:extent cx="3423997" cy="3721927"/>
            <wp:effectExtent l="19050" t="19050" r="24130" b="120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0481" cy="3728975"/>
                    </a:xfrm>
                    <a:prstGeom prst="rect">
                      <a:avLst/>
                    </a:prstGeom>
                    <a:ln>
                      <a:solidFill>
                        <a:schemeClr val="tx1"/>
                      </a:solidFill>
                    </a:ln>
                  </pic:spPr>
                </pic:pic>
              </a:graphicData>
            </a:graphic>
          </wp:inline>
        </w:drawing>
      </w:r>
    </w:p>
    <w:p w14:paraId="33FA441D" w14:textId="0A829AB3" w:rsidR="00C56E9B" w:rsidRPr="00C56E9B" w:rsidRDefault="00C56E9B" w:rsidP="00C56E9B">
      <w:pPr>
        <w:pStyle w:val="a9"/>
        <w:ind w:firstLine="0"/>
        <w:jc w:val="center"/>
      </w:pPr>
      <w:r>
        <w:t>Рисунок 3.</w:t>
      </w:r>
      <w:r w:rsidRPr="00C56E9B">
        <w:t>9</w:t>
      </w:r>
      <w:r>
        <w:t>– Смена графической темы</w:t>
      </w:r>
    </w:p>
    <w:p w14:paraId="6F2C446F" w14:textId="104A417A" w:rsidR="00603DAC" w:rsidRDefault="00603DAC" w:rsidP="00AA2576">
      <w:pPr>
        <w:pStyle w:val="a9"/>
        <w:ind w:firstLine="0"/>
        <w:jc w:val="center"/>
      </w:pPr>
    </w:p>
    <w:p w14:paraId="0BBE8F35" w14:textId="6FEF7EA9" w:rsidR="00603DAC" w:rsidRDefault="00C56E9B" w:rsidP="00C56E9B">
      <w:pPr>
        <w:pStyle w:val="a9"/>
        <w:rPr>
          <w:b/>
          <w:bCs/>
        </w:rPr>
      </w:pPr>
      <w:r w:rsidRPr="00C56E9B">
        <w:rPr>
          <w:b/>
          <w:bCs/>
        </w:rPr>
        <w:t>Фрагмент кода для реализации функции</w:t>
      </w:r>
    </w:p>
    <w:p w14:paraId="3ED3D6E0" w14:textId="77777777" w:rsidR="00C56E9B" w:rsidRPr="00C56E9B" w:rsidRDefault="00C56E9B" w:rsidP="00C56E9B">
      <w:pPr>
        <w:pStyle w:val="a9"/>
        <w:rPr>
          <w:rFonts w:ascii="Consolas" w:hAnsi="Consolas"/>
          <w:sz w:val="20"/>
          <w:szCs w:val="20"/>
          <w:lang w:val="en-US"/>
        </w:rPr>
      </w:pPr>
      <w:r w:rsidRPr="00685574">
        <w:rPr>
          <w:rFonts w:ascii="Consolas" w:hAnsi="Consolas"/>
          <w:sz w:val="20"/>
          <w:szCs w:val="20"/>
        </w:rPr>
        <w:t xml:space="preserve">        </w:t>
      </w:r>
      <w:r w:rsidRPr="00C56E9B">
        <w:rPr>
          <w:rFonts w:ascii="Consolas" w:hAnsi="Consolas"/>
          <w:sz w:val="20"/>
          <w:szCs w:val="20"/>
          <w:lang w:val="en-US"/>
        </w:rPr>
        <w:t>switch.setOnCheckedChangeListener { compoundButton, b -&gt;</w:t>
      </w:r>
    </w:p>
    <w:p w14:paraId="5FE73114"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if(b){</w:t>
      </w:r>
    </w:p>
    <w:p w14:paraId="4352C71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 {</w:t>
      </w:r>
    </w:p>
    <w:p w14:paraId="59ABF29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AppCompatDelegate.setDefaultNightMode(AppCompatDelegate.MODE_NIGHT_YES);</w:t>
      </w:r>
    </w:p>
    <w:p w14:paraId="3485E6F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appPrefs.setThemeCount(AppCompatDelegate.MODE_NIGHT_YES)</w:t>
      </w:r>
    </w:p>
    <w:p w14:paraId="0FFA6B5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14F4F21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Exception){</w:t>
      </w:r>
    </w:p>
    <w:p w14:paraId="13F88ED6"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println(ex)</w:t>
      </w:r>
    </w:p>
    <w:p w14:paraId="418C74D8"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restartActivity(this)</w:t>
      </w:r>
    </w:p>
    <w:p w14:paraId="446B58C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6539FA73" w14:textId="77777777" w:rsidR="00C56E9B" w:rsidRPr="00C56E9B" w:rsidRDefault="00C56E9B" w:rsidP="00C56E9B">
      <w:pPr>
        <w:pStyle w:val="a9"/>
        <w:rPr>
          <w:rFonts w:ascii="Consolas" w:hAnsi="Consolas"/>
          <w:sz w:val="20"/>
          <w:szCs w:val="20"/>
          <w:lang w:val="en-US"/>
        </w:rPr>
      </w:pPr>
    </w:p>
    <w:p w14:paraId="7C49E90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}else{</w:t>
      </w:r>
    </w:p>
    <w:p w14:paraId="3A7E079D"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w:t>
      </w:r>
    </w:p>
    <w:p w14:paraId="0FF6E9EE"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AppCompatDelegate.setDefaultNightMode(AppCompatDelegate.MODE_NIGHT_NO);</w:t>
      </w:r>
    </w:p>
    <w:p w14:paraId="0E79056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appPrefs.setThemeCount(AppCompatDelegate.MODE_NIGHT_NO)</w:t>
      </w:r>
    </w:p>
    <w:p w14:paraId="53D15E9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2226B1B5"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Exception){</w:t>
      </w:r>
    </w:p>
    <w:p w14:paraId="417C20FB"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println(ex)</w:t>
      </w:r>
    </w:p>
    <w:p w14:paraId="520A07D0" w14:textId="77777777" w:rsidR="00C56E9B" w:rsidRPr="00C56E9B" w:rsidRDefault="00C56E9B" w:rsidP="00C56E9B">
      <w:pPr>
        <w:pStyle w:val="a9"/>
        <w:rPr>
          <w:rFonts w:ascii="Consolas" w:hAnsi="Consolas"/>
          <w:sz w:val="20"/>
          <w:szCs w:val="20"/>
        </w:rPr>
      </w:pPr>
      <w:r w:rsidRPr="00C56E9B">
        <w:rPr>
          <w:rFonts w:ascii="Consolas" w:hAnsi="Consolas"/>
          <w:sz w:val="20"/>
          <w:szCs w:val="20"/>
          <w:lang w:val="en-US"/>
        </w:rPr>
        <w:t xml:space="preserve">                    </w:t>
      </w:r>
      <w:r w:rsidRPr="00C56E9B">
        <w:rPr>
          <w:rFonts w:ascii="Consolas" w:hAnsi="Consolas"/>
          <w:sz w:val="20"/>
          <w:szCs w:val="20"/>
        </w:rPr>
        <w:t>restartActivity(this)</w:t>
      </w:r>
    </w:p>
    <w:p w14:paraId="65DA8D1A"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0C6416C9"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51DB078A" w14:textId="76CAC58D"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1E482F0B" w14:textId="520B1B72" w:rsidR="00603DAC" w:rsidRPr="00BA6507" w:rsidRDefault="004E286E" w:rsidP="00BA6507">
      <w:pPr>
        <w:pStyle w:val="23"/>
      </w:pPr>
      <w:r w:rsidRPr="00BA6507">
        <w:t xml:space="preserve">3.9 </w:t>
      </w:r>
      <w:r w:rsidR="00B11000" w:rsidRPr="00BA6507">
        <w:t>Реализация функции «Авторизоваться с помощью логина и пароля»</w:t>
      </w:r>
    </w:p>
    <w:p w14:paraId="63E4A8D5" w14:textId="4151D999" w:rsidR="004E286E" w:rsidRPr="0006351F" w:rsidRDefault="002206EC" w:rsidP="00F1250A">
      <w:pPr>
        <w:pStyle w:val="a9"/>
      </w:pPr>
      <w:r>
        <w:t xml:space="preserve">Для запуска данной функции пользователю необходимо заполнить поля имени пользователя и пароля. </w:t>
      </w:r>
      <w:r w:rsidR="00345CC1">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lastRenderedPageBreak/>
        <w:t>авторизации (см. рисунок 3.10).</w:t>
      </w:r>
      <w:r w:rsidR="00F1250A">
        <w:t xml:space="preserve"> Функция реализована в классе </w:t>
      </w:r>
      <w:r w:rsidR="00F1250A">
        <w:rPr>
          <w:lang w:val="en-US"/>
        </w:rPr>
        <w:t>SharedPrefs</w:t>
      </w:r>
      <w:r w:rsidR="00F1250A" w:rsidRPr="008B500F">
        <w:t xml:space="preserve">, </w:t>
      </w:r>
      <w:r w:rsidR="00F1250A">
        <w:t xml:space="preserve">вызов диалогового окна в классе </w:t>
      </w:r>
      <w:r w:rsidR="00F1250A">
        <w:rPr>
          <w:lang w:val="en-US"/>
        </w:rPr>
        <w:t>ProfileCleanFragment</w:t>
      </w:r>
      <w:r w:rsidR="00F1250A">
        <w:t>.</w:t>
      </w:r>
    </w:p>
    <w:p w14:paraId="39B30626" w14:textId="23FFBB4B" w:rsidR="004E286E" w:rsidRDefault="004E286E" w:rsidP="00AA2576">
      <w:pPr>
        <w:pStyle w:val="a9"/>
        <w:ind w:firstLine="0"/>
        <w:jc w:val="center"/>
      </w:pPr>
    </w:p>
    <w:p w14:paraId="24C0FDC5" w14:textId="5FA8EB98" w:rsidR="004E286E" w:rsidRDefault="005C60B0" w:rsidP="00AA2576">
      <w:pPr>
        <w:pStyle w:val="a9"/>
        <w:ind w:firstLine="0"/>
        <w:jc w:val="center"/>
      </w:pPr>
      <w:r>
        <w:rPr>
          <w:noProof/>
        </w:rPr>
        <w:drawing>
          <wp:inline distT="0" distB="0" distL="0" distR="0" wp14:anchorId="1049F9D5" wp14:editId="3D2BD463">
            <wp:extent cx="1501077" cy="3253114"/>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2209" cy="3298911"/>
                    </a:xfrm>
                    <a:prstGeom prst="rect">
                      <a:avLst/>
                    </a:prstGeom>
                    <a:noFill/>
                    <a:ln>
                      <a:noFill/>
                    </a:ln>
                  </pic:spPr>
                </pic:pic>
              </a:graphicData>
            </a:graphic>
          </wp:inline>
        </w:drawing>
      </w:r>
    </w:p>
    <w:p w14:paraId="51B903D7" w14:textId="63970515" w:rsidR="005C60B0" w:rsidRPr="00C56E9B" w:rsidRDefault="005C60B0" w:rsidP="005C60B0">
      <w:pPr>
        <w:pStyle w:val="a9"/>
        <w:ind w:firstLine="0"/>
        <w:jc w:val="center"/>
      </w:pPr>
      <w:r>
        <w:t>Рисунок 3.10– Авторизация в приложении</w:t>
      </w:r>
    </w:p>
    <w:p w14:paraId="357D7204" w14:textId="77777777" w:rsidR="00603DAC" w:rsidRPr="00FA4D32" w:rsidRDefault="00603DAC" w:rsidP="005C60B0">
      <w:pPr>
        <w:pStyle w:val="a9"/>
        <w:ind w:firstLine="0"/>
      </w:pPr>
    </w:p>
    <w:p w14:paraId="104407D0" w14:textId="77777777" w:rsidR="005C60B0" w:rsidRDefault="005C60B0" w:rsidP="005C60B0">
      <w:pPr>
        <w:pStyle w:val="a9"/>
        <w:rPr>
          <w:b/>
          <w:bCs/>
        </w:rPr>
      </w:pPr>
      <w:r w:rsidRPr="00C56E9B">
        <w:rPr>
          <w:b/>
          <w:bCs/>
        </w:rPr>
        <w:t>Фрагмент кода для реализации функции</w:t>
      </w:r>
    </w:p>
    <w:p w14:paraId="7110FE10"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singInButton.setOnClickListener {</w:t>
      </w:r>
    </w:p>
    <w:p w14:paraId="33EF8FFE"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(loginText.text.toString().isEmpty()){</w:t>
      </w:r>
    </w:p>
    <w:p w14:paraId="0873D79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loginText.error = getString(R.string.error)</w:t>
      </w:r>
    </w:p>
    <w:p w14:paraId="5F21BCC7"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2C53F5BC"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(passwordText.text.toString().isEmpty()){</w:t>
      </w:r>
    </w:p>
    <w:p w14:paraId="2C07062A"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passwordText.error = getString(R.string.error)</w:t>
      </w:r>
    </w:p>
    <w:p w14:paraId="24843D1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00279DC8"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(loginText.text.toString().isNotEmpty() &amp;&amp; passwordText.text.toString().isNotEmpty()) {</w:t>
      </w:r>
    </w:p>
    <w:p w14:paraId="0ADCA4A7" w14:textId="77777777" w:rsidR="004113B2" w:rsidRPr="004113B2" w:rsidRDefault="004113B2" w:rsidP="004113B2">
      <w:pPr>
        <w:pStyle w:val="a9"/>
        <w:rPr>
          <w:rFonts w:ascii="Consolas" w:hAnsi="Consolas"/>
          <w:sz w:val="20"/>
          <w:szCs w:val="20"/>
        </w:rPr>
      </w:pPr>
      <w:r w:rsidRPr="004113B2">
        <w:rPr>
          <w:rFonts w:ascii="Consolas" w:hAnsi="Consolas"/>
          <w:sz w:val="20"/>
          <w:szCs w:val="20"/>
          <w:lang w:val="en-US"/>
        </w:rPr>
        <w:t xml:space="preserve">                </w:t>
      </w:r>
      <w:r w:rsidRPr="004113B2">
        <w:rPr>
          <w:rFonts w:ascii="Consolas" w:hAnsi="Consolas"/>
          <w:sz w:val="20"/>
          <w:szCs w:val="20"/>
        </w:rPr>
        <w:t>login()</w:t>
      </w:r>
    </w:p>
    <w:p w14:paraId="4DA5477A" w14:textId="77777777" w:rsidR="004113B2" w:rsidRPr="004113B2" w:rsidRDefault="004113B2" w:rsidP="004113B2">
      <w:pPr>
        <w:pStyle w:val="a9"/>
        <w:rPr>
          <w:rFonts w:ascii="Consolas" w:hAnsi="Consolas"/>
          <w:sz w:val="20"/>
          <w:szCs w:val="20"/>
        </w:rPr>
      </w:pPr>
      <w:r w:rsidRPr="004113B2">
        <w:rPr>
          <w:rFonts w:ascii="Consolas" w:hAnsi="Consolas"/>
          <w:sz w:val="20"/>
          <w:szCs w:val="20"/>
        </w:rPr>
        <w:t xml:space="preserve">            }</w:t>
      </w:r>
    </w:p>
    <w:p w14:paraId="1C776BC2" w14:textId="4EB93140" w:rsidR="00D02CFA" w:rsidRDefault="004113B2" w:rsidP="004113B2">
      <w:pPr>
        <w:pStyle w:val="a9"/>
        <w:rPr>
          <w:rFonts w:ascii="Consolas" w:hAnsi="Consolas"/>
          <w:sz w:val="20"/>
          <w:szCs w:val="20"/>
        </w:rPr>
      </w:pPr>
      <w:r w:rsidRPr="004113B2">
        <w:rPr>
          <w:rFonts w:ascii="Consolas" w:hAnsi="Consolas"/>
          <w:sz w:val="20"/>
          <w:szCs w:val="20"/>
        </w:rPr>
        <w:t xml:space="preserve">        }</w:t>
      </w:r>
    </w:p>
    <w:p w14:paraId="31A33A0B" w14:textId="188C8DCC" w:rsidR="004113B2" w:rsidRDefault="00A5618E" w:rsidP="00A5618E">
      <w:pPr>
        <w:pStyle w:val="23"/>
      </w:pPr>
      <w:r>
        <w:t xml:space="preserve">3.10 </w:t>
      </w:r>
      <w:r w:rsidR="00D87F47">
        <w:t xml:space="preserve">Реализация функции </w:t>
      </w:r>
      <w:r w:rsidR="00A80E9A">
        <w:t>«Зарегистрироваться на мероприятие»</w:t>
      </w:r>
    </w:p>
    <w:p w14:paraId="632894C3" w14:textId="0EB52C72" w:rsidR="00A80E9A" w:rsidRDefault="00802293" w:rsidP="000815EF">
      <w:pPr>
        <w:pStyle w:val="a9"/>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r w:rsidR="00574AEC">
        <w:rPr>
          <w:lang w:val="en-US"/>
        </w:rPr>
        <w:t>EventActivity</w:t>
      </w:r>
      <w:r w:rsidR="00574AEC">
        <w:t xml:space="preserve"> (см. рисунок 3.11)</w:t>
      </w:r>
    </w:p>
    <w:p w14:paraId="5776C5DD" w14:textId="02918ED3" w:rsidR="005348BC" w:rsidRDefault="005348BC" w:rsidP="000815EF">
      <w:pPr>
        <w:pStyle w:val="a9"/>
      </w:pPr>
    </w:p>
    <w:p w14:paraId="2520D878" w14:textId="791AF003" w:rsidR="005348BC" w:rsidRDefault="007F05B1" w:rsidP="005348BC">
      <w:pPr>
        <w:pStyle w:val="a9"/>
        <w:ind w:firstLine="0"/>
        <w:jc w:val="center"/>
      </w:pPr>
      <w:r>
        <w:rPr>
          <w:noProof/>
        </w:rPr>
        <w:lastRenderedPageBreak/>
        <w:drawing>
          <wp:inline distT="0" distB="0" distL="0" distR="0" wp14:anchorId="16CFC6B0" wp14:editId="6B2888C4">
            <wp:extent cx="1883601" cy="408029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8494" cy="4090894"/>
                    </a:xfrm>
                    <a:prstGeom prst="rect">
                      <a:avLst/>
                    </a:prstGeom>
                    <a:noFill/>
                    <a:ln>
                      <a:noFill/>
                    </a:ln>
                  </pic:spPr>
                </pic:pic>
              </a:graphicData>
            </a:graphic>
          </wp:inline>
        </w:drawing>
      </w:r>
    </w:p>
    <w:p w14:paraId="346EA27F" w14:textId="3E51A0E6" w:rsidR="007F05B1" w:rsidRPr="00C56E9B" w:rsidRDefault="007F05B1" w:rsidP="007F05B1">
      <w:pPr>
        <w:pStyle w:val="a9"/>
        <w:ind w:firstLine="0"/>
        <w:jc w:val="center"/>
      </w:pPr>
      <w:r>
        <w:t>Рисунок 3.11– Регистрация на мероприятие</w:t>
      </w:r>
    </w:p>
    <w:p w14:paraId="11ED894D" w14:textId="58CFC195" w:rsidR="005348BC" w:rsidRDefault="005348BC" w:rsidP="005348BC">
      <w:pPr>
        <w:pStyle w:val="a9"/>
        <w:ind w:firstLine="0"/>
        <w:jc w:val="center"/>
      </w:pPr>
    </w:p>
    <w:p w14:paraId="4DD52026" w14:textId="77777777" w:rsidR="00572008" w:rsidRPr="00572008" w:rsidRDefault="00572008" w:rsidP="00572008">
      <w:pPr>
        <w:pStyle w:val="a9"/>
        <w:rPr>
          <w:b/>
          <w:bCs/>
        </w:rPr>
      </w:pPr>
      <w:r w:rsidRPr="00572008">
        <w:rPr>
          <w:b/>
          <w:bCs/>
        </w:rPr>
        <w:t>Фрагмент кода для реализации функции</w:t>
      </w:r>
    </w:p>
    <w:p w14:paraId="57A0E12D" w14:textId="77777777" w:rsidR="00572008" w:rsidRPr="00685574" w:rsidRDefault="00572008" w:rsidP="00572008">
      <w:pPr>
        <w:pStyle w:val="a9"/>
        <w:rPr>
          <w:rFonts w:ascii="Consolas" w:hAnsi="Consolas"/>
          <w:sz w:val="20"/>
          <w:szCs w:val="20"/>
          <w:lang w:val="en-US"/>
        </w:rPr>
      </w:pPr>
      <w:r w:rsidRPr="00685574">
        <w:rPr>
          <w:rFonts w:ascii="Consolas" w:hAnsi="Consolas"/>
          <w:sz w:val="20"/>
          <w:szCs w:val="20"/>
          <w:lang w:val="en-US"/>
        </w:rPr>
        <w:t>regButton.setOnClickListener {</w:t>
      </w:r>
    </w:p>
    <w:p w14:paraId="51EB6080" w14:textId="77777777" w:rsidR="00572008" w:rsidRPr="00572008" w:rsidRDefault="00572008" w:rsidP="00572008">
      <w:pPr>
        <w:pStyle w:val="a9"/>
        <w:rPr>
          <w:rFonts w:ascii="Consolas" w:hAnsi="Consolas"/>
          <w:sz w:val="20"/>
          <w:szCs w:val="20"/>
          <w:lang w:val="en-US"/>
        </w:rPr>
      </w:pPr>
      <w:r w:rsidRPr="00685574">
        <w:rPr>
          <w:rFonts w:ascii="Consolas" w:hAnsi="Consolas"/>
          <w:sz w:val="20"/>
          <w:szCs w:val="20"/>
          <w:lang w:val="en-US"/>
        </w:rPr>
        <w:t xml:space="preserve">            </w:t>
      </w:r>
      <w:r w:rsidRPr="00572008">
        <w:rPr>
          <w:rFonts w:ascii="Consolas" w:hAnsi="Consolas"/>
          <w:sz w:val="20"/>
          <w:szCs w:val="20"/>
          <w:lang w:val="en-US"/>
        </w:rPr>
        <w:t>var resp = myPreference.getLoginCount()</w:t>
      </w:r>
    </w:p>
    <w:p w14:paraId="4DE1F09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when(resp){</w:t>
      </w:r>
    </w:p>
    <w:p w14:paraId="6FD7550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0 -&gt; {</w:t>
      </w:r>
    </w:p>
    <w:p w14:paraId="32E6B428"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Toast.makeText(this, getString(R.string.clean_profile_text), Toast.LENGTH_SHORT).show()</w:t>
      </w:r>
    </w:p>
    <w:p w14:paraId="579A33A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
    <w:p w14:paraId="51BD692F"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1 -&gt; {</w:t>
      </w:r>
    </w:p>
    <w:p w14:paraId="6A791B2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serverHelper.regForEvent(user.id, event.id)</w:t>
      </w:r>
    </w:p>
    <w:p w14:paraId="431349EF" w14:textId="77777777" w:rsidR="00572008" w:rsidRPr="00572008" w:rsidRDefault="00572008" w:rsidP="00572008">
      <w:pPr>
        <w:pStyle w:val="a9"/>
        <w:rPr>
          <w:rFonts w:ascii="Consolas" w:hAnsi="Consolas"/>
          <w:sz w:val="20"/>
          <w:szCs w:val="20"/>
        </w:rPr>
      </w:pPr>
      <w:r w:rsidRPr="00572008">
        <w:rPr>
          <w:rFonts w:ascii="Consolas" w:hAnsi="Consolas"/>
          <w:sz w:val="20"/>
          <w:szCs w:val="20"/>
          <w:lang w:val="en-US"/>
        </w:rPr>
        <w:t xml:space="preserve">                </w:t>
      </w:r>
      <w:r w:rsidRPr="00572008">
        <w:rPr>
          <w:rFonts w:ascii="Consolas" w:hAnsi="Consolas"/>
          <w:sz w:val="20"/>
          <w:szCs w:val="20"/>
        </w:rPr>
        <w:t>}</w:t>
      </w:r>
    </w:p>
    <w:p w14:paraId="56083A74" w14:textId="77777777"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35425C21" w14:textId="14B74BCF"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2F0E6C41" w14:textId="47F1C129" w:rsidR="00CB4C88" w:rsidRPr="003376E3" w:rsidRDefault="00CB4C88" w:rsidP="008C7045">
      <w:pPr>
        <w:pStyle w:val="23"/>
      </w:pPr>
      <w:r>
        <w:t xml:space="preserve">3.11 </w:t>
      </w:r>
      <w:r w:rsidR="005436BC">
        <w:t xml:space="preserve">Реализация функции </w:t>
      </w:r>
      <w:r w:rsidR="003376E3">
        <w:t>проверки интернет-подключения</w:t>
      </w:r>
    </w:p>
    <w:p w14:paraId="538BFE0A" w14:textId="0CBC7A4C" w:rsidR="00304757" w:rsidRPr="00B815B1" w:rsidRDefault="003B3A17" w:rsidP="003376E3">
      <w:pPr>
        <w:pStyle w:val="a9"/>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r w:rsidR="00B815B1">
        <w:rPr>
          <w:lang w:val="en-US"/>
        </w:rPr>
        <w:t>NetworkErrorActivity</w:t>
      </w:r>
      <w:r w:rsidR="00B815B1">
        <w:t xml:space="preserve">, который предоставляет возможность проверить доступность соединения (см. рисунок 3.12). Реализация функции осуществляется в классе </w:t>
      </w:r>
      <w:r w:rsidR="00B815B1">
        <w:rPr>
          <w:lang w:val="en-US"/>
        </w:rPr>
        <w:t>ServerHelper</w:t>
      </w:r>
      <w:r w:rsidR="00B815B1">
        <w:t>.</w:t>
      </w:r>
    </w:p>
    <w:p w14:paraId="2DAA84C0" w14:textId="7D5911B2" w:rsidR="00304757" w:rsidRDefault="00304757" w:rsidP="00304757">
      <w:pPr>
        <w:pStyle w:val="a9"/>
        <w:ind w:firstLine="0"/>
        <w:jc w:val="center"/>
      </w:pPr>
    </w:p>
    <w:p w14:paraId="5F3DB007" w14:textId="3FB12E62" w:rsidR="00304757" w:rsidRDefault="001626D6" w:rsidP="00304757">
      <w:pPr>
        <w:pStyle w:val="a9"/>
        <w:ind w:firstLine="0"/>
        <w:jc w:val="center"/>
      </w:pPr>
      <w:r>
        <w:rPr>
          <w:noProof/>
        </w:rPr>
        <w:lastRenderedPageBreak/>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9"/>
        <w:ind w:firstLine="0"/>
        <w:jc w:val="center"/>
      </w:pPr>
      <w:r>
        <w:t>Рисунок 3.12 – Ошибка подключения к сети</w:t>
      </w:r>
    </w:p>
    <w:p w14:paraId="316A5C73" w14:textId="77777777" w:rsidR="001626D6" w:rsidRDefault="001626D6" w:rsidP="00304757">
      <w:pPr>
        <w:pStyle w:val="a9"/>
        <w:ind w:firstLine="0"/>
        <w:jc w:val="center"/>
      </w:pPr>
    </w:p>
    <w:p w14:paraId="7A9547A4" w14:textId="35AC60B2" w:rsidR="00B815B1" w:rsidRDefault="00B815B1" w:rsidP="00B815B1">
      <w:pPr>
        <w:pStyle w:val="a9"/>
        <w:rPr>
          <w:b/>
          <w:bCs/>
        </w:rPr>
      </w:pPr>
      <w:r w:rsidRPr="00B815B1">
        <w:rPr>
          <w:b/>
          <w:bCs/>
        </w:rPr>
        <w:t>Фрагмент кода для реализации функции</w:t>
      </w:r>
    </w:p>
    <w:p w14:paraId="5E18A826"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fun isOnline(context: Context): Boolean {</w:t>
      </w:r>
    </w:p>
    <w:p w14:paraId="72F7A28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val connectivityManager =</w:t>
      </w:r>
    </w:p>
    <w:p w14:paraId="2123F8E1"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context.getSystemService(Context.CONNECTIVITY_SERVICE) as ConnectivityManager</w:t>
      </w:r>
    </w:p>
    <w:p w14:paraId="7C0F9AB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(connectivityManager != null) {</w:t>
      </w:r>
    </w:p>
    <w:p w14:paraId="7DB03E0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val capabilities =</w:t>
      </w:r>
    </w:p>
    <w:p w14:paraId="6D490FB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connectivityManager.getNetworkCapabilities(connectivityManager.activeNetwork)</w:t>
      </w:r>
    </w:p>
    <w:p w14:paraId="26ED236B"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(capabilities != null) {</w:t>
      </w:r>
    </w:p>
    <w:p w14:paraId="7274996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(capabilities.hasTransport(NetworkCapabilities.TRANSPORT_CELLULAR)) {</w:t>
      </w:r>
    </w:p>
    <w:p w14:paraId="7E2E2D4E"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Log.i("Internet", "NetworkCapabilities.TRANSPORT_CELLULAR")</w:t>
      </w:r>
    </w:p>
    <w:p w14:paraId="4C8CF35C"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5660EB2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(capabilities.hasTransport(NetworkCapabilities.TRANSPORT_WIFI)) {</w:t>
      </w:r>
    </w:p>
    <w:p w14:paraId="5F2A5C75"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Log.i("Internet", "NetworkCapabilities.TRANSPORT_WIFI")</w:t>
      </w:r>
    </w:p>
    <w:p w14:paraId="7729E92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1DE2E95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(capabilities.hasTransport(NetworkCapabilities.TRANSPORT_ETHERNET)) {</w:t>
      </w:r>
    </w:p>
    <w:p w14:paraId="251E9CD4"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Log.i("Internet", "NetworkCapabilities.TRANSPORT_ETHERNET")</w:t>
      </w:r>
    </w:p>
    <w:p w14:paraId="22732BE9" w14:textId="77777777" w:rsidR="00B815B1" w:rsidRPr="00B815B1" w:rsidRDefault="00B815B1" w:rsidP="00B815B1">
      <w:pPr>
        <w:pStyle w:val="a9"/>
        <w:rPr>
          <w:rFonts w:ascii="Consolas" w:hAnsi="Consolas"/>
          <w:sz w:val="20"/>
          <w:szCs w:val="20"/>
        </w:rPr>
      </w:pPr>
      <w:r w:rsidRPr="00B815B1">
        <w:rPr>
          <w:rFonts w:ascii="Consolas" w:hAnsi="Consolas"/>
          <w:sz w:val="20"/>
          <w:szCs w:val="20"/>
          <w:lang w:val="en-US"/>
        </w:rPr>
        <w:t xml:space="preserve">                    </w:t>
      </w:r>
      <w:r w:rsidRPr="00B815B1">
        <w:rPr>
          <w:rFonts w:ascii="Consolas" w:hAnsi="Consolas"/>
          <w:sz w:val="20"/>
          <w:szCs w:val="20"/>
        </w:rPr>
        <w:t>return true</w:t>
      </w:r>
    </w:p>
    <w:p w14:paraId="37685AA5"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6A2CFB"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4C6623"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42F71519"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return false</w:t>
      </w:r>
    </w:p>
    <w:p w14:paraId="31065126" w14:textId="1BF12565"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733AAC6E" w14:textId="2829A2E9" w:rsidR="005436BC" w:rsidRDefault="005436BC" w:rsidP="008C7045">
      <w:pPr>
        <w:pStyle w:val="23"/>
      </w:pPr>
      <w:r>
        <w:lastRenderedPageBreak/>
        <w:t xml:space="preserve">3.12 </w:t>
      </w:r>
      <w:r w:rsidR="001C1FC3">
        <w:t>Реализация функции «Подтвердить присутствие участника»</w:t>
      </w:r>
    </w:p>
    <w:p w14:paraId="40BACD30" w14:textId="27424D9E" w:rsidR="003376E3" w:rsidRDefault="003376E3" w:rsidP="003376E3">
      <w:pPr>
        <w:pStyle w:val="a9"/>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r>
        <w:rPr>
          <w:lang w:val="en-US"/>
        </w:rPr>
        <w:t>ScannerActivity</w:t>
      </w:r>
      <w:r w:rsidRPr="002E6FB8">
        <w:t xml:space="preserve"> (</w:t>
      </w:r>
      <w:r>
        <w:t>см. рисунок 3.1</w:t>
      </w:r>
      <w:r w:rsidR="002E6FB8">
        <w:t>3</w:t>
      </w:r>
      <w:r w:rsidRPr="002E6FB8">
        <w:t>)</w:t>
      </w:r>
      <w:r w:rsidR="002E6FB8">
        <w:t xml:space="preserve"> и </w:t>
      </w:r>
      <w:r w:rsidR="002E6FB8" w:rsidRPr="002E6FB8">
        <w:t>ResultScannerActivity</w:t>
      </w:r>
      <w:r w:rsidR="002E6FB8">
        <w:t xml:space="preserve"> (см. рисунок 3.14)</w:t>
      </w:r>
      <w:r>
        <w:t>.</w:t>
      </w:r>
    </w:p>
    <w:p w14:paraId="17E3420A" w14:textId="42F59D1C" w:rsidR="003376E3" w:rsidRPr="00685574" w:rsidRDefault="003376E3" w:rsidP="003376E3">
      <w:pPr>
        <w:pStyle w:val="a9"/>
        <w:ind w:firstLine="0"/>
        <w:jc w:val="center"/>
      </w:pPr>
    </w:p>
    <w:p w14:paraId="639912D6" w14:textId="3CB4DCB7" w:rsidR="001626D6" w:rsidRDefault="00EF25DE" w:rsidP="003376E3">
      <w:pPr>
        <w:pStyle w:val="a9"/>
        <w:ind w:firstLine="0"/>
        <w:jc w:val="center"/>
        <w:rPr>
          <w:lang w:val="en-US"/>
        </w:rPr>
      </w:pPr>
      <w:r>
        <w:rPr>
          <w:noProof/>
        </w:rPr>
        <w:drawing>
          <wp:inline distT="0" distB="0" distL="0" distR="0" wp14:anchorId="4D3199DD" wp14:editId="44C32204">
            <wp:extent cx="1378381" cy="298809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88280" cy="3009558"/>
                    </a:xfrm>
                    <a:prstGeom prst="rect">
                      <a:avLst/>
                    </a:prstGeom>
                    <a:noFill/>
                    <a:ln>
                      <a:noFill/>
                    </a:ln>
                  </pic:spPr>
                </pic:pic>
              </a:graphicData>
            </a:graphic>
          </wp:inline>
        </w:drawing>
      </w:r>
    </w:p>
    <w:p w14:paraId="43EDAF1B" w14:textId="6991DDB1" w:rsidR="00EF25DE" w:rsidRPr="002A7145" w:rsidRDefault="00EF25DE" w:rsidP="00EF25DE">
      <w:pPr>
        <w:pStyle w:val="a9"/>
        <w:ind w:firstLine="0"/>
        <w:jc w:val="center"/>
      </w:pPr>
      <w:r>
        <w:t>Рисунок 3.13</w:t>
      </w:r>
      <w:r w:rsidR="00182E08">
        <w:t xml:space="preserve"> </w:t>
      </w:r>
      <w:r>
        <w:t>– Подтверждение присутствия</w:t>
      </w:r>
    </w:p>
    <w:p w14:paraId="4BCC4466" w14:textId="77777777" w:rsidR="001626D6" w:rsidRDefault="001626D6" w:rsidP="003376E3">
      <w:pPr>
        <w:pStyle w:val="a9"/>
        <w:ind w:firstLine="0"/>
        <w:jc w:val="center"/>
        <w:rPr>
          <w:lang w:val="en-US"/>
        </w:rPr>
      </w:pPr>
    </w:p>
    <w:p w14:paraId="3899F2E4" w14:textId="77777777" w:rsidR="001626D6" w:rsidRDefault="001626D6" w:rsidP="001626D6">
      <w:pPr>
        <w:pStyle w:val="a9"/>
        <w:ind w:firstLine="0"/>
        <w:jc w:val="center"/>
      </w:pPr>
      <w:r>
        <w:rPr>
          <w:noProof/>
        </w:rPr>
        <w:drawing>
          <wp:inline distT="0" distB="0" distL="0" distR="0" wp14:anchorId="1D393DD6" wp14:editId="5BAE01B7">
            <wp:extent cx="1576649" cy="341537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6142" cy="3435935"/>
                    </a:xfrm>
                    <a:prstGeom prst="rect">
                      <a:avLst/>
                    </a:prstGeom>
                    <a:noFill/>
                    <a:ln>
                      <a:noFill/>
                    </a:ln>
                  </pic:spPr>
                </pic:pic>
              </a:graphicData>
            </a:graphic>
          </wp:inline>
        </w:drawing>
      </w:r>
    </w:p>
    <w:p w14:paraId="0507F471" w14:textId="7D34B1B1" w:rsidR="001626D6" w:rsidRPr="002A7145" w:rsidRDefault="001626D6" w:rsidP="001626D6">
      <w:pPr>
        <w:pStyle w:val="a9"/>
        <w:ind w:firstLine="0"/>
        <w:jc w:val="center"/>
      </w:pPr>
      <w:r>
        <w:t>Рисунок 3.14</w:t>
      </w:r>
      <w:r w:rsidR="00182E08">
        <w:t xml:space="preserve"> </w:t>
      </w:r>
      <w:r>
        <w:t>– Подтверждение присутствия</w:t>
      </w:r>
    </w:p>
    <w:p w14:paraId="3F8763A6" w14:textId="63A23D8A" w:rsidR="00641696" w:rsidRPr="00685574" w:rsidRDefault="00641696" w:rsidP="003376E3">
      <w:pPr>
        <w:pStyle w:val="a9"/>
        <w:ind w:firstLine="0"/>
        <w:jc w:val="center"/>
      </w:pPr>
    </w:p>
    <w:p w14:paraId="674C1541" w14:textId="77777777" w:rsidR="00641696" w:rsidRPr="00685574" w:rsidRDefault="00641696" w:rsidP="00641696">
      <w:pPr>
        <w:pStyle w:val="a9"/>
        <w:rPr>
          <w:b/>
          <w:bCs/>
        </w:rPr>
      </w:pPr>
      <w:r w:rsidRPr="00B815B1">
        <w:rPr>
          <w:b/>
          <w:bCs/>
        </w:rPr>
        <w:t>Фрагмент</w:t>
      </w:r>
      <w:r w:rsidRPr="00685574">
        <w:rPr>
          <w:b/>
          <w:bCs/>
        </w:rPr>
        <w:t xml:space="preserve"> </w:t>
      </w:r>
      <w:r w:rsidRPr="00B815B1">
        <w:rPr>
          <w:b/>
          <w:bCs/>
        </w:rPr>
        <w:t>кода</w:t>
      </w:r>
      <w:r w:rsidRPr="00685574">
        <w:rPr>
          <w:b/>
          <w:bCs/>
        </w:rPr>
        <w:t xml:space="preserve"> </w:t>
      </w:r>
      <w:r w:rsidRPr="00B815B1">
        <w:rPr>
          <w:b/>
          <w:bCs/>
        </w:rPr>
        <w:t>для</w:t>
      </w:r>
      <w:r w:rsidRPr="00685574">
        <w:rPr>
          <w:b/>
          <w:bCs/>
        </w:rPr>
        <w:t xml:space="preserve"> </w:t>
      </w:r>
      <w:r w:rsidRPr="00B815B1">
        <w:rPr>
          <w:b/>
          <w:bCs/>
        </w:rPr>
        <w:t>реализации</w:t>
      </w:r>
      <w:r w:rsidRPr="00685574">
        <w:rPr>
          <w:b/>
          <w:bCs/>
        </w:rPr>
        <w:t xml:space="preserve"> </w:t>
      </w:r>
      <w:r w:rsidRPr="00B815B1">
        <w:rPr>
          <w:b/>
          <w:bCs/>
        </w:rPr>
        <w:t>функции</w:t>
      </w:r>
    </w:p>
    <w:p w14:paraId="2F3F3F16" w14:textId="77777777" w:rsidR="00641696" w:rsidRPr="00641696" w:rsidRDefault="00641696" w:rsidP="00641696">
      <w:pPr>
        <w:pStyle w:val="a9"/>
        <w:rPr>
          <w:rFonts w:ascii="Consolas" w:hAnsi="Consolas"/>
          <w:sz w:val="20"/>
          <w:szCs w:val="20"/>
          <w:lang w:val="en-US"/>
        </w:rPr>
      </w:pPr>
      <w:r w:rsidRPr="00685574">
        <w:rPr>
          <w:rFonts w:ascii="Consolas" w:hAnsi="Consolas"/>
          <w:sz w:val="20"/>
          <w:szCs w:val="20"/>
        </w:rPr>
        <w:t xml:space="preserve">        </w:t>
      </w:r>
      <w:r w:rsidRPr="00641696">
        <w:rPr>
          <w:rFonts w:ascii="Consolas" w:hAnsi="Consolas"/>
          <w:sz w:val="20"/>
          <w:szCs w:val="20"/>
          <w:lang w:val="en-US"/>
        </w:rPr>
        <w:t>confirmButton.setOnClickListener {</w:t>
      </w:r>
    </w:p>
    <w:p w14:paraId="2863ED7C"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var resultConfirm: Boolean = serverHelper.confirmPresence(user.id, event.id)</w:t>
      </w:r>
    </w:p>
    <w:p w14:paraId="1C9A7442"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if(resultConfirm == true){</w:t>
      </w:r>
    </w:p>
    <w:p w14:paraId="6C6AC305"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showSuccessfulDialog()</w:t>
      </w:r>
    </w:p>
    <w:p w14:paraId="56C875C0"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lastRenderedPageBreak/>
        <w:t xml:space="preserve">            }</w:t>
      </w:r>
    </w:p>
    <w:p w14:paraId="635A25FB"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else{</w:t>
      </w:r>
    </w:p>
    <w:p w14:paraId="14700938" w14:textId="77777777" w:rsidR="00641696" w:rsidRPr="00F54518"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r w:rsidRPr="00685574">
        <w:rPr>
          <w:rFonts w:ascii="Consolas" w:hAnsi="Consolas"/>
          <w:sz w:val="20"/>
          <w:szCs w:val="20"/>
          <w:lang w:val="en-US"/>
        </w:rPr>
        <w:t>showErrorDialog</w:t>
      </w:r>
      <w:r w:rsidRPr="00F54518">
        <w:rPr>
          <w:rFonts w:ascii="Consolas" w:hAnsi="Consolas"/>
          <w:sz w:val="20"/>
          <w:szCs w:val="20"/>
          <w:lang w:val="en-US"/>
        </w:rPr>
        <w:t>()</w:t>
      </w:r>
    </w:p>
    <w:p w14:paraId="291E6690" w14:textId="77777777" w:rsidR="00641696" w:rsidRPr="00F54518" w:rsidRDefault="00641696" w:rsidP="00641696">
      <w:pPr>
        <w:pStyle w:val="a9"/>
        <w:rPr>
          <w:rFonts w:ascii="Consolas" w:hAnsi="Consolas"/>
          <w:sz w:val="20"/>
          <w:szCs w:val="20"/>
          <w:lang w:val="en-US"/>
        </w:rPr>
      </w:pPr>
      <w:r w:rsidRPr="00F54518">
        <w:rPr>
          <w:rFonts w:ascii="Consolas" w:hAnsi="Consolas"/>
          <w:sz w:val="20"/>
          <w:szCs w:val="20"/>
          <w:lang w:val="en-US"/>
        </w:rPr>
        <w:t xml:space="preserve">            }</w:t>
      </w:r>
    </w:p>
    <w:p w14:paraId="41B5C1E9" w14:textId="0E516527" w:rsidR="00641696" w:rsidRPr="00641696" w:rsidRDefault="00641696" w:rsidP="00641696">
      <w:pPr>
        <w:pStyle w:val="a9"/>
        <w:rPr>
          <w:rFonts w:ascii="Consolas" w:hAnsi="Consolas"/>
          <w:sz w:val="20"/>
          <w:szCs w:val="20"/>
        </w:rPr>
      </w:pPr>
      <w:r w:rsidRPr="00F54518">
        <w:rPr>
          <w:rFonts w:ascii="Consolas" w:hAnsi="Consolas"/>
          <w:sz w:val="20"/>
          <w:szCs w:val="20"/>
          <w:lang w:val="en-US"/>
        </w:rPr>
        <w:t xml:space="preserve">        </w:t>
      </w:r>
      <w:r w:rsidRPr="00641696">
        <w:rPr>
          <w:rFonts w:ascii="Consolas" w:hAnsi="Consolas"/>
          <w:sz w:val="20"/>
          <w:szCs w:val="20"/>
        </w:rPr>
        <w:t>}</w:t>
      </w:r>
    </w:p>
    <w:p w14:paraId="24DE319E" w14:textId="043F3A8F" w:rsidR="006D19D0" w:rsidRDefault="006D19D0" w:rsidP="006D19D0">
      <w:pPr>
        <w:pStyle w:val="23"/>
      </w:pPr>
      <w:r w:rsidRPr="006D19D0">
        <w:t xml:space="preserve">3.13 </w:t>
      </w:r>
      <w:r>
        <w:t>Реализация функции «Просмотреть список зарегистрированных участников»</w:t>
      </w:r>
    </w:p>
    <w:p w14:paraId="08B630E2" w14:textId="7BDA7877" w:rsidR="00572008" w:rsidRDefault="00305C92" w:rsidP="00572008">
      <w:pPr>
        <w:pStyle w:val="a9"/>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ServerHelper, заполнение данных в </w:t>
      </w:r>
      <w:r w:rsidR="008E08A4" w:rsidRPr="008E08A4">
        <w:t xml:space="preserve">EventStatsActivity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9"/>
        <w:ind w:firstLine="0"/>
        <w:jc w:val="center"/>
      </w:pPr>
    </w:p>
    <w:p w14:paraId="05A64988" w14:textId="24EC65F4" w:rsidR="001626D6" w:rsidRDefault="00182E08" w:rsidP="00257EFD">
      <w:pPr>
        <w:pStyle w:val="a9"/>
        <w:ind w:firstLine="0"/>
        <w:jc w:val="center"/>
      </w:pPr>
      <w:r>
        <w:rPr>
          <w:noProof/>
        </w:rPr>
        <w:drawing>
          <wp:inline distT="0" distB="0" distL="0" distR="0" wp14:anchorId="62F1B116" wp14:editId="20F12A9D">
            <wp:extent cx="4619018" cy="21995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0"/>
                    <a:stretch/>
                  </pic:blipFill>
                  <pic:spPr bwMode="auto">
                    <a:xfrm>
                      <a:off x="0" y="0"/>
                      <a:ext cx="4645579" cy="221222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9"/>
        <w:ind w:firstLine="0"/>
        <w:jc w:val="center"/>
      </w:pPr>
      <w:r>
        <w:t xml:space="preserve">Рисунок 3.15 – </w:t>
      </w:r>
      <w:r w:rsidR="00664DD9">
        <w:t xml:space="preserve">Статистика </w:t>
      </w:r>
      <w:r w:rsidR="000B636D">
        <w:t>мероприятия</w:t>
      </w:r>
    </w:p>
    <w:p w14:paraId="53BE68E2" w14:textId="4ACA9B10" w:rsidR="00257EFD" w:rsidRDefault="00257EFD" w:rsidP="00257EFD">
      <w:pPr>
        <w:pStyle w:val="a9"/>
        <w:ind w:firstLine="0"/>
        <w:jc w:val="center"/>
      </w:pPr>
    </w:p>
    <w:p w14:paraId="69A26CB5" w14:textId="77777777" w:rsidR="00257EFD" w:rsidRDefault="00257EFD" w:rsidP="00257EFD">
      <w:pPr>
        <w:pStyle w:val="a9"/>
        <w:rPr>
          <w:b/>
          <w:bCs/>
        </w:rPr>
      </w:pPr>
      <w:r w:rsidRPr="00B815B1">
        <w:rPr>
          <w:b/>
          <w:bCs/>
        </w:rPr>
        <w:t>Фрагмент кода для реализации функции</w:t>
      </w:r>
    </w:p>
    <w:p w14:paraId="5D8AE220" w14:textId="77777777" w:rsidR="00C34EF2" w:rsidRPr="00685574" w:rsidRDefault="00C34EF2" w:rsidP="00C34EF2">
      <w:pPr>
        <w:pStyle w:val="a9"/>
        <w:rPr>
          <w:rFonts w:ascii="Consolas" w:hAnsi="Consolas"/>
          <w:sz w:val="20"/>
          <w:szCs w:val="20"/>
          <w:lang w:val="en-US"/>
        </w:rPr>
      </w:pPr>
      <w:r w:rsidRPr="00C34EF2">
        <w:rPr>
          <w:rFonts w:ascii="Consolas" w:hAnsi="Consolas"/>
          <w:sz w:val="20"/>
          <w:szCs w:val="20"/>
        </w:rPr>
        <w:t xml:space="preserve">    </w:t>
      </w:r>
      <w:r w:rsidRPr="00685574">
        <w:rPr>
          <w:rFonts w:ascii="Consolas" w:hAnsi="Consolas"/>
          <w:sz w:val="20"/>
          <w:szCs w:val="20"/>
          <w:lang w:val="en-US"/>
        </w:rPr>
        <w:t>private fun setTable() {</w:t>
      </w:r>
    </w:p>
    <w:p w14:paraId="3411CCCD" w14:textId="77777777" w:rsidR="00C34EF2" w:rsidRPr="00C34EF2" w:rsidRDefault="00C34EF2" w:rsidP="00C34EF2">
      <w:pPr>
        <w:pStyle w:val="a9"/>
        <w:rPr>
          <w:rFonts w:ascii="Consolas" w:hAnsi="Consolas"/>
          <w:sz w:val="20"/>
          <w:szCs w:val="20"/>
          <w:lang w:val="en-US"/>
        </w:rPr>
      </w:pPr>
      <w:r w:rsidRPr="00685574">
        <w:rPr>
          <w:rFonts w:ascii="Consolas" w:hAnsi="Consolas"/>
          <w:sz w:val="20"/>
          <w:szCs w:val="20"/>
          <w:lang w:val="en-US"/>
        </w:rPr>
        <w:t xml:space="preserve">        </w:t>
      </w:r>
      <w:r w:rsidRPr="00C34EF2">
        <w:rPr>
          <w:rFonts w:ascii="Consolas" w:hAnsi="Consolas"/>
          <w:sz w:val="20"/>
          <w:szCs w:val="20"/>
          <w:lang w:val="en-US"/>
        </w:rPr>
        <w:t>var header = DataTableHeader.Builder()</w:t>
      </w:r>
    </w:p>
    <w:p w14:paraId="29EAB2E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.item(getString(R.string.table_num_text), 10)</w:t>
      </w:r>
    </w:p>
    <w:p w14:paraId="2BDD5CD9"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.item(getString(R.string.table_name_text), 30)</w:t>
      </w:r>
    </w:p>
    <w:p w14:paraId="663FB50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.item(getString(R.string.table_group_text), 10)</w:t>
      </w:r>
    </w:p>
    <w:p w14:paraId="35103F88"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.item(getString(R.string.table_role_text), 10)</w:t>
      </w:r>
    </w:p>
    <w:p w14:paraId="4B621F8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.item(getString(R.string.table_pres_presence_noted_text), 20)</w:t>
      </w:r>
    </w:p>
    <w:p w14:paraId="0E60065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.item(getString(R.string.table_pres_text), 20)</w:t>
      </w:r>
    </w:p>
    <w:p w14:paraId="14E0D77C"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.build()</w:t>
      </w:r>
    </w:p>
    <w:p w14:paraId="10B75E48" w14:textId="77777777" w:rsidR="00C34EF2" w:rsidRPr="00C34EF2" w:rsidRDefault="00C34EF2" w:rsidP="00C34EF2">
      <w:pPr>
        <w:pStyle w:val="a9"/>
        <w:rPr>
          <w:rFonts w:ascii="Consolas" w:hAnsi="Consolas"/>
          <w:sz w:val="20"/>
          <w:szCs w:val="20"/>
          <w:lang w:val="en-US"/>
        </w:rPr>
      </w:pPr>
    </w:p>
    <w:p w14:paraId="65A8A667"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 rows: ArrayList&lt;DataTableRow&gt; = ArrayList()</w:t>
      </w:r>
    </w:p>
    <w:p w14:paraId="1204AAB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var i = 1</w:t>
      </w:r>
    </w:p>
    <w:p w14:paraId="5816EF0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participantList.forEach {</w:t>
      </w:r>
    </w:p>
    <w:p w14:paraId="02DC954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 row = DataTableRow.Builder()</w:t>
      </w:r>
    </w:p>
    <w:p w14:paraId="6357349B"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.value(i.toString())</w:t>
      </w:r>
    </w:p>
    <w:p w14:paraId="238A158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.value(it.userName)</w:t>
      </w:r>
    </w:p>
    <w:p w14:paraId="03687FCA"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.value(it.studentGroup)</w:t>
      </w:r>
    </w:p>
    <w:p w14:paraId="5AFB0E2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.value(it.role)</w:t>
      </w:r>
    </w:p>
    <w:p w14:paraId="6C5A904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.value(it.presenceNoted)</w:t>
      </w:r>
    </w:p>
    <w:p w14:paraId="695D269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.value(it.presence)</w:t>
      </w:r>
    </w:p>
    <w:p w14:paraId="359F51F1"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.build()</w:t>
      </w:r>
    </w:p>
    <w:p w14:paraId="3C175C86" w14:textId="77777777" w:rsidR="00C34EF2" w:rsidRPr="00C34EF2" w:rsidRDefault="00C34EF2" w:rsidP="00C34EF2">
      <w:pPr>
        <w:pStyle w:val="a9"/>
        <w:rPr>
          <w:rFonts w:ascii="Consolas" w:hAnsi="Consolas"/>
          <w:sz w:val="20"/>
          <w:szCs w:val="20"/>
          <w:lang w:val="en-US"/>
        </w:rPr>
      </w:pPr>
    </w:p>
    <w:p w14:paraId="67454F9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rows.add(row)</w:t>
      </w:r>
    </w:p>
    <w:p w14:paraId="690AC4D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 ++</w:t>
      </w:r>
    </w:p>
    <w:p w14:paraId="59ABA368" w14:textId="5D2F6C43" w:rsidR="00257EFD" w:rsidRPr="00C34EF2" w:rsidRDefault="00C34EF2" w:rsidP="00C34EF2">
      <w:pPr>
        <w:pStyle w:val="a9"/>
        <w:rPr>
          <w:rFonts w:ascii="Consolas" w:hAnsi="Consolas"/>
          <w:sz w:val="20"/>
          <w:szCs w:val="20"/>
        </w:rPr>
      </w:pPr>
      <w:r w:rsidRPr="00C34EF2">
        <w:rPr>
          <w:rFonts w:ascii="Consolas" w:hAnsi="Consolas"/>
          <w:sz w:val="20"/>
          <w:szCs w:val="20"/>
          <w:lang w:val="en-US"/>
        </w:rPr>
        <w:t xml:space="preserve">        </w:t>
      </w:r>
      <w:r w:rsidRPr="00C34EF2">
        <w:rPr>
          <w:rFonts w:ascii="Consolas" w:hAnsi="Consolas"/>
          <w:sz w:val="20"/>
          <w:szCs w:val="20"/>
        </w:rPr>
        <w:t>}</w:t>
      </w: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94368BD" w:rsidR="00465A45" w:rsidRDefault="0053205E" w:rsidP="00465A45">
      <w:pPr>
        <w:pStyle w:val="a9"/>
      </w:pPr>
      <w:r w:rsidRPr="0053205E">
        <w:t>Тестовое приложение было представлено фокус-групп</w:t>
      </w:r>
      <w:r>
        <w:t>е, состоящей из студентов ИРНИТУ</w:t>
      </w:r>
      <w:r w:rsidRPr="0053205E">
        <w:t xml:space="preserve">, которые были </w:t>
      </w:r>
      <w:r w:rsidR="00A00789">
        <w:t>получили сборку</w:t>
      </w:r>
      <w:r w:rsidRPr="0053205E">
        <w:t xml:space="preserve"> для проведения тестирования и предоставления обратной связи. Целью этого тестирования было определение работы приложения на различных типах устройств и версиях операционной системы Android, а также оценка его функциональности, стабильности и удобства использования.</w:t>
      </w:r>
    </w:p>
    <w:p w14:paraId="3435499A" w14:textId="6CD7099C" w:rsidR="005C7A82" w:rsidRDefault="005C7A82" w:rsidP="00465A45">
      <w:pPr>
        <w:pStyle w:val="a9"/>
      </w:pPr>
      <w:r w:rsidRPr="005C7A82">
        <w:t>Участник</w:t>
      </w:r>
      <w:r>
        <w:t>ам</w:t>
      </w:r>
      <w:r w:rsidRPr="005C7A82">
        <w:t xml:space="preserve"> фокус-группы был</w:t>
      </w:r>
      <w:r>
        <w:t>о</w:t>
      </w:r>
      <w:r w:rsidRPr="005C7A82">
        <w:t xml:space="preserve"> предложен</w:t>
      </w:r>
      <w:r>
        <w:t>о</w:t>
      </w:r>
      <w:r w:rsidRPr="005C7A82">
        <w:t xml:space="preserve"> заполнить опрос, в котором они должны были указать тип устройства, версию Android, </w:t>
      </w:r>
      <w:r w:rsidR="00F43725">
        <w:t xml:space="preserve">обозначить </w:t>
      </w:r>
      <w:r>
        <w:t>выявлен</w:t>
      </w:r>
      <w:r w:rsidR="00F43725">
        <w:t>ные</w:t>
      </w:r>
      <w:r>
        <w:t xml:space="preserve"> </w:t>
      </w:r>
      <w:r w:rsidRPr="005C7A82">
        <w:t>баг</w:t>
      </w:r>
      <w:r w:rsidR="00F43725">
        <w:t>и</w:t>
      </w:r>
      <w:r w:rsidRPr="005C7A82">
        <w:t xml:space="preserve"> или ошиб</w:t>
      </w:r>
      <w:r w:rsidR="00F43725">
        <w:t>ки</w:t>
      </w:r>
      <w:r w:rsidRPr="005C7A82">
        <w:t xml:space="preserve"> при использовании, </w:t>
      </w:r>
      <w:r>
        <w:t xml:space="preserve">указать </w:t>
      </w:r>
      <w:r w:rsidRPr="005C7A82">
        <w:t>стабильно</w:t>
      </w:r>
      <w:r>
        <w:t>сть</w:t>
      </w:r>
      <w:r w:rsidRPr="005C7A82">
        <w:t xml:space="preserve"> приложени</w:t>
      </w:r>
      <w:r>
        <w:t>я</w:t>
      </w:r>
      <w:r w:rsidRPr="005C7A82">
        <w:t xml:space="preserve"> при слабом подключении к сети, а также оценить дизайн и интуитивность взаимодействия с графическим интерфейсом.</w:t>
      </w:r>
      <w:r w:rsidR="00DF6DC7">
        <w:t xml:space="preserve"> Анкета опроса представлена </w:t>
      </w:r>
      <w:r w:rsidR="00DF6DC7" w:rsidRPr="00DF6DC7">
        <w:rPr>
          <w:highlight w:val="cyan"/>
        </w:rPr>
        <w:t>в приложении А</w:t>
      </w:r>
      <w:r w:rsidR="00DF6DC7">
        <w:t>.</w:t>
      </w:r>
    </w:p>
    <w:p w14:paraId="109892D8" w14:textId="6B19D138" w:rsidR="00DC1602" w:rsidRDefault="00DC1602" w:rsidP="00465A45">
      <w:pPr>
        <w:pStyle w:val="a9"/>
      </w:pPr>
      <w:r w:rsidRPr="00DC1602">
        <w:t>После сбора результатов опроса была проведена аналитика данных, позволяющая получить общую статистику и подробную сводку по каждому из вопросов.</w:t>
      </w:r>
      <w:r w:rsidR="00994747">
        <w:t xml:space="preserve"> </w:t>
      </w:r>
      <w:r w:rsidR="00994747" w:rsidRPr="00994747">
        <w:t>Исходя из этой подробной сводки, можно отметить следующее:</w:t>
      </w:r>
    </w:p>
    <w:p w14:paraId="4E010359" w14:textId="0795170C" w:rsidR="00D25C18" w:rsidRDefault="00D25C18" w:rsidP="00087CFC">
      <w:pPr>
        <w:pStyle w:val="a9"/>
        <w:numPr>
          <w:ilvl w:val="0"/>
          <w:numId w:val="47"/>
        </w:numPr>
        <w:ind w:left="0" w:firstLine="709"/>
      </w:pPr>
      <w:r>
        <w:t>Подавляющее число студентов проводило тестирование приложения на смартфоне</w:t>
      </w:r>
      <w:r w:rsidR="00623D70">
        <w:t xml:space="preserve"> (см. рисунок 4.1)</w:t>
      </w:r>
      <w:r>
        <w:t>.</w:t>
      </w:r>
    </w:p>
    <w:p w14:paraId="7DA1D2F7" w14:textId="77777777" w:rsidR="00D02FFD" w:rsidRDefault="00D02FFD" w:rsidP="00D02FFD">
      <w:pPr>
        <w:pStyle w:val="a9"/>
        <w:ind w:left="709" w:firstLine="0"/>
      </w:pPr>
    </w:p>
    <w:p w14:paraId="66BA1E6E" w14:textId="47066919" w:rsidR="00D02FFD" w:rsidRDefault="00D02FFD" w:rsidP="00D02FFD">
      <w:pPr>
        <w:pStyle w:val="a9"/>
        <w:ind w:firstLine="0"/>
        <w:jc w:val="center"/>
      </w:pPr>
      <w:r>
        <w:rPr>
          <w:noProof/>
        </w:rPr>
        <w:drawing>
          <wp:inline distT="0" distB="0" distL="0" distR="0" wp14:anchorId="4B05B278" wp14:editId="2B515305">
            <wp:extent cx="5768975" cy="2427225"/>
            <wp:effectExtent l="19050" t="19050" r="22225" b="1143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0901" cy="2432243"/>
                    </a:xfrm>
                    <a:prstGeom prst="rect">
                      <a:avLst/>
                    </a:prstGeom>
                    <a:noFill/>
                    <a:ln>
                      <a:solidFill>
                        <a:schemeClr val="tx1"/>
                      </a:solidFill>
                    </a:ln>
                  </pic:spPr>
                </pic:pic>
              </a:graphicData>
            </a:graphic>
          </wp:inline>
        </w:drawing>
      </w:r>
    </w:p>
    <w:p w14:paraId="5BFAB587" w14:textId="2F1735A7" w:rsidR="00D02FFD" w:rsidRDefault="00D02FFD" w:rsidP="00D02FFD">
      <w:pPr>
        <w:pStyle w:val="a9"/>
        <w:ind w:firstLine="0"/>
        <w:jc w:val="center"/>
      </w:pPr>
      <w:r>
        <w:t>Рисунок 4.1 – Тип устройства</w:t>
      </w:r>
    </w:p>
    <w:p w14:paraId="3141EE74" w14:textId="77777777" w:rsidR="00D02FFD" w:rsidRDefault="00D02FFD" w:rsidP="00D02FFD">
      <w:pPr>
        <w:pStyle w:val="a9"/>
        <w:ind w:firstLine="0"/>
        <w:jc w:val="center"/>
      </w:pPr>
    </w:p>
    <w:p w14:paraId="587C41CF" w14:textId="50E05D49" w:rsidR="0065218E" w:rsidRDefault="0065218E" w:rsidP="00087CFC">
      <w:pPr>
        <w:pStyle w:val="a9"/>
        <w:numPr>
          <w:ilvl w:val="0"/>
          <w:numId w:val="47"/>
        </w:numPr>
        <w:ind w:left="0" w:firstLine="709"/>
      </w:pPr>
      <w:r w:rsidRPr="0065218E">
        <w:t xml:space="preserve">Большинство пользователей использовали смартфоны с операционной системой Android 10, но также были ответы, связанные с более старыми (Android 5.0 Lollipop, Android 6.0 Marshmallow) и новыми версиями </w:t>
      </w:r>
      <w:r>
        <w:t>(см. рисунок 4.</w:t>
      </w:r>
      <w:r w:rsidR="00623D70">
        <w:t>2</w:t>
      </w:r>
      <w:r>
        <w:t>)</w:t>
      </w:r>
      <w:r w:rsidRPr="0065218E">
        <w:t>.</w:t>
      </w:r>
      <w:r w:rsidR="005509B5">
        <w:t xml:space="preserve"> </w:t>
      </w:r>
    </w:p>
    <w:p w14:paraId="4A678F89" w14:textId="303DDCFD" w:rsidR="00D11098" w:rsidRDefault="00D11098" w:rsidP="00D11098">
      <w:pPr>
        <w:pStyle w:val="a9"/>
        <w:ind w:firstLine="0"/>
        <w:jc w:val="center"/>
      </w:pPr>
    </w:p>
    <w:p w14:paraId="5053A3D6" w14:textId="29C6E765" w:rsidR="00D11098" w:rsidRDefault="00D11098" w:rsidP="00D11098">
      <w:pPr>
        <w:pStyle w:val="a9"/>
        <w:ind w:firstLine="0"/>
        <w:jc w:val="center"/>
      </w:pPr>
      <w:r>
        <w:rPr>
          <w:noProof/>
        </w:rPr>
        <w:lastRenderedPageBreak/>
        <w:drawing>
          <wp:inline distT="0" distB="0" distL="0" distR="0" wp14:anchorId="5FA7D96F" wp14:editId="6CF3A9F4">
            <wp:extent cx="5940425" cy="2499360"/>
            <wp:effectExtent l="19050" t="19050" r="22225" b="152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4EA7D878" w14:textId="23EF89C6" w:rsidR="00D11098" w:rsidRPr="00D11098" w:rsidRDefault="00D11098" w:rsidP="00D11098">
      <w:pPr>
        <w:pStyle w:val="a9"/>
        <w:ind w:firstLine="0"/>
        <w:jc w:val="center"/>
      </w:pPr>
      <w:r>
        <w:t xml:space="preserve">Рисунок 4.2 – Версия </w:t>
      </w:r>
      <w:r>
        <w:rPr>
          <w:lang w:val="en-US"/>
        </w:rPr>
        <w:t>Android</w:t>
      </w:r>
      <w:r>
        <w:t xml:space="preserve"> на устройстве</w:t>
      </w:r>
    </w:p>
    <w:p w14:paraId="0AFAA5B8" w14:textId="77777777" w:rsidR="00D11098" w:rsidRDefault="00D11098" w:rsidP="00D11098">
      <w:pPr>
        <w:pStyle w:val="a9"/>
        <w:ind w:firstLine="0"/>
        <w:jc w:val="center"/>
      </w:pPr>
    </w:p>
    <w:p w14:paraId="4B9B5C50" w14:textId="0D8EB11E" w:rsidR="00087CFC" w:rsidRDefault="00087CFC" w:rsidP="00087CFC">
      <w:pPr>
        <w:pStyle w:val="a9"/>
        <w:numPr>
          <w:ilvl w:val="0"/>
          <w:numId w:val="47"/>
        </w:numPr>
        <w:ind w:left="0" w:firstLine="709"/>
      </w:pPr>
      <w:r w:rsidRPr="00087CFC">
        <w:t xml:space="preserve">Некоторые пользователи столкнулись с багами, ошибками или аварийным завершением работы приложения, но большинство отметило, что не сталкивалось с </w:t>
      </w:r>
      <w:r>
        <w:t>данными</w:t>
      </w:r>
      <w:r w:rsidRPr="00087CFC">
        <w:t xml:space="preserve"> проблемами</w:t>
      </w:r>
      <w:r w:rsidR="00623D70">
        <w:t xml:space="preserve"> (см. рисунок 4.3)</w:t>
      </w:r>
      <w:r w:rsidRPr="00087CFC">
        <w:t>.</w:t>
      </w:r>
    </w:p>
    <w:p w14:paraId="362D7855" w14:textId="77777777" w:rsidR="00B12E68" w:rsidRDefault="00B12E68" w:rsidP="00B12E68">
      <w:pPr>
        <w:pStyle w:val="a9"/>
        <w:ind w:left="709" w:firstLine="0"/>
      </w:pPr>
    </w:p>
    <w:p w14:paraId="1A0F9CE6" w14:textId="6D93E2C4" w:rsidR="00B12E68" w:rsidRDefault="00B12E68" w:rsidP="00B12E68">
      <w:pPr>
        <w:pStyle w:val="a9"/>
        <w:ind w:firstLine="0"/>
        <w:jc w:val="center"/>
      </w:pPr>
      <w:r>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D11098" w:rsidRDefault="00B12E68" w:rsidP="00B12E68">
      <w:pPr>
        <w:pStyle w:val="a9"/>
        <w:ind w:firstLine="0"/>
        <w:jc w:val="center"/>
      </w:pPr>
      <w:r>
        <w:t>Рисунок 4.3 – Наличие ошибок в приложении</w:t>
      </w:r>
    </w:p>
    <w:p w14:paraId="5D6F6F83" w14:textId="77777777" w:rsidR="00B12E68" w:rsidRDefault="00B12E68" w:rsidP="00B12E68">
      <w:pPr>
        <w:pStyle w:val="a9"/>
        <w:ind w:firstLine="0"/>
        <w:jc w:val="center"/>
      </w:pPr>
    </w:p>
    <w:p w14:paraId="783EFA94" w14:textId="29654C6C" w:rsidR="005509B5" w:rsidRDefault="005509B5" w:rsidP="00087CFC">
      <w:pPr>
        <w:pStyle w:val="a9"/>
        <w:numPr>
          <w:ilvl w:val="0"/>
          <w:numId w:val="47"/>
        </w:numPr>
        <w:ind w:left="0" w:firstLine="709"/>
      </w:pPr>
      <w:r w:rsidRPr="005509B5">
        <w:t>Большинство пользователей отметили, что приложение стабильно работает даже при слабом подключении к сети</w:t>
      </w:r>
      <w:r w:rsidR="00623D70">
        <w:t xml:space="preserve"> (см. рисунок 4.4)</w:t>
      </w:r>
      <w:r w:rsidRPr="005509B5">
        <w:t>.</w:t>
      </w:r>
    </w:p>
    <w:p w14:paraId="2E319DCF" w14:textId="72438C61" w:rsidR="00C53F7C" w:rsidRDefault="00C53F7C" w:rsidP="00C53F7C">
      <w:pPr>
        <w:pStyle w:val="a9"/>
        <w:ind w:firstLine="0"/>
        <w:jc w:val="center"/>
      </w:pPr>
    </w:p>
    <w:p w14:paraId="246D4EE4" w14:textId="559D2BA5" w:rsidR="00C53F7C" w:rsidRDefault="00C53F7C" w:rsidP="00C53F7C">
      <w:pPr>
        <w:pStyle w:val="a9"/>
        <w:ind w:firstLine="0"/>
        <w:jc w:val="center"/>
      </w:pPr>
      <w:r>
        <w:rPr>
          <w:noProof/>
        </w:rPr>
        <w:lastRenderedPageBreak/>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D11098" w:rsidRDefault="00C53F7C" w:rsidP="00C53F7C">
      <w:pPr>
        <w:pStyle w:val="a9"/>
        <w:ind w:firstLine="0"/>
        <w:jc w:val="center"/>
      </w:pPr>
      <w:r>
        <w:t xml:space="preserve">Рисунок 4.4 – </w:t>
      </w:r>
      <w:r w:rsidR="00F714C9">
        <w:t>Стабильность работы при слабом подключении к сети</w:t>
      </w:r>
    </w:p>
    <w:p w14:paraId="09A0297E" w14:textId="77777777" w:rsidR="00C53F7C" w:rsidRDefault="00C53F7C" w:rsidP="00C53F7C">
      <w:pPr>
        <w:pStyle w:val="a9"/>
        <w:ind w:firstLine="0"/>
        <w:jc w:val="center"/>
      </w:pPr>
    </w:p>
    <w:p w14:paraId="241BFCD3" w14:textId="7F6D087D" w:rsidR="005509B5" w:rsidRDefault="005509B5" w:rsidP="00087CFC">
      <w:pPr>
        <w:pStyle w:val="a9"/>
        <w:numPr>
          <w:ilvl w:val="0"/>
          <w:numId w:val="47"/>
        </w:numPr>
        <w:ind w:left="0" w:firstLine="709"/>
      </w:pPr>
      <w:r w:rsidRPr="005509B5">
        <w:t>Оценки дизайна приложения варьировались от 1 до 5, но наибольшее количество пользователей оценило дизайн на уровне 4 или 5 из 5</w:t>
      </w:r>
      <w:r w:rsidR="00623D70">
        <w:t xml:space="preserve"> (см. рисунок 4.5)</w:t>
      </w:r>
      <w:r w:rsidRPr="005509B5">
        <w:t>.</w:t>
      </w:r>
    </w:p>
    <w:p w14:paraId="14EBA1BE" w14:textId="5661E820" w:rsidR="00A047DC" w:rsidRDefault="00A047DC" w:rsidP="00A047DC">
      <w:pPr>
        <w:pStyle w:val="a9"/>
        <w:ind w:firstLine="0"/>
        <w:jc w:val="center"/>
      </w:pPr>
    </w:p>
    <w:p w14:paraId="0512F3C3" w14:textId="554FDA29" w:rsidR="00A047DC" w:rsidRDefault="00A047DC" w:rsidP="00A047DC">
      <w:pPr>
        <w:pStyle w:val="a9"/>
        <w:ind w:firstLine="0"/>
        <w:jc w:val="center"/>
      </w:pPr>
      <w:r>
        <w:rPr>
          <w:noProof/>
        </w:rPr>
        <w:drawing>
          <wp:inline distT="0" distB="0" distL="0" distR="0" wp14:anchorId="55B52450" wp14:editId="42969D7C">
            <wp:extent cx="5940425" cy="2499360"/>
            <wp:effectExtent l="19050" t="19050" r="22225" b="152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5A65FC28" w14:textId="4C1C85F1" w:rsidR="00A047DC" w:rsidRPr="00D11098" w:rsidRDefault="00A047DC" w:rsidP="00A047DC">
      <w:pPr>
        <w:pStyle w:val="a9"/>
        <w:ind w:firstLine="0"/>
        <w:jc w:val="center"/>
      </w:pPr>
      <w:r>
        <w:t>Рисунок 4.5 – Дизайн графического интерфейса</w:t>
      </w:r>
    </w:p>
    <w:p w14:paraId="73713946" w14:textId="77777777" w:rsidR="00A047DC" w:rsidRDefault="00A047DC" w:rsidP="00A047DC">
      <w:pPr>
        <w:pStyle w:val="a9"/>
        <w:ind w:firstLine="0"/>
        <w:jc w:val="center"/>
      </w:pPr>
    </w:p>
    <w:p w14:paraId="5AFC4E3F" w14:textId="54807341" w:rsidR="005509B5" w:rsidRDefault="005509B5" w:rsidP="0047079A">
      <w:pPr>
        <w:pStyle w:val="a9"/>
        <w:keepNext/>
        <w:numPr>
          <w:ilvl w:val="0"/>
          <w:numId w:val="47"/>
        </w:numPr>
        <w:ind w:left="0" w:firstLine="709"/>
      </w:pPr>
      <w:r w:rsidRPr="005509B5">
        <w:lastRenderedPageBreak/>
        <w:t>Оценки интуитивности взаимодействия с графическим интерфейсом также имели разнообразие, но большинство пользователей оценило этот аспект на уровне 4 или 5 из 5</w:t>
      </w:r>
      <w:r w:rsidR="00623D70">
        <w:t xml:space="preserve"> (см. рисунок 4.6)</w:t>
      </w:r>
      <w:r w:rsidRPr="005509B5">
        <w:t>.</w:t>
      </w:r>
    </w:p>
    <w:p w14:paraId="5ED27887" w14:textId="77777777" w:rsidR="00EA58F3" w:rsidRDefault="00EA58F3" w:rsidP="001E75FA">
      <w:pPr>
        <w:pStyle w:val="a9"/>
        <w:keepNext/>
        <w:ind w:left="709" w:firstLine="0"/>
      </w:pPr>
    </w:p>
    <w:p w14:paraId="18AEE795" w14:textId="1E46088D" w:rsidR="0047079A" w:rsidRDefault="0047079A" w:rsidP="0047079A">
      <w:pPr>
        <w:pStyle w:val="a9"/>
        <w:ind w:firstLine="0"/>
        <w:jc w:val="center"/>
      </w:pPr>
      <w:r>
        <w:rPr>
          <w:noProof/>
        </w:rPr>
        <w:drawing>
          <wp:inline distT="0" distB="0" distL="0" distR="0" wp14:anchorId="0955B7A0" wp14:editId="3F1D79DC">
            <wp:extent cx="5940425" cy="2499360"/>
            <wp:effectExtent l="19050" t="19050" r="22225" b="152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1981BDA8" w14:textId="0C7B1D55" w:rsidR="0047079A" w:rsidRPr="00D11098" w:rsidRDefault="0047079A" w:rsidP="0047079A">
      <w:pPr>
        <w:pStyle w:val="a9"/>
        <w:ind w:firstLine="0"/>
        <w:jc w:val="center"/>
      </w:pPr>
      <w:r>
        <w:t>Рисунок 4.6 – Интуитивность взаимодействия</w:t>
      </w:r>
    </w:p>
    <w:p w14:paraId="7FC2C071" w14:textId="57514937" w:rsidR="0047079A" w:rsidRDefault="0047079A" w:rsidP="0047079A">
      <w:pPr>
        <w:pStyle w:val="a9"/>
        <w:ind w:firstLine="0"/>
        <w:jc w:val="center"/>
      </w:pPr>
    </w:p>
    <w:p w14:paraId="6129F6AC" w14:textId="66BD5F3F" w:rsidR="004E1C00" w:rsidRPr="004E1C00" w:rsidRDefault="004E1C00" w:rsidP="004E1C00">
      <w:pPr>
        <w:pStyle w:val="a9"/>
      </w:pPr>
      <w:r w:rsidRPr="004E1C00">
        <w:t xml:space="preserve">После анализа результатов опроса, </w:t>
      </w:r>
      <w:r>
        <w:t>были</w:t>
      </w:r>
      <w:r w:rsidRPr="004E1C00">
        <w:t xml:space="preserve"> сдела</w:t>
      </w:r>
      <w:r>
        <w:t>ны</w:t>
      </w:r>
      <w:r w:rsidRPr="004E1C00">
        <w:t xml:space="preserve"> следующие выводы:</w:t>
      </w:r>
    </w:p>
    <w:p w14:paraId="21E91E18" w14:textId="64AFA8DD" w:rsidR="004E1C00" w:rsidRPr="004E1C00" w:rsidRDefault="004E1C00" w:rsidP="00EA58F3">
      <w:pPr>
        <w:pStyle w:val="a9"/>
        <w:numPr>
          <w:ilvl w:val="0"/>
          <w:numId w:val="48"/>
        </w:numPr>
        <w:ind w:left="0" w:firstLine="709"/>
      </w:pPr>
      <w:r w:rsidRPr="004E1C00">
        <w:t>Загрузка информации</w:t>
      </w:r>
      <w:r w:rsidR="00524270">
        <w:t xml:space="preserve"> –</w:t>
      </w:r>
      <w:r w:rsidRPr="004E1C00">
        <w:t xml:space="preserve"> </w:t>
      </w:r>
      <w:r w:rsidR="00524270">
        <w:t>н</w:t>
      </w:r>
      <w:r w:rsidRPr="004E1C00">
        <w:t>екоторые пользователи сообщили о длительной загрузке информации при использовании приложения.</w:t>
      </w:r>
    </w:p>
    <w:p w14:paraId="073450FE" w14:textId="57393AEE" w:rsidR="004E1C00" w:rsidRPr="004E1C00" w:rsidRDefault="004E1C00" w:rsidP="00EA58F3">
      <w:pPr>
        <w:pStyle w:val="a9"/>
        <w:numPr>
          <w:ilvl w:val="0"/>
          <w:numId w:val="48"/>
        </w:numPr>
        <w:ind w:left="0" w:firstLine="709"/>
      </w:pPr>
      <w:r w:rsidRPr="004E1C00">
        <w:t>Баги и ошибки</w:t>
      </w:r>
      <w:r w:rsidR="00524270">
        <w:t xml:space="preserve"> – н</w:t>
      </w:r>
      <w:r w:rsidRPr="004E1C00">
        <w:t>екоторые участники столкнулись с багами, ошибками или аварийным завершением работы приложения.</w:t>
      </w:r>
    </w:p>
    <w:p w14:paraId="7D13E4AE" w14:textId="576A9A8C" w:rsidR="004E1C00" w:rsidRPr="004E1C00" w:rsidRDefault="004E1C00" w:rsidP="00EA58F3">
      <w:pPr>
        <w:pStyle w:val="a9"/>
        <w:numPr>
          <w:ilvl w:val="0"/>
          <w:numId w:val="48"/>
        </w:numPr>
        <w:ind w:left="0" w:firstLine="709"/>
      </w:pPr>
      <w:r w:rsidRPr="004E1C00">
        <w:t>Работа при слабом подключении к сети</w:t>
      </w:r>
      <w:r w:rsidR="00524270">
        <w:t xml:space="preserve"> – б</w:t>
      </w:r>
      <w:r w:rsidRPr="004E1C00">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4E1C00" w:rsidRDefault="004E1C00" w:rsidP="00EA58F3">
      <w:pPr>
        <w:pStyle w:val="a9"/>
        <w:numPr>
          <w:ilvl w:val="0"/>
          <w:numId w:val="48"/>
        </w:numPr>
        <w:ind w:left="0" w:firstLine="709"/>
      </w:pPr>
      <w:r w:rsidRPr="004E1C00">
        <w:t>Оценка дизайна</w:t>
      </w:r>
      <w:r w:rsidR="00524270">
        <w:t xml:space="preserve"> – о</w:t>
      </w:r>
      <w:r w:rsidRPr="004E1C00">
        <w:t>ценки дизайна приложения варьировались, но в целом пользователи высоко оценили его.</w:t>
      </w:r>
    </w:p>
    <w:p w14:paraId="3D457880" w14:textId="355589D6" w:rsidR="004E1C00" w:rsidRDefault="004E1C00" w:rsidP="00EA58F3">
      <w:pPr>
        <w:pStyle w:val="a9"/>
        <w:numPr>
          <w:ilvl w:val="0"/>
          <w:numId w:val="48"/>
        </w:numPr>
        <w:ind w:left="0" w:firstLine="709"/>
      </w:pPr>
      <w:r w:rsidRPr="004E1C00">
        <w:t>Интуитивность взаимодействи</w:t>
      </w:r>
      <w:r w:rsidR="00524270">
        <w:t>я – о</w:t>
      </w:r>
      <w:r w:rsidRPr="004E1C00">
        <w:t xml:space="preserve">ценки интуитивности взаимодействия с графическим интерфейсом также </w:t>
      </w:r>
      <w:r w:rsidR="00524270">
        <w:t>были</w:t>
      </w:r>
      <w:r w:rsidRPr="004E1C00">
        <w:t xml:space="preserve"> разнообраз</w:t>
      </w:r>
      <w:r w:rsidR="00524270">
        <w:t>ными</w:t>
      </w:r>
      <w:r w:rsidRPr="004E1C00">
        <w:t xml:space="preserve">, но большинство пользователей оценило </w:t>
      </w:r>
      <w:r w:rsidR="00D637D9">
        <w:t>данный</w:t>
      </w:r>
      <w:r w:rsidRPr="004E1C00">
        <w:t xml:space="preserve"> аспект положительно.</w:t>
      </w:r>
    </w:p>
    <w:p w14:paraId="2D95B754" w14:textId="65A25415" w:rsidR="006C1938" w:rsidRPr="006C1938" w:rsidRDefault="006C1938" w:rsidP="006C1938">
      <w:pPr>
        <w:pStyle w:val="a9"/>
      </w:pPr>
      <w:r w:rsidRPr="006C1938">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Default="00465A45" w:rsidP="004E1C00">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31B7CC56" w14:textId="194E8A20" w:rsidR="00685574" w:rsidRPr="00685574" w:rsidRDefault="0021651B" w:rsidP="0021651B">
      <w:pPr>
        <w:pStyle w:val="23"/>
        <w:spacing w:before="0"/>
      </w:pPr>
      <w:r>
        <w:t xml:space="preserve">5.1 </w:t>
      </w:r>
      <w:r w:rsidR="00685574" w:rsidRPr="00685574">
        <w:t>Расч</w:t>
      </w:r>
      <w:r w:rsidR="00D506E8">
        <w:t>е</w:t>
      </w:r>
      <w:r w:rsidR="00685574" w:rsidRPr="00685574">
        <w:t>т единовременных затрат разработчика</w:t>
      </w:r>
    </w:p>
    <w:p w14:paraId="5F05F29D" w14:textId="7983AD46" w:rsidR="001916A8" w:rsidRDefault="001A3EA1" w:rsidP="00685574">
      <w:pPr>
        <w:pStyle w:val="a9"/>
      </w:pPr>
      <w:r w:rsidRPr="001A3EA1">
        <w:t xml:space="preserve">Единовременные затраты разработчика программного обеспечения могут быть рассчитаны с учетом </w:t>
      </w:r>
      <w:r w:rsidR="00BF376A">
        <w:t>множества</w:t>
      </w:r>
      <w:r w:rsidRPr="001A3EA1">
        <w:t xml:space="preserve"> факторов. </w:t>
      </w:r>
      <w:r w:rsidR="00BF376A">
        <w:t>В</w:t>
      </w:r>
      <w:r w:rsidRPr="001A3EA1">
        <w:t xml:space="preserve">ажно учесть количество часов, которое требуется для выполнения каждого этапов </w:t>
      </w:r>
      <w:r>
        <w:t>создания приложения</w:t>
      </w:r>
      <w:r w:rsidR="00BF376A">
        <w:t xml:space="preserve"> и затраченную на их выполнение трудоемкость</w:t>
      </w:r>
      <w:r w:rsidRPr="001A3EA1">
        <w:t xml:space="preserve">. </w:t>
      </w:r>
      <w:r>
        <w:t>Данные этапы включают в себя:</w:t>
      </w:r>
      <w:r w:rsidRPr="001A3EA1">
        <w:t xml:space="preserve"> анализ требований, проектирование архитектуры, разработку кода</w:t>
      </w:r>
      <w:r>
        <w:t xml:space="preserve"> и</w:t>
      </w:r>
      <w:r w:rsidRPr="001A3EA1">
        <w:t xml:space="preserve"> тестирование</w:t>
      </w:r>
      <w:r>
        <w:t xml:space="preserve"> итогового приложения</w:t>
      </w:r>
      <w:r w:rsidRPr="001A3EA1">
        <w:t>.</w:t>
      </w:r>
      <w:r w:rsidR="00713203">
        <w:t xml:space="preserve"> </w:t>
      </w:r>
      <w:r w:rsidR="00BF376A">
        <w:t>В таблице 5.1 представлена оценка трудоемкости этапов разработки мобильного приложения.</w:t>
      </w:r>
    </w:p>
    <w:p w14:paraId="51329096" w14:textId="77777777" w:rsidR="00DA160E" w:rsidRPr="00826330" w:rsidRDefault="00DA160E" w:rsidP="00685574">
      <w:pPr>
        <w:pStyle w:val="a9"/>
        <w:rPr>
          <w:highlight w:val="yellow"/>
        </w:rPr>
      </w:pPr>
    </w:p>
    <w:p w14:paraId="3B8CF0D1" w14:textId="4C6BF46B" w:rsidR="00685574" w:rsidRPr="004E150E" w:rsidRDefault="00685574" w:rsidP="00685574">
      <w:pPr>
        <w:pStyle w:val="af5"/>
      </w:pPr>
      <w:r w:rsidRPr="004E150E">
        <w:t>Таблица 5.1 – Стадии разработки</w:t>
      </w:r>
      <w:r w:rsidR="00BF376A" w:rsidRPr="004E150E">
        <w:t xml:space="preserve"> мобильного</w:t>
      </w:r>
      <w:r w:rsidRPr="004E150E">
        <w:t xml:space="preserve"> приложения</w:t>
      </w:r>
    </w:p>
    <w:tbl>
      <w:tblPr>
        <w:tblStyle w:val="af0"/>
        <w:tblW w:w="0" w:type="auto"/>
        <w:tblLook w:val="04A0" w:firstRow="1" w:lastRow="0" w:firstColumn="1" w:lastColumn="0" w:noHBand="0" w:noVBand="1"/>
      </w:tblPr>
      <w:tblGrid>
        <w:gridCol w:w="3397"/>
        <w:gridCol w:w="2833"/>
        <w:gridCol w:w="3115"/>
      </w:tblGrid>
      <w:tr w:rsidR="00685574" w:rsidRPr="004E150E" w14:paraId="749BB5DB" w14:textId="77777777" w:rsidTr="00642F48">
        <w:tc>
          <w:tcPr>
            <w:tcW w:w="3397" w:type="dxa"/>
          </w:tcPr>
          <w:p w14:paraId="28FF6761" w14:textId="77777777" w:rsidR="00685574" w:rsidRPr="004E150E" w:rsidRDefault="00685574" w:rsidP="00685574">
            <w:pPr>
              <w:pStyle w:val="a9"/>
              <w:ind w:firstLine="0"/>
              <w:jc w:val="center"/>
              <w:rPr>
                <w:b/>
                <w:bCs/>
              </w:rPr>
            </w:pPr>
            <w:r w:rsidRPr="004E150E">
              <w:rPr>
                <w:b/>
                <w:bCs/>
              </w:rPr>
              <w:t>Этап</w:t>
            </w:r>
          </w:p>
        </w:tc>
        <w:tc>
          <w:tcPr>
            <w:tcW w:w="2833" w:type="dxa"/>
          </w:tcPr>
          <w:p w14:paraId="692DCBD4" w14:textId="77777777" w:rsidR="00685574" w:rsidRPr="004E150E" w:rsidRDefault="00685574" w:rsidP="00685574">
            <w:pPr>
              <w:pStyle w:val="a9"/>
              <w:ind w:firstLine="0"/>
              <w:jc w:val="center"/>
              <w:rPr>
                <w:b/>
                <w:bCs/>
              </w:rPr>
            </w:pPr>
            <w:r w:rsidRPr="004E150E">
              <w:rPr>
                <w:b/>
                <w:bCs/>
              </w:rPr>
              <w:t>Трудоемкость, дн</w:t>
            </w:r>
          </w:p>
        </w:tc>
        <w:tc>
          <w:tcPr>
            <w:tcW w:w="3115" w:type="dxa"/>
          </w:tcPr>
          <w:p w14:paraId="1CF16AD2" w14:textId="77777777" w:rsidR="00685574" w:rsidRPr="004E150E" w:rsidRDefault="00685574" w:rsidP="00685574">
            <w:pPr>
              <w:pStyle w:val="a9"/>
              <w:ind w:firstLine="0"/>
              <w:jc w:val="center"/>
              <w:rPr>
                <w:b/>
                <w:bCs/>
              </w:rPr>
            </w:pPr>
            <w:r w:rsidRPr="004E150E">
              <w:rPr>
                <w:b/>
                <w:bCs/>
              </w:rPr>
              <w:t>Трудоемкость, %</w:t>
            </w:r>
          </w:p>
        </w:tc>
      </w:tr>
      <w:tr w:rsidR="00685574" w:rsidRPr="004E150E" w14:paraId="193EB759" w14:textId="77777777" w:rsidTr="00642F48">
        <w:tc>
          <w:tcPr>
            <w:tcW w:w="3397" w:type="dxa"/>
          </w:tcPr>
          <w:p w14:paraId="149C7BE9" w14:textId="77777777" w:rsidR="00685574" w:rsidRPr="004E150E" w:rsidRDefault="00685574" w:rsidP="00685574">
            <w:pPr>
              <w:pStyle w:val="a9"/>
              <w:ind w:firstLine="0"/>
            </w:pPr>
            <w:r w:rsidRPr="004E150E">
              <w:t>Предварительный этап</w:t>
            </w:r>
          </w:p>
        </w:tc>
        <w:tc>
          <w:tcPr>
            <w:tcW w:w="2833" w:type="dxa"/>
          </w:tcPr>
          <w:p w14:paraId="524A5C1B" w14:textId="772D4520" w:rsidR="00685574" w:rsidRPr="004E150E" w:rsidRDefault="001773DC" w:rsidP="00685574">
            <w:pPr>
              <w:pStyle w:val="a9"/>
              <w:ind w:firstLine="0"/>
              <w:jc w:val="center"/>
            </w:pPr>
            <w:r w:rsidRPr="004E150E">
              <w:t>2</w:t>
            </w:r>
          </w:p>
        </w:tc>
        <w:tc>
          <w:tcPr>
            <w:tcW w:w="3115" w:type="dxa"/>
          </w:tcPr>
          <w:p w14:paraId="09BC5612" w14:textId="643B4D46" w:rsidR="00685574" w:rsidRPr="004E150E" w:rsidRDefault="00E74A5E" w:rsidP="00685574">
            <w:pPr>
              <w:pStyle w:val="a9"/>
              <w:ind w:firstLine="0"/>
              <w:jc w:val="center"/>
            </w:pPr>
            <w:r w:rsidRPr="004E150E">
              <w:t>5.6</w:t>
            </w:r>
          </w:p>
        </w:tc>
      </w:tr>
      <w:tr w:rsidR="00685574" w:rsidRPr="004E150E" w14:paraId="010EDF51" w14:textId="77777777" w:rsidTr="00642F48">
        <w:tc>
          <w:tcPr>
            <w:tcW w:w="3397" w:type="dxa"/>
          </w:tcPr>
          <w:p w14:paraId="160C9DC3" w14:textId="04C9BE7D" w:rsidR="00685574" w:rsidRPr="004E150E" w:rsidRDefault="001773DC" w:rsidP="00685574">
            <w:pPr>
              <w:pStyle w:val="a9"/>
              <w:ind w:firstLine="0"/>
            </w:pPr>
            <w:r w:rsidRPr="004E150E">
              <w:t>Анализ предметной обла</w:t>
            </w:r>
            <w:r w:rsidRPr="004E150E">
              <w:softHyphen/>
              <w:t>сти</w:t>
            </w:r>
          </w:p>
        </w:tc>
        <w:tc>
          <w:tcPr>
            <w:tcW w:w="2833" w:type="dxa"/>
          </w:tcPr>
          <w:p w14:paraId="7D0CFFCD" w14:textId="1CD4ACAE" w:rsidR="00685574" w:rsidRPr="004E150E" w:rsidRDefault="001773DC" w:rsidP="00685574">
            <w:pPr>
              <w:pStyle w:val="a9"/>
              <w:ind w:firstLine="0"/>
              <w:jc w:val="center"/>
            </w:pPr>
            <w:r w:rsidRPr="004E150E">
              <w:t>7</w:t>
            </w:r>
          </w:p>
        </w:tc>
        <w:tc>
          <w:tcPr>
            <w:tcW w:w="3115" w:type="dxa"/>
          </w:tcPr>
          <w:p w14:paraId="76BE63FD" w14:textId="355F3D65" w:rsidR="00685574" w:rsidRPr="004E150E" w:rsidRDefault="00AE3BA7" w:rsidP="00685574">
            <w:pPr>
              <w:pStyle w:val="a9"/>
              <w:ind w:firstLine="0"/>
              <w:jc w:val="center"/>
            </w:pPr>
            <w:r w:rsidRPr="004E150E">
              <w:t>19.4</w:t>
            </w:r>
          </w:p>
        </w:tc>
      </w:tr>
      <w:tr w:rsidR="00685574" w:rsidRPr="004E150E" w14:paraId="4A1E1DE8" w14:textId="77777777" w:rsidTr="00642F48">
        <w:tc>
          <w:tcPr>
            <w:tcW w:w="3397" w:type="dxa"/>
          </w:tcPr>
          <w:p w14:paraId="3299EA63" w14:textId="0C81CE3A" w:rsidR="00685574" w:rsidRPr="004E150E" w:rsidRDefault="00685574" w:rsidP="00685574">
            <w:pPr>
              <w:pStyle w:val="a9"/>
              <w:ind w:firstLine="0"/>
            </w:pPr>
            <w:r w:rsidRPr="004E150E">
              <w:t>Проектирование</w:t>
            </w:r>
            <w:r w:rsidR="001773DC" w:rsidRPr="004E150E">
              <w:t xml:space="preserve"> мобиль</w:t>
            </w:r>
            <w:r w:rsidR="001773DC" w:rsidRPr="004E150E">
              <w:softHyphen/>
              <w:t>ного приложения</w:t>
            </w:r>
          </w:p>
        </w:tc>
        <w:tc>
          <w:tcPr>
            <w:tcW w:w="2833" w:type="dxa"/>
          </w:tcPr>
          <w:p w14:paraId="55C1A823" w14:textId="638AB4EE" w:rsidR="00685574" w:rsidRPr="004E150E" w:rsidRDefault="001773DC" w:rsidP="00685574">
            <w:pPr>
              <w:pStyle w:val="a9"/>
              <w:ind w:firstLine="0"/>
              <w:jc w:val="center"/>
            </w:pPr>
            <w:r w:rsidRPr="004E150E">
              <w:t>10</w:t>
            </w:r>
          </w:p>
        </w:tc>
        <w:tc>
          <w:tcPr>
            <w:tcW w:w="3115" w:type="dxa"/>
          </w:tcPr>
          <w:p w14:paraId="015C39B2" w14:textId="292AF810" w:rsidR="00685574" w:rsidRPr="004E150E" w:rsidRDefault="002342F1" w:rsidP="00685574">
            <w:pPr>
              <w:pStyle w:val="a9"/>
              <w:ind w:firstLine="0"/>
              <w:jc w:val="center"/>
            </w:pPr>
            <w:r w:rsidRPr="004E150E">
              <w:t>27.8</w:t>
            </w:r>
          </w:p>
        </w:tc>
      </w:tr>
      <w:tr w:rsidR="00685574" w:rsidRPr="004E150E" w14:paraId="437CD009" w14:textId="77777777" w:rsidTr="00642F48">
        <w:tc>
          <w:tcPr>
            <w:tcW w:w="3397" w:type="dxa"/>
          </w:tcPr>
          <w:p w14:paraId="006E28A0" w14:textId="70CD56CE" w:rsidR="00685574" w:rsidRPr="004E150E" w:rsidRDefault="00685574" w:rsidP="00685574">
            <w:pPr>
              <w:pStyle w:val="a9"/>
              <w:ind w:firstLine="0"/>
            </w:pPr>
            <w:r w:rsidRPr="004E150E">
              <w:t>Реализация</w:t>
            </w:r>
            <w:r w:rsidR="001773DC" w:rsidRPr="004E150E">
              <w:t xml:space="preserve"> мобильного приложения</w:t>
            </w:r>
          </w:p>
        </w:tc>
        <w:tc>
          <w:tcPr>
            <w:tcW w:w="2833" w:type="dxa"/>
          </w:tcPr>
          <w:p w14:paraId="1D192AD0" w14:textId="45C86895" w:rsidR="00685574" w:rsidRPr="004E150E" w:rsidRDefault="001773DC" w:rsidP="00685574">
            <w:pPr>
              <w:pStyle w:val="a9"/>
              <w:ind w:firstLine="0"/>
              <w:jc w:val="center"/>
            </w:pPr>
            <w:r w:rsidRPr="004E150E">
              <w:t>15</w:t>
            </w:r>
          </w:p>
        </w:tc>
        <w:tc>
          <w:tcPr>
            <w:tcW w:w="3115" w:type="dxa"/>
          </w:tcPr>
          <w:p w14:paraId="698C393D" w14:textId="30922DE2" w:rsidR="00685574" w:rsidRPr="004E150E" w:rsidRDefault="00685574" w:rsidP="00685574">
            <w:pPr>
              <w:pStyle w:val="a9"/>
              <w:ind w:firstLine="0"/>
              <w:jc w:val="center"/>
            </w:pPr>
            <w:r w:rsidRPr="004E150E">
              <w:t>4</w:t>
            </w:r>
            <w:r w:rsidR="002342F1" w:rsidRPr="004E150E">
              <w:t>1.7</w:t>
            </w:r>
          </w:p>
        </w:tc>
      </w:tr>
      <w:tr w:rsidR="00685574" w:rsidRPr="004E150E" w14:paraId="0F43994A" w14:textId="77777777" w:rsidTr="00642F48">
        <w:tc>
          <w:tcPr>
            <w:tcW w:w="3397" w:type="dxa"/>
          </w:tcPr>
          <w:p w14:paraId="2645B699" w14:textId="12A45A84" w:rsidR="00685574" w:rsidRPr="004E150E" w:rsidRDefault="00685574" w:rsidP="00685574">
            <w:pPr>
              <w:pStyle w:val="a9"/>
              <w:ind w:firstLine="0"/>
            </w:pPr>
            <w:r w:rsidRPr="004E150E">
              <w:t>Тестирование</w:t>
            </w:r>
            <w:r w:rsidR="001773DC" w:rsidRPr="004E150E">
              <w:t xml:space="preserve"> мобильного приложения</w:t>
            </w:r>
          </w:p>
        </w:tc>
        <w:tc>
          <w:tcPr>
            <w:tcW w:w="2833" w:type="dxa"/>
          </w:tcPr>
          <w:p w14:paraId="5B7AD071" w14:textId="05F16678" w:rsidR="00685574" w:rsidRPr="004E150E" w:rsidRDefault="001773DC" w:rsidP="00685574">
            <w:pPr>
              <w:pStyle w:val="a9"/>
              <w:ind w:firstLine="0"/>
              <w:jc w:val="center"/>
            </w:pPr>
            <w:r w:rsidRPr="004E150E">
              <w:t>2</w:t>
            </w:r>
          </w:p>
        </w:tc>
        <w:tc>
          <w:tcPr>
            <w:tcW w:w="3115" w:type="dxa"/>
          </w:tcPr>
          <w:p w14:paraId="119B561F" w14:textId="4C0439E0" w:rsidR="00685574" w:rsidRPr="004E150E" w:rsidRDefault="003646C5" w:rsidP="00685574">
            <w:pPr>
              <w:pStyle w:val="a9"/>
              <w:ind w:firstLine="0"/>
              <w:jc w:val="center"/>
            </w:pPr>
            <w:r w:rsidRPr="004E150E">
              <w:t>5.6</w:t>
            </w:r>
          </w:p>
        </w:tc>
      </w:tr>
      <w:tr w:rsidR="00685574" w:rsidRPr="00826330" w14:paraId="17A5048C" w14:textId="77777777" w:rsidTr="00642F48">
        <w:tc>
          <w:tcPr>
            <w:tcW w:w="3397" w:type="dxa"/>
          </w:tcPr>
          <w:p w14:paraId="2F5C5DF0" w14:textId="77777777" w:rsidR="00685574" w:rsidRPr="004E150E" w:rsidRDefault="00685574" w:rsidP="00685574">
            <w:pPr>
              <w:pStyle w:val="a9"/>
              <w:ind w:firstLine="0"/>
            </w:pPr>
            <w:r w:rsidRPr="004E150E">
              <w:t>Итого</w:t>
            </w:r>
          </w:p>
        </w:tc>
        <w:tc>
          <w:tcPr>
            <w:tcW w:w="2833" w:type="dxa"/>
          </w:tcPr>
          <w:p w14:paraId="058C808E" w14:textId="3DC48471" w:rsidR="00685574" w:rsidRPr="004E150E" w:rsidRDefault="003E5CF7" w:rsidP="00685574">
            <w:pPr>
              <w:pStyle w:val="a9"/>
              <w:ind w:firstLine="0"/>
              <w:jc w:val="center"/>
            </w:pPr>
            <w:r w:rsidRPr="004E150E">
              <w:t>36</w:t>
            </w:r>
          </w:p>
        </w:tc>
        <w:tc>
          <w:tcPr>
            <w:tcW w:w="3115" w:type="dxa"/>
          </w:tcPr>
          <w:p w14:paraId="7A2C7C2F" w14:textId="77777777" w:rsidR="00685574" w:rsidRPr="004E150E" w:rsidRDefault="00685574" w:rsidP="00685574">
            <w:pPr>
              <w:pStyle w:val="a9"/>
              <w:ind w:firstLine="0"/>
              <w:jc w:val="center"/>
            </w:pPr>
            <w:r w:rsidRPr="004E150E">
              <w:t>100</w:t>
            </w:r>
          </w:p>
        </w:tc>
      </w:tr>
    </w:tbl>
    <w:p w14:paraId="30AC30DF" w14:textId="556D7467" w:rsidR="00685574" w:rsidRDefault="00685574" w:rsidP="00316C9F">
      <w:pPr>
        <w:pStyle w:val="a9"/>
        <w:rPr>
          <w:highlight w:val="yellow"/>
        </w:rPr>
      </w:pPr>
    </w:p>
    <w:p w14:paraId="6317720D" w14:textId="60548F05" w:rsidR="00316C9F" w:rsidRDefault="00316C9F" w:rsidP="00316C9F">
      <w:pPr>
        <w:pStyle w:val="a9"/>
      </w:pPr>
      <w:r w:rsidRPr="00316C9F">
        <w:t>Затраты при разработки мобильного приложения для выпускной квалификационной работы отнесены к единовременным затратам.</w:t>
      </w:r>
    </w:p>
    <w:p w14:paraId="54F0117F" w14:textId="4149DDDC" w:rsidR="00D506E8" w:rsidRDefault="00D506E8" w:rsidP="00B930F3">
      <w:pPr>
        <w:pStyle w:val="23"/>
      </w:pPr>
      <w:r>
        <w:t>5.2 Расчет затрат по экономическим элементам</w:t>
      </w:r>
    </w:p>
    <w:p w14:paraId="6380EE80" w14:textId="7F8F1026" w:rsidR="00B66501" w:rsidRDefault="00B930F3" w:rsidP="00B930F3">
      <w:pPr>
        <w:pStyle w:val="a9"/>
      </w:pPr>
      <w:r>
        <w:t>К з</w:t>
      </w:r>
      <w:r w:rsidR="00B66501">
        <w:t>атрат</w:t>
      </w:r>
      <w:r>
        <w:t>ам</w:t>
      </w:r>
      <w:r w:rsidR="00B66501">
        <w:t xml:space="preserve"> по экономическим элементам на создание </w:t>
      </w:r>
      <w:r w:rsidR="00B66501">
        <w:t>программного обеспечения</w:t>
      </w:r>
      <w:r w:rsidR="00B66501">
        <w:t xml:space="preserve"> </w:t>
      </w:r>
      <w:r>
        <w:t xml:space="preserve">относятся </w:t>
      </w:r>
      <w:r w:rsidR="00B66501">
        <w:t>следующие составляющие:</w:t>
      </w:r>
    </w:p>
    <w:p w14:paraId="1B16C7AC" w14:textId="76A3DF04" w:rsidR="00B66501" w:rsidRDefault="00B66501" w:rsidP="007266F5">
      <w:pPr>
        <w:pStyle w:val="a9"/>
        <w:numPr>
          <w:ilvl w:val="0"/>
          <w:numId w:val="49"/>
        </w:numPr>
        <w:ind w:left="0" w:firstLine="709"/>
      </w:pPr>
      <w:r>
        <w:t>Материальные затраты</w:t>
      </w:r>
      <w:r>
        <w:t xml:space="preserve"> – </w:t>
      </w:r>
      <w:r>
        <w:t xml:space="preserve">включают стоимость всех физических компонентов, необходимых для создания </w:t>
      </w:r>
      <w:r>
        <w:t>приложения</w:t>
      </w:r>
      <w:r>
        <w:t>.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t xml:space="preserve"> В таблице 5.2 представлены материальные затраты на разработку.</w:t>
      </w:r>
    </w:p>
    <w:p w14:paraId="1838D091" w14:textId="4B0F0284" w:rsidR="007266F5" w:rsidRDefault="007266F5" w:rsidP="007266F5">
      <w:pPr>
        <w:pStyle w:val="a9"/>
        <w:ind w:left="709" w:firstLine="0"/>
      </w:pPr>
    </w:p>
    <w:p w14:paraId="4FA1473F" w14:textId="77777777" w:rsidR="0040608E" w:rsidRPr="00EA6A50" w:rsidRDefault="0040608E" w:rsidP="0040608E">
      <w:pPr>
        <w:pStyle w:val="af5"/>
      </w:pPr>
      <w:r w:rsidRPr="00EA6A50">
        <w:t>Таблица 5.2 – Материальные затраты</w:t>
      </w:r>
    </w:p>
    <w:tbl>
      <w:tblPr>
        <w:tblStyle w:val="af0"/>
        <w:tblW w:w="0" w:type="auto"/>
        <w:tblLook w:val="04A0" w:firstRow="1" w:lastRow="0" w:firstColumn="1" w:lastColumn="0" w:noHBand="0" w:noVBand="1"/>
      </w:tblPr>
      <w:tblGrid>
        <w:gridCol w:w="3114"/>
        <w:gridCol w:w="2126"/>
        <w:gridCol w:w="1768"/>
        <w:gridCol w:w="2337"/>
      </w:tblGrid>
      <w:tr w:rsidR="0040608E" w:rsidRPr="00EA6A50" w14:paraId="2D05F566" w14:textId="77777777" w:rsidTr="00F92DB3">
        <w:tc>
          <w:tcPr>
            <w:tcW w:w="3114" w:type="dxa"/>
          </w:tcPr>
          <w:p w14:paraId="793709E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Наименование</w:t>
            </w:r>
          </w:p>
        </w:tc>
        <w:tc>
          <w:tcPr>
            <w:tcW w:w="2126" w:type="dxa"/>
          </w:tcPr>
          <w:p w14:paraId="4F8326AD"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Цена</w:t>
            </w:r>
          </w:p>
        </w:tc>
        <w:tc>
          <w:tcPr>
            <w:tcW w:w="1768" w:type="dxa"/>
          </w:tcPr>
          <w:p w14:paraId="756F932F"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Количество</w:t>
            </w:r>
          </w:p>
        </w:tc>
        <w:tc>
          <w:tcPr>
            <w:tcW w:w="2337" w:type="dxa"/>
          </w:tcPr>
          <w:p w14:paraId="546E783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Стоимость</w:t>
            </w:r>
          </w:p>
        </w:tc>
      </w:tr>
      <w:tr w:rsidR="0040608E" w:rsidRPr="00EA6A50" w14:paraId="268CB332" w14:textId="77777777" w:rsidTr="00F92DB3">
        <w:tc>
          <w:tcPr>
            <w:tcW w:w="3114" w:type="dxa"/>
          </w:tcPr>
          <w:p w14:paraId="58A41EB9" w14:textId="3FE0B9D4" w:rsidR="0040608E" w:rsidRPr="00EA6A50" w:rsidRDefault="00431A88" w:rsidP="00C33F4A">
            <w:pPr>
              <w:rPr>
                <w:rFonts w:ascii="Times New Roman" w:hAnsi="Times New Roman" w:cs="Times New Roman"/>
                <w:sz w:val="28"/>
                <w:szCs w:val="28"/>
              </w:rPr>
            </w:pPr>
            <w:r w:rsidRPr="00EA6A50">
              <w:rPr>
                <w:rFonts w:ascii="Times New Roman" w:hAnsi="Times New Roman" w:cs="Times New Roman"/>
                <w:sz w:val="28"/>
                <w:szCs w:val="28"/>
              </w:rPr>
              <w:t>Набор к</w:t>
            </w:r>
            <w:r w:rsidR="00C33F4A" w:rsidRPr="00EA6A50">
              <w:rPr>
                <w:rFonts w:ascii="Times New Roman" w:hAnsi="Times New Roman" w:cs="Times New Roman"/>
                <w:sz w:val="28"/>
                <w:szCs w:val="28"/>
              </w:rPr>
              <w:t>анцеляри</w:t>
            </w:r>
            <w:r w:rsidRPr="00EA6A50">
              <w:rPr>
                <w:rFonts w:ascii="Times New Roman" w:hAnsi="Times New Roman" w:cs="Times New Roman"/>
                <w:sz w:val="28"/>
                <w:szCs w:val="28"/>
              </w:rPr>
              <w:t>и</w:t>
            </w:r>
          </w:p>
        </w:tc>
        <w:tc>
          <w:tcPr>
            <w:tcW w:w="2126" w:type="dxa"/>
          </w:tcPr>
          <w:p w14:paraId="2B3B82CA" w14:textId="2B45C47F"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r w:rsidR="0040608E" w:rsidRPr="00EA6A50">
              <w:rPr>
                <w:rFonts w:ascii="Times New Roman" w:hAnsi="Times New Roman" w:cs="Times New Roman"/>
                <w:sz w:val="28"/>
                <w:szCs w:val="28"/>
              </w:rPr>
              <w:t xml:space="preserve"> руб</w:t>
            </w:r>
          </w:p>
        </w:tc>
        <w:tc>
          <w:tcPr>
            <w:tcW w:w="1768" w:type="dxa"/>
          </w:tcPr>
          <w:p w14:paraId="25154239" w14:textId="6612C73C"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1</w:t>
            </w:r>
          </w:p>
        </w:tc>
        <w:tc>
          <w:tcPr>
            <w:tcW w:w="2337" w:type="dxa"/>
          </w:tcPr>
          <w:p w14:paraId="3B9A3915" w14:textId="26F588B6"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p>
        </w:tc>
      </w:tr>
      <w:tr w:rsidR="0040608E" w:rsidRPr="00EA6A50" w14:paraId="34ECB6B1" w14:textId="77777777" w:rsidTr="00F92DB3">
        <w:tc>
          <w:tcPr>
            <w:tcW w:w="3114" w:type="dxa"/>
          </w:tcPr>
          <w:p w14:paraId="7EC35376"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sz w:val="28"/>
                <w:szCs w:val="28"/>
              </w:rPr>
              <w:t>Печать (1 лист)</w:t>
            </w:r>
          </w:p>
        </w:tc>
        <w:tc>
          <w:tcPr>
            <w:tcW w:w="2126" w:type="dxa"/>
          </w:tcPr>
          <w:p w14:paraId="2665CEF4" w14:textId="7572B95B"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5</w:t>
            </w:r>
            <w:r w:rsidR="0040608E" w:rsidRPr="00EA6A50">
              <w:rPr>
                <w:rFonts w:ascii="Times New Roman" w:hAnsi="Times New Roman" w:cs="Times New Roman"/>
                <w:sz w:val="28"/>
                <w:szCs w:val="28"/>
              </w:rPr>
              <w:t xml:space="preserve"> руб</w:t>
            </w:r>
          </w:p>
        </w:tc>
        <w:tc>
          <w:tcPr>
            <w:tcW w:w="1768" w:type="dxa"/>
          </w:tcPr>
          <w:p w14:paraId="2AC12E80" w14:textId="1BFC917E"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100</w:t>
            </w:r>
          </w:p>
        </w:tc>
        <w:tc>
          <w:tcPr>
            <w:tcW w:w="2337" w:type="dxa"/>
          </w:tcPr>
          <w:p w14:paraId="50219F65" w14:textId="5B7CC4A9" w:rsidR="0040608E" w:rsidRPr="00EA6A50" w:rsidRDefault="00DE2A0F" w:rsidP="00C33F4A">
            <w:pPr>
              <w:jc w:val="center"/>
              <w:rPr>
                <w:rFonts w:ascii="Times New Roman" w:hAnsi="Times New Roman" w:cs="Times New Roman"/>
                <w:sz w:val="28"/>
                <w:szCs w:val="28"/>
              </w:rPr>
            </w:pPr>
            <w:r w:rsidRPr="00EA6A50">
              <w:rPr>
                <w:rFonts w:ascii="Times New Roman" w:hAnsi="Times New Roman" w:cs="Times New Roman"/>
                <w:sz w:val="28"/>
                <w:szCs w:val="28"/>
              </w:rPr>
              <w:t>500</w:t>
            </w:r>
          </w:p>
        </w:tc>
      </w:tr>
      <w:tr w:rsidR="0040608E" w:rsidRPr="00EA6A50" w14:paraId="7EC4B8D7" w14:textId="77777777" w:rsidTr="00F92DB3">
        <w:tc>
          <w:tcPr>
            <w:tcW w:w="3114" w:type="dxa"/>
          </w:tcPr>
          <w:p w14:paraId="78296556" w14:textId="2971D4E6" w:rsidR="0040608E" w:rsidRPr="00EA6A50" w:rsidRDefault="00AA4741" w:rsidP="00C33F4A">
            <w:pPr>
              <w:rPr>
                <w:rFonts w:ascii="Times New Roman" w:hAnsi="Times New Roman" w:cs="Times New Roman"/>
                <w:sz w:val="28"/>
                <w:szCs w:val="28"/>
              </w:rPr>
            </w:pPr>
            <w:r w:rsidRPr="00EA6A50">
              <w:rPr>
                <w:rFonts w:ascii="Times New Roman" w:hAnsi="Times New Roman" w:cs="Times New Roman"/>
                <w:sz w:val="28"/>
                <w:szCs w:val="28"/>
              </w:rPr>
              <w:t>Пакет интернета</w:t>
            </w:r>
          </w:p>
        </w:tc>
        <w:tc>
          <w:tcPr>
            <w:tcW w:w="2126" w:type="dxa"/>
          </w:tcPr>
          <w:p w14:paraId="6721878E" w14:textId="1C9DA3A5" w:rsidR="0040608E" w:rsidRPr="00EA6A50" w:rsidRDefault="00AA4741"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r w:rsidR="0040608E" w:rsidRPr="00EA6A50">
              <w:rPr>
                <w:rFonts w:ascii="Times New Roman" w:hAnsi="Times New Roman" w:cs="Times New Roman"/>
                <w:sz w:val="28"/>
                <w:szCs w:val="28"/>
              </w:rPr>
              <w:t xml:space="preserve"> руб</w:t>
            </w:r>
          </w:p>
        </w:tc>
        <w:tc>
          <w:tcPr>
            <w:tcW w:w="1768" w:type="dxa"/>
          </w:tcPr>
          <w:p w14:paraId="0C5A4169" w14:textId="5D7281A4" w:rsidR="0040608E" w:rsidRPr="00EA6A50" w:rsidRDefault="00A51B6D" w:rsidP="00C33F4A">
            <w:pPr>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7D8BFF0E" w14:textId="77777777" w:rsidR="0040608E" w:rsidRPr="00EA6A50" w:rsidRDefault="0040608E"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p>
        </w:tc>
      </w:tr>
      <w:tr w:rsidR="0040608E" w:rsidRPr="00826330" w14:paraId="02AF997C" w14:textId="77777777" w:rsidTr="00F92DB3">
        <w:tc>
          <w:tcPr>
            <w:tcW w:w="7008" w:type="dxa"/>
            <w:gridSpan w:val="3"/>
          </w:tcPr>
          <w:p w14:paraId="5BF3FA94"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b/>
                <w:sz w:val="28"/>
                <w:szCs w:val="28"/>
              </w:rPr>
              <w:t>Итого</w:t>
            </w:r>
          </w:p>
        </w:tc>
        <w:tc>
          <w:tcPr>
            <w:tcW w:w="2337" w:type="dxa"/>
          </w:tcPr>
          <w:p w14:paraId="39E0DDF4" w14:textId="6BCB399E" w:rsidR="0040608E" w:rsidRPr="00EA6A50" w:rsidRDefault="00D6326D" w:rsidP="00C33F4A">
            <w:pPr>
              <w:jc w:val="center"/>
              <w:rPr>
                <w:rFonts w:ascii="Times New Roman" w:hAnsi="Times New Roman" w:cs="Times New Roman"/>
                <w:sz w:val="28"/>
                <w:szCs w:val="28"/>
              </w:rPr>
            </w:pPr>
            <w:r w:rsidRPr="00EA6A50">
              <w:rPr>
                <w:rFonts w:ascii="Times New Roman" w:hAnsi="Times New Roman" w:cs="Times New Roman"/>
                <w:b/>
                <w:sz w:val="28"/>
                <w:szCs w:val="28"/>
              </w:rPr>
              <w:t>990</w:t>
            </w:r>
          </w:p>
        </w:tc>
      </w:tr>
    </w:tbl>
    <w:p w14:paraId="19E05ECB" w14:textId="77777777" w:rsidR="0040608E" w:rsidRDefault="0040608E" w:rsidP="007266F5">
      <w:pPr>
        <w:pStyle w:val="a9"/>
        <w:ind w:left="709" w:firstLine="0"/>
      </w:pPr>
    </w:p>
    <w:p w14:paraId="131CCFAC" w14:textId="5D36AE79" w:rsidR="00B66501" w:rsidRPr="00316C9F" w:rsidRDefault="00B66501" w:rsidP="007266F5">
      <w:pPr>
        <w:pStyle w:val="a9"/>
        <w:numPr>
          <w:ilvl w:val="0"/>
          <w:numId w:val="49"/>
        </w:numPr>
        <w:ind w:left="0" w:firstLine="709"/>
      </w:pPr>
      <w:r>
        <w:lastRenderedPageBreak/>
        <w:t>Затраты на электроэнергию</w:t>
      </w:r>
      <w:r w:rsidR="005C478D">
        <w:t xml:space="preserve"> – с</w:t>
      </w:r>
      <w:r>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1F574F76" w:rsidR="00685574" w:rsidRPr="00191B0C" w:rsidRDefault="00685574" w:rsidP="00D67CE9">
      <w:pPr>
        <w:pStyle w:val="a9"/>
      </w:pPr>
      <w:r w:rsidRPr="00191B0C">
        <w:t xml:space="preserve">В процессе </w:t>
      </w:r>
      <w:r w:rsidR="00F4248C" w:rsidRPr="00191B0C">
        <w:t>проектирования и разработки мобильного приложения</w:t>
      </w:r>
      <w:r w:rsidRPr="00191B0C">
        <w:t xml:space="preserve"> для работы использовался ноутбук </w:t>
      </w:r>
      <w:r w:rsidR="00F4248C" w:rsidRPr="00191B0C">
        <w:rPr>
          <w:lang w:val="en-US"/>
        </w:rPr>
        <w:t>Acer</w:t>
      </w:r>
      <w:r w:rsidR="00F4248C" w:rsidRPr="00191B0C">
        <w:t xml:space="preserve"> </w:t>
      </w:r>
      <w:r w:rsidR="00F4248C" w:rsidRPr="00191B0C">
        <w:rPr>
          <w:lang w:val="en-US"/>
        </w:rPr>
        <w:t>Aspire</w:t>
      </w:r>
      <w:r w:rsidR="00F4248C" w:rsidRPr="00191B0C">
        <w:t xml:space="preserve"> </w:t>
      </w:r>
      <w:r w:rsidR="00F4248C" w:rsidRPr="00191B0C">
        <w:rPr>
          <w:lang w:val="en-US"/>
        </w:rPr>
        <w:t>A</w:t>
      </w:r>
      <w:r w:rsidR="00F4248C" w:rsidRPr="00191B0C">
        <w:t>715-71</w:t>
      </w:r>
      <w:r w:rsidR="00F4248C" w:rsidRPr="00191B0C">
        <w:rPr>
          <w:lang w:val="en-US"/>
        </w:rPr>
        <w:t>G</w:t>
      </w:r>
      <w:r w:rsidRPr="00191B0C">
        <w:t>. Потребление электроэнергии ноутбуком – 0,1</w:t>
      </w:r>
      <w:r w:rsidR="00D42474" w:rsidRPr="00191B0C">
        <w:t>35</w:t>
      </w:r>
      <w:r w:rsidRPr="00191B0C">
        <w:t xml:space="preserve"> кВт/ч/ </w:t>
      </w:r>
    </w:p>
    <w:p w14:paraId="2A83AE7B" w14:textId="44D73F3D" w:rsidR="00685574" w:rsidRPr="00191B0C" w:rsidRDefault="00685574" w:rsidP="00D67CE9">
      <w:pPr>
        <w:pStyle w:val="a9"/>
      </w:pPr>
      <w:r w:rsidRPr="00191B0C">
        <w:t xml:space="preserve">Стоимость 1кВт электроэнергии составляет </w:t>
      </w:r>
      <w:r w:rsidR="00D67CE9" w:rsidRPr="00191B0C">
        <w:t>1,42</w:t>
      </w:r>
      <w:r w:rsidR="00D67CE9" w:rsidRPr="00191B0C">
        <w:t xml:space="preserve"> </w:t>
      </w:r>
      <w:r w:rsidRPr="00191B0C">
        <w:t xml:space="preserve">руб. </w:t>
      </w:r>
    </w:p>
    <w:p w14:paraId="18C97516" w14:textId="0B5F077C" w:rsidR="00685574" w:rsidRPr="00191B0C" w:rsidRDefault="00685574" w:rsidP="00D67CE9">
      <w:pPr>
        <w:pStyle w:val="a9"/>
      </w:pPr>
      <w:r w:rsidRPr="00191B0C">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191B0C">
        <w:t xml:space="preserve"> работы равна</w:t>
      </w:r>
      <w:r w:rsidR="00D67CE9" w:rsidRPr="00191B0C">
        <w:t xml:space="preserve"> (1)</w:t>
      </w:r>
      <w:r w:rsidRPr="00191B0C">
        <w:t>:</w:t>
      </w:r>
    </w:p>
    <w:p w14:paraId="039D7CA7" w14:textId="77777777" w:rsidR="00685574" w:rsidRPr="00191B0C" w:rsidRDefault="00685574" w:rsidP="00D67CE9">
      <w:pPr>
        <w:pStyle w:val="a9"/>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191B0C" w14:paraId="232D7121" w14:textId="77777777" w:rsidTr="00F70BF8">
        <w:tc>
          <w:tcPr>
            <w:tcW w:w="8642" w:type="dxa"/>
          </w:tcPr>
          <w:p w14:paraId="4E43214A" w14:textId="5C8E7F0D" w:rsidR="00ED0A04" w:rsidRPr="00191B0C" w:rsidRDefault="002C4411"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=0,1</m:t>
                </m:r>
                <m:r>
                  <w:rPr>
                    <w:rFonts w:ascii="Cambria Math" w:hAnsi="Cambria Math"/>
                    <w:sz w:val="28"/>
                    <w:szCs w:val="28"/>
                  </w:rPr>
                  <m:t>35</m:t>
                </m:r>
                <m:r>
                  <w:rPr>
                    <w:rFonts w:ascii="Cambria Math" w:hAnsi="Cambria Math"/>
                    <w:sz w:val="28"/>
                    <w:szCs w:val="28"/>
                  </w:rPr>
                  <m:t>×1,</m:t>
                </m:r>
                <m:r>
                  <w:rPr>
                    <w:rFonts w:ascii="Cambria Math" w:hAnsi="Cambria Math"/>
                    <w:sz w:val="28"/>
                    <w:szCs w:val="28"/>
                  </w:rPr>
                  <m:t>42</m:t>
                </m:r>
                <m:r>
                  <w:rPr>
                    <w:rFonts w:ascii="Cambria Math" w:hAnsi="Cambria Math"/>
                    <w:sz w:val="28"/>
                    <w:szCs w:val="28"/>
                  </w:rPr>
                  <m:t>=0,1</m:t>
                </m:r>
                <m:r>
                  <w:rPr>
                    <w:rFonts w:ascii="Cambria Math" w:hAnsi="Cambria Math"/>
                    <w:sz w:val="28"/>
                    <w:szCs w:val="28"/>
                  </w:rPr>
                  <m:t>917</m:t>
                </m:r>
                <m:r>
                  <w:rPr>
                    <w:rFonts w:ascii="Cambria Math" w:hAnsi="Cambria Math"/>
                    <w:sz w:val="28"/>
                    <w:szCs w:val="28"/>
                  </w:rPr>
                  <m:t xml:space="preserve"> руб./час</m:t>
                </m:r>
              </m:oMath>
            </m:oMathPara>
          </w:p>
        </w:tc>
        <w:tc>
          <w:tcPr>
            <w:tcW w:w="703" w:type="dxa"/>
          </w:tcPr>
          <w:p w14:paraId="0060F897" w14:textId="4DB6E056" w:rsidR="00ED0A04" w:rsidRPr="00191B0C" w:rsidRDefault="00ED0A04" w:rsidP="00167F1F">
            <w:pPr>
              <w:pStyle w:val="a9"/>
              <w:ind w:firstLine="0"/>
              <w:jc w:val="right"/>
            </w:pPr>
            <w:r w:rsidRPr="00191B0C">
              <w:t>(1)</w:t>
            </w:r>
          </w:p>
        </w:tc>
      </w:tr>
    </w:tbl>
    <w:p w14:paraId="2DD7EAAC" w14:textId="77777777" w:rsidR="00685574" w:rsidRPr="00826330" w:rsidRDefault="00685574" w:rsidP="00ED0A04">
      <w:pPr>
        <w:pStyle w:val="a9"/>
        <w:rPr>
          <w:highlight w:val="yellow"/>
        </w:rPr>
      </w:pPr>
    </w:p>
    <w:p w14:paraId="4F52839A" w14:textId="3045E2A3" w:rsidR="00685574" w:rsidRPr="00601090" w:rsidRDefault="00685574" w:rsidP="002C4411">
      <w:pPr>
        <w:pStyle w:val="a9"/>
      </w:pPr>
      <w:r w:rsidRPr="00601090">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Pr>
          <w:rFonts w:eastAsiaTheme="minorEastAsia"/>
        </w:rPr>
        <w:t xml:space="preserve"> (2)</w:t>
      </w:r>
      <w:r w:rsidRPr="00601090">
        <w:rPr>
          <w:rFonts w:eastAsiaTheme="minorEastAsia"/>
        </w:rPr>
        <w:t>:</w:t>
      </w:r>
    </w:p>
    <w:p w14:paraId="2B8F90D9" w14:textId="77777777" w:rsidR="00685574" w:rsidRPr="00826330" w:rsidRDefault="00685574" w:rsidP="00601090">
      <w:pPr>
        <w:pStyle w:val="a9"/>
        <w:rPr>
          <w:highlight w:val="yellow"/>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14:paraId="7150A209" w14:textId="77777777" w:rsidTr="00F70BF8">
        <w:tc>
          <w:tcPr>
            <w:tcW w:w="8642" w:type="dxa"/>
          </w:tcPr>
          <w:p w14:paraId="4ADEE2CF" w14:textId="38FA9DE3" w:rsidR="00601090" w:rsidRDefault="00601090" w:rsidP="00601090">
            <w:pPr>
              <w:pStyle w:val="a9"/>
              <w:ind w:firstLine="0"/>
              <w:jc w:val="center"/>
              <w:rPr>
                <w:highlight w:val="yellow"/>
              </w:rP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=36 ×6=216 час.</m:t>
                </m:r>
              </m:oMath>
            </m:oMathPara>
          </w:p>
        </w:tc>
        <w:tc>
          <w:tcPr>
            <w:tcW w:w="703" w:type="dxa"/>
          </w:tcPr>
          <w:p w14:paraId="63AFFB82" w14:textId="081436F4" w:rsidR="00601090" w:rsidRDefault="00601090" w:rsidP="00167F1F">
            <w:pPr>
              <w:pStyle w:val="a9"/>
              <w:ind w:firstLine="0"/>
              <w:jc w:val="right"/>
              <w:rPr>
                <w:highlight w:val="yellow"/>
              </w:rPr>
            </w:pPr>
            <w:r w:rsidRPr="00601090">
              <w:t>(2)</w:t>
            </w:r>
          </w:p>
        </w:tc>
      </w:tr>
    </w:tbl>
    <w:p w14:paraId="3DB4AFDF" w14:textId="3DC4A31F" w:rsidR="00685574" w:rsidRPr="00826330" w:rsidRDefault="00685574" w:rsidP="00601090">
      <w:pPr>
        <w:pStyle w:val="a9"/>
        <w:rPr>
          <w:highlight w:val="yellow"/>
        </w:rPr>
      </w:pPr>
    </w:p>
    <w:p w14:paraId="40614C2C" w14:textId="4D6794E5" w:rsidR="00685574" w:rsidRPr="0050163D" w:rsidRDefault="00685574" w:rsidP="0050163D">
      <w:pPr>
        <w:pStyle w:val="a9"/>
      </w:pPr>
      <w:r w:rsidRPr="0050163D">
        <w:t>Себестоимость электроэнергии рассчитывается по формуле</w:t>
      </w:r>
      <w:r w:rsidR="0050163D">
        <w:t xml:space="preserve"> (3)</w:t>
      </w:r>
      <w:r w:rsidRPr="0050163D">
        <w:t>: </w:t>
      </w:r>
    </w:p>
    <w:p w14:paraId="6FB40834" w14:textId="77777777" w:rsidR="00685574" w:rsidRPr="00826330" w:rsidRDefault="00685574" w:rsidP="00167F1F">
      <w:pPr>
        <w:pStyle w:val="a9"/>
        <w:rPr>
          <w:highlight w:val="yellow"/>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14:paraId="05A99AED" w14:textId="77777777" w:rsidTr="00F70BF8">
        <w:tc>
          <w:tcPr>
            <w:tcW w:w="8642" w:type="dxa"/>
          </w:tcPr>
          <w:p w14:paraId="12083CA5" w14:textId="22E71D1B" w:rsidR="00167F1F" w:rsidRDefault="00167F1F" w:rsidP="00167F1F">
            <w:pPr>
              <w:pStyle w:val="a9"/>
              <w:ind w:firstLine="0"/>
              <w:jc w:val="center"/>
              <w:rPr>
                <w:highlight w:val="yellow"/>
              </w:rP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oMath>
            </m:oMathPara>
          </w:p>
        </w:tc>
        <w:tc>
          <w:tcPr>
            <w:tcW w:w="703" w:type="dxa"/>
          </w:tcPr>
          <w:p w14:paraId="610B32D2" w14:textId="3B4360D8" w:rsidR="00167F1F" w:rsidRDefault="00167F1F" w:rsidP="00167F1F">
            <w:pPr>
              <w:pStyle w:val="a9"/>
              <w:ind w:firstLine="0"/>
              <w:jc w:val="right"/>
              <w:rPr>
                <w:highlight w:val="yellow"/>
              </w:rPr>
            </w:pPr>
            <w:r w:rsidRPr="00167F1F">
              <w:t>(3)</w:t>
            </w:r>
          </w:p>
        </w:tc>
      </w:tr>
    </w:tbl>
    <w:p w14:paraId="68AB9305" w14:textId="1F02CB5D" w:rsidR="00685574" w:rsidRPr="00167F1F" w:rsidRDefault="00685574" w:rsidP="00167F1F">
      <w:pPr>
        <w:pStyle w:val="a9"/>
        <w:rPr>
          <w:highlight w:val="yellow"/>
        </w:rPr>
      </w:pPr>
    </w:p>
    <w:p w14:paraId="010EB963" w14:textId="3E3D80C8" w:rsidR="00685574" w:rsidRPr="00573E02" w:rsidRDefault="00685574" w:rsidP="00573E02">
      <w:pPr>
        <w:pStyle w:val="a9"/>
      </w:pPr>
      <w:r w:rsidRPr="00573E02">
        <w:t>Используя формулу (</w:t>
      </w:r>
      <w:r w:rsidR="00DF5B5C" w:rsidRPr="00573E02">
        <w:t>3</w:t>
      </w:r>
      <w:r w:rsidRPr="00573E02">
        <w:t>), получаем</w:t>
      </w:r>
      <w:r w:rsidR="00DF5B5C" w:rsidRPr="00573E02">
        <w:t xml:space="preserve"> (4)</w:t>
      </w:r>
      <w:r w:rsidRPr="00573E02">
        <w:t>:</w:t>
      </w:r>
    </w:p>
    <w:p w14:paraId="2CEACE2D" w14:textId="77777777" w:rsidR="00685574" w:rsidRPr="00826330" w:rsidRDefault="00685574" w:rsidP="00573E02">
      <w:pPr>
        <w:pStyle w:val="a9"/>
        <w:rPr>
          <w:highlight w:val="yellow"/>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73E02" w14:paraId="496C453E" w14:textId="77777777" w:rsidTr="00F70BF8">
        <w:tc>
          <w:tcPr>
            <w:tcW w:w="8642" w:type="dxa"/>
          </w:tcPr>
          <w:p w14:paraId="462A8FBD" w14:textId="46AE6017" w:rsidR="00573E02" w:rsidRPr="00573E02" w:rsidRDefault="00573E02" w:rsidP="00573E02">
            <w:pPr>
              <w:ind w:left="720"/>
              <w:rPr>
                <w:sz w:val="28"/>
                <w:szCs w:val="28"/>
                <w:highlight w:val="yellow"/>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=21</m:t>
                </m:r>
                <m:r>
                  <w:rPr>
                    <w:rFonts w:ascii="Cambria Math" w:hAnsi="Cambria Math"/>
                    <w:sz w:val="28"/>
                    <w:szCs w:val="28"/>
                  </w:rPr>
                  <m:t>6</m:t>
                </m:r>
                <m:r>
                  <w:rPr>
                    <w:rFonts w:ascii="Cambria Math" w:hAnsi="Cambria Math"/>
                    <w:sz w:val="28"/>
                    <w:szCs w:val="28"/>
                  </w:rPr>
                  <m:t xml:space="preserve"> ×0,1</m:t>
                </m:r>
                <m:r>
                  <w:rPr>
                    <w:rFonts w:ascii="Cambria Math" w:hAnsi="Cambria Math"/>
                    <w:sz w:val="28"/>
                    <w:szCs w:val="28"/>
                  </w:rPr>
                  <m:t>917</m:t>
                </m:r>
                <m:r>
                  <w:rPr>
                    <w:rFonts w:ascii="Cambria Math" w:hAnsi="Cambria Math"/>
                    <w:sz w:val="28"/>
                    <w:szCs w:val="28"/>
                  </w:rPr>
                  <m:t>=</m:t>
                </m:r>
                <m:r>
                  <w:rPr>
                    <w:rFonts w:ascii="Cambria Math" w:hAnsi="Cambria Math"/>
                    <w:sz w:val="28"/>
                    <w:szCs w:val="28"/>
                  </w:rPr>
                  <m:t>41</m:t>
                </m:r>
                <m:r>
                  <w:rPr>
                    <w:rFonts w:ascii="Cambria Math" w:hAnsi="Cambria Math"/>
                    <w:sz w:val="28"/>
                    <w:szCs w:val="28"/>
                  </w:rPr>
                  <m:t>,</m:t>
                </m:r>
                <m:r>
                  <w:rPr>
                    <w:rFonts w:ascii="Cambria Math" w:hAnsi="Cambria Math"/>
                    <w:sz w:val="28"/>
                    <w:szCs w:val="28"/>
                  </w:rPr>
                  <m:t>4072</m:t>
                </m:r>
                <m:r>
                  <w:rPr>
                    <w:rFonts w:ascii="Cambria Math" w:hAnsi="Cambria Math"/>
                    <w:sz w:val="28"/>
                    <w:szCs w:val="28"/>
                  </w:rPr>
                  <m:t xml:space="preserve"> руб.</m:t>
                </m:r>
              </m:oMath>
            </m:oMathPara>
          </w:p>
        </w:tc>
        <w:tc>
          <w:tcPr>
            <w:tcW w:w="703" w:type="dxa"/>
          </w:tcPr>
          <w:p w14:paraId="69D91E4C" w14:textId="3C57633E" w:rsidR="00573E02" w:rsidRPr="00573E02" w:rsidRDefault="00573E02" w:rsidP="00573E02">
            <w:pPr>
              <w:pStyle w:val="a9"/>
              <w:ind w:firstLine="0"/>
              <w:jc w:val="right"/>
            </w:pPr>
            <w:r w:rsidRPr="00573E02">
              <w:t>(4)</w:t>
            </w:r>
          </w:p>
        </w:tc>
      </w:tr>
    </w:tbl>
    <w:p w14:paraId="29CF6924" w14:textId="77777777" w:rsidR="00685574" w:rsidRPr="00826330" w:rsidRDefault="00685574" w:rsidP="00573E02">
      <w:pPr>
        <w:pStyle w:val="a9"/>
        <w:rPr>
          <w:highlight w:val="yellow"/>
        </w:rPr>
      </w:pPr>
    </w:p>
    <w:p w14:paraId="15014294" w14:textId="5E622C78" w:rsidR="00685574" w:rsidRPr="00B55AA0" w:rsidRDefault="00685574" w:rsidP="00C03959">
      <w:pPr>
        <w:pStyle w:val="a9"/>
      </w:pPr>
      <w:r w:rsidRPr="00B55AA0">
        <w:t xml:space="preserve">По </w:t>
      </w:r>
      <w:r w:rsidR="004E2B84" w:rsidRPr="00B55AA0">
        <w:t>результатам</w:t>
      </w:r>
      <w:r w:rsidRPr="00B55AA0">
        <w:t xml:space="preserve"> вышеприведённых расчётов </w:t>
      </w:r>
      <w:r w:rsidR="004E2B84" w:rsidRPr="00B55AA0">
        <w:t>составлена</w:t>
      </w:r>
      <w:r w:rsidRPr="00B55AA0">
        <w:t xml:space="preserve"> смета затрат на </w:t>
      </w:r>
      <w:r w:rsidR="004E2B84" w:rsidRPr="00B55AA0">
        <w:t>разработку мобильного приложения</w:t>
      </w:r>
      <w:r w:rsidR="00E75F86">
        <w:t xml:space="preserve"> (см. таблицу 5.3)</w:t>
      </w:r>
      <w:r w:rsidRPr="00B55AA0">
        <w:t>.</w:t>
      </w:r>
    </w:p>
    <w:p w14:paraId="6C63D997" w14:textId="77777777" w:rsidR="00685574" w:rsidRPr="00826330" w:rsidRDefault="00685574" w:rsidP="00FE169B">
      <w:pPr>
        <w:pStyle w:val="a9"/>
        <w:rPr>
          <w:highlight w:val="yellow"/>
        </w:rPr>
      </w:pPr>
    </w:p>
    <w:p w14:paraId="5A5C061C" w14:textId="08C1BBE1" w:rsidR="00B55AA0" w:rsidRPr="00EA6A50" w:rsidRDefault="00B55AA0" w:rsidP="00B55AA0">
      <w:pPr>
        <w:pStyle w:val="af5"/>
      </w:pPr>
      <w:r w:rsidRPr="00EA6A50">
        <w:t>Таблица 5.</w:t>
      </w:r>
      <w:r>
        <w:t>3</w:t>
      </w:r>
      <w:r w:rsidRPr="00EA6A50">
        <w:t xml:space="preserve"> – </w:t>
      </w:r>
      <w:r>
        <w:t>Смета затрат</w:t>
      </w:r>
    </w:p>
    <w:tbl>
      <w:tblPr>
        <w:tblStyle w:val="af0"/>
        <w:tblW w:w="0" w:type="auto"/>
        <w:tblLook w:val="04A0" w:firstRow="1" w:lastRow="0" w:firstColumn="1" w:lastColumn="0" w:noHBand="0" w:noVBand="1"/>
      </w:tblPr>
      <w:tblGrid>
        <w:gridCol w:w="4672"/>
        <w:gridCol w:w="4673"/>
      </w:tblGrid>
      <w:tr w:rsidR="00685574" w:rsidRPr="00826330" w14:paraId="0FFDBC5A" w14:textId="77777777" w:rsidTr="00642F48">
        <w:tc>
          <w:tcPr>
            <w:tcW w:w="4672" w:type="dxa"/>
          </w:tcPr>
          <w:p w14:paraId="784D5CF5"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Элемент затрат</w:t>
            </w:r>
          </w:p>
        </w:tc>
        <w:tc>
          <w:tcPr>
            <w:tcW w:w="4673" w:type="dxa"/>
          </w:tcPr>
          <w:p w14:paraId="4AF40F5A"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Сметная стоимость, руб</w:t>
            </w:r>
          </w:p>
        </w:tc>
      </w:tr>
      <w:tr w:rsidR="00685574" w:rsidRPr="00826330" w14:paraId="2F090F97" w14:textId="77777777" w:rsidTr="00642F48">
        <w:tc>
          <w:tcPr>
            <w:tcW w:w="4672" w:type="dxa"/>
          </w:tcPr>
          <w:p w14:paraId="142F7535"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Материальные затраты</w:t>
            </w:r>
          </w:p>
        </w:tc>
        <w:tc>
          <w:tcPr>
            <w:tcW w:w="4673" w:type="dxa"/>
          </w:tcPr>
          <w:p w14:paraId="7BB021AE" w14:textId="6D5D3EAA"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990</w:t>
            </w:r>
            <w:r>
              <w:rPr>
                <w:rFonts w:ascii="Times New Roman" w:hAnsi="Times New Roman" w:cs="Times New Roman"/>
                <w:sz w:val="28"/>
                <w:szCs w:val="28"/>
              </w:rPr>
              <w:t xml:space="preserve"> </w:t>
            </w:r>
            <w:r w:rsidR="00685574" w:rsidRPr="00B55AA0">
              <w:rPr>
                <w:rFonts w:ascii="Times New Roman" w:hAnsi="Times New Roman" w:cs="Times New Roman"/>
                <w:sz w:val="28"/>
                <w:szCs w:val="28"/>
              </w:rPr>
              <w:t>руб</w:t>
            </w:r>
          </w:p>
        </w:tc>
      </w:tr>
      <w:tr w:rsidR="00685574" w:rsidRPr="00826330" w14:paraId="3143EB71" w14:textId="77777777" w:rsidTr="00642F48">
        <w:tc>
          <w:tcPr>
            <w:tcW w:w="4672" w:type="dxa"/>
          </w:tcPr>
          <w:p w14:paraId="09A7E59B"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Затраты на электроэнергию</w:t>
            </w:r>
          </w:p>
        </w:tc>
        <w:tc>
          <w:tcPr>
            <w:tcW w:w="4673" w:type="dxa"/>
          </w:tcPr>
          <w:p w14:paraId="0920254F" w14:textId="0C176057"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41,4072</w:t>
            </w:r>
            <w:r w:rsidR="00685574" w:rsidRPr="00B55AA0">
              <w:rPr>
                <w:rFonts w:ascii="Times New Roman" w:hAnsi="Times New Roman" w:cs="Times New Roman"/>
                <w:sz w:val="28"/>
                <w:szCs w:val="28"/>
              </w:rPr>
              <w:t xml:space="preserve"> руб</w:t>
            </w:r>
          </w:p>
        </w:tc>
      </w:tr>
      <w:tr w:rsidR="00685574" w:rsidRPr="00826330" w14:paraId="563980E6" w14:textId="77777777" w:rsidTr="00642F48">
        <w:tc>
          <w:tcPr>
            <w:tcW w:w="4672" w:type="dxa"/>
          </w:tcPr>
          <w:p w14:paraId="15AC1A2E" w14:textId="77777777" w:rsidR="00685574" w:rsidRPr="00B55AA0" w:rsidRDefault="00685574" w:rsidP="00B55AA0">
            <w:pPr>
              <w:rPr>
                <w:rFonts w:ascii="Times New Roman" w:hAnsi="Times New Roman" w:cs="Times New Roman"/>
                <w:b/>
                <w:sz w:val="28"/>
                <w:szCs w:val="28"/>
              </w:rPr>
            </w:pPr>
            <w:r w:rsidRPr="00B55AA0">
              <w:rPr>
                <w:rFonts w:ascii="Times New Roman" w:hAnsi="Times New Roman" w:cs="Times New Roman"/>
                <w:b/>
                <w:sz w:val="28"/>
                <w:szCs w:val="28"/>
              </w:rPr>
              <w:t>Итого</w:t>
            </w:r>
          </w:p>
        </w:tc>
        <w:tc>
          <w:tcPr>
            <w:tcW w:w="4673" w:type="dxa"/>
          </w:tcPr>
          <w:p w14:paraId="06751F2C" w14:textId="6722C3DF" w:rsidR="00685574" w:rsidRPr="00B55AA0" w:rsidRDefault="00535F03" w:rsidP="00B55AA0">
            <w:pPr>
              <w:jc w:val="center"/>
              <w:rPr>
                <w:rFonts w:ascii="Times New Roman" w:hAnsi="Times New Roman" w:cs="Times New Roman"/>
                <w:b/>
                <w:sz w:val="28"/>
                <w:szCs w:val="28"/>
              </w:rPr>
            </w:pPr>
            <w:r w:rsidRPr="00535F03">
              <w:rPr>
                <w:rFonts w:ascii="Times New Roman" w:hAnsi="Times New Roman" w:cs="Times New Roman"/>
                <w:b/>
                <w:sz w:val="28"/>
                <w:szCs w:val="28"/>
              </w:rPr>
              <w:t>1031,4072</w:t>
            </w:r>
            <w:r w:rsidR="00685574" w:rsidRPr="00B55AA0">
              <w:rPr>
                <w:rFonts w:ascii="Times New Roman" w:hAnsi="Times New Roman" w:cs="Times New Roman"/>
                <w:b/>
                <w:sz w:val="28"/>
                <w:szCs w:val="28"/>
              </w:rPr>
              <w:t xml:space="preserve"> руб</w:t>
            </w:r>
          </w:p>
        </w:tc>
      </w:tr>
    </w:tbl>
    <w:p w14:paraId="0F2A322F" w14:textId="77777777" w:rsidR="00685574" w:rsidRPr="00826330" w:rsidRDefault="00685574" w:rsidP="00924984">
      <w:pPr>
        <w:pStyle w:val="a9"/>
        <w:rPr>
          <w:highlight w:val="yellow"/>
        </w:rPr>
      </w:pPr>
    </w:p>
    <w:p w14:paraId="60D3F5D0" w14:textId="3AC06779" w:rsidR="00685574" w:rsidRPr="00693403" w:rsidRDefault="009356E1" w:rsidP="009356E1">
      <w:pPr>
        <w:pStyle w:val="23"/>
        <w:spacing w:before="0"/>
      </w:pPr>
      <w:r w:rsidRPr="009356E1">
        <w:t xml:space="preserve">5.3 </w:t>
      </w:r>
      <w:r w:rsidR="00685574" w:rsidRPr="009356E1">
        <w:t>Расчет экономической выгоды по времени</w:t>
      </w:r>
    </w:p>
    <w:p w14:paraId="14FE2F75" w14:textId="48CE70D3" w:rsidR="009356E1" w:rsidRDefault="009356E1" w:rsidP="009356E1">
      <w:pPr>
        <w:pStyle w:val="a9"/>
      </w:pPr>
      <w:r>
        <w:t xml:space="preserve">Для расчета временной выгоды необходимо вычислить временные затраты </w:t>
      </w:r>
      <w:r w:rsidR="00AA0812">
        <w:t>ответственный за</w:t>
      </w:r>
      <w:r>
        <w:t xml:space="preserve"> мероприяти</w:t>
      </w:r>
      <w:r w:rsidR="00AA0812">
        <w:t>е</w:t>
      </w:r>
      <w:r>
        <w:t xml:space="preserve"> на подтверждения присутствия </w:t>
      </w:r>
      <w:r w:rsidR="00796E55">
        <w:t>студента</w:t>
      </w:r>
      <w:r>
        <w:t xml:space="preserve">. </w:t>
      </w:r>
    </w:p>
    <w:p w14:paraId="4E7AD5DF" w14:textId="25F549B0" w:rsidR="00FA6942" w:rsidRDefault="00AA0812" w:rsidP="009356E1">
      <w:pPr>
        <w:pStyle w:val="a9"/>
      </w:pPr>
      <w:r>
        <w:t xml:space="preserve">При </w:t>
      </w:r>
      <w:r w:rsidR="00781538">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t xml:space="preserve">Данный процесс занимает в среднем до </w:t>
      </w:r>
      <w:r w:rsidR="00DA385D">
        <w:t>7</w:t>
      </w:r>
      <w:r w:rsidR="004A00CC">
        <w:t xml:space="preserve"> минут в зависимости от количества пришедших участников и ответственных за мероприятие. </w:t>
      </w:r>
      <w:r w:rsidR="003C1EC9">
        <w:t>Зрители, пришедшие посмотреть на мероприятие, не учитываются.</w:t>
      </w:r>
    </w:p>
    <w:p w14:paraId="31D2E004" w14:textId="0F9FA4AE" w:rsidR="003D6BF5" w:rsidRPr="00C76088" w:rsidRDefault="003D6BF5" w:rsidP="009356E1">
      <w:pPr>
        <w:pStyle w:val="a9"/>
      </w:pPr>
      <w:r>
        <w:lastRenderedPageBreak/>
        <w:t>Количество участников каждого мероприятия является индивидуальным значением.</w:t>
      </w:r>
      <w:r w:rsidR="002F23E0">
        <w:t xml:space="preserve"> </w:t>
      </w:r>
      <w:r w:rsidR="00C76088">
        <w:t>Среднее число участников мероприятия равняется 30.</w:t>
      </w:r>
    </w:p>
    <w:p w14:paraId="153ACD20" w14:textId="0A2E20ED" w:rsidR="00685574" w:rsidRDefault="00685574" w:rsidP="008A3BAF">
      <w:pPr>
        <w:pStyle w:val="a9"/>
      </w:pPr>
      <w:r>
        <w:t xml:space="preserve">Рассчитаем время, затрачиваемое одним </w:t>
      </w:r>
      <w:r w:rsidR="008A3BAF">
        <w:t>ответственным за мероприятие</w:t>
      </w:r>
      <w:r>
        <w:t xml:space="preserve"> для </w:t>
      </w:r>
      <w:r w:rsidR="008A3BAF">
        <w:t>подтверждения участников мероприятия</w:t>
      </w:r>
      <w:r>
        <w:t xml:space="preserve"> (</w:t>
      </w:r>
      <w:r w:rsidR="00B70E29">
        <w:t>5</w:t>
      </w:r>
      <w:r>
        <w:t>):</w:t>
      </w:r>
    </w:p>
    <w:p w14:paraId="0BDC0DFC" w14:textId="77777777" w:rsidR="00685574" w:rsidRDefault="00685574" w:rsidP="00A82054">
      <w:pPr>
        <w:pStyle w:val="a9"/>
      </w:pPr>
    </w:p>
    <w:tbl>
      <w:tblPr>
        <w:tblStyle w:val="af0"/>
        <w:tblW w:w="0" w:type="auto"/>
        <w:tblLayout w:type="fixed"/>
        <w:tblLook w:val="04A0" w:firstRow="1" w:lastRow="0" w:firstColumn="1" w:lastColumn="0" w:noHBand="0" w:noVBand="1"/>
      </w:tblPr>
      <w:tblGrid>
        <w:gridCol w:w="8641"/>
        <w:gridCol w:w="703"/>
      </w:tblGrid>
      <w:tr w:rsidR="00A82054" w14:paraId="1E6A47E2" w14:textId="77777777" w:rsidTr="00A82054">
        <w:tc>
          <w:tcPr>
            <w:tcW w:w="8641" w:type="dxa"/>
          </w:tcPr>
          <w:p w14:paraId="2C89E455" w14:textId="08352D8D" w:rsidR="00A82054" w:rsidRPr="00A82054" w:rsidRDefault="00A82054" w:rsidP="00A82054">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р1</m:t>
                    </m:r>
                  </m:sub>
                </m:sSub>
                <m:r>
                  <w:rPr>
                    <w:rFonts w:ascii="Cambria Math" w:hAnsi="Cambria Math"/>
                    <w:sz w:val="28"/>
                    <w:szCs w:val="28"/>
                  </w:rPr>
                  <m:t xml:space="preserve"> = 30 * 7 = 210 мин.</m:t>
                </m:r>
              </m:oMath>
            </m:oMathPara>
          </w:p>
        </w:tc>
        <w:tc>
          <w:tcPr>
            <w:tcW w:w="703" w:type="dxa"/>
          </w:tcPr>
          <w:p w14:paraId="41095763" w14:textId="45ECB559" w:rsidR="00A82054" w:rsidRDefault="00A82054" w:rsidP="00A82054">
            <w:pPr>
              <w:pStyle w:val="a9"/>
              <w:ind w:firstLine="0"/>
              <w:jc w:val="right"/>
            </w:pPr>
            <w:r>
              <w:t>(5)</w:t>
            </w:r>
          </w:p>
        </w:tc>
      </w:tr>
    </w:tbl>
    <w:p w14:paraId="716C535C" w14:textId="77777777" w:rsidR="00685574" w:rsidRDefault="00685574" w:rsidP="00A82054">
      <w:pPr>
        <w:pStyle w:val="a9"/>
      </w:pPr>
    </w:p>
    <w:p w14:paraId="3655CC63" w14:textId="77777777" w:rsidR="00685574" w:rsidRDefault="00685574" w:rsidP="00685574">
      <w:r>
        <w:t>По данным предыдущего года, в центре заселения одновременно работают около 20 человек, соответственно, время (В), затрачиваемое на рассмотрение заявок, будет равно:</w:t>
      </w:r>
    </w:p>
    <w:p w14:paraId="148EBAF3" w14:textId="77777777" w:rsidR="00685574" w:rsidRDefault="00685574" w:rsidP="00685574"/>
    <w:p w14:paraId="42A6AC9B" w14:textId="77777777" w:rsidR="00685574" w:rsidRDefault="00685574" w:rsidP="00685574">
      <m:oMathPara>
        <m:oMath>
          <m:r>
            <w:rPr>
              <w:rFonts w:ascii="Cambria Math" w:hAnsi="Cambria Math"/>
            </w:rPr>
            <m:t xml:space="preserve">В = </m:t>
          </m:r>
          <m:f>
            <m:fPr>
              <m:ctrlPr>
                <w:rPr>
                  <w:rFonts w:ascii="Cambria Math" w:hAnsi="Cambria Math"/>
                  <w:i/>
                </w:rPr>
              </m:ctrlPr>
            </m:fPr>
            <m:num>
              <m:r>
                <w:rPr>
                  <w:rFonts w:ascii="Cambria Math" w:hAnsi="Cambria Math"/>
                </w:rPr>
                <m:t>11285</m:t>
              </m:r>
            </m:num>
            <m:den>
              <m:r>
                <w:rPr>
                  <w:rFonts w:ascii="Cambria Math" w:hAnsi="Cambria Math"/>
                </w:rPr>
                <m:t>20</m:t>
              </m:r>
            </m:den>
          </m:f>
          <m:r>
            <w:rPr>
              <w:rFonts w:ascii="Cambria Math" w:hAnsi="Cambria Math"/>
            </w:rPr>
            <m:t xml:space="preserve"> = 564 мин. или 9 ч 24 мин.</m:t>
          </m:r>
        </m:oMath>
      </m:oMathPara>
    </w:p>
    <w:p w14:paraId="0F389638" w14:textId="77777777" w:rsidR="00685574" w:rsidRDefault="00685574" w:rsidP="00685574"/>
    <w:p w14:paraId="08E7A901" w14:textId="77777777" w:rsidR="00685574" w:rsidRDefault="00685574" w:rsidP="00685574">
      <w:r>
        <w:t>С помощью разрабатываемой системы, в свою очередь, на формирование списка сотрудник потратит приблизительно 30 мин., с учетом загрузки необходимых документов в систему.</w:t>
      </w:r>
    </w:p>
    <w:p w14:paraId="3A4B49DB" w14:textId="77777777" w:rsidR="00685574" w:rsidRDefault="00685574" w:rsidP="00685574"/>
    <w:p w14:paraId="755D1CC3" w14:textId="77777777" w:rsidR="00685574" w:rsidRDefault="00685574" w:rsidP="00685574">
      <w:r>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t>) от внедрения системы составляет:</w:t>
      </w:r>
    </w:p>
    <w:p w14:paraId="10256C9D" w14:textId="77777777" w:rsidR="00685574" w:rsidRDefault="00685574" w:rsidP="00685574"/>
    <w:p w14:paraId="06C47B9C" w14:textId="77777777" w:rsidR="00685574" w:rsidRPr="0077589C" w:rsidRDefault="00713B5E"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r>
            <w:rPr>
              <w:rFonts w:ascii="Cambria Math" w:hAnsi="Cambria Math"/>
            </w:rPr>
            <m:t>= 564 – 30 = 534 мин. или 8 ч. 54 мин.</m:t>
          </m:r>
        </m:oMath>
      </m:oMathPara>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 ИрНИТУ.</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лк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Заменить осветите</w:t>
            </w:r>
            <w:r>
              <w:rPr>
                <w:rFonts w:ascii="Times New Roman" w:hAnsi="Times New Roman" w:cs="Times New Roman"/>
                <w:sz w:val="28"/>
                <w:szCs w:val="28"/>
              </w:rPr>
              <w:t>-</w:t>
            </w:r>
            <w:r w:rsidRPr="00203D85">
              <w:rPr>
                <w:rFonts w:ascii="Times New Roman" w:hAnsi="Times New Roman" w:cs="Times New Roman"/>
                <w:sz w:val="28"/>
                <w:szCs w:val="28"/>
              </w:rPr>
              <w:t>льные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Повышенный уро</w:t>
            </w:r>
            <w:r>
              <w:rPr>
                <w:color w:val="000000"/>
                <w:sz w:val="28"/>
                <w:szCs w:val="28"/>
              </w:rPr>
              <w:t>-</w:t>
            </w:r>
            <w:r w:rsidRPr="00203D85">
              <w:rPr>
                <w:color w:val="000000"/>
                <w:sz w:val="28"/>
                <w:szCs w:val="28"/>
              </w:rPr>
              <w:t>вень интенсивнос</w:t>
            </w:r>
            <w:r>
              <w:rPr>
                <w:color w:val="000000"/>
                <w:sz w:val="28"/>
                <w:szCs w:val="28"/>
              </w:rPr>
              <w:t>-</w:t>
            </w:r>
            <w:r w:rsidRPr="00203D85">
              <w:rPr>
                <w:color w:val="000000"/>
                <w:sz w:val="28"/>
                <w:szCs w:val="28"/>
              </w:rPr>
              <w:t>ти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Кулер, оргтехни</w:t>
            </w:r>
            <w:r>
              <w:rPr>
                <w:rFonts w:ascii="Times New Roman" w:hAnsi="Times New Roman" w:cs="Times New Roman"/>
                <w:sz w:val="28"/>
                <w:szCs w:val="28"/>
              </w:rPr>
              <w:t>-</w:t>
            </w:r>
            <w:r w:rsidRPr="00203D85">
              <w:rPr>
                <w:rFonts w:ascii="Times New Roman" w:hAnsi="Times New Roman" w:cs="Times New Roman"/>
                <w:sz w:val="28"/>
                <w:szCs w:val="28"/>
              </w:rPr>
              <w:t>ка, 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Монтаж звукоизо</w:t>
            </w:r>
            <w:r>
              <w:rPr>
                <w:rFonts w:ascii="Times New Roman" w:hAnsi="Times New Roman" w:cs="Times New Roman"/>
                <w:sz w:val="28"/>
                <w:szCs w:val="28"/>
              </w:rPr>
              <w:t>-</w:t>
            </w:r>
            <w:r w:rsidRPr="00203D85">
              <w:rPr>
                <w:rFonts w:ascii="Times New Roman" w:hAnsi="Times New Roman" w:cs="Times New Roman"/>
                <w:sz w:val="28"/>
                <w:szCs w:val="28"/>
              </w:rPr>
              <w:t>ляции, замена обо</w:t>
            </w:r>
            <w:r>
              <w:rPr>
                <w:rFonts w:ascii="Times New Roman" w:hAnsi="Times New Roman" w:cs="Times New Roman"/>
                <w:sz w:val="28"/>
                <w:szCs w:val="28"/>
              </w:rPr>
              <w:t>-</w:t>
            </w:r>
            <w:r w:rsidRPr="00203D85">
              <w:rPr>
                <w:rFonts w:ascii="Times New Roman" w:hAnsi="Times New Roman" w:cs="Times New Roman"/>
                <w:sz w:val="28"/>
                <w:szCs w:val="28"/>
              </w:rPr>
              <w:t>рудования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r w:rsidRPr="00203D85">
              <w:rPr>
                <w:rFonts w:ascii="Times New Roman" w:hAnsi="Times New Roman" w:cs="Times New Roman"/>
                <w:sz w:val="28"/>
                <w:szCs w:val="28"/>
              </w:rPr>
              <w:t>ный перерыв, изо</w:t>
            </w:r>
            <w:r>
              <w:rPr>
                <w:rFonts w:ascii="Times New Roman" w:hAnsi="Times New Roman" w:cs="Times New Roman"/>
                <w:sz w:val="28"/>
                <w:szCs w:val="28"/>
              </w:rPr>
              <w:t>-</w:t>
            </w:r>
            <w:r w:rsidRPr="00203D85">
              <w:rPr>
                <w:rFonts w:ascii="Times New Roman" w:hAnsi="Times New Roman" w:cs="Times New Roman"/>
                <w:sz w:val="28"/>
                <w:szCs w:val="28"/>
              </w:rPr>
              <w:t>ляционные экра</w:t>
            </w:r>
            <w:r>
              <w:rPr>
                <w:rFonts w:ascii="Times New Roman" w:hAnsi="Times New Roman" w:cs="Times New Roman"/>
                <w:sz w:val="28"/>
                <w:szCs w:val="28"/>
              </w:rPr>
              <w:t>-</w:t>
            </w:r>
            <w:r w:rsidRPr="00203D85">
              <w:rPr>
                <w:rFonts w:ascii="Times New Roman" w:hAnsi="Times New Roman" w:cs="Times New Roman"/>
                <w:sz w:val="28"/>
                <w:szCs w:val="28"/>
              </w:rPr>
              <w:t>ны</w:t>
            </w:r>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 нормиру</w:t>
            </w:r>
            <w:r>
              <w:rPr>
                <w:color w:val="000000"/>
                <w:sz w:val="28"/>
                <w:szCs w:val="28"/>
              </w:rPr>
              <w:t>-</w:t>
            </w:r>
            <w:r w:rsidRPr="0026188B">
              <w:rPr>
                <w:color w:val="000000"/>
                <w:sz w:val="28"/>
                <w:szCs w:val="28"/>
              </w:rPr>
              <w:t>емых</w:t>
            </w:r>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Отсутствие вентиляции, систем 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 наличие ще</w:t>
            </w:r>
            <w:r>
              <w:rPr>
                <w:rFonts w:ascii="Times New Roman" w:hAnsi="Times New Roman" w:cs="Times New Roman"/>
                <w:sz w:val="28"/>
                <w:szCs w:val="28"/>
              </w:rPr>
              <w:t>-</w:t>
            </w:r>
            <w:r w:rsidRPr="0026188B">
              <w:rPr>
                <w:rFonts w:ascii="Times New Roman" w:hAnsi="Times New Roman" w:cs="Times New Roman"/>
                <w:sz w:val="28"/>
                <w:szCs w:val="28"/>
              </w:rPr>
              <w:t>лей в окнах, неис</w:t>
            </w:r>
            <w:r>
              <w:rPr>
                <w:rFonts w:ascii="Times New Roman" w:hAnsi="Times New Roman" w:cs="Times New Roman"/>
                <w:sz w:val="28"/>
                <w:szCs w:val="28"/>
              </w:rPr>
              <w:t>-</w:t>
            </w:r>
            <w:r w:rsidRPr="0026188B">
              <w:rPr>
                <w:rFonts w:ascii="Times New Roman" w:hAnsi="Times New Roman" w:cs="Times New Roman"/>
                <w:sz w:val="28"/>
                <w:szCs w:val="28"/>
              </w:rPr>
              <w:t>правность отоп</w:t>
            </w:r>
            <w:r>
              <w:rPr>
                <w:rFonts w:ascii="Times New Roman" w:hAnsi="Times New Roman" w:cs="Times New Roman"/>
                <w:sz w:val="28"/>
                <w:szCs w:val="28"/>
              </w:rPr>
              <w:t>-</w:t>
            </w:r>
            <w:r w:rsidRPr="0026188B">
              <w:rPr>
                <w:rFonts w:ascii="Times New Roman" w:hAnsi="Times New Roman" w:cs="Times New Roman"/>
                <w:sz w:val="28"/>
                <w:szCs w:val="28"/>
              </w:rPr>
              <w:t>ления</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Установка допол</w:t>
            </w:r>
            <w:r>
              <w:rPr>
                <w:rFonts w:ascii="Times New Roman" w:hAnsi="Times New Roman" w:cs="Times New Roman"/>
                <w:sz w:val="28"/>
                <w:szCs w:val="28"/>
              </w:rPr>
              <w:t>-</w:t>
            </w:r>
            <w:r w:rsidRPr="0026188B">
              <w:rPr>
                <w:rFonts w:ascii="Times New Roman" w:hAnsi="Times New Roman" w:cs="Times New Roman"/>
                <w:sz w:val="28"/>
                <w:szCs w:val="28"/>
              </w:rPr>
              <w:t>нительных обогре</w:t>
            </w:r>
            <w:r>
              <w:rPr>
                <w:rFonts w:ascii="Times New Roman" w:hAnsi="Times New Roman" w:cs="Times New Roman"/>
                <w:sz w:val="28"/>
                <w:szCs w:val="28"/>
              </w:rPr>
              <w:t>-</w:t>
            </w:r>
            <w:r w:rsidRPr="0026188B">
              <w:rPr>
                <w:rFonts w:ascii="Times New Roman" w:hAnsi="Times New Roman" w:cs="Times New Roman"/>
                <w:sz w:val="28"/>
                <w:szCs w:val="28"/>
              </w:rPr>
              <w:t>вателей и кондици</w:t>
            </w:r>
            <w:r>
              <w:rPr>
                <w:rFonts w:ascii="Times New Roman" w:hAnsi="Times New Roman" w:cs="Times New Roman"/>
                <w:sz w:val="28"/>
                <w:szCs w:val="28"/>
              </w:rPr>
              <w:t>-</w:t>
            </w:r>
            <w:r w:rsidRPr="0026188B">
              <w:rPr>
                <w:rFonts w:ascii="Times New Roman" w:hAnsi="Times New Roman" w:cs="Times New Roman"/>
                <w:sz w:val="28"/>
                <w:szCs w:val="28"/>
              </w:rPr>
              <w:t>онеров, вентилято</w:t>
            </w:r>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r w:rsidRPr="0026188B">
              <w:rPr>
                <w:rFonts w:ascii="Times New Roman" w:hAnsi="Times New Roman" w:cs="Times New Roman"/>
                <w:sz w:val="28"/>
                <w:szCs w:val="28"/>
              </w:rPr>
              <w:t>вых)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Использовать средства индиви</w:t>
            </w:r>
            <w:r>
              <w:rPr>
                <w:rFonts w:ascii="Times New Roman" w:hAnsi="Times New Roman" w:cs="Times New Roman"/>
                <w:sz w:val="28"/>
                <w:szCs w:val="28"/>
              </w:rPr>
              <w:t>-</w:t>
            </w:r>
            <w:r w:rsidRPr="0026188B">
              <w:rPr>
                <w:rFonts w:ascii="Times New Roman" w:hAnsi="Times New Roman" w:cs="Times New Roman"/>
                <w:sz w:val="28"/>
                <w:szCs w:val="28"/>
              </w:rPr>
              <w:t>дуальной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Стереотипные рабочие движения (количество за смену). При локальной нагрузке (с учас</w:t>
            </w:r>
            <w:r>
              <w:rPr>
                <w:rFonts w:ascii="Times New Roman" w:hAnsi="Times New Roman" w:cs="Times New Roman"/>
                <w:sz w:val="28"/>
                <w:szCs w:val="28"/>
              </w:rPr>
              <w:t>-</w:t>
            </w:r>
            <w:r w:rsidRPr="0026188B">
              <w:rPr>
                <w:rFonts w:ascii="Times New Roman" w:hAnsi="Times New Roman" w:cs="Times New Roman"/>
                <w:sz w:val="28"/>
                <w:szCs w:val="28"/>
              </w:rPr>
              <w:t>тием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Смена позы, 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Повышенный показатель напряженно</w:t>
            </w:r>
            <w:r>
              <w:rPr>
                <w:color w:val="000000"/>
                <w:sz w:val="28"/>
                <w:szCs w:val="28"/>
              </w:rPr>
              <w:t>-</w:t>
            </w:r>
            <w:r w:rsidRPr="006F0509">
              <w:rPr>
                <w:color w:val="000000"/>
                <w:sz w:val="28"/>
                <w:szCs w:val="28"/>
              </w:rPr>
              <w:t>сти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Сенсорные нагру</w:t>
            </w:r>
            <w:r>
              <w:rPr>
                <w:rFonts w:ascii="Times New Roman" w:hAnsi="Times New Roman" w:cs="Times New Roman"/>
                <w:sz w:val="28"/>
                <w:szCs w:val="28"/>
              </w:rPr>
              <w:t>-</w:t>
            </w:r>
            <w:r w:rsidRPr="006F0509">
              <w:rPr>
                <w:rFonts w:ascii="Times New Roman" w:hAnsi="Times New Roman" w:cs="Times New Roman"/>
                <w:sz w:val="28"/>
                <w:szCs w:val="28"/>
              </w:rPr>
              <w:t>зки: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Использовать средс</w:t>
            </w:r>
            <w:r>
              <w:rPr>
                <w:rFonts w:ascii="Times New Roman" w:hAnsi="Times New Roman" w:cs="Times New Roman"/>
                <w:sz w:val="28"/>
                <w:szCs w:val="28"/>
              </w:rPr>
              <w:t>-</w:t>
            </w:r>
            <w:r w:rsidRPr="006F0509">
              <w:rPr>
                <w:rFonts w:ascii="Times New Roman" w:hAnsi="Times New Roman" w:cs="Times New Roman"/>
                <w:sz w:val="28"/>
                <w:szCs w:val="28"/>
              </w:rPr>
              <w:t>тва индивидуальной защиты: специаль</w:t>
            </w:r>
            <w:r>
              <w:rPr>
                <w:rFonts w:ascii="Times New Roman" w:hAnsi="Times New Roman" w:cs="Times New Roman"/>
                <w:sz w:val="28"/>
                <w:szCs w:val="28"/>
              </w:rPr>
              <w:t>-</w:t>
            </w:r>
            <w:r w:rsidRPr="006F0509">
              <w:rPr>
                <w:rFonts w:ascii="Times New Roman" w:hAnsi="Times New Roman" w:cs="Times New Roman"/>
                <w:sz w:val="28"/>
                <w:szCs w:val="28"/>
              </w:rPr>
              <w:t>ные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Несет ответственность за выполнение отдельных элементов заданий. Влечет за собой допол</w:t>
            </w:r>
            <w:r>
              <w:rPr>
                <w:rFonts w:ascii="Times New Roman" w:hAnsi="Times New Roman" w:cs="Times New Roman"/>
                <w:sz w:val="28"/>
                <w:szCs w:val="28"/>
              </w:rPr>
              <w:t>-</w:t>
            </w:r>
            <w:r w:rsidRPr="006F0509">
              <w:rPr>
                <w:rFonts w:ascii="Times New Roman" w:hAnsi="Times New Roman" w:cs="Times New Roman"/>
                <w:sz w:val="28"/>
                <w:szCs w:val="28"/>
              </w:rPr>
              <w:t xml:space="preserve">нительные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r w:rsidRPr="006F0509">
              <w:rPr>
                <w:rFonts w:ascii="Times New Roman" w:hAnsi="Times New Roman" w:cs="Times New Roman"/>
                <w:sz w:val="28"/>
                <w:szCs w:val="28"/>
              </w:rPr>
              <w:t>ный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Режим работы: Фактическая 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Повышенный показатель напряженнос</w:t>
            </w:r>
            <w:r>
              <w:rPr>
                <w:color w:val="000000"/>
                <w:sz w:val="28"/>
                <w:szCs w:val="28"/>
              </w:rPr>
              <w:t>-</w:t>
            </w:r>
            <w:r w:rsidRPr="005A4ED8">
              <w:rPr>
                <w:color w:val="000000"/>
                <w:sz w:val="28"/>
                <w:szCs w:val="28"/>
              </w:rPr>
              <w:t>ти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Перерывы регламентированы, достаточной продолжительнос</w:t>
            </w:r>
            <w:r>
              <w:rPr>
                <w:rFonts w:ascii="Times New Roman" w:hAnsi="Times New Roman" w:cs="Times New Roman"/>
                <w:sz w:val="28"/>
                <w:szCs w:val="28"/>
              </w:rPr>
              <w:t>-</w:t>
            </w:r>
            <w:r w:rsidRPr="005A4ED8">
              <w:rPr>
                <w:rFonts w:ascii="Times New Roman" w:hAnsi="Times New Roman" w:cs="Times New Roman"/>
                <w:sz w:val="28"/>
                <w:szCs w:val="28"/>
              </w:rPr>
              <w:t xml:space="preserve">ти: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регламентирован</w:t>
            </w:r>
            <w:r>
              <w:rPr>
                <w:rFonts w:ascii="Times New Roman" w:hAnsi="Times New Roman" w:cs="Times New Roman"/>
                <w:sz w:val="28"/>
                <w:szCs w:val="28"/>
              </w:rPr>
              <w:t>-</w:t>
            </w:r>
            <w:r w:rsidRPr="005A4ED8">
              <w:rPr>
                <w:rFonts w:ascii="Times New Roman" w:hAnsi="Times New Roman" w:cs="Times New Roman"/>
                <w:sz w:val="28"/>
                <w:szCs w:val="28"/>
              </w:rPr>
              <w:t>ных перерывов и их 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Опасность поражения электричес</w:t>
            </w:r>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Оголенные провода, неисправности электропровод</w:t>
            </w:r>
            <w:r>
              <w:rPr>
                <w:rFonts w:ascii="Times New Roman" w:hAnsi="Times New Roman" w:cs="Times New Roman"/>
                <w:sz w:val="28"/>
                <w:szCs w:val="28"/>
              </w:rPr>
              <w:t>-</w:t>
            </w:r>
            <w:r w:rsidRPr="005A4ED8">
              <w:rPr>
                <w:rFonts w:ascii="Times New Roman" w:hAnsi="Times New Roman" w:cs="Times New Roman"/>
                <w:sz w:val="28"/>
                <w:szCs w:val="28"/>
              </w:rPr>
              <w:t>ки и 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изоляций токопроводящих поверхностей. Наличие защит</w:t>
            </w:r>
            <w:r>
              <w:rPr>
                <w:rFonts w:ascii="Times New Roman" w:hAnsi="Times New Roman" w:cs="Times New Roman"/>
                <w:sz w:val="28"/>
                <w:szCs w:val="28"/>
              </w:rPr>
              <w:t>-</w:t>
            </w:r>
            <w:r w:rsidRPr="005A4ED8">
              <w:rPr>
                <w:rFonts w:ascii="Times New Roman" w:hAnsi="Times New Roman" w:cs="Times New Roman"/>
                <w:sz w:val="28"/>
                <w:szCs w:val="28"/>
              </w:rPr>
              <w:t>ного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Высота рабочей поверхнос-ти</w:t>
            </w:r>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r w:rsidRPr="00166AA5">
              <w:rPr>
                <w:b/>
                <w:bCs/>
              </w:rPr>
              <w:t>Пространст-во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Высота рабочей поверхнос-ти</w:t>
            </w:r>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r w:rsidRPr="00166AA5">
              <w:rPr>
                <w:b/>
                <w:bCs/>
              </w:rPr>
              <w:t>Пространст-во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r w:rsidRPr="008A7912">
        <w:rPr>
          <w:rFonts w:ascii="Times New Roman" w:hAnsi="Times New Roman" w:cs="Times New Roman"/>
          <w:sz w:val="28"/>
          <w:szCs w:val="28"/>
        </w:rPr>
        <w:t>а)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2" w:name="_Toc74644077"/>
      <w:bookmarkStart w:id="3" w:name="_Toc74820800"/>
      <w:r>
        <w:lastRenderedPageBreak/>
        <w:t xml:space="preserve">6.7 </w:t>
      </w:r>
      <w:bookmarkEnd w:id="2"/>
      <w:bookmarkEnd w:id="3"/>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2. Ирниту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Leader-ID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69"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70"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71"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72"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1"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2"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3"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3BF369E"/>
    <w:multiLevelType w:val="hybridMultilevel"/>
    <w:tmpl w:val="F0B2847A"/>
    <w:lvl w:ilvl="0" w:tplc="C28863F0">
      <w:start w:val="1"/>
      <w:numFmt w:val="bullet"/>
      <w:lvlText w:val="•"/>
      <w:lvlJc w:val="left"/>
      <w:pPr>
        <w:tabs>
          <w:tab w:val="num" w:pos="720"/>
        </w:tabs>
        <w:ind w:left="720" w:hanging="360"/>
      </w:pPr>
      <w:rPr>
        <w:rFonts w:ascii="Arial" w:hAnsi="Arial" w:hint="default"/>
      </w:rPr>
    </w:lvl>
    <w:lvl w:ilvl="1" w:tplc="432C508C" w:tentative="1">
      <w:start w:val="1"/>
      <w:numFmt w:val="bullet"/>
      <w:lvlText w:val="•"/>
      <w:lvlJc w:val="left"/>
      <w:pPr>
        <w:tabs>
          <w:tab w:val="num" w:pos="1440"/>
        </w:tabs>
        <w:ind w:left="1440" w:hanging="360"/>
      </w:pPr>
      <w:rPr>
        <w:rFonts w:ascii="Arial" w:hAnsi="Arial" w:hint="default"/>
      </w:rPr>
    </w:lvl>
    <w:lvl w:ilvl="2" w:tplc="69488E44" w:tentative="1">
      <w:start w:val="1"/>
      <w:numFmt w:val="bullet"/>
      <w:lvlText w:val="•"/>
      <w:lvlJc w:val="left"/>
      <w:pPr>
        <w:tabs>
          <w:tab w:val="num" w:pos="2160"/>
        </w:tabs>
        <w:ind w:left="2160" w:hanging="360"/>
      </w:pPr>
      <w:rPr>
        <w:rFonts w:ascii="Arial" w:hAnsi="Arial" w:hint="default"/>
      </w:rPr>
    </w:lvl>
    <w:lvl w:ilvl="3" w:tplc="40FC8E1C" w:tentative="1">
      <w:start w:val="1"/>
      <w:numFmt w:val="bullet"/>
      <w:lvlText w:val="•"/>
      <w:lvlJc w:val="left"/>
      <w:pPr>
        <w:tabs>
          <w:tab w:val="num" w:pos="2880"/>
        </w:tabs>
        <w:ind w:left="2880" w:hanging="360"/>
      </w:pPr>
      <w:rPr>
        <w:rFonts w:ascii="Arial" w:hAnsi="Arial" w:hint="default"/>
      </w:rPr>
    </w:lvl>
    <w:lvl w:ilvl="4" w:tplc="5A76CB06" w:tentative="1">
      <w:start w:val="1"/>
      <w:numFmt w:val="bullet"/>
      <w:lvlText w:val="•"/>
      <w:lvlJc w:val="left"/>
      <w:pPr>
        <w:tabs>
          <w:tab w:val="num" w:pos="3600"/>
        </w:tabs>
        <w:ind w:left="3600" w:hanging="360"/>
      </w:pPr>
      <w:rPr>
        <w:rFonts w:ascii="Arial" w:hAnsi="Arial" w:hint="default"/>
      </w:rPr>
    </w:lvl>
    <w:lvl w:ilvl="5" w:tplc="5D784798" w:tentative="1">
      <w:start w:val="1"/>
      <w:numFmt w:val="bullet"/>
      <w:lvlText w:val="•"/>
      <w:lvlJc w:val="left"/>
      <w:pPr>
        <w:tabs>
          <w:tab w:val="num" w:pos="4320"/>
        </w:tabs>
        <w:ind w:left="4320" w:hanging="360"/>
      </w:pPr>
      <w:rPr>
        <w:rFonts w:ascii="Arial" w:hAnsi="Arial" w:hint="default"/>
      </w:rPr>
    </w:lvl>
    <w:lvl w:ilvl="6" w:tplc="F9F280BC" w:tentative="1">
      <w:start w:val="1"/>
      <w:numFmt w:val="bullet"/>
      <w:lvlText w:val="•"/>
      <w:lvlJc w:val="left"/>
      <w:pPr>
        <w:tabs>
          <w:tab w:val="num" w:pos="5040"/>
        </w:tabs>
        <w:ind w:left="5040" w:hanging="360"/>
      </w:pPr>
      <w:rPr>
        <w:rFonts w:ascii="Arial" w:hAnsi="Arial" w:hint="default"/>
      </w:rPr>
    </w:lvl>
    <w:lvl w:ilvl="7" w:tplc="4716A9D2" w:tentative="1">
      <w:start w:val="1"/>
      <w:numFmt w:val="bullet"/>
      <w:lvlText w:val="•"/>
      <w:lvlJc w:val="left"/>
      <w:pPr>
        <w:tabs>
          <w:tab w:val="num" w:pos="5760"/>
        </w:tabs>
        <w:ind w:left="5760" w:hanging="360"/>
      </w:pPr>
      <w:rPr>
        <w:rFonts w:ascii="Arial" w:hAnsi="Arial" w:hint="default"/>
      </w:rPr>
    </w:lvl>
    <w:lvl w:ilvl="8" w:tplc="5860D1F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6"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26"/>
  </w:num>
  <w:num w:numId="3">
    <w:abstractNumId w:val="2"/>
  </w:num>
  <w:num w:numId="4">
    <w:abstractNumId w:val="46"/>
  </w:num>
  <w:num w:numId="5">
    <w:abstractNumId w:val="1"/>
  </w:num>
  <w:num w:numId="6">
    <w:abstractNumId w:val="40"/>
  </w:num>
  <w:num w:numId="7">
    <w:abstractNumId w:val="0"/>
  </w:num>
  <w:num w:numId="8">
    <w:abstractNumId w:val="42"/>
  </w:num>
  <w:num w:numId="9">
    <w:abstractNumId w:val="32"/>
  </w:num>
  <w:num w:numId="10">
    <w:abstractNumId w:val="10"/>
  </w:num>
  <w:num w:numId="11">
    <w:abstractNumId w:val="28"/>
  </w:num>
  <w:num w:numId="12">
    <w:abstractNumId w:val="45"/>
  </w:num>
  <w:num w:numId="13">
    <w:abstractNumId w:val="11"/>
  </w:num>
  <w:num w:numId="14">
    <w:abstractNumId w:val="24"/>
  </w:num>
  <w:num w:numId="15">
    <w:abstractNumId w:val="14"/>
  </w:num>
  <w:num w:numId="16">
    <w:abstractNumId w:val="5"/>
  </w:num>
  <w:num w:numId="17">
    <w:abstractNumId w:val="31"/>
  </w:num>
  <w:num w:numId="18">
    <w:abstractNumId w:val="43"/>
  </w:num>
  <w:num w:numId="19">
    <w:abstractNumId w:val="19"/>
  </w:num>
  <w:num w:numId="20">
    <w:abstractNumId w:val="25"/>
  </w:num>
  <w:num w:numId="21">
    <w:abstractNumId w:val="47"/>
  </w:num>
  <w:num w:numId="22">
    <w:abstractNumId w:val="35"/>
  </w:num>
  <w:num w:numId="23">
    <w:abstractNumId w:val="36"/>
  </w:num>
  <w:num w:numId="24">
    <w:abstractNumId w:val="33"/>
  </w:num>
  <w:num w:numId="25">
    <w:abstractNumId w:val="27"/>
  </w:num>
  <w:num w:numId="26">
    <w:abstractNumId w:val="12"/>
  </w:num>
  <w:num w:numId="27">
    <w:abstractNumId w:val="39"/>
  </w:num>
  <w:num w:numId="28">
    <w:abstractNumId w:val="22"/>
  </w:num>
  <w:num w:numId="29">
    <w:abstractNumId w:val="41"/>
  </w:num>
  <w:num w:numId="30">
    <w:abstractNumId w:val="21"/>
  </w:num>
  <w:num w:numId="31">
    <w:abstractNumId w:val="9"/>
  </w:num>
  <w:num w:numId="32">
    <w:abstractNumId w:val="6"/>
  </w:num>
  <w:num w:numId="33">
    <w:abstractNumId w:val="8"/>
  </w:num>
  <w:num w:numId="34">
    <w:abstractNumId w:val="4"/>
  </w:num>
  <w:num w:numId="35">
    <w:abstractNumId w:val="16"/>
  </w:num>
  <w:num w:numId="36">
    <w:abstractNumId w:val="34"/>
  </w:num>
  <w:num w:numId="37">
    <w:abstractNumId w:val="13"/>
  </w:num>
  <w:num w:numId="38">
    <w:abstractNumId w:val="48"/>
  </w:num>
  <w:num w:numId="39">
    <w:abstractNumId w:val="20"/>
  </w:num>
  <w:num w:numId="40">
    <w:abstractNumId w:val="38"/>
  </w:num>
  <w:num w:numId="41">
    <w:abstractNumId w:val="7"/>
  </w:num>
  <w:num w:numId="42">
    <w:abstractNumId w:val="44"/>
  </w:num>
  <w:num w:numId="43">
    <w:abstractNumId w:val="37"/>
  </w:num>
  <w:num w:numId="44">
    <w:abstractNumId w:val="15"/>
  </w:num>
  <w:num w:numId="45">
    <w:abstractNumId w:val="3"/>
  </w:num>
  <w:num w:numId="46">
    <w:abstractNumId w:val="18"/>
  </w:num>
  <w:num w:numId="47">
    <w:abstractNumId w:val="23"/>
  </w:num>
  <w:num w:numId="48">
    <w:abstractNumId w:val="30"/>
  </w:num>
  <w:num w:numId="49">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45127"/>
    <w:rsid w:val="0006351F"/>
    <w:rsid w:val="00072E61"/>
    <w:rsid w:val="00075FEB"/>
    <w:rsid w:val="000815EF"/>
    <w:rsid w:val="00087CFC"/>
    <w:rsid w:val="00097755"/>
    <w:rsid w:val="000B38B9"/>
    <w:rsid w:val="000B636D"/>
    <w:rsid w:val="001223B4"/>
    <w:rsid w:val="00123AF5"/>
    <w:rsid w:val="0013072F"/>
    <w:rsid w:val="001572DE"/>
    <w:rsid w:val="001626D6"/>
    <w:rsid w:val="00166881"/>
    <w:rsid w:val="00166AA5"/>
    <w:rsid w:val="00167F1F"/>
    <w:rsid w:val="001773DC"/>
    <w:rsid w:val="001818CA"/>
    <w:rsid w:val="00182E08"/>
    <w:rsid w:val="001916A8"/>
    <w:rsid w:val="00191B0C"/>
    <w:rsid w:val="00192BF5"/>
    <w:rsid w:val="00192D76"/>
    <w:rsid w:val="001A0DA7"/>
    <w:rsid w:val="001A3EA1"/>
    <w:rsid w:val="001A6DE4"/>
    <w:rsid w:val="001B507E"/>
    <w:rsid w:val="001C1FC3"/>
    <w:rsid w:val="001C714E"/>
    <w:rsid w:val="001D438C"/>
    <w:rsid w:val="001E75FA"/>
    <w:rsid w:val="001F522F"/>
    <w:rsid w:val="0021651B"/>
    <w:rsid w:val="002206EC"/>
    <w:rsid w:val="002269CF"/>
    <w:rsid w:val="002342F1"/>
    <w:rsid w:val="002350F0"/>
    <w:rsid w:val="00256581"/>
    <w:rsid w:val="00257EFD"/>
    <w:rsid w:val="00260ACE"/>
    <w:rsid w:val="00266735"/>
    <w:rsid w:val="002739F4"/>
    <w:rsid w:val="00295DB3"/>
    <w:rsid w:val="002A7145"/>
    <w:rsid w:val="002C1AD6"/>
    <w:rsid w:val="002C4411"/>
    <w:rsid w:val="002C777E"/>
    <w:rsid w:val="002E3E29"/>
    <w:rsid w:val="002E621C"/>
    <w:rsid w:val="002E6FB8"/>
    <w:rsid w:val="002F23E0"/>
    <w:rsid w:val="002F7C1B"/>
    <w:rsid w:val="00304757"/>
    <w:rsid w:val="00305C92"/>
    <w:rsid w:val="00306500"/>
    <w:rsid w:val="00316B97"/>
    <w:rsid w:val="00316C9F"/>
    <w:rsid w:val="00320456"/>
    <w:rsid w:val="00336E34"/>
    <w:rsid w:val="003376E3"/>
    <w:rsid w:val="00341104"/>
    <w:rsid w:val="00345CC1"/>
    <w:rsid w:val="003515DC"/>
    <w:rsid w:val="00355FB5"/>
    <w:rsid w:val="00363155"/>
    <w:rsid w:val="00364253"/>
    <w:rsid w:val="003646C5"/>
    <w:rsid w:val="00372595"/>
    <w:rsid w:val="00397F1C"/>
    <w:rsid w:val="003B3A17"/>
    <w:rsid w:val="003C1EC9"/>
    <w:rsid w:val="003D6BF5"/>
    <w:rsid w:val="003D7F59"/>
    <w:rsid w:val="003E3870"/>
    <w:rsid w:val="003E5CF7"/>
    <w:rsid w:val="0040608E"/>
    <w:rsid w:val="004113B2"/>
    <w:rsid w:val="00430EDC"/>
    <w:rsid w:val="00431A88"/>
    <w:rsid w:val="00447559"/>
    <w:rsid w:val="00454091"/>
    <w:rsid w:val="00461C79"/>
    <w:rsid w:val="00462BD1"/>
    <w:rsid w:val="00465A45"/>
    <w:rsid w:val="0047079A"/>
    <w:rsid w:val="00481D94"/>
    <w:rsid w:val="004940B3"/>
    <w:rsid w:val="004A00CC"/>
    <w:rsid w:val="004B24E2"/>
    <w:rsid w:val="004C7416"/>
    <w:rsid w:val="004D1A3C"/>
    <w:rsid w:val="004D6959"/>
    <w:rsid w:val="004E150E"/>
    <w:rsid w:val="004E1C00"/>
    <w:rsid w:val="004E286E"/>
    <w:rsid w:val="004E2B84"/>
    <w:rsid w:val="004E44EC"/>
    <w:rsid w:val="004F5A61"/>
    <w:rsid w:val="0050163D"/>
    <w:rsid w:val="00504D2B"/>
    <w:rsid w:val="00524270"/>
    <w:rsid w:val="0053205E"/>
    <w:rsid w:val="005348BC"/>
    <w:rsid w:val="00535896"/>
    <w:rsid w:val="00535F03"/>
    <w:rsid w:val="005436BC"/>
    <w:rsid w:val="005509B5"/>
    <w:rsid w:val="0055394E"/>
    <w:rsid w:val="00556F3F"/>
    <w:rsid w:val="005572AA"/>
    <w:rsid w:val="00563466"/>
    <w:rsid w:val="00572008"/>
    <w:rsid w:val="00573E02"/>
    <w:rsid w:val="00574AEC"/>
    <w:rsid w:val="00583A49"/>
    <w:rsid w:val="005B1DC8"/>
    <w:rsid w:val="005C478D"/>
    <w:rsid w:val="005C60B0"/>
    <w:rsid w:val="005C7A82"/>
    <w:rsid w:val="005D067E"/>
    <w:rsid w:val="00601090"/>
    <w:rsid w:val="00603DAC"/>
    <w:rsid w:val="00623D70"/>
    <w:rsid w:val="00641696"/>
    <w:rsid w:val="00646CA9"/>
    <w:rsid w:val="0065218E"/>
    <w:rsid w:val="00664DD9"/>
    <w:rsid w:val="00665D0D"/>
    <w:rsid w:val="006665E0"/>
    <w:rsid w:val="00675F66"/>
    <w:rsid w:val="00677387"/>
    <w:rsid w:val="00685574"/>
    <w:rsid w:val="006B30DF"/>
    <w:rsid w:val="006C00D2"/>
    <w:rsid w:val="006C1938"/>
    <w:rsid w:val="006C76B2"/>
    <w:rsid w:val="006D19D0"/>
    <w:rsid w:val="006D19F6"/>
    <w:rsid w:val="00706B60"/>
    <w:rsid w:val="00713203"/>
    <w:rsid w:val="00713B5E"/>
    <w:rsid w:val="007215BB"/>
    <w:rsid w:val="007266F5"/>
    <w:rsid w:val="0073132D"/>
    <w:rsid w:val="00733726"/>
    <w:rsid w:val="00750A30"/>
    <w:rsid w:val="00781538"/>
    <w:rsid w:val="00781E4C"/>
    <w:rsid w:val="00796E55"/>
    <w:rsid w:val="007A19D2"/>
    <w:rsid w:val="007B3D58"/>
    <w:rsid w:val="007B7AC0"/>
    <w:rsid w:val="007C21D4"/>
    <w:rsid w:val="007C79FC"/>
    <w:rsid w:val="007D7AFE"/>
    <w:rsid w:val="007F05B1"/>
    <w:rsid w:val="00802293"/>
    <w:rsid w:val="00804622"/>
    <w:rsid w:val="00826330"/>
    <w:rsid w:val="00843973"/>
    <w:rsid w:val="008673F4"/>
    <w:rsid w:val="00880B17"/>
    <w:rsid w:val="008A187C"/>
    <w:rsid w:val="008A3BAF"/>
    <w:rsid w:val="008A700C"/>
    <w:rsid w:val="008B11F6"/>
    <w:rsid w:val="008B500F"/>
    <w:rsid w:val="008C0E2C"/>
    <w:rsid w:val="008C7045"/>
    <w:rsid w:val="008E030B"/>
    <w:rsid w:val="008E08A4"/>
    <w:rsid w:val="008F13C7"/>
    <w:rsid w:val="008F587F"/>
    <w:rsid w:val="009016B0"/>
    <w:rsid w:val="009066A7"/>
    <w:rsid w:val="00915FEA"/>
    <w:rsid w:val="00924984"/>
    <w:rsid w:val="009356E1"/>
    <w:rsid w:val="00935EAB"/>
    <w:rsid w:val="00937A74"/>
    <w:rsid w:val="009459D3"/>
    <w:rsid w:val="00973E36"/>
    <w:rsid w:val="00994747"/>
    <w:rsid w:val="009B32F9"/>
    <w:rsid w:val="009B7F41"/>
    <w:rsid w:val="009D49C9"/>
    <w:rsid w:val="009E2526"/>
    <w:rsid w:val="009F0A5E"/>
    <w:rsid w:val="00A00789"/>
    <w:rsid w:val="00A047DC"/>
    <w:rsid w:val="00A05523"/>
    <w:rsid w:val="00A15647"/>
    <w:rsid w:val="00A158F2"/>
    <w:rsid w:val="00A170D5"/>
    <w:rsid w:val="00A51B6D"/>
    <w:rsid w:val="00A5618E"/>
    <w:rsid w:val="00A6668C"/>
    <w:rsid w:val="00A80E9A"/>
    <w:rsid w:val="00A82054"/>
    <w:rsid w:val="00A85B16"/>
    <w:rsid w:val="00A96812"/>
    <w:rsid w:val="00AA0812"/>
    <w:rsid w:val="00AA2576"/>
    <w:rsid w:val="00AA4741"/>
    <w:rsid w:val="00AE00A4"/>
    <w:rsid w:val="00AE3BA7"/>
    <w:rsid w:val="00AE4C66"/>
    <w:rsid w:val="00AF4C2C"/>
    <w:rsid w:val="00B01AE7"/>
    <w:rsid w:val="00B077AE"/>
    <w:rsid w:val="00B11000"/>
    <w:rsid w:val="00B12E68"/>
    <w:rsid w:val="00B44349"/>
    <w:rsid w:val="00B52BE1"/>
    <w:rsid w:val="00B55AA0"/>
    <w:rsid w:val="00B66501"/>
    <w:rsid w:val="00B70E29"/>
    <w:rsid w:val="00B80B65"/>
    <w:rsid w:val="00B815B1"/>
    <w:rsid w:val="00B8376E"/>
    <w:rsid w:val="00B930F3"/>
    <w:rsid w:val="00BA1CB8"/>
    <w:rsid w:val="00BA597D"/>
    <w:rsid w:val="00BA6507"/>
    <w:rsid w:val="00BE570C"/>
    <w:rsid w:val="00BF376A"/>
    <w:rsid w:val="00C03959"/>
    <w:rsid w:val="00C05468"/>
    <w:rsid w:val="00C21152"/>
    <w:rsid w:val="00C21243"/>
    <w:rsid w:val="00C23A32"/>
    <w:rsid w:val="00C25DDA"/>
    <w:rsid w:val="00C33F4A"/>
    <w:rsid w:val="00C34EF2"/>
    <w:rsid w:val="00C53F7C"/>
    <w:rsid w:val="00C56E9B"/>
    <w:rsid w:val="00C76088"/>
    <w:rsid w:val="00CB4C88"/>
    <w:rsid w:val="00CE5268"/>
    <w:rsid w:val="00CE6AD4"/>
    <w:rsid w:val="00CF2303"/>
    <w:rsid w:val="00CF3655"/>
    <w:rsid w:val="00CF4BD0"/>
    <w:rsid w:val="00D02CFA"/>
    <w:rsid w:val="00D02FFD"/>
    <w:rsid w:val="00D04AEA"/>
    <w:rsid w:val="00D07708"/>
    <w:rsid w:val="00D11098"/>
    <w:rsid w:val="00D112F9"/>
    <w:rsid w:val="00D113FA"/>
    <w:rsid w:val="00D116A7"/>
    <w:rsid w:val="00D145BF"/>
    <w:rsid w:val="00D25C18"/>
    <w:rsid w:val="00D27A8D"/>
    <w:rsid w:val="00D40ADC"/>
    <w:rsid w:val="00D42474"/>
    <w:rsid w:val="00D44E70"/>
    <w:rsid w:val="00D4592C"/>
    <w:rsid w:val="00D506E8"/>
    <w:rsid w:val="00D51EA8"/>
    <w:rsid w:val="00D6040A"/>
    <w:rsid w:val="00D6326D"/>
    <w:rsid w:val="00D637D9"/>
    <w:rsid w:val="00D67CE9"/>
    <w:rsid w:val="00D76135"/>
    <w:rsid w:val="00D87F47"/>
    <w:rsid w:val="00D922F0"/>
    <w:rsid w:val="00D96B61"/>
    <w:rsid w:val="00DA160E"/>
    <w:rsid w:val="00DA385D"/>
    <w:rsid w:val="00DC1602"/>
    <w:rsid w:val="00DD3548"/>
    <w:rsid w:val="00DE2A0F"/>
    <w:rsid w:val="00DF5B5C"/>
    <w:rsid w:val="00DF6DC7"/>
    <w:rsid w:val="00E041B1"/>
    <w:rsid w:val="00E06249"/>
    <w:rsid w:val="00E102C9"/>
    <w:rsid w:val="00E32D22"/>
    <w:rsid w:val="00E56FA0"/>
    <w:rsid w:val="00E74A5E"/>
    <w:rsid w:val="00E75F86"/>
    <w:rsid w:val="00E86815"/>
    <w:rsid w:val="00EA326B"/>
    <w:rsid w:val="00EA58F3"/>
    <w:rsid w:val="00EA6A50"/>
    <w:rsid w:val="00EC2725"/>
    <w:rsid w:val="00ED0A04"/>
    <w:rsid w:val="00ED6340"/>
    <w:rsid w:val="00EF2061"/>
    <w:rsid w:val="00EF22FA"/>
    <w:rsid w:val="00EF25DE"/>
    <w:rsid w:val="00F041AF"/>
    <w:rsid w:val="00F106D9"/>
    <w:rsid w:val="00F1250A"/>
    <w:rsid w:val="00F14BD6"/>
    <w:rsid w:val="00F20312"/>
    <w:rsid w:val="00F417B2"/>
    <w:rsid w:val="00F4248C"/>
    <w:rsid w:val="00F43725"/>
    <w:rsid w:val="00F501D4"/>
    <w:rsid w:val="00F54518"/>
    <w:rsid w:val="00F7004A"/>
    <w:rsid w:val="00F70BF8"/>
    <w:rsid w:val="00F714C9"/>
    <w:rsid w:val="00FA4D32"/>
    <w:rsid w:val="00FA6942"/>
    <w:rsid w:val="00FE07DB"/>
    <w:rsid w:val="00FE169B"/>
    <w:rsid w:val="00FE2D85"/>
    <w:rsid w:val="00FF22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1">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hyperlink" Target="https://cyberleninka.ru/article/n/bezopasnost-zhiznedeyatelnosti-lektsionnyy-kurs/viewer" TargetMode="Externa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hyperlink" Target="https://www.consultant.ru/document/cons_doc_LAW_15839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base.garant.ru/72979284/"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www.istu.edu/deyatelnost/nauka/nauchnoe_upravlenie/ni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983</TotalTime>
  <Pages>91</Pages>
  <Words>16768</Words>
  <Characters>95581</Characters>
  <Application>Microsoft Office Word</Application>
  <DocSecurity>0</DocSecurity>
  <Lines>796</Lines>
  <Paragraphs>224</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112125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305</cp:revision>
  <dcterms:created xsi:type="dcterms:W3CDTF">2023-05-20T05:57:00Z</dcterms:created>
  <dcterms:modified xsi:type="dcterms:W3CDTF">2023-05-27T07:13:00Z</dcterms:modified>
</cp:coreProperties>
</file>