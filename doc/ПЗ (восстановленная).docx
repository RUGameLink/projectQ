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7215BB" w:rsidRDefault="007215BB" w:rsidP="007215BB">
      <w:pPr>
        <w:spacing w:after="0" w:line="240" w:lineRule="auto"/>
        <w:ind w:firstLine="709"/>
        <w:jc w:val="both"/>
        <w:rPr>
          <w:rFonts w:ascii="Times New Roman" w:eastAsia="Calibri" w:hAnsi="Times New Roman" w:cs="Times New Roman"/>
          <w:sz w:val="28"/>
        </w:rPr>
      </w:pPr>
      <w:r w:rsidRPr="007215BB">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высшего образования</w:t>
      </w:r>
    </w:p>
    <w:p w14:paraId="724C3E19" w14:textId="77777777" w:rsidR="007215BB" w:rsidRPr="007215BB"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ИРКУТСКИЙ НАЦИОНАЛЬНЫЙ ИССЛЕДОВАТЕЛЬСКИЙ</w:t>
      </w:r>
    </w:p>
    <w:p w14:paraId="33BCEF34" w14:textId="77777777" w:rsidR="007215BB" w:rsidRPr="007215BB" w:rsidRDefault="007215BB" w:rsidP="007215BB">
      <w:pPr>
        <w:spacing w:after="24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7215BB"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Институт информационных технологий и анализа данных</w:t>
            </w:r>
          </w:p>
        </w:tc>
      </w:tr>
      <w:tr w:rsidR="007215BB" w:rsidRPr="007215BB"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7215BB" w:rsidRDefault="007215BB" w:rsidP="007215BB">
            <w:pPr>
              <w:spacing w:after="0" w:line="240" w:lineRule="auto"/>
              <w:jc w:val="center"/>
              <w:rPr>
                <w:rFonts w:ascii="Times New Roman" w:eastAsia="Calibri" w:hAnsi="Times New Roman" w:cs="Times New Roman"/>
                <w:bCs/>
                <w:sz w:val="28"/>
                <w:szCs w:val="28"/>
                <w:vertAlign w:val="superscript"/>
              </w:rPr>
            </w:pPr>
            <w:r w:rsidRPr="007215BB">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7215BB"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7215BB" w14:paraId="221D34BA" w14:textId="77777777" w:rsidTr="006D6220">
        <w:tc>
          <w:tcPr>
            <w:tcW w:w="1701" w:type="dxa"/>
            <w:shd w:val="clear" w:color="auto" w:fill="auto"/>
          </w:tcPr>
          <w:p w14:paraId="3A3A895D"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Допускаю к защите</w:t>
            </w:r>
          </w:p>
          <w:p w14:paraId="0BA05D05"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 ООП</w:t>
            </w:r>
          </w:p>
        </w:tc>
      </w:tr>
      <w:tr w:rsidR="007215BB" w:rsidRPr="007215BB" w14:paraId="56DFBCA9" w14:textId="77777777" w:rsidTr="006D6220">
        <w:tc>
          <w:tcPr>
            <w:tcW w:w="1701" w:type="dxa"/>
            <w:tcBorders>
              <w:bottom w:val="single" w:sz="4" w:space="0" w:color="auto"/>
            </w:tcBorders>
            <w:shd w:val="clear" w:color="auto" w:fill="auto"/>
          </w:tcPr>
          <w:p w14:paraId="557C87FB"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w:t>
            </w:r>
            <w:r w:rsidR="00045127">
              <w:rPr>
                <w:rFonts w:ascii="Times New Roman" w:eastAsia="Calibri" w:hAnsi="Times New Roman" w:cs="Times New Roman"/>
                <w:sz w:val="28"/>
                <w:szCs w:val="28"/>
              </w:rPr>
              <w:t xml:space="preserve"> </w:t>
            </w:r>
            <w:r w:rsidRPr="007215BB">
              <w:rPr>
                <w:rFonts w:ascii="Times New Roman" w:eastAsia="Calibri" w:hAnsi="Times New Roman" w:cs="Times New Roman"/>
                <w:sz w:val="28"/>
                <w:szCs w:val="28"/>
              </w:rPr>
              <w:t xml:space="preserve">Л. </w:t>
            </w:r>
            <w:proofErr w:type="spellStart"/>
            <w:r w:rsidRPr="007215BB">
              <w:rPr>
                <w:rFonts w:ascii="Times New Roman" w:eastAsia="Calibri" w:hAnsi="Times New Roman" w:cs="Times New Roman"/>
                <w:sz w:val="28"/>
                <w:szCs w:val="28"/>
              </w:rPr>
              <w:t>Аршинский</w:t>
            </w:r>
            <w:proofErr w:type="spellEnd"/>
          </w:p>
        </w:tc>
      </w:tr>
      <w:tr w:rsidR="007215BB" w:rsidRPr="007215BB" w14:paraId="7BB94E02" w14:textId="77777777" w:rsidTr="006D6220">
        <w:tc>
          <w:tcPr>
            <w:tcW w:w="1701" w:type="dxa"/>
            <w:tcBorders>
              <w:top w:val="single" w:sz="4" w:space="0" w:color="auto"/>
            </w:tcBorders>
            <w:shd w:val="clear" w:color="auto" w:fill="auto"/>
          </w:tcPr>
          <w:p w14:paraId="605574E3" w14:textId="77777777" w:rsidR="007215BB" w:rsidRPr="007215BB" w:rsidRDefault="007215BB" w:rsidP="007215BB">
            <w:pPr>
              <w:spacing w:after="0" w:line="240" w:lineRule="auto"/>
              <w:jc w:val="center"/>
              <w:rPr>
                <w:rFonts w:ascii="Times New Roman" w:eastAsia="Calibri" w:hAnsi="Times New Roman" w:cs="Times New Roman"/>
                <w:sz w:val="28"/>
              </w:rPr>
            </w:pPr>
            <w:r w:rsidRPr="007215BB">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7215BB"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7215BB" w:rsidRDefault="007215BB" w:rsidP="007215BB">
            <w:pPr>
              <w:spacing w:after="0" w:line="240" w:lineRule="auto"/>
              <w:jc w:val="center"/>
              <w:rPr>
                <w:rFonts w:ascii="Times New Roman" w:eastAsia="Calibri" w:hAnsi="Times New Roman" w:cs="Times New Roman"/>
                <w:sz w:val="28"/>
                <w:vertAlign w:val="superscript"/>
              </w:rPr>
            </w:pPr>
            <w:r w:rsidRPr="007215BB">
              <w:rPr>
                <w:rFonts w:ascii="Times New Roman" w:eastAsia="Calibri" w:hAnsi="Times New Roman" w:cs="Times New Roman"/>
                <w:sz w:val="28"/>
                <w:vertAlign w:val="superscript"/>
              </w:rPr>
              <w:t>И.О. Фамилия</w:t>
            </w:r>
          </w:p>
        </w:tc>
      </w:tr>
    </w:tbl>
    <w:p w14:paraId="0EF2A149" w14:textId="77777777" w:rsidR="007215BB" w:rsidRPr="007215BB"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7215BB"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Разработка мобильного приложения «Регистрация на</w:t>
            </w:r>
          </w:p>
        </w:tc>
      </w:tr>
      <w:tr w:rsidR="007215BB" w:rsidRPr="007215BB"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мероприятия для ИС «Рейтинг студентов»</w:t>
            </w:r>
          </w:p>
        </w:tc>
      </w:tr>
      <w:tr w:rsidR="007215BB" w:rsidRPr="007215BB" w14:paraId="3E8ED0D8" w14:textId="77777777" w:rsidTr="006D6220">
        <w:trPr>
          <w:jc w:val="center"/>
        </w:trPr>
        <w:tc>
          <w:tcPr>
            <w:tcW w:w="9180" w:type="dxa"/>
            <w:tcBorders>
              <w:top w:val="single" w:sz="4" w:space="0" w:color="auto"/>
            </w:tcBorders>
            <w:shd w:val="clear" w:color="auto" w:fill="auto"/>
          </w:tcPr>
          <w:p w14:paraId="142730F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наименование темы</w:t>
            </w:r>
          </w:p>
        </w:tc>
      </w:tr>
    </w:tbl>
    <w:p w14:paraId="07EEC923" w14:textId="77777777" w:rsidR="007215BB" w:rsidRPr="007215BB"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7215BB" w:rsidRDefault="007215BB" w:rsidP="007215BB">
      <w:pPr>
        <w:spacing w:after="0" w:line="240" w:lineRule="auto"/>
        <w:jc w:val="center"/>
        <w:rPr>
          <w:rFonts w:ascii="Times New Roman" w:eastAsia="Calibri" w:hAnsi="Times New Roman" w:cs="Times New Roman"/>
          <w:sz w:val="28"/>
          <w:szCs w:val="28"/>
        </w:rPr>
      </w:pPr>
      <w:bookmarkStart w:id="0" w:name="_Hlk131877833"/>
      <w:r w:rsidRPr="007215BB">
        <w:rPr>
          <w:rFonts w:ascii="Times New Roman" w:eastAsia="Calibri" w:hAnsi="Times New Roman" w:cs="Times New Roman"/>
          <w:sz w:val="28"/>
          <w:szCs w:val="28"/>
        </w:rPr>
        <w:t>ПОЯСНИТЕЛЬНАЯ ЗАПИСКА</w:t>
      </w:r>
    </w:p>
    <w:p w14:paraId="1529B2B4"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Программа бакалавриата</w:t>
      </w:r>
    </w:p>
    <w:p w14:paraId="0F26E142"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Информационные системы и технологии</w:t>
      </w:r>
    </w:p>
    <w:p w14:paraId="619C4A4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на предприятиях / в машиностроении</w:t>
      </w:r>
    </w:p>
    <w:p w14:paraId="43D9C967"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по направлению подготовки</w:t>
      </w:r>
    </w:p>
    <w:p w14:paraId="15103ED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7215BB"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7215BB"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0.0</w:t>
            </w:r>
            <w:r w:rsidR="004C7416">
              <w:rPr>
                <w:rFonts w:ascii="Times New Roman" w:eastAsia="Calibri" w:hAnsi="Times New Roman" w:cs="Times New Roman"/>
                <w:sz w:val="28"/>
                <w:szCs w:val="28"/>
              </w:rPr>
              <w:t>49</w:t>
            </w:r>
            <w:r w:rsidRPr="007215BB">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ПЗ</w:t>
            </w:r>
          </w:p>
        </w:tc>
      </w:tr>
      <w:tr w:rsidR="007215BB" w:rsidRPr="007215BB"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7215BB"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7215BB" w:rsidRDefault="007215BB" w:rsidP="007215BB">
            <w:pPr>
              <w:spacing w:after="0" w:line="240" w:lineRule="auto"/>
              <w:jc w:val="center"/>
              <w:rPr>
                <w:rFonts w:ascii="Times New Roman" w:eastAsia="Calibri" w:hAnsi="Times New Roman" w:cs="Times New Roman"/>
                <w:sz w:val="20"/>
              </w:rPr>
            </w:pPr>
          </w:p>
        </w:tc>
      </w:tr>
      <w:bookmarkEnd w:id="0"/>
      <w:tr w:rsidR="007215BB" w:rsidRPr="007215BB" w14:paraId="68459889" w14:textId="77777777" w:rsidTr="006D6220">
        <w:tblPrEx>
          <w:jc w:val="left"/>
        </w:tblPrEx>
        <w:tc>
          <w:tcPr>
            <w:tcW w:w="2975" w:type="dxa"/>
            <w:shd w:val="clear" w:color="auto" w:fill="auto"/>
          </w:tcPr>
          <w:p w14:paraId="0AD111C9"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Разработал студент</w:t>
            </w:r>
          </w:p>
          <w:p w14:paraId="11A40857"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Группы </w:t>
            </w:r>
            <w:r w:rsidRPr="007215BB">
              <w:rPr>
                <w:rFonts w:ascii="Times New Roman" w:eastAsia="Calibri" w:hAnsi="Times New Roman" w:cs="Times New Roman"/>
                <w:sz w:val="28"/>
                <w:szCs w:val="28"/>
                <w:u w:val="single"/>
              </w:rPr>
              <w:t>ИСМб-19-1</w:t>
            </w:r>
          </w:p>
        </w:tc>
        <w:tc>
          <w:tcPr>
            <w:tcW w:w="567" w:type="dxa"/>
          </w:tcPr>
          <w:p w14:paraId="5CE0AD8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Д</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Е</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Вовиков</w:t>
            </w:r>
          </w:p>
        </w:tc>
      </w:tr>
      <w:tr w:rsidR="007215BB" w:rsidRPr="007215BB" w14:paraId="3249133D" w14:textId="77777777" w:rsidTr="006D6220">
        <w:tblPrEx>
          <w:jc w:val="left"/>
        </w:tblPrEx>
        <w:tc>
          <w:tcPr>
            <w:tcW w:w="2975" w:type="dxa"/>
            <w:shd w:val="clear" w:color="auto" w:fill="auto"/>
          </w:tcPr>
          <w:p w14:paraId="50F9BDE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12EABDC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 xml:space="preserve">И.О. Фамилия </w:t>
            </w:r>
          </w:p>
        </w:tc>
      </w:tr>
      <w:tr w:rsidR="007215BB" w:rsidRPr="007215BB" w14:paraId="501A8AC2" w14:textId="77777777" w:rsidTr="006D6220">
        <w:tblPrEx>
          <w:jc w:val="left"/>
        </w:tblPrEx>
        <w:tc>
          <w:tcPr>
            <w:tcW w:w="2975" w:type="dxa"/>
            <w:shd w:val="clear" w:color="auto" w:fill="auto"/>
          </w:tcPr>
          <w:p w14:paraId="3873D9FC"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w:t>
            </w:r>
          </w:p>
        </w:tc>
        <w:tc>
          <w:tcPr>
            <w:tcW w:w="567" w:type="dxa"/>
          </w:tcPr>
          <w:p w14:paraId="4F7E75A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Е. А. </w:t>
            </w:r>
            <w:r>
              <w:rPr>
                <w:rFonts w:ascii="Times New Roman" w:eastAsia="Calibri" w:hAnsi="Times New Roman" w:cs="Times New Roman"/>
                <w:sz w:val="28"/>
                <w:szCs w:val="28"/>
              </w:rPr>
              <w:t>Черкашин</w:t>
            </w:r>
          </w:p>
        </w:tc>
      </w:tr>
      <w:tr w:rsidR="007215BB" w:rsidRPr="007215BB" w14:paraId="69037EB1" w14:textId="77777777" w:rsidTr="006D6220">
        <w:tblPrEx>
          <w:jc w:val="left"/>
        </w:tblPrEx>
        <w:tc>
          <w:tcPr>
            <w:tcW w:w="2975" w:type="dxa"/>
            <w:shd w:val="clear" w:color="auto" w:fill="auto"/>
          </w:tcPr>
          <w:p w14:paraId="254A0E8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E76BBC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5D0D36D" w14:textId="77777777" w:rsidTr="006D6220">
        <w:tblPrEx>
          <w:jc w:val="left"/>
        </w:tblPrEx>
        <w:tc>
          <w:tcPr>
            <w:tcW w:w="2975" w:type="dxa"/>
            <w:shd w:val="clear" w:color="auto" w:fill="auto"/>
          </w:tcPr>
          <w:p w14:paraId="46203FB1"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E3838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И. Молокова</w:t>
            </w:r>
          </w:p>
        </w:tc>
      </w:tr>
      <w:tr w:rsidR="007215BB" w:rsidRPr="007215BB" w14:paraId="04427B24" w14:textId="77777777" w:rsidTr="006D6220">
        <w:tblPrEx>
          <w:jc w:val="left"/>
        </w:tblPrEx>
        <w:tc>
          <w:tcPr>
            <w:tcW w:w="2975" w:type="dxa"/>
            <w:shd w:val="clear" w:color="auto" w:fill="auto"/>
          </w:tcPr>
          <w:p w14:paraId="174BF66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8C9B25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31864174" w14:textId="77777777" w:rsidTr="006D6220">
        <w:tblPrEx>
          <w:jc w:val="left"/>
        </w:tblPrEx>
        <w:tc>
          <w:tcPr>
            <w:tcW w:w="2975" w:type="dxa"/>
            <w:shd w:val="clear" w:color="auto" w:fill="auto"/>
          </w:tcPr>
          <w:p w14:paraId="057AC2C3"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18E6C89"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З. А. </w:t>
            </w:r>
            <w:proofErr w:type="spellStart"/>
            <w:r>
              <w:rPr>
                <w:rFonts w:ascii="Times New Roman" w:eastAsia="Calibri" w:hAnsi="Times New Roman" w:cs="Times New Roman"/>
                <w:sz w:val="28"/>
                <w:szCs w:val="28"/>
              </w:rPr>
              <w:t>Бахвалова</w:t>
            </w:r>
            <w:proofErr w:type="spellEnd"/>
          </w:p>
        </w:tc>
      </w:tr>
      <w:tr w:rsidR="007215BB" w:rsidRPr="007215BB" w14:paraId="6BFD677B" w14:textId="77777777" w:rsidTr="006D6220">
        <w:tblPrEx>
          <w:jc w:val="left"/>
        </w:tblPrEx>
        <w:tc>
          <w:tcPr>
            <w:tcW w:w="2975" w:type="dxa"/>
            <w:shd w:val="clear" w:color="auto" w:fill="auto"/>
          </w:tcPr>
          <w:p w14:paraId="0689DB3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2634F6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FE8FEE4" w14:textId="77777777" w:rsidTr="006D6220">
        <w:tblPrEx>
          <w:jc w:val="left"/>
        </w:tblPrEx>
        <w:tc>
          <w:tcPr>
            <w:tcW w:w="2975" w:type="dxa"/>
            <w:shd w:val="clear" w:color="auto" w:fill="auto"/>
          </w:tcPr>
          <w:p w14:paraId="7377DA42" w14:textId="77777777" w:rsidR="007215BB" w:rsidRPr="007215BB" w:rsidRDefault="007215BB" w:rsidP="007215BB">
            <w:pPr>
              <w:spacing w:after="0" w:line="240" w:lineRule="auto"/>
              <w:jc w:val="both"/>
              <w:rPr>
                <w:rFonts w:ascii="Times New Roman" w:eastAsia="Calibri" w:hAnsi="Times New Roman" w:cs="Times New Roman"/>
                <w:sz w:val="28"/>
                <w:szCs w:val="28"/>
              </w:rPr>
            </w:pPr>
            <w:proofErr w:type="spellStart"/>
            <w:r w:rsidRPr="007215BB">
              <w:rPr>
                <w:rFonts w:ascii="Times New Roman" w:eastAsia="Calibri" w:hAnsi="Times New Roman" w:cs="Times New Roman"/>
                <w:sz w:val="28"/>
                <w:szCs w:val="28"/>
              </w:rPr>
              <w:t>Нормоконтроль</w:t>
            </w:r>
            <w:proofErr w:type="spellEnd"/>
          </w:p>
        </w:tc>
        <w:tc>
          <w:tcPr>
            <w:tcW w:w="567" w:type="dxa"/>
          </w:tcPr>
          <w:p w14:paraId="57FD0A7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А. Осипова</w:t>
            </w:r>
          </w:p>
        </w:tc>
      </w:tr>
      <w:tr w:rsidR="007215BB" w:rsidRPr="007215BB" w14:paraId="04017498" w14:textId="77777777" w:rsidTr="006D6220">
        <w:tblPrEx>
          <w:jc w:val="left"/>
        </w:tblPrEx>
        <w:tc>
          <w:tcPr>
            <w:tcW w:w="2975" w:type="dxa"/>
            <w:shd w:val="clear" w:color="auto" w:fill="auto"/>
          </w:tcPr>
          <w:p w14:paraId="5887578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bl>
    <w:p w14:paraId="0C28C47D" w14:textId="77777777" w:rsidR="00A85B16" w:rsidRDefault="00A85B16" w:rsidP="00A85B16">
      <w:pPr>
        <w:pStyle w:val="aa"/>
      </w:pPr>
    </w:p>
    <w:p w14:paraId="5B3DED43" w14:textId="1306B0D3" w:rsidR="00123AF5" w:rsidRPr="008E030B" w:rsidRDefault="007215BB" w:rsidP="008E030B">
      <w:pPr>
        <w:spacing w:after="0" w:line="240" w:lineRule="auto"/>
        <w:jc w:val="center"/>
        <w:rPr>
          <w:rFonts w:ascii="Times New Roman" w:eastAsia="Calibri" w:hAnsi="Times New Roman" w:cs="Times New Roman"/>
          <w:sz w:val="28"/>
          <w:lang w:val="en-US"/>
        </w:rPr>
      </w:pPr>
      <w:r w:rsidRPr="007215BB">
        <w:rPr>
          <w:rFonts w:ascii="Times New Roman" w:eastAsia="Calibri" w:hAnsi="Times New Roman" w:cs="Times New Roman"/>
          <w:sz w:val="28"/>
          <w:szCs w:val="28"/>
        </w:rPr>
        <w:t>Иркутск 2023 г.</w:t>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a"/>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a"/>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a"/>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a"/>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a"/>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a"/>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a"/>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a"/>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a"/>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a"/>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a"/>
      </w:pPr>
      <w:r>
        <w:t>Для достижения поставленной цели необходимо выполнить следующие задачи:</w:t>
      </w:r>
    </w:p>
    <w:p w14:paraId="2441B5C1" w14:textId="77777777" w:rsidR="00123AF5" w:rsidRDefault="00123AF5" w:rsidP="00166AA5">
      <w:pPr>
        <w:pStyle w:val="aa"/>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a"/>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a"/>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a"/>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a"/>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a"/>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a"/>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2A14CAB0" w:rsidR="00123AF5" w:rsidRDefault="00123AF5" w:rsidP="00123AF5">
      <w:pPr>
        <w:pStyle w:val="12"/>
        <w:spacing w:before="0" w:after="60"/>
      </w:pPr>
      <w:r>
        <w:lastRenderedPageBreak/>
        <w:t>1 Анализ предметной области</w:t>
      </w:r>
    </w:p>
    <w:p w14:paraId="6163D4D9" w14:textId="0C235779" w:rsidR="00706B60" w:rsidRDefault="00706B60" w:rsidP="00706B60">
      <w:pPr>
        <w:pStyle w:val="23"/>
        <w:spacing w:before="0"/>
      </w:pPr>
      <w:r>
        <w:t>1.</w:t>
      </w:r>
      <w:r w:rsidR="00166881">
        <w:t>1</w:t>
      </w:r>
      <w:r>
        <w:t xml:space="preserve"> Система начисления рейтинговой стипендии</w:t>
      </w:r>
    </w:p>
    <w:p w14:paraId="4DE967C4" w14:textId="77777777" w:rsidR="00706B60" w:rsidRDefault="00706B60" w:rsidP="00706B60">
      <w:pPr>
        <w:pStyle w:val="aa"/>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0E3EA95E" w14:textId="77777777" w:rsidR="00706B60" w:rsidRDefault="00706B60" w:rsidP="00706B60">
      <w:pPr>
        <w:pStyle w:val="aa"/>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Default="00706B60" w:rsidP="00706B60">
      <w:pPr>
        <w:pStyle w:val="aa"/>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Default="00706B60" w:rsidP="00706B60">
      <w:pPr>
        <w:pStyle w:val="aa"/>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Default="00706B60" w:rsidP="00706B60">
      <w:pPr>
        <w:pStyle w:val="aa"/>
      </w:pPr>
    </w:p>
    <w:p w14:paraId="5AF463F3" w14:textId="77777777" w:rsidR="00706B60" w:rsidRDefault="00706B60" w:rsidP="00706B60">
      <w:pPr>
        <w:pStyle w:val="aa"/>
        <w:ind w:firstLine="0"/>
        <w:jc w:val="center"/>
      </w:pPr>
      <w:r>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Default="00706B60" w:rsidP="00706B60">
      <w:pPr>
        <w:pStyle w:val="aa"/>
        <w:ind w:firstLine="0"/>
        <w:jc w:val="center"/>
      </w:pPr>
      <w:r>
        <w:t>Рисунок 1.1 – Система «Рейтинг студента»</w:t>
      </w:r>
    </w:p>
    <w:p w14:paraId="03F8B22E" w14:textId="77777777" w:rsidR="00706B60" w:rsidRDefault="00706B60" w:rsidP="00706B60">
      <w:pPr>
        <w:pStyle w:val="aa"/>
        <w:ind w:firstLine="0"/>
        <w:jc w:val="center"/>
      </w:pPr>
    </w:p>
    <w:p w14:paraId="76D84D20" w14:textId="77777777" w:rsidR="00706B60" w:rsidRDefault="00706B60" w:rsidP="00706B60">
      <w:pPr>
        <w:pStyle w:val="aa"/>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Default="00706B60" w:rsidP="00706B60">
      <w:pPr>
        <w:pStyle w:val="aa"/>
      </w:pPr>
      <w:r>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Default="00706B60" w:rsidP="00706B60">
      <w:pPr>
        <w:pStyle w:val="aa"/>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Default="00706B60" w:rsidP="00706B60">
      <w:pPr>
        <w:pStyle w:val="aa"/>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Default="00706B60" w:rsidP="00706B60">
      <w:pPr>
        <w:pStyle w:val="aa"/>
      </w:pPr>
      <w:r>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Default="00706B60" w:rsidP="00706B60">
      <w:pPr>
        <w:pStyle w:val="aa"/>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5E53D8" w:rsidRDefault="00706B60" w:rsidP="00706B60">
      <w:pPr>
        <w:pStyle w:val="aa"/>
      </w:pPr>
      <w:r>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442647" w:rsidRDefault="00706B60" w:rsidP="00706B60">
      <w:pPr>
        <w:pStyle w:val="23"/>
        <w:spacing w:before="0"/>
      </w:pPr>
      <w:r w:rsidRPr="00442647">
        <w:t>1.</w:t>
      </w:r>
      <w:r w:rsidR="00166881">
        <w:t>2</w:t>
      </w:r>
      <w:r w:rsidRPr="00442647">
        <w:t xml:space="preserve"> Учет мероприятий</w:t>
      </w:r>
    </w:p>
    <w:p w14:paraId="5B8FF318" w14:textId="77777777" w:rsidR="00706B60" w:rsidRDefault="00706B60" w:rsidP="00706B60">
      <w:pPr>
        <w:pStyle w:val="aa"/>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C6DC399" w14:textId="77777777" w:rsidR="00706B60" w:rsidRDefault="00706B60" w:rsidP="00706B60">
      <w:pPr>
        <w:pStyle w:val="aa"/>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77777777" w:rsidR="00706B60" w:rsidRDefault="00706B60" w:rsidP="00706B60">
      <w:pPr>
        <w:pStyle w:val="aa"/>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3F863E80" w14:textId="77777777" w:rsidR="00706B60" w:rsidRDefault="00706B60" w:rsidP="00706B60">
      <w:pPr>
        <w:pStyle w:val="aa"/>
        <w:numPr>
          <w:ilvl w:val="0"/>
          <w:numId w:val="10"/>
        </w:numPr>
        <w:ind w:left="0" w:firstLine="709"/>
      </w:pPr>
      <w:r>
        <w:lastRenderedPageBreak/>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1C188E91" w14:textId="77777777" w:rsidR="00706B60" w:rsidRDefault="00706B60" w:rsidP="00706B60">
      <w:pPr>
        <w:pStyle w:val="aa"/>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752210E3" w14:textId="77777777" w:rsidR="00706B60" w:rsidRDefault="00706B60" w:rsidP="00706B60">
      <w:pPr>
        <w:pStyle w:val="aa"/>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6EEC7DB" w14:textId="77777777" w:rsidR="00706B60" w:rsidRDefault="00706B60" w:rsidP="00706B60">
      <w:pPr>
        <w:pStyle w:val="aa"/>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932C3B" w:rsidRDefault="00706B60" w:rsidP="00706B60">
      <w:pPr>
        <w:pStyle w:val="aa"/>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Default="00706B60" w:rsidP="00706B60">
      <w:pPr>
        <w:pStyle w:val="aa"/>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4659EA23" w14:textId="72471630" w:rsidR="00123AF5" w:rsidRPr="00FD3CB9" w:rsidRDefault="00123AF5" w:rsidP="00166881">
      <w:pPr>
        <w:pStyle w:val="23"/>
        <w:numPr>
          <w:ilvl w:val="1"/>
          <w:numId w:val="46"/>
        </w:numPr>
        <w:spacing w:before="0"/>
      </w:pPr>
      <w:r w:rsidRPr="00FD3CB9">
        <w:t>Описание предметной области</w:t>
      </w:r>
    </w:p>
    <w:p w14:paraId="02780C79" w14:textId="2EA57764" w:rsidR="00123AF5" w:rsidRDefault="00123AF5" w:rsidP="00123AF5">
      <w:pPr>
        <w:pStyle w:val="31"/>
        <w:spacing w:before="0"/>
      </w:pPr>
      <w:r>
        <w:t>1.</w:t>
      </w:r>
      <w:r w:rsidR="00166881">
        <w:t>3</w:t>
      </w:r>
      <w:r>
        <w:t>.1 Словарь предметной области</w:t>
      </w:r>
    </w:p>
    <w:p w14:paraId="52832392" w14:textId="77777777" w:rsidR="00123AF5" w:rsidRPr="00842745" w:rsidRDefault="00123AF5" w:rsidP="00123AF5">
      <w:pPr>
        <w:pStyle w:val="aa"/>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a"/>
        <w:ind w:left="709" w:firstLine="0"/>
      </w:pPr>
    </w:p>
    <w:p w14:paraId="5643E141" w14:textId="77777777" w:rsidR="00123AF5" w:rsidRPr="00013B38" w:rsidRDefault="00123AF5" w:rsidP="00123AF5">
      <w:pPr>
        <w:pStyle w:val="aa"/>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1"/>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a"/>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a"/>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a"/>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a"/>
              <w:ind w:firstLine="0"/>
            </w:pPr>
            <w:r>
              <w:t>Студент</w:t>
            </w:r>
          </w:p>
        </w:tc>
        <w:tc>
          <w:tcPr>
            <w:tcW w:w="3260" w:type="dxa"/>
          </w:tcPr>
          <w:p w14:paraId="2399E234" w14:textId="77777777" w:rsidR="00123AF5" w:rsidRDefault="00123AF5" w:rsidP="00A61568">
            <w:pPr>
              <w:pStyle w:val="aa"/>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a"/>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a"/>
              <w:ind w:firstLine="0"/>
            </w:pPr>
            <w:r>
              <w:t>Ответственный</w:t>
            </w:r>
          </w:p>
        </w:tc>
        <w:tc>
          <w:tcPr>
            <w:tcW w:w="3260" w:type="dxa"/>
          </w:tcPr>
          <w:p w14:paraId="215BB352" w14:textId="77777777" w:rsidR="00123AF5" w:rsidRDefault="00123AF5" w:rsidP="00A61568">
            <w:pPr>
              <w:pStyle w:val="aa"/>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a"/>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a"/>
              <w:ind w:firstLine="0"/>
            </w:pPr>
          </w:p>
        </w:tc>
        <w:tc>
          <w:tcPr>
            <w:tcW w:w="3260" w:type="dxa"/>
          </w:tcPr>
          <w:p w14:paraId="33BABEB8" w14:textId="77777777" w:rsidR="00123AF5" w:rsidRDefault="00123AF5" w:rsidP="00A61568">
            <w:pPr>
              <w:pStyle w:val="aa"/>
              <w:ind w:firstLine="0"/>
              <w:rPr>
                <w:color w:val="auto"/>
              </w:rPr>
            </w:pPr>
            <w:r w:rsidRPr="008E72D4">
              <w:rPr>
                <w:color w:val="auto"/>
              </w:rPr>
              <w:t>Подтвердить</w:t>
            </w:r>
          </w:p>
        </w:tc>
        <w:tc>
          <w:tcPr>
            <w:tcW w:w="3396" w:type="dxa"/>
          </w:tcPr>
          <w:p w14:paraId="1E335B4F" w14:textId="77777777" w:rsidR="00123AF5" w:rsidRDefault="00123AF5" w:rsidP="00A61568">
            <w:pPr>
              <w:pStyle w:val="aa"/>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a"/>
              <w:ind w:firstLine="0"/>
            </w:pPr>
            <w:r>
              <w:rPr>
                <w:lang w:val="en-US"/>
              </w:rPr>
              <w:t>QR-</w:t>
            </w:r>
            <w:r>
              <w:t>код</w:t>
            </w:r>
          </w:p>
        </w:tc>
        <w:tc>
          <w:tcPr>
            <w:tcW w:w="3260" w:type="dxa"/>
          </w:tcPr>
          <w:p w14:paraId="540271C1" w14:textId="77777777" w:rsidR="00123AF5" w:rsidRPr="008E72D4" w:rsidRDefault="00123AF5" w:rsidP="00A61568">
            <w:pPr>
              <w:pStyle w:val="aa"/>
              <w:ind w:firstLine="0"/>
              <w:rPr>
                <w:color w:val="auto"/>
              </w:rPr>
            </w:pPr>
            <w:r>
              <w:rPr>
                <w:color w:val="auto"/>
              </w:rPr>
              <w:t>Сформировать</w:t>
            </w:r>
          </w:p>
        </w:tc>
        <w:tc>
          <w:tcPr>
            <w:tcW w:w="3396" w:type="dxa"/>
          </w:tcPr>
          <w:p w14:paraId="7CD2DD70" w14:textId="77777777" w:rsidR="00123AF5" w:rsidRDefault="00123AF5" w:rsidP="00A61568">
            <w:pPr>
              <w:pStyle w:val="aa"/>
              <w:ind w:firstLine="0"/>
            </w:pPr>
          </w:p>
        </w:tc>
      </w:tr>
      <w:tr w:rsidR="00123AF5" w14:paraId="33D767F2" w14:textId="77777777" w:rsidTr="00A61568">
        <w:tc>
          <w:tcPr>
            <w:tcW w:w="2689" w:type="dxa"/>
            <w:vMerge/>
          </w:tcPr>
          <w:p w14:paraId="73A83B4B" w14:textId="77777777" w:rsidR="00123AF5" w:rsidRDefault="00123AF5" w:rsidP="00A61568">
            <w:pPr>
              <w:pStyle w:val="aa"/>
              <w:ind w:firstLine="0"/>
              <w:rPr>
                <w:lang w:val="en-US"/>
              </w:rPr>
            </w:pPr>
          </w:p>
        </w:tc>
        <w:tc>
          <w:tcPr>
            <w:tcW w:w="3260" w:type="dxa"/>
          </w:tcPr>
          <w:p w14:paraId="17F7967F" w14:textId="77777777" w:rsidR="00123AF5" w:rsidRDefault="00123AF5" w:rsidP="00A61568">
            <w:pPr>
              <w:pStyle w:val="aa"/>
              <w:ind w:firstLine="0"/>
              <w:rPr>
                <w:color w:val="auto"/>
              </w:rPr>
            </w:pPr>
            <w:r>
              <w:rPr>
                <w:color w:val="auto"/>
              </w:rPr>
              <w:t>Развернуть</w:t>
            </w:r>
          </w:p>
        </w:tc>
        <w:tc>
          <w:tcPr>
            <w:tcW w:w="3396" w:type="dxa"/>
          </w:tcPr>
          <w:p w14:paraId="10554F7F" w14:textId="77777777" w:rsidR="00123AF5" w:rsidRDefault="00123AF5" w:rsidP="00A61568">
            <w:pPr>
              <w:pStyle w:val="aa"/>
              <w:ind w:firstLine="0"/>
            </w:pPr>
          </w:p>
        </w:tc>
      </w:tr>
      <w:tr w:rsidR="00123AF5" w14:paraId="2CEBE809" w14:textId="77777777" w:rsidTr="00A61568">
        <w:tc>
          <w:tcPr>
            <w:tcW w:w="2689" w:type="dxa"/>
            <w:vMerge w:val="restart"/>
          </w:tcPr>
          <w:p w14:paraId="69BB7A37" w14:textId="77777777" w:rsidR="00123AF5" w:rsidRDefault="00123AF5" w:rsidP="00A61568">
            <w:pPr>
              <w:pStyle w:val="aa"/>
              <w:ind w:firstLine="0"/>
              <w:rPr>
                <w:lang w:val="en-US"/>
              </w:rPr>
            </w:pPr>
            <w:r>
              <w:t>Мероприятие</w:t>
            </w:r>
          </w:p>
        </w:tc>
        <w:tc>
          <w:tcPr>
            <w:tcW w:w="3260" w:type="dxa"/>
          </w:tcPr>
          <w:p w14:paraId="584C7EE0" w14:textId="77777777" w:rsidR="00123AF5" w:rsidRDefault="00123AF5" w:rsidP="00A61568">
            <w:pPr>
              <w:pStyle w:val="aa"/>
              <w:ind w:firstLine="0"/>
              <w:rPr>
                <w:color w:val="auto"/>
              </w:rPr>
            </w:pPr>
            <w:r>
              <w:rPr>
                <w:color w:val="auto"/>
              </w:rPr>
              <w:t>Ознакомиться</w:t>
            </w:r>
          </w:p>
        </w:tc>
        <w:tc>
          <w:tcPr>
            <w:tcW w:w="3396" w:type="dxa"/>
          </w:tcPr>
          <w:p w14:paraId="09AC2AA0" w14:textId="77777777" w:rsidR="00123AF5" w:rsidRDefault="00123AF5" w:rsidP="00A61568">
            <w:pPr>
              <w:pStyle w:val="aa"/>
              <w:ind w:firstLine="0"/>
            </w:pPr>
          </w:p>
        </w:tc>
      </w:tr>
      <w:tr w:rsidR="00123AF5" w14:paraId="4D24E928" w14:textId="77777777" w:rsidTr="00A61568">
        <w:tc>
          <w:tcPr>
            <w:tcW w:w="2689" w:type="dxa"/>
            <w:vMerge/>
          </w:tcPr>
          <w:p w14:paraId="713165AD" w14:textId="77777777" w:rsidR="00123AF5" w:rsidRDefault="00123AF5" w:rsidP="00A61568">
            <w:pPr>
              <w:pStyle w:val="aa"/>
              <w:ind w:firstLine="0"/>
              <w:rPr>
                <w:lang w:val="en-US"/>
              </w:rPr>
            </w:pPr>
          </w:p>
        </w:tc>
        <w:tc>
          <w:tcPr>
            <w:tcW w:w="3260" w:type="dxa"/>
          </w:tcPr>
          <w:p w14:paraId="0F1697D6" w14:textId="77777777" w:rsidR="00123AF5" w:rsidRDefault="00123AF5" w:rsidP="00A61568">
            <w:pPr>
              <w:pStyle w:val="aa"/>
              <w:ind w:firstLine="0"/>
              <w:rPr>
                <w:color w:val="auto"/>
              </w:rPr>
            </w:pPr>
            <w:r>
              <w:rPr>
                <w:color w:val="auto"/>
              </w:rPr>
              <w:t>Сохранить</w:t>
            </w:r>
          </w:p>
        </w:tc>
        <w:tc>
          <w:tcPr>
            <w:tcW w:w="3396" w:type="dxa"/>
          </w:tcPr>
          <w:p w14:paraId="70CB9520" w14:textId="77777777" w:rsidR="00123AF5" w:rsidRDefault="00123AF5" w:rsidP="00A61568">
            <w:pPr>
              <w:pStyle w:val="aa"/>
              <w:ind w:firstLine="0"/>
            </w:pPr>
          </w:p>
        </w:tc>
      </w:tr>
    </w:tbl>
    <w:p w14:paraId="0BF1A8BC" w14:textId="6AD079E3" w:rsidR="009F0A5E" w:rsidRDefault="009F0A5E" w:rsidP="009F0A5E">
      <w:pPr>
        <w:pStyle w:val="aa"/>
        <w:ind w:firstLine="0"/>
      </w:pPr>
      <w:r>
        <w:lastRenderedPageBreak/>
        <w:t>Продолжение таблицы 1.1 – Словарь предметной области</w:t>
      </w:r>
      <w:r w:rsidRPr="00013B38">
        <w:t xml:space="preserve"> </w:t>
      </w:r>
      <w:r>
        <w:t xml:space="preserve">по </w:t>
      </w:r>
      <w:proofErr w:type="spellStart"/>
      <w:r>
        <w:t>Абботу</w:t>
      </w:r>
      <w:proofErr w:type="spellEnd"/>
    </w:p>
    <w:tbl>
      <w:tblPr>
        <w:tblStyle w:val="af1"/>
        <w:tblW w:w="0" w:type="auto"/>
        <w:tblLook w:val="04A0" w:firstRow="1" w:lastRow="0" w:firstColumn="1" w:lastColumn="0" w:noHBand="0" w:noVBand="1"/>
      </w:tblPr>
      <w:tblGrid>
        <w:gridCol w:w="2689"/>
        <w:gridCol w:w="3260"/>
        <w:gridCol w:w="3396"/>
      </w:tblGrid>
      <w:tr w:rsidR="00F54518" w14:paraId="255B1E4C" w14:textId="77777777" w:rsidTr="00A61568">
        <w:tc>
          <w:tcPr>
            <w:tcW w:w="2689" w:type="dxa"/>
          </w:tcPr>
          <w:p w14:paraId="02CB1687" w14:textId="15E82A5C" w:rsidR="00F54518" w:rsidRDefault="00F54518" w:rsidP="00F54518">
            <w:pPr>
              <w:pStyle w:val="aa"/>
              <w:ind w:firstLine="0"/>
              <w:jc w:val="center"/>
            </w:pPr>
            <w:r w:rsidRPr="0066273D">
              <w:rPr>
                <w:b/>
                <w:bCs/>
              </w:rPr>
              <w:t>Существительное</w:t>
            </w:r>
          </w:p>
        </w:tc>
        <w:tc>
          <w:tcPr>
            <w:tcW w:w="3260" w:type="dxa"/>
          </w:tcPr>
          <w:p w14:paraId="442BDE22" w14:textId="06ADD24F" w:rsidR="00F54518" w:rsidRDefault="00F54518" w:rsidP="00F54518">
            <w:pPr>
              <w:pStyle w:val="aa"/>
              <w:ind w:firstLine="0"/>
              <w:jc w:val="center"/>
              <w:rPr>
                <w:color w:val="auto"/>
              </w:rPr>
            </w:pPr>
            <w:r w:rsidRPr="0066273D">
              <w:rPr>
                <w:b/>
                <w:bCs/>
              </w:rPr>
              <w:t>Глагол</w:t>
            </w:r>
          </w:p>
        </w:tc>
        <w:tc>
          <w:tcPr>
            <w:tcW w:w="3396" w:type="dxa"/>
          </w:tcPr>
          <w:p w14:paraId="61F594D2" w14:textId="5569CDBB" w:rsidR="00F54518" w:rsidRDefault="00F54518" w:rsidP="00F54518">
            <w:pPr>
              <w:pStyle w:val="aa"/>
              <w:ind w:firstLine="0"/>
              <w:jc w:val="center"/>
            </w:pPr>
            <w:r w:rsidRPr="0066273D">
              <w:rPr>
                <w:b/>
                <w:bCs/>
              </w:rPr>
              <w:t>Прочее</w:t>
            </w:r>
          </w:p>
        </w:tc>
      </w:tr>
      <w:tr w:rsidR="00F54518" w14:paraId="1D125B1A" w14:textId="77777777" w:rsidTr="00A61568">
        <w:tc>
          <w:tcPr>
            <w:tcW w:w="2689" w:type="dxa"/>
            <w:vMerge w:val="restart"/>
          </w:tcPr>
          <w:p w14:paraId="1C11792D" w14:textId="4E3CD760" w:rsidR="00F54518" w:rsidRPr="009F0A5E" w:rsidRDefault="00F54518" w:rsidP="00F54518">
            <w:pPr>
              <w:pStyle w:val="aa"/>
              <w:ind w:firstLine="0"/>
            </w:pPr>
            <w:r>
              <w:t>Мероприятие</w:t>
            </w:r>
          </w:p>
        </w:tc>
        <w:tc>
          <w:tcPr>
            <w:tcW w:w="3260" w:type="dxa"/>
          </w:tcPr>
          <w:p w14:paraId="65627E6D" w14:textId="77777777" w:rsidR="00F54518" w:rsidRDefault="00F54518" w:rsidP="00F54518">
            <w:pPr>
              <w:pStyle w:val="aa"/>
              <w:ind w:firstLine="0"/>
              <w:rPr>
                <w:color w:val="auto"/>
              </w:rPr>
            </w:pPr>
            <w:r>
              <w:rPr>
                <w:color w:val="auto"/>
              </w:rPr>
              <w:t>Отправить</w:t>
            </w:r>
          </w:p>
        </w:tc>
        <w:tc>
          <w:tcPr>
            <w:tcW w:w="3396" w:type="dxa"/>
          </w:tcPr>
          <w:p w14:paraId="0E98F597" w14:textId="77777777" w:rsidR="00F54518" w:rsidRDefault="00F54518" w:rsidP="00F54518">
            <w:pPr>
              <w:pStyle w:val="aa"/>
              <w:ind w:firstLine="0"/>
            </w:pPr>
          </w:p>
        </w:tc>
      </w:tr>
      <w:tr w:rsidR="00F54518" w14:paraId="0821F382" w14:textId="77777777" w:rsidTr="00A61568">
        <w:tc>
          <w:tcPr>
            <w:tcW w:w="2689" w:type="dxa"/>
            <w:vMerge/>
          </w:tcPr>
          <w:p w14:paraId="643DC597" w14:textId="77777777" w:rsidR="00F54518" w:rsidRDefault="00F54518" w:rsidP="00F54518">
            <w:pPr>
              <w:pStyle w:val="aa"/>
              <w:ind w:firstLine="0"/>
              <w:rPr>
                <w:lang w:val="en-US"/>
              </w:rPr>
            </w:pPr>
          </w:p>
        </w:tc>
        <w:tc>
          <w:tcPr>
            <w:tcW w:w="3260" w:type="dxa"/>
          </w:tcPr>
          <w:p w14:paraId="30D22732" w14:textId="77777777" w:rsidR="00F54518" w:rsidRDefault="00F54518" w:rsidP="00F54518">
            <w:pPr>
              <w:pStyle w:val="aa"/>
              <w:ind w:firstLine="0"/>
              <w:rPr>
                <w:color w:val="auto"/>
              </w:rPr>
            </w:pPr>
            <w:r>
              <w:rPr>
                <w:color w:val="auto"/>
              </w:rPr>
              <w:t>Найти</w:t>
            </w:r>
          </w:p>
        </w:tc>
        <w:tc>
          <w:tcPr>
            <w:tcW w:w="3396" w:type="dxa"/>
          </w:tcPr>
          <w:p w14:paraId="09366DE1" w14:textId="77777777" w:rsidR="00F54518" w:rsidRDefault="00F54518" w:rsidP="00F54518">
            <w:pPr>
              <w:pStyle w:val="aa"/>
              <w:ind w:firstLine="0"/>
            </w:pPr>
          </w:p>
        </w:tc>
      </w:tr>
      <w:tr w:rsidR="00F54518" w14:paraId="78104563" w14:textId="77777777" w:rsidTr="00A61568">
        <w:tc>
          <w:tcPr>
            <w:tcW w:w="2689" w:type="dxa"/>
            <w:vMerge/>
          </w:tcPr>
          <w:p w14:paraId="1987807F" w14:textId="77777777" w:rsidR="00F54518" w:rsidRDefault="00F54518" w:rsidP="00F54518">
            <w:pPr>
              <w:pStyle w:val="aa"/>
              <w:ind w:firstLine="0"/>
              <w:rPr>
                <w:lang w:val="en-US"/>
              </w:rPr>
            </w:pPr>
          </w:p>
        </w:tc>
        <w:tc>
          <w:tcPr>
            <w:tcW w:w="3260" w:type="dxa"/>
          </w:tcPr>
          <w:p w14:paraId="7E593970" w14:textId="77777777" w:rsidR="00F54518" w:rsidRDefault="00F54518" w:rsidP="00F54518">
            <w:pPr>
              <w:pStyle w:val="aa"/>
              <w:ind w:firstLine="0"/>
              <w:rPr>
                <w:color w:val="auto"/>
              </w:rPr>
            </w:pPr>
            <w:r>
              <w:rPr>
                <w:color w:val="auto"/>
              </w:rPr>
              <w:t>Отфильтровать</w:t>
            </w:r>
          </w:p>
        </w:tc>
        <w:tc>
          <w:tcPr>
            <w:tcW w:w="3396" w:type="dxa"/>
          </w:tcPr>
          <w:p w14:paraId="3FFD6B75" w14:textId="77777777" w:rsidR="00F54518" w:rsidRDefault="00F54518" w:rsidP="00F54518">
            <w:pPr>
              <w:pStyle w:val="aa"/>
              <w:ind w:firstLine="0"/>
            </w:pPr>
          </w:p>
        </w:tc>
      </w:tr>
      <w:tr w:rsidR="00F54518" w14:paraId="2CD17D78" w14:textId="77777777" w:rsidTr="00A61568">
        <w:tc>
          <w:tcPr>
            <w:tcW w:w="2689" w:type="dxa"/>
            <w:vMerge/>
          </w:tcPr>
          <w:p w14:paraId="2342D7A9" w14:textId="77777777" w:rsidR="00F54518" w:rsidRDefault="00F54518" w:rsidP="00F54518">
            <w:pPr>
              <w:pStyle w:val="aa"/>
              <w:ind w:firstLine="0"/>
              <w:rPr>
                <w:lang w:val="en-US"/>
              </w:rPr>
            </w:pPr>
          </w:p>
        </w:tc>
        <w:tc>
          <w:tcPr>
            <w:tcW w:w="3260" w:type="dxa"/>
          </w:tcPr>
          <w:p w14:paraId="56582910" w14:textId="77777777" w:rsidR="00F54518" w:rsidRDefault="00F54518" w:rsidP="00F54518">
            <w:pPr>
              <w:pStyle w:val="aa"/>
              <w:ind w:firstLine="0"/>
              <w:rPr>
                <w:color w:val="auto"/>
              </w:rPr>
            </w:pPr>
            <w:r>
              <w:rPr>
                <w:color w:val="auto"/>
              </w:rPr>
              <w:t>Выбрать</w:t>
            </w:r>
          </w:p>
        </w:tc>
        <w:tc>
          <w:tcPr>
            <w:tcW w:w="3396" w:type="dxa"/>
          </w:tcPr>
          <w:p w14:paraId="0F2C2D46" w14:textId="77777777" w:rsidR="00F54518" w:rsidRDefault="00F54518" w:rsidP="00F54518">
            <w:pPr>
              <w:pStyle w:val="aa"/>
              <w:ind w:firstLine="0"/>
            </w:pPr>
            <w:r>
              <w:t>Открытое</w:t>
            </w:r>
          </w:p>
        </w:tc>
      </w:tr>
      <w:tr w:rsidR="00F54518" w14:paraId="2A9975B9" w14:textId="77777777" w:rsidTr="00A61568">
        <w:tc>
          <w:tcPr>
            <w:tcW w:w="2689" w:type="dxa"/>
          </w:tcPr>
          <w:p w14:paraId="7BC7306B" w14:textId="77777777" w:rsidR="00F54518" w:rsidRPr="00094F3D" w:rsidRDefault="00F54518" w:rsidP="00F54518">
            <w:pPr>
              <w:pStyle w:val="aa"/>
              <w:ind w:firstLine="0"/>
            </w:pPr>
            <w:r>
              <w:t>Календарь</w:t>
            </w:r>
          </w:p>
        </w:tc>
        <w:tc>
          <w:tcPr>
            <w:tcW w:w="3260" w:type="dxa"/>
          </w:tcPr>
          <w:p w14:paraId="2399722F" w14:textId="77777777" w:rsidR="00F54518" w:rsidRDefault="00F54518" w:rsidP="00F54518">
            <w:pPr>
              <w:pStyle w:val="aa"/>
              <w:ind w:firstLine="0"/>
              <w:rPr>
                <w:color w:val="auto"/>
              </w:rPr>
            </w:pPr>
            <w:r>
              <w:rPr>
                <w:color w:val="auto"/>
              </w:rPr>
              <w:t>Отметить</w:t>
            </w:r>
          </w:p>
        </w:tc>
        <w:tc>
          <w:tcPr>
            <w:tcW w:w="3396" w:type="dxa"/>
          </w:tcPr>
          <w:p w14:paraId="50BE2B8C" w14:textId="77777777" w:rsidR="00F54518" w:rsidRDefault="00F54518" w:rsidP="00F54518">
            <w:pPr>
              <w:pStyle w:val="aa"/>
              <w:ind w:firstLine="0"/>
            </w:pPr>
            <w:r>
              <w:t>Зарегистрированное</w:t>
            </w:r>
          </w:p>
        </w:tc>
      </w:tr>
    </w:tbl>
    <w:p w14:paraId="3670B619" w14:textId="77777777" w:rsidR="00706B60" w:rsidRDefault="00706B60" w:rsidP="00EF2061">
      <w:pPr>
        <w:pStyle w:val="aa"/>
      </w:pPr>
    </w:p>
    <w:p w14:paraId="5C460835" w14:textId="5811CC42" w:rsidR="00123AF5" w:rsidRDefault="00123AF5" w:rsidP="00123AF5">
      <w:pPr>
        <w:pStyle w:val="31"/>
        <w:spacing w:before="0"/>
      </w:pPr>
      <w:r w:rsidRPr="008D219E">
        <w:t>1.</w:t>
      </w:r>
      <w:r w:rsidR="00166881">
        <w:t>3</w:t>
      </w:r>
      <w:r w:rsidRPr="008D219E">
        <w:t>.</w:t>
      </w:r>
      <w:r w:rsidR="00166881">
        <w:t>2</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a"/>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a"/>
      </w:pPr>
      <w:r>
        <w:t>В таблице 1.2 приведен объектно-ориентированный словарь предметной области.</w:t>
      </w:r>
    </w:p>
    <w:p w14:paraId="6FFF7FCB" w14:textId="77777777" w:rsidR="00123AF5" w:rsidRDefault="00123AF5" w:rsidP="00123AF5">
      <w:pPr>
        <w:pStyle w:val="aa"/>
      </w:pPr>
    </w:p>
    <w:p w14:paraId="37D69432" w14:textId="77777777" w:rsidR="00123AF5" w:rsidRDefault="00123AF5" w:rsidP="00123AF5">
      <w:pPr>
        <w:pStyle w:val="aa"/>
        <w:ind w:firstLine="0"/>
      </w:pPr>
      <w:r>
        <w:t xml:space="preserve">Таблица 1.2 – </w:t>
      </w:r>
      <w:r w:rsidRPr="00BC1125">
        <w:t>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a"/>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a"/>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a"/>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a"/>
              <w:ind w:firstLine="0"/>
            </w:pPr>
            <w:r w:rsidRPr="0085615B">
              <w:t>Мероприятие</w:t>
            </w:r>
          </w:p>
        </w:tc>
        <w:tc>
          <w:tcPr>
            <w:tcW w:w="3115" w:type="dxa"/>
          </w:tcPr>
          <w:p w14:paraId="4C3E3BC5" w14:textId="77777777" w:rsidR="00123AF5" w:rsidRPr="0085615B" w:rsidRDefault="00123AF5" w:rsidP="00A61568">
            <w:pPr>
              <w:pStyle w:val="aa"/>
              <w:ind w:firstLine="0"/>
            </w:pPr>
            <w:r w:rsidRPr="0085615B">
              <w:t>Название</w:t>
            </w:r>
          </w:p>
        </w:tc>
        <w:tc>
          <w:tcPr>
            <w:tcW w:w="3115" w:type="dxa"/>
          </w:tcPr>
          <w:p w14:paraId="0A87CCFC" w14:textId="77777777" w:rsidR="00123AF5" w:rsidRPr="0085615B" w:rsidRDefault="00123AF5" w:rsidP="00A61568">
            <w:pPr>
              <w:pStyle w:val="aa"/>
              <w:ind w:firstLine="0"/>
            </w:pPr>
            <w:r w:rsidRPr="0085615B">
              <w:t xml:space="preserve">Просмотреть </w:t>
            </w:r>
            <w:proofErr w:type="gramStart"/>
            <w:r w:rsidRPr="0085615B">
              <w:t>мероприя</w:t>
            </w:r>
            <w:r>
              <w:softHyphen/>
            </w:r>
            <w:r w:rsidRPr="0085615B">
              <w:t>тие(</w:t>
            </w:r>
            <w:proofErr w:type="gramEnd"/>
            <w:r w:rsidRPr="0085615B">
              <w:t>)</w:t>
            </w:r>
          </w:p>
        </w:tc>
      </w:tr>
      <w:tr w:rsidR="00123AF5" w:rsidRPr="0085615B" w14:paraId="2BC37411" w14:textId="77777777" w:rsidTr="00A61568">
        <w:tc>
          <w:tcPr>
            <w:tcW w:w="3115" w:type="dxa"/>
            <w:vMerge/>
          </w:tcPr>
          <w:p w14:paraId="3636889C" w14:textId="77777777" w:rsidR="00123AF5" w:rsidRPr="0085615B" w:rsidRDefault="00123AF5" w:rsidP="00A61568">
            <w:pPr>
              <w:pStyle w:val="aa"/>
              <w:ind w:firstLine="0"/>
            </w:pPr>
          </w:p>
        </w:tc>
        <w:tc>
          <w:tcPr>
            <w:tcW w:w="3115" w:type="dxa"/>
          </w:tcPr>
          <w:p w14:paraId="65238FC7" w14:textId="77777777" w:rsidR="00123AF5" w:rsidRPr="0085615B" w:rsidRDefault="00123AF5" w:rsidP="00A61568">
            <w:pPr>
              <w:pStyle w:val="aa"/>
              <w:ind w:firstLine="0"/>
            </w:pPr>
            <w:r w:rsidRPr="0085615B">
              <w:t>Описание</w:t>
            </w:r>
          </w:p>
        </w:tc>
        <w:tc>
          <w:tcPr>
            <w:tcW w:w="3115" w:type="dxa"/>
          </w:tcPr>
          <w:p w14:paraId="204FAD98" w14:textId="77777777" w:rsidR="00123AF5" w:rsidRPr="0085615B" w:rsidRDefault="00123AF5" w:rsidP="00A61568">
            <w:pPr>
              <w:pStyle w:val="aa"/>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a"/>
              <w:ind w:firstLine="0"/>
            </w:pPr>
          </w:p>
        </w:tc>
        <w:tc>
          <w:tcPr>
            <w:tcW w:w="3115" w:type="dxa"/>
          </w:tcPr>
          <w:p w14:paraId="699C5E65" w14:textId="77777777" w:rsidR="00123AF5" w:rsidRPr="0085615B" w:rsidRDefault="00123AF5" w:rsidP="00A61568">
            <w:pPr>
              <w:pStyle w:val="aa"/>
              <w:ind w:firstLine="0"/>
            </w:pPr>
            <w:r w:rsidRPr="0085615B">
              <w:t>Время</w:t>
            </w:r>
          </w:p>
        </w:tc>
        <w:tc>
          <w:tcPr>
            <w:tcW w:w="3115" w:type="dxa"/>
          </w:tcPr>
          <w:p w14:paraId="2EDE45AC" w14:textId="77777777" w:rsidR="00123AF5" w:rsidRPr="0085615B" w:rsidRDefault="00123AF5" w:rsidP="00A61568">
            <w:pPr>
              <w:pStyle w:val="aa"/>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a"/>
              <w:ind w:firstLine="0"/>
            </w:pPr>
          </w:p>
        </w:tc>
        <w:tc>
          <w:tcPr>
            <w:tcW w:w="3115" w:type="dxa"/>
          </w:tcPr>
          <w:p w14:paraId="2C65175B" w14:textId="77777777" w:rsidR="00123AF5" w:rsidRPr="0085615B" w:rsidRDefault="00123AF5" w:rsidP="00A61568">
            <w:pPr>
              <w:pStyle w:val="aa"/>
              <w:ind w:firstLine="0"/>
            </w:pPr>
            <w:r w:rsidRPr="0085615B">
              <w:t>Дата</w:t>
            </w:r>
          </w:p>
        </w:tc>
        <w:tc>
          <w:tcPr>
            <w:tcW w:w="3115" w:type="dxa"/>
          </w:tcPr>
          <w:p w14:paraId="3D3DC7CA" w14:textId="77777777" w:rsidR="00123AF5" w:rsidRPr="0085615B" w:rsidRDefault="00123AF5" w:rsidP="00A61568">
            <w:pPr>
              <w:pStyle w:val="aa"/>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a"/>
              <w:ind w:firstLine="0"/>
            </w:pPr>
          </w:p>
        </w:tc>
        <w:tc>
          <w:tcPr>
            <w:tcW w:w="3115" w:type="dxa"/>
          </w:tcPr>
          <w:p w14:paraId="4E88C77F" w14:textId="77777777" w:rsidR="00123AF5" w:rsidRPr="0085615B" w:rsidRDefault="00123AF5" w:rsidP="00A61568">
            <w:pPr>
              <w:pStyle w:val="aa"/>
              <w:ind w:firstLine="0"/>
            </w:pPr>
            <w:r w:rsidRPr="0085615B">
              <w:t>Локация</w:t>
            </w:r>
          </w:p>
        </w:tc>
        <w:tc>
          <w:tcPr>
            <w:tcW w:w="3115" w:type="dxa"/>
          </w:tcPr>
          <w:p w14:paraId="705A3B22" w14:textId="77777777" w:rsidR="00123AF5" w:rsidRPr="0085615B" w:rsidRDefault="00123AF5" w:rsidP="00A61568">
            <w:pPr>
              <w:pStyle w:val="aa"/>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a"/>
              <w:ind w:firstLine="0"/>
            </w:pPr>
          </w:p>
        </w:tc>
        <w:tc>
          <w:tcPr>
            <w:tcW w:w="3115" w:type="dxa"/>
          </w:tcPr>
          <w:p w14:paraId="347B82AD" w14:textId="77777777" w:rsidR="00123AF5" w:rsidRPr="0085615B" w:rsidRDefault="00123AF5" w:rsidP="00A61568">
            <w:pPr>
              <w:pStyle w:val="aa"/>
              <w:ind w:firstLine="0"/>
            </w:pPr>
            <w:r w:rsidRPr="0085615B">
              <w:t>Количество участников</w:t>
            </w:r>
          </w:p>
        </w:tc>
        <w:tc>
          <w:tcPr>
            <w:tcW w:w="3115" w:type="dxa"/>
          </w:tcPr>
          <w:p w14:paraId="01510796" w14:textId="77777777" w:rsidR="00123AF5" w:rsidRPr="0085615B" w:rsidRDefault="00123AF5" w:rsidP="00A61568">
            <w:pPr>
              <w:pStyle w:val="aa"/>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a"/>
              <w:ind w:firstLine="0"/>
            </w:pPr>
          </w:p>
        </w:tc>
        <w:tc>
          <w:tcPr>
            <w:tcW w:w="3115" w:type="dxa"/>
          </w:tcPr>
          <w:p w14:paraId="25C89D32" w14:textId="77777777" w:rsidR="00123AF5" w:rsidRPr="0085615B" w:rsidRDefault="00123AF5" w:rsidP="00A61568">
            <w:pPr>
              <w:pStyle w:val="aa"/>
              <w:ind w:firstLine="0"/>
            </w:pPr>
            <w:r w:rsidRPr="0085615B">
              <w:t>Тип мероприятия</w:t>
            </w:r>
          </w:p>
        </w:tc>
        <w:tc>
          <w:tcPr>
            <w:tcW w:w="3115" w:type="dxa"/>
          </w:tcPr>
          <w:p w14:paraId="1C435072" w14:textId="77777777" w:rsidR="00123AF5" w:rsidRPr="0085615B" w:rsidRDefault="00123AF5" w:rsidP="00A61568">
            <w:pPr>
              <w:pStyle w:val="aa"/>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a"/>
              <w:ind w:firstLine="0"/>
            </w:pPr>
            <w:r w:rsidRPr="0085615B">
              <w:t>Мероприятие</w:t>
            </w:r>
          </w:p>
        </w:tc>
        <w:tc>
          <w:tcPr>
            <w:tcW w:w="3115" w:type="dxa"/>
          </w:tcPr>
          <w:p w14:paraId="2E38ABCF" w14:textId="77777777" w:rsidR="00123AF5" w:rsidRPr="0085615B" w:rsidRDefault="00123AF5" w:rsidP="00A61568">
            <w:pPr>
              <w:pStyle w:val="aa"/>
              <w:ind w:firstLine="0"/>
            </w:pPr>
            <w:r w:rsidRPr="0085615B">
              <w:t>Теги мероприятия</w:t>
            </w:r>
          </w:p>
          <w:p w14:paraId="4F23FB0A" w14:textId="77777777" w:rsidR="00123AF5" w:rsidRPr="0085615B" w:rsidRDefault="00123AF5" w:rsidP="00A61568">
            <w:pPr>
              <w:pStyle w:val="aa"/>
              <w:ind w:firstLine="0"/>
            </w:pPr>
          </w:p>
        </w:tc>
        <w:tc>
          <w:tcPr>
            <w:tcW w:w="3115" w:type="dxa"/>
          </w:tcPr>
          <w:p w14:paraId="32629C7B" w14:textId="77777777" w:rsidR="00123AF5" w:rsidRPr="0085615B" w:rsidRDefault="00123AF5" w:rsidP="00A61568">
            <w:pPr>
              <w:pStyle w:val="aa"/>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a"/>
              <w:ind w:firstLine="0"/>
            </w:pPr>
          </w:p>
        </w:tc>
        <w:tc>
          <w:tcPr>
            <w:tcW w:w="3115" w:type="dxa"/>
          </w:tcPr>
          <w:p w14:paraId="650B141A" w14:textId="77777777" w:rsidR="00123AF5" w:rsidRPr="0085615B" w:rsidRDefault="00123AF5" w:rsidP="00A61568">
            <w:pPr>
              <w:pStyle w:val="aa"/>
              <w:ind w:firstLine="0"/>
            </w:pPr>
            <w:r w:rsidRPr="0085615B">
              <w:t>Участник мероприятия</w:t>
            </w:r>
          </w:p>
        </w:tc>
        <w:tc>
          <w:tcPr>
            <w:tcW w:w="3115" w:type="dxa"/>
          </w:tcPr>
          <w:p w14:paraId="750F0800" w14:textId="77777777" w:rsidR="00123AF5" w:rsidRPr="0085615B" w:rsidRDefault="00123AF5" w:rsidP="00A61568">
            <w:pPr>
              <w:pStyle w:val="aa"/>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a"/>
              <w:ind w:firstLine="0"/>
            </w:pPr>
          </w:p>
        </w:tc>
        <w:tc>
          <w:tcPr>
            <w:tcW w:w="3115" w:type="dxa"/>
          </w:tcPr>
          <w:p w14:paraId="4AFEF0AC" w14:textId="77777777" w:rsidR="00123AF5" w:rsidRPr="0085615B" w:rsidRDefault="00123AF5" w:rsidP="00A61568">
            <w:pPr>
              <w:pStyle w:val="aa"/>
              <w:ind w:firstLine="0"/>
            </w:pPr>
            <w:r w:rsidRPr="0085615B">
              <w:t>Регистрация</w:t>
            </w:r>
          </w:p>
        </w:tc>
        <w:tc>
          <w:tcPr>
            <w:tcW w:w="3115" w:type="dxa"/>
          </w:tcPr>
          <w:p w14:paraId="3163C66F" w14:textId="77777777" w:rsidR="00123AF5" w:rsidRPr="0085615B" w:rsidRDefault="00123AF5" w:rsidP="00A61568">
            <w:pPr>
              <w:pStyle w:val="aa"/>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a"/>
              <w:ind w:firstLine="0"/>
            </w:pPr>
            <w:r w:rsidRPr="0085615B">
              <w:t>Мои мероприятия</w:t>
            </w:r>
          </w:p>
        </w:tc>
        <w:tc>
          <w:tcPr>
            <w:tcW w:w="3115" w:type="dxa"/>
          </w:tcPr>
          <w:p w14:paraId="2CF0CA75" w14:textId="77777777" w:rsidR="00123AF5" w:rsidRPr="0085615B" w:rsidRDefault="00123AF5" w:rsidP="00A61568">
            <w:pPr>
              <w:pStyle w:val="aa"/>
              <w:ind w:firstLine="0"/>
            </w:pPr>
            <w:r w:rsidRPr="0085615B">
              <w:t>Мероприятие</w:t>
            </w:r>
          </w:p>
        </w:tc>
        <w:tc>
          <w:tcPr>
            <w:tcW w:w="3115" w:type="dxa"/>
          </w:tcPr>
          <w:p w14:paraId="2C93BAC1" w14:textId="77777777" w:rsidR="00123AF5" w:rsidRPr="0085615B" w:rsidRDefault="00123AF5" w:rsidP="00A61568">
            <w:pPr>
              <w:pStyle w:val="aa"/>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a"/>
              <w:ind w:firstLine="0"/>
            </w:pPr>
          </w:p>
        </w:tc>
        <w:tc>
          <w:tcPr>
            <w:tcW w:w="3115" w:type="dxa"/>
          </w:tcPr>
          <w:p w14:paraId="74D4B75D" w14:textId="77777777" w:rsidR="00123AF5" w:rsidRPr="0085615B" w:rsidRDefault="00123AF5" w:rsidP="00A61568">
            <w:pPr>
              <w:pStyle w:val="aa"/>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a"/>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a"/>
              <w:ind w:firstLine="0"/>
            </w:pPr>
          </w:p>
        </w:tc>
        <w:tc>
          <w:tcPr>
            <w:tcW w:w="3115" w:type="dxa"/>
          </w:tcPr>
          <w:p w14:paraId="7AE5CF5D" w14:textId="77777777" w:rsidR="00123AF5" w:rsidRPr="0085615B" w:rsidRDefault="00123AF5" w:rsidP="00A61568">
            <w:pPr>
              <w:pStyle w:val="aa"/>
              <w:ind w:firstLine="0"/>
            </w:pPr>
            <w:r w:rsidRPr="0085615B">
              <w:t>Пользователь</w:t>
            </w:r>
          </w:p>
        </w:tc>
        <w:tc>
          <w:tcPr>
            <w:tcW w:w="3115" w:type="dxa"/>
          </w:tcPr>
          <w:p w14:paraId="5D5110C7" w14:textId="77777777" w:rsidR="00123AF5" w:rsidRPr="0085615B" w:rsidRDefault="00123AF5" w:rsidP="00A61568">
            <w:pPr>
              <w:pStyle w:val="aa"/>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a"/>
              <w:ind w:firstLine="0"/>
            </w:pPr>
          </w:p>
        </w:tc>
        <w:tc>
          <w:tcPr>
            <w:tcW w:w="3115" w:type="dxa"/>
          </w:tcPr>
          <w:p w14:paraId="1D2F7146" w14:textId="77777777" w:rsidR="00123AF5" w:rsidRPr="0085615B" w:rsidRDefault="00123AF5" w:rsidP="00A61568">
            <w:pPr>
              <w:pStyle w:val="aa"/>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a"/>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a"/>
              <w:ind w:firstLine="0"/>
            </w:pPr>
          </w:p>
        </w:tc>
        <w:tc>
          <w:tcPr>
            <w:tcW w:w="3115" w:type="dxa"/>
          </w:tcPr>
          <w:p w14:paraId="4F02FAD8" w14:textId="77777777" w:rsidR="00123AF5" w:rsidRPr="0085615B" w:rsidRDefault="00123AF5" w:rsidP="00A61568">
            <w:pPr>
              <w:pStyle w:val="aa"/>
              <w:ind w:firstLine="0"/>
            </w:pPr>
            <w:r w:rsidRPr="0085615B">
              <w:t>Календарь</w:t>
            </w:r>
          </w:p>
        </w:tc>
        <w:tc>
          <w:tcPr>
            <w:tcW w:w="3115" w:type="dxa"/>
          </w:tcPr>
          <w:p w14:paraId="405E1CAA" w14:textId="77777777" w:rsidR="00123AF5" w:rsidRPr="0085615B" w:rsidRDefault="00123AF5" w:rsidP="00A61568">
            <w:pPr>
              <w:pStyle w:val="aa"/>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a"/>
              <w:ind w:firstLine="0"/>
            </w:pPr>
            <w:r w:rsidRPr="0085615B">
              <w:t>Пользователь</w:t>
            </w:r>
          </w:p>
        </w:tc>
        <w:tc>
          <w:tcPr>
            <w:tcW w:w="3115" w:type="dxa"/>
          </w:tcPr>
          <w:p w14:paraId="6B36E8F8" w14:textId="77777777" w:rsidR="00123AF5" w:rsidRPr="0085615B" w:rsidRDefault="00123AF5" w:rsidP="00A61568">
            <w:pPr>
              <w:pStyle w:val="aa"/>
              <w:ind w:firstLine="0"/>
            </w:pPr>
            <w:r w:rsidRPr="0085615B">
              <w:t>Имя пользователя</w:t>
            </w:r>
          </w:p>
        </w:tc>
        <w:tc>
          <w:tcPr>
            <w:tcW w:w="3115" w:type="dxa"/>
          </w:tcPr>
          <w:p w14:paraId="34945F57" w14:textId="77777777" w:rsidR="00123AF5" w:rsidRPr="0085615B" w:rsidRDefault="00123AF5" w:rsidP="00A61568">
            <w:pPr>
              <w:pStyle w:val="aa"/>
              <w:ind w:firstLine="0"/>
            </w:pPr>
            <w:r w:rsidRPr="0085615B">
              <w:t xml:space="preserve">Авторизоваться в </w:t>
            </w:r>
            <w:proofErr w:type="gramStart"/>
            <w:r w:rsidRPr="0085615B">
              <w:t>си</w:t>
            </w:r>
            <w:r>
              <w:softHyphen/>
            </w:r>
            <w:r w:rsidRPr="0085615B">
              <w:t>стеме(</w:t>
            </w:r>
            <w:proofErr w:type="gramEnd"/>
            <w:r w:rsidRPr="0085615B">
              <w:t>)</w:t>
            </w:r>
          </w:p>
        </w:tc>
      </w:tr>
      <w:tr w:rsidR="00123AF5" w:rsidRPr="0085615B" w14:paraId="0A9604A6" w14:textId="77777777" w:rsidTr="00A61568">
        <w:tc>
          <w:tcPr>
            <w:tcW w:w="3115" w:type="dxa"/>
            <w:vMerge/>
          </w:tcPr>
          <w:p w14:paraId="7DE77FF2" w14:textId="77777777" w:rsidR="00123AF5" w:rsidRPr="0085615B" w:rsidRDefault="00123AF5" w:rsidP="00A61568">
            <w:pPr>
              <w:pStyle w:val="aa"/>
              <w:ind w:firstLine="0"/>
            </w:pPr>
          </w:p>
        </w:tc>
        <w:tc>
          <w:tcPr>
            <w:tcW w:w="3115" w:type="dxa"/>
          </w:tcPr>
          <w:p w14:paraId="35246791" w14:textId="77777777" w:rsidR="00123AF5" w:rsidRPr="0085615B" w:rsidRDefault="00123AF5" w:rsidP="00A61568">
            <w:pPr>
              <w:pStyle w:val="aa"/>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a"/>
              <w:ind w:firstLine="0"/>
            </w:pPr>
            <w:r w:rsidRPr="0085615B">
              <w:t>Авторизоваться в си</w:t>
            </w:r>
            <w:r>
              <w:softHyphen/>
            </w:r>
            <w:r w:rsidRPr="0085615B">
              <w:t xml:space="preserve">стеме с помощью </w:t>
            </w:r>
            <w:proofErr w:type="gramStart"/>
            <w:r w:rsidRPr="0085615B">
              <w:t>Кам</w:t>
            </w:r>
            <w:r>
              <w:softHyphen/>
            </w:r>
            <w:r w:rsidRPr="0085615B">
              <w:t>пуса(</w:t>
            </w:r>
            <w:proofErr w:type="gramEnd"/>
            <w:r w:rsidRPr="0085615B">
              <w:t>)</w:t>
            </w:r>
          </w:p>
        </w:tc>
      </w:tr>
      <w:tr w:rsidR="00123AF5" w:rsidRPr="0085615B" w14:paraId="15A23E03" w14:textId="77777777" w:rsidTr="00A61568">
        <w:tc>
          <w:tcPr>
            <w:tcW w:w="3115" w:type="dxa"/>
            <w:vMerge/>
          </w:tcPr>
          <w:p w14:paraId="383CFA4B" w14:textId="77777777" w:rsidR="00123AF5" w:rsidRPr="0085615B" w:rsidRDefault="00123AF5" w:rsidP="00A61568">
            <w:pPr>
              <w:pStyle w:val="aa"/>
              <w:ind w:firstLine="0"/>
            </w:pPr>
          </w:p>
        </w:tc>
        <w:tc>
          <w:tcPr>
            <w:tcW w:w="3115" w:type="dxa"/>
          </w:tcPr>
          <w:p w14:paraId="165AEC9C" w14:textId="77777777" w:rsidR="00123AF5" w:rsidRPr="0085615B" w:rsidRDefault="00123AF5" w:rsidP="00A61568">
            <w:pPr>
              <w:pStyle w:val="aa"/>
              <w:ind w:firstLine="0"/>
            </w:pPr>
            <w:r w:rsidRPr="0085615B">
              <w:t>Учебная группа</w:t>
            </w:r>
          </w:p>
        </w:tc>
        <w:tc>
          <w:tcPr>
            <w:tcW w:w="3115" w:type="dxa"/>
          </w:tcPr>
          <w:p w14:paraId="3933DC96" w14:textId="77777777" w:rsidR="00123AF5" w:rsidRPr="0085615B" w:rsidRDefault="00123AF5" w:rsidP="00A61568">
            <w:pPr>
              <w:pStyle w:val="aa"/>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a"/>
              <w:ind w:firstLine="0"/>
            </w:pPr>
          </w:p>
        </w:tc>
        <w:tc>
          <w:tcPr>
            <w:tcW w:w="3115" w:type="dxa"/>
          </w:tcPr>
          <w:p w14:paraId="699BFE00" w14:textId="77777777" w:rsidR="00123AF5" w:rsidRPr="0085615B" w:rsidRDefault="00123AF5" w:rsidP="00A61568">
            <w:pPr>
              <w:pStyle w:val="aa"/>
              <w:ind w:firstLine="0"/>
            </w:pPr>
            <w:r w:rsidRPr="0085615B">
              <w:t>Статус пользователя</w:t>
            </w:r>
          </w:p>
        </w:tc>
        <w:tc>
          <w:tcPr>
            <w:tcW w:w="3115" w:type="dxa"/>
          </w:tcPr>
          <w:p w14:paraId="206C2EFA" w14:textId="77777777" w:rsidR="00123AF5" w:rsidRPr="0085615B" w:rsidRDefault="00123AF5" w:rsidP="00A61568">
            <w:pPr>
              <w:pStyle w:val="aa"/>
              <w:ind w:firstLine="0"/>
            </w:pPr>
          </w:p>
        </w:tc>
      </w:tr>
    </w:tbl>
    <w:p w14:paraId="3823DB50" w14:textId="505B5F18" w:rsidR="00504D2B" w:rsidRDefault="00504D2B" w:rsidP="00504D2B">
      <w:pPr>
        <w:pStyle w:val="aa"/>
        <w:ind w:firstLine="0"/>
      </w:pPr>
      <w:r>
        <w:lastRenderedPageBreak/>
        <w:t>Продолжение таблицы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504D2B" w:rsidRPr="0085615B" w14:paraId="39AF30E0" w14:textId="77777777" w:rsidTr="00A61568">
        <w:tc>
          <w:tcPr>
            <w:tcW w:w="3115" w:type="dxa"/>
          </w:tcPr>
          <w:p w14:paraId="7D4FE054" w14:textId="07EF258F" w:rsidR="00504D2B" w:rsidRPr="0085615B" w:rsidRDefault="00504D2B" w:rsidP="00504D2B">
            <w:pPr>
              <w:pStyle w:val="aa"/>
              <w:ind w:firstLine="0"/>
              <w:jc w:val="center"/>
            </w:pPr>
            <w:r w:rsidRPr="007E4236">
              <w:rPr>
                <w:b/>
                <w:bCs/>
              </w:rPr>
              <w:t>Классы</w:t>
            </w:r>
          </w:p>
        </w:tc>
        <w:tc>
          <w:tcPr>
            <w:tcW w:w="3115" w:type="dxa"/>
          </w:tcPr>
          <w:p w14:paraId="7C5DE52E" w14:textId="7C808E86" w:rsidR="00504D2B" w:rsidRPr="0085615B" w:rsidRDefault="00504D2B" w:rsidP="00504D2B">
            <w:pPr>
              <w:pStyle w:val="aa"/>
              <w:ind w:firstLine="0"/>
              <w:jc w:val="center"/>
            </w:pPr>
            <w:r w:rsidRPr="007E4236">
              <w:rPr>
                <w:b/>
                <w:bCs/>
              </w:rPr>
              <w:t>Свойства</w:t>
            </w:r>
          </w:p>
        </w:tc>
        <w:tc>
          <w:tcPr>
            <w:tcW w:w="3115" w:type="dxa"/>
          </w:tcPr>
          <w:p w14:paraId="392E20DB" w14:textId="6AE8B7FE" w:rsidR="00504D2B" w:rsidRPr="0085615B" w:rsidRDefault="00504D2B" w:rsidP="00504D2B">
            <w:pPr>
              <w:pStyle w:val="aa"/>
              <w:ind w:firstLine="0"/>
              <w:jc w:val="center"/>
            </w:pPr>
            <w:r w:rsidRPr="007E4236">
              <w:rPr>
                <w:b/>
                <w:bCs/>
              </w:rPr>
              <w:t>Методы</w:t>
            </w:r>
          </w:p>
        </w:tc>
      </w:tr>
      <w:tr w:rsidR="00750A30" w:rsidRPr="0085615B" w14:paraId="156ECF20" w14:textId="77777777" w:rsidTr="00A61568">
        <w:tc>
          <w:tcPr>
            <w:tcW w:w="3115" w:type="dxa"/>
            <w:vMerge w:val="restart"/>
          </w:tcPr>
          <w:p w14:paraId="713FFDE7" w14:textId="37933126" w:rsidR="00750A30" w:rsidRPr="0085615B" w:rsidRDefault="00750A30" w:rsidP="00750A30">
            <w:pPr>
              <w:pStyle w:val="aa"/>
              <w:ind w:firstLine="0"/>
            </w:pPr>
            <w:r w:rsidRPr="0085615B">
              <w:t>Участник мероприятия</w:t>
            </w:r>
          </w:p>
        </w:tc>
        <w:tc>
          <w:tcPr>
            <w:tcW w:w="3115" w:type="dxa"/>
          </w:tcPr>
          <w:p w14:paraId="3EFC8027" w14:textId="24D14B62" w:rsidR="00750A30" w:rsidRPr="0085615B" w:rsidRDefault="00750A30" w:rsidP="00750A30">
            <w:pPr>
              <w:pStyle w:val="aa"/>
              <w:ind w:firstLine="0"/>
            </w:pPr>
            <w:r w:rsidRPr="0085615B">
              <w:t>ФИО участника</w:t>
            </w:r>
          </w:p>
        </w:tc>
        <w:tc>
          <w:tcPr>
            <w:tcW w:w="3115" w:type="dxa"/>
          </w:tcPr>
          <w:p w14:paraId="77CD2E1C" w14:textId="0C45BA82" w:rsidR="00750A30" w:rsidRPr="0085615B" w:rsidRDefault="00750A30" w:rsidP="00750A30">
            <w:pPr>
              <w:pStyle w:val="aa"/>
              <w:ind w:firstLine="0"/>
            </w:pPr>
            <w:r w:rsidRPr="0085615B">
              <w:t xml:space="preserve">Просмотреть список </w:t>
            </w:r>
            <w:proofErr w:type="gramStart"/>
            <w:r w:rsidRPr="0085615B">
              <w:t>участников(</w:t>
            </w:r>
            <w:proofErr w:type="gramEnd"/>
            <w:r w:rsidRPr="0085615B">
              <w:t>)</w:t>
            </w:r>
          </w:p>
        </w:tc>
      </w:tr>
      <w:tr w:rsidR="00750A30" w:rsidRPr="0085615B" w14:paraId="1AD2A0FF" w14:textId="77777777" w:rsidTr="00A61568">
        <w:tc>
          <w:tcPr>
            <w:tcW w:w="3115" w:type="dxa"/>
            <w:vMerge/>
          </w:tcPr>
          <w:p w14:paraId="309FC3A5" w14:textId="77777777" w:rsidR="00750A30" w:rsidRPr="0085615B" w:rsidRDefault="00750A30" w:rsidP="00750A30">
            <w:pPr>
              <w:pStyle w:val="aa"/>
              <w:ind w:firstLine="0"/>
            </w:pPr>
          </w:p>
        </w:tc>
        <w:tc>
          <w:tcPr>
            <w:tcW w:w="3115" w:type="dxa"/>
          </w:tcPr>
          <w:p w14:paraId="7C216CE0" w14:textId="77777777" w:rsidR="00750A30" w:rsidRPr="0085615B" w:rsidRDefault="00750A30" w:rsidP="00750A30">
            <w:pPr>
              <w:pStyle w:val="aa"/>
              <w:ind w:firstLine="0"/>
            </w:pPr>
            <w:r w:rsidRPr="0085615B">
              <w:t>Учебная группа</w:t>
            </w:r>
          </w:p>
        </w:tc>
        <w:tc>
          <w:tcPr>
            <w:tcW w:w="3115" w:type="dxa"/>
          </w:tcPr>
          <w:p w14:paraId="295AC8B5" w14:textId="77777777" w:rsidR="00750A30" w:rsidRPr="0085615B" w:rsidRDefault="00750A30" w:rsidP="00750A30">
            <w:pPr>
              <w:pStyle w:val="aa"/>
              <w:ind w:firstLine="0"/>
            </w:pPr>
          </w:p>
        </w:tc>
      </w:tr>
      <w:tr w:rsidR="00750A30" w:rsidRPr="0085615B" w14:paraId="4F47A8D7" w14:textId="77777777" w:rsidTr="00A61568">
        <w:tc>
          <w:tcPr>
            <w:tcW w:w="3115" w:type="dxa"/>
            <w:vMerge/>
          </w:tcPr>
          <w:p w14:paraId="1D7716ED" w14:textId="77777777" w:rsidR="00750A30" w:rsidRPr="0085615B" w:rsidRDefault="00750A30" w:rsidP="00750A30">
            <w:pPr>
              <w:pStyle w:val="aa"/>
              <w:ind w:firstLine="0"/>
            </w:pPr>
          </w:p>
        </w:tc>
        <w:tc>
          <w:tcPr>
            <w:tcW w:w="3115" w:type="dxa"/>
          </w:tcPr>
          <w:p w14:paraId="7CB75617" w14:textId="77777777" w:rsidR="00750A30" w:rsidRPr="0085615B" w:rsidRDefault="00750A30" w:rsidP="00750A30">
            <w:pPr>
              <w:pStyle w:val="aa"/>
              <w:ind w:firstLine="0"/>
            </w:pPr>
            <w:r w:rsidRPr="0085615B">
              <w:t>Статус присутствия</w:t>
            </w:r>
          </w:p>
        </w:tc>
        <w:tc>
          <w:tcPr>
            <w:tcW w:w="3115" w:type="dxa"/>
          </w:tcPr>
          <w:p w14:paraId="206EA1F3" w14:textId="77777777" w:rsidR="00750A30" w:rsidRPr="0085615B" w:rsidRDefault="00750A30" w:rsidP="00750A30">
            <w:pPr>
              <w:pStyle w:val="aa"/>
              <w:ind w:firstLine="0"/>
            </w:pPr>
          </w:p>
        </w:tc>
      </w:tr>
      <w:tr w:rsidR="00750A30" w:rsidRPr="0085615B" w14:paraId="57CB76A2" w14:textId="77777777" w:rsidTr="00A61568">
        <w:tc>
          <w:tcPr>
            <w:tcW w:w="3115" w:type="dxa"/>
            <w:vMerge w:val="restart"/>
          </w:tcPr>
          <w:p w14:paraId="0B25177A" w14:textId="77777777" w:rsidR="00750A30" w:rsidRPr="0085615B" w:rsidRDefault="00750A30" w:rsidP="00750A30">
            <w:pPr>
              <w:pStyle w:val="aa"/>
              <w:ind w:firstLine="0"/>
            </w:pPr>
            <w:r w:rsidRPr="0085615B">
              <w:t>Статус пользователя</w:t>
            </w:r>
          </w:p>
        </w:tc>
        <w:tc>
          <w:tcPr>
            <w:tcW w:w="3115" w:type="dxa"/>
          </w:tcPr>
          <w:p w14:paraId="29024EDB" w14:textId="77777777" w:rsidR="00750A30" w:rsidRPr="0085615B" w:rsidRDefault="00750A30" w:rsidP="00750A30">
            <w:pPr>
              <w:pStyle w:val="aa"/>
              <w:ind w:firstLine="0"/>
            </w:pPr>
            <w:r w:rsidRPr="0085615B">
              <w:t>Участник</w:t>
            </w:r>
          </w:p>
        </w:tc>
        <w:tc>
          <w:tcPr>
            <w:tcW w:w="3115" w:type="dxa"/>
          </w:tcPr>
          <w:p w14:paraId="5897EF7D" w14:textId="77777777" w:rsidR="00750A30" w:rsidRPr="0085615B" w:rsidRDefault="00750A30" w:rsidP="00750A30">
            <w:pPr>
              <w:pStyle w:val="aa"/>
              <w:ind w:firstLine="0"/>
            </w:pPr>
          </w:p>
        </w:tc>
      </w:tr>
      <w:tr w:rsidR="00750A30" w:rsidRPr="0085615B" w14:paraId="44F7B1CC" w14:textId="77777777" w:rsidTr="00A61568">
        <w:tc>
          <w:tcPr>
            <w:tcW w:w="3115" w:type="dxa"/>
            <w:vMerge/>
          </w:tcPr>
          <w:p w14:paraId="33931818" w14:textId="77777777" w:rsidR="00750A30" w:rsidRPr="0085615B" w:rsidRDefault="00750A30" w:rsidP="00750A30">
            <w:pPr>
              <w:pStyle w:val="aa"/>
              <w:ind w:firstLine="0"/>
            </w:pPr>
          </w:p>
        </w:tc>
        <w:tc>
          <w:tcPr>
            <w:tcW w:w="3115" w:type="dxa"/>
          </w:tcPr>
          <w:p w14:paraId="2D101222" w14:textId="77777777" w:rsidR="00750A30" w:rsidRPr="0085615B" w:rsidRDefault="00750A30" w:rsidP="00750A30">
            <w:pPr>
              <w:pStyle w:val="aa"/>
              <w:ind w:firstLine="0"/>
            </w:pPr>
            <w:r w:rsidRPr="0085615B">
              <w:t>Ответственный</w:t>
            </w:r>
          </w:p>
        </w:tc>
        <w:tc>
          <w:tcPr>
            <w:tcW w:w="3115" w:type="dxa"/>
          </w:tcPr>
          <w:p w14:paraId="5C946BC8" w14:textId="77777777" w:rsidR="00750A30" w:rsidRPr="0085615B" w:rsidRDefault="00750A30" w:rsidP="00750A30">
            <w:pPr>
              <w:pStyle w:val="aa"/>
              <w:ind w:firstLine="0"/>
            </w:pPr>
          </w:p>
        </w:tc>
      </w:tr>
      <w:tr w:rsidR="00750A30" w:rsidRPr="0085615B" w14:paraId="08DC8DCF" w14:textId="77777777" w:rsidTr="00A61568">
        <w:tc>
          <w:tcPr>
            <w:tcW w:w="3115" w:type="dxa"/>
            <w:vMerge/>
          </w:tcPr>
          <w:p w14:paraId="6D6CA64A" w14:textId="77777777" w:rsidR="00750A30" w:rsidRPr="0085615B" w:rsidRDefault="00750A30" w:rsidP="00750A30">
            <w:pPr>
              <w:pStyle w:val="aa"/>
              <w:ind w:firstLine="0"/>
            </w:pPr>
          </w:p>
        </w:tc>
        <w:tc>
          <w:tcPr>
            <w:tcW w:w="3115" w:type="dxa"/>
          </w:tcPr>
          <w:p w14:paraId="7C345426" w14:textId="77777777" w:rsidR="00750A30" w:rsidRPr="0085615B" w:rsidRDefault="00750A30" w:rsidP="00750A30">
            <w:pPr>
              <w:pStyle w:val="aa"/>
              <w:ind w:firstLine="0"/>
            </w:pPr>
            <w:r w:rsidRPr="0085615B">
              <w:t>Зритель</w:t>
            </w:r>
          </w:p>
        </w:tc>
        <w:tc>
          <w:tcPr>
            <w:tcW w:w="3115" w:type="dxa"/>
          </w:tcPr>
          <w:p w14:paraId="7E8D2BF7" w14:textId="77777777" w:rsidR="00750A30" w:rsidRPr="0085615B" w:rsidRDefault="00750A30" w:rsidP="00750A30">
            <w:pPr>
              <w:pStyle w:val="aa"/>
              <w:ind w:firstLine="0"/>
            </w:pPr>
          </w:p>
        </w:tc>
      </w:tr>
      <w:tr w:rsidR="00750A30" w:rsidRPr="0085615B" w14:paraId="15828F0B" w14:textId="77777777" w:rsidTr="00A61568">
        <w:tc>
          <w:tcPr>
            <w:tcW w:w="3115" w:type="dxa"/>
          </w:tcPr>
          <w:p w14:paraId="1038E10B" w14:textId="77777777" w:rsidR="00750A30" w:rsidRPr="0085615B" w:rsidRDefault="00750A30" w:rsidP="00750A30">
            <w:pPr>
              <w:pStyle w:val="aa"/>
              <w:ind w:firstLine="0"/>
            </w:pPr>
            <w:r w:rsidRPr="0085615B">
              <w:t>Статус присутствия</w:t>
            </w:r>
          </w:p>
        </w:tc>
        <w:tc>
          <w:tcPr>
            <w:tcW w:w="3115" w:type="dxa"/>
          </w:tcPr>
          <w:p w14:paraId="711E283A" w14:textId="77777777" w:rsidR="00750A30" w:rsidRPr="0085615B" w:rsidRDefault="00750A30" w:rsidP="00750A30">
            <w:pPr>
              <w:pStyle w:val="aa"/>
              <w:ind w:firstLine="0"/>
            </w:pPr>
            <w:r w:rsidRPr="0085615B">
              <w:t>Присутствие</w:t>
            </w:r>
          </w:p>
        </w:tc>
        <w:tc>
          <w:tcPr>
            <w:tcW w:w="3115" w:type="dxa"/>
          </w:tcPr>
          <w:p w14:paraId="2CFA32FB" w14:textId="77777777" w:rsidR="00750A30" w:rsidRPr="0085615B" w:rsidRDefault="00750A30" w:rsidP="00750A30">
            <w:pPr>
              <w:pStyle w:val="aa"/>
              <w:ind w:firstLine="0"/>
            </w:pPr>
            <w:r w:rsidRPr="0085615B">
              <w:t xml:space="preserve">Отметить </w:t>
            </w:r>
            <w:proofErr w:type="gramStart"/>
            <w:r w:rsidRPr="0085615B">
              <w:t>присутствие(</w:t>
            </w:r>
            <w:proofErr w:type="gramEnd"/>
            <w:r w:rsidRPr="0085615B">
              <w:t>)</w:t>
            </w:r>
          </w:p>
        </w:tc>
      </w:tr>
      <w:tr w:rsidR="00750A30" w:rsidRPr="0085615B" w14:paraId="537C96D3" w14:textId="77777777" w:rsidTr="00A61568">
        <w:tc>
          <w:tcPr>
            <w:tcW w:w="3115" w:type="dxa"/>
            <w:vMerge w:val="restart"/>
          </w:tcPr>
          <w:p w14:paraId="07A61F5B" w14:textId="77777777" w:rsidR="00750A30" w:rsidRPr="0085615B" w:rsidRDefault="00750A30" w:rsidP="00750A30">
            <w:pPr>
              <w:pStyle w:val="aa"/>
              <w:ind w:firstLine="0"/>
              <w:rPr>
                <w:lang w:val="en-US"/>
              </w:rPr>
            </w:pPr>
            <w:r w:rsidRPr="0085615B">
              <w:rPr>
                <w:lang w:val="en-US"/>
              </w:rPr>
              <w:t>QR</w:t>
            </w:r>
            <w:r w:rsidRPr="0085615B">
              <w:t>-код</w:t>
            </w:r>
          </w:p>
        </w:tc>
        <w:tc>
          <w:tcPr>
            <w:tcW w:w="3115" w:type="dxa"/>
          </w:tcPr>
          <w:p w14:paraId="0B0DA9B9" w14:textId="77777777" w:rsidR="00750A30" w:rsidRPr="0085615B" w:rsidRDefault="00750A30" w:rsidP="00750A30">
            <w:pPr>
              <w:pStyle w:val="aa"/>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750A30" w:rsidRPr="0085615B" w:rsidRDefault="00750A30" w:rsidP="00750A30">
            <w:pPr>
              <w:pStyle w:val="aa"/>
              <w:ind w:firstLine="0"/>
            </w:pPr>
            <w:r w:rsidRPr="0085615B">
              <w:t xml:space="preserve">Просмотреть </w:t>
            </w:r>
            <w:r w:rsidRPr="0085615B">
              <w:rPr>
                <w:lang w:val="en-US"/>
              </w:rPr>
              <w:t>QR</w:t>
            </w:r>
            <w:r w:rsidRPr="0085615B">
              <w:t>-</w:t>
            </w:r>
            <w:proofErr w:type="gramStart"/>
            <w:r w:rsidRPr="0085615B">
              <w:t>код(</w:t>
            </w:r>
            <w:proofErr w:type="gramEnd"/>
            <w:r w:rsidRPr="0085615B">
              <w:t>)</w:t>
            </w:r>
          </w:p>
        </w:tc>
      </w:tr>
      <w:tr w:rsidR="00750A30" w:rsidRPr="0085615B" w14:paraId="169857DC" w14:textId="77777777" w:rsidTr="00A61568">
        <w:tc>
          <w:tcPr>
            <w:tcW w:w="3115" w:type="dxa"/>
            <w:vMerge/>
          </w:tcPr>
          <w:p w14:paraId="6DB2EF12" w14:textId="77777777" w:rsidR="00750A30" w:rsidRPr="0085615B" w:rsidRDefault="00750A30" w:rsidP="00750A30">
            <w:pPr>
              <w:pStyle w:val="aa"/>
              <w:ind w:firstLine="0"/>
            </w:pPr>
          </w:p>
        </w:tc>
        <w:tc>
          <w:tcPr>
            <w:tcW w:w="3115" w:type="dxa"/>
          </w:tcPr>
          <w:p w14:paraId="048A7E41" w14:textId="77777777" w:rsidR="00750A30" w:rsidRPr="0085615B" w:rsidRDefault="00750A30" w:rsidP="00750A30">
            <w:pPr>
              <w:pStyle w:val="aa"/>
              <w:ind w:firstLine="0"/>
            </w:pPr>
          </w:p>
        </w:tc>
        <w:tc>
          <w:tcPr>
            <w:tcW w:w="3115" w:type="dxa"/>
          </w:tcPr>
          <w:p w14:paraId="501A28B4" w14:textId="77777777" w:rsidR="00750A30" w:rsidRPr="0085615B" w:rsidRDefault="00750A30" w:rsidP="00750A30">
            <w:pPr>
              <w:pStyle w:val="aa"/>
              <w:ind w:firstLine="0"/>
            </w:pPr>
            <w:r w:rsidRPr="0085615B">
              <w:t xml:space="preserve">Сформировать </w:t>
            </w:r>
            <w:r w:rsidRPr="0085615B">
              <w:rPr>
                <w:lang w:val="en-US"/>
              </w:rPr>
              <w:t>QR</w:t>
            </w:r>
            <w:r w:rsidRPr="0085615B">
              <w:t>-</w:t>
            </w:r>
            <w:proofErr w:type="gramStart"/>
            <w:r w:rsidRPr="0085615B">
              <w:t>код(</w:t>
            </w:r>
            <w:proofErr w:type="gramEnd"/>
            <w:r w:rsidRPr="0085615B">
              <w:t>)</w:t>
            </w:r>
          </w:p>
        </w:tc>
      </w:tr>
      <w:tr w:rsidR="00750A30" w:rsidRPr="0085615B" w14:paraId="4205AB43" w14:textId="77777777" w:rsidTr="00A61568">
        <w:tc>
          <w:tcPr>
            <w:tcW w:w="3115" w:type="dxa"/>
            <w:vMerge w:val="restart"/>
          </w:tcPr>
          <w:p w14:paraId="6D6F5DEC" w14:textId="77777777" w:rsidR="00750A30" w:rsidRPr="0085615B" w:rsidRDefault="00750A30" w:rsidP="00750A30">
            <w:pPr>
              <w:pStyle w:val="aa"/>
              <w:ind w:firstLine="0"/>
            </w:pPr>
            <w:r w:rsidRPr="0085615B">
              <w:rPr>
                <w:lang w:val="en-US"/>
              </w:rPr>
              <w:t>Pdf</w:t>
            </w:r>
            <w:r w:rsidRPr="0085615B">
              <w:t>-файл</w:t>
            </w:r>
          </w:p>
        </w:tc>
        <w:tc>
          <w:tcPr>
            <w:tcW w:w="3115" w:type="dxa"/>
          </w:tcPr>
          <w:p w14:paraId="6473201E" w14:textId="77777777" w:rsidR="00750A30" w:rsidRPr="0085615B" w:rsidRDefault="00750A30" w:rsidP="00750A30">
            <w:pPr>
              <w:pStyle w:val="aa"/>
              <w:ind w:firstLine="0"/>
            </w:pPr>
          </w:p>
        </w:tc>
        <w:tc>
          <w:tcPr>
            <w:tcW w:w="3115" w:type="dxa"/>
          </w:tcPr>
          <w:p w14:paraId="2FA402A1" w14:textId="77777777" w:rsidR="00750A30" w:rsidRPr="0085615B" w:rsidRDefault="00750A30" w:rsidP="00750A30">
            <w:pPr>
              <w:pStyle w:val="aa"/>
              <w:ind w:firstLine="0"/>
            </w:pPr>
            <w:r w:rsidRPr="0085615B">
              <w:t xml:space="preserve">Сохранить </w:t>
            </w:r>
            <w:r w:rsidRPr="0085615B">
              <w:rPr>
                <w:lang w:val="en-US"/>
              </w:rPr>
              <w:t>pdf-</w:t>
            </w:r>
            <w:proofErr w:type="gramStart"/>
            <w:r w:rsidRPr="0085615B">
              <w:t>файл(</w:t>
            </w:r>
            <w:proofErr w:type="gramEnd"/>
            <w:r w:rsidRPr="0085615B">
              <w:t>)</w:t>
            </w:r>
          </w:p>
        </w:tc>
      </w:tr>
      <w:tr w:rsidR="00750A30" w:rsidRPr="0085615B" w14:paraId="450487B4" w14:textId="77777777" w:rsidTr="00A61568">
        <w:tc>
          <w:tcPr>
            <w:tcW w:w="3115" w:type="dxa"/>
            <w:vMerge/>
          </w:tcPr>
          <w:p w14:paraId="6E87FBD5" w14:textId="77777777" w:rsidR="00750A30" w:rsidRPr="0085615B" w:rsidRDefault="00750A30" w:rsidP="00750A30">
            <w:pPr>
              <w:pStyle w:val="aa"/>
              <w:ind w:firstLine="0"/>
            </w:pPr>
          </w:p>
        </w:tc>
        <w:tc>
          <w:tcPr>
            <w:tcW w:w="3115" w:type="dxa"/>
          </w:tcPr>
          <w:p w14:paraId="71D51A0E" w14:textId="77777777" w:rsidR="00750A30" w:rsidRPr="0085615B" w:rsidRDefault="00750A30" w:rsidP="00750A30">
            <w:pPr>
              <w:pStyle w:val="aa"/>
              <w:ind w:firstLine="0"/>
            </w:pPr>
          </w:p>
        </w:tc>
        <w:tc>
          <w:tcPr>
            <w:tcW w:w="3115" w:type="dxa"/>
          </w:tcPr>
          <w:p w14:paraId="175578B5" w14:textId="77777777" w:rsidR="00750A30" w:rsidRPr="0085615B" w:rsidRDefault="00750A30" w:rsidP="00750A30">
            <w:pPr>
              <w:pStyle w:val="aa"/>
              <w:ind w:firstLine="0"/>
            </w:pPr>
            <w:r w:rsidRPr="0085615B">
              <w:t xml:space="preserve">Отправить </w:t>
            </w:r>
            <w:r w:rsidRPr="0085615B">
              <w:rPr>
                <w:lang w:val="en-US"/>
              </w:rPr>
              <w:t>pdf</w:t>
            </w:r>
            <w:r w:rsidRPr="0085615B">
              <w:t>-</w:t>
            </w:r>
            <w:proofErr w:type="gramStart"/>
            <w:r w:rsidRPr="0085615B">
              <w:t>файл(</w:t>
            </w:r>
            <w:proofErr w:type="gramEnd"/>
            <w:r w:rsidRPr="0085615B">
              <w:t>)</w:t>
            </w:r>
          </w:p>
        </w:tc>
      </w:tr>
      <w:tr w:rsidR="00750A30" w:rsidRPr="0085615B" w14:paraId="23B44716" w14:textId="77777777" w:rsidTr="00A61568">
        <w:tc>
          <w:tcPr>
            <w:tcW w:w="3115" w:type="dxa"/>
          </w:tcPr>
          <w:p w14:paraId="59D6D6F6" w14:textId="77777777" w:rsidR="00750A30" w:rsidRPr="0085615B" w:rsidRDefault="00750A30" w:rsidP="00750A30">
            <w:pPr>
              <w:pStyle w:val="aa"/>
              <w:ind w:firstLine="0"/>
            </w:pPr>
            <w:r w:rsidRPr="0085615B">
              <w:t>Календарь</w:t>
            </w:r>
          </w:p>
        </w:tc>
        <w:tc>
          <w:tcPr>
            <w:tcW w:w="3115" w:type="dxa"/>
          </w:tcPr>
          <w:p w14:paraId="22017BA7" w14:textId="77777777" w:rsidR="00750A30" w:rsidRPr="0085615B" w:rsidRDefault="00750A30" w:rsidP="00750A30">
            <w:pPr>
              <w:pStyle w:val="aa"/>
              <w:ind w:firstLine="0"/>
            </w:pPr>
          </w:p>
        </w:tc>
        <w:tc>
          <w:tcPr>
            <w:tcW w:w="3115" w:type="dxa"/>
          </w:tcPr>
          <w:p w14:paraId="2DF178CE" w14:textId="77777777" w:rsidR="00750A30" w:rsidRPr="0085615B" w:rsidRDefault="00750A30" w:rsidP="00750A30">
            <w:pPr>
              <w:pStyle w:val="aa"/>
              <w:ind w:firstLine="0"/>
            </w:pPr>
            <w:r w:rsidRPr="0085615B">
              <w:t xml:space="preserve">Добавить мероприятие в </w:t>
            </w:r>
            <w:proofErr w:type="gramStart"/>
            <w:r w:rsidRPr="0085615B">
              <w:t>календарь(</w:t>
            </w:r>
            <w:proofErr w:type="gramEnd"/>
            <w:r w:rsidRPr="0085615B">
              <w:t>)</w:t>
            </w:r>
          </w:p>
        </w:tc>
      </w:tr>
      <w:tr w:rsidR="00750A30" w:rsidRPr="0085615B" w14:paraId="26B417B5" w14:textId="77777777" w:rsidTr="00A61568">
        <w:tc>
          <w:tcPr>
            <w:tcW w:w="3115" w:type="dxa"/>
            <w:vMerge w:val="restart"/>
          </w:tcPr>
          <w:p w14:paraId="5617DF12" w14:textId="77777777" w:rsidR="00750A30" w:rsidRPr="0085615B" w:rsidRDefault="00750A30" w:rsidP="00750A30">
            <w:pPr>
              <w:pStyle w:val="aa"/>
              <w:ind w:firstLine="0"/>
            </w:pPr>
            <w:r w:rsidRPr="0085615B">
              <w:t>Регистрация</w:t>
            </w:r>
          </w:p>
        </w:tc>
        <w:tc>
          <w:tcPr>
            <w:tcW w:w="3115" w:type="dxa"/>
          </w:tcPr>
          <w:p w14:paraId="6CD5ABB3" w14:textId="77777777" w:rsidR="00750A30" w:rsidRPr="0085615B" w:rsidRDefault="00750A30" w:rsidP="00750A30">
            <w:pPr>
              <w:pStyle w:val="aa"/>
              <w:ind w:firstLine="0"/>
            </w:pPr>
          </w:p>
        </w:tc>
        <w:tc>
          <w:tcPr>
            <w:tcW w:w="3115" w:type="dxa"/>
          </w:tcPr>
          <w:p w14:paraId="5C28DD06" w14:textId="77777777" w:rsidR="00750A30" w:rsidRPr="0085615B" w:rsidRDefault="00750A30" w:rsidP="00750A30">
            <w:pPr>
              <w:pStyle w:val="aa"/>
              <w:ind w:firstLine="0"/>
            </w:pPr>
            <w:r w:rsidRPr="0085615B">
              <w:t xml:space="preserve">Отменить регистрацию на </w:t>
            </w:r>
            <w:proofErr w:type="gramStart"/>
            <w:r w:rsidRPr="0085615B">
              <w:t>мероприятие(</w:t>
            </w:r>
            <w:proofErr w:type="gramEnd"/>
            <w:r w:rsidRPr="0085615B">
              <w:t>)</w:t>
            </w:r>
          </w:p>
        </w:tc>
      </w:tr>
      <w:tr w:rsidR="00750A30" w14:paraId="5735931A" w14:textId="77777777" w:rsidTr="00A61568">
        <w:tc>
          <w:tcPr>
            <w:tcW w:w="3115" w:type="dxa"/>
            <w:vMerge/>
          </w:tcPr>
          <w:p w14:paraId="65FE3D23" w14:textId="77777777" w:rsidR="00750A30" w:rsidRPr="0085615B" w:rsidRDefault="00750A30" w:rsidP="00750A30">
            <w:pPr>
              <w:pStyle w:val="aa"/>
              <w:ind w:firstLine="0"/>
            </w:pPr>
          </w:p>
        </w:tc>
        <w:tc>
          <w:tcPr>
            <w:tcW w:w="3115" w:type="dxa"/>
          </w:tcPr>
          <w:p w14:paraId="657C655E" w14:textId="77777777" w:rsidR="00750A30" w:rsidRPr="0085615B" w:rsidRDefault="00750A30" w:rsidP="00750A30">
            <w:pPr>
              <w:pStyle w:val="aa"/>
              <w:ind w:firstLine="0"/>
            </w:pPr>
          </w:p>
        </w:tc>
        <w:tc>
          <w:tcPr>
            <w:tcW w:w="3115" w:type="dxa"/>
          </w:tcPr>
          <w:p w14:paraId="7049B870" w14:textId="77777777" w:rsidR="00750A30" w:rsidRDefault="00750A30" w:rsidP="00750A30">
            <w:pPr>
              <w:pStyle w:val="aa"/>
              <w:ind w:firstLine="0"/>
            </w:pPr>
            <w:r w:rsidRPr="0085615B">
              <w:t xml:space="preserve">Регистрировать на </w:t>
            </w:r>
            <w:proofErr w:type="gramStart"/>
            <w:r w:rsidRPr="0085615B">
              <w:t>ме</w:t>
            </w:r>
            <w:r>
              <w:softHyphen/>
            </w:r>
            <w:r w:rsidRPr="0085615B">
              <w:t>роприятие(</w:t>
            </w:r>
            <w:proofErr w:type="gramEnd"/>
            <w:r w:rsidRPr="0085615B">
              <w:t>)</w:t>
            </w:r>
          </w:p>
        </w:tc>
      </w:tr>
    </w:tbl>
    <w:p w14:paraId="3D59345F" w14:textId="22431456" w:rsidR="00123AF5" w:rsidRDefault="00123AF5" w:rsidP="00123AF5">
      <w:pPr>
        <w:pStyle w:val="aa"/>
        <w:ind w:firstLine="0"/>
      </w:pPr>
    </w:p>
    <w:p w14:paraId="1A00E12E" w14:textId="538470E5" w:rsidR="00706B60" w:rsidRPr="0071147F" w:rsidRDefault="00706B60" w:rsidP="00706B60">
      <w:pPr>
        <w:pStyle w:val="23"/>
        <w:spacing w:before="0"/>
      </w:pPr>
      <w:r w:rsidRPr="0071147F">
        <w:t>1.</w:t>
      </w:r>
      <w:r w:rsidR="00166881">
        <w:t>4</w:t>
      </w:r>
      <w:r w:rsidRPr="0071147F">
        <w:t xml:space="preserve"> Постановка задачи</w:t>
      </w:r>
    </w:p>
    <w:p w14:paraId="2ECB5F4E" w14:textId="77777777" w:rsidR="00706B60" w:rsidRDefault="00706B60" w:rsidP="00706B60">
      <w:pPr>
        <w:pStyle w:val="aa"/>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77777777" w:rsidR="00706B60" w:rsidRDefault="00706B60" w:rsidP="00706B60">
      <w:pPr>
        <w:pStyle w:val="aa"/>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AC32F19" w14:textId="77777777" w:rsidR="00706B60" w:rsidRDefault="00706B60" w:rsidP="00706B60">
      <w:pPr>
        <w:pStyle w:val="aa"/>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0CF2AD59" w14:textId="77777777" w:rsidR="00706B60" w:rsidRPr="00E54DC0" w:rsidRDefault="00706B60" w:rsidP="00706B60">
      <w:pPr>
        <w:pStyle w:val="aa"/>
      </w:pPr>
      <w:r w:rsidRPr="00E54DC0">
        <w:t>Основные функции разрабатываемого приложения должны включать:</w:t>
      </w:r>
    </w:p>
    <w:p w14:paraId="54F0EBF3" w14:textId="3596A578" w:rsidR="00706B60" w:rsidRDefault="008A187C" w:rsidP="00706B60">
      <w:pPr>
        <w:pStyle w:val="aa"/>
        <w:numPr>
          <w:ilvl w:val="0"/>
          <w:numId w:val="12"/>
        </w:numPr>
        <w:ind w:left="0" w:firstLine="709"/>
      </w:pPr>
      <w:r w:rsidRPr="008A187C">
        <w:rPr>
          <w:color w:val="auto"/>
        </w:rPr>
        <w:lastRenderedPageBreak/>
        <w:t>П</w:t>
      </w:r>
      <w:r w:rsidR="00706B60">
        <w:t xml:space="preserve">росмотр информации о мероприятиях. </w:t>
      </w:r>
      <w:r w:rsidR="00706B60" w:rsidRPr="008B4D20">
        <w:t xml:space="preserve">Пользователи системы </w:t>
      </w:r>
      <w:r w:rsidR="00706B60">
        <w:t>должны</w:t>
      </w:r>
      <w:r w:rsidR="00706B60" w:rsidRPr="008B4D20">
        <w:t xml:space="preserve"> видеть список доступных мероприятий и получ</w:t>
      </w:r>
      <w:r w:rsidR="00706B60">
        <w:t>а</w:t>
      </w:r>
      <w:r w:rsidR="00706B60" w:rsidRPr="008B4D20">
        <w:t>ть подробную информацию о каждом из них, такую как дата, время, место проведения и описание мероприятия</w:t>
      </w:r>
      <w:r w:rsidR="00706B60">
        <w:t>;</w:t>
      </w:r>
    </w:p>
    <w:p w14:paraId="3998A118" w14:textId="42F97A08" w:rsidR="00706B60" w:rsidRDefault="00706B60" w:rsidP="00706B60">
      <w:pPr>
        <w:pStyle w:val="aa"/>
        <w:numPr>
          <w:ilvl w:val="0"/>
          <w:numId w:val="12"/>
        </w:numPr>
        <w:ind w:left="0" w:firstLine="709"/>
      </w:pPr>
      <w:r w:rsidRPr="008A187C">
        <w:t>Р</w:t>
      </w:r>
      <w:r>
        <w:t>егистраци</w:t>
      </w:r>
      <w:r w:rsidR="008A187C">
        <w:t>я</w:t>
      </w:r>
      <w:r>
        <w:t xml:space="preserve"> студентов на мероприятия и получени</w:t>
      </w:r>
      <w:r w:rsidR="008A187C">
        <w:t>е</w:t>
      </w:r>
      <w:r>
        <w:t xml:space="preserve"> уникальных QR-кодов. </w:t>
      </w:r>
      <w:r w:rsidRPr="00AE00A4">
        <w:t>Каждый зарегистрированный студент должен получить уникальный QR-код,</w:t>
      </w:r>
      <w:r w:rsidRPr="00A30730">
        <w:t xml:space="preserve"> который будет использоваться для подтверждения его фактического присутствия на мероприятии</w:t>
      </w:r>
      <w:r>
        <w:t>;</w:t>
      </w:r>
    </w:p>
    <w:p w14:paraId="2F68EB10" w14:textId="2328EECB" w:rsidR="00706B60" w:rsidRDefault="008A187C" w:rsidP="00706B60">
      <w:pPr>
        <w:pStyle w:val="aa"/>
        <w:numPr>
          <w:ilvl w:val="0"/>
          <w:numId w:val="12"/>
        </w:numPr>
        <w:ind w:left="0" w:firstLine="709"/>
      </w:pPr>
      <w:r>
        <w:t>П</w:t>
      </w:r>
      <w:r w:rsidR="00706B60">
        <w:t>одтверждени</w:t>
      </w:r>
      <w:r>
        <w:t>е</w:t>
      </w:r>
      <w:r w:rsidR="00706B60">
        <w:t xml:space="preserve"> фактического присутствия студента на мероприятии. </w:t>
      </w:r>
      <w:r w:rsidR="00706B60" w:rsidRPr="00C121E8">
        <w:t xml:space="preserve">Для этого студент должен предъявить свой QR-код </w:t>
      </w:r>
      <w:r w:rsidR="00706B60">
        <w:t>при</w:t>
      </w:r>
      <w:r w:rsidR="00706B60" w:rsidRPr="00C121E8">
        <w:t xml:space="preserve"> входе на мероприятие, и система автоматически подтвердит его присутствие</w:t>
      </w:r>
      <w:r w:rsidR="00706B60">
        <w:t xml:space="preserve"> после сканирования кода ответственным за мероприятие;</w:t>
      </w:r>
    </w:p>
    <w:p w14:paraId="670E9A61" w14:textId="3D6189BE" w:rsidR="00706B60" w:rsidRPr="007B0762" w:rsidRDefault="008A187C" w:rsidP="00706B60">
      <w:pPr>
        <w:pStyle w:val="aa"/>
        <w:numPr>
          <w:ilvl w:val="0"/>
          <w:numId w:val="12"/>
        </w:numPr>
        <w:ind w:left="0" w:firstLine="709"/>
      </w:pPr>
      <w:r w:rsidRPr="008A187C">
        <w:rPr>
          <w:color w:val="auto"/>
        </w:rPr>
        <w:t>П</w:t>
      </w:r>
      <w:r w:rsidR="00706B60">
        <w:t xml:space="preserve">росмотр статистической информации о присутствующих на мероприятии студентах. Ответственные за мероприятия </w:t>
      </w:r>
      <w:r w:rsidR="00706B60"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Default="00706B60" w:rsidP="00706B60">
      <w:pPr>
        <w:pStyle w:val="aa"/>
      </w:pPr>
      <w:r>
        <w:t>Конечное приложение направлено на управление мероприятиями и регистраци</w:t>
      </w:r>
      <w:r w:rsidR="00097755">
        <w:t>ю</w:t>
      </w:r>
      <w:r>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Default="00706B60" w:rsidP="00706B60">
      <w:pPr>
        <w:pStyle w:val="aa"/>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Default="00706B60" w:rsidP="00706B60">
      <w:pPr>
        <w:pStyle w:val="aa"/>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Default="00706B60" w:rsidP="00706B60">
      <w:pPr>
        <w:pStyle w:val="aa"/>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Default="00706B60" w:rsidP="00706B60">
      <w:pPr>
        <w:pStyle w:val="aa"/>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Default="00123AF5" w:rsidP="00123AF5">
      <w:pPr>
        <w:pStyle w:val="23"/>
      </w:pPr>
      <w:r>
        <w:t>1.</w:t>
      </w:r>
      <w:r w:rsidR="00166881">
        <w:t>5</w:t>
      </w:r>
      <w:r>
        <w:t xml:space="preserve"> Требования к ролям и правам доступа</w:t>
      </w:r>
    </w:p>
    <w:p w14:paraId="628EAD0E" w14:textId="77777777" w:rsidR="00123AF5" w:rsidRDefault="00123AF5" w:rsidP="00123AF5">
      <w:pPr>
        <w:pStyle w:val="aa"/>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a"/>
      </w:pPr>
      <w:r>
        <w:lastRenderedPageBreak/>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a"/>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a"/>
      </w:pPr>
      <w:r>
        <w:t>Роли и функции пользователей представлены в таблице 1.3.</w:t>
      </w:r>
    </w:p>
    <w:p w14:paraId="706C600E" w14:textId="77777777" w:rsidR="00123AF5" w:rsidRDefault="00123AF5" w:rsidP="00123AF5">
      <w:pPr>
        <w:pStyle w:val="aa"/>
        <w:ind w:left="709" w:firstLine="0"/>
      </w:pPr>
    </w:p>
    <w:p w14:paraId="08ADF9D1" w14:textId="77777777" w:rsidR="00123AF5" w:rsidRDefault="00123AF5" w:rsidP="00123AF5">
      <w:pPr>
        <w:pStyle w:val="aa"/>
        <w:keepNext/>
        <w:ind w:firstLine="0"/>
      </w:pPr>
      <w:r>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322A23B7" w14:textId="77777777" w:rsidR="00397F1C" w:rsidRDefault="00397F1C">
      <w:pPr>
        <w:rPr>
          <w:rFonts w:ascii="Times New Roman" w:hAnsi="Times New Roman"/>
          <w:color w:val="000000" w:themeColor="text1"/>
          <w:sz w:val="28"/>
          <w:lang w:eastAsia="ru-RU"/>
        </w:rPr>
      </w:pPr>
      <w:r>
        <w:br w:type="page"/>
      </w:r>
    </w:p>
    <w:p w14:paraId="23AC9FF2" w14:textId="4715958C" w:rsidR="00397F1C" w:rsidRDefault="00397F1C" w:rsidP="00397F1C">
      <w:pPr>
        <w:pStyle w:val="aa"/>
        <w:ind w:firstLine="0"/>
      </w:pPr>
      <w:r>
        <w:lastRenderedPageBreak/>
        <w:t>Продолжение таблицы 1.3 – Роли и функции пользователей</w:t>
      </w:r>
    </w:p>
    <w:tbl>
      <w:tblPr>
        <w:tblStyle w:val="af1"/>
        <w:tblW w:w="9385" w:type="dxa"/>
        <w:tblInd w:w="-5" w:type="dxa"/>
        <w:tblLayout w:type="fixed"/>
        <w:tblLook w:val="04A0" w:firstRow="1" w:lastRow="0" w:firstColumn="1" w:lastColumn="0" w:noHBand="0" w:noVBand="1"/>
      </w:tblPr>
      <w:tblGrid>
        <w:gridCol w:w="1163"/>
        <w:gridCol w:w="1843"/>
        <w:gridCol w:w="6354"/>
        <w:gridCol w:w="25"/>
      </w:tblGrid>
      <w:tr w:rsidR="00D112F9" w14:paraId="17AF58B1" w14:textId="77777777" w:rsidTr="00D112F9">
        <w:trPr>
          <w:gridAfter w:val="1"/>
          <w:wAfter w:w="25" w:type="dxa"/>
        </w:trPr>
        <w:tc>
          <w:tcPr>
            <w:tcW w:w="1163" w:type="dxa"/>
          </w:tcPr>
          <w:p w14:paraId="756328F2" w14:textId="0DC65C6F"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Роль</w:t>
            </w:r>
          </w:p>
        </w:tc>
        <w:tc>
          <w:tcPr>
            <w:tcW w:w="1843" w:type="dxa"/>
          </w:tcPr>
          <w:p w14:paraId="7826D002" w14:textId="0DD4CA02"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Подсистема</w:t>
            </w:r>
          </w:p>
        </w:tc>
        <w:tc>
          <w:tcPr>
            <w:tcW w:w="6354" w:type="dxa"/>
          </w:tcPr>
          <w:p w14:paraId="0406E5ED" w14:textId="375668FC"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Функция</w:t>
            </w:r>
          </w:p>
        </w:tc>
      </w:tr>
      <w:tr w:rsidR="00D112F9" w14:paraId="261475EB" w14:textId="77777777" w:rsidTr="00D112F9">
        <w:trPr>
          <w:gridAfter w:val="1"/>
          <w:wAfter w:w="25" w:type="dxa"/>
        </w:trPr>
        <w:tc>
          <w:tcPr>
            <w:tcW w:w="1163" w:type="dxa"/>
            <w:vMerge w:val="restart"/>
            <w:hideMark/>
          </w:tcPr>
          <w:p w14:paraId="6883072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hideMark/>
          </w:tcPr>
          <w:p w14:paraId="05B73B9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hideMark/>
          </w:tcPr>
          <w:p w14:paraId="6176CFF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D112F9" w14:paraId="4BAC0A28" w14:textId="77777777" w:rsidTr="00D112F9">
        <w:trPr>
          <w:gridAfter w:val="1"/>
          <w:wAfter w:w="25" w:type="dxa"/>
        </w:trPr>
        <w:tc>
          <w:tcPr>
            <w:tcW w:w="1163" w:type="dxa"/>
            <w:vMerge/>
            <w:hideMark/>
          </w:tcPr>
          <w:p w14:paraId="79FC8DA3" w14:textId="77777777" w:rsidR="00D112F9" w:rsidRDefault="00D112F9" w:rsidP="00D112F9">
            <w:pPr>
              <w:rPr>
                <w:rFonts w:ascii="Times New Roman" w:hAnsi="Times New Roman" w:cs="Times New Roman"/>
                <w:sz w:val="28"/>
                <w:szCs w:val="28"/>
              </w:rPr>
            </w:pPr>
          </w:p>
        </w:tc>
        <w:tc>
          <w:tcPr>
            <w:tcW w:w="1843" w:type="dxa"/>
            <w:vMerge/>
            <w:hideMark/>
          </w:tcPr>
          <w:p w14:paraId="68D29B2D" w14:textId="77777777" w:rsidR="00D112F9" w:rsidRDefault="00D112F9" w:rsidP="00D112F9">
            <w:pPr>
              <w:rPr>
                <w:rFonts w:ascii="Times New Roman" w:hAnsi="Times New Roman" w:cs="Times New Roman"/>
                <w:sz w:val="28"/>
                <w:szCs w:val="28"/>
              </w:rPr>
            </w:pPr>
          </w:p>
        </w:tc>
        <w:tc>
          <w:tcPr>
            <w:tcW w:w="6354" w:type="dxa"/>
            <w:hideMark/>
          </w:tcPr>
          <w:p w14:paraId="7297FC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D112F9" w14:paraId="7370E46E" w14:textId="77777777" w:rsidTr="00D112F9">
        <w:trPr>
          <w:gridAfter w:val="1"/>
          <w:wAfter w:w="25" w:type="dxa"/>
        </w:trPr>
        <w:tc>
          <w:tcPr>
            <w:tcW w:w="1163" w:type="dxa"/>
            <w:vMerge/>
            <w:hideMark/>
          </w:tcPr>
          <w:p w14:paraId="220E7F2B" w14:textId="77777777" w:rsidR="00D112F9" w:rsidRDefault="00D112F9" w:rsidP="00D112F9">
            <w:pPr>
              <w:rPr>
                <w:rFonts w:ascii="Times New Roman" w:hAnsi="Times New Roman" w:cs="Times New Roman"/>
                <w:sz w:val="28"/>
                <w:szCs w:val="28"/>
              </w:rPr>
            </w:pPr>
          </w:p>
        </w:tc>
        <w:tc>
          <w:tcPr>
            <w:tcW w:w="1843" w:type="dxa"/>
            <w:vMerge/>
            <w:hideMark/>
          </w:tcPr>
          <w:p w14:paraId="213157E9" w14:textId="77777777" w:rsidR="00D112F9" w:rsidRDefault="00D112F9" w:rsidP="00D112F9">
            <w:pPr>
              <w:rPr>
                <w:rFonts w:ascii="Times New Roman" w:hAnsi="Times New Roman" w:cs="Times New Roman"/>
                <w:sz w:val="28"/>
                <w:szCs w:val="28"/>
              </w:rPr>
            </w:pPr>
          </w:p>
        </w:tc>
        <w:tc>
          <w:tcPr>
            <w:tcW w:w="6354" w:type="dxa"/>
            <w:hideMark/>
          </w:tcPr>
          <w:p w14:paraId="7D063D7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D112F9" w14:paraId="35952D52" w14:textId="77777777" w:rsidTr="00D112F9">
        <w:trPr>
          <w:gridAfter w:val="1"/>
          <w:wAfter w:w="25" w:type="dxa"/>
        </w:trPr>
        <w:tc>
          <w:tcPr>
            <w:tcW w:w="1163" w:type="dxa"/>
            <w:vMerge/>
            <w:hideMark/>
          </w:tcPr>
          <w:p w14:paraId="4CF846DF" w14:textId="77777777" w:rsidR="00D112F9" w:rsidRDefault="00D112F9" w:rsidP="00D112F9">
            <w:pPr>
              <w:rPr>
                <w:rFonts w:ascii="Times New Roman" w:hAnsi="Times New Roman" w:cs="Times New Roman"/>
                <w:sz w:val="28"/>
                <w:szCs w:val="28"/>
              </w:rPr>
            </w:pPr>
          </w:p>
        </w:tc>
        <w:tc>
          <w:tcPr>
            <w:tcW w:w="1843" w:type="dxa"/>
            <w:vMerge/>
            <w:hideMark/>
          </w:tcPr>
          <w:p w14:paraId="6BC3BD0A" w14:textId="77777777" w:rsidR="00D112F9" w:rsidRDefault="00D112F9" w:rsidP="00D112F9">
            <w:pPr>
              <w:rPr>
                <w:rFonts w:ascii="Times New Roman" w:hAnsi="Times New Roman" w:cs="Times New Roman"/>
                <w:sz w:val="28"/>
                <w:szCs w:val="28"/>
              </w:rPr>
            </w:pPr>
          </w:p>
        </w:tc>
        <w:tc>
          <w:tcPr>
            <w:tcW w:w="6354" w:type="dxa"/>
            <w:hideMark/>
          </w:tcPr>
          <w:p w14:paraId="4F381547"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D112F9" w14:paraId="46CA6347" w14:textId="77777777" w:rsidTr="00D112F9">
        <w:trPr>
          <w:gridAfter w:val="1"/>
          <w:wAfter w:w="25" w:type="dxa"/>
        </w:trPr>
        <w:tc>
          <w:tcPr>
            <w:tcW w:w="1163" w:type="dxa"/>
            <w:vMerge/>
            <w:hideMark/>
          </w:tcPr>
          <w:p w14:paraId="36F8652D" w14:textId="77777777" w:rsidR="00D112F9" w:rsidRDefault="00D112F9" w:rsidP="00D112F9">
            <w:pPr>
              <w:rPr>
                <w:rFonts w:ascii="Times New Roman" w:hAnsi="Times New Roman" w:cs="Times New Roman"/>
                <w:sz w:val="28"/>
                <w:szCs w:val="28"/>
              </w:rPr>
            </w:pPr>
          </w:p>
        </w:tc>
        <w:tc>
          <w:tcPr>
            <w:tcW w:w="1843" w:type="dxa"/>
            <w:vMerge/>
            <w:hideMark/>
          </w:tcPr>
          <w:p w14:paraId="724E46A3" w14:textId="77777777" w:rsidR="00D112F9" w:rsidRDefault="00D112F9" w:rsidP="00D112F9">
            <w:pPr>
              <w:rPr>
                <w:rFonts w:ascii="Times New Roman" w:hAnsi="Times New Roman" w:cs="Times New Roman"/>
                <w:sz w:val="28"/>
                <w:szCs w:val="28"/>
              </w:rPr>
            </w:pPr>
          </w:p>
        </w:tc>
        <w:tc>
          <w:tcPr>
            <w:tcW w:w="6354" w:type="dxa"/>
            <w:hideMark/>
          </w:tcPr>
          <w:p w14:paraId="3FF8CC82"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D112F9" w14:paraId="5E1DA8AE" w14:textId="77777777" w:rsidTr="00D112F9">
        <w:trPr>
          <w:gridAfter w:val="1"/>
          <w:wAfter w:w="25" w:type="dxa"/>
        </w:trPr>
        <w:tc>
          <w:tcPr>
            <w:tcW w:w="1163" w:type="dxa"/>
            <w:vMerge/>
            <w:hideMark/>
          </w:tcPr>
          <w:p w14:paraId="5D4F82A4" w14:textId="77777777" w:rsidR="00D112F9" w:rsidRDefault="00D112F9" w:rsidP="00D112F9">
            <w:pPr>
              <w:rPr>
                <w:rFonts w:ascii="Times New Roman" w:hAnsi="Times New Roman" w:cs="Times New Roman"/>
                <w:sz w:val="28"/>
                <w:szCs w:val="28"/>
              </w:rPr>
            </w:pPr>
          </w:p>
        </w:tc>
        <w:tc>
          <w:tcPr>
            <w:tcW w:w="1843" w:type="dxa"/>
            <w:vMerge/>
            <w:hideMark/>
          </w:tcPr>
          <w:p w14:paraId="4E53C457" w14:textId="77777777" w:rsidR="00D112F9" w:rsidRDefault="00D112F9" w:rsidP="00D112F9">
            <w:pPr>
              <w:rPr>
                <w:rFonts w:ascii="Times New Roman" w:hAnsi="Times New Roman" w:cs="Times New Roman"/>
                <w:sz w:val="28"/>
                <w:szCs w:val="28"/>
              </w:rPr>
            </w:pPr>
          </w:p>
        </w:tc>
        <w:tc>
          <w:tcPr>
            <w:tcW w:w="6354" w:type="dxa"/>
            <w:hideMark/>
          </w:tcPr>
          <w:p w14:paraId="7EA0139F"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D112F9" w14:paraId="68E5F992" w14:textId="77777777" w:rsidTr="00D112F9">
        <w:trPr>
          <w:gridAfter w:val="1"/>
          <w:wAfter w:w="25" w:type="dxa"/>
        </w:trPr>
        <w:tc>
          <w:tcPr>
            <w:tcW w:w="1163" w:type="dxa"/>
            <w:vMerge w:val="restart"/>
            <w:tcBorders>
              <w:left w:val="single" w:sz="4" w:space="0" w:color="auto"/>
              <w:right w:val="single" w:sz="4" w:space="0" w:color="auto"/>
            </w:tcBorders>
            <w:hideMark/>
          </w:tcPr>
          <w:p w14:paraId="4961C895" w14:textId="3981A935"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D112F9" w14:paraId="3D16984E" w14:textId="77777777" w:rsidTr="00D112F9">
        <w:trPr>
          <w:gridAfter w:val="1"/>
          <w:wAfter w:w="25" w:type="dxa"/>
        </w:trPr>
        <w:tc>
          <w:tcPr>
            <w:tcW w:w="1163" w:type="dxa"/>
            <w:vMerge/>
            <w:tcBorders>
              <w:left w:val="single" w:sz="4" w:space="0" w:color="auto"/>
              <w:right w:val="single" w:sz="4" w:space="0" w:color="auto"/>
            </w:tcBorders>
            <w:vAlign w:val="center"/>
            <w:hideMark/>
          </w:tcPr>
          <w:p w14:paraId="59A43DA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D112F9" w14:paraId="4BF2D3B7" w14:textId="77777777" w:rsidTr="00D112F9">
        <w:trPr>
          <w:gridAfter w:val="1"/>
          <w:wAfter w:w="25" w:type="dxa"/>
        </w:trPr>
        <w:tc>
          <w:tcPr>
            <w:tcW w:w="1163" w:type="dxa"/>
            <w:vMerge/>
            <w:tcBorders>
              <w:left w:val="single" w:sz="4" w:space="0" w:color="auto"/>
              <w:right w:val="single" w:sz="4" w:space="0" w:color="auto"/>
            </w:tcBorders>
            <w:vAlign w:val="center"/>
            <w:hideMark/>
          </w:tcPr>
          <w:p w14:paraId="26DDB84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D112F9" w14:paraId="1077D440" w14:textId="77777777" w:rsidTr="00D112F9">
        <w:trPr>
          <w:gridAfter w:val="1"/>
          <w:wAfter w:w="25" w:type="dxa"/>
        </w:trPr>
        <w:tc>
          <w:tcPr>
            <w:tcW w:w="1163" w:type="dxa"/>
            <w:vMerge/>
            <w:tcBorders>
              <w:left w:val="single" w:sz="4" w:space="0" w:color="auto"/>
              <w:right w:val="single" w:sz="4" w:space="0" w:color="auto"/>
            </w:tcBorders>
            <w:vAlign w:val="center"/>
            <w:hideMark/>
          </w:tcPr>
          <w:p w14:paraId="3DB0E3BB"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D112F9" w14:paraId="45D97CFA" w14:textId="77777777" w:rsidTr="00D112F9">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D112F9" w14:paraId="3D106D98" w14:textId="77777777" w:rsidTr="00D112F9">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D112F9" w14:paraId="1897A46C" w14:textId="77777777" w:rsidTr="00D112F9">
        <w:tc>
          <w:tcPr>
            <w:tcW w:w="1163" w:type="dxa"/>
            <w:vMerge/>
            <w:tcBorders>
              <w:left w:val="single" w:sz="4" w:space="0" w:color="auto"/>
              <w:right w:val="single" w:sz="4" w:space="0" w:color="auto"/>
            </w:tcBorders>
          </w:tcPr>
          <w:p w14:paraId="3A4927C7"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D112F9" w14:paraId="1E6BC067" w14:textId="77777777" w:rsidTr="00D112F9">
        <w:tc>
          <w:tcPr>
            <w:tcW w:w="1163" w:type="dxa"/>
            <w:vMerge/>
            <w:tcBorders>
              <w:left w:val="single" w:sz="4" w:space="0" w:color="auto"/>
              <w:right w:val="single" w:sz="4" w:space="0" w:color="auto"/>
            </w:tcBorders>
          </w:tcPr>
          <w:p w14:paraId="0C8B77E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D112F9" w14:paraId="1CFDE31C" w14:textId="77777777" w:rsidTr="00D112F9">
        <w:tc>
          <w:tcPr>
            <w:tcW w:w="1163" w:type="dxa"/>
            <w:vMerge/>
            <w:tcBorders>
              <w:left w:val="single" w:sz="4" w:space="0" w:color="auto"/>
              <w:bottom w:val="single" w:sz="4" w:space="0" w:color="auto"/>
              <w:right w:val="single" w:sz="4" w:space="0" w:color="auto"/>
            </w:tcBorders>
          </w:tcPr>
          <w:p w14:paraId="26C0E931"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a"/>
      </w:pPr>
    </w:p>
    <w:p w14:paraId="02C22327" w14:textId="17FC53C6" w:rsidR="00123AF5" w:rsidRPr="00841B41" w:rsidRDefault="00123AF5" w:rsidP="00123AF5">
      <w:pPr>
        <w:pStyle w:val="23"/>
        <w:spacing w:before="0"/>
      </w:pPr>
      <w:r w:rsidRPr="00841B41">
        <w:t>1.</w:t>
      </w:r>
      <w:r w:rsidR="00166881">
        <w:t>6</w:t>
      </w:r>
      <w:r w:rsidRPr="00841B41">
        <w:t xml:space="preserve"> Функциональное назначение системы</w:t>
      </w:r>
    </w:p>
    <w:p w14:paraId="6CCB4D95" w14:textId="77777777" w:rsidR="00123AF5" w:rsidRPr="00841B41" w:rsidRDefault="00123AF5" w:rsidP="00123AF5">
      <w:pPr>
        <w:pStyle w:val="aa"/>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a"/>
      </w:pPr>
      <w:r w:rsidRPr="00841B41">
        <w:t>Описание контекста модели:</w:t>
      </w:r>
    </w:p>
    <w:p w14:paraId="27E32C8B" w14:textId="77777777" w:rsidR="00123AF5" w:rsidRPr="00841B41" w:rsidRDefault="00123AF5" w:rsidP="00166AA5">
      <w:pPr>
        <w:pStyle w:val="aa"/>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a"/>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a"/>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a"/>
      </w:pPr>
    </w:p>
    <w:p w14:paraId="38E44E90" w14:textId="77777777" w:rsidR="00123AF5" w:rsidRDefault="00123AF5" w:rsidP="00123AF5">
      <w:pPr>
        <w:pStyle w:val="aa"/>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a"/>
      </w:pPr>
    </w:p>
    <w:p w14:paraId="7A6A243F" w14:textId="77777777" w:rsidR="00123AF5" w:rsidRPr="00841B41" w:rsidRDefault="00123AF5" w:rsidP="00123AF5">
      <w:pPr>
        <w:pStyle w:val="aa"/>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a"/>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a"/>
        <w:ind w:firstLine="0"/>
        <w:jc w:val="center"/>
      </w:pPr>
    </w:p>
    <w:p w14:paraId="4A2C46F2" w14:textId="77777777" w:rsidR="00123AF5" w:rsidRPr="00841B41" w:rsidRDefault="00123AF5" w:rsidP="00123AF5">
      <w:pPr>
        <w:pStyle w:val="aa"/>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a"/>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a"/>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a"/>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a"/>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a"/>
      </w:pPr>
    </w:p>
    <w:p w14:paraId="0A19CAD9" w14:textId="77777777" w:rsidR="00123AF5" w:rsidRPr="00841B41" w:rsidRDefault="00123AF5" w:rsidP="00123AF5">
      <w:pPr>
        <w:pStyle w:val="aa"/>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a"/>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a"/>
        <w:ind w:firstLine="0"/>
        <w:jc w:val="center"/>
      </w:pPr>
    </w:p>
    <w:p w14:paraId="536586B4" w14:textId="77777777" w:rsidR="00123AF5" w:rsidRPr="00841B41" w:rsidRDefault="00123AF5" w:rsidP="00123AF5">
      <w:pPr>
        <w:pStyle w:val="aa"/>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a"/>
      </w:pPr>
      <w:r w:rsidRPr="00841B41">
        <w:t>Данный процесс декомпозируется на два этапа:</w:t>
      </w:r>
    </w:p>
    <w:p w14:paraId="4AD4027C" w14:textId="77777777" w:rsidR="00123AF5" w:rsidRPr="00841B41" w:rsidRDefault="00123AF5" w:rsidP="00166AA5">
      <w:pPr>
        <w:pStyle w:val="aa"/>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a"/>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a"/>
      </w:pPr>
    </w:p>
    <w:p w14:paraId="4C3DEEFB" w14:textId="77777777" w:rsidR="00123AF5" w:rsidRPr="00841B41" w:rsidRDefault="00123AF5" w:rsidP="00123AF5">
      <w:pPr>
        <w:pStyle w:val="aa"/>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a"/>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a"/>
        <w:ind w:firstLine="0"/>
        <w:jc w:val="center"/>
      </w:pPr>
    </w:p>
    <w:p w14:paraId="67506BFA" w14:textId="77777777" w:rsidR="00123AF5" w:rsidRPr="00841B41" w:rsidRDefault="00123AF5" w:rsidP="00123AF5">
      <w:pPr>
        <w:pStyle w:val="aa"/>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a"/>
      </w:pPr>
      <w:r w:rsidRPr="00841B41">
        <w:t>Данный процесс декомпозируется на четыре этапа:</w:t>
      </w:r>
    </w:p>
    <w:p w14:paraId="4C0A9788" w14:textId="77777777" w:rsidR="00123AF5" w:rsidRPr="00841B41" w:rsidRDefault="00123AF5" w:rsidP="00166AA5">
      <w:pPr>
        <w:pStyle w:val="aa"/>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a"/>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a"/>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a"/>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a"/>
      </w:pPr>
    </w:p>
    <w:p w14:paraId="7D238CD2" w14:textId="77777777" w:rsidR="00123AF5" w:rsidRPr="00841B41" w:rsidRDefault="00123AF5" w:rsidP="00123AF5">
      <w:pPr>
        <w:pStyle w:val="aa"/>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a"/>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a"/>
        <w:ind w:firstLine="0"/>
        <w:jc w:val="center"/>
      </w:pPr>
    </w:p>
    <w:p w14:paraId="0F96634D" w14:textId="77777777" w:rsidR="00123AF5" w:rsidRPr="00841B41" w:rsidRDefault="00123AF5" w:rsidP="00123AF5">
      <w:pPr>
        <w:pStyle w:val="aa"/>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a"/>
      </w:pPr>
      <w:r w:rsidRPr="00841B41">
        <w:t>Данный процесс декомпозируется на четыре этапа:</w:t>
      </w:r>
    </w:p>
    <w:p w14:paraId="2B98434C" w14:textId="77777777" w:rsidR="00123AF5" w:rsidRPr="00841B41" w:rsidRDefault="00123AF5" w:rsidP="00166AA5">
      <w:pPr>
        <w:pStyle w:val="aa"/>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a"/>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a"/>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a"/>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a"/>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a"/>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a"/>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a"/>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a"/>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a"/>
        <w:ind w:firstLine="0"/>
        <w:jc w:val="center"/>
      </w:pPr>
    </w:p>
    <w:p w14:paraId="61416B30" w14:textId="77777777" w:rsidR="00123AF5" w:rsidRPr="00841B41" w:rsidRDefault="00123AF5" w:rsidP="00123AF5">
      <w:pPr>
        <w:pStyle w:val="aa"/>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a"/>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a"/>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a"/>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a"/>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a"/>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a"/>
      </w:pPr>
    </w:p>
    <w:p w14:paraId="17593235" w14:textId="77777777" w:rsidR="00123AF5" w:rsidRPr="00841B41" w:rsidRDefault="00123AF5" w:rsidP="00123AF5">
      <w:pPr>
        <w:pStyle w:val="aa"/>
        <w:ind w:firstLine="0"/>
        <w:jc w:val="center"/>
      </w:pPr>
      <w:r w:rsidRPr="00841B41">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841B41" w:rsidRDefault="00123AF5" w:rsidP="00123AF5">
      <w:pPr>
        <w:pStyle w:val="aa"/>
        <w:ind w:firstLine="0"/>
        <w:jc w:val="center"/>
      </w:pPr>
      <w:r w:rsidRPr="00841B41">
        <w:t>Рисунок 1.</w:t>
      </w:r>
      <w:r>
        <w:t>7</w:t>
      </w:r>
      <w:r w:rsidRPr="00841B41">
        <w:t xml:space="preserve"> – Декомпозиция </w:t>
      </w:r>
      <w:r w:rsidRPr="002C777E">
        <w:t>блока «Подтвердить присутствие»</w:t>
      </w:r>
    </w:p>
    <w:p w14:paraId="7DD33A89" w14:textId="77777777" w:rsidR="00123AF5" w:rsidRPr="00841B41" w:rsidRDefault="00123AF5" w:rsidP="00123AF5">
      <w:pPr>
        <w:pStyle w:val="aa"/>
        <w:ind w:firstLine="0"/>
        <w:jc w:val="center"/>
      </w:pPr>
    </w:p>
    <w:p w14:paraId="2B798FA2" w14:textId="4FFEE9F1" w:rsidR="00123AF5" w:rsidRPr="00841B41" w:rsidRDefault="00123AF5" w:rsidP="00123AF5">
      <w:pPr>
        <w:pStyle w:val="23"/>
        <w:spacing w:before="0"/>
      </w:pPr>
      <w:r w:rsidRPr="00841B41">
        <w:t>1.</w:t>
      </w:r>
      <w:r w:rsidR="00166881">
        <w:t>7</w:t>
      </w:r>
      <w:r w:rsidRPr="00841B41">
        <w:t xml:space="preserve"> Формирование функциональных требований пользователей к системе</w:t>
      </w:r>
    </w:p>
    <w:p w14:paraId="7188090C" w14:textId="77777777" w:rsidR="00123AF5" w:rsidRPr="00841B41" w:rsidRDefault="00123AF5" w:rsidP="00123AF5">
      <w:pPr>
        <w:pStyle w:val="aa"/>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a"/>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a"/>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a"/>
        <w:ind w:firstLine="0"/>
        <w:jc w:val="center"/>
        <w:rPr>
          <w:noProof/>
          <w:lang w:eastAsia="en-US"/>
        </w:rPr>
      </w:pPr>
    </w:p>
    <w:p w14:paraId="49C122F4" w14:textId="77777777" w:rsidR="00123AF5" w:rsidRPr="00131A49" w:rsidRDefault="00123AF5" w:rsidP="00123AF5">
      <w:pPr>
        <w:pStyle w:val="aa"/>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a"/>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a"/>
      </w:pPr>
    </w:p>
    <w:p w14:paraId="3D941F40" w14:textId="1B2EFDAE" w:rsidR="00123AF5" w:rsidRDefault="00123AF5" w:rsidP="00123AF5">
      <w:pPr>
        <w:pStyle w:val="23"/>
      </w:pPr>
      <w:r>
        <w:t>1.</w:t>
      </w:r>
      <w:r w:rsidR="00166881">
        <w:t>8</w:t>
      </w:r>
      <w:r>
        <w:t xml:space="preserve"> Обзор аналогов</w:t>
      </w:r>
    </w:p>
    <w:p w14:paraId="767FB62F" w14:textId="77777777" w:rsidR="00123AF5" w:rsidRDefault="00123AF5" w:rsidP="00123AF5">
      <w:pPr>
        <w:pStyle w:val="aa"/>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a"/>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a"/>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a"/>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a"/>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a"/>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a"/>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a"/>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a"/>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a"/>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a"/>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a"/>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a"/>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A6668C">
      <w:pPr>
        <w:pStyle w:val="23"/>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a"/>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a"/>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a"/>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a"/>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a"/>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a"/>
        <w:sectPr w:rsidR="00123AF5" w:rsidRPr="009645EC">
          <w:pgSz w:w="11906" w:h="16838"/>
          <w:pgMar w:top="1134" w:right="850" w:bottom="1134" w:left="1701" w:header="708" w:footer="708" w:gutter="0"/>
          <w:cols w:space="708"/>
          <w:docGrid w:linePitch="360"/>
        </w:sectPr>
      </w:pPr>
    </w:p>
    <w:p w14:paraId="3E1AA433" w14:textId="49CFF3D0" w:rsidR="00123AF5" w:rsidRDefault="00C05468" w:rsidP="00123AF5">
      <w:pPr>
        <w:pStyle w:val="aa"/>
        <w:ind w:firstLine="0"/>
        <w:jc w:val="center"/>
      </w:pPr>
      <w:r w:rsidRPr="00C05468">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65032" cy="5494129"/>
                    </a:xfrm>
                    <a:prstGeom prst="rect">
                      <a:avLst/>
                    </a:prstGeom>
                  </pic:spPr>
                </pic:pic>
              </a:graphicData>
            </a:graphic>
          </wp:inline>
        </w:drawing>
      </w:r>
    </w:p>
    <w:p w14:paraId="1F1A0734" w14:textId="77777777" w:rsidR="00123AF5" w:rsidRDefault="00123AF5" w:rsidP="00123AF5">
      <w:pPr>
        <w:pStyle w:val="aa"/>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a"/>
        <w:sectPr w:rsidR="00123AF5" w:rsidSect="00B90B33">
          <w:pgSz w:w="16838" w:h="11906" w:orient="landscape"/>
          <w:pgMar w:top="1701" w:right="1134" w:bottom="850" w:left="1134" w:header="708" w:footer="708" w:gutter="0"/>
          <w:cols w:space="708"/>
          <w:docGrid w:linePitch="360"/>
        </w:sectPr>
      </w:pPr>
    </w:p>
    <w:p w14:paraId="5C02BCF8" w14:textId="18A3DCDD" w:rsidR="00123AF5" w:rsidRDefault="00123AF5" w:rsidP="00123AF5">
      <w:pPr>
        <w:pStyle w:val="23"/>
        <w:spacing w:before="0"/>
      </w:pPr>
      <w:r>
        <w:lastRenderedPageBreak/>
        <w:t xml:space="preserve">1.10. </w:t>
      </w:r>
      <w:r w:rsidR="00804622">
        <w:t>Т</w:t>
      </w:r>
      <w:r>
        <w:t>ребования графического интерфейса приложения</w:t>
      </w:r>
    </w:p>
    <w:p w14:paraId="39933682" w14:textId="77777777" w:rsidR="00804622" w:rsidRDefault="00804622" w:rsidP="00804622">
      <w:pPr>
        <w:pStyle w:val="aa"/>
      </w:pPr>
      <w:r>
        <w:t xml:space="preserve">Для реализации графического интерфейса спроектирован набор экранов. </w:t>
      </w:r>
    </w:p>
    <w:p w14:paraId="4D711136" w14:textId="77777777" w:rsidR="006B30DF" w:rsidRDefault="00804622" w:rsidP="00804622">
      <w:pPr>
        <w:pStyle w:val="aa"/>
      </w:pPr>
      <w:r>
        <w:t xml:space="preserve">На рисунке1.10. представлена диаграмма интерфейсных </w:t>
      </w:r>
      <w:r w:rsidR="00EF22FA">
        <w:t>экранов</w:t>
      </w:r>
      <w:r>
        <w:t xml:space="preserve"> приложения. </w:t>
      </w:r>
    </w:p>
    <w:p w14:paraId="0354C5DF" w14:textId="084CC5C3" w:rsidR="006B30DF" w:rsidRDefault="00804622" w:rsidP="00804622">
      <w:pPr>
        <w:pStyle w:val="aa"/>
      </w:pPr>
      <w:r>
        <w:t xml:space="preserve">Зеленым цветом помечены общие для ролей «Студент» и «Ответственный за мероприятие» </w:t>
      </w:r>
      <w:r w:rsidR="00EF22FA">
        <w:t>экраны</w:t>
      </w:r>
      <w:r>
        <w:t xml:space="preserve">. </w:t>
      </w:r>
      <w:r w:rsidR="006B30DF">
        <w:t>К ним относятся:</w:t>
      </w:r>
    </w:p>
    <w:p w14:paraId="044B7A8C" w14:textId="56F1C33E" w:rsidR="006B30DF" w:rsidRDefault="006B30DF" w:rsidP="006B30DF">
      <w:pPr>
        <w:pStyle w:val="aa"/>
        <w:numPr>
          <w:ilvl w:val="0"/>
          <w:numId w:val="43"/>
        </w:numPr>
      </w:pPr>
      <w:r>
        <w:t>Основной экран приложения;</w:t>
      </w:r>
    </w:p>
    <w:p w14:paraId="13DBFC7E" w14:textId="480E2B41" w:rsidR="006B30DF" w:rsidRDefault="006B30DF" w:rsidP="006B30DF">
      <w:pPr>
        <w:pStyle w:val="aa"/>
        <w:numPr>
          <w:ilvl w:val="0"/>
          <w:numId w:val="43"/>
        </w:numPr>
      </w:pPr>
      <w:r>
        <w:t>Экран настроек;</w:t>
      </w:r>
    </w:p>
    <w:p w14:paraId="7AEADA4A" w14:textId="58E5B893" w:rsidR="006B30DF" w:rsidRDefault="006B30DF" w:rsidP="006B30DF">
      <w:pPr>
        <w:pStyle w:val="aa"/>
        <w:numPr>
          <w:ilvl w:val="0"/>
          <w:numId w:val="43"/>
        </w:numPr>
      </w:pPr>
      <w:r>
        <w:t>Экраны профиля;</w:t>
      </w:r>
    </w:p>
    <w:p w14:paraId="7FE6D590" w14:textId="6AC13021" w:rsidR="006B30DF" w:rsidRDefault="006B30DF" w:rsidP="006B30DF">
      <w:pPr>
        <w:pStyle w:val="aa"/>
        <w:numPr>
          <w:ilvl w:val="0"/>
          <w:numId w:val="43"/>
        </w:numPr>
      </w:pPr>
      <w:r>
        <w:t>Экран страницы мероприятия;</w:t>
      </w:r>
    </w:p>
    <w:p w14:paraId="10605289" w14:textId="2691A1E2" w:rsidR="006B30DF" w:rsidRDefault="006B30DF" w:rsidP="006B30DF">
      <w:pPr>
        <w:pStyle w:val="aa"/>
        <w:numPr>
          <w:ilvl w:val="0"/>
          <w:numId w:val="43"/>
        </w:numPr>
      </w:pPr>
      <w:r>
        <w:t>Экран мероприятий пользователя.</w:t>
      </w:r>
    </w:p>
    <w:p w14:paraId="7574CB54" w14:textId="1A59077F" w:rsidR="006B30DF" w:rsidRDefault="00804622" w:rsidP="00804622">
      <w:pPr>
        <w:pStyle w:val="aa"/>
      </w:pPr>
      <w:r>
        <w:t xml:space="preserve">Белым – </w:t>
      </w:r>
      <w:r w:rsidR="00E102C9">
        <w:t>экраны</w:t>
      </w:r>
      <w:r>
        <w:t xml:space="preserve"> интерфейса для роли «Студент»</w:t>
      </w:r>
      <w:r w:rsidR="006B30DF">
        <w:t xml:space="preserve">. К ним </w:t>
      </w:r>
      <w:r w:rsidR="00665D0D">
        <w:t>относятся</w:t>
      </w:r>
      <w:r w:rsidR="006B30DF">
        <w:t>:</w:t>
      </w:r>
    </w:p>
    <w:p w14:paraId="2369E43A" w14:textId="26E002C9" w:rsidR="006B30DF" w:rsidRDefault="006B30DF" w:rsidP="006B30DF">
      <w:pPr>
        <w:pStyle w:val="aa"/>
        <w:numPr>
          <w:ilvl w:val="0"/>
          <w:numId w:val="44"/>
        </w:numPr>
      </w:pPr>
      <w:r>
        <w:t>Экран страницы мероприятия с пройденной регистрацией;</w:t>
      </w:r>
    </w:p>
    <w:p w14:paraId="7AD7999B" w14:textId="096B2192" w:rsidR="006B30DF" w:rsidRDefault="006B30DF" w:rsidP="006B30DF">
      <w:pPr>
        <w:pStyle w:val="aa"/>
        <w:numPr>
          <w:ilvl w:val="0"/>
          <w:numId w:val="44"/>
        </w:numPr>
      </w:pPr>
      <w:r>
        <w:t>Экран отмены регистрации;</w:t>
      </w:r>
    </w:p>
    <w:p w14:paraId="6DF3866D" w14:textId="564F9DCE" w:rsidR="006B30DF" w:rsidRDefault="00665D0D" w:rsidP="006B30DF">
      <w:pPr>
        <w:pStyle w:val="aa"/>
        <w:numPr>
          <w:ilvl w:val="0"/>
          <w:numId w:val="44"/>
        </w:numPr>
      </w:pPr>
      <w:r>
        <w:t xml:space="preserve">Экран </w:t>
      </w:r>
      <w:r>
        <w:rPr>
          <w:lang w:val="en-US"/>
        </w:rPr>
        <w:t>QR</w:t>
      </w:r>
      <w:r>
        <w:t>-кода регистрации;</w:t>
      </w:r>
    </w:p>
    <w:p w14:paraId="4765C0C7" w14:textId="1C6C0AF9" w:rsidR="00665D0D" w:rsidRDefault="00665D0D" w:rsidP="006B30DF">
      <w:pPr>
        <w:pStyle w:val="aa"/>
        <w:numPr>
          <w:ilvl w:val="0"/>
          <w:numId w:val="44"/>
        </w:numPr>
      </w:pPr>
      <w:r>
        <w:t>Экран регистрации на мероприятие.</w:t>
      </w:r>
    </w:p>
    <w:p w14:paraId="24E8E102" w14:textId="77777777" w:rsidR="006B30DF" w:rsidRDefault="006B30DF" w:rsidP="00804622">
      <w:pPr>
        <w:pStyle w:val="aa"/>
      </w:pPr>
      <w:r>
        <w:t>К</w:t>
      </w:r>
      <w:r w:rsidR="00804622">
        <w:t xml:space="preserve">расным – для роли «Ответственный за мероприятие». </w:t>
      </w:r>
    </w:p>
    <w:p w14:paraId="1A106A62" w14:textId="77777777" w:rsidR="00804622" w:rsidRDefault="00804622" w:rsidP="00804622">
      <w:pPr>
        <w:pStyle w:val="aa"/>
      </w:pPr>
      <w:r>
        <w:t>Изображение содержит название экранов и набор функций.</w:t>
      </w:r>
      <w:r w:rsidR="00665D0D">
        <w:t xml:space="preserve"> К ним относятся:</w:t>
      </w:r>
    </w:p>
    <w:p w14:paraId="00DC2D7E" w14:textId="5E105AB8" w:rsidR="00665D0D" w:rsidRDefault="00665D0D" w:rsidP="00665D0D">
      <w:pPr>
        <w:pStyle w:val="aa"/>
        <w:numPr>
          <w:ilvl w:val="0"/>
          <w:numId w:val="45"/>
        </w:numPr>
      </w:pPr>
      <w:r>
        <w:t>Экран статистики посещаемости мероприятия;</w:t>
      </w:r>
    </w:p>
    <w:p w14:paraId="34753FF4" w14:textId="149AEECE" w:rsidR="00665D0D" w:rsidRDefault="00665D0D" w:rsidP="00665D0D">
      <w:pPr>
        <w:pStyle w:val="aa"/>
        <w:numPr>
          <w:ilvl w:val="0"/>
          <w:numId w:val="45"/>
        </w:numPr>
      </w:pPr>
      <w:r>
        <w:t>Экран информации о мероприятии;</w:t>
      </w:r>
    </w:p>
    <w:p w14:paraId="16C803BE" w14:textId="2D85C6BC" w:rsidR="00665D0D" w:rsidRDefault="00665D0D" w:rsidP="00665D0D">
      <w:pPr>
        <w:pStyle w:val="aa"/>
        <w:numPr>
          <w:ilvl w:val="0"/>
          <w:numId w:val="45"/>
        </w:numPr>
      </w:pPr>
      <w:r>
        <w:t>Экран подтверждения присутствия;</w:t>
      </w:r>
    </w:p>
    <w:p w14:paraId="0025E275" w14:textId="0DE98CAE" w:rsidR="00665D0D" w:rsidRDefault="00665D0D" w:rsidP="00665D0D">
      <w:pPr>
        <w:pStyle w:val="aa"/>
        <w:numPr>
          <w:ilvl w:val="0"/>
          <w:numId w:val="45"/>
        </w:numPr>
      </w:pPr>
      <w:r>
        <w:t xml:space="preserve">Экран сканера </w:t>
      </w:r>
      <w:r>
        <w:rPr>
          <w:lang w:val="en-US"/>
        </w:rPr>
        <w:t>QR</w:t>
      </w:r>
      <w:r>
        <w:t>-кода;</w:t>
      </w:r>
    </w:p>
    <w:p w14:paraId="53C6968C" w14:textId="500AAF50" w:rsidR="00665D0D" w:rsidRDefault="00665D0D" w:rsidP="00665D0D">
      <w:pPr>
        <w:pStyle w:val="aa"/>
        <w:numPr>
          <w:ilvl w:val="0"/>
          <w:numId w:val="45"/>
        </w:numPr>
      </w:pPr>
      <w:r>
        <w:t>Экраны результата сканера и подтверждения присутствия.</w:t>
      </w:r>
    </w:p>
    <w:p w14:paraId="6FB5223A" w14:textId="77777777" w:rsidR="00665D0D" w:rsidRDefault="00665D0D" w:rsidP="00804622">
      <w:pPr>
        <w:pStyle w:val="aa"/>
      </w:pPr>
    </w:p>
    <w:p w14:paraId="433AC94D" w14:textId="19C9D9CC" w:rsidR="00665D0D" w:rsidRDefault="00665D0D" w:rsidP="00804622">
      <w:pPr>
        <w:pStyle w:val="aa"/>
        <w:sectPr w:rsidR="00665D0D">
          <w:pgSz w:w="11906" w:h="16838"/>
          <w:pgMar w:top="1134" w:right="850" w:bottom="1134" w:left="1701" w:header="708" w:footer="708" w:gutter="0"/>
          <w:cols w:space="708"/>
          <w:docGrid w:linePitch="360"/>
        </w:sectPr>
      </w:pPr>
    </w:p>
    <w:p w14:paraId="17B0FF11" w14:textId="535FE271" w:rsidR="00804622" w:rsidRDefault="009016B0" w:rsidP="009066A7">
      <w:pPr>
        <w:pStyle w:val="aa"/>
        <w:ind w:firstLine="142"/>
        <w:jc w:val="center"/>
      </w:pPr>
      <w:r>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5">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Default="00804622" w:rsidP="00804622">
      <w:pPr>
        <w:pStyle w:val="aa"/>
        <w:ind w:firstLine="0"/>
        <w:jc w:val="center"/>
      </w:pPr>
      <w:r>
        <w:t xml:space="preserve">Рисунок 1.10 – Диаграмма интерфейсных </w:t>
      </w:r>
      <w:r w:rsidR="004B24E2">
        <w:t>экранов</w:t>
      </w:r>
      <w:r>
        <w:t xml:space="preserve"> приложения</w:t>
      </w:r>
    </w:p>
    <w:p w14:paraId="615CC7A6" w14:textId="6969B42A" w:rsidR="00804622" w:rsidRDefault="00804622" w:rsidP="00804622">
      <w:pPr>
        <w:pStyle w:val="aa"/>
      </w:pPr>
    </w:p>
    <w:p w14:paraId="17319576" w14:textId="77777777" w:rsidR="00804622" w:rsidRDefault="00804622" w:rsidP="00804622">
      <w:pPr>
        <w:pStyle w:val="aa"/>
      </w:pPr>
    </w:p>
    <w:p w14:paraId="162D7838" w14:textId="77777777" w:rsidR="00804622" w:rsidRDefault="00804622" w:rsidP="00804622">
      <w:pPr>
        <w:pStyle w:val="aa"/>
        <w:sectPr w:rsidR="00804622" w:rsidSect="00804622">
          <w:pgSz w:w="16838" w:h="11906" w:orient="landscape"/>
          <w:pgMar w:top="1701" w:right="1134" w:bottom="850" w:left="1134" w:header="708" w:footer="708" w:gutter="0"/>
          <w:cols w:space="708"/>
          <w:docGrid w:linePitch="360"/>
        </w:sectPr>
      </w:pPr>
    </w:p>
    <w:p w14:paraId="3E1E9CA9" w14:textId="77777777" w:rsidR="00123AF5" w:rsidRDefault="00123AF5" w:rsidP="00123AF5">
      <w:pPr>
        <w:pStyle w:val="23"/>
        <w:spacing w:before="0"/>
      </w:pPr>
      <w:r>
        <w:lastRenderedPageBreak/>
        <w:t>1.11 Вывод по главе</w:t>
      </w:r>
    </w:p>
    <w:p w14:paraId="376CC3E1" w14:textId="77777777" w:rsidR="00123AF5" w:rsidRDefault="00123AF5" w:rsidP="00123AF5">
      <w:pPr>
        <w:pStyle w:val="aa"/>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a"/>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a"/>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a"/>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1" w:name="_Hlk135073865"/>
      <w:bookmarkEnd w:id="1"/>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a"/>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a"/>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a"/>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a"/>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a"/>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a"/>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a"/>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a"/>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a"/>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a"/>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a"/>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a"/>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a"/>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a"/>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a"/>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a"/>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1"/>
        <w:spacing w:before="0"/>
      </w:pPr>
      <w:r>
        <w:t>2.2.1 Общая архитектура системы</w:t>
      </w:r>
    </w:p>
    <w:p w14:paraId="271A6781" w14:textId="77777777" w:rsidR="00364253" w:rsidRDefault="00364253" w:rsidP="00364253">
      <w:pPr>
        <w:pStyle w:val="aa"/>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a"/>
      </w:pPr>
      <w:r>
        <w:t>Архитектура системы представлена на рисунке 2.1.</w:t>
      </w:r>
    </w:p>
    <w:p w14:paraId="4314325F" w14:textId="77777777" w:rsidR="00364253" w:rsidRPr="00773ACB" w:rsidRDefault="00364253" w:rsidP="00364253">
      <w:pPr>
        <w:pStyle w:val="aa"/>
      </w:pPr>
    </w:p>
    <w:p w14:paraId="78DD37BB" w14:textId="77777777" w:rsidR="00364253" w:rsidRDefault="00364253" w:rsidP="00364253">
      <w:pPr>
        <w:pStyle w:val="aa"/>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a"/>
        <w:ind w:firstLine="0"/>
        <w:jc w:val="center"/>
      </w:pPr>
      <w:r>
        <w:t>Рисунок 2.1 – Архитектура системы</w:t>
      </w:r>
    </w:p>
    <w:p w14:paraId="4F92F430" w14:textId="77777777" w:rsidR="00364253" w:rsidRDefault="00364253" w:rsidP="00364253">
      <w:pPr>
        <w:pStyle w:val="aa"/>
        <w:ind w:firstLine="0"/>
        <w:jc w:val="center"/>
      </w:pPr>
    </w:p>
    <w:p w14:paraId="53AEA5E9" w14:textId="77777777" w:rsidR="00364253" w:rsidRDefault="00364253" w:rsidP="00364253">
      <w:pPr>
        <w:pStyle w:val="aa"/>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1"/>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a"/>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a"/>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166AA5">
      <w:pPr>
        <w:pStyle w:val="aa"/>
        <w:numPr>
          <w:ilvl w:val="0"/>
          <w:numId w:val="21"/>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a"/>
        <w:numPr>
          <w:ilvl w:val="0"/>
          <w:numId w:val="21"/>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a"/>
        <w:numPr>
          <w:ilvl w:val="0"/>
          <w:numId w:val="21"/>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a"/>
        <w:numPr>
          <w:ilvl w:val="0"/>
          <w:numId w:val="21"/>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a"/>
        <w:numPr>
          <w:ilvl w:val="0"/>
          <w:numId w:val="21"/>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a"/>
        <w:numPr>
          <w:ilvl w:val="0"/>
          <w:numId w:val="21"/>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a"/>
        <w:numPr>
          <w:ilvl w:val="0"/>
          <w:numId w:val="21"/>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a"/>
        <w:numPr>
          <w:ilvl w:val="0"/>
          <w:numId w:val="21"/>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a"/>
        <w:keepNext/>
        <w:numPr>
          <w:ilvl w:val="0"/>
          <w:numId w:val="21"/>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166AA5">
      <w:pPr>
        <w:pStyle w:val="aa"/>
        <w:keepNext/>
        <w:numPr>
          <w:ilvl w:val="0"/>
          <w:numId w:val="21"/>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a"/>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a"/>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a"/>
        <w:keepNext/>
        <w:numPr>
          <w:ilvl w:val="0"/>
          <w:numId w:val="22"/>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a"/>
        <w:keepNext/>
        <w:numPr>
          <w:ilvl w:val="0"/>
          <w:numId w:val="22"/>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a"/>
        <w:keepNext/>
        <w:numPr>
          <w:ilvl w:val="0"/>
          <w:numId w:val="22"/>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a"/>
        <w:numPr>
          <w:ilvl w:val="0"/>
          <w:numId w:val="22"/>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a"/>
        <w:numPr>
          <w:ilvl w:val="0"/>
          <w:numId w:val="22"/>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a"/>
        <w:numPr>
          <w:ilvl w:val="0"/>
          <w:numId w:val="22"/>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a"/>
        <w:numPr>
          <w:ilvl w:val="0"/>
          <w:numId w:val="22"/>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a"/>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166AA5">
      <w:pPr>
        <w:pStyle w:val="aa"/>
        <w:numPr>
          <w:ilvl w:val="0"/>
          <w:numId w:val="23"/>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a"/>
        <w:numPr>
          <w:ilvl w:val="0"/>
          <w:numId w:val="23"/>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a"/>
        <w:numPr>
          <w:ilvl w:val="0"/>
          <w:numId w:val="23"/>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a"/>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a"/>
        <w:numPr>
          <w:ilvl w:val="0"/>
          <w:numId w:val="24"/>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a"/>
        <w:numPr>
          <w:ilvl w:val="0"/>
          <w:numId w:val="24"/>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a"/>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a"/>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a"/>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a"/>
        <w:numPr>
          <w:ilvl w:val="0"/>
          <w:numId w:val="25"/>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a"/>
        <w:numPr>
          <w:ilvl w:val="0"/>
          <w:numId w:val="25"/>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166AA5">
      <w:pPr>
        <w:pStyle w:val="aa"/>
        <w:numPr>
          <w:ilvl w:val="0"/>
          <w:numId w:val="25"/>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a"/>
        <w:numPr>
          <w:ilvl w:val="0"/>
          <w:numId w:val="25"/>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a"/>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a"/>
        <w:keepNext/>
      </w:pPr>
      <w:r>
        <w:t>Архитектура мобильного приложения представлена на рисунке 2.2.</w:t>
      </w:r>
    </w:p>
    <w:p w14:paraId="5E285ADE" w14:textId="77777777" w:rsidR="00364253" w:rsidRDefault="00364253" w:rsidP="00364253">
      <w:pPr>
        <w:pStyle w:val="aa"/>
        <w:keepNext/>
      </w:pPr>
    </w:p>
    <w:p w14:paraId="4D32D249" w14:textId="77777777" w:rsidR="00364253" w:rsidRDefault="00364253" w:rsidP="00364253">
      <w:pPr>
        <w:pStyle w:val="aa"/>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a"/>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a"/>
        <w:ind w:firstLine="0"/>
        <w:jc w:val="center"/>
      </w:pPr>
      <w:r>
        <w:t>Рисунок 2.2 – Архитектура мобильного приложения</w:t>
      </w:r>
    </w:p>
    <w:p w14:paraId="0D3B7AE9" w14:textId="77777777" w:rsidR="00364253" w:rsidRDefault="00364253" w:rsidP="00364253">
      <w:pPr>
        <w:pStyle w:val="aa"/>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a"/>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a"/>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a"/>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a"/>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a"/>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a"/>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a"/>
      </w:pPr>
    </w:p>
    <w:p w14:paraId="627E6B71" w14:textId="77777777" w:rsidR="00364253" w:rsidRDefault="00364253" w:rsidP="00364253">
      <w:pPr>
        <w:pStyle w:val="aa"/>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a"/>
        <w:ind w:firstLine="0"/>
        <w:jc w:val="center"/>
      </w:pPr>
      <w:r>
        <w:t>Рисунок 2.3 – Классы данных приложения</w:t>
      </w:r>
    </w:p>
    <w:p w14:paraId="61D1B1E7" w14:textId="77777777" w:rsidR="00364253" w:rsidRDefault="00364253" w:rsidP="00364253">
      <w:pPr>
        <w:pStyle w:val="aa"/>
        <w:ind w:firstLine="0"/>
        <w:jc w:val="center"/>
      </w:pPr>
    </w:p>
    <w:p w14:paraId="44A2C6A1" w14:textId="77777777" w:rsidR="00364253" w:rsidRPr="00AE3813" w:rsidRDefault="00364253" w:rsidP="00364253">
      <w:pPr>
        <w:pStyle w:val="aa"/>
        <w:ind w:firstLine="0"/>
      </w:pPr>
      <w:r>
        <w:t xml:space="preserve">Таблица 2.1 – Описание полей </w:t>
      </w:r>
      <w:r>
        <w:rPr>
          <w:lang w:val="en-US"/>
        </w:rPr>
        <w:t>Data</w:t>
      </w:r>
      <w:r>
        <w:t>-классов</w:t>
      </w:r>
    </w:p>
    <w:tbl>
      <w:tblPr>
        <w:tblStyle w:val="af1"/>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a"/>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a"/>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a"/>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a"/>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a"/>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a"/>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a"/>
              <w:ind w:firstLine="0"/>
            </w:pPr>
            <w:proofErr w:type="spellStart"/>
            <w:r w:rsidRPr="00BA38AF">
              <w:t>id</w:t>
            </w:r>
            <w:proofErr w:type="spellEnd"/>
          </w:p>
        </w:tc>
        <w:tc>
          <w:tcPr>
            <w:tcW w:w="1303" w:type="dxa"/>
          </w:tcPr>
          <w:p w14:paraId="14D0F7CF" w14:textId="77777777" w:rsidR="00364253" w:rsidRPr="00BA38AF" w:rsidRDefault="00364253" w:rsidP="00A61568">
            <w:pPr>
              <w:pStyle w:val="aa"/>
              <w:ind w:firstLine="0"/>
              <w:rPr>
                <w:lang w:val="en-US"/>
              </w:rPr>
            </w:pPr>
            <w:r>
              <w:rPr>
                <w:lang w:val="en-US"/>
              </w:rPr>
              <w:t>public</w:t>
            </w:r>
          </w:p>
        </w:tc>
        <w:tc>
          <w:tcPr>
            <w:tcW w:w="1826" w:type="dxa"/>
          </w:tcPr>
          <w:p w14:paraId="2FBF8E0D" w14:textId="77777777" w:rsidR="00364253" w:rsidRDefault="00364253" w:rsidP="00A61568">
            <w:pPr>
              <w:pStyle w:val="aa"/>
              <w:ind w:firstLine="0"/>
            </w:pPr>
            <w:r w:rsidRPr="00BA38AF">
              <w:t>Long</w:t>
            </w:r>
          </w:p>
        </w:tc>
        <w:tc>
          <w:tcPr>
            <w:tcW w:w="1424" w:type="dxa"/>
          </w:tcPr>
          <w:p w14:paraId="62B957FF" w14:textId="77777777" w:rsidR="00364253" w:rsidRPr="00D45FF1" w:rsidRDefault="00364253" w:rsidP="00A61568">
            <w:pPr>
              <w:pStyle w:val="aa"/>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a"/>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a"/>
        <w:ind w:firstLine="0"/>
      </w:pPr>
    </w:p>
    <w:p w14:paraId="14EB1A83" w14:textId="77777777" w:rsidR="00364253" w:rsidRDefault="00364253" w:rsidP="00364253">
      <w:pPr>
        <w:pStyle w:val="aa"/>
        <w:ind w:firstLine="0"/>
      </w:pPr>
      <w:r>
        <w:t xml:space="preserve">Продолжение таблицы 2.1 – Описание полей </w:t>
      </w:r>
      <w:r>
        <w:rPr>
          <w:lang w:val="en-US"/>
        </w:rPr>
        <w:t>Data</w:t>
      </w:r>
      <w:r>
        <w:t>-классов</w:t>
      </w:r>
    </w:p>
    <w:tbl>
      <w:tblPr>
        <w:tblStyle w:val="af1"/>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a"/>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a"/>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a"/>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a"/>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a"/>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a"/>
              <w:ind w:firstLine="0"/>
            </w:pPr>
            <w:proofErr w:type="spellStart"/>
            <w:r w:rsidRPr="00D45FF1">
              <w:t>title</w:t>
            </w:r>
            <w:proofErr w:type="spellEnd"/>
          </w:p>
        </w:tc>
        <w:tc>
          <w:tcPr>
            <w:tcW w:w="1303" w:type="dxa"/>
          </w:tcPr>
          <w:p w14:paraId="3B811A09" w14:textId="77777777" w:rsidR="00364253" w:rsidRDefault="00364253" w:rsidP="00A61568">
            <w:pPr>
              <w:pStyle w:val="aa"/>
              <w:ind w:firstLine="0"/>
              <w:rPr>
                <w:lang w:val="en-US"/>
              </w:rPr>
            </w:pPr>
            <w:r>
              <w:rPr>
                <w:lang w:val="en-US"/>
              </w:rPr>
              <w:t>public</w:t>
            </w:r>
          </w:p>
        </w:tc>
        <w:tc>
          <w:tcPr>
            <w:tcW w:w="1870" w:type="dxa"/>
          </w:tcPr>
          <w:p w14:paraId="62D0A52F" w14:textId="77777777" w:rsidR="00364253" w:rsidRPr="00E0619F" w:rsidRDefault="00364253" w:rsidP="00A61568">
            <w:pPr>
              <w:pStyle w:val="aa"/>
              <w:ind w:firstLine="0"/>
            </w:pPr>
            <w:proofErr w:type="spellStart"/>
            <w:r w:rsidRPr="00C02233">
              <w:t>String</w:t>
            </w:r>
            <w:proofErr w:type="spellEnd"/>
          </w:p>
        </w:tc>
        <w:tc>
          <w:tcPr>
            <w:tcW w:w="1424" w:type="dxa"/>
          </w:tcPr>
          <w:p w14:paraId="795DD4B6"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a"/>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a"/>
              <w:ind w:firstLine="0"/>
            </w:pPr>
            <w:proofErr w:type="spellStart"/>
            <w:r w:rsidRPr="00E0619F">
              <w:t>description</w:t>
            </w:r>
            <w:proofErr w:type="spellEnd"/>
          </w:p>
        </w:tc>
        <w:tc>
          <w:tcPr>
            <w:tcW w:w="1303" w:type="dxa"/>
          </w:tcPr>
          <w:p w14:paraId="0BC0769E" w14:textId="77777777" w:rsidR="00364253" w:rsidRDefault="00364253" w:rsidP="00A61568">
            <w:pPr>
              <w:pStyle w:val="aa"/>
              <w:ind w:firstLine="0"/>
            </w:pPr>
            <w:r>
              <w:rPr>
                <w:lang w:val="en-US"/>
              </w:rPr>
              <w:t>public</w:t>
            </w:r>
          </w:p>
        </w:tc>
        <w:tc>
          <w:tcPr>
            <w:tcW w:w="1870" w:type="dxa"/>
          </w:tcPr>
          <w:p w14:paraId="7193488A" w14:textId="77777777" w:rsidR="00364253" w:rsidRDefault="00364253" w:rsidP="00A61568">
            <w:pPr>
              <w:pStyle w:val="aa"/>
              <w:ind w:firstLine="0"/>
            </w:pPr>
            <w:proofErr w:type="spellStart"/>
            <w:r w:rsidRPr="00E0619F">
              <w:t>String</w:t>
            </w:r>
            <w:proofErr w:type="spellEnd"/>
          </w:p>
        </w:tc>
        <w:tc>
          <w:tcPr>
            <w:tcW w:w="1424" w:type="dxa"/>
          </w:tcPr>
          <w:p w14:paraId="3A52B85D" w14:textId="77777777" w:rsidR="00364253" w:rsidRDefault="00364253" w:rsidP="00A61568">
            <w:pPr>
              <w:pStyle w:val="aa"/>
              <w:ind w:firstLine="0"/>
            </w:pPr>
            <w:proofErr w:type="spellStart"/>
            <w:r>
              <w:rPr>
                <w:lang w:val="en-US"/>
              </w:rPr>
              <w:t>val</w:t>
            </w:r>
            <w:proofErr w:type="spellEnd"/>
          </w:p>
        </w:tc>
        <w:tc>
          <w:tcPr>
            <w:tcW w:w="2893" w:type="dxa"/>
          </w:tcPr>
          <w:p w14:paraId="1277A6B9" w14:textId="77777777" w:rsidR="00364253" w:rsidRDefault="00364253" w:rsidP="00A61568">
            <w:pPr>
              <w:pStyle w:val="aa"/>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a"/>
              <w:ind w:firstLine="0"/>
            </w:pPr>
            <w:proofErr w:type="spellStart"/>
            <w:r w:rsidRPr="007C2EC1">
              <w:t>imgUrl</w:t>
            </w:r>
            <w:proofErr w:type="spellEnd"/>
          </w:p>
        </w:tc>
        <w:tc>
          <w:tcPr>
            <w:tcW w:w="1303" w:type="dxa"/>
          </w:tcPr>
          <w:p w14:paraId="3FEDB183" w14:textId="77777777" w:rsidR="00364253" w:rsidRDefault="00364253" w:rsidP="00A61568">
            <w:pPr>
              <w:pStyle w:val="aa"/>
              <w:ind w:firstLine="0"/>
            </w:pPr>
            <w:r>
              <w:rPr>
                <w:lang w:val="en-US"/>
              </w:rPr>
              <w:t>public</w:t>
            </w:r>
          </w:p>
        </w:tc>
        <w:tc>
          <w:tcPr>
            <w:tcW w:w="1870" w:type="dxa"/>
          </w:tcPr>
          <w:p w14:paraId="1CBFD76B" w14:textId="77777777" w:rsidR="00364253" w:rsidRDefault="00364253" w:rsidP="00A61568">
            <w:pPr>
              <w:pStyle w:val="aa"/>
              <w:ind w:firstLine="0"/>
            </w:pPr>
            <w:proofErr w:type="spellStart"/>
            <w:proofErr w:type="gramStart"/>
            <w:r w:rsidRPr="007C2EC1">
              <w:t>Array</w:t>
            </w:r>
            <w:proofErr w:type="spellEnd"/>
            <w:r w:rsidRPr="007C2EC1">
              <w:t>&lt;</w:t>
            </w:r>
            <w:proofErr w:type="spellStart"/>
            <w:proofErr w:type="gramEnd"/>
            <w:r w:rsidRPr="007C2EC1">
              <w:t>String</w:t>
            </w:r>
            <w:proofErr w:type="spellEnd"/>
            <w:r w:rsidRPr="007C2EC1">
              <w:t>&gt;</w:t>
            </w:r>
          </w:p>
        </w:tc>
        <w:tc>
          <w:tcPr>
            <w:tcW w:w="1424" w:type="dxa"/>
          </w:tcPr>
          <w:p w14:paraId="06B7DBC5" w14:textId="77777777" w:rsidR="00364253" w:rsidRDefault="00364253" w:rsidP="00A61568">
            <w:pPr>
              <w:pStyle w:val="aa"/>
              <w:ind w:firstLine="0"/>
            </w:pPr>
            <w:proofErr w:type="spellStart"/>
            <w:r>
              <w:rPr>
                <w:lang w:val="en-US"/>
              </w:rPr>
              <w:t>val</w:t>
            </w:r>
            <w:proofErr w:type="spellEnd"/>
          </w:p>
        </w:tc>
        <w:tc>
          <w:tcPr>
            <w:tcW w:w="2893" w:type="dxa"/>
          </w:tcPr>
          <w:p w14:paraId="5676DB5F" w14:textId="77777777" w:rsidR="00364253" w:rsidRDefault="00364253" w:rsidP="00A61568">
            <w:pPr>
              <w:pStyle w:val="aa"/>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a"/>
              <w:ind w:firstLine="0"/>
            </w:pPr>
            <w:proofErr w:type="spellStart"/>
            <w:r w:rsidRPr="001E1CE2">
              <w:t>tags</w:t>
            </w:r>
            <w:proofErr w:type="spellEnd"/>
          </w:p>
        </w:tc>
        <w:tc>
          <w:tcPr>
            <w:tcW w:w="1303" w:type="dxa"/>
          </w:tcPr>
          <w:p w14:paraId="0AC19022" w14:textId="77777777" w:rsidR="00364253" w:rsidRDefault="00364253" w:rsidP="00A61568">
            <w:pPr>
              <w:pStyle w:val="aa"/>
              <w:ind w:firstLine="0"/>
              <w:rPr>
                <w:lang w:val="en-US"/>
              </w:rPr>
            </w:pPr>
            <w:r>
              <w:rPr>
                <w:lang w:val="en-US"/>
              </w:rPr>
              <w:t>public</w:t>
            </w:r>
          </w:p>
        </w:tc>
        <w:tc>
          <w:tcPr>
            <w:tcW w:w="1870" w:type="dxa"/>
          </w:tcPr>
          <w:p w14:paraId="3EC319E1" w14:textId="77777777" w:rsidR="00364253" w:rsidRPr="007C2EC1" w:rsidRDefault="00364253" w:rsidP="00A61568">
            <w:pPr>
              <w:pStyle w:val="aa"/>
              <w:ind w:firstLine="0"/>
            </w:pPr>
            <w:proofErr w:type="spellStart"/>
            <w:r w:rsidRPr="00D17145">
              <w:t>String</w:t>
            </w:r>
            <w:proofErr w:type="spellEnd"/>
          </w:p>
        </w:tc>
        <w:tc>
          <w:tcPr>
            <w:tcW w:w="1424" w:type="dxa"/>
          </w:tcPr>
          <w:p w14:paraId="5DC4A90C"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a"/>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a"/>
              <w:ind w:firstLine="0"/>
            </w:pPr>
            <w:proofErr w:type="spellStart"/>
            <w:r w:rsidRPr="003F66F0">
              <w:t>date</w:t>
            </w:r>
            <w:proofErr w:type="spellEnd"/>
          </w:p>
        </w:tc>
        <w:tc>
          <w:tcPr>
            <w:tcW w:w="1303" w:type="dxa"/>
          </w:tcPr>
          <w:p w14:paraId="24219CB4" w14:textId="77777777" w:rsidR="00364253" w:rsidRDefault="00364253" w:rsidP="00A61568">
            <w:pPr>
              <w:pStyle w:val="aa"/>
              <w:ind w:firstLine="0"/>
              <w:rPr>
                <w:lang w:val="en-US"/>
              </w:rPr>
            </w:pPr>
            <w:r>
              <w:rPr>
                <w:lang w:val="en-US"/>
              </w:rPr>
              <w:t>public</w:t>
            </w:r>
          </w:p>
        </w:tc>
        <w:tc>
          <w:tcPr>
            <w:tcW w:w="1870" w:type="dxa"/>
          </w:tcPr>
          <w:p w14:paraId="38857BEF" w14:textId="77777777" w:rsidR="00364253" w:rsidRPr="003F66F0" w:rsidRDefault="00364253" w:rsidP="00A61568">
            <w:pPr>
              <w:pStyle w:val="aa"/>
              <w:ind w:firstLine="0"/>
              <w:rPr>
                <w:lang w:val="en-US"/>
              </w:rPr>
            </w:pPr>
            <w:r>
              <w:rPr>
                <w:lang w:val="en-US"/>
              </w:rPr>
              <w:t>String</w:t>
            </w:r>
          </w:p>
        </w:tc>
        <w:tc>
          <w:tcPr>
            <w:tcW w:w="1424" w:type="dxa"/>
          </w:tcPr>
          <w:p w14:paraId="73F051CB"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a"/>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a"/>
              <w:ind w:firstLine="0"/>
            </w:pPr>
            <w:proofErr w:type="spellStart"/>
            <w:r w:rsidRPr="001B27DB">
              <w:t>location</w:t>
            </w:r>
            <w:proofErr w:type="spellEnd"/>
          </w:p>
        </w:tc>
        <w:tc>
          <w:tcPr>
            <w:tcW w:w="1303" w:type="dxa"/>
          </w:tcPr>
          <w:p w14:paraId="2C2EFCA2" w14:textId="77777777" w:rsidR="00364253" w:rsidRDefault="00364253" w:rsidP="00A61568">
            <w:pPr>
              <w:pStyle w:val="aa"/>
              <w:ind w:firstLine="0"/>
              <w:rPr>
                <w:lang w:val="en-US"/>
              </w:rPr>
            </w:pPr>
            <w:r>
              <w:rPr>
                <w:lang w:val="en-US"/>
              </w:rPr>
              <w:t>public</w:t>
            </w:r>
          </w:p>
        </w:tc>
        <w:tc>
          <w:tcPr>
            <w:tcW w:w="1870" w:type="dxa"/>
          </w:tcPr>
          <w:p w14:paraId="219EAE6B" w14:textId="77777777" w:rsidR="00364253" w:rsidRPr="007C2EC1" w:rsidRDefault="00364253" w:rsidP="00A61568">
            <w:pPr>
              <w:pStyle w:val="aa"/>
              <w:ind w:firstLine="0"/>
            </w:pPr>
            <w:r>
              <w:rPr>
                <w:lang w:val="en-US"/>
              </w:rPr>
              <w:t>String</w:t>
            </w:r>
          </w:p>
        </w:tc>
        <w:tc>
          <w:tcPr>
            <w:tcW w:w="1424" w:type="dxa"/>
          </w:tcPr>
          <w:p w14:paraId="5F95F0FF"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a"/>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a"/>
              <w:ind w:firstLine="0"/>
            </w:pPr>
            <w:proofErr w:type="spellStart"/>
            <w:r w:rsidRPr="00FB1F8D">
              <w:t>humanCount</w:t>
            </w:r>
            <w:proofErr w:type="spellEnd"/>
          </w:p>
        </w:tc>
        <w:tc>
          <w:tcPr>
            <w:tcW w:w="1303" w:type="dxa"/>
          </w:tcPr>
          <w:p w14:paraId="5691D3B7" w14:textId="77777777" w:rsidR="00364253" w:rsidRDefault="00364253" w:rsidP="00A61568">
            <w:pPr>
              <w:pStyle w:val="aa"/>
              <w:ind w:firstLine="0"/>
              <w:rPr>
                <w:lang w:val="en-US"/>
              </w:rPr>
            </w:pPr>
            <w:r>
              <w:rPr>
                <w:lang w:val="en-US"/>
              </w:rPr>
              <w:t>public</w:t>
            </w:r>
          </w:p>
        </w:tc>
        <w:tc>
          <w:tcPr>
            <w:tcW w:w="1870" w:type="dxa"/>
          </w:tcPr>
          <w:p w14:paraId="3373F916" w14:textId="77777777" w:rsidR="00364253" w:rsidRPr="00FB1F8D" w:rsidRDefault="00364253" w:rsidP="00A61568">
            <w:pPr>
              <w:pStyle w:val="aa"/>
              <w:ind w:firstLine="0"/>
              <w:rPr>
                <w:lang w:val="en-US"/>
              </w:rPr>
            </w:pPr>
            <w:r>
              <w:rPr>
                <w:lang w:val="en-US"/>
              </w:rPr>
              <w:t>Int</w:t>
            </w:r>
          </w:p>
        </w:tc>
        <w:tc>
          <w:tcPr>
            <w:tcW w:w="1424" w:type="dxa"/>
          </w:tcPr>
          <w:p w14:paraId="03278029"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a"/>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a"/>
              <w:ind w:firstLine="0"/>
            </w:pPr>
            <w:proofErr w:type="spellStart"/>
            <w:r w:rsidRPr="006523CD">
              <w:t>regStart</w:t>
            </w:r>
            <w:proofErr w:type="spellEnd"/>
          </w:p>
        </w:tc>
        <w:tc>
          <w:tcPr>
            <w:tcW w:w="1303" w:type="dxa"/>
          </w:tcPr>
          <w:p w14:paraId="2BDC6287" w14:textId="77777777" w:rsidR="00364253" w:rsidRDefault="00364253" w:rsidP="00A61568">
            <w:pPr>
              <w:pStyle w:val="aa"/>
              <w:ind w:firstLine="0"/>
              <w:rPr>
                <w:lang w:val="en-US"/>
              </w:rPr>
            </w:pPr>
            <w:r>
              <w:rPr>
                <w:lang w:val="en-US"/>
              </w:rPr>
              <w:t>public</w:t>
            </w:r>
          </w:p>
        </w:tc>
        <w:tc>
          <w:tcPr>
            <w:tcW w:w="1870" w:type="dxa"/>
          </w:tcPr>
          <w:p w14:paraId="40BCA9F0" w14:textId="77777777" w:rsidR="00364253" w:rsidRPr="007C2EC1" w:rsidRDefault="00364253" w:rsidP="00A61568">
            <w:pPr>
              <w:pStyle w:val="aa"/>
              <w:ind w:firstLine="0"/>
            </w:pPr>
            <w:r>
              <w:rPr>
                <w:lang w:val="en-US"/>
              </w:rPr>
              <w:t>String</w:t>
            </w:r>
          </w:p>
        </w:tc>
        <w:tc>
          <w:tcPr>
            <w:tcW w:w="1424" w:type="dxa"/>
          </w:tcPr>
          <w:p w14:paraId="20D02E50"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a"/>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a"/>
              <w:ind w:firstLine="0"/>
            </w:pPr>
            <w:proofErr w:type="spellStart"/>
            <w:r w:rsidRPr="006523CD">
              <w:t>regEnd</w:t>
            </w:r>
            <w:proofErr w:type="spellEnd"/>
          </w:p>
        </w:tc>
        <w:tc>
          <w:tcPr>
            <w:tcW w:w="1303" w:type="dxa"/>
          </w:tcPr>
          <w:p w14:paraId="71BC5425" w14:textId="77777777" w:rsidR="00364253" w:rsidRDefault="00364253" w:rsidP="00A61568">
            <w:pPr>
              <w:pStyle w:val="aa"/>
              <w:ind w:firstLine="0"/>
              <w:rPr>
                <w:lang w:val="en-US"/>
              </w:rPr>
            </w:pPr>
            <w:r>
              <w:rPr>
                <w:lang w:val="en-US"/>
              </w:rPr>
              <w:t>public</w:t>
            </w:r>
          </w:p>
        </w:tc>
        <w:tc>
          <w:tcPr>
            <w:tcW w:w="1870" w:type="dxa"/>
          </w:tcPr>
          <w:p w14:paraId="60F505E7" w14:textId="77777777" w:rsidR="00364253" w:rsidRPr="007C2EC1" w:rsidRDefault="00364253" w:rsidP="00A61568">
            <w:pPr>
              <w:pStyle w:val="aa"/>
              <w:ind w:firstLine="0"/>
            </w:pPr>
            <w:r>
              <w:rPr>
                <w:lang w:val="en-US"/>
              </w:rPr>
              <w:t>String</w:t>
            </w:r>
          </w:p>
        </w:tc>
        <w:tc>
          <w:tcPr>
            <w:tcW w:w="1424" w:type="dxa"/>
          </w:tcPr>
          <w:p w14:paraId="32F04F80"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a"/>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a"/>
              <w:ind w:firstLine="0"/>
            </w:pPr>
            <w:proofErr w:type="spellStart"/>
            <w:r w:rsidRPr="006523CD">
              <w:t>organizers</w:t>
            </w:r>
            <w:proofErr w:type="spellEnd"/>
          </w:p>
        </w:tc>
        <w:tc>
          <w:tcPr>
            <w:tcW w:w="1303" w:type="dxa"/>
          </w:tcPr>
          <w:p w14:paraId="61917A4A" w14:textId="77777777" w:rsidR="00364253" w:rsidRDefault="00364253" w:rsidP="00A61568">
            <w:pPr>
              <w:pStyle w:val="aa"/>
              <w:ind w:firstLine="0"/>
              <w:rPr>
                <w:lang w:val="en-US"/>
              </w:rPr>
            </w:pPr>
            <w:r>
              <w:rPr>
                <w:lang w:val="en-US"/>
              </w:rPr>
              <w:t>public</w:t>
            </w:r>
          </w:p>
        </w:tc>
        <w:tc>
          <w:tcPr>
            <w:tcW w:w="1870" w:type="dxa"/>
          </w:tcPr>
          <w:p w14:paraId="250D4E30" w14:textId="77777777" w:rsidR="00364253" w:rsidRPr="007C2EC1" w:rsidRDefault="00364253" w:rsidP="00A61568">
            <w:pPr>
              <w:pStyle w:val="aa"/>
              <w:ind w:firstLine="0"/>
            </w:pPr>
            <w:r>
              <w:rPr>
                <w:lang w:val="en-US"/>
              </w:rPr>
              <w:t>String</w:t>
            </w:r>
          </w:p>
        </w:tc>
        <w:tc>
          <w:tcPr>
            <w:tcW w:w="1424" w:type="dxa"/>
          </w:tcPr>
          <w:p w14:paraId="0A7D5118"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a"/>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a"/>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a"/>
              <w:ind w:firstLine="0"/>
            </w:pPr>
            <w:proofErr w:type="spellStart"/>
            <w:r w:rsidRPr="00877467">
              <w:t>id</w:t>
            </w:r>
            <w:proofErr w:type="spellEnd"/>
          </w:p>
        </w:tc>
        <w:tc>
          <w:tcPr>
            <w:tcW w:w="1303" w:type="dxa"/>
          </w:tcPr>
          <w:p w14:paraId="557C16F7" w14:textId="77777777" w:rsidR="00364253" w:rsidRDefault="00364253" w:rsidP="00A61568">
            <w:pPr>
              <w:pStyle w:val="aa"/>
              <w:ind w:firstLine="0"/>
              <w:rPr>
                <w:lang w:val="en-US"/>
              </w:rPr>
            </w:pPr>
            <w:r>
              <w:rPr>
                <w:lang w:val="en-US"/>
              </w:rPr>
              <w:t>public</w:t>
            </w:r>
          </w:p>
        </w:tc>
        <w:tc>
          <w:tcPr>
            <w:tcW w:w="1870" w:type="dxa"/>
          </w:tcPr>
          <w:p w14:paraId="1489E996" w14:textId="77777777" w:rsidR="00364253" w:rsidRPr="007C2EC1" w:rsidRDefault="00364253" w:rsidP="00A61568">
            <w:pPr>
              <w:pStyle w:val="aa"/>
              <w:ind w:firstLine="0"/>
            </w:pPr>
            <w:r w:rsidRPr="00877467">
              <w:t>Long</w:t>
            </w:r>
          </w:p>
        </w:tc>
        <w:tc>
          <w:tcPr>
            <w:tcW w:w="1424" w:type="dxa"/>
          </w:tcPr>
          <w:p w14:paraId="09D2C988"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a"/>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a"/>
              <w:ind w:firstLine="0"/>
            </w:pPr>
            <w:proofErr w:type="spellStart"/>
            <w:r w:rsidRPr="00877467">
              <w:t>eventId</w:t>
            </w:r>
            <w:proofErr w:type="spellEnd"/>
          </w:p>
        </w:tc>
        <w:tc>
          <w:tcPr>
            <w:tcW w:w="1303" w:type="dxa"/>
          </w:tcPr>
          <w:p w14:paraId="502D328B" w14:textId="77777777" w:rsidR="00364253" w:rsidRDefault="00364253" w:rsidP="00A61568">
            <w:pPr>
              <w:pStyle w:val="aa"/>
              <w:ind w:firstLine="0"/>
              <w:rPr>
                <w:lang w:val="en-US"/>
              </w:rPr>
            </w:pPr>
            <w:r>
              <w:rPr>
                <w:lang w:val="en-US"/>
              </w:rPr>
              <w:t>public</w:t>
            </w:r>
          </w:p>
        </w:tc>
        <w:tc>
          <w:tcPr>
            <w:tcW w:w="1870" w:type="dxa"/>
          </w:tcPr>
          <w:p w14:paraId="70F8E046" w14:textId="77777777" w:rsidR="00364253" w:rsidRPr="007C2EC1" w:rsidRDefault="00364253" w:rsidP="00A61568">
            <w:pPr>
              <w:pStyle w:val="aa"/>
              <w:ind w:firstLine="0"/>
            </w:pPr>
            <w:r w:rsidRPr="00877467">
              <w:t>Long</w:t>
            </w:r>
          </w:p>
        </w:tc>
        <w:tc>
          <w:tcPr>
            <w:tcW w:w="1424" w:type="dxa"/>
          </w:tcPr>
          <w:p w14:paraId="16C0DF35"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a"/>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a"/>
              <w:ind w:firstLine="0"/>
            </w:pPr>
            <w:proofErr w:type="spellStart"/>
            <w:r w:rsidRPr="00877467">
              <w:t>title</w:t>
            </w:r>
            <w:proofErr w:type="spellEnd"/>
          </w:p>
        </w:tc>
        <w:tc>
          <w:tcPr>
            <w:tcW w:w="1303" w:type="dxa"/>
          </w:tcPr>
          <w:p w14:paraId="0D672718" w14:textId="77777777" w:rsidR="00364253" w:rsidRDefault="00364253" w:rsidP="00A61568">
            <w:pPr>
              <w:pStyle w:val="aa"/>
              <w:ind w:firstLine="0"/>
              <w:rPr>
                <w:lang w:val="en-US"/>
              </w:rPr>
            </w:pPr>
            <w:r>
              <w:rPr>
                <w:lang w:val="en-US"/>
              </w:rPr>
              <w:t>public</w:t>
            </w:r>
          </w:p>
        </w:tc>
        <w:tc>
          <w:tcPr>
            <w:tcW w:w="1870" w:type="dxa"/>
          </w:tcPr>
          <w:p w14:paraId="49538030" w14:textId="77777777" w:rsidR="00364253" w:rsidRPr="007C2EC1" w:rsidRDefault="00364253" w:rsidP="00A61568">
            <w:pPr>
              <w:pStyle w:val="aa"/>
              <w:ind w:firstLine="0"/>
            </w:pPr>
            <w:proofErr w:type="spellStart"/>
            <w:r w:rsidRPr="00C02233">
              <w:t>String</w:t>
            </w:r>
            <w:proofErr w:type="spellEnd"/>
          </w:p>
        </w:tc>
        <w:tc>
          <w:tcPr>
            <w:tcW w:w="1424" w:type="dxa"/>
          </w:tcPr>
          <w:p w14:paraId="23697B52"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a"/>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a"/>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a"/>
              <w:ind w:firstLine="0"/>
              <w:rPr>
                <w:lang w:val="en-US"/>
              </w:rPr>
            </w:pPr>
            <w:r>
              <w:rPr>
                <w:lang w:val="en-US"/>
              </w:rPr>
              <w:t>public</w:t>
            </w:r>
          </w:p>
        </w:tc>
        <w:tc>
          <w:tcPr>
            <w:tcW w:w="1870" w:type="dxa"/>
          </w:tcPr>
          <w:p w14:paraId="1C865EAA" w14:textId="77777777" w:rsidR="00364253" w:rsidRPr="007C2EC1" w:rsidRDefault="00364253" w:rsidP="00A61568">
            <w:pPr>
              <w:pStyle w:val="aa"/>
              <w:ind w:firstLine="0"/>
            </w:pPr>
            <w:proofErr w:type="spellStart"/>
            <w:r w:rsidRPr="00C02233">
              <w:t>String</w:t>
            </w:r>
            <w:proofErr w:type="spellEnd"/>
          </w:p>
        </w:tc>
        <w:tc>
          <w:tcPr>
            <w:tcW w:w="1424" w:type="dxa"/>
          </w:tcPr>
          <w:p w14:paraId="69EA7147"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a"/>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a"/>
              <w:ind w:firstLine="0"/>
            </w:pPr>
            <w:proofErr w:type="spellStart"/>
            <w:r w:rsidRPr="00FF6D9B">
              <w:t>tags</w:t>
            </w:r>
            <w:proofErr w:type="spellEnd"/>
          </w:p>
        </w:tc>
        <w:tc>
          <w:tcPr>
            <w:tcW w:w="1303" w:type="dxa"/>
          </w:tcPr>
          <w:p w14:paraId="6790C1A6" w14:textId="77777777" w:rsidR="00364253" w:rsidRDefault="00364253" w:rsidP="00A61568">
            <w:pPr>
              <w:pStyle w:val="aa"/>
              <w:ind w:firstLine="0"/>
              <w:rPr>
                <w:lang w:val="en-US"/>
              </w:rPr>
            </w:pPr>
            <w:r>
              <w:rPr>
                <w:lang w:val="en-US"/>
              </w:rPr>
              <w:t>public</w:t>
            </w:r>
          </w:p>
        </w:tc>
        <w:tc>
          <w:tcPr>
            <w:tcW w:w="1870" w:type="dxa"/>
          </w:tcPr>
          <w:p w14:paraId="3761EF67" w14:textId="77777777" w:rsidR="00364253" w:rsidRPr="007C2EC1" w:rsidRDefault="00364253" w:rsidP="00A61568">
            <w:pPr>
              <w:pStyle w:val="aa"/>
              <w:ind w:firstLine="0"/>
            </w:pPr>
            <w:proofErr w:type="spellStart"/>
            <w:r w:rsidRPr="00C02233">
              <w:t>String</w:t>
            </w:r>
            <w:proofErr w:type="spellEnd"/>
          </w:p>
        </w:tc>
        <w:tc>
          <w:tcPr>
            <w:tcW w:w="1424" w:type="dxa"/>
          </w:tcPr>
          <w:p w14:paraId="432A1643"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a"/>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a"/>
              <w:ind w:firstLine="0"/>
            </w:pPr>
            <w:proofErr w:type="spellStart"/>
            <w:r w:rsidRPr="00EB4046">
              <w:t>date</w:t>
            </w:r>
            <w:proofErr w:type="spellEnd"/>
          </w:p>
        </w:tc>
        <w:tc>
          <w:tcPr>
            <w:tcW w:w="1303" w:type="dxa"/>
          </w:tcPr>
          <w:p w14:paraId="2E10A110" w14:textId="77777777" w:rsidR="00364253" w:rsidRDefault="00364253" w:rsidP="00A61568">
            <w:pPr>
              <w:pStyle w:val="aa"/>
              <w:ind w:firstLine="0"/>
              <w:rPr>
                <w:lang w:val="en-US"/>
              </w:rPr>
            </w:pPr>
            <w:r>
              <w:rPr>
                <w:lang w:val="en-US"/>
              </w:rPr>
              <w:t>public</w:t>
            </w:r>
          </w:p>
        </w:tc>
        <w:tc>
          <w:tcPr>
            <w:tcW w:w="1870" w:type="dxa"/>
          </w:tcPr>
          <w:p w14:paraId="4EFFAD97" w14:textId="77777777" w:rsidR="00364253" w:rsidRPr="007C2EC1" w:rsidRDefault="00364253" w:rsidP="00A61568">
            <w:pPr>
              <w:pStyle w:val="aa"/>
              <w:ind w:firstLine="0"/>
            </w:pPr>
            <w:proofErr w:type="spellStart"/>
            <w:r w:rsidRPr="00C02233">
              <w:t>String</w:t>
            </w:r>
            <w:proofErr w:type="spellEnd"/>
          </w:p>
        </w:tc>
        <w:tc>
          <w:tcPr>
            <w:tcW w:w="1424" w:type="dxa"/>
          </w:tcPr>
          <w:p w14:paraId="41B35E56"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a"/>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a"/>
              <w:ind w:firstLine="0"/>
            </w:pPr>
            <w:proofErr w:type="spellStart"/>
            <w:r w:rsidRPr="00EB4046">
              <w:t>location</w:t>
            </w:r>
            <w:proofErr w:type="spellEnd"/>
          </w:p>
        </w:tc>
        <w:tc>
          <w:tcPr>
            <w:tcW w:w="1303" w:type="dxa"/>
          </w:tcPr>
          <w:p w14:paraId="16DFB76B" w14:textId="77777777" w:rsidR="00364253" w:rsidRDefault="00364253" w:rsidP="00A61568">
            <w:pPr>
              <w:pStyle w:val="aa"/>
              <w:ind w:firstLine="0"/>
              <w:rPr>
                <w:lang w:val="en-US"/>
              </w:rPr>
            </w:pPr>
            <w:r>
              <w:rPr>
                <w:lang w:val="en-US"/>
              </w:rPr>
              <w:t>public</w:t>
            </w:r>
          </w:p>
        </w:tc>
        <w:tc>
          <w:tcPr>
            <w:tcW w:w="1870" w:type="dxa"/>
          </w:tcPr>
          <w:p w14:paraId="1F8C4583" w14:textId="77777777" w:rsidR="00364253" w:rsidRPr="007C2EC1" w:rsidRDefault="00364253" w:rsidP="00A61568">
            <w:pPr>
              <w:pStyle w:val="aa"/>
              <w:ind w:firstLine="0"/>
            </w:pPr>
            <w:proofErr w:type="spellStart"/>
            <w:r w:rsidRPr="00C02233">
              <w:t>String</w:t>
            </w:r>
            <w:proofErr w:type="spellEnd"/>
          </w:p>
        </w:tc>
        <w:tc>
          <w:tcPr>
            <w:tcW w:w="1424" w:type="dxa"/>
          </w:tcPr>
          <w:p w14:paraId="63536A8F"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a"/>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a"/>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a"/>
              <w:ind w:firstLine="0"/>
            </w:pPr>
            <w:proofErr w:type="spellStart"/>
            <w:r w:rsidRPr="00397D0F">
              <w:t>id</w:t>
            </w:r>
            <w:proofErr w:type="spellEnd"/>
          </w:p>
        </w:tc>
        <w:tc>
          <w:tcPr>
            <w:tcW w:w="1303" w:type="dxa"/>
          </w:tcPr>
          <w:p w14:paraId="0D97D92D" w14:textId="77777777" w:rsidR="00364253" w:rsidRDefault="00364253" w:rsidP="00A61568">
            <w:pPr>
              <w:pStyle w:val="aa"/>
              <w:ind w:firstLine="0"/>
              <w:rPr>
                <w:lang w:val="en-US"/>
              </w:rPr>
            </w:pPr>
            <w:r>
              <w:rPr>
                <w:lang w:val="en-US"/>
              </w:rPr>
              <w:t>public</w:t>
            </w:r>
          </w:p>
        </w:tc>
        <w:tc>
          <w:tcPr>
            <w:tcW w:w="1870" w:type="dxa"/>
          </w:tcPr>
          <w:p w14:paraId="15735331" w14:textId="77777777" w:rsidR="00364253" w:rsidRPr="007C2EC1" w:rsidRDefault="00364253" w:rsidP="00A61568">
            <w:pPr>
              <w:pStyle w:val="aa"/>
              <w:ind w:firstLine="0"/>
            </w:pPr>
            <w:r w:rsidRPr="00877467">
              <w:t>Long</w:t>
            </w:r>
          </w:p>
        </w:tc>
        <w:tc>
          <w:tcPr>
            <w:tcW w:w="1424" w:type="dxa"/>
          </w:tcPr>
          <w:p w14:paraId="044B28FD"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a"/>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a"/>
              <w:ind w:firstLine="0"/>
            </w:pPr>
            <w:proofErr w:type="spellStart"/>
            <w:r w:rsidRPr="002051FD">
              <w:t>userName</w:t>
            </w:r>
            <w:proofErr w:type="spellEnd"/>
          </w:p>
        </w:tc>
        <w:tc>
          <w:tcPr>
            <w:tcW w:w="1303" w:type="dxa"/>
          </w:tcPr>
          <w:p w14:paraId="416A99E8" w14:textId="77777777" w:rsidR="00364253" w:rsidRDefault="00364253" w:rsidP="00A61568">
            <w:pPr>
              <w:pStyle w:val="aa"/>
              <w:ind w:firstLine="0"/>
              <w:rPr>
                <w:lang w:val="en-US"/>
              </w:rPr>
            </w:pPr>
            <w:r>
              <w:rPr>
                <w:lang w:val="en-US"/>
              </w:rPr>
              <w:t>public</w:t>
            </w:r>
          </w:p>
        </w:tc>
        <w:tc>
          <w:tcPr>
            <w:tcW w:w="1870" w:type="dxa"/>
          </w:tcPr>
          <w:p w14:paraId="319F3C56" w14:textId="77777777" w:rsidR="00364253" w:rsidRPr="007C2EC1" w:rsidRDefault="00364253" w:rsidP="00A61568">
            <w:pPr>
              <w:pStyle w:val="aa"/>
              <w:ind w:firstLine="0"/>
            </w:pPr>
            <w:proofErr w:type="spellStart"/>
            <w:r w:rsidRPr="00C02233">
              <w:t>String</w:t>
            </w:r>
            <w:proofErr w:type="spellEnd"/>
          </w:p>
        </w:tc>
        <w:tc>
          <w:tcPr>
            <w:tcW w:w="1424" w:type="dxa"/>
          </w:tcPr>
          <w:p w14:paraId="44DA8E07" w14:textId="77777777" w:rsidR="00364253" w:rsidRDefault="00364253" w:rsidP="00A61568">
            <w:pPr>
              <w:pStyle w:val="aa"/>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a"/>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a"/>
        <w:ind w:firstLine="0"/>
      </w:pPr>
      <w:r>
        <w:lastRenderedPageBreak/>
        <w:t xml:space="preserve">Продолжение таблицы 2.1 – Описание полей </w:t>
      </w:r>
      <w:r>
        <w:rPr>
          <w:lang w:val="en-US"/>
        </w:rPr>
        <w:t>Data</w:t>
      </w:r>
      <w:r>
        <w:t>-классов</w:t>
      </w:r>
    </w:p>
    <w:tbl>
      <w:tblPr>
        <w:tblStyle w:val="af1"/>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a"/>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a"/>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a"/>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a"/>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a"/>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a"/>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a"/>
              <w:ind w:firstLine="0"/>
            </w:pPr>
            <w:r>
              <w:rPr>
                <w:lang w:val="en-US"/>
              </w:rPr>
              <w:t>public</w:t>
            </w:r>
          </w:p>
        </w:tc>
        <w:tc>
          <w:tcPr>
            <w:tcW w:w="1870" w:type="dxa"/>
          </w:tcPr>
          <w:p w14:paraId="71747171" w14:textId="77777777" w:rsidR="00364253" w:rsidRPr="00C02233" w:rsidRDefault="00364253" w:rsidP="00A61568">
            <w:pPr>
              <w:pStyle w:val="aa"/>
              <w:ind w:firstLine="0"/>
            </w:pPr>
            <w:proofErr w:type="spellStart"/>
            <w:r w:rsidRPr="00C02233">
              <w:t>String</w:t>
            </w:r>
            <w:proofErr w:type="spellEnd"/>
          </w:p>
        </w:tc>
        <w:tc>
          <w:tcPr>
            <w:tcW w:w="1344" w:type="dxa"/>
          </w:tcPr>
          <w:p w14:paraId="1B30E148" w14:textId="77777777" w:rsidR="00364253" w:rsidRPr="00F43F1D" w:rsidRDefault="00364253" w:rsidP="00A61568">
            <w:pPr>
              <w:pStyle w:val="aa"/>
              <w:ind w:firstLine="0"/>
            </w:pPr>
            <w:proofErr w:type="spellStart"/>
            <w:r>
              <w:rPr>
                <w:lang w:val="en-US"/>
              </w:rPr>
              <w:t>val</w:t>
            </w:r>
            <w:proofErr w:type="spellEnd"/>
          </w:p>
        </w:tc>
        <w:tc>
          <w:tcPr>
            <w:tcW w:w="2959" w:type="dxa"/>
          </w:tcPr>
          <w:p w14:paraId="3D3F49EB" w14:textId="77777777" w:rsidR="00364253" w:rsidRDefault="00364253" w:rsidP="00A61568">
            <w:pPr>
              <w:pStyle w:val="aa"/>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a"/>
              <w:ind w:firstLine="0"/>
            </w:pPr>
            <w:r>
              <w:rPr>
                <w:lang w:val="en-US"/>
              </w:rPr>
              <w:t>student</w:t>
            </w:r>
            <w:r w:rsidRPr="002051FD">
              <w:t>Group</w:t>
            </w:r>
          </w:p>
        </w:tc>
        <w:tc>
          <w:tcPr>
            <w:tcW w:w="1229" w:type="dxa"/>
          </w:tcPr>
          <w:p w14:paraId="7A8DDA20" w14:textId="77777777" w:rsidR="00364253" w:rsidRPr="00F43F1D" w:rsidRDefault="00364253" w:rsidP="00A61568">
            <w:pPr>
              <w:pStyle w:val="aa"/>
              <w:ind w:firstLine="0"/>
            </w:pPr>
            <w:r>
              <w:rPr>
                <w:lang w:val="en-US"/>
              </w:rPr>
              <w:t>public</w:t>
            </w:r>
          </w:p>
        </w:tc>
        <w:tc>
          <w:tcPr>
            <w:tcW w:w="1870" w:type="dxa"/>
          </w:tcPr>
          <w:p w14:paraId="2EF5FA3B" w14:textId="77777777" w:rsidR="00364253" w:rsidRPr="00C02233" w:rsidRDefault="00364253" w:rsidP="00A61568">
            <w:pPr>
              <w:pStyle w:val="aa"/>
              <w:ind w:firstLine="0"/>
            </w:pPr>
            <w:proofErr w:type="spellStart"/>
            <w:r w:rsidRPr="00C02233">
              <w:t>String</w:t>
            </w:r>
            <w:proofErr w:type="spellEnd"/>
          </w:p>
        </w:tc>
        <w:tc>
          <w:tcPr>
            <w:tcW w:w="1344" w:type="dxa"/>
          </w:tcPr>
          <w:p w14:paraId="2D8D85F9" w14:textId="77777777" w:rsidR="00364253" w:rsidRPr="00F43F1D" w:rsidRDefault="00364253" w:rsidP="00A61568">
            <w:pPr>
              <w:pStyle w:val="aa"/>
              <w:ind w:firstLine="0"/>
            </w:pPr>
            <w:proofErr w:type="spellStart"/>
            <w:r>
              <w:rPr>
                <w:lang w:val="en-US"/>
              </w:rPr>
              <w:t>val</w:t>
            </w:r>
            <w:proofErr w:type="spellEnd"/>
          </w:p>
        </w:tc>
        <w:tc>
          <w:tcPr>
            <w:tcW w:w="2959" w:type="dxa"/>
          </w:tcPr>
          <w:p w14:paraId="29596173" w14:textId="77777777" w:rsidR="00364253" w:rsidRDefault="00364253" w:rsidP="00A61568">
            <w:pPr>
              <w:pStyle w:val="aa"/>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a"/>
              <w:ind w:firstLine="0"/>
            </w:pPr>
            <w:proofErr w:type="spellStart"/>
            <w:r w:rsidRPr="002353E3">
              <w:t>role</w:t>
            </w:r>
            <w:proofErr w:type="spellEnd"/>
          </w:p>
        </w:tc>
        <w:tc>
          <w:tcPr>
            <w:tcW w:w="1229" w:type="dxa"/>
          </w:tcPr>
          <w:p w14:paraId="4B0BEE21" w14:textId="77777777" w:rsidR="00364253" w:rsidRDefault="00364253" w:rsidP="00A61568">
            <w:pPr>
              <w:pStyle w:val="aa"/>
              <w:ind w:firstLine="0"/>
              <w:rPr>
                <w:lang w:val="en-US"/>
              </w:rPr>
            </w:pPr>
            <w:r>
              <w:rPr>
                <w:lang w:val="en-US"/>
              </w:rPr>
              <w:t>public</w:t>
            </w:r>
          </w:p>
        </w:tc>
        <w:tc>
          <w:tcPr>
            <w:tcW w:w="1870" w:type="dxa"/>
          </w:tcPr>
          <w:p w14:paraId="23BB4D71" w14:textId="77777777" w:rsidR="00364253" w:rsidRPr="007C2EC1" w:rsidRDefault="00364253" w:rsidP="00A61568">
            <w:pPr>
              <w:pStyle w:val="aa"/>
              <w:ind w:firstLine="0"/>
            </w:pPr>
            <w:proofErr w:type="spellStart"/>
            <w:r w:rsidRPr="00C02233">
              <w:t>String</w:t>
            </w:r>
            <w:proofErr w:type="spellEnd"/>
          </w:p>
        </w:tc>
        <w:tc>
          <w:tcPr>
            <w:tcW w:w="1344" w:type="dxa"/>
          </w:tcPr>
          <w:p w14:paraId="6396BFA4"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a"/>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a"/>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a"/>
              <w:ind w:firstLine="0"/>
            </w:pPr>
            <w:proofErr w:type="spellStart"/>
            <w:r w:rsidRPr="00E34E98">
              <w:t>eventId</w:t>
            </w:r>
            <w:proofErr w:type="spellEnd"/>
          </w:p>
        </w:tc>
        <w:tc>
          <w:tcPr>
            <w:tcW w:w="1229" w:type="dxa"/>
          </w:tcPr>
          <w:p w14:paraId="621AB2E0" w14:textId="77777777" w:rsidR="00364253" w:rsidRDefault="00364253" w:rsidP="00A61568">
            <w:pPr>
              <w:pStyle w:val="aa"/>
              <w:ind w:firstLine="0"/>
              <w:rPr>
                <w:lang w:val="en-US"/>
              </w:rPr>
            </w:pPr>
            <w:r>
              <w:rPr>
                <w:lang w:val="en-US"/>
              </w:rPr>
              <w:t>public</w:t>
            </w:r>
          </w:p>
        </w:tc>
        <w:tc>
          <w:tcPr>
            <w:tcW w:w="1870" w:type="dxa"/>
          </w:tcPr>
          <w:p w14:paraId="354D2D7E" w14:textId="77777777" w:rsidR="00364253" w:rsidRPr="007C2EC1" w:rsidRDefault="00364253" w:rsidP="00A61568">
            <w:pPr>
              <w:pStyle w:val="aa"/>
              <w:ind w:firstLine="0"/>
            </w:pPr>
            <w:r w:rsidRPr="00E34E98">
              <w:t>Long</w:t>
            </w:r>
          </w:p>
        </w:tc>
        <w:tc>
          <w:tcPr>
            <w:tcW w:w="1344" w:type="dxa"/>
          </w:tcPr>
          <w:p w14:paraId="6CD706C0"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a"/>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a"/>
              <w:ind w:firstLine="0"/>
            </w:pPr>
            <w:proofErr w:type="spellStart"/>
            <w:r w:rsidRPr="00E34E98">
              <w:t>userName</w:t>
            </w:r>
            <w:proofErr w:type="spellEnd"/>
          </w:p>
        </w:tc>
        <w:tc>
          <w:tcPr>
            <w:tcW w:w="1229" w:type="dxa"/>
          </w:tcPr>
          <w:p w14:paraId="43621480" w14:textId="77777777" w:rsidR="00364253" w:rsidRDefault="00364253" w:rsidP="00A61568">
            <w:pPr>
              <w:pStyle w:val="aa"/>
              <w:ind w:firstLine="0"/>
              <w:rPr>
                <w:lang w:val="en-US"/>
              </w:rPr>
            </w:pPr>
            <w:r>
              <w:rPr>
                <w:lang w:val="en-US"/>
              </w:rPr>
              <w:t>public</w:t>
            </w:r>
          </w:p>
        </w:tc>
        <w:tc>
          <w:tcPr>
            <w:tcW w:w="1870" w:type="dxa"/>
          </w:tcPr>
          <w:p w14:paraId="24B94CF1" w14:textId="77777777" w:rsidR="00364253" w:rsidRPr="007C2EC1" w:rsidRDefault="00364253" w:rsidP="00A61568">
            <w:pPr>
              <w:pStyle w:val="aa"/>
              <w:ind w:firstLine="0"/>
            </w:pPr>
            <w:proofErr w:type="spellStart"/>
            <w:r w:rsidRPr="00E34E98">
              <w:t>String</w:t>
            </w:r>
            <w:proofErr w:type="spellEnd"/>
          </w:p>
        </w:tc>
        <w:tc>
          <w:tcPr>
            <w:tcW w:w="1344" w:type="dxa"/>
          </w:tcPr>
          <w:p w14:paraId="73C9763D"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a"/>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a"/>
              <w:ind w:firstLine="0"/>
            </w:pPr>
            <w:proofErr w:type="spellStart"/>
            <w:r w:rsidRPr="00E34E98">
              <w:t>studentGroup</w:t>
            </w:r>
            <w:proofErr w:type="spellEnd"/>
          </w:p>
        </w:tc>
        <w:tc>
          <w:tcPr>
            <w:tcW w:w="1229" w:type="dxa"/>
          </w:tcPr>
          <w:p w14:paraId="1C9206B1" w14:textId="77777777" w:rsidR="00364253" w:rsidRDefault="00364253" w:rsidP="00A61568">
            <w:pPr>
              <w:pStyle w:val="aa"/>
              <w:ind w:firstLine="0"/>
              <w:rPr>
                <w:lang w:val="en-US"/>
              </w:rPr>
            </w:pPr>
            <w:r>
              <w:rPr>
                <w:lang w:val="en-US"/>
              </w:rPr>
              <w:t>public</w:t>
            </w:r>
          </w:p>
        </w:tc>
        <w:tc>
          <w:tcPr>
            <w:tcW w:w="1870" w:type="dxa"/>
          </w:tcPr>
          <w:p w14:paraId="29177E2F" w14:textId="77777777" w:rsidR="00364253" w:rsidRPr="007C2EC1" w:rsidRDefault="00364253" w:rsidP="00A61568">
            <w:pPr>
              <w:pStyle w:val="aa"/>
              <w:ind w:firstLine="0"/>
            </w:pPr>
            <w:proofErr w:type="spellStart"/>
            <w:r w:rsidRPr="00E34E98">
              <w:t>String</w:t>
            </w:r>
            <w:proofErr w:type="spellEnd"/>
          </w:p>
        </w:tc>
        <w:tc>
          <w:tcPr>
            <w:tcW w:w="1344" w:type="dxa"/>
          </w:tcPr>
          <w:p w14:paraId="0550884D"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a"/>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a"/>
              <w:ind w:firstLine="0"/>
            </w:pPr>
            <w:proofErr w:type="spellStart"/>
            <w:r w:rsidRPr="00E34E98">
              <w:t>presence</w:t>
            </w:r>
            <w:proofErr w:type="spellEnd"/>
          </w:p>
        </w:tc>
        <w:tc>
          <w:tcPr>
            <w:tcW w:w="1229" w:type="dxa"/>
          </w:tcPr>
          <w:p w14:paraId="37F23122" w14:textId="77777777" w:rsidR="00364253" w:rsidRDefault="00364253" w:rsidP="00A61568">
            <w:pPr>
              <w:pStyle w:val="aa"/>
              <w:ind w:firstLine="0"/>
              <w:rPr>
                <w:lang w:val="en-US"/>
              </w:rPr>
            </w:pPr>
            <w:r>
              <w:rPr>
                <w:lang w:val="en-US"/>
              </w:rPr>
              <w:t>public</w:t>
            </w:r>
          </w:p>
        </w:tc>
        <w:tc>
          <w:tcPr>
            <w:tcW w:w="1870" w:type="dxa"/>
          </w:tcPr>
          <w:p w14:paraId="6153B2C0" w14:textId="77777777" w:rsidR="00364253" w:rsidRPr="007C2EC1" w:rsidRDefault="00364253" w:rsidP="00A61568">
            <w:pPr>
              <w:pStyle w:val="aa"/>
              <w:ind w:firstLine="0"/>
            </w:pPr>
            <w:proofErr w:type="spellStart"/>
            <w:r w:rsidRPr="00E34E98">
              <w:t>String</w:t>
            </w:r>
            <w:proofErr w:type="spellEnd"/>
          </w:p>
        </w:tc>
        <w:tc>
          <w:tcPr>
            <w:tcW w:w="1344" w:type="dxa"/>
          </w:tcPr>
          <w:p w14:paraId="62FD61F0"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a"/>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a"/>
              <w:ind w:firstLine="0"/>
            </w:pPr>
            <w:proofErr w:type="spellStart"/>
            <w:r w:rsidRPr="00E34E98">
              <w:t>role</w:t>
            </w:r>
            <w:proofErr w:type="spellEnd"/>
          </w:p>
        </w:tc>
        <w:tc>
          <w:tcPr>
            <w:tcW w:w="1229" w:type="dxa"/>
          </w:tcPr>
          <w:p w14:paraId="6A4A8EE6" w14:textId="77777777" w:rsidR="00364253" w:rsidRDefault="00364253" w:rsidP="00A61568">
            <w:pPr>
              <w:pStyle w:val="aa"/>
              <w:ind w:firstLine="0"/>
              <w:rPr>
                <w:lang w:val="en-US"/>
              </w:rPr>
            </w:pPr>
            <w:r>
              <w:rPr>
                <w:lang w:val="en-US"/>
              </w:rPr>
              <w:t>public</w:t>
            </w:r>
          </w:p>
        </w:tc>
        <w:tc>
          <w:tcPr>
            <w:tcW w:w="1870" w:type="dxa"/>
          </w:tcPr>
          <w:p w14:paraId="4958EA64" w14:textId="77777777" w:rsidR="00364253" w:rsidRPr="007C2EC1" w:rsidRDefault="00364253" w:rsidP="00A61568">
            <w:pPr>
              <w:pStyle w:val="aa"/>
              <w:ind w:firstLine="0"/>
            </w:pPr>
            <w:proofErr w:type="spellStart"/>
            <w:r w:rsidRPr="00E34E98">
              <w:t>String</w:t>
            </w:r>
            <w:proofErr w:type="spellEnd"/>
          </w:p>
        </w:tc>
        <w:tc>
          <w:tcPr>
            <w:tcW w:w="1344" w:type="dxa"/>
          </w:tcPr>
          <w:p w14:paraId="7324DA30"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a"/>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a"/>
              <w:ind w:firstLine="0"/>
            </w:pPr>
            <w:proofErr w:type="spellStart"/>
            <w:r w:rsidRPr="00E34E98">
              <w:t>presenceNoted</w:t>
            </w:r>
            <w:proofErr w:type="spellEnd"/>
          </w:p>
        </w:tc>
        <w:tc>
          <w:tcPr>
            <w:tcW w:w="1229" w:type="dxa"/>
          </w:tcPr>
          <w:p w14:paraId="387F37A8" w14:textId="77777777" w:rsidR="00364253" w:rsidRDefault="00364253" w:rsidP="00A61568">
            <w:pPr>
              <w:pStyle w:val="aa"/>
              <w:ind w:firstLine="0"/>
              <w:rPr>
                <w:lang w:val="en-US"/>
              </w:rPr>
            </w:pPr>
            <w:r>
              <w:rPr>
                <w:lang w:val="en-US"/>
              </w:rPr>
              <w:t>public</w:t>
            </w:r>
          </w:p>
        </w:tc>
        <w:tc>
          <w:tcPr>
            <w:tcW w:w="1870" w:type="dxa"/>
          </w:tcPr>
          <w:p w14:paraId="0387077E" w14:textId="77777777" w:rsidR="00364253" w:rsidRPr="007C2EC1" w:rsidRDefault="00364253" w:rsidP="00A61568">
            <w:pPr>
              <w:pStyle w:val="aa"/>
              <w:ind w:firstLine="0"/>
            </w:pPr>
            <w:proofErr w:type="spellStart"/>
            <w:r w:rsidRPr="00E34E98">
              <w:t>String</w:t>
            </w:r>
            <w:proofErr w:type="spellEnd"/>
          </w:p>
        </w:tc>
        <w:tc>
          <w:tcPr>
            <w:tcW w:w="1344" w:type="dxa"/>
          </w:tcPr>
          <w:p w14:paraId="6E372FFB" w14:textId="77777777" w:rsidR="00364253" w:rsidRDefault="00364253" w:rsidP="00A61568">
            <w:pPr>
              <w:pStyle w:val="aa"/>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a"/>
              <w:ind w:firstLine="0"/>
            </w:pPr>
            <w:r>
              <w:t>Подтвердивший ответ</w:t>
            </w:r>
            <w:r>
              <w:softHyphen/>
              <w:t>ственный</w:t>
            </w:r>
          </w:p>
        </w:tc>
      </w:tr>
    </w:tbl>
    <w:p w14:paraId="57CCA76E" w14:textId="77777777" w:rsidR="00364253" w:rsidRDefault="00364253" w:rsidP="00364253">
      <w:pPr>
        <w:pStyle w:val="aa"/>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a"/>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a"/>
      </w:pPr>
      <w:r>
        <w:t>Ниже представлены диаграммы спецификаций функций мобильного приложения.</w:t>
      </w:r>
    </w:p>
    <w:p w14:paraId="5A456C95" w14:textId="77777777" w:rsidR="00364253" w:rsidRDefault="00364253" w:rsidP="00364253">
      <w:pPr>
        <w:pStyle w:val="31"/>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a"/>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a"/>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1"/>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a"/>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a"/>
        <w:ind w:firstLine="0"/>
        <w:jc w:val="center"/>
      </w:pPr>
      <w:r>
        <w:t xml:space="preserve">Рисунок 2.5 – </w:t>
      </w:r>
      <w:r w:rsidRPr="00417E90">
        <w:t>«Регистрация на мероприятие»</w:t>
      </w:r>
    </w:p>
    <w:p w14:paraId="3425D25C" w14:textId="77777777" w:rsidR="00364253" w:rsidRDefault="00364253" w:rsidP="00364253">
      <w:pPr>
        <w:pStyle w:val="aa"/>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1"/>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a"/>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a"/>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a"/>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3BC7AE2C" w:rsidR="00364253" w:rsidRPr="00F501D4" w:rsidRDefault="00364253" w:rsidP="00364253">
      <w:pPr>
        <w:pStyle w:val="aa"/>
      </w:pPr>
      <w:r w:rsidRPr="00F501D4">
        <w:t xml:space="preserve">Для реализации графического интерфейса спроектирован набор </w:t>
      </w:r>
      <w:r w:rsidR="00295DB3" w:rsidRPr="00F501D4">
        <w:t>классов</w:t>
      </w:r>
      <w:r w:rsidRPr="00F501D4">
        <w:t xml:space="preserve">. </w:t>
      </w:r>
    </w:p>
    <w:p w14:paraId="5EF5D78B" w14:textId="008F6629" w:rsidR="00364253" w:rsidRPr="00360A11" w:rsidRDefault="00364253" w:rsidP="00364253">
      <w:pPr>
        <w:pStyle w:val="aa"/>
      </w:pPr>
      <w:r w:rsidRPr="00F501D4">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w:t>
      </w:r>
      <w:r w:rsidR="008A700C" w:rsidRPr="00F501D4">
        <w:t>ы</w:t>
      </w:r>
      <w:r w:rsidRPr="00F501D4">
        <w:t xml:space="preserve">. Белым – классы интерфейса для роли «Студент», красным – для роли «Ответственный за мероприятие». Изображение содержит название </w:t>
      </w:r>
      <w:r w:rsidR="008A700C" w:rsidRPr="00F501D4">
        <w:t xml:space="preserve">классов и </w:t>
      </w:r>
      <w:r w:rsidR="00D44E70" w:rsidRPr="00F501D4">
        <w:t>тип</w:t>
      </w:r>
      <w:r w:rsidR="008A700C" w:rsidRPr="00F501D4">
        <w:t xml:space="preserve"> их взаимодействия</w:t>
      </w:r>
      <w:r w:rsidRPr="00F501D4">
        <w:t>. Подробное описание и представление элементов представлено на рисунках с 2.8 по 2.22.</w:t>
      </w:r>
      <w:r w:rsidR="00355FB5">
        <w:t xml:space="preserve"> </w:t>
      </w:r>
    </w:p>
    <w:p w14:paraId="185AD986" w14:textId="77777777" w:rsidR="00364253" w:rsidRDefault="00364253" w:rsidP="00364253">
      <w:pPr>
        <w:pStyle w:val="aa"/>
      </w:pPr>
    </w:p>
    <w:p w14:paraId="70579DFA" w14:textId="77777777" w:rsidR="00364253" w:rsidRDefault="00364253" w:rsidP="00364253">
      <w:pPr>
        <w:pStyle w:val="aa"/>
        <w:sectPr w:rsidR="00364253">
          <w:pgSz w:w="11906" w:h="16838"/>
          <w:pgMar w:top="1134" w:right="850" w:bottom="1134" w:left="1701" w:header="708" w:footer="708" w:gutter="0"/>
          <w:cols w:space="708"/>
          <w:docGrid w:linePitch="360"/>
        </w:sectPr>
      </w:pPr>
    </w:p>
    <w:p w14:paraId="6C5477C7" w14:textId="3D9CD169" w:rsidR="00364253" w:rsidRPr="00804622" w:rsidRDefault="009016B0" w:rsidP="00364253">
      <w:pPr>
        <w:pStyle w:val="aa"/>
        <w:ind w:firstLine="0"/>
        <w:jc w:val="center"/>
        <w:rPr>
          <w:highlight w:val="yellow"/>
        </w:rPr>
      </w:pPr>
      <w:r>
        <w:rPr>
          <w:noProof/>
        </w:rPr>
        <w:lastRenderedPageBreak/>
        <w:drawing>
          <wp:inline distT="0" distB="0" distL="0" distR="0" wp14:anchorId="441A7370" wp14:editId="6932B41A">
            <wp:extent cx="7842250" cy="5645575"/>
            <wp:effectExtent l="19050" t="19050" r="25400" b="127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2">
                      <a:extLst>
                        <a:ext uri="{28A0092B-C50C-407E-A947-70E740481C1C}">
                          <a14:useLocalDpi xmlns:a14="http://schemas.microsoft.com/office/drawing/2010/main" val="0"/>
                        </a:ext>
                      </a:extLst>
                    </a:blip>
                    <a:stretch>
                      <a:fillRect/>
                    </a:stretch>
                  </pic:blipFill>
                  <pic:spPr>
                    <a:xfrm>
                      <a:off x="0" y="0"/>
                      <a:ext cx="7846030" cy="5648296"/>
                    </a:xfrm>
                    <a:prstGeom prst="rect">
                      <a:avLst/>
                    </a:prstGeom>
                    <a:ln>
                      <a:solidFill>
                        <a:schemeClr val="tx1"/>
                      </a:solidFill>
                    </a:ln>
                  </pic:spPr>
                </pic:pic>
              </a:graphicData>
            </a:graphic>
          </wp:inline>
        </w:drawing>
      </w:r>
    </w:p>
    <w:p w14:paraId="7F840626" w14:textId="77777777" w:rsidR="00364253" w:rsidRDefault="00364253" w:rsidP="00364253">
      <w:pPr>
        <w:pStyle w:val="aa"/>
        <w:ind w:firstLine="0"/>
        <w:jc w:val="center"/>
      </w:pPr>
      <w:r w:rsidRPr="00973E36">
        <w:t>Рисунок 2.7 – Диаграмма интерфейсных классов приложения</w:t>
      </w:r>
    </w:p>
    <w:p w14:paraId="06ECDF90" w14:textId="77777777" w:rsidR="00364253" w:rsidRDefault="00364253" w:rsidP="00364253">
      <w:pPr>
        <w:pStyle w:val="aa"/>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1"/>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a"/>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a"/>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a"/>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a"/>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a"/>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a"/>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a"/>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a"/>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a"/>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a"/>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a"/>
        <w:ind w:left="709" w:firstLine="0"/>
      </w:pPr>
      <w:r w:rsidRPr="00D23BE7">
        <w:t>Ма</w:t>
      </w:r>
      <w:r>
        <w:t>кет данного экрана представлен на рисунке 2.8.</w:t>
      </w:r>
    </w:p>
    <w:p w14:paraId="2650A2BD" w14:textId="77777777" w:rsidR="00364253" w:rsidRDefault="00364253" w:rsidP="00364253">
      <w:pPr>
        <w:pStyle w:val="aa"/>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a"/>
        <w:ind w:firstLine="0"/>
        <w:jc w:val="center"/>
      </w:pPr>
      <w:r>
        <w:t>Рисунок 2.8 – Макет основного экрана приложения</w:t>
      </w:r>
    </w:p>
    <w:p w14:paraId="0EE2810F" w14:textId="77777777" w:rsidR="00364253" w:rsidRDefault="00364253" w:rsidP="00364253">
      <w:pPr>
        <w:pStyle w:val="aa"/>
        <w:ind w:firstLine="0"/>
        <w:jc w:val="center"/>
      </w:pPr>
    </w:p>
    <w:p w14:paraId="227DC357" w14:textId="77777777" w:rsidR="00364253" w:rsidRDefault="00364253" w:rsidP="00364253">
      <w:pPr>
        <w:pStyle w:val="aa"/>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a"/>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a"/>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a"/>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a"/>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a"/>
      </w:pPr>
    </w:p>
    <w:p w14:paraId="5F8FCC71" w14:textId="77777777" w:rsidR="00364253" w:rsidRDefault="00364253" w:rsidP="00364253">
      <w:pPr>
        <w:pStyle w:val="aa"/>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a"/>
        <w:ind w:firstLine="0"/>
        <w:jc w:val="center"/>
      </w:pPr>
      <w:r>
        <w:t>Рисунок 2.9 – Макет экрана «Мои мероприятия»</w:t>
      </w:r>
    </w:p>
    <w:p w14:paraId="4608B271" w14:textId="77777777" w:rsidR="00364253" w:rsidRDefault="00364253" w:rsidP="00364253">
      <w:pPr>
        <w:pStyle w:val="aa"/>
        <w:ind w:firstLine="0"/>
        <w:jc w:val="center"/>
      </w:pPr>
    </w:p>
    <w:p w14:paraId="56B26387" w14:textId="77777777" w:rsidR="00364253" w:rsidRDefault="00364253" w:rsidP="00364253">
      <w:pPr>
        <w:pStyle w:val="aa"/>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a"/>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a"/>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a"/>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a"/>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a"/>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a"/>
      </w:pPr>
      <w:r w:rsidRPr="00D23BE7">
        <w:t>Ма</w:t>
      </w:r>
      <w:r>
        <w:t>кет данного экрана представлен на рисунке 2.10.</w:t>
      </w:r>
    </w:p>
    <w:p w14:paraId="627A7CDF" w14:textId="77777777" w:rsidR="00364253" w:rsidRPr="00B20ED9" w:rsidRDefault="00364253" w:rsidP="00364253">
      <w:pPr>
        <w:pStyle w:val="aa"/>
        <w:ind w:left="709" w:firstLine="0"/>
      </w:pPr>
    </w:p>
    <w:p w14:paraId="10156157" w14:textId="77777777" w:rsidR="00364253" w:rsidRDefault="00364253" w:rsidP="00364253">
      <w:pPr>
        <w:pStyle w:val="aa"/>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a"/>
        <w:ind w:firstLine="0"/>
        <w:jc w:val="center"/>
      </w:pPr>
      <w:r>
        <w:t>Рисунок 2.10 – Макет экрана «Мероприятие»</w:t>
      </w:r>
    </w:p>
    <w:p w14:paraId="0C6AF9FD" w14:textId="77777777" w:rsidR="00364253" w:rsidRDefault="00364253" w:rsidP="00364253">
      <w:pPr>
        <w:pStyle w:val="aa"/>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a"/>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a"/>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a"/>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a"/>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a"/>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a"/>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a"/>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a"/>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a"/>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a"/>
      </w:pPr>
      <w:r w:rsidRPr="00D23BE7">
        <w:t>Ма</w:t>
      </w:r>
      <w:r>
        <w:t>кет данного экрана представлен на рисунке 2.11.</w:t>
      </w:r>
    </w:p>
    <w:p w14:paraId="3EE8FA09" w14:textId="77777777" w:rsidR="00364253" w:rsidRPr="0022767F" w:rsidRDefault="00364253" w:rsidP="00364253">
      <w:pPr>
        <w:pStyle w:val="aa"/>
      </w:pPr>
    </w:p>
    <w:p w14:paraId="0ACD032A" w14:textId="77777777" w:rsidR="00364253" w:rsidRDefault="00364253" w:rsidP="00364253">
      <w:pPr>
        <w:pStyle w:val="aa"/>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a"/>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a"/>
        <w:ind w:firstLine="0"/>
        <w:jc w:val="center"/>
      </w:pPr>
    </w:p>
    <w:p w14:paraId="68800FF3" w14:textId="77777777" w:rsidR="00364253" w:rsidRDefault="00364253" w:rsidP="00364253">
      <w:pPr>
        <w:pStyle w:val="31"/>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a"/>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a"/>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a"/>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a"/>
      </w:pPr>
      <w:r w:rsidRPr="00D23BE7">
        <w:t>Ма</w:t>
      </w:r>
      <w:r>
        <w:t>кет данного экрана представлен на рисунке 2.12.</w:t>
      </w:r>
    </w:p>
    <w:p w14:paraId="4F386F4A" w14:textId="77777777" w:rsidR="00364253" w:rsidRDefault="00364253" w:rsidP="00364253">
      <w:pPr>
        <w:pStyle w:val="aa"/>
      </w:pPr>
    </w:p>
    <w:p w14:paraId="431259D3" w14:textId="77777777" w:rsidR="00364253" w:rsidRDefault="00364253" w:rsidP="00364253">
      <w:pPr>
        <w:pStyle w:val="aa"/>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a"/>
        <w:ind w:firstLine="0"/>
        <w:jc w:val="center"/>
      </w:pPr>
      <w:r>
        <w:t>Рисунок 2.12 – Макет основного экрана приложения</w:t>
      </w:r>
    </w:p>
    <w:p w14:paraId="325653E0" w14:textId="77777777" w:rsidR="00364253" w:rsidRPr="00D562EC" w:rsidRDefault="00364253" w:rsidP="00364253">
      <w:pPr>
        <w:pStyle w:val="aa"/>
        <w:ind w:firstLine="0"/>
        <w:jc w:val="center"/>
      </w:pPr>
    </w:p>
    <w:p w14:paraId="34DC8208"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a"/>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a"/>
      </w:pPr>
      <w:r w:rsidRPr="00D23BE7">
        <w:t>Ма</w:t>
      </w:r>
      <w:r>
        <w:t>кет данного экрана представлен на рисунке 2.13.</w:t>
      </w:r>
    </w:p>
    <w:p w14:paraId="7FA862E0" w14:textId="77777777" w:rsidR="00364253" w:rsidRDefault="00364253" w:rsidP="00364253">
      <w:pPr>
        <w:pStyle w:val="aa"/>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a"/>
        <w:ind w:firstLine="0"/>
        <w:jc w:val="center"/>
      </w:pPr>
      <w:r>
        <w:t>Рисунок 2.13 – Макет экрана «Мероприятие»</w:t>
      </w:r>
    </w:p>
    <w:p w14:paraId="0B094236" w14:textId="77777777" w:rsidR="00364253" w:rsidRPr="00DF14E8" w:rsidRDefault="00364253" w:rsidP="00364253">
      <w:pPr>
        <w:pStyle w:val="aa"/>
        <w:ind w:firstLine="0"/>
        <w:jc w:val="center"/>
      </w:pPr>
    </w:p>
    <w:p w14:paraId="7D3DBE32"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a"/>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a"/>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a"/>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a"/>
      </w:pPr>
      <w:r w:rsidRPr="00D23BE7">
        <w:t>Ма</w:t>
      </w:r>
      <w:r>
        <w:t>кет данного экрана представлен на рисунке 2.14.</w:t>
      </w:r>
    </w:p>
    <w:p w14:paraId="3C71A150" w14:textId="77777777" w:rsidR="00364253" w:rsidRPr="00DF14E8" w:rsidRDefault="00364253" w:rsidP="00364253">
      <w:pPr>
        <w:pStyle w:val="aa"/>
      </w:pPr>
    </w:p>
    <w:p w14:paraId="6E4647FC" w14:textId="77777777" w:rsidR="00364253" w:rsidRDefault="00364253" w:rsidP="00364253">
      <w:pPr>
        <w:pStyle w:val="aa"/>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a"/>
        <w:ind w:firstLine="0"/>
        <w:jc w:val="center"/>
      </w:pPr>
      <w:r>
        <w:t>Рисунок 2.14 – Макет экрана «Подтверждение присутствия»</w:t>
      </w:r>
    </w:p>
    <w:p w14:paraId="759B33B4" w14:textId="77777777" w:rsidR="00364253" w:rsidRPr="001A77D5" w:rsidRDefault="00364253" w:rsidP="00364253">
      <w:pPr>
        <w:pStyle w:val="aa"/>
        <w:ind w:firstLine="0"/>
        <w:jc w:val="center"/>
      </w:pPr>
    </w:p>
    <w:p w14:paraId="5E1B66BE" w14:textId="77777777" w:rsidR="00364253" w:rsidRPr="00C82EB0"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a"/>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a"/>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a"/>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a"/>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a"/>
      </w:pPr>
      <w:r w:rsidRPr="00D23BE7">
        <w:t>Ма</w:t>
      </w:r>
      <w:r>
        <w:t>кет данного экрана представлен на рисунке 2.15.</w:t>
      </w:r>
    </w:p>
    <w:p w14:paraId="55CBA79D" w14:textId="77777777" w:rsidR="00364253" w:rsidRPr="001A77D5" w:rsidRDefault="00364253" w:rsidP="00364253">
      <w:pPr>
        <w:pStyle w:val="aa"/>
      </w:pPr>
    </w:p>
    <w:p w14:paraId="00EA17B8" w14:textId="77777777" w:rsidR="00364253" w:rsidRDefault="00364253" w:rsidP="00364253">
      <w:pPr>
        <w:pStyle w:val="aa"/>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a"/>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a"/>
        <w:ind w:firstLine="0"/>
        <w:jc w:val="center"/>
      </w:pPr>
    </w:p>
    <w:p w14:paraId="06C00284"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a"/>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a"/>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a"/>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a"/>
      </w:pPr>
      <w:r w:rsidRPr="00D23BE7">
        <w:t>Ма</w:t>
      </w:r>
      <w:r>
        <w:t>кет данного экрана представлен на рисунке 2.16.</w:t>
      </w:r>
    </w:p>
    <w:p w14:paraId="2EC99E6E" w14:textId="77777777" w:rsidR="00364253" w:rsidRPr="00DF14E8" w:rsidRDefault="00364253" w:rsidP="00364253">
      <w:pPr>
        <w:pStyle w:val="aa"/>
      </w:pPr>
    </w:p>
    <w:p w14:paraId="07CFC0D3" w14:textId="77777777" w:rsidR="00364253" w:rsidRDefault="00364253" w:rsidP="00364253">
      <w:pPr>
        <w:pStyle w:val="aa"/>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a"/>
        <w:ind w:firstLine="0"/>
        <w:jc w:val="center"/>
      </w:pPr>
      <w:r>
        <w:t>Рисунок 2.16 – Макет экрана «Мои мероприятия»</w:t>
      </w:r>
    </w:p>
    <w:p w14:paraId="50F61081" w14:textId="77777777" w:rsidR="00364253" w:rsidRDefault="00364253" w:rsidP="00364253">
      <w:pPr>
        <w:pStyle w:val="aa"/>
      </w:pPr>
    </w:p>
    <w:p w14:paraId="0AE40C31"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a"/>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a"/>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a"/>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a"/>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a"/>
      </w:pPr>
      <w:r w:rsidRPr="00D23BE7">
        <w:t>Ма</w:t>
      </w:r>
      <w:r>
        <w:t>кет данного экрана представлен на рисунке 2.17.</w:t>
      </w:r>
    </w:p>
    <w:p w14:paraId="492443C7" w14:textId="77777777" w:rsidR="00364253" w:rsidRDefault="00364253" w:rsidP="00364253">
      <w:pPr>
        <w:pStyle w:val="aa"/>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a"/>
        <w:ind w:firstLine="0"/>
        <w:jc w:val="center"/>
      </w:pPr>
      <w:r>
        <w:t>Рисунок 2.17 – Макет экрана «Информация о мероприятии»</w:t>
      </w:r>
    </w:p>
    <w:p w14:paraId="7CC83B04" w14:textId="77777777" w:rsidR="00364253" w:rsidRDefault="00364253" w:rsidP="00364253">
      <w:pPr>
        <w:pStyle w:val="aa"/>
        <w:ind w:firstLine="0"/>
      </w:pPr>
    </w:p>
    <w:p w14:paraId="288CF88C" w14:textId="77777777" w:rsidR="00364253" w:rsidRDefault="00364253" w:rsidP="00364253">
      <w:pPr>
        <w:pStyle w:val="aa"/>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a"/>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a"/>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a"/>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a"/>
      </w:pPr>
      <w:r w:rsidRPr="00D23BE7">
        <w:t>Ма</w:t>
      </w:r>
      <w:r>
        <w:t>кет данного экрана представлен на рисунке 2.18.</w:t>
      </w:r>
    </w:p>
    <w:p w14:paraId="36990786" w14:textId="77777777" w:rsidR="00364253" w:rsidRPr="00EA3128" w:rsidRDefault="00364253" w:rsidP="00364253">
      <w:pPr>
        <w:pStyle w:val="aa"/>
      </w:pPr>
    </w:p>
    <w:p w14:paraId="27C26956" w14:textId="77777777" w:rsidR="00364253" w:rsidRDefault="00364253" w:rsidP="00364253">
      <w:pPr>
        <w:pStyle w:val="aa"/>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a"/>
        <w:ind w:firstLine="0"/>
        <w:jc w:val="center"/>
      </w:pPr>
      <w:r>
        <w:t>Рисунок 2.18 – Макет экрана статистики мероприятия</w:t>
      </w:r>
    </w:p>
    <w:p w14:paraId="590ECEEA" w14:textId="77777777" w:rsidR="00364253" w:rsidRPr="00BC3FFD" w:rsidRDefault="00364253" w:rsidP="00364253">
      <w:pPr>
        <w:pStyle w:val="aa"/>
      </w:pPr>
    </w:p>
    <w:p w14:paraId="2824D767" w14:textId="77777777" w:rsidR="00364253" w:rsidRDefault="00364253" w:rsidP="00364253">
      <w:pPr>
        <w:pStyle w:val="31"/>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a"/>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a"/>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a"/>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a"/>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a"/>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a"/>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a"/>
      </w:pPr>
    </w:p>
    <w:p w14:paraId="278A560C" w14:textId="77777777" w:rsidR="00364253" w:rsidRDefault="00364253" w:rsidP="00364253">
      <w:pPr>
        <w:pStyle w:val="aa"/>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a"/>
        <w:ind w:firstLine="0"/>
        <w:jc w:val="center"/>
      </w:pPr>
      <w:r>
        <w:t>Рисунок 2.19 – Макет экрана «Профиль»</w:t>
      </w:r>
    </w:p>
    <w:p w14:paraId="6DFC05B0" w14:textId="77777777" w:rsidR="00364253" w:rsidRPr="00A32A48" w:rsidRDefault="00364253" w:rsidP="00364253">
      <w:pPr>
        <w:pStyle w:val="aa"/>
        <w:ind w:firstLine="0"/>
        <w:jc w:val="center"/>
      </w:pPr>
    </w:p>
    <w:p w14:paraId="78731A36" w14:textId="77777777" w:rsidR="00364253" w:rsidRPr="00DA18C1" w:rsidRDefault="00364253" w:rsidP="00364253">
      <w:pPr>
        <w:pStyle w:val="aa"/>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a"/>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a"/>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a"/>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a"/>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a"/>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a"/>
      </w:pPr>
      <w:r w:rsidRPr="00D23BE7">
        <w:t>Ма</w:t>
      </w:r>
      <w:r>
        <w:t>кет данного экрана представлен на рисунке 2.20.</w:t>
      </w:r>
    </w:p>
    <w:p w14:paraId="77D90D9C" w14:textId="77777777" w:rsidR="00364253" w:rsidRDefault="00364253" w:rsidP="00364253">
      <w:pPr>
        <w:pStyle w:val="aa"/>
        <w:ind w:left="709" w:firstLine="0"/>
      </w:pPr>
    </w:p>
    <w:p w14:paraId="5CEC2231" w14:textId="77777777" w:rsidR="00364253" w:rsidRDefault="00364253" w:rsidP="00364253">
      <w:pPr>
        <w:pStyle w:val="aa"/>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a"/>
        <w:ind w:firstLine="0"/>
        <w:jc w:val="center"/>
      </w:pPr>
      <w:r>
        <w:t>Рисунок 2.20 – Макет экрана «Профиль» (авторизованный)</w:t>
      </w:r>
    </w:p>
    <w:p w14:paraId="1C6C7FC8" w14:textId="77777777" w:rsidR="00364253" w:rsidRPr="0093054F" w:rsidRDefault="00364253" w:rsidP="00364253">
      <w:pPr>
        <w:pStyle w:val="aa"/>
        <w:ind w:firstLine="0"/>
        <w:jc w:val="center"/>
      </w:pPr>
    </w:p>
    <w:p w14:paraId="096EE9CF" w14:textId="77777777" w:rsidR="00364253" w:rsidRPr="00DA18C1" w:rsidRDefault="00364253" w:rsidP="00364253">
      <w:pPr>
        <w:pStyle w:val="aa"/>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a"/>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a"/>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a"/>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a"/>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a"/>
      </w:pPr>
      <w:r w:rsidRPr="00D23BE7">
        <w:t>Ма</w:t>
      </w:r>
      <w:r>
        <w:t>кет данного экрана представлен на рисунке 2.21.</w:t>
      </w:r>
    </w:p>
    <w:p w14:paraId="00C269C2" w14:textId="77777777" w:rsidR="00364253" w:rsidRPr="0093054F" w:rsidRDefault="00364253" w:rsidP="00364253">
      <w:pPr>
        <w:pStyle w:val="aa"/>
        <w:ind w:left="709" w:firstLine="0"/>
      </w:pPr>
    </w:p>
    <w:p w14:paraId="3D5FF931" w14:textId="77777777" w:rsidR="00364253" w:rsidRDefault="00364253" w:rsidP="00364253">
      <w:pPr>
        <w:pStyle w:val="aa"/>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a"/>
        <w:ind w:firstLine="0"/>
        <w:jc w:val="center"/>
      </w:pPr>
      <w:r>
        <w:t>Рисунок 2.21 – Макет экрана «Настройки»</w:t>
      </w:r>
    </w:p>
    <w:p w14:paraId="40A1E6DC" w14:textId="77777777" w:rsidR="00364253" w:rsidRPr="00C62D7E" w:rsidRDefault="00364253" w:rsidP="00364253">
      <w:pPr>
        <w:pStyle w:val="aa"/>
      </w:pPr>
    </w:p>
    <w:p w14:paraId="1E226EC0" w14:textId="77777777" w:rsidR="00364253" w:rsidRDefault="00364253" w:rsidP="00364253">
      <w:pPr>
        <w:pStyle w:val="aa"/>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a"/>
        <w:ind w:firstLine="0"/>
        <w:jc w:val="center"/>
      </w:pPr>
      <w:r>
        <w:t>Рисунок 2.22 – Макет экрана «Настройки» (темная тема)</w:t>
      </w:r>
    </w:p>
    <w:p w14:paraId="48046E1D" w14:textId="77777777" w:rsidR="00364253" w:rsidRPr="005D35A7" w:rsidRDefault="00364253" w:rsidP="00364253">
      <w:pPr>
        <w:pStyle w:val="aa"/>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a"/>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a"/>
      </w:pPr>
    </w:p>
    <w:p w14:paraId="1CB3E1A7" w14:textId="6A7A68F9" w:rsidR="000147C8" w:rsidRDefault="000147C8" w:rsidP="000147C8">
      <w:pPr>
        <w:pStyle w:val="aa"/>
        <w:ind w:firstLine="0"/>
        <w:jc w:val="center"/>
      </w:pPr>
      <w:r>
        <w:rPr>
          <w:noProof/>
        </w:rPr>
        <w:drawing>
          <wp:inline distT="0" distB="0" distL="0" distR="0" wp14:anchorId="33857793" wp14:editId="0ACA2655">
            <wp:extent cx="1450032" cy="3142488"/>
            <wp:effectExtent l="19050" t="19050" r="17145" b="203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70024" cy="3185813"/>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a"/>
        <w:ind w:firstLine="0"/>
        <w:jc w:val="center"/>
      </w:pPr>
      <w:r>
        <w:t xml:space="preserve">Рисунок 3.1 – Генерация </w:t>
      </w:r>
      <w:r>
        <w:rPr>
          <w:lang w:val="en-US"/>
        </w:rPr>
        <w:t>QR</w:t>
      </w:r>
      <w:r>
        <w:t>-кода</w:t>
      </w:r>
    </w:p>
    <w:p w14:paraId="1CFCC107" w14:textId="2FED0040" w:rsidR="000147C8" w:rsidRDefault="000147C8" w:rsidP="000147C8">
      <w:pPr>
        <w:pStyle w:val="aa"/>
        <w:ind w:firstLine="0"/>
        <w:jc w:val="center"/>
      </w:pPr>
    </w:p>
    <w:p w14:paraId="340FCC16" w14:textId="00859BCC" w:rsidR="00000CC3" w:rsidRPr="00BA6507" w:rsidRDefault="00000CC3" w:rsidP="00BA6507">
      <w:pPr>
        <w:pStyle w:val="23"/>
      </w:pPr>
      <w:r w:rsidRPr="00BA6507">
        <w:t xml:space="preserve">3.2 Реализация функции «Сохранить QR-код в </w:t>
      </w:r>
      <w:proofErr w:type="spellStart"/>
      <w:r w:rsidRPr="00BA6507">
        <w:t>pdf</w:t>
      </w:r>
      <w:proofErr w:type="spellEnd"/>
      <w:r w:rsidRPr="00BA6507">
        <w:t>-файл»</w:t>
      </w:r>
    </w:p>
    <w:p w14:paraId="792FA403" w14:textId="136EE699" w:rsidR="00000CC3" w:rsidRPr="009E2526" w:rsidRDefault="009E2526" w:rsidP="00000CC3">
      <w:pPr>
        <w:pStyle w:val="aa"/>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a"/>
        <w:ind w:firstLine="0"/>
        <w:jc w:val="center"/>
      </w:pPr>
      <w:r>
        <w:rPr>
          <w:noProof/>
        </w:rPr>
        <w:drawing>
          <wp:inline distT="0" distB="0" distL="0" distR="0" wp14:anchorId="1B50B5CE" wp14:editId="612DA264">
            <wp:extent cx="1281866" cy="2778044"/>
            <wp:effectExtent l="19050" t="19050" r="13970" b="2286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3523" cy="2824980"/>
                    </a:xfrm>
                    <a:prstGeom prst="rect">
                      <a:avLst/>
                    </a:prstGeom>
                    <a:noFill/>
                    <a:ln>
                      <a:solidFill>
                        <a:schemeClr val="tx1"/>
                      </a:solidFill>
                    </a:ln>
                  </pic:spPr>
                </pic:pic>
              </a:graphicData>
            </a:graphic>
          </wp:inline>
        </w:drawing>
      </w:r>
    </w:p>
    <w:p w14:paraId="1BC3D70E" w14:textId="3688C948" w:rsidR="00454091" w:rsidRDefault="00454091" w:rsidP="00454091">
      <w:pPr>
        <w:pStyle w:val="aa"/>
        <w:ind w:firstLine="0"/>
        <w:jc w:val="center"/>
      </w:pPr>
      <w:r>
        <w:t xml:space="preserve">Рисунок 3.2 – </w:t>
      </w:r>
      <w:r>
        <w:rPr>
          <w:lang w:val="en-US"/>
        </w:rPr>
        <w:t>Pdf</w:t>
      </w:r>
      <w:r>
        <w:t>-файл информации о мероприятии</w:t>
      </w:r>
    </w:p>
    <w:p w14:paraId="27C53823" w14:textId="15DA4125" w:rsidR="00454091" w:rsidRPr="00BA6507" w:rsidRDefault="006D19F6" w:rsidP="00BA6507">
      <w:pPr>
        <w:pStyle w:val="23"/>
      </w:pPr>
      <w:r w:rsidRPr="00BA6507">
        <w:lastRenderedPageBreak/>
        <w:t xml:space="preserve">3.3 Реализация функции «Отправить </w:t>
      </w:r>
      <w:proofErr w:type="spellStart"/>
      <w:r w:rsidRPr="00BA6507">
        <w:t>pdf</w:t>
      </w:r>
      <w:proofErr w:type="spellEnd"/>
      <w:r w:rsidRPr="00BA6507">
        <w:t>-файл в мессенджер»</w:t>
      </w:r>
    </w:p>
    <w:p w14:paraId="0AB97F8B" w14:textId="3C06F0DB" w:rsidR="004D1A3C" w:rsidRDefault="000448AA" w:rsidP="004D1A3C">
      <w:pPr>
        <w:pStyle w:val="aa"/>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 xml:space="preserve">Функция реализуется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a"/>
      </w:pPr>
    </w:p>
    <w:p w14:paraId="2C326E5E" w14:textId="41C95102" w:rsidR="006D19F6" w:rsidRDefault="000B38B9" w:rsidP="00454091">
      <w:pPr>
        <w:pStyle w:val="aa"/>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a"/>
        <w:ind w:firstLine="0"/>
        <w:jc w:val="center"/>
      </w:pPr>
      <w:r>
        <w:t xml:space="preserve">Рисунок 3.3 – Отправка </w:t>
      </w:r>
      <w:r>
        <w:rPr>
          <w:lang w:val="en-US"/>
        </w:rPr>
        <w:t>pdf</w:t>
      </w:r>
      <w:r>
        <w:t>-файла</w:t>
      </w:r>
    </w:p>
    <w:p w14:paraId="39708C0C" w14:textId="56251425" w:rsidR="00454091" w:rsidRDefault="00454091" w:rsidP="00454091">
      <w:pPr>
        <w:pStyle w:val="aa"/>
        <w:ind w:firstLine="0"/>
        <w:jc w:val="center"/>
      </w:pPr>
    </w:p>
    <w:p w14:paraId="3E62340D" w14:textId="443F54D5" w:rsidR="00D04AEA" w:rsidRPr="00BA6507" w:rsidRDefault="007B7AC0" w:rsidP="00BA6507">
      <w:pPr>
        <w:pStyle w:val="23"/>
      </w:pPr>
      <w:r w:rsidRPr="00BA6507">
        <w:t xml:space="preserve">3.4 </w:t>
      </w:r>
      <w:r w:rsidR="006665E0" w:rsidRPr="00BA6507">
        <w:t>Реализация функции «Добавить мероприятие в календарь смартфона»</w:t>
      </w:r>
    </w:p>
    <w:p w14:paraId="4AEEE906" w14:textId="3CDCEE25" w:rsidR="006C00D2" w:rsidRDefault="00535896" w:rsidP="00430EDC">
      <w:pPr>
        <w:pStyle w:val="aa"/>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a"/>
      </w:pPr>
    </w:p>
    <w:p w14:paraId="0930267E" w14:textId="29739EFF" w:rsidR="006C00D2" w:rsidRDefault="00430EDC" w:rsidP="00454091">
      <w:pPr>
        <w:pStyle w:val="aa"/>
        <w:ind w:firstLine="0"/>
        <w:jc w:val="center"/>
      </w:pPr>
      <w:r>
        <w:rPr>
          <w:noProof/>
        </w:rPr>
        <w:lastRenderedPageBreak/>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a"/>
        <w:ind w:firstLine="0"/>
        <w:jc w:val="center"/>
      </w:pPr>
      <w:r>
        <w:t>Рисунок 3.4 – Вызов приложения-календаря устройства</w:t>
      </w:r>
    </w:p>
    <w:p w14:paraId="2CAD4370" w14:textId="0E00DC3C" w:rsidR="00B8376E" w:rsidRDefault="00B8376E" w:rsidP="00454091">
      <w:pPr>
        <w:pStyle w:val="aa"/>
        <w:ind w:firstLine="0"/>
        <w:jc w:val="center"/>
      </w:pPr>
    </w:p>
    <w:p w14:paraId="520D9448" w14:textId="2F482E73" w:rsidR="00B8376E" w:rsidRDefault="00B8376E" w:rsidP="00454091">
      <w:pPr>
        <w:pStyle w:val="aa"/>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a"/>
        <w:ind w:firstLine="0"/>
        <w:jc w:val="center"/>
      </w:pPr>
      <w:r>
        <w:t>Рисунок 3.5 – Создание нового события в календаре</w:t>
      </w:r>
    </w:p>
    <w:p w14:paraId="660D7B3A" w14:textId="2E3D5D6D" w:rsidR="00D04AEA" w:rsidRDefault="00D04AEA" w:rsidP="00454091">
      <w:pPr>
        <w:pStyle w:val="aa"/>
        <w:ind w:firstLine="0"/>
        <w:jc w:val="center"/>
      </w:pPr>
    </w:p>
    <w:p w14:paraId="245B4F3E" w14:textId="4B2D7724" w:rsidR="00D02CFA" w:rsidRPr="00BA6507" w:rsidRDefault="007B3D58" w:rsidP="00BA6507">
      <w:pPr>
        <w:pStyle w:val="23"/>
      </w:pPr>
      <w:r w:rsidRPr="00BA6507">
        <w:t xml:space="preserve">3.5 </w:t>
      </w:r>
      <w:r w:rsidR="00880B17" w:rsidRPr="00BA6507">
        <w:t>Реализация функции «</w:t>
      </w:r>
      <w:r w:rsidR="00F7004A" w:rsidRPr="00BA6507">
        <w:t>Отменить регистрацию на мероприятие</w:t>
      </w:r>
      <w:r w:rsidR="00880B17" w:rsidRPr="00BA6507">
        <w:t>»</w:t>
      </w:r>
    </w:p>
    <w:p w14:paraId="561DFA0D" w14:textId="677B4542" w:rsidR="00D6040A" w:rsidRDefault="00DD3548" w:rsidP="00D6040A">
      <w:pPr>
        <w:pStyle w:val="aa"/>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a"/>
        <w:ind w:firstLine="0"/>
        <w:jc w:val="center"/>
      </w:pPr>
    </w:p>
    <w:p w14:paraId="11871EF6" w14:textId="0C441410" w:rsidR="00D6040A" w:rsidRDefault="00D6040A" w:rsidP="00AA2576">
      <w:pPr>
        <w:pStyle w:val="aa"/>
        <w:ind w:firstLine="0"/>
        <w:jc w:val="center"/>
      </w:pPr>
      <w:r>
        <w:rPr>
          <w:noProof/>
        </w:rPr>
        <w:lastRenderedPageBreak/>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a"/>
        <w:ind w:firstLine="0"/>
        <w:jc w:val="center"/>
      </w:pPr>
      <w:r>
        <w:t>Рисунок 3.6 – Отмена регистрации на мероприятие</w:t>
      </w:r>
    </w:p>
    <w:p w14:paraId="5DA2965F" w14:textId="416F9EB1" w:rsidR="002269CF" w:rsidRDefault="002269CF" w:rsidP="00AA2576">
      <w:pPr>
        <w:pStyle w:val="aa"/>
        <w:ind w:firstLine="0"/>
        <w:jc w:val="center"/>
      </w:pPr>
    </w:p>
    <w:p w14:paraId="3E3F7DC0" w14:textId="5CEEFFD2" w:rsidR="0013072F" w:rsidRPr="00BA6507" w:rsidRDefault="000375CD" w:rsidP="00BA6507">
      <w:pPr>
        <w:pStyle w:val="23"/>
      </w:pPr>
      <w:r w:rsidRPr="00BA6507">
        <w:t xml:space="preserve">3.6 </w:t>
      </w:r>
      <w:r w:rsidR="001223B4" w:rsidRPr="00BA6507">
        <w:t>Реализация функции «Просмотреть мероприятие»</w:t>
      </w:r>
    </w:p>
    <w:p w14:paraId="2704714A" w14:textId="59ED74EE" w:rsidR="0013072F" w:rsidRPr="00FA4D32" w:rsidRDefault="00FA4D32" w:rsidP="00FA4D32">
      <w:pPr>
        <w:pStyle w:val="aa"/>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a"/>
        <w:ind w:firstLine="0"/>
        <w:jc w:val="center"/>
      </w:pPr>
    </w:p>
    <w:p w14:paraId="382ECD44" w14:textId="719DBECD" w:rsidR="0013072F" w:rsidRDefault="00F20312" w:rsidP="00AA2576">
      <w:pPr>
        <w:pStyle w:val="aa"/>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a"/>
        <w:ind w:firstLine="0"/>
        <w:jc w:val="center"/>
      </w:pPr>
      <w:r>
        <w:t>Рисунок 3.7 – Страница мероприятия</w:t>
      </w:r>
    </w:p>
    <w:p w14:paraId="2D37F493" w14:textId="77777777" w:rsidR="00F20312" w:rsidRDefault="00F20312" w:rsidP="00AA2576">
      <w:pPr>
        <w:pStyle w:val="aa"/>
        <w:ind w:firstLine="0"/>
        <w:jc w:val="center"/>
      </w:pPr>
    </w:p>
    <w:p w14:paraId="1F562376" w14:textId="5A92F0BD" w:rsidR="00C23A32" w:rsidRPr="00BA6507" w:rsidRDefault="004E44EC" w:rsidP="00BA6507">
      <w:pPr>
        <w:pStyle w:val="23"/>
      </w:pPr>
      <w:r w:rsidRPr="00BA6507">
        <w:lastRenderedPageBreak/>
        <w:t>3.7 Реализация функции смены языка приложения</w:t>
      </w:r>
    </w:p>
    <w:p w14:paraId="4AB18DE7" w14:textId="42321B99" w:rsidR="00C23A32" w:rsidRPr="008B500F" w:rsidRDefault="003E3870" w:rsidP="004E44EC">
      <w:pPr>
        <w:pStyle w:val="aa"/>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proofErr w:type="spellStart"/>
      <w:r w:rsidR="008B500F">
        <w:rPr>
          <w:lang w:val="en-US"/>
        </w:rPr>
        <w:t>SharedPrefs</w:t>
      </w:r>
      <w:proofErr w:type="spellEnd"/>
      <w:r w:rsidR="008B500F" w:rsidRPr="008B500F">
        <w:t xml:space="preserve">, </w:t>
      </w:r>
      <w:r w:rsidR="008B500F">
        <w:t xml:space="preserve">вызов диалогового окна в классе </w:t>
      </w:r>
      <w:proofErr w:type="spellStart"/>
      <w:r w:rsidR="008B500F">
        <w:rPr>
          <w:lang w:val="en-US"/>
        </w:rPr>
        <w:t>SettingsActivity</w:t>
      </w:r>
      <w:proofErr w:type="spellEnd"/>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a"/>
        <w:ind w:firstLine="0"/>
        <w:jc w:val="center"/>
      </w:pPr>
    </w:p>
    <w:p w14:paraId="7B339C04" w14:textId="08ECFB2A" w:rsidR="004E44EC" w:rsidRPr="002F7C1B" w:rsidRDefault="002F7C1B" w:rsidP="00AA2576">
      <w:pPr>
        <w:pStyle w:val="aa"/>
        <w:ind w:firstLine="0"/>
        <w:jc w:val="center"/>
        <w:rPr>
          <w:lang w:val="en-US"/>
        </w:rPr>
      </w:pPr>
      <w:r>
        <w:rPr>
          <w:noProof/>
        </w:rPr>
        <w:drawing>
          <wp:inline distT="0" distB="0" distL="0" distR="0" wp14:anchorId="255F64A6" wp14:editId="226CCF0F">
            <wp:extent cx="1152434" cy="249754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66472" cy="2527963"/>
                    </a:xfrm>
                    <a:prstGeom prst="rect">
                      <a:avLst/>
                    </a:prstGeom>
                    <a:noFill/>
                    <a:ln>
                      <a:noFill/>
                    </a:ln>
                  </pic:spPr>
                </pic:pic>
              </a:graphicData>
            </a:graphic>
          </wp:inline>
        </w:drawing>
      </w:r>
    </w:p>
    <w:p w14:paraId="3AB48381" w14:textId="64F5FCF2" w:rsidR="002F7C1B" w:rsidRPr="002F7C1B" w:rsidRDefault="002F7C1B" w:rsidP="002F7C1B">
      <w:pPr>
        <w:pStyle w:val="aa"/>
        <w:ind w:firstLine="0"/>
        <w:jc w:val="center"/>
      </w:pPr>
      <w:r>
        <w:t>Рисунок 3.</w:t>
      </w:r>
      <w:r w:rsidRPr="002F7C1B">
        <w:t>8</w:t>
      </w:r>
      <w:r>
        <w:t xml:space="preserve"> – Диалоговое окно смены языка</w:t>
      </w:r>
    </w:p>
    <w:p w14:paraId="75702A30" w14:textId="6B0F68C6" w:rsidR="00C23A32" w:rsidRDefault="00C23A32" w:rsidP="002F7C1B">
      <w:pPr>
        <w:pStyle w:val="aa"/>
        <w:ind w:firstLine="0"/>
      </w:pPr>
    </w:p>
    <w:p w14:paraId="5A1D36F3" w14:textId="7CFF5610" w:rsidR="00603DAC" w:rsidRPr="00BA6507" w:rsidRDefault="00372595" w:rsidP="00BA6507">
      <w:pPr>
        <w:pStyle w:val="23"/>
      </w:pPr>
      <w:r w:rsidRPr="00BA6507">
        <w:t xml:space="preserve">3.8 </w:t>
      </w:r>
      <w:r w:rsidR="00BA597D" w:rsidRPr="00BA6507">
        <w:t>Реализация функции смены графической темы приложения</w:t>
      </w:r>
    </w:p>
    <w:p w14:paraId="6D000806" w14:textId="6BA08423" w:rsidR="00F1250A" w:rsidRPr="008B500F" w:rsidRDefault="00843973" w:rsidP="00F1250A">
      <w:pPr>
        <w:pStyle w:val="aa"/>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SettingsActivity</w:t>
      </w:r>
      <w:proofErr w:type="spellEnd"/>
      <w:r w:rsidR="00F1250A">
        <w:t>.</w:t>
      </w:r>
    </w:p>
    <w:p w14:paraId="6B4EE2DD" w14:textId="3540C16C" w:rsidR="00603DAC" w:rsidRPr="00BA597D" w:rsidRDefault="00603DAC" w:rsidP="00BA597D">
      <w:pPr>
        <w:pStyle w:val="aa"/>
      </w:pPr>
    </w:p>
    <w:p w14:paraId="33D1DC81" w14:textId="15051888" w:rsidR="00BA597D" w:rsidRDefault="00BA597D" w:rsidP="00AA2576">
      <w:pPr>
        <w:pStyle w:val="aa"/>
        <w:ind w:firstLine="0"/>
        <w:jc w:val="center"/>
      </w:pPr>
    </w:p>
    <w:p w14:paraId="7F8AE0CF" w14:textId="1375B713" w:rsidR="00BA597D" w:rsidRPr="00C56E9B" w:rsidRDefault="00C56E9B" w:rsidP="00AA2576">
      <w:pPr>
        <w:pStyle w:val="aa"/>
        <w:ind w:firstLine="0"/>
        <w:jc w:val="center"/>
        <w:rPr>
          <w:lang w:val="en-US"/>
        </w:rPr>
      </w:pPr>
      <w:r w:rsidRPr="00C56E9B">
        <w:rPr>
          <w:noProof/>
          <w:lang w:val="en-US"/>
        </w:rPr>
        <w:drawing>
          <wp:inline distT="0" distB="0" distL="0" distR="0" wp14:anchorId="25FD1C5C" wp14:editId="64CCA707">
            <wp:extent cx="3006142" cy="3267713"/>
            <wp:effectExtent l="19050" t="19050" r="22860" b="279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6541" cy="3279017"/>
                    </a:xfrm>
                    <a:prstGeom prst="rect">
                      <a:avLst/>
                    </a:prstGeom>
                    <a:ln>
                      <a:solidFill>
                        <a:schemeClr val="tx1"/>
                      </a:solidFill>
                    </a:ln>
                  </pic:spPr>
                </pic:pic>
              </a:graphicData>
            </a:graphic>
          </wp:inline>
        </w:drawing>
      </w:r>
    </w:p>
    <w:p w14:paraId="33FA441D" w14:textId="0A829AB3" w:rsidR="00C56E9B" w:rsidRPr="00C56E9B" w:rsidRDefault="00C56E9B" w:rsidP="00C56E9B">
      <w:pPr>
        <w:pStyle w:val="aa"/>
        <w:ind w:firstLine="0"/>
        <w:jc w:val="center"/>
      </w:pPr>
      <w:r>
        <w:t>Рисунок 3.</w:t>
      </w:r>
      <w:r w:rsidRPr="00C56E9B">
        <w:t>9</w:t>
      </w:r>
      <w:r>
        <w:t>– Смена графической темы</w:t>
      </w:r>
    </w:p>
    <w:p w14:paraId="6F2C446F" w14:textId="104A417A" w:rsidR="00603DAC" w:rsidRDefault="00603DAC" w:rsidP="00AA2576">
      <w:pPr>
        <w:pStyle w:val="aa"/>
        <w:ind w:firstLine="0"/>
        <w:jc w:val="center"/>
      </w:pPr>
    </w:p>
    <w:p w14:paraId="1E482F0B" w14:textId="520B1B72" w:rsidR="00603DAC" w:rsidRPr="00BA6507" w:rsidRDefault="004E286E" w:rsidP="00BA6507">
      <w:pPr>
        <w:pStyle w:val="23"/>
      </w:pPr>
      <w:r w:rsidRPr="00BA6507">
        <w:lastRenderedPageBreak/>
        <w:t xml:space="preserve">3.9 </w:t>
      </w:r>
      <w:r w:rsidR="00B11000" w:rsidRPr="00BA6507">
        <w:t>Реализация функции «Авторизоваться с помощью логина и пароля»</w:t>
      </w:r>
    </w:p>
    <w:p w14:paraId="63E4A8D5" w14:textId="4151D999" w:rsidR="004E286E" w:rsidRPr="0006351F" w:rsidRDefault="002206EC" w:rsidP="00F1250A">
      <w:pPr>
        <w:pStyle w:val="aa"/>
      </w:pPr>
      <w:r>
        <w:t xml:space="preserve">Для запуска данной функции пользователю необходимо заполнить поля имени пользователя и пароля. </w:t>
      </w:r>
      <w:r w:rsidR="00345CC1">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3.10).</w:t>
      </w:r>
      <w:r w:rsidR="00F1250A">
        <w:t xml:space="preserve"> 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ProfileCleanFragment</w:t>
      </w:r>
      <w:proofErr w:type="spellEnd"/>
      <w:r w:rsidR="00F1250A">
        <w:t>.</w:t>
      </w:r>
    </w:p>
    <w:p w14:paraId="39B30626" w14:textId="23FFBB4B" w:rsidR="004E286E" w:rsidRDefault="004E286E" w:rsidP="00AA2576">
      <w:pPr>
        <w:pStyle w:val="aa"/>
        <w:ind w:firstLine="0"/>
        <w:jc w:val="center"/>
      </w:pPr>
    </w:p>
    <w:p w14:paraId="24C0FDC5" w14:textId="5FA8EB98" w:rsidR="004E286E" w:rsidRDefault="005C60B0" w:rsidP="00AA2576">
      <w:pPr>
        <w:pStyle w:val="aa"/>
        <w:ind w:firstLine="0"/>
        <w:jc w:val="center"/>
      </w:pPr>
      <w:r>
        <w:rPr>
          <w:noProof/>
        </w:rPr>
        <w:drawing>
          <wp:inline distT="0" distB="0" distL="0" distR="0" wp14:anchorId="1049F9D5" wp14:editId="3D2BD463">
            <wp:extent cx="1501077" cy="3253114"/>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2209" cy="3298911"/>
                    </a:xfrm>
                    <a:prstGeom prst="rect">
                      <a:avLst/>
                    </a:prstGeom>
                    <a:noFill/>
                    <a:ln>
                      <a:noFill/>
                    </a:ln>
                  </pic:spPr>
                </pic:pic>
              </a:graphicData>
            </a:graphic>
          </wp:inline>
        </w:drawing>
      </w:r>
    </w:p>
    <w:p w14:paraId="51B903D7" w14:textId="63970515" w:rsidR="005C60B0" w:rsidRPr="00C56E9B" w:rsidRDefault="005C60B0" w:rsidP="005C60B0">
      <w:pPr>
        <w:pStyle w:val="aa"/>
        <w:ind w:firstLine="0"/>
        <w:jc w:val="center"/>
      </w:pPr>
      <w:r>
        <w:t>Рисунок 3.10– Авторизация в приложении</w:t>
      </w:r>
    </w:p>
    <w:p w14:paraId="357D7204" w14:textId="77777777" w:rsidR="00603DAC" w:rsidRPr="00FA4D32" w:rsidRDefault="00603DAC" w:rsidP="005C60B0">
      <w:pPr>
        <w:pStyle w:val="aa"/>
        <w:ind w:firstLine="0"/>
      </w:pPr>
    </w:p>
    <w:p w14:paraId="31A33A0B" w14:textId="188C8DCC" w:rsidR="004113B2" w:rsidRDefault="00A5618E" w:rsidP="00A5618E">
      <w:pPr>
        <w:pStyle w:val="23"/>
      </w:pPr>
      <w:r>
        <w:t xml:space="preserve">3.10 </w:t>
      </w:r>
      <w:r w:rsidR="00D87F47">
        <w:t xml:space="preserve">Реализация функции </w:t>
      </w:r>
      <w:r w:rsidR="00A80E9A">
        <w:t>«Зарегистрироваться на мероприятие»</w:t>
      </w:r>
    </w:p>
    <w:p w14:paraId="632894C3" w14:textId="0EB52C72" w:rsidR="00A80E9A" w:rsidRDefault="00802293" w:rsidP="000815EF">
      <w:pPr>
        <w:pStyle w:val="aa"/>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proofErr w:type="spellStart"/>
      <w:r w:rsidR="00574AEC">
        <w:rPr>
          <w:lang w:val="en-US"/>
        </w:rPr>
        <w:t>EventActivity</w:t>
      </w:r>
      <w:proofErr w:type="spellEnd"/>
      <w:r w:rsidR="00574AEC">
        <w:t xml:space="preserve"> (см. рисунок 3.11)</w:t>
      </w:r>
    </w:p>
    <w:p w14:paraId="5776C5DD" w14:textId="02918ED3" w:rsidR="005348BC" w:rsidRDefault="005348BC" w:rsidP="000815EF">
      <w:pPr>
        <w:pStyle w:val="aa"/>
      </w:pPr>
    </w:p>
    <w:p w14:paraId="2520D878" w14:textId="791AF003" w:rsidR="005348BC" w:rsidRDefault="007F05B1" w:rsidP="005348BC">
      <w:pPr>
        <w:pStyle w:val="aa"/>
        <w:ind w:firstLine="0"/>
        <w:jc w:val="center"/>
      </w:pPr>
      <w:r>
        <w:rPr>
          <w:noProof/>
        </w:rPr>
        <w:lastRenderedPageBreak/>
        <w:drawing>
          <wp:inline distT="0" distB="0" distL="0" distR="0" wp14:anchorId="16CFC6B0" wp14:editId="6B2888C4">
            <wp:extent cx="1883601" cy="408029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8494" cy="4090894"/>
                    </a:xfrm>
                    <a:prstGeom prst="rect">
                      <a:avLst/>
                    </a:prstGeom>
                    <a:noFill/>
                    <a:ln>
                      <a:noFill/>
                    </a:ln>
                  </pic:spPr>
                </pic:pic>
              </a:graphicData>
            </a:graphic>
          </wp:inline>
        </w:drawing>
      </w:r>
    </w:p>
    <w:p w14:paraId="346EA27F" w14:textId="3E51A0E6" w:rsidR="007F05B1" w:rsidRPr="00C56E9B" w:rsidRDefault="007F05B1" w:rsidP="007F05B1">
      <w:pPr>
        <w:pStyle w:val="aa"/>
        <w:ind w:firstLine="0"/>
        <w:jc w:val="center"/>
      </w:pPr>
      <w:r>
        <w:t>Рисунок 3.11– Регистрация на мероприятие</w:t>
      </w:r>
    </w:p>
    <w:p w14:paraId="11ED894D" w14:textId="58CFC195" w:rsidR="005348BC" w:rsidRDefault="005348BC" w:rsidP="005348BC">
      <w:pPr>
        <w:pStyle w:val="aa"/>
        <w:ind w:firstLine="0"/>
        <w:jc w:val="center"/>
      </w:pPr>
    </w:p>
    <w:p w14:paraId="2F0E6C41" w14:textId="47F1C129" w:rsidR="00CB4C88" w:rsidRPr="003376E3" w:rsidRDefault="00CB4C88" w:rsidP="008C7045">
      <w:pPr>
        <w:pStyle w:val="23"/>
      </w:pPr>
      <w:r>
        <w:t xml:space="preserve">3.11 </w:t>
      </w:r>
      <w:r w:rsidR="005436BC">
        <w:t xml:space="preserve">Реализация функции </w:t>
      </w:r>
      <w:r w:rsidR="003376E3">
        <w:t>проверки интернет-подключения</w:t>
      </w:r>
    </w:p>
    <w:p w14:paraId="538BFE0A" w14:textId="0CBC7A4C" w:rsidR="00304757" w:rsidRPr="00B815B1" w:rsidRDefault="003B3A17" w:rsidP="003376E3">
      <w:pPr>
        <w:pStyle w:val="aa"/>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proofErr w:type="spellStart"/>
      <w:r w:rsidR="00B815B1">
        <w:rPr>
          <w:lang w:val="en-US"/>
        </w:rPr>
        <w:t>NetworkErrorActivity</w:t>
      </w:r>
      <w:proofErr w:type="spellEnd"/>
      <w:r w:rsidR="00B815B1">
        <w:t xml:space="preserve">, который предоставляет возможность проверить доступность соединения (см. рисунок 3.12). Реализация функции осуществляется в классе </w:t>
      </w:r>
      <w:proofErr w:type="spellStart"/>
      <w:r w:rsidR="00B815B1">
        <w:rPr>
          <w:lang w:val="en-US"/>
        </w:rPr>
        <w:t>ServerHelper</w:t>
      </w:r>
      <w:proofErr w:type="spellEnd"/>
      <w:r w:rsidR="00B815B1">
        <w:t>.</w:t>
      </w:r>
    </w:p>
    <w:p w14:paraId="2DAA84C0" w14:textId="7D5911B2" w:rsidR="00304757" w:rsidRDefault="00304757" w:rsidP="00304757">
      <w:pPr>
        <w:pStyle w:val="aa"/>
        <w:ind w:firstLine="0"/>
        <w:jc w:val="center"/>
      </w:pPr>
    </w:p>
    <w:p w14:paraId="5F3DB007" w14:textId="3FB12E62" w:rsidR="00304757" w:rsidRDefault="001626D6" w:rsidP="00304757">
      <w:pPr>
        <w:pStyle w:val="aa"/>
        <w:ind w:firstLine="0"/>
        <w:jc w:val="center"/>
      </w:pPr>
      <w:r>
        <w:rPr>
          <w:noProof/>
        </w:rPr>
        <w:lastRenderedPageBreak/>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a"/>
        <w:ind w:firstLine="0"/>
        <w:jc w:val="center"/>
      </w:pPr>
      <w:r>
        <w:t>Рисунок 3.12 – Ошибка подключения к сети</w:t>
      </w:r>
    </w:p>
    <w:p w14:paraId="316A5C73" w14:textId="77777777" w:rsidR="001626D6" w:rsidRDefault="001626D6" w:rsidP="00304757">
      <w:pPr>
        <w:pStyle w:val="aa"/>
        <w:ind w:firstLine="0"/>
        <w:jc w:val="center"/>
      </w:pPr>
    </w:p>
    <w:p w14:paraId="733AAC6E" w14:textId="2829A2E9" w:rsidR="005436BC" w:rsidRDefault="005436BC" w:rsidP="008C7045">
      <w:pPr>
        <w:pStyle w:val="23"/>
      </w:pPr>
      <w:r>
        <w:t xml:space="preserve">3.12 </w:t>
      </w:r>
      <w:r w:rsidR="001C1FC3">
        <w:t>Реализация функции «Подтвердить присутствие участника»</w:t>
      </w:r>
    </w:p>
    <w:p w14:paraId="40BACD30" w14:textId="27424D9E" w:rsidR="003376E3" w:rsidRDefault="003376E3" w:rsidP="003376E3">
      <w:pPr>
        <w:pStyle w:val="aa"/>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proofErr w:type="spellStart"/>
      <w:r>
        <w:rPr>
          <w:lang w:val="en-US"/>
        </w:rPr>
        <w:t>ScannerActivity</w:t>
      </w:r>
      <w:proofErr w:type="spellEnd"/>
      <w:r w:rsidRPr="002E6FB8">
        <w:t xml:space="preserve"> (</w:t>
      </w:r>
      <w:r>
        <w:t>см. рисунок 3.1</w:t>
      </w:r>
      <w:r w:rsidR="002E6FB8">
        <w:t>3</w:t>
      </w:r>
      <w:r w:rsidRPr="002E6FB8">
        <w:t>)</w:t>
      </w:r>
      <w:r w:rsidR="002E6FB8">
        <w:t xml:space="preserve"> и </w:t>
      </w:r>
      <w:proofErr w:type="spellStart"/>
      <w:r w:rsidR="002E6FB8" w:rsidRPr="002E6FB8">
        <w:t>ResultScannerActivity</w:t>
      </w:r>
      <w:proofErr w:type="spellEnd"/>
      <w:r w:rsidR="002E6FB8">
        <w:t xml:space="preserve"> (см. рисунок 3.14)</w:t>
      </w:r>
      <w:r>
        <w:t>.</w:t>
      </w:r>
    </w:p>
    <w:p w14:paraId="17E3420A" w14:textId="42F59D1C" w:rsidR="003376E3" w:rsidRPr="00685574" w:rsidRDefault="003376E3" w:rsidP="003376E3">
      <w:pPr>
        <w:pStyle w:val="aa"/>
        <w:ind w:firstLine="0"/>
        <w:jc w:val="center"/>
      </w:pPr>
    </w:p>
    <w:p w14:paraId="639912D6" w14:textId="3CB4DCB7" w:rsidR="001626D6" w:rsidRDefault="00EF25DE" w:rsidP="003376E3">
      <w:pPr>
        <w:pStyle w:val="aa"/>
        <w:ind w:firstLine="0"/>
        <w:jc w:val="center"/>
        <w:rPr>
          <w:lang w:val="en-US"/>
        </w:rPr>
      </w:pPr>
      <w:r>
        <w:rPr>
          <w:noProof/>
        </w:rPr>
        <w:drawing>
          <wp:inline distT="0" distB="0" distL="0" distR="0" wp14:anchorId="4D3199DD" wp14:editId="44C32204">
            <wp:extent cx="1378381" cy="298809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88280" cy="3009558"/>
                    </a:xfrm>
                    <a:prstGeom prst="rect">
                      <a:avLst/>
                    </a:prstGeom>
                    <a:noFill/>
                    <a:ln>
                      <a:noFill/>
                    </a:ln>
                  </pic:spPr>
                </pic:pic>
              </a:graphicData>
            </a:graphic>
          </wp:inline>
        </w:drawing>
      </w:r>
    </w:p>
    <w:p w14:paraId="43EDAF1B" w14:textId="6991DDB1" w:rsidR="00EF25DE" w:rsidRPr="002A7145" w:rsidRDefault="00EF25DE" w:rsidP="00EF25DE">
      <w:pPr>
        <w:pStyle w:val="aa"/>
        <w:ind w:firstLine="0"/>
        <w:jc w:val="center"/>
      </w:pPr>
      <w:r>
        <w:t>Рисунок 3.13</w:t>
      </w:r>
      <w:r w:rsidR="00182E08">
        <w:t xml:space="preserve"> </w:t>
      </w:r>
      <w:r>
        <w:t>– Подтверждение присутствия</w:t>
      </w:r>
    </w:p>
    <w:p w14:paraId="4BCC4466" w14:textId="77777777" w:rsidR="001626D6" w:rsidRDefault="001626D6" w:rsidP="003376E3">
      <w:pPr>
        <w:pStyle w:val="aa"/>
        <w:ind w:firstLine="0"/>
        <w:jc w:val="center"/>
        <w:rPr>
          <w:lang w:val="en-US"/>
        </w:rPr>
      </w:pPr>
    </w:p>
    <w:p w14:paraId="3899F2E4" w14:textId="77777777" w:rsidR="001626D6" w:rsidRDefault="001626D6" w:rsidP="001626D6">
      <w:pPr>
        <w:pStyle w:val="aa"/>
        <w:ind w:firstLine="0"/>
        <w:jc w:val="center"/>
      </w:pPr>
      <w:r>
        <w:rPr>
          <w:noProof/>
        </w:rPr>
        <w:drawing>
          <wp:inline distT="0" distB="0" distL="0" distR="0" wp14:anchorId="1D393DD6" wp14:editId="5BAE01B7">
            <wp:extent cx="1576649" cy="341537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6142" cy="3435935"/>
                    </a:xfrm>
                    <a:prstGeom prst="rect">
                      <a:avLst/>
                    </a:prstGeom>
                    <a:noFill/>
                    <a:ln>
                      <a:noFill/>
                    </a:ln>
                  </pic:spPr>
                </pic:pic>
              </a:graphicData>
            </a:graphic>
          </wp:inline>
        </w:drawing>
      </w:r>
    </w:p>
    <w:p w14:paraId="0507F471" w14:textId="7D34B1B1" w:rsidR="001626D6" w:rsidRPr="002A7145" w:rsidRDefault="001626D6" w:rsidP="001626D6">
      <w:pPr>
        <w:pStyle w:val="aa"/>
        <w:ind w:firstLine="0"/>
        <w:jc w:val="center"/>
      </w:pPr>
      <w:r>
        <w:t>Рисунок 3.14</w:t>
      </w:r>
      <w:r w:rsidR="00182E08">
        <w:t xml:space="preserve"> </w:t>
      </w:r>
      <w:r>
        <w:t>– Подтверждение присутствия</w:t>
      </w:r>
    </w:p>
    <w:p w14:paraId="3F8763A6" w14:textId="63A23D8A" w:rsidR="00641696" w:rsidRPr="00685574" w:rsidRDefault="00641696" w:rsidP="003376E3">
      <w:pPr>
        <w:pStyle w:val="aa"/>
        <w:ind w:firstLine="0"/>
        <w:jc w:val="center"/>
      </w:pPr>
    </w:p>
    <w:p w14:paraId="24DE319E" w14:textId="043F3A8F" w:rsidR="006D19D0" w:rsidRDefault="006D19D0" w:rsidP="006D19D0">
      <w:pPr>
        <w:pStyle w:val="23"/>
      </w:pPr>
      <w:r w:rsidRPr="006D19D0">
        <w:t xml:space="preserve">3.13 </w:t>
      </w:r>
      <w:r>
        <w:t>Реализация функции «Просмотреть список зарегистрированных участников»</w:t>
      </w:r>
    </w:p>
    <w:p w14:paraId="08B630E2" w14:textId="7BDA7877" w:rsidR="00572008" w:rsidRDefault="00305C92" w:rsidP="00572008">
      <w:pPr>
        <w:pStyle w:val="aa"/>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w:t>
      </w:r>
      <w:proofErr w:type="spellStart"/>
      <w:r w:rsidRPr="00305C92">
        <w:t>ServerHelper</w:t>
      </w:r>
      <w:proofErr w:type="spellEnd"/>
      <w:r w:rsidRPr="00305C92">
        <w:t xml:space="preserve">, заполнение данных в </w:t>
      </w:r>
      <w:proofErr w:type="spellStart"/>
      <w:r w:rsidR="008E08A4" w:rsidRPr="008E08A4">
        <w:t>EventStatsActivity</w:t>
      </w:r>
      <w:proofErr w:type="spellEnd"/>
      <w:r w:rsidR="008E08A4" w:rsidRPr="008E08A4">
        <w:t xml:space="preserve">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a"/>
        <w:ind w:firstLine="0"/>
        <w:jc w:val="center"/>
      </w:pPr>
    </w:p>
    <w:p w14:paraId="05A64988" w14:textId="24EC65F4" w:rsidR="001626D6" w:rsidRDefault="00182E08" w:rsidP="00257EFD">
      <w:pPr>
        <w:pStyle w:val="aa"/>
        <w:ind w:firstLine="0"/>
        <w:jc w:val="center"/>
      </w:pPr>
      <w:r>
        <w:rPr>
          <w:noProof/>
        </w:rPr>
        <w:drawing>
          <wp:inline distT="0" distB="0" distL="0" distR="0" wp14:anchorId="62F1B116" wp14:editId="20F12A9D">
            <wp:extent cx="4619018" cy="21995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0"/>
                    <a:stretch/>
                  </pic:blipFill>
                  <pic:spPr bwMode="auto">
                    <a:xfrm>
                      <a:off x="0" y="0"/>
                      <a:ext cx="4645579" cy="221222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a"/>
        <w:ind w:firstLine="0"/>
        <w:jc w:val="center"/>
      </w:pPr>
      <w:r>
        <w:t xml:space="preserve">Рисунок 3.15 – </w:t>
      </w:r>
      <w:r w:rsidR="00664DD9">
        <w:t xml:space="preserve">Статистика </w:t>
      </w:r>
      <w:r w:rsidR="000B636D">
        <w:t>мероприятия</w:t>
      </w:r>
    </w:p>
    <w:p w14:paraId="53BE68E2" w14:textId="4ACA9B10" w:rsidR="00257EFD" w:rsidRDefault="00257EFD" w:rsidP="00257EFD">
      <w:pPr>
        <w:pStyle w:val="aa"/>
        <w:ind w:firstLine="0"/>
        <w:jc w:val="center"/>
      </w:pP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94368BD" w:rsidR="00465A45" w:rsidRDefault="0053205E" w:rsidP="00465A45">
      <w:pPr>
        <w:pStyle w:val="aa"/>
      </w:pPr>
      <w:r w:rsidRPr="0053205E">
        <w:t>Тестовое приложение было представлено фокус-групп</w:t>
      </w:r>
      <w:r>
        <w:t>е, состоящей из студентов ИРНИТУ</w:t>
      </w:r>
      <w:r w:rsidRPr="0053205E">
        <w:t xml:space="preserve">, которые были </w:t>
      </w:r>
      <w:r w:rsidR="00A00789">
        <w:t>получили сборку</w:t>
      </w:r>
      <w:r w:rsidRPr="0053205E">
        <w:t xml:space="preserve"> для проведения тестирования и предоставления обратной связи. Целью этого тестирования было определение работы приложения на различных типах устройств и версиях операционной системы Android, а также оценка его функциональности, стабильности и удобства использования.</w:t>
      </w:r>
    </w:p>
    <w:p w14:paraId="3435499A" w14:textId="6CD7099C" w:rsidR="005C7A82" w:rsidRDefault="005C7A82" w:rsidP="00465A45">
      <w:pPr>
        <w:pStyle w:val="aa"/>
      </w:pPr>
      <w:r w:rsidRPr="005C7A82">
        <w:t>Участник</w:t>
      </w:r>
      <w:r>
        <w:t>ам</w:t>
      </w:r>
      <w:r w:rsidRPr="005C7A82">
        <w:t xml:space="preserve"> фокус-группы был</w:t>
      </w:r>
      <w:r>
        <w:t>о</w:t>
      </w:r>
      <w:r w:rsidRPr="005C7A82">
        <w:t xml:space="preserve"> предложен</w:t>
      </w:r>
      <w:r>
        <w:t>о</w:t>
      </w:r>
      <w:r w:rsidRPr="005C7A82">
        <w:t xml:space="preserve"> заполнить опрос, в котором они должны были указать тип устройства, версию Android, </w:t>
      </w:r>
      <w:r w:rsidR="00F43725">
        <w:t xml:space="preserve">обозначить </w:t>
      </w:r>
      <w:r>
        <w:t>выявлен</w:t>
      </w:r>
      <w:r w:rsidR="00F43725">
        <w:t>ные</w:t>
      </w:r>
      <w:r>
        <w:t xml:space="preserve"> </w:t>
      </w:r>
      <w:r w:rsidRPr="005C7A82">
        <w:t>баг</w:t>
      </w:r>
      <w:r w:rsidR="00F43725">
        <w:t>и</w:t>
      </w:r>
      <w:r w:rsidRPr="005C7A82">
        <w:t xml:space="preserve"> или ошиб</w:t>
      </w:r>
      <w:r w:rsidR="00F43725">
        <w:t>ки</w:t>
      </w:r>
      <w:r w:rsidRPr="005C7A82">
        <w:t xml:space="preserve"> при использовании, </w:t>
      </w:r>
      <w:r>
        <w:t xml:space="preserve">указать </w:t>
      </w:r>
      <w:r w:rsidRPr="005C7A82">
        <w:t>стабильно</w:t>
      </w:r>
      <w:r>
        <w:t>сть</w:t>
      </w:r>
      <w:r w:rsidRPr="005C7A82">
        <w:t xml:space="preserve"> приложени</w:t>
      </w:r>
      <w:r>
        <w:t>я</w:t>
      </w:r>
      <w:r w:rsidRPr="005C7A82">
        <w:t xml:space="preserve"> при слабом подключении к сети, а также оценить дизайн и интуитивность взаимодействия с графическим интерфейсом.</w:t>
      </w:r>
      <w:r w:rsidR="00DF6DC7">
        <w:t xml:space="preserve"> Анкета опроса представлена </w:t>
      </w:r>
      <w:r w:rsidR="00DF6DC7" w:rsidRPr="00DF6DC7">
        <w:rPr>
          <w:highlight w:val="cyan"/>
        </w:rPr>
        <w:t>в приложении А</w:t>
      </w:r>
      <w:r w:rsidR="00DF6DC7">
        <w:t>.</w:t>
      </w:r>
    </w:p>
    <w:p w14:paraId="109892D8" w14:textId="6B19D138" w:rsidR="00DC1602" w:rsidRDefault="00DC1602" w:rsidP="00465A45">
      <w:pPr>
        <w:pStyle w:val="aa"/>
      </w:pPr>
      <w:r w:rsidRPr="00DC1602">
        <w:t>После сбора результатов опроса была проведена аналитика данных, позволяющая получить общую статистику и подробную сводку по каждому из вопросов.</w:t>
      </w:r>
      <w:r w:rsidR="00994747">
        <w:t xml:space="preserve"> </w:t>
      </w:r>
      <w:r w:rsidR="00994747" w:rsidRPr="00994747">
        <w:t>Исходя из этой подробной сводки, можно отметить следующее:</w:t>
      </w:r>
    </w:p>
    <w:p w14:paraId="4E010359" w14:textId="0795170C" w:rsidR="00D25C18" w:rsidRDefault="00D25C18" w:rsidP="00087CFC">
      <w:pPr>
        <w:pStyle w:val="aa"/>
        <w:numPr>
          <w:ilvl w:val="0"/>
          <w:numId w:val="47"/>
        </w:numPr>
        <w:ind w:left="0" w:firstLine="709"/>
      </w:pPr>
      <w:r>
        <w:t>Подавляющее число студентов проводило тестирование приложения на смартфоне</w:t>
      </w:r>
      <w:r w:rsidR="00623D70">
        <w:t xml:space="preserve"> (см. рисунок 4.1)</w:t>
      </w:r>
      <w:r>
        <w:t>.</w:t>
      </w:r>
    </w:p>
    <w:p w14:paraId="7DA1D2F7" w14:textId="77777777" w:rsidR="00D02FFD" w:rsidRDefault="00D02FFD" w:rsidP="00D02FFD">
      <w:pPr>
        <w:pStyle w:val="aa"/>
        <w:ind w:left="709" w:firstLine="0"/>
      </w:pPr>
    </w:p>
    <w:p w14:paraId="66BA1E6E" w14:textId="47066919" w:rsidR="00D02FFD" w:rsidRDefault="00D02FFD" w:rsidP="00D02FFD">
      <w:pPr>
        <w:pStyle w:val="aa"/>
        <w:ind w:firstLine="0"/>
        <w:jc w:val="center"/>
      </w:pPr>
      <w:r>
        <w:rPr>
          <w:noProof/>
        </w:rPr>
        <w:drawing>
          <wp:inline distT="0" distB="0" distL="0" distR="0" wp14:anchorId="4B05B278" wp14:editId="2B515305">
            <wp:extent cx="5768975" cy="2427225"/>
            <wp:effectExtent l="19050" t="19050" r="22225" b="1143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0901" cy="2432243"/>
                    </a:xfrm>
                    <a:prstGeom prst="rect">
                      <a:avLst/>
                    </a:prstGeom>
                    <a:noFill/>
                    <a:ln>
                      <a:solidFill>
                        <a:schemeClr val="tx1"/>
                      </a:solidFill>
                    </a:ln>
                  </pic:spPr>
                </pic:pic>
              </a:graphicData>
            </a:graphic>
          </wp:inline>
        </w:drawing>
      </w:r>
    </w:p>
    <w:p w14:paraId="5BFAB587" w14:textId="2F1735A7" w:rsidR="00D02FFD" w:rsidRDefault="00D02FFD" w:rsidP="00D02FFD">
      <w:pPr>
        <w:pStyle w:val="aa"/>
        <w:ind w:firstLine="0"/>
        <w:jc w:val="center"/>
      </w:pPr>
      <w:r>
        <w:t>Рисунок 4.1 – Тип устройства</w:t>
      </w:r>
    </w:p>
    <w:p w14:paraId="3141EE74" w14:textId="77777777" w:rsidR="00D02FFD" w:rsidRDefault="00D02FFD" w:rsidP="00D02FFD">
      <w:pPr>
        <w:pStyle w:val="aa"/>
        <w:ind w:firstLine="0"/>
        <w:jc w:val="center"/>
      </w:pPr>
    </w:p>
    <w:p w14:paraId="587C41CF" w14:textId="50E05D49" w:rsidR="0065218E" w:rsidRDefault="0065218E" w:rsidP="00087CFC">
      <w:pPr>
        <w:pStyle w:val="aa"/>
        <w:numPr>
          <w:ilvl w:val="0"/>
          <w:numId w:val="47"/>
        </w:numPr>
        <w:ind w:left="0" w:firstLine="709"/>
      </w:pPr>
      <w:r w:rsidRPr="0065218E">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5218E">
        <w:t>Lollipop</w:t>
      </w:r>
      <w:proofErr w:type="spellEnd"/>
      <w:r w:rsidRPr="0065218E">
        <w:t xml:space="preserve">, Android 6.0 </w:t>
      </w:r>
      <w:proofErr w:type="spellStart"/>
      <w:r w:rsidRPr="0065218E">
        <w:t>Marshmallow</w:t>
      </w:r>
      <w:proofErr w:type="spellEnd"/>
      <w:r w:rsidRPr="0065218E">
        <w:t xml:space="preserve">) и новыми версиями </w:t>
      </w:r>
      <w:r>
        <w:t>(см. рисунок 4.</w:t>
      </w:r>
      <w:r w:rsidR="00623D70">
        <w:t>2</w:t>
      </w:r>
      <w:r>
        <w:t>)</w:t>
      </w:r>
      <w:r w:rsidRPr="0065218E">
        <w:t>.</w:t>
      </w:r>
      <w:r w:rsidR="005509B5">
        <w:t xml:space="preserve"> </w:t>
      </w:r>
    </w:p>
    <w:p w14:paraId="4A678F89" w14:textId="303DDCFD" w:rsidR="00D11098" w:rsidRDefault="00D11098" w:rsidP="00D11098">
      <w:pPr>
        <w:pStyle w:val="aa"/>
        <w:ind w:firstLine="0"/>
        <w:jc w:val="center"/>
      </w:pPr>
    </w:p>
    <w:p w14:paraId="5053A3D6" w14:textId="29C6E765" w:rsidR="00D11098" w:rsidRDefault="00D11098" w:rsidP="00D11098">
      <w:pPr>
        <w:pStyle w:val="aa"/>
        <w:ind w:firstLine="0"/>
        <w:jc w:val="center"/>
      </w:pPr>
      <w:r>
        <w:rPr>
          <w:noProof/>
        </w:rPr>
        <w:lastRenderedPageBreak/>
        <w:drawing>
          <wp:inline distT="0" distB="0" distL="0" distR="0" wp14:anchorId="5FA7D96F" wp14:editId="6CF3A9F4">
            <wp:extent cx="5940425" cy="2499360"/>
            <wp:effectExtent l="19050" t="19050" r="22225" b="152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4EA7D878" w14:textId="23EF89C6" w:rsidR="00D11098" w:rsidRPr="00D11098" w:rsidRDefault="00D11098" w:rsidP="00D11098">
      <w:pPr>
        <w:pStyle w:val="aa"/>
        <w:ind w:firstLine="0"/>
        <w:jc w:val="center"/>
      </w:pPr>
      <w:r>
        <w:t xml:space="preserve">Рисунок 4.2 – Версия </w:t>
      </w:r>
      <w:r>
        <w:rPr>
          <w:lang w:val="en-US"/>
        </w:rPr>
        <w:t>Android</w:t>
      </w:r>
      <w:r>
        <w:t xml:space="preserve"> на устройстве</w:t>
      </w:r>
    </w:p>
    <w:p w14:paraId="0AFAA5B8" w14:textId="77777777" w:rsidR="00D11098" w:rsidRDefault="00D11098" w:rsidP="00D11098">
      <w:pPr>
        <w:pStyle w:val="aa"/>
        <w:ind w:firstLine="0"/>
        <w:jc w:val="center"/>
      </w:pPr>
    </w:p>
    <w:p w14:paraId="4B9B5C50" w14:textId="0D8EB11E" w:rsidR="00087CFC" w:rsidRDefault="00087CFC" w:rsidP="00087CFC">
      <w:pPr>
        <w:pStyle w:val="aa"/>
        <w:numPr>
          <w:ilvl w:val="0"/>
          <w:numId w:val="47"/>
        </w:numPr>
        <w:ind w:left="0" w:firstLine="709"/>
      </w:pPr>
      <w:r w:rsidRPr="00087CFC">
        <w:t xml:space="preserve">Некоторые пользователи столкнулись с багами, ошибками или аварийным завершением работы приложения, но большинство отметило, что не сталкивалось с </w:t>
      </w:r>
      <w:r>
        <w:t>данными</w:t>
      </w:r>
      <w:r w:rsidRPr="00087CFC">
        <w:t xml:space="preserve"> проблемами</w:t>
      </w:r>
      <w:r w:rsidR="00623D70">
        <w:t xml:space="preserve"> (см. рисунок 4.3)</w:t>
      </w:r>
      <w:r w:rsidRPr="00087CFC">
        <w:t>.</w:t>
      </w:r>
    </w:p>
    <w:p w14:paraId="362D7855" w14:textId="77777777" w:rsidR="00B12E68" w:rsidRDefault="00B12E68" w:rsidP="00B12E68">
      <w:pPr>
        <w:pStyle w:val="aa"/>
        <w:ind w:left="709" w:firstLine="0"/>
      </w:pPr>
    </w:p>
    <w:p w14:paraId="1A0F9CE6" w14:textId="6D93E2C4" w:rsidR="00B12E68" w:rsidRDefault="00B12E68" w:rsidP="00B12E68">
      <w:pPr>
        <w:pStyle w:val="aa"/>
        <w:ind w:firstLine="0"/>
        <w:jc w:val="center"/>
      </w:pPr>
      <w:r>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D11098" w:rsidRDefault="00B12E68" w:rsidP="00B12E68">
      <w:pPr>
        <w:pStyle w:val="aa"/>
        <w:ind w:firstLine="0"/>
        <w:jc w:val="center"/>
      </w:pPr>
      <w:r>
        <w:t>Рисунок 4.3 – Наличие ошибок в приложении</w:t>
      </w:r>
    </w:p>
    <w:p w14:paraId="5D6F6F83" w14:textId="77777777" w:rsidR="00B12E68" w:rsidRDefault="00B12E68" w:rsidP="00B12E68">
      <w:pPr>
        <w:pStyle w:val="aa"/>
        <w:ind w:firstLine="0"/>
        <w:jc w:val="center"/>
      </w:pPr>
    </w:p>
    <w:p w14:paraId="783EFA94" w14:textId="29654C6C" w:rsidR="005509B5" w:rsidRDefault="005509B5" w:rsidP="00087CFC">
      <w:pPr>
        <w:pStyle w:val="aa"/>
        <w:numPr>
          <w:ilvl w:val="0"/>
          <w:numId w:val="47"/>
        </w:numPr>
        <w:ind w:left="0" w:firstLine="709"/>
      </w:pPr>
      <w:r w:rsidRPr="005509B5">
        <w:t>Большинство пользователей отметили, что приложение стабильно работает даже при слабом подключении к сети</w:t>
      </w:r>
      <w:r w:rsidR="00623D70">
        <w:t xml:space="preserve"> (см. рисунок 4.4)</w:t>
      </w:r>
      <w:r w:rsidRPr="005509B5">
        <w:t>.</w:t>
      </w:r>
    </w:p>
    <w:p w14:paraId="2E319DCF" w14:textId="72438C61" w:rsidR="00C53F7C" w:rsidRDefault="00C53F7C" w:rsidP="00C53F7C">
      <w:pPr>
        <w:pStyle w:val="aa"/>
        <w:ind w:firstLine="0"/>
        <w:jc w:val="center"/>
      </w:pPr>
    </w:p>
    <w:p w14:paraId="246D4EE4" w14:textId="559D2BA5" w:rsidR="00C53F7C" w:rsidRDefault="00C53F7C" w:rsidP="00C53F7C">
      <w:pPr>
        <w:pStyle w:val="aa"/>
        <w:ind w:firstLine="0"/>
        <w:jc w:val="center"/>
      </w:pPr>
      <w:r>
        <w:rPr>
          <w:noProof/>
        </w:rPr>
        <w:lastRenderedPageBreak/>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D11098" w:rsidRDefault="00C53F7C" w:rsidP="00C53F7C">
      <w:pPr>
        <w:pStyle w:val="aa"/>
        <w:ind w:firstLine="0"/>
        <w:jc w:val="center"/>
      </w:pPr>
      <w:r>
        <w:t xml:space="preserve">Рисунок 4.4 – </w:t>
      </w:r>
      <w:r w:rsidR="00F714C9">
        <w:t>Стабильность работы при слабом подключении к сети</w:t>
      </w:r>
    </w:p>
    <w:p w14:paraId="09A0297E" w14:textId="77777777" w:rsidR="00C53F7C" w:rsidRDefault="00C53F7C" w:rsidP="00C53F7C">
      <w:pPr>
        <w:pStyle w:val="aa"/>
        <w:ind w:firstLine="0"/>
        <w:jc w:val="center"/>
      </w:pPr>
    </w:p>
    <w:p w14:paraId="241BFCD3" w14:textId="7F6D087D" w:rsidR="005509B5" w:rsidRDefault="005509B5" w:rsidP="00087CFC">
      <w:pPr>
        <w:pStyle w:val="aa"/>
        <w:numPr>
          <w:ilvl w:val="0"/>
          <w:numId w:val="47"/>
        </w:numPr>
        <w:ind w:left="0" w:firstLine="709"/>
      </w:pPr>
      <w:r w:rsidRPr="005509B5">
        <w:t>Оценки дизайна приложения варьировались от 1 до 5, но наибольшее количество пользователей оценило дизайн на уровне 4 или 5 из 5</w:t>
      </w:r>
      <w:r w:rsidR="00623D70">
        <w:t xml:space="preserve"> (см. рисунок 4.5)</w:t>
      </w:r>
      <w:r w:rsidRPr="005509B5">
        <w:t>.</w:t>
      </w:r>
    </w:p>
    <w:p w14:paraId="14EBA1BE" w14:textId="5661E820" w:rsidR="00A047DC" w:rsidRDefault="00A047DC" w:rsidP="00A047DC">
      <w:pPr>
        <w:pStyle w:val="aa"/>
        <w:ind w:firstLine="0"/>
        <w:jc w:val="center"/>
      </w:pPr>
    </w:p>
    <w:p w14:paraId="0512F3C3" w14:textId="554FDA29" w:rsidR="00A047DC" w:rsidRDefault="00A047DC" w:rsidP="00A047DC">
      <w:pPr>
        <w:pStyle w:val="aa"/>
        <w:ind w:firstLine="0"/>
        <w:jc w:val="center"/>
      </w:pPr>
      <w:r>
        <w:rPr>
          <w:noProof/>
        </w:rPr>
        <w:drawing>
          <wp:inline distT="0" distB="0" distL="0" distR="0" wp14:anchorId="55B52450" wp14:editId="42969D7C">
            <wp:extent cx="5940425" cy="2499360"/>
            <wp:effectExtent l="19050" t="19050" r="22225" b="152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5A65FC28" w14:textId="4C1C85F1" w:rsidR="00A047DC" w:rsidRPr="00D11098" w:rsidRDefault="00A047DC" w:rsidP="00A047DC">
      <w:pPr>
        <w:pStyle w:val="aa"/>
        <w:ind w:firstLine="0"/>
        <w:jc w:val="center"/>
      </w:pPr>
      <w:r>
        <w:t>Рисунок 4.5 – Дизайн графического интерфейса</w:t>
      </w:r>
    </w:p>
    <w:p w14:paraId="73713946" w14:textId="77777777" w:rsidR="00A047DC" w:rsidRDefault="00A047DC" w:rsidP="00A047DC">
      <w:pPr>
        <w:pStyle w:val="aa"/>
        <w:ind w:firstLine="0"/>
        <w:jc w:val="center"/>
      </w:pPr>
    </w:p>
    <w:p w14:paraId="5AFC4E3F" w14:textId="54807341" w:rsidR="005509B5" w:rsidRDefault="005509B5" w:rsidP="0047079A">
      <w:pPr>
        <w:pStyle w:val="aa"/>
        <w:keepNext/>
        <w:numPr>
          <w:ilvl w:val="0"/>
          <w:numId w:val="47"/>
        </w:numPr>
        <w:ind w:left="0" w:firstLine="709"/>
      </w:pPr>
      <w:r w:rsidRPr="005509B5">
        <w:lastRenderedPageBreak/>
        <w:t>Оценки интуитивности взаимодействия с графическим интерфейсом также имели разнообразие, но большинство пользователей оценило этот аспект на уровне 4 или 5 из 5</w:t>
      </w:r>
      <w:r w:rsidR="00623D70">
        <w:t xml:space="preserve"> (см. рисунок 4.6)</w:t>
      </w:r>
      <w:r w:rsidRPr="005509B5">
        <w:t>.</w:t>
      </w:r>
    </w:p>
    <w:p w14:paraId="5ED27887" w14:textId="77777777" w:rsidR="00EA58F3" w:rsidRDefault="00EA58F3" w:rsidP="001E75FA">
      <w:pPr>
        <w:pStyle w:val="aa"/>
        <w:keepNext/>
        <w:ind w:left="709" w:firstLine="0"/>
      </w:pPr>
    </w:p>
    <w:p w14:paraId="18AEE795" w14:textId="1E46088D" w:rsidR="0047079A" w:rsidRDefault="0047079A" w:rsidP="0047079A">
      <w:pPr>
        <w:pStyle w:val="aa"/>
        <w:ind w:firstLine="0"/>
        <w:jc w:val="center"/>
      </w:pPr>
      <w:r>
        <w:rPr>
          <w:noProof/>
        </w:rPr>
        <w:drawing>
          <wp:inline distT="0" distB="0" distL="0" distR="0" wp14:anchorId="0955B7A0" wp14:editId="3F1D79DC">
            <wp:extent cx="5940425" cy="2499360"/>
            <wp:effectExtent l="19050" t="19050" r="22225" b="152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1981BDA8" w14:textId="0C7B1D55" w:rsidR="0047079A" w:rsidRPr="00D11098" w:rsidRDefault="0047079A" w:rsidP="0047079A">
      <w:pPr>
        <w:pStyle w:val="aa"/>
        <w:ind w:firstLine="0"/>
        <w:jc w:val="center"/>
      </w:pPr>
      <w:r>
        <w:t>Рисунок 4.6 – Интуитивность взаимодействия</w:t>
      </w:r>
    </w:p>
    <w:p w14:paraId="7FC2C071" w14:textId="57514937" w:rsidR="0047079A" w:rsidRDefault="0047079A" w:rsidP="0047079A">
      <w:pPr>
        <w:pStyle w:val="aa"/>
        <w:ind w:firstLine="0"/>
        <w:jc w:val="center"/>
      </w:pPr>
    </w:p>
    <w:p w14:paraId="6129F6AC" w14:textId="66BD5F3F" w:rsidR="004E1C00" w:rsidRPr="004E1C00" w:rsidRDefault="004E1C00" w:rsidP="004E1C00">
      <w:pPr>
        <w:pStyle w:val="aa"/>
      </w:pPr>
      <w:r w:rsidRPr="004E1C00">
        <w:t xml:space="preserve">После анализа результатов опроса, </w:t>
      </w:r>
      <w:r>
        <w:t>были</w:t>
      </w:r>
      <w:r w:rsidRPr="004E1C00">
        <w:t xml:space="preserve"> сдела</w:t>
      </w:r>
      <w:r>
        <w:t>ны</w:t>
      </w:r>
      <w:r w:rsidRPr="004E1C00">
        <w:t xml:space="preserve"> следующие выводы:</w:t>
      </w:r>
    </w:p>
    <w:p w14:paraId="21E91E18" w14:textId="64AFA8DD" w:rsidR="004E1C00" w:rsidRPr="004E1C00" w:rsidRDefault="004E1C00" w:rsidP="00EA58F3">
      <w:pPr>
        <w:pStyle w:val="aa"/>
        <w:numPr>
          <w:ilvl w:val="0"/>
          <w:numId w:val="48"/>
        </w:numPr>
        <w:ind w:left="0" w:firstLine="709"/>
      </w:pPr>
      <w:r w:rsidRPr="004E1C00">
        <w:t>Загрузка информации</w:t>
      </w:r>
      <w:r w:rsidR="00524270">
        <w:t xml:space="preserve"> –</w:t>
      </w:r>
      <w:r w:rsidRPr="004E1C00">
        <w:t xml:space="preserve"> </w:t>
      </w:r>
      <w:r w:rsidR="00524270">
        <w:t>н</w:t>
      </w:r>
      <w:r w:rsidRPr="004E1C00">
        <w:t>екоторые пользователи сообщили о длительной загрузке информации при использовании приложения.</w:t>
      </w:r>
    </w:p>
    <w:p w14:paraId="073450FE" w14:textId="57393AEE" w:rsidR="004E1C00" w:rsidRPr="004E1C00" w:rsidRDefault="004E1C00" w:rsidP="00EA58F3">
      <w:pPr>
        <w:pStyle w:val="aa"/>
        <w:numPr>
          <w:ilvl w:val="0"/>
          <w:numId w:val="48"/>
        </w:numPr>
        <w:ind w:left="0" w:firstLine="709"/>
      </w:pPr>
      <w:r w:rsidRPr="004E1C00">
        <w:t>Баги и ошибки</w:t>
      </w:r>
      <w:r w:rsidR="00524270">
        <w:t xml:space="preserve"> – н</w:t>
      </w:r>
      <w:r w:rsidRPr="004E1C00">
        <w:t>екоторые участники столкнулись с багами, ошибками или аварийным завершением работы приложения.</w:t>
      </w:r>
    </w:p>
    <w:p w14:paraId="7D13E4AE" w14:textId="576A9A8C" w:rsidR="004E1C00" w:rsidRPr="004E1C00" w:rsidRDefault="004E1C00" w:rsidP="00EA58F3">
      <w:pPr>
        <w:pStyle w:val="aa"/>
        <w:numPr>
          <w:ilvl w:val="0"/>
          <w:numId w:val="48"/>
        </w:numPr>
        <w:ind w:left="0" w:firstLine="709"/>
      </w:pPr>
      <w:r w:rsidRPr="004E1C00">
        <w:t>Работа при слабом подключении к сети</w:t>
      </w:r>
      <w:r w:rsidR="00524270">
        <w:t xml:space="preserve"> – б</w:t>
      </w:r>
      <w:r w:rsidRPr="004E1C00">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4E1C00" w:rsidRDefault="004E1C00" w:rsidP="00EA58F3">
      <w:pPr>
        <w:pStyle w:val="aa"/>
        <w:numPr>
          <w:ilvl w:val="0"/>
          <w:numId w:val="48"/>
        </w:numPr>
        <w:ind w:left="0" w:firstLine="709"/>
      </w:pPr>
      <w:r w:rsidRPr="004E1C00">
        <w:t>Оценка дизайна</w:t>
      </w:r>
      <w:r w:rsidR="00524270">
        <w:t xml:space="preserve"> – о</w:t>
      </w:r>
      <w:r w:rsidRPr="004E1C00">
        <w:t>ценки дизайна приложения варьировались, но в целом пользователи высоко оценили его.</w:t>
      </w:r>
    </w:p>
    <w:p w14:paraId="3D457880" w14:textId="355589D6" w:rsidR="004E1C00" w:rsidRDefault="004E1C00" w:rsidP="00EA58F3">
      <w:pPr>
        <w:pStyle w:val="aa"/>
        <w:numPr>
          <w:ilvl w:val="0"/>
          <w:numId w:val="48"/>
        </w:numPr>
        <w:ind w:left="0" w:firstLine="709"/>
      </w:pPr>
      <w:r w:rsidRPr="004E1C00">
        <w:t>Интуитивность взаимодействи</w:t>
      </w:r>
      <w:r w:rsidR="00524270">
        <w:t>я – о</w:t>
      </w:r>
      <w:r w:rsidRPr="004E1C00">
        <w:t xml:space="preserve">ценки интуитивности взаимодействия с графическим интерфейсом также </w:t>
      </w:r>
      <w:r w:rsidR="00524270">
        <w:t>были</w:t>
      </w:r>
      <w:r w:rsidRPr="004E1C00">
        <w:t xml:space="preserve"> разнообраз</w:t>
      </w:r>
      <w:r w:rsidR="00524270">
        <w:t>ными</w:t>
      </w:r>
      <w:r w:rsidRPr="004E1C00">
        <w:t xml:space="preserve">, но большинство пользователей оценило </w:t>
      </w:r>
      <w:r w:rsidR="00D637D9">
        <w:t>данный</w:t>
      </w:r>
      <w:r w:rsidRPr="004E1C00">
        <w:t xml:space="preserve"> аспект положительно.</w:t>
      </w:r>
    </w:p>
    <w:p w14:paraId="2D95B754" w14:textId="65A25415" w:rsidR="006C1938" w:rsidRPr="006C1938" w:rsidRDefault="006C1938" w:rsidP="006C1938">
      <w:pPr>
        <w:pStyle w:val="aa"/>
      </w:pPr>
      <w:r w:rsidRPr="006C1938">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Default="00465A45" w:rsidP="004E1C00">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31B7CC56" w14:textId="194E8A20" w:rsidR="00685574" w:rsidRPr="00685574" w:rsidRDefault="0021651B" w:rsidP="0021651B">
      <w:pPr>
        <w:pStyle w:val="23"/>
        <w:spacing w:before="0"/>
      </w:pPr>
      <w:r>
        <w:t xml:space="preserve">5.1 </w:t>
      </w:r>
      <w:r w:rsidR="00685574" w:rsidRPr="00685574">
        <w:t>Расч</w:t>
      </w:r>
      <w:r w:rsidR="00D506E8">
        <w:t>е</w:t>
      </w:r>
      <w:r w:rsidR="00685574" w:rsidRPr="00685574">
        <w:t>т единовременных затрат разработчика</w:t>
      </w:r>
    </w:p>
    <w:p w14:paraId="5F05F29D" w14:textId="7983AD46" w:rsidR="001916A8" w:rsidRDefault="001A3EA1" w:rsidP="00685574">
      <w:pPr>
        <w:pStyle w:val="aa"/>
      </w:pPr>
      <w:r w:rsidRPr="001A3EA1">
        <w:t xml:space="preserve">Единовременные затраты разработчика программного обеспечения могут быть рассчитаны с учетом </w:t>
      </w:r>
      <w:r w:rsidR="00BF376A">
        <w:t>множества</w:t>
      </w:r>
      <w:r w:rsidRPr="001A3EA1">
        <w:t xml:space="preserve"> факторов. </w:t>
      </w:r>
      <w:r w:rsidR="00BF376A">
        <w:t>В</w:t>
      </w:r>
      <w:r w:rsidRPr="001A3EA1">
        <w:t xml:space="preserve">ажно учесть количество часов, которое требуется для выполнения каждого этапов </w:t>
      </w:r>
      <w:r>
        <w:t>создания приложения</w:t>
      </w:r>
      <w:r w:rsidR="00BF376A">
        <w:t xml:space="preserve"> и затраченную на их выполнение трудоемкость</w:t>
      </w:r>
      <w:r w:rsidRPr="001A3EA1">
        <w:t xml:space="preserve">. </w:t>
      </w:r>
      <w:r>
        <w:t>Данные этапы включают в себя:</w:t>
      </w:r>
      <w:r w:rsidRPr="001A3EA1">
        <w:t xml:space="preserve"> анализ требований, проектирование архитектуры, разработку кода</w:t>
      </w:r>
      <w:r>
        <w:t xml:space="preserve"> и</w:t>
      </w:r>
      <w:r w:rsidRPr="001A3EA1">
        <w:t xml:space="preserve"> тестирование</w:t>
      </w:r>
      <w:r>
        <w:t xml:space="preserve"> итогового приложения</w:t>
      </w:r>
      <w:r w:rsidRPr="001A3EA1">
        <w:t>.</w:t>
      </w:r>
      <w:r w:rsidR="00713203">
        <w:t xml:space="preserve"> </w:t>
      </w:r>
      <w:r w:rsidR="00BF376A">
        <w:t>В таблице 5.1 представлена оценка трудоемкости этапов разработки мобильного приложения.</w:t>
      </w:r>
    </w:p>
    <w:p w14:paraId="51329096" w14:textId="77777777" w:rsidR="00DA160E" w:rsidRPr="00826330" w:rsidRDefault="00DA160E" w:rsidP="00685574">
      <w:pPr>
        <w:pStyle w:val="aa"/>
        <w:rPr>
          <w:highlight w:val="yellow"/>
        </w:rPr>
      </w:pPr>
    </w:p>
    <w:p w14:paraId="3B8CF0D1" w14:textId="4C6BF46B" w:rsidR="00685574" w:rsidRPr="004E150E" w:rsidRDefault="00685574" w:rsidP="00685574">
      <w:pPr>
        <w:pStyle w:val="af6"/>
      </w:pPr>
      <w:r w:rsidRPr="004E150E">
        <w:t>Таблица 5.1 – Стадии разработки</w:t>
      </w:r>
      <w:r w:rsidR="00BF376A" w:rsidRPr="004E150E">
        <w:t xml:space="preserve"> мобильного</w:t>
      </w:r>
      <w:r w:rsidRPr="004E150E">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4E150E" w14:paraId="749BB5DB" w14:textId="77777777" w:rsidTr="00642F48">
        <w:tc>
          <w:tcPr>
            <w:tcW w:w="3397" w:type="dxa"/>
          </w:tcPr>
          <w:p w14:paraId="28FF6761" w14:textId="77777777" w:rsidR="00685574" w:rsidRPr="004E150E" w:rsidRDefault="00685574" w:rsidP="00685574">
            <w:pPr>
              <w:pStyle w:val="aa"/>
              <w:ind w:firstLine="0"/>
              <w:jc w:val="center"/>
              <w:rPr>
                <w:b/>
                <w:bCs/>
              </w:rPr>
            </w:pPr>
            <w:r w:rsidRPr="004E150E">
              <w:rPr>
                <w:b/>
                <w:bCs/>
              </w:rPr>
              <w:t>Этап</w:t>
            </w:r>
          </w:p>
        </w:tc>
        <w:tc>
          <w:tcPr>
            <w:tcW w:w="2833" w:type="dxa"/>
          </w:tcPr>
          <w:p w14:paraId="692DCBD4" w14:textId="77777777" w:rsidR="00685574" w:rsidRPr="004E150E" w:rsidRDefault="00685574" w:rsidP="00685574">
            <w:pPr>
              <w:pStyle w:val="aa"/>
              <w:ind w:firstLine="0"/>
              <w:jc w:val="center"/>
              <w:rPr>
                <w:b/>
                <w:bCs/>
              </w:rPr>
            </w:pPr>
            <w:r w:rsidRPr="004E150E">
              <w:rPr>
                <w:b/>
                <w:bCs/>
              </w:rPr>
              <w:t xml:space="preserve">Трудоемкость, </w:t>
            </w:r>
            <w:proofErr w:type="spellStart"/>
            <w:r w:rsidRPr="004E150E">
              <w:rPr>
                <w:b/>
                <w:bCs/>
              </w:rPr>
              <w:t>дн</w:t>
            </w:r>
            <w:proofErr w:type="spellEnd"/>
          </w:p>
        </w:tc>
        <w:tc>
          <w:tcPr>
            <w:tcW w:w="3115" w:type="dxa"/>
          </w:tcPr>
          <w:p w14:paraId="1CF16AD2" w14:textId="77777777" w:rsidR="00685574" w:rsidRPr="004E150E" w:rsidRDefault="00685574" w:rsidP="00685574">
            <w:pPr>
              <w:pStyle w:val="aa"/>
              <w:ind w:firstLine="0"/>
              <w:jc w:val="center"/>
              <w:rPr>
                <w:b/>
                <w:bCs/>
              </w:rPr>
            </w:pPr>
            <w:r w:rsidRPr="004E150E">
              <w:rPr>
                <w:b/>
                <w:bCs/>
              </w:rPr>
              <w:t>Трудоемкость, %</w:t>
            </w:r>
          </w:p>
        </w:tc>
      </w:tr>
      <w:tr w:rsidR="00685574" w:rsidRPr="004E150E" w14:paraId="193EB759" w14:textId="77777777" w:rsidTr="00642F48">
        <w:tc>
          <w:tcPr>
            <w:tcW w:w="3397" w:type="dxa"/>
          </w:tcPr>
          <w:p w14:paraId="149C7BE9" w14:textId="77777777" w:rsidR="00685574" w:rsidRPr="004E150E" w:rsidRDefault="00685574" w:rsidP="00685574">
            <w:pPr>
              <w:pStyle w:val="aa"/>
              <w:ind w:firstLine="0"/>
            </w:pPr>
            <w:r w:rsidRPr="004E150E">
              <w:t>Предварительный этап</w:t>
            </w:r>
          </w:p>
        </w:tc>
        <w:tc>
          <w:tcPr>
            <w:tcW w:w="2833" w:type="dxa"/>
          </w:tcPr>
          <w:p w14:paraId="524A5C1B" w14:textId="772D4520" w:rsidR="00685574" w:rsidRPr="004E150E" w:rsidRDefault="001773DC" w:rsidP="00685574">
            <w:pPr>
              <w:pStyle w:val="aa"/>
              <w:ind w:firstLine="0"/>
              <w:jc w:val="center"/>
            </w:pPr>
            <w:r w:rsidRPr="004E150E">
              <w:t>2</w:t>
            </w:r>
          </w:p>
        </w:tc>
        <w:tc>
          <w:tcPr>
            <w:tcW w:w="3115" w:type="dxa"/>
          </w:tcPr>
          <w:p w14:paraId="09BC5612" w14:textId="643B4D46" w:rsidR="00685574" w:rsidRPr="004E150E" w:rsidRDefault="00E74A5E" w:rsidP="00685574">
            <w:pPr>
              <w:pStyle w:val="aa"/>
              <w:ind w:firstLine="0"/>
              <w:jc w:val="center"/>
            </w:pPr>
            <w:r w:rsidRPr="004E150E">
              <w:t>5.6</w:t>
            </w:r>
          </w:p>
        </w:tc>
      </w:tr>
      <w:tr w:rsidR="00685574" w:rsidRPr="004E150E" w14:paraId="010EDF51" w14:textId="77777777" w:rsidTr="00642F48">
        <w:tc>
          <w:tcPr>
            <w:tcW w:w="3397" w:type="dxa"/>
          </w:tcPr>
          <w:p w14:paraId="160C9DC3" w14:textId="04C9BE7D" w:rsidR="00685574" w:rsidRPr="004E150E" w:rsidRDefault="001773DC" w:rsidP="00685574">
            <w:pPr>
              <w:pStyle w:val="aa"/>
              <w:ind w:firstLine="0"/>
            </w:pPr>
            <w:r w:rsidRPr="004E150E">
              <w:t>Анализ предметной обла</w:t>
            </w:r>
            <w:r w:rsidRPr="004E150E">
              <w:softHyphen/>
              <w:t>сти</w:t>
            </w:r>
          </w:p>
        </w:tc>
        <w:tc>
          <w:tcPr>
            <w:tcW w:w="2833" w:type="dxa"/>
          </w:tcPr>
          <w:p w14:paraId="7D0CFFCD" w14:textId="1CD4ACAE" w:rsidR="00685574" w:rsidRPr="004E150E" w:rsidRDefault="001773DC" w:rsidP="00685574">
            <w:pPr>
              <w:pStyle w:val="aa"/>
              <w:ind w:firstLine="0"/>
              <w:jc w:val="center"/>
            </w:pPr>
            <w:r w:rsidRPr="004E150E">
              <w:t>7</w:t>
            </w:r>
          </w:p>
        </w:tc>
        <w:tc>
          <w:tcPr>
            <w:tcW w:w="3115" w:type="dxa"/>
          </w:tcPr>
          <w:p w14:paraId="76BE63FD" w14:textId="355F3D65" w:rsidR="00685574" w:rsidRPr="004E150E" w:rsidRDefault="00AE3BA7" w:rsidP="00685574">
            <w:pPr>
              <w:pStyle w:val="aa"/>
              <w:ind w:firstLine="0"/>
              <w:jc w:val="center"/>
            </w:pPr>
            <w:r w:rsidRPr="004E150E">
              <w:t>19.4</w:t>
            </w:r>
          </w:p>
        </w:tc>
      </w:tr>
      <w:tr w:rsidR="00685574" w:rsidRPr="004E150E" w14:paraId="4A1E1DE8" w14:textId="77777777" w:rsidTr="00642F48">
        <w:tc>
          <w:tcPr>
            <w:tcW w:w="3397" w:type="dxa"/>
          </w:tcPr>
          <w:p w14:paraId="3299EA63" w14:textId="0C81CE3A" w:rsidR="00685574" w:rsidRPr="004E150E" w:rsidRDefault="00685574" w:rsidP="00685574">
            <w:pPr>
              <w:pStyle w:val="aa"/>
              <w:ind w:firstLine="0"/>
            </w:pPr>
            <w:r w:rsidRPr="004E150E">
              <w:t>Проектирование</w:t>
            </w:r>
            <w:r w:rsidR="001773DC" w:rsidRPr="004E150E">
              <w:t xml:space="preserve"> мобиль</w:t>
            </w:r>
            <w:r w:rsidR="001773DC" w:rsidRPr="004E150E">
              <w:softHyphen/>
              <w:t>ного приложения</w:t>
            </w:r>
          </w:p>
        </w:tc>
        <w:tc>
          <w:tcPr>
            <w:tcW w:w="2833" w:type="dxa"/>
          </w:tcPr>
          <w:p w14:paraId="55C1A823" w14:textId="638AB4EE" w:rsidR="00685574" w:rsidRPr="004E150E" w:rsidRDefault="001773DC" w:rsidP="00685574">
            <w:pPr>
              <w:pStyle w:val="aa"/>
              <w:ind w:firstLine="0"/>
              <w:jc w:val="center"/>
            </w:pPr>
            <w:r w:rsidRPr="004E150E">
              <w:t>10</w:t>
            </w:r>
          </w:p>
        </w:tc>
        <w:tc>
          <w:tcPr>
            <w:tcW w:w="3115" w:type="dxa"/>
          </w:tcPr>
          <w:p w14:paraId="015C39B2" w14:textId="292AF810" w:rsidR="00685574" w:rsidRPr="004E150E" w:rsidRDefault="002342F1" w:rsidP="00685574">
            <w:pPr>
              <w:pStyle w:val="aa"/>
              <w:ind w:firstLine="0"/>
              <w:jc w:val="center"/>
            </w:pPr>
            <w:r w:rsidRPr="004E150E">
              <w:t>27.8</w:t>
            </w:r>
          </w:p>
        </w:tc>
      </w:tr>
      <w:tr w:rsidR="00685574" w:rsidRPr="004E150E" w14:paraId="437CD009" w14:textId="77777777" w:rsidTr="00642F48">
        <w:tc>
          <w:tcPr>
            <w:tcW w:w="3397" w:type="dxa"/>
          </w:tcPr>
          <w:p w14:paraId="006E28A0" w14:textId="70CD56CE" w:rsidR="00685574" w:rsidRPr="004E150E" w:rsidRDefault="00685574" w:rsidP="00685574">
            <w:pPr>
              <w:pStyle w:val="aa"/>
              <w:ind w:firstLine="0"/>
            </w:pPr>
            <w:r w:rsidRPr="004E150E">
              <w:t>Реализация</w:t>
            </w:r>
            <w:r w:rsidR="001773DC" w:rsidRPr="004E150E">
              <w:t xml:space="preserve"> мобильного приложения</w:t>
            </w:r>
          </w:p>
        </w:tc>
        <w:tc>
          <w:tcPr>
            <w:tcW w:w="2833" w:type="dxa"/>
          </w:tcPr>
          <w:p w14:paraId="1D192AD0" w14:textId="45C86895" w:rsidR="00685574" w:rsidRPr="004E150E" w:rsidRDefault="001773DC" w:rsidP="00685574">
            <w:pPr>
              <w:pStyle w:val="aa"/>
              <w:ind w:firstLine="0"/>
              <w:jc w:val="center"/>
            </w:pPr>
            <w:r w:rsidRPr="004E150E">
              <w:t>15</w:t>
            </w:r>
          </w:p>
        </w:tc>
        <w:tc>
          <w:tcPr>
            <w:tcW w:w="3115" w:type="dxa"/>
          </w:tcPr>
          <w:p w14:paraId="698C393D" w14:textId="30922DE2" w:rsidR="00685574" w:rsidRPr="004E150E" w:rsidRDefault="00685574" w:rsidP="00685574">
            <w:pPr>
              <w:pStyle w:val="aa"/>
              <w:ind w:firstLine="0"/>
              <w:jc w:val="center"/>
            </w:pPr>
            <w:r w:rsidRPr="004E150E">
              <w:t>4</w:t>
            </w:r>
            <w:r w:rsidR="002342F1" w:rsidRPr="004E150E">
              <w:t>1.7</w:t>
            </w:r>
          </w:p>
        </w:tc>
      </w:tr>
      <w:tr w:rsidR="00685574" w:rsidRPr="004E150E" w14:paraId="0F43994A" w14:textId="77777777" w:rsidTr="00642F48">
        <w:tc>
          <w:tcPr>
            <w:tcW w:w="3397" w:type="dxa"/>
          </w:tcPr>
          <w:p w14:paraId="2645B699" w14:textId="12A45A84" w:rsidR="00685574" w:rsidRPr="004E150E" w:rsidRDefault="00685574" w:rsidP="00685574">
            <w:pPr>
              <w:pStyle w:val="aa"/>
              <w:ind w:firstLine="0"/>
            </w:pPr>
            <w:r w:rsidRPr="004E150E">
              <w:t>Тестирование</w:t>
            </w:r>
            <w:r w:rsidR="001773DC" w:rsidRPr="004E150E">
              <w:t xml:space="preserve"> мобильного приложения</w:t>
            </w:r>
          </w:p>
        </w:tc>
        <w:tc>
          <w:tcPr>
            <w:tcW w:w="2833" w:type="dxa"/>
          </w:tcPr>
          <w:p w14:paraId="5B7AD071" w14:textId="05F16678" w:rsidR="00685574" w:rsidRPr="004E150E" w:rsidRDefault="001773DC" w:rsidP="00685574">
            <w:pPr>
              <w:pStyle w:val="aa"/>
              <w:ind w:firstLine="0"/>
              <w:jc w:val="center"/>
            </w:pPr>
            <w:r w:rsidRPr="004E150E">
              <w:t>2</w:t>
            </w:r>
          </w:p>
        </w:tc>
        <w:tc>
          <w:tcPr>
            <w:tcW w:w="3115" w:type="dxa"/>
          </w:tcPr>
          <w:p w14:paraId="119B561F" w14:textId="4C0439E0" w:rsidR="00685574" w:rsidRPr="004E150E" w:rsidRDefault="003646C5" w:rsidP="00685574">
            <w:pPr>
              <w:pStyle w:val="aa"/>
              <w:ind w:firstLine="0"/>
              <w:jc w:val="center"/>
            </w:pPr>
            <w:r w:rsidRPr="004E150E">
              <w:t>5.6</w:t>
            </w:r>
          </w:p>
        </w:tc>
      </w:tr>
      <w:tr w:rsidR="00685574" w:rsidRPr="00826330" w14:paraId="17A5048C" w14:textId="77777777" w:rsidTr="00642F48">
        <w:tc>
          <w:tcPr>
            <w:tcW w:w="3397" w:type="dxa"/>
          </w:tcPr>
          <w:p w14:paraId="2F5C5DF0" w14:textId="77777777" w:rsidR="00685574" w:rsidRPr="004E150E" w:rsidRDefault="00685574" w:rsidP="00685574">
            <w:pPr>
              <w:pStyle w:val="aa"/>
              <w:ind w:firstLine="0"/>
            </w:pPr>
            <w:r w:rsidRPr="004E150E">
              <w:t>Итого</w:t>
            </w:r>
          </w:p>
        </w:tc>
        <w:tc>
          <w:tcPr>
            <w:tcW w:w="2833" w:type="dxa"/>
          </w:tcPr>
          <w:p w14:paraId="058C808E" w14:textId="3DC48471" w:rsidR="00685574" w:rsidRPr="004E150E" w:rsidRDefault="003E5CF7" w:rsidP="00685574">
            <w:pPr>
              <w:pStyle w:val="aa"/>
              <w:ind w:firstLine="0"/>
              <w:jc w:val="center"/>
            </w:pPr>
            <w:r w:rsidRPr="004E150E">
              <w:t>36</w:t>
            </w:r>
          </w:p>
        </w:tc>
        <w:tc>
          <w:tcPr>
            <w:tcW w:w="3115" w:type="dxa"/>
          </w:tcPr>
          <w:p w14:paraId="7A2C7C2F" w14:textId="77777777" w:rsidR="00685574" w:rsidRPr="004E150E" w:rsidRDefault="00685574" w:rsidP="00685574">
            <w:pPr>
              <w:pStyle w:val="aa"/>
              <w:ind w:firstLine="0"/>
              <w:jc w:val="center"/>
            </w:pPr>
            <w:r w:rsidRPr="004E150E">
              <w:t>100</w:t>
            </w:r>
          </w:p>
        </w:tc>
      </w:tr>
    </w:tbl>
    <w:p w14:paraId="30AC30DF" w14:textId="556D7467" w:rsidR="00685574" w:rsidRDefault="00685574" w:rsidP="00316C9F">
      <w:pPr>
        <w:pStyle w:val="aa"/>
        <w:rPr>
          <w:highlight w:val="yellow"/>
        </w:rPr>
      </w:pPr>
    </w:p>
    <w:p w14:paraId="6317720D" w14:textId="60548F05" w:rsidR="00316C9F" w:rsidRDefault="00316C9F" w:rsidP="00316C9F">
      <w:pPr>
        <w:pStyle w:val="aa"/>
      </w:pPr>
      <w:r w:rsidRPr="00316C9F">
        <w:t>Затраты при разработки мобильного приложения для выпускной квалификационной работы отнесены к единовременным затратам.</w:t>
      </w:r>
    </w:p>
    <w:p w14:paraId="54F0117F" w14:textId="4149DDDC" w:rsidR="00D506E8" w:rsidRDefault="00D506E8" w:rsidP="00B930F3">
      <w:pPr>
        <w:pStyle w:val="23"/>
      </w:pPr>
      <w:r>
        <w:t>5.2 Расчет затрат по экономическим элементам</w:t>
      </w:r>
    </w:p>
    <w:p w14:paraId="6380EE80" w14:textId="7F8F1026" w:rsidR="00B66501" w:rsidRDefault="00B930F3" w:rsidP="00B930F3">
      <w:pPr>
        <w:pStyle w:val="aa"/>
      </w:pPr>
      <w:r>
        <w:t>К з</w:t>
      </w:r>
      <w:r w:rsidR="00B66501">
        <w:t>атрат</w:t>
      </w:r>
      <w:r>
        <w:t>ам</w:t>
      </w:r>
      <w:r w:rsidR="00B66501">
        <w:t xml:space="preserve"> по экономическим элементам на создание программного обеспечения </w:t>
      </w:r>
      <w:r>
        <w:t xml:space="preserve">относятся </w:t>
      </w:r>
      <w:r w:rsidR="00B66501">
        <w:t>следующие составляющие:</w:t>
      </w:r>
    </w:p>
    <w:p w14:paraId="1B16C7AC" w14:textId="76A3DF04" w:rsidR="00B66501" w:rsidRDefault="00B66501" w:rsidP="007266F5">
      <w:pPr>
        <w:pStyle w:val="aa"/>
        <w:numPr>
          <w:ilvl w:val="0"/>
          <w:numId w:val="49"/>
        </w:numPr>
        <w:ind w:left="0" w:firstLine="709"/>
      </w:pPr>
      <w:r>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t xml:space="preserve"> В таблице 5.2 представлены материальные затраты на разработку.</w:t>
      </w:r>
    </w:p>
    <w:p w14:paraId="1838D091" w14:textId="4B0F0284" w:rsidR="007266F5" w:rsidRDefault="007266F5" w:rsidP="007266F5">
      <w:pPr>
        <w:pStyle w:val="aa"/>
        <w:ind w:left="709" w:firstLine="0"/>
      </w:pPr>
    </w:p>
    <w:p w14:paraId="4FA1473F" w14:textId="77777777" w:rsidR="0040608E" w:rsidRPr="00EA6A50" w:rsidRDefault="0040608E" w:rsidP="0040608E">
      <w:pPr>
        <w:pStyle w:val="af6"/>
      </w:pPr>
      <w:r w:rsidRPr="00EA6A50">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EA6A50" w14:paraId="2D05F566" w14:textId="77777777" w:rsidTr="00F92DB3">
        <w:tc>
          <w:tcPr>
            <w:tcW w:w="3114" w:type="dxa"/>
          </w:tcPr>
          <w:p w14:paraId="793709E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Наименование</w:t>
            </w:r>
          </w:p>
        </w:tc>
        <w:tc>
          <w:tcPr>
            <w:tcW w:w="2126" w:type="dxa"/>
          </w:tcPr>
          <w:p w14:paraId="4F8326AD"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Цена</w:t>
            </w:r>
          </w:p>
        </w:tc>
        <w:tc>
          <w:tcPr>
            <w:tcW w:w="1768" w:type="dxa"/>
          </w:tcPr>
          <w:p w14:paraId="756F932F"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Количество</w:t>
            </w:r>
          </w:p>
        </w:tc>
        <w:tc>
          <w:tcPr>
            <w:tcW w:w="2337" w:type="dxa"/>
          </w:tcPr>
          <w:p w14:paraId="546E783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Стоимость</w:t>
            </w:r>
          </w:p>
        </w:tc>
      </w:tr>
      <w:tr w:rsidR="0040608E" w:rsidRPr="00EA6A50" w14:paraId="268CB332" w14:textId="77777777" w:rsidTr="00F92DB3">
        <w:tc>
          <w:tcPr>
            <w:tcW w:w="3114" w:type="dxa"/>
          </w:tcPr>
          <w:p w14:paraId="58A41EB9" w14:textId="3FE0B9D4" w:rsidR="0040608E" w:rsidRPr="00EA6A50" w:rsidRDefault="00431A88" w:rsidP="00C33F4A">
            <w:pPr>
              <w:rPr>
                <w:rFonts w:ascii="Times New Roman" w:hAnsi="Times New Roman" w:cs="Times New Roman"/>
                <w:sz w:val="28"/>
                <w:szCs w:val="28"/>
              </w:rPr>
            </w:pPr>
            <w:r w:rsidRPr="00EA6A50">
              <w:rPr>
                <w:rFonts w:ascii="Times New Roman" w:hAnsi="Times New Roman" w:cs="Times New Roman"/>
                <w:sz w:val="28"/>
                <w:szCs w:val="28"/>
              </w:rPr>
              <w:t>Набор к</w:t>
            </w:r>
            <w:r w:rsidR="00C33F4A" w:rsidRPr="00EA6A50">
              <w:rPr>
                <w:rFonts w:ascii="Times New Roman" w:hAnsi="Times New Roman" w:cs="Times New Roman"/>
                <w:sz w:val="28"/>
                <w:szCs w:val="28"/>
              </w:rPr>
              <w:t>анцеляри</w:t>
            </w:r>
            <w:r w:rsidRPr="00EA6A50">
              <w:rPr>
                <w:rFonts w:ascii="Times New Roman" w:hAnsi="Times New Roman" w:cs="Times New Roman"/>
                <w:sz w:val="28"/>
                <w:szCs w:val="28"/>
              </w:rPr>
              <w:t>и</w:t>
            </w:r>
          </w:p>
        </w:tc>
        <w:tc>
          <w:tcPr>
            <w:tcW w:w="2126" w:type="dxa"/>
          </w:tcPr>
          <w:p w14:paraId="2B3B82CA" w14:textId="2B45C47F"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25154239" w14:textId="6612C73C"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1</w:t>
            </w:r>
          </w:p>
        </w:tc>
        <w:tc>
          <w:tcPr>
            <w:tcW w:w="2337" w:type="dxa"/>
          </w:tcPr>
          <w:p w14:paraId="3B9A3915" w14:textId="26F588B6"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p>
        </w:tc>
      </w:tr>
      <w:tr w:rsidR="0040608E" w:rsidRPr="00EA6A50" w14:paraId="34ECB6B1" w14:textId="77777777" w:rsidTr="00F92DB3">
        <w:tc>
          <w:tcPr>
            <w:tcW w:w="3114" w:type="dxa"/>
          </w:tcPr>
          <w:p w14:paraId="7EC35376"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sz w:val="28"/>
                <w:szCs w:val="28"/>
              </w:rPr>
              <w:t>Печать (1 лист)</w:t>
            </w:r>
          </w:p>
        </w:tc>
        <w:tc>
          <w:tcPr>
            <w:tcW w:w="2126" w:type="dxa"/>
          </w:tcPr>
          <w:p w14:paraId="2665CEF4" w14:textId="7572B95B"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5</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2AC12E80" w14:textId="1BFC917E"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100</w:t>
            </w:r>
          </w:p>
        </w:tc>
        <w:tc>
          <w:tcPr>
            <w:tcW w:w="2337" w:type="dxa"/>
          </w:tcPr>
          <w:p w14:paraId="50219F65" w14:textId="5B7CC4A9" w:rsidR="0040608E" w:rsidRPr="00EA6A50" w:rsidRDefault="00DE2A0F" w:rsidP="00C33F4A">
            <w:pPr>
              <w:jc w:val="center"/>
              <w:rPr>
                <w:rFonts w:ascii="Times New Roman" w:hAnsi="Times New Roman" w:cs="Times New Roman"/>
                <w:sz w:val="28"/>
                <w:szCs w:val="28"/>
              </w:rPr>
            </w:pPr>
            <w:r w:rsidRPr="00EA6A50">
              <w:rPr>
                <w:rFonts w:ascii="Times New Roman" w:hAnsi="Times New Roman" w:cs="Times New Roman"/>
                <w:sz w:val="28"/>
                <w:szCs w:val="28"/>
              </w:rPr>
              <w:t>500</w:t>
            </w:r>
          </w:p>
        </w:tc>
      </w:tr>
      <w:tr w:rsidR="0040608E" w:rsidRPr="00EA6A50" w14:paraId="7EC4B8D7" w14:textId="77777777" w:rsidTr="00F92DB3">
        <w:tc>
          <w:tcPr>
            <w:tcW w:w="3114" w:type="dxa"/>
          </w:tcPr>
          <w:p w14:paraId="78296556" w14:textId="2971D4E6" w:rsidR="0040608E" w:rsidRPr="00EA6A50" w:rsidRDefault="00AA4741" w:rsidP="00C33F4A">
            <w:pPr>
              <w:rPr>
                <w:rFonts w:ascii="Times New Roman" w:hAnsi="Times New Roman" w:cs="Times New Roman"/>
                <w:sz w:val="28"/>
                <w:szCs w:val="28"/>
              </w:rPr>
            </w:pPr>
            <w:r w:rsidRPr="00EA6A50">
              <w:rPr>
                <w:rFonts w:ascii="Times New Roman" w:hAnsi="Times New Roman" w:cs="Times New Roman"/>
                <w:sz w:val="28"/>
                <w:szCs w:val="28"/>
              </w:rPr>
              <w:t>Пакет интернета</w:t>
            </w:r>
          </w:p>
        </w:tc>
        <w:tc>
          <w:tcPr>
            <w:tcW w:w="2126" w:type="dxa"/>
          </w:tcPr>
          <w:p w14:paraId="6721878E" w14:textId="1C9DA3A5" w:rsidR="0040608E" w:rsidRPr="00EA6A50" w:rsidRDefault="00AA4741"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0C5A4169" w14:textId="5D7281A4" w:rsidR="0040608E" w:rsidRPr="00EA6A50" w:rsidRDefault="00A51B6D" w:rsidP="00C33F4A">
            <w:pPr>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7D8BFF0E" w14:textId="77777777" w:rsidR="0040608E" w:rsidRPr="00EA6A50" w:rsidRDefault="0040608E"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p>
        </w:tc>
      </w:tr>
      <w:tr w:rsidR="0040608E" w:rsidRPr="00826330" w14:paraId="02AF997C" w14:textId="77777777" w:rsidTr="00F92DB3">
        <w:tc>
          <w:tcPr>
            <w:tcW w:w="7008" w:type="dxa"/>
            <w:gridSpan w:val="3"/>
          </w:tcPr>
          <w:p w14:paraId="5BF3FA94"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b/>
                <w:sz w:val="28"/>
                <w:szCs w:val="28"/>
              </w:rPr>
              <w:t>Итого</w:t>
            </w:r>
          </w:p>
        </w:tc>
        <w:tc>
          <w:tcPr>
            <w:tcW w:w="2337" w:type="dxa"/>
          </w:tcPr>
          <w:p w14:paraId="39E0DDF4" w14:textId="6BCB399E" w:rsidR="0040608E" w:rsidRPr="00EA6A50" w:rsidRDefault="00D6326D" w:rsidP="00C33F4A">
            <w:pPr>
              <w:jc w:val="center"/>
              <w:rPr>
                <w:rFonts w:ascii="Times New Roman" w:hAnsi="Times New Roman" w:cs="Times New Roman"/>
                <w:sz w:val="28"/>
                <w:szCs w:val="28"/>
              </w:rPr>
            </w:pPr>
            <w:r w:rsidRPr="00EA6A50">
              <w:rPr>
                <w:rFonts w:ascii="Times New Roman" w:hAnsi="Times New Roman" w:cs="Times New Roman"/>
                <w:b/>
                <w:sz w:val="28"/>
                <w:szCs w:val="28"/>
              </w:rPr>
              <w:t>990</w:t>
            </w:r>
          </w:p>
        </w:tc>
      </w:tr>
    </w:tbl>
    <w:p w14:paraId="19E05ECB" w14:textId="77777777" w:rsidR="0040608E" w:rsidRDefault="0040608E" w:rsidP="007266F5">
      <w:pPr>
        <w:pStyle w:val="aa"/>
        <w:ind w:left="709" w:firstLine="0"/>
      </w:pPr>
    </w:p>
    <w:p w14:paraId="131CCFAC" w14:textId="5D36AE79" w:rsidR="00B66501" w:rsidRPr="00316C9F" w:rsidRDefault="00B66501" w:rsidP="007266F5">
      <w:pPr>
        <w:pStyle w:val="aa"/>
        <w:numPr>
          <w:ilvl w:val="0"/>
          <w:numId w:val="49"/>
        </w:numPr>
        <w:ind w:left="0" w:firstLine="709"/>
      </w:pPr>
      <w:r>
        <w:lastRenderedPageBreak/>
        <w:t>Затраты на электроэнергию</w:t>
      </w:r>
      <w:r w:rsidR="005C478D">
        <w:t xml:space="preserve"> – с</w:t>
      </w:r>
      <w:r>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1F574F76" w:rsidR="00685574" w:rsidRPr="00191B0C" w:rsidRDefault="00685574" w:rsidP="00D67CE9">
      <w:pPr>
        <w:pStyle w:val="aa"/>
      </w:pPr>
      <w:r w:rsidRPr="00191B0C">
        <w:t xml:space="preserve">В процессе </w:t>
      </w:r>
      <w:r w:rsidR="00F4248C" w:rsidRPr="00191B0C">
        <w:t>проектирования и разработки мобильного приложения</w:t>
      </w:r>
      <w:r w:rsidRPr="00191B0C">
        <w:t xml:space="preserve"> для работы использовался ноутбук </w:t>
      </w:r>
      <w:r w:rsidR="00F4248C" w:rsidRPr="00191B0C">
        <w:rPr>
          <w:lang w:val="en-US"/>
        </w:rPr>
        <w:t>Acer</w:t>
      </w:r>
      <w:r w:rsidR="00F4248C" w:rsidRPr="00191B0C">
        <w:t xml:space="preserve"> </w:t>
      </w:r>
      <w:r w:rsidR="00F4248C" w:rsidRPr="00191B0C">
        <w:rPr>
          <w:lang w:val="en-US"/>
        </w:rPr>
        <w:t>Aspire</w:t>
      </w:r>
      <w:r w:rsidR="00F4248C" w:rsidRPr="00191B0C">
        <w:t xml:space="preserve"> </w:t>
      </w:r>
      <w:r w:rsidR="00F4248C" w:rsidRPr="00191B0C">
        <w:rPr>
          <w:lang w:val="en-US"/>
        </w:rPr>
        <w:t>A</w:t>
      </w:r>
      <w:r w:rsidR="00F4248C" w:rsidRPr="00191B0C">
        <w:t>715-71</w:t>
      </w:r>
      <w:r w:rsidR="00F4248C" w:rsidRPr="00191B0C">
        <w:rPr>
          <w:lang w:val="en-US"/>
        </w:rPr>
        <w:t>G</w:t>
      </w:r>
      <w:r w:rsidRPr="00191B0C">
        <w:t>. Потребление электроэнергии ноутбуком – 0,1</w:t>
      </w:r>
      <w:r w:rsidR="00D42474" w:rsidRPr="00191B0C">
        <w:t>35</w:t>
      </w:r>
      <w:r w:rsidRPr="00191B0C">
        <w:t xml:space="preserve"> кВт/ч/ </w:t>
      </w:r>
    </w:p>
    <w:p w14:paraId="2A83AE7B" w14:textId="44D73F3D" w:rsidR="00685574" w:rsidRPr="00191B0C" w:rsidRDefault="00685574" w:rsidP="00D67CE9">
      <w:pPr>
        <w:pStyle w:val="aa"/>
      </w:pPr>
      <w:r w:rsidRPr="00191B0C">
        <w:t xml:space="preserve">Стоимость 1кВт электроэнергии составляет </w:t>
      </w:r>
      <w:r w:rsidR="00D67CE9" w:rsidRPr="00191B0C">
        <w:t xml:space="preserve">1,42 </w:t>
      </w:r>
      <w:r w:rsidRPr="00191B0C">
        <w:t xml:space="preserve">руб. </w:t>
      </w:r>
    </w:p>
    <w:p w14:paraId="18C97516" w14:textId="0B5F077C" w:rsidR="00685574" w:rsidRPr="00191B0C" w:rsidRDefault="00685574" w:rsidP="00D67CE9">
      <w:pPr>
        <w:pStyle w:val="aa"/>
      </w:pPr>
      <w:r w:rsidRPr="00191B0C">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191B0C">
        <w:t xml:space="preserve"> работы равна</w:t>
      </w:r>
      <w:r w:rsidR="00D67CE9" w:rsidRPr="00191B0C">
        <w:t xml:space="preserve"> (1)</w:t>
      </w:r>
      <w:r w:rsidRPr="00191B0C">
        <w:t>:</w:t>
      </w:r>
    </w:p>
    <w:p w14:paraId="039D7CA7" w14:textId="77777777" w:rsidR="00685574" w:rsidRPr="00191B0C"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191B0C" w14:paraId="232D7121" w14:textId="77777777" w:rsidTr="00F70BF8">
        <w:tc>
          <w:tcPr>
            <w:tcW w:w="8642" w:type="dxa"/>
          </w:tcPr>
          <w:p w14:paraId="4E43214A" w14:textId="5C8E7F0D" w:rsidR="00ED0A04" w:rsidRPr="00191B0C" w:rsidRDefault="003B3B7B"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=0,135×1,42=0,1917 руб./час</m:t>
                </m:r>
              </m:oMath>
            </m:oMathPara>
          </w:p>
        </w:tc>
        <w:tc>
          <w:tcPr>
            <w:tcW w:w="703" w:type="dxa"/>
          </w:tcPr>
          <w:p w14:paraId="0060F897" w14:textId="4DB6E056" w:rsidR="00ED0A04" w:rsidRPr="00191B0C" w:rsidRDefault="00ED0A04" w:rsidP="00167F1F">
            <w:pPr>
              <w:pStyle w:val="aa"/>
              <w:ind w:firstLine="0"/>
              <w:jc w:val="right"/>
            </w:pPr>
            <w:r w:rsidRPr="00191B0C">
              <w:t>(1)</w:t>
            </w:r>
          </w:p>
        </w:tc>
      </w:tr>
    </w:tbl>
    <w:p w14:paraId="2DD7EAAC" w14:textId="77777777" w:rsidR="00685574" w:rsidRPr="00826330" w:rsidRDefault="00685574" w:rsidP="00ED0A04">
      <w:pPr>
        <w:pStyle w:val="aa"/>
        <w:rPr>
          <w:highlight w:val="yellow"/>
        </w:rPr>
      </w:pPr>
    </w:p>
    <w:p w14:paraId="4F52839A" w14:textId="3045E2A3" w:rsidR="00685574" w:rsidRPr="00601090" w:rsidRDefault="00685574" w:rsidP="002C4411">
      <w:pPr>
        <w:pStyle w:val="aa"/>
      </w:pPr>
      <w:r w:rsidRPr="00601090">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Pr>
          <w:rFonts w:eastAsiaTheme="minorEastAsia"/>
        </w:rPr>
        <w:t xml:space="preserve"> (2)</w:t>
      </w:r>
      <w:r w:rsidRPr="00601090">
        <w:rPr>
          <w:rFonts w:eastAsiaTheme="minorEastAsia"/>
        </w:rPr>
        <w:t>:</w:t>
      </w:r>
    </w:p>
    <w:p w14:paraId="2B8F90D9" w14:textId="77777777" w:rsidR="00685574" w:rsidRPr="00826330" w:rsidRDefault="00685574" w:rsidP="00601090">
      <w:pPr>
        <w:pStyle w:val="aa"/>
        <w:rPr>
          <w:highlight w:val="yellow"/>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14:paraId="7150A209" w14:textId="77777777" w:rsidTr="00F70BF8">
        <w:tc>
          <w:tcPr>
            <w:tcW w:w="8642" w:type="dxa"/>
          </w:tcPr>
          <w:p w14:paraId="4ADEE2CF" w14:textId="38FA9DE3" w:rsidR="00601090" w:rsidRDefault="003B3B7B" w:rsidP="00601090">
            <w:pPr>
              <w:pStyle w:val="aa"/>
              <w:ind w:firstLine="0"/>
              <w:jc w:val="center"/>
              <w:rPr>
                <w:highlight w:val="yellow"/>
              </w:rP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=36 ×6=216 час.</m:t>
                </m:r>
              </m:oMath>
            </m:oMathPara>
          </w:p>
        </w:tc>
        <w:tc>
          <w:tcPr>
            <w:tcW w:w="703" w:type="dxa"/>
          </w:tcPr>
          <w:p w14:paraId="63AFFB82" w14:textId="081436F4" w:rsidR="00601090" w:rsidRDefault="00601090" w:rsidP="00167F1F">
            <w:pPr>
              <w:pStyle w:val="aa"/>
              <w:ind w:firstLine="0"/>
              <w:jc w:val="right"/>
              <w:rPr>
                <w:highlight w:val="yellow"/>
              </w:rPr>
            </w:pPr>
            <w:r w:rsidRPr="00601090">
              <w:t>(2)</w:t>
            </w:r>
          </w:p>
        </w:tc>
      </w:tr>
    </w:tbl>
    <w:p w14:paraId="3DB4AFDF" w14:textId="3DC4A31F" w:rsidR="00685574" w:rsidRPr="00826330" w:rsidRDefault="00685574" w:rsidP="00601090">
      <w:pPr>
        <w:pStyle w:val="aa"/>
        <w:rPr>
          <w:highlight w:val="yellow"/>
        </w:rPr>
      </w:pPr>
    </w:p>
    <w:p w14:paraId="40614C2C" w14:textId="4D6794E5" w:rsidR="00685574" w:rsidRPr="0050163D" w:rsidRDefault="00685574" w:rsidP="0050163D">
      <w:pPr>
        <w:pStyle w:val="aa"/>
      </w:pPr>
      <w:r w:rsidRPr="0050163D">
        <w:t>Себестоимость электроэнергии рассчитывается по формуле</w:t>
      </w:r>
      <w:r w:rsidR="0050163D">
        <w:t xml:space="preserve"> (3)</w:t>
      </w:r>
      <w:r w:rsidRPr="0050163D">
        <w:t>: </w:t>
      </w:r>
    </w:p>
    <w:p w14:paraId="6FB40834" w14:textId="77777777" w:rsidR="00685574" w:rsidRPr="00826330" w:rsidRDefault="00685574" w:rsidP="00167F1F">
      <w:pPr>
        <w:pStyle w:val="aa"/>
        <w:rPr>
          <w:highlight w:val="yellow"/>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14:paraId="05A99AED" w14:textId="77777777" w:rsidTr="00F70BF8">
        <w:tc>
          <w:tcPr>
            <w:tcW w:w="8642" w:type="dxa"/>
          </w:tcPr>
          <w:p w14:paraId="12083CA5" w14:textId="22E71D1B" w:rsidR="00167F1F" w:rsidRDefault="003B3B7B" w:rsidP="00167F1F">
            <w:pPr>
              <w:pStyle w:val="aa"/>
              <w:ind w:firstLine="0"/>
              <w:jc w:val="center"/>
              <w:rPr>
                <w:highlight w:val="yellow"/>
              </w:rP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oMath>
            </m:oMathPara>
          </w:p>
        </w:tc>
        <w:tc>
          <w:tcPr>
            <w:tcW w:w="703" w:type="dxa"/>
          </w:tcPr>
          <w:p w14:paraId="610B32D2" w14:textId="3B4360D8" w:rsidR="00167F1F" w:rsidRDefault="00167F1F" w:rsidP="00167F1F">
            <w:pPr>
              <w:pStyle w:val="aa"/>
              <w:ind w:firstLine="0"/>
              <w:jc w:val="right"/>
              <w:rPr>
                <w:highlight w:val="yellow"/>
              </w:rPr>
            </w:pPr>
            <w:r w:rsidRPr="00167F1F">
              <w:t>(3)</w:t>
            </w:r>
          </w:p>
        </w:tc>
      </w:tr>
    </w:tbl>
    <w:p w14:paraId="68AB9305" w14:textId="1F02CB5D" w:rsidR="00685574" w:rsidRPr="00167F1F" w:rsidRDefault="00685574" w:rsidP="00167F1F">
      <w:pPr>
        <w:pStyle w:val="aa"/>
        <w:rPr>
          <w:highlight w:val="yellow"/>
        </w:rPr>
      </w:pPr>
    </w:p>
    <w:p w14:paraId="010EB963" w14:textId="3E3D80C8" w:rsidR="00685574" w:rsidRPr="00573E02" w:rsidRDefault="00685574" w:rsidP="00573E02">
      <w:pPr>
        <w:pStyle w:val="aa"/>
      </w:pPr>
      <w:r w:rsidRPr="00573E02">
        <w:t>Используя формулу (</w:t>
      </w:r>
      <w:r w:rsidR="00DF5B5C" w:rsidRPr="00573E02">
        <w:t>3</w:t>
      </w:r>
      <w:r w:rsidRPr="00573E02">
        <w:t>), получаем</w:t>
      </w:r>
      <w:r w:rsidR="00DF5B5C" w:rsidRPr="00573E02">
        <w:t xml:space="preserve"> (4)</w:t>
      </w:r>
      <w:r w:rsidRPr="00573E02">
        <w:t>:</w:t>
      </w:r>
    </w:p>
    <w:p w14:paraId="2CEACE2D" w14:textId="77777777" w:rsidR="00685574" w:rsidRPr="00826330" w:rsidRDefault="00685574" w:rsidP="00573E02">
      <w:pPr>
        <w:pStyle w:val="aa"/>
        <w:rPr>
          <w:highlight w:val="yellow"/>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73E02" w14:paraId="496C453E" w14:textId="77777777" w:rsidTr="00F70BF8">
        <w:tc>
          <w:tcPr>
            <w:tcW w:w="8642" w:type="dxa"/>
          </w:tcPr>
          <w:p w14:paraId="462A8FBD" w14:textId="46AE6017" w:rsidR="00573E02" w:rsidRPr="00573E02" w:rsidRDefault="003B3B7B" w:rsidP="00573E02">
            <w:pPr>
              <w:ind w:left="720"/>
              <w:rPr>
                <w:sz w:val="28"/>
                <w:szCs w:val="28"/>
                <w:highlight w:val="yellow"/>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=216 ×0,1917=41,4072 руб.</m:t>
                </m:r>
              </m:oMath>
            </m:oMathPara>
          </w:p>
        </w:tc>
        <w:tc>
          <w:tcPr>
            <w:tcW w:w="703" w:type="dxa"/>
          </w:tcPr>
          <w:p w14:paraId="69D91E4C" w14:textId="3C57633E" w:rsidR="00573E02" w:rsidRPr="00573E02" w:rsidRDefault="00573E02" w:rsidP="00573E02">
            <w:pPr>
              <w:pStyle w:val="aa"/>
              <w:ind w:firstLine="0"/>
              <w:jc w:val="right"/>
            </w:pPr>
            <w:r w:rsidRPr="00573E02">
              <w:t>(4)</w:t>
            </w:r>
          </w:p>
        </w:tc>
      </w:tr>
    </w:tbl>
    <w:p w14:paraId="29CF6924" w14:textId="77777777" w:rsidR="00685574" w:rsidRPr="00826330" w:rsidRDefault="00685574" w:rsidP="00573E02">
      <w:pPr>
        <w:pStyle w:val="aa"/>
        <w:rPr>
          <w:highlight w:val="yellow"/>
        </w:rPr>
      </w:pPr>
    </w:p>
    <w:p w14:paraId="15014294" w14:textId="5E622C78" w:rsidR="00685574" w:rsidRPr="00B55AA0" w:rsidRDefault="00685574" w:rsidP="00C03959">
      <w:pPr>
        <w:pStyle w:val="aa"/>
      </w:pPr>
      <w:r w:rsidRPr="00B55AA0">
        <w:t xml:space="preserve">По </w:t>
      </w:r>
      <w:r w:rsidR="004E2B84" w:rsidRPr="00B55AA0">
        <w:t>результатам</w:t>
      </w:r>
      <w:r w:rsidRPr="00B55AA0">
        <w:t xml:space="preserve"> вышеприведённых расчётов </w:t>
      </w:r>
      <w:r w:rsidR="004E2B84" w:rsidRPr="00B55AA0">
        <w:t>составлена</w:t>
      </w:r>
      <w:r w:rsidRPr="00B55AA0">
        <w:t xml:space="preserve"> смета затрат на </w:t>
      </w:r>
      <w:r w:rsidR="004E2B84" w:rsidRPr="00B55AA0">
        <w:t>разработку мобильного приложения</w:t>
      </w:r>
      <w:r w:rsidR="00E75F86">
        <w:t xml:space="preserve"> (см. таблицу 5.3)</w:t>
      </w:r>
      <w:r w:rsidRPr="00B55AA0">
        <w:t>.</w:t>
      </w:r>
    </w:p>
    <w:p w14:paraId="6C63D997" w14:textId="77777777" w:rsidR="00685574" w:rsidRPr="00826330" w:rsidRDefault="00685574" w:rsidP="00FE169B">
      <w:pPr>
        <w:pStyle w:val="aa"/>
        <w:rPr>
          <w:highlight w:val="yellow"/>
        </w:rPr>
      </w:pPr>
    </w:p>
    <w:p w14:paraId="5A5C061C" w14:textId="08C1BBE1" w:rsidR="00B55AA0" w:rsidRPr="00EA6A50" w:rsidRDefault="00B55AA0" w:rsidP="00B55AA0">
      <w:pPr>
        <w:pStyle w:val="af6"/>
      </w:pPr>
      <w:r w:rsidRPr="00EA6A50">
        <w:t>Таблица 5.</w:t>
      </w:r>
      <w:r>
        <w:t>3</w:t>
      </w:r>
      <w:r w:rsidRPr="00EA6A50">
        <w:t xml:space="preserve"> – </w:t>
      </w:r>
      <w:r>
        <w:t>Смета затрат</w:t>
      </w:r>
    </w:p>
    <w:tbl>
      <w:tblPr>
        <w:tblStyle w:val="af1"/>
        <w:tblW w:w="0" w:type="auto"/>
        <w:tblLook w:val="04A0" w:firstRow="1" w:lastRow="0" w:firstColumn="1" w:lastColumn="0" w:noHBand="0" w:noVBand="1"/>
      </w:tblPr>
      <w:tblGrid>
        <w:gridCol w:w="4672"/>
        <w:gridCol w:w="4673"/>
      </w:tblGrid>
      <w:tr w:rsidR="00685574" w:rsidRPr="00826330" w14:paraId="0FFDBC5A" w14:textId="77777777" w:rsidTr="00642F48">
        <w:tc>
          <w:tcPr>
            <w:tcW w:w="4672" w:type="dxa"/>
          </w:tcPr>
          <w:p w14:paraId="784D5CF5"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Элемент затрат</w:t>
            </w:r>
          </w:p>
        </w:tc>
        <w:tc>
          <w:tcPr>
            <w:tcW w:w="4673" w:type="dxa"/>
          </w:tcPr>
          <w:p w14:paraId="4AF40F5A"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 xml:space="preserve">Сметная стоимость, </w:t>
            </w:r>
            <w:proofErr w:type="spellStart"/>
            <w:r w:rsidRPr="00B55AA0">
              <w:rPr>
                <w:rFonts w:ascii="Times New Roman" w:hAnsi="Times New Roman" w:cs="Times New Roman"/>
                <w:b/>
                <w:sz w:val="28"/>
                <w:szCs w:val="28"/>
              </w:rPr>
              <w:t>руб</w:t>
            </w:r>
            <w:proofErr w:type="spellEnd"/>
          </w:p>
        </w:tc>
      </w:tr>
      <w:tr w:rsidR="00685574" w:rsidRPr="00826330" w14:paraId="2F090F97" w14:textId="77777777" w:rsidTr="00642F48">
        <w:tc>
          <w:tcPr>
            <w:tcW w:w="4672" w:type="dxa"/>
          </w:tcPr>
          <w:p w14:paraId="142F7535"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Материальные затраты</w:t>
            </w:r>
          </w:p>
        </w:tc>
        <w:tc>
          <w:tcPr>
            <w:tcW w:w="4673" w:type="dxa"/>
          </w:tcPr>
          <w:p w14:paraId="7BB021AE" w14:textId="6D5D3EAA"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990</w:t>
            </w:r>
            <w:r>
              <w:rPr>
                <w:rFonts w:ascii="Times New Roman" w:hAnsi="Times New Roman" w:cs="Times New Roman"/>
                <w:sz w:val="28"/>
                <w:szCs w:val="28"/>
              </w:rPr>
              <w:t xml:space="preserve"> </w:t>
            </w:r>
            <w:proofErr w:type="spellStart"/>
            <w:r w:rsidR="00685574" w:rsidRPr="00B55AA0">
              <w:rPr>
                <w:rFonts w:ascii="Times New Roman" w:hAnsi="Times New Roman" w:cs="Times New Roman"/>
                <w:sz w:val="28"/>
                <w:szCs w:val="28"/>
              </w:rPr>
              <w:t>руб</w:t>
            </w:r>
            <w:proofErr w:type="spellEnd"/>
          </w:p>
        </w:tc>
      </w:tr>
      <w:tr w:rsidR="00685574" w:rsidRPr="00826330" w14:paraId="3143EB71" w14:textId="77777777" w:rsidTr="00642F48">
        <w:tc>
          <w:tcPr>
            <w:tcW w:w="4672" w:type="dxa"/>
          </w:tcPr>
          <w:p w14:paraId="09A7E59B"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Затраты на электроэнергию</w:t>
            </w:r>
          </w:p>
        </w:tc>
        <w:tc>
          <w:tcPr>
            <w:tcW w:w="4673" w:type="dxa"/>
          </w:tcPr>
          <w:p w14:paraId="0920254F" w14:textId="0C176057"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41,4072</w:t>
            </w:r>
            <w:r w:rsidR="00685574" w:rsidRPr="00B55AA0">
              <w:rPr>
                <w:rFonts w:ascii="Times New Roman" w:hAnsi="Times New Roman" w:cs="Times New Roman"/>
                <w:sz w:val="28"/>
                <w:szCs w:val="28"/>
              </w:rPr>
              <w:t xml:space="preserve"> </w:t>
            </w:r>
            <w:proofErr w:type="spellStart"/>
            <w:r w:rsidR="00685574" w:rsidRPr="00B55AA0">
              <w:rPr>
                <w:rFonts w:ascii="Times New Roman" w:hAnsi="Times New Roman" w:cs="Times New Roman"/>
                <w:sz w:val="28"/>
                <w:szCs w:val="28"/>
              </w:rPr>
              <w:t>руб</w:t>
            </w:r>
            <w:proofErr w:type="spellEnd"/>
          </w:p>
        </w:tc>
      </w:tr>
      <w:tr w:rsidR="00685574" w:rsidRPr="00826330" w14:paraId="563980E6" w14:textId="77777777" w:rsidTr="00642F48">
        <w:tc>
          <w:tcPr>
            <w:tcW w:w="4672" w:type="dxa"/>
          </w:tcPr>
          <w:p w14:paraId="15AC1A2E" w14:textId="77777777" w:rsidR="00685574" w:rsidRPr="00B55AA0" w:rsidRDefault="00685574" w:rsidP="00B55AA0">
            <w:pPr>
              <w:rPr>
                <w:rFonts w:ascii="Times New Roman" w:hAnsi="Times New Roman" w:cs="Times New Roman"/>
                <w:b/>
                <w:sz w:val="28"/>
                <w:szCs w:val="28"/>
              </w:rPr>
            </w:pPr>
            <w:r w:rsidRPr="00B55AA0">
              <w:rPr>
                <w:rFonts w:ascii="Times New Roman" w:hAnsi="Times New Roman" w:cs="Times New Roman"/>
                <w:b/>
                <w:sz w:val="28"/>
                <w:szCs w:val="28"/>
              </w:rPr>
              <w:t>Итого</w:t>
            </w:r>
          </w:p>
        </w:tc>
        <w:tc>
          <w:tcPr>
            <w:tcW w:w="4673" w:type="dxa"/>
          </w:tcPr>
          <w:p w14:paraId="06751F2C" w14:textId="6722C3DF" w:rsidR="00685574" w:rsidRPr="00B55AA0" w:rsidRDefault="00535F03" w:rsidP="00B55AA0">
            <w:pPr>
              <w:jc w:val="center"/>
              <w:rPr>
                <w:rFonts w:ascii="Times New Roman" w:hAnsi="Times New Roman" w:cs="Times New Roman"/>
                <w:b/>
                <w:sz w:val="28"/>
                <w:szCs w:val="28"/>
              </w:rPr>
            </w:pPr>
            <w:r w:rsidRPr="00535F03">
              <w:rPr>
                <w:rFonts w:ascii="Times New Roman" w:hAnsi="Times New Roman" w:cs="Times New Roman"/>
                <w:b/>
                <w:sz w:val="28"/>
                <w:szCs w:val="28"/>
              </w:rPr>
              <w:t>1031,4072</w:t>
            </w:r>
            <w:r w:rsidR="00685574" w:rsidRPr="00B55AA0">
              <w:rPr>
                <w:rFonts w:ascii="Times New Roman" w:hAnsi="Times New Roman" w:cs="Times New Roman"/>
                <w:b/>
                <w:sz w:val="28"/>
                <w:szCs w:val="28"/>
              </w:rPr>
              <w:t xml:space="preserve"> </w:t>
            </w:r>
            <w:proofErr w:type="spellStart"/>
            <w:r w:rsidR="00685574" w:rsidRPr="00B55AA0">
              <w:rPr>
                <w:rFonts w:ascii="Times New Roman" w:hAnsi="Times New Roman" w:cs="Times New Roman"/>
                <w:b/>
                <w:sz w:val="28"/>
                <w:szCs w:val="28"/>
              </w:rPr>
              <w:t>руб</w:t>
            </w:r>
            <w:proofErr w:type="spellEnd"/>
          </w:p>
        </w:tc>
      </w:tr>
    </w:tbl>
    <w:p w14:paraId="0F2A322F" w14:textId="77777777" w:rsidR="00685574" w:rsidRPr="00826330" w:rsidRDefault="00685574" w:rsidP="00924984">
      <w:pPr>
        <w:pStyle w:val="aa"/>
        <w:rPr>
          <w:highlight w:val="yellow"/>
        </w:rPr>
      </w:pPr>
    </w:p>
    <w:p w14:paraId="60D3F5D0" w14:textId="3AC06779" w:rsidR="00685574" w:rsidRPr="00693403" w:rsidRDefault="009356E1" w:rsidP="009356E1">
      <w:pPr>
        <w:pStyle w:val="23"/>
        <w:spacing w:before="0"/>
      </w:pPr>
      <w:r w:rsidRPr="009356E1">
        <w:t xml:space="preserve">5.3 </w:t>
      </w:r>
      <w:r w:rsidR="00685574" w:rsidRPr="009356E1">
        <w:t>Расчет экономической выгоды по времени</w:t>
      </w:r>
    </w:p>
    <w:p w14:paraId="14FE2F75" w14:textId="48CE70D3" w:rsidR="009356E1" w:rsidRDefault="009356E1" w:rsidP="009356E1">
      <w:pPr>
        <w:pStyle w:val="aa"/>
      </w:pPr>
      <w:r>
        <w:t xml:space="preserve">Для расчета временной выгоды необходимо вычислить временные затраты </w:t>
      </w:r>
      <w:r w:rsidR="00AA0812">
        <w:t>ответственный за</w:t>
      </w:r>
      <w:r>
        <w:t xml:space="preserve"> мероприяти</w:t>
      </w:r>
      <w:r w:rsidR="00AA0812">
        <w:t>е</w:t>
      </w:r>
      <w:r>
        <w:t xml:space="preserve"> на подтверждения присутствия </w:t>
      </w:r>
      <w:r w:rsidR="00796E55">
        <w:t>студента</w:t>
      </w:r>
      <w:r>
        <w:t xml:space="preserve">. </w:t>
      </w:r>
    </w:p>
    <w:p w14:paraId="4E7AD5DF" w14:textId="46EBBE55" w:rsidR="00FA6942" w:rsidRDefault="00AA0812" w:rsidP="009356E1">
      <w:pPr>
        <w:pStyle w:val="aa"/>
      </w:pPr>
      <w:r>
        <w:t xml:space="preserve">При </w:t>
      </w:r>
      <w:r w:rsidR="00781538">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t xml:space="preserve">Данный процесс занимает в среднем до </w:t>
      </w:r>
      <w:r w:rsidR="00C444B5">
        <w:t>5</w:t>
      </w:r>
      <w:r w:rsidR="004A00CC">
        <w:t xml:space="preserve"> минут в зависимости от количества пришедших участников и ответственных за мероприятие. </w:t>
      </w:r>
      <w:r w:rsidR="003C1EC9">
        <w:t>Зрители, пришедшие посмотреть на мероприятие, не учитываются.</w:t>
      </w:r>
    </w:p>
    <w:p w14:paraId="31D2E004" w14:textId="0F9FA4AE" w:rsidR="003D6BF5" w:rsidRPr="00C76088" w:rsidRDefault="003D6BF5" w:rsidP="009356E1">
      <w:pPr>
        <w:pStyle w:val="aa"/>
      </w:pPr>
      <w:r>
        <w:lastRenderedPageBreak/>
        <w:t>Количество участников каждого мероприятия является индивидуальным значением.</w:t>
      </w:r>
      <w:r w:rsidR="002F23E0">
        <w:t xml:space="preserve"> </w:t>
      </w:r>
      <w:r w:rsidR="00C76088">
        <w:t>Среднее число участников мероприятия равняется 30.</w:t>
      </w:r>
    </w:p>
    <w:p w14:paraId="153ACD20" w14:textId="53CFD0B5" w:rsidR="00685574" w:rsidRDefault="008A14BF" w:rsidP="008A3BAF">
      <w:pPr>
        <w:pStyle w:val="aa"/>
      </w:pPr>
      <w:r>
        <w:t>В</w:t>
      </w:r>
      <w:r w:rsidR="00685574">
        <w:t xml:space="preserve">ремя, затрачиваемое одним </w:t>
      </w:r>
      <w:r w:rsidR="008A3BAF">
        <w:t>ответственным за мероприятие</w:t>
      </w:r>
      <w:r w:rsidR="00685574">
        <w:t xml:space="preserve"> для </w:t>
      </w:r>
      <w:r w:rsidR="008A3BAF">
        <w:t>подтверждения участников мероприятия</w:t>
      </w:r>
      <w:r w:rsidR="00685574">
        <w:t xml:space="preserve"> (</w:t>
      </w:r>
      <w:r w:rsidR="00B70E29">
        <w:t>5</w:t>
      </w:r>
      <w:r w:rsidR="00685574">
        <w:t>):</w:t>
      </w:r>
    </w:p>
    <w:p w14:paraId="0BDC0DFC" w14:textId="77777777" w:rsidR="00685574" w:rsidRDefault="00685574" w:rsidP="00A82054">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A82054" w14:paraId="1E6A47E2" w14:textId="77777777" w:rsidTr="00072D44">
        <w:tc>
          <w:tcPr>
            <w:tcW w:w="8641" w:type="dxa"/>
          </w:tcPr>
          <w:p w14:paraId="2C89E455" w14:textId="645C2766" w:rsidR="00A82054" w:rsidRPr="00A82054" w:rsidRDefault="003B3B7B" w:rsidP="00A82054">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р1</m:t>
                    </m:r>
                  </m:sub>
                </m:sSub>
                <m:r>
                  <w:rPr>
                    <w:rFonts w:ascii="Cambria Math" w:hAnsi="Cambria Math"/>
                    <w:sz w:val="28"/>
                    <w:szCs w:val="28"/>
                  </w:rPr>
                  <m:t xml:space="preserve"> = 30 × 5 = 150 мин.</m:t>
                </m:r>
              </m:oMath>
            </m:oMathPara>
          </w:p>
        </w:tc>
        <w:tc>
          <w:tcPr>
            <w:tcW w:w="703" w:type="dxa"/>
          </w:tcPr>
          <w:p w14:paraId="41095763" w14:textId="45ECB559" w:rsidR="00A82054" w:rsidRDefault="00A82054" w:rsidP="00A82054">
            <w:pPr>
              <w:pStyle w:val="aa"/>
              <w:ind w:firstLine="0"/>
              <w:jc w:val="right"/>
            </w:pPr>
            <w:r>
              <w:t>(5)</w:t>
            </w:r>
          </w:p>
        </w:tc>
      </w:tr>
    </w:tbl>
    <w:p w14:paraId="716C535C" w14:textId="32783110" w:rsidR="00685574" w:rsidRDefault="00685574" w:rsidP="00A82054">
      <w:pPr>
        <w:pStyle w:val="aa"/>
      </w:pPr>
    </w:p>
    <w:p w14:paraId="47FEF364" w14:textId="1AA138C1" w:rsidR="00240750" w:rsidRDefault="00240750" w:rsidP="00A82054">
      <w:pPr>
        <w:pStyle w:val="aa"/>
      </w:pPr>
      <w:r>
        <w:t>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будет равно (6)</w:t>
      </w:r>
      <w:r w:rsidR="00C444B5">
        <w:t>:</w:t>
      </w:r>
    </w:p>
    <w:p w14:paraId="148EBAF3" w14:textId="45FBE386" w:rsidR="00685574" w:rsidRDefault="00685574"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C444B5" w14:paraId="576DC8BF" w14:textId="77777777" w:rsidTr="00072D44">
        <w:tc>
          <w:tcPr>
            <w:tcW w:w="8641" w:type="dxa"/>
          </w:tcPr>
          <w:p w14:paraId="1DA8296F" w14:textId="10025D01" w:rsidR="00C444B5" w:rsidRPr="00C444B5" w:rsidRDefault="00C444B5"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150</m:t>
                    </m:r>
                  </m:num>
                  <m:den>
                    <m:r>
                      <w:rPr>
                        <w:rFonts w:ascii="Cambria Math" w:hAnsi="Cambria Math"/>
                        <w:sz w:val="28"/>
                        <w:szCs w:val="28"/>
                      </w:rPr>
                      <m:t>3</m:t>
                    </m:r>
                  </m:den>
                </m:f>
                <m:r>
                  <w:rPr>
                    <w:rFonts w:ascii="Cambria Math" w:hAnsi="Cambria Math"/>
                    <w:sz w:val="28"/>
                    <w:szCs w:val="28"/>
                  </w:rPr>
                  <m:t xml:space="preserve"> = 50 мин.</m:t>
                </m:r>
              </m:oMath>
            </m:oMathPara>
          </w:p>
        </w:tc>
        <w:tc>
          <w:tcPr>
            <w:tcW w:w="703" w:type="dxa"/>
            <w:vAlign w:val="center"/>
          </w:tcPr>
          <w:p w14:paraId="574A460A" w14:textId="0A3E8806" w:rsidR="00C444B5" w:rsidRDefault="00C444B5" w:rsidP="00F92DB3">
            <w:pPr>
              <w:pStyle w:val="aa"/>
              <w:ind w:firstLine="0"/>
              <w:jc w:val="right"/>
            </w:pPr>
            <w:r>
              <w:t>(6)</w:t>
            </w:r>
          </w:p>
        </w:tc>
      </w:tr>
    </w:tbl>
    <w:p w14:paraId="6B54575B" w14:textId="7E1225BA" w:rsidR="00C444B5" w:rsidRDefault="00C444B5" w:rsidP="00C444B5">
      <w:pPr>
        <w:pStyle w:val="aa"/>
      </w:pPr>
    </w:p>
    <w:p w14:paraId="193E40D1" w14:textId="170D4D2F" w:rsidR="00B72CEF" w:rsidRDefault="00B72CEF" w:rsidP="00C444B5">
      <w:pPr>
        <w:pStyle w:val="aa"/>
      </w:pPr>
      <w:r>
        <w:t>С помощью мольного приложения, в свою очередь, ответственный за мероприятие потратит приблизительно 30 секунд</w:t>
      </w:r>
      <w:r w:rsidR="00E81850">
        <w:t xml:space="preserve"> или же 0.5 мин</w:t>
      </w:r>
      <w:r>
        <w:t xml:space="preserve"> на подтверждение</w:t>
      </w:r>
      <w:r w:rsidR="00114D91">
        <w:t xml:space="preserve"> присутствия студента</w:t>
      </w:r>
      <w:r>
        <w:t>, с учетом обмена данными с сервером. Дополнительно становится возможность учета не только участников мероприятия, но и зрителей.</w:t>
      </w:r>
    </w:p>
    <w:p w14:paraId="3690E201" w14:textId="0644C307" w:rsidR="00FC7083" w:rsidRDefault="00FC7083" w:rsidP="00C444B5">
      <w:pPr>
        <w:pStyle w:val="aa"/>
      </w:pPr>
      <w:r>
        <w:t>В таком случае время, затрачиваемое тремя ответственными на подтверждение 30 студентов равно (7):</w:t>
      </w:r>
    </w:p>
    <w:p w14:paraId="16FA960C" w14:textId="77777777" w:rsidR="00083FD8" w:rsidRDefault="00083FD8"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E81850" w14:paraId="2F102F05" w14:textId="77777777" w:rsidTr="00462AD4">
        <w:tc>
          <w:tcPr>
            <w:tcW w:w="8641" w:type="dxa"/>
          </w:tcPr>
          <w:p w14:paraId="40D01A3F" w14:textId="222986C9" w:rsidR="00E81850" w:rsidRPr="00C444B5" w:rsidRDefault="00E81850"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30×0.5</m:t>
                    </m:r>
                  </m:num>
                  <m:den>
                    <m:r>
                      <w:rPr>
                        <w:rFonts w:ascii="Cambria Math" w:hAnsi="Cambria Math"/>
                        <w:sz w:val="28"/>
                        <w:szCs w:val="28"/>
                      </w:rPr>
                      <m:t>3</m:t>
                    </m:r>
                  </m:den>
                </m:f>
                <m:r>
                  <w:rPr>
                    <w:rFonts w:ascii="Cambria Math" w:hAnsi="Cambria Math"/>
                    <w:sz w:val="28"/>
                    <w:szCs w:val="28"/>
                  </w:rPr>
                  <m:t xml:space="preserve"> = 5 мин.</m:t>
                </m:r>
              </m:oMath>
            </m:oMathPara>
          </w:p>
        </w:tc>
        <w:tc>
          <w:tcPr>
            <w:tcW w:w="703" w:type="dxa"/>
            <w:vAlign w:val="center"/>
          </w:tcPr>
          <w:p w14:paraId="0A8BC4F9" w14:textId="6671B189" w:rsidR="00E81850" w:rsidRDefault="00E81850" w:rsidP="00F92DB3">
            <w:pPr>
              <w:pStyle w:val="aa"/>
              <w:ind w:firstLine="0"/>
              <w:jc w:val="right"/>
            </w:pPr>
            <w:r>
              <w:t>(7)</w:t>
            </w:r>
          </w:p>
        </w:tc>
      </w:tr>
    </w:tbl>
    <w:p w14:paraId="77959709" w14:textId="77777777" w:rsidR="00E81850" w:rsidRDefault="00E81850" w:rsidP="00C444B5">
      <w:pPr>
        <w:pStyle w:val="aa"/>
      </w:pPr>
    </w:p>
    <w:p w14:paraId="755D1CC3" w14:textId="20CB46E7" w:rsidR="00685574" w:rsidRDefault="00685574" w:rsidP="004C3AA1">
      <w:pPr>
        <w:pStyle w:val="aa"/>
      </w:pPr>
      <w:r>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t xml:space="preserve">) от внедрения </w:t>
      </w:r>
      <w:r w:rsidR="004C3AA1">
        <w:t>приложения равна (8)</w:t>
      </w:r>
      <w:r>
        <w:t>:</w:t>
      </w:r>
    </w:p>
    <w:p w14:paraId="316BCEC1" w14:textId="77777777" w:rsidR="002921FA"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14:paraId="3C04D77A" w14:textId="77777777" w:rsidTr="00462AD4">
        <w:tc>
          <w:tcPr>
            <w:tcW w:w="8641" w:type="dxa"/>
          </w:tcPr>
          <w:p w14:paraId="4211B76B" w14:textId="3939A9CD" w:rsidR="002921FA" w:rsidRPr="00C444B5" w:rsidRDefault="003B3B7B" w:rsidP="00F92DB3">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 xml:space="preserve">в </m:t>
                    </m:r>
                  </m:sub>
                </m:sSub>
                <m:r>
                  <w:rPr>
                    <w:rFonts w:ascii="Cambria Math" w:hAnsi="Cambria Math"/>
                    <w:sz w:val="28"/>
                    <w:szCs w:val="28"/>
                  </w:rPr>
                  <m:t>= 50 – 5 = 45 мин.</m:t>
                </m:r>
              </m:oMath>
            </m:oMathPara>
          </w:p>
        </w:tc>
        <w:tc>
          <w:tcPr>
            <w:tcW w:w="703" w:type="dxa"/>
          </w:tcPr>
          <w:p w14:paraId="3CB6631B" w14:textId="05F1A8C7" w:rsidR="002921FA" w:rsidRDefault="002921FA" w:rsidP="00F92DB3">
            <w:pPr>
              <w:pStyle w:val="aa"/>
              <w:ind w:firstLine="0"/>
              <w:jc w:val="right"/>
            </w:pPr>
            <w:r>
              <w:t>(8)</w:t>
            </w:r>
          </w:p>
        </w:tc>
      </w:tr>
    </w:tbl>
    <w:p w14:paraId="10256C9D" w14:textId="77777777" w:rsidR="00685574" w:rsidRDefault="00685574" w:rsidP="002921FA">
      <w:pPr>
        <w:pStyle w:val="aa"/>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a"/>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a"/>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a"/>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a"/>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3"/>
      </w:pPr>
      <w:r>
        <w:t>Задачами данного раздела являются:</w:t>
      </w:r>
    </w:p>
    <w:p w14:paraId="18F86957" w14:textId="77777777" w:rsidR="00256581" w:rsidRDefault="00256581" w:rsidP="00166AA5">
      <w:pPr>
        <w:pStyle w:val="af3"/>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3"/>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3"/>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3"/>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3"/>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a"/>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a"/>
      </w:pPr>
    </w:p>
    <w:p w14:paraId="7FF73383" w14:textId="77777777" w:rsidR="00256581" w:rsidRDefault="00256581" w:rsidP="00256581">
      <w:pPr>
        <w:pStyle w:val="aa"/>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a"/>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a"/>
        <w:ind w:firstLine="0"/>
        <w:jc w:val="center"/>
      </w:pPr>
    </w:p>
    <w:p w14:paraId="584B2076" w14:textId="77777777" w:rsidR="00256581" w:rsidRDefault="00256581" w:rsidP="00256581">
      <w:pPr>
        <w:pStyle w:val="aa"/>
      </w:pPr>
      <w:r>
        <w:t>Рабочее пространство коворкинга представлено тремя помещениями:</w:t>
      </w:r>
    </w:p>
    <w:p w14:paraId="55292974" w14:textId="77777777" w:rsidR="00256581" w:rsidRDefault="00256581" w:rsidP="00166AA5">
      <w:pPr>
        <w:pStyle w:val="aa"/>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a"/>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a"/>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a"/>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a"/>
      </w:pPr>
    </w:p>
    <w:p w14:paraId="1EC39378" w14:textId="77777777" w:rsidR="00256581" w:rsidRDefault="00256581" w:rsidP="00256581">
      <w:pPr>
        <w:pStyle w:val="aa"/>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a"/>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a"/>
        <w:ind w:firstLine="0"/>
        <w:jc w:val="center"/>
      </w:pPr>
    </w:p>
    <w:p w14:paraId="2E7FA9CF" w14:textId="77777777" w:rsidR="00256581" w:rsidRDefault="00256581" w:rsidP="00256581">
      <w:pPr>
        <w:pStyle w:val="aa"/>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a"/>
      </w:pPr>
    </w:p>
    <w:p w14:paraId="566981AF" w14:textId="77777777" w:rsidR="00256581" w:rsidRPr="00092BF1" w:rsidRDefault="00256581" w:rsidP="00256581">
      <w:pPr>
        <w:pStyle w:val="af6"/>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5"/>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Заменить </w:t>
            </w:r>
            <w:proofErr w:type="gramStart"/>
            <w:r w:rsidRPr="00203D85">
              <w:rPr>
                <w:rFonts w:ascii="Times New Roman" w:hAnsi="Times New Roman" w:cs="Times New Roman"/>
                <w:sz w:val="28"/>
                <w:szCs w:val="28"/>
              </w:rPr>
              <w:t>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proofErr w:type="gram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5"/>
              <w:spacing w:beforeAutospacing="0" w:after="0" w:afterAutospacing="0"/>
              <w:rPr>
                <w:sz w:val="28"/>
                <w:szCs w:val="28"/>
              </w:rPr>
            </w:pPr>
            <w:r w:rsidRPr="00203D85">
              <w:rPr>
                <w:color w:val="000000"/>
                <w:sz w:val="28"/>
                <w:szCs w:val="28"/>
              </w:rPr>
              <w:t xml:space="preserve">Повышенный </w:t>
            </w:r>
            <w:proofErr w:type="gramStart"/>
            <w:r w:rsidRPr="00203D85">
              <w:rPr>
                <w:color w:val="000000"/>
                <w:sz w:val="28"/>
                <w:szCs w:val="28"/>
              </w:rPr>
              <w:t>уро</w:t>
            </w:r>
            <w:r>
              <w:rPr>
                <w:color w:val="000000"/>
                <w:sz w:val="28"/>
                <w:szCs w:val="28"/>
              </w:rPr>
              <w:t>-</w:t>
            </w:r>
            <w:proofErr w:type="spellStart"/>
            <w:r w:rsidRPr="00203D85">
              <w:rPr>
                <w:color w:val="000000"/>
                <w:sz w:val="28"/>
                <w:szCs w:val="28"/>
              </w:rPr>
              <w:t>вень</w:t>
            </w:r>
            <w:proofErr w:type="spellEnd"/>
            <w:proofErr w:type="gram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xml:space="preserve">, замена </w:t>
            </w:r>
            <w:proofErr w:type="gramStart"/>
            <w:r w:rsidRPr="00203D85">
              <w:rPr>
                <w:rFonts w:ascii="Times New Roman" w:hAnsi="Times New Roman" w:cs="Times New Roman"/>
                <w:sz w:val="28"/>
                <w:szCs w:val="28"/>
              </w:rPr>
              <w:t>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proofErr w:type="gram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5"/>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5"/>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5"/>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proofErr w:type="gramStart"/>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proofErr w:type="gram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a"/>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a"/>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5"/>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5"/>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proofErr w:type="gram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лей</w:t>
            </w:r>
            <w:proofErr w:type="gramEnd"/>
            <w:r w:rsidRPr="0026188B">
              <w:rPr>
                <w:rFonts w:ascii="Times New Roman" w:hAnsi="Times New Roman" w:cs="Times New Roman"/>
                <w:sz w:val="28"/>
                <w:szCs w:val="28"/>
              </w:rPr>
              <w:t xml:space="preserve">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proofErr w:type="gram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онеров</w:t>
            </w:r>
            <w:proofErr w:type="gram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5"/>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5"/>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proofErr w:type="gram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w:t>
            </w:r>
            <w:proofErr w:type="gramEnd"/>
            <w:r w:rsidRPr="0026188B">
              <w:rPr>
                <w:rFonts w:ascii="Times New Roman" w:hAnsi="Times New Roman" w:cs="Times New Roman"/>
                <w:sz w:val="28"/>
                <w:szCs w:val="28"/>
              </w:rPr>
              <w:t xml:space="preserve">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a"/>
      </w:pPr>
    </w:p>
    <w:p w14:paraId="6587E1AA" w14:textId="77777777" w:rsidR="00256581" w:rsidRDefault="00256581" w:rsidP="00256581">
      <w:r>
        <w:br w:type="page"/>
      </w:r>
    </w:p>
    <w:p w14:paraId="28E92C19" w14:textId="77777777" w:rsidR="00256581" w:rsidRDefault="00256581" w:rsidP="00256581">
      <w:pPr>
        <w:pStyle w:val="aa"/>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5"/>
              <w:spacing w:beforeAutospacing="0" w:after="0" w:afterAutospacing="0"/>
              <w:rPr>
                <w:color w:val="000000"/>
                <w:sz w:val="28"/>
                <w:szCs w:val="28"/>
              </w:rPr>
            </w:pPr>
            <w:r w:rsidRPr="006F0509">
              <w:rPr>
                <w:color w:val="000000"/>
                <w:sz w:val="28"/>
                <w:szCs w:val="28"/>
              </w:rPr>
              <w:t xml:space="preserve">Повышенный показатель </w:t>
            </w:r>
            <w:proofErr w:type="gramStart"/>
            <w:r w:rsidRPr="006F0509">
              <w:rPr>
                <w:color w:val="000000"/>
                <w:sz w:val="28"/>
                <w:szCs w:val="28"/>
              </w:rPr>
              <w:t>напряженно</w:t>
            </w:r>
            <w:r>
              <w:rPr>
                <w:color w:val="000000"/>
                <w:sz w:val="28"/>
                <w:szCs w:val="28"/>
              </w:rPr>
              <w:t>-</w:t>
            </w:r>
            <w:proofErr w:type="spellStart"/>
            <w:r w:rsidRPr="006F0509">
              <w:rPr>
                <w:color w:val="000000"/>
                <w:sz w:val="28"/>
                <w:szCs w:val="28"/>
              </w:rPr>
              <w:t>сти</w:t>
            </w:r>
            <w:proofErr w:type="spellEnd"/>
            <w:proofErr w:type="gram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roofErr w:type="gramStart"/>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proofErr w:type="gram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5"/>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a"/>
        <w:ind w:firstLine="0"/>
      </w:pPr>
    </w:p>
    <w:p w14:paraId="6EB85BCC" w14:textId="77777777" w:rsidR="00256581" w:rsidRDefault="00256581" w:rsidP="00256581">
      <w:pPr>
        <w:pStyle w:val="aa"/>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5"/>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5"/>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5"/>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w:t>
            </w:r>
            <w:proofErr w:type="gramStart"/>
            <w:r w:rsidRPr="005A4ED8">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proofErr w:type="gram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Оголенные провода, неисправности </w:t>
            </w:r>
            <w:proofErr w:type="gramStart"/>
            <w:r w:rsidRPr="005A4ED8">
              <w:rPr>
                <w:rFonts w:ascii="Times New Roman" w:hAnsi="Times New Roman" w:cs="Times New Roman"/>
                <w:sz w:val="28"/>
                <w:szCs w:val="28"/>
              </w:rPr>
              <w:t>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proofErr w:type="gram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изоляций токопроводящих поверхностей. Наличие </w:t>
            </w:r>
            <w:proofErr w:type="gramStart"/>
            <w:r w:rsidRPr="005A4ED8">
              <w:rPr>
                <w:rFonts w:ascii="Times New Roman" w:hAnsi="Times New Roman" w:cs="Times New Roman"/>
                <w:sz w:val="28"/>
                <w:szCs w:val="28"/>
              </w:rPr>
              <w:t>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proofErr w:type="gram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5"/>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a"/>
      </w:pPr>
    </w:p>
    <w:p w14:paraId="5EC468A0" w14:textId="77777777" w:rsidR="00256581" w:rsidRDefault="00256581" w:rsidP="00256581">
      <w:pPr>
        <w:pStyle w:val="aa"/>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a"/>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a"/>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a"/>
      </w:pPr>
    </w:p>
    <w:p w14:paraId="66267B06" w14:textId="77777777" w:rsidR="00256581" w:rsidRDefault="00256581" w:rsidP="00256581">
      <w:pPr>
        <w:pStyle w:val="aa"/>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a"/>
        <w:ind w:firstLine="0"/>
        <w:jc w:val="center"/>
      </w:pPr>
      <w:r>
        <w:t>Рисунок 6.3 – Схема нормированных показателей рабочего места</w:t>
      </w:r>
    </w:p>
    <w:p w14:paraId="5CDF557C" w14:textId="77777777" w:rsidR="00256581" w:rsidRDefault="00256581" w:rsidP="00256581">
      <w:pPr>
        <w:pStyle w:val="aa"/>
      </w:pPr>
    </w:p>
    <w:p w14:paraId="7EDF6443" w14:textId="77777777" w:rsidR="00256581" w:rsidRDefault="00256581" w:rsidP="00256581">
      <w:pPr>
        <w:pStyle w:val="aa"/>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a"/>
        <w:ind w:firstLine="0"/>
      </w:pPr>
    </w:p>
    <w:p w14:paraId="05525F85" w14:textId="77777777" w:rsidR="00256581" w:rsidRDefault="00256581" w:rsidP="00256581">
      <w:pPr>
        <w:pStyle w:val="aa"/>
        <w:ind w:firstLine="0"/>
      </w:pPr>
      <w:r>
        <w:t>Таблица 6.2 – Сравнение значений показателей рабочего места</w:t>
      </w:r>
    </w:p>
    <w:tbl>
      <w:tblPr>
        <w:tblStyle w:val="af1"/>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a"/>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a"/>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6B01AFF7" w:rsidR="00256581" w:rsidRPr="00166AA5" w:rsidRDefault="00256581" w:rsidP="00A61568">
            <w:pPr>
              <w:pStyle w:val="aa"/>
              <w:ind w:firstLine="0"/>
              <w:jc w:val="center"/>
              <w:rPr>
                <w:b/>
                <w:bCs/>
              </w:rPr>
            </w:pPr>
            <w:r w:rsidRPr="00166AA5">
              <w:rPr>
                <w:b/>
                <w:bCs/>
              </w:rPr>
              <w:t xml:space="preserve">Высота рабочей </w:t>
            </w:r>
            <w:proofErr w:type="gramStart"/>
            <w:r w:rsidRPr="00166AA5">
              <w:rPr>
                <w:b/>
                <w:bCs/>
              </w:rPr>
              <w:t>поверх</w:t>
            </w:r>
            <w:r w:rsidR="004F094D">
              <w:rPr>
                <w:b/>
                <w:bCs/>
              </w:rPr>
              <w:t>-</w:t>
            </w:r>
            <w:proofErr w:type="spellStart"/>
            <w:r w:rsidRPr="00166AA5">
              <w:rPr>
                <w:b/>
                <w:bCs/>
              </w:rPr>
              <w:t>ности</w:t>
            </w:r>
            <w:proofErr w:type="spellEnd"/>
            <w:proofErr w:type="gramEnd"/>
          </w:p>
        </w:tc>
        <w:tc>
          <w:tcPr>
            <w:tcW w:w="1287" w:type="dxa"/>
          </w:tcPr>
          <w:p w14:paraId="49DD08EC" w14:textId="77777777" w:rsidR="00256581" w:rsidRPr="00166AA5" w:rsidRDefault="00256581" w:rsidP="00A61568">
            <w:pPr>
              <w:pStyle w:val="aa"/>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a"/>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c>
          <w:tcPr>
            <w:tcW w:w="1560" w:type="dxa"/>
          </w:tcPr>
          <w:p w14:paraId="4C40B9AC" w14:textId="77777777" w:rsidR="00256581" w:rsidRPr="00166AA5" w:rsidRDefault="00256581" w:rsidP="00A61568">
            <w:pPr>
              <w:pStyle w:val="aa"/>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a"/>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a"/>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r>
      <w:tr w:rsidR="00256581" w14:paraId="3C291B11" w14:textId="77777777" w:rsidTr="00A61568">
        <w:tc>
          <w:tcPr>
            <w:tcW w:w="1555" w:type="dxa"/>
          </w:tcPr>
          <w:p w14:paraId="3A10A935" w14:textId="77777777" w:rsidR="00256581" w:rsidRDefault="00256581" w:rsidP="00A61568">
            <w:pPr>
              <w:pStyle w:val="aa"/>
              <w:ind w:firstLine="0"/>
              <w:jc w:val="left"/>
            </w:pPr>
            <w:r>
              <w:t>75,5 см</w:t>
            </w:r>
          </w:p>
        </w:tc>
        <w:tc>
          <w:tcPr>
            <w:tcW w:w="1287" w:type="dxa"/>
          </w:tcPr>
          <w:p w14:paraId="2C3836B0" w14:textId="77777777" w:rsidR="00256581" w:rsidRDefault="00256581" w:rsidP="00A61568">
            <w:pPr>
              <w:pStyle w:val="aa"/>
              <w:ind w:firstLine="0"/>
              <w:jc w:val="left"/>
            </w:pPr>
            <w:r>
              <w:t>45 см</w:t>
            </w:r>
          </w:p>
        </w:tc>
        <w:tc>
          <w:tcPr>
            <w:tcW w:w="1830" w:type="dxa"/>
          </w:tcPr>
          <w:p w14:paraId="0396CF04" w14:textId="77777777" w:rsidR="00256581" w:rsidRDefault="00256581" w:rsidP="00A61568">
            <w:pPr>
              <w:pStyle w:val="aa"/>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a"/>
              <w:ind w:firstLine="0"/>
              <w:jc w:val="left"/>
            </w:pPr>
            <w:r>
              <w:t xml:space="preserve"> 70 см</w:t>
            </w:r>
          </w:p>
        </w:tc>
        <w:tc>
          <w:tcPr>
            <w:tcW w:w="1283" w:type="dxa"/>
          </w:tcPr>
          <w:p w14:paraId="7EDC7DE9" w14:textId="77777777" w:rsidR="00256581" w:rsidRDefault="00256581" w:rsidP="00A61568">
            <w:pPr>
              <w:pStyle w:val="aa"/>
              <w:ind w:firstLine="0"/>
              <w:jc w:val="left"/>
            </w:pPr>
            <w:r>
              <w:t>45 см</w:t>
            </w:r>
          </w:p>
        </w:tc>
        <w:tc>
          <w:tcPr>
            <w:tcW w:w="1830" w:type="dxa"/>
          </w:tcPr>
          <w:p w14:paraId="6BD742C3" w14:textId="77777777" w:rsidR="00256581" w:rsidRDefault="00256581" w:rsidP="00A61568">
            <w:pPr>
              <w:pStyle w:val="aa"/>
              <w:ind w:firstLine="0"/>
              <w:jc w:val="left"/>
            </w:pPr>
            <w:r>
              <w:t>Глубина</w:t>
            </w:r>
            <w:r w:rsidRPr="00CA11D4">
              <w:t xml:space="preserve"> -</w:t>
            </w:r>
            <w:r>
              <w:t>65 см</w:t>
            </w:r>
          </w:p>
        </w:tc>
      </w:tr>
    </w:tbl>
    <w:p w14:paraId="10002821" w14:textId="77777777" w:rsidR="00256581" w:rsidRDefault="00256581" w:rsidP="00256581">
      <w:pPr>
        <w:pStyle w:val="aa"/>
      </w:pPr>
    </w:p>
    <w:p w14:paraId="7110425E" w14:textId="77777777" w:rsidR="00256581" w:rsidRDefault="00256581" w:rsidP="00256581">
      <w:pPr>
        <w:pStyle w:val="aa"/>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a"/>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a"/>
        <w:numPr>
          <w:ilvl w:val="0"/>
          <w:numId w:val="41"/>
        </w:numPr>
        <w:ind w:left="0" w:firstLine="709"/>
      </w:pPr>
      <w:r>
        <w:t>Физическая динамическая нагрузка;</w:t>
      </w:r>
    </w:p>
    <w:p w14:paraId="54465F5E" w14:textId="77777777" w:rsidR="00256581" w:rsidRDefault="00256581" w:rsidP="00166AA5">
      <w:pPr>
        <w:pStyle w:val="aa"/>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a"/>
        <w:numPr>
          <w:ilvl w:val="0"/>
          <w:numId w:val="41"/>
        </w:numPr>
        <w:ind w:left="0" w:firstLine="709"/>
      </w:pPr>
      <w:r>
        <w:t>Стереотипные рабочие движения;</w:t>
      </w:r>
    </w:p>
    <w:p w14:paraId="735AAB45" w14:textId="77777777" w:rsidR="00256581" w:rsidRDefault="00256581" w:rsidP="00166AA5">
      <w:pPr>
        <w:pStyle w:val="aa"/>
        <w:numPr>
          <w:ilvl w:val="0"/>
          <w:numId w:val="41"/>
        </w:numPr>
        <w:ind w:left="0" w:firstLine="709"/>
      </w:pPr>
      <w:r>
        <w:t>Статическая нагрузка;</w:t>
      </w:r>
    </w:p>
    <w:p w14:paraId="78696B53" w14:textId="77777777" w:rsidR="00256581" w:rsidRDefault="00256581" w:rsidP="00166AA5">
      <w:pPr>
        <w:pStyle w:val="aa"/>
        <w:numPr>
          <w:ilvl w:val="0"/>
          <w:numId w:val="41"/>
        </w:numPr>
        <w:ind w:left="0" w:firstLine="709"/>
      </w:pPr>
      <w:r>
        <w:t>Рабочая поза;</w:t>
      </w:r>
    </w:p>
    <w:p w14:paraId="7F4759B1" w14:textId="77777777" w:rsidR="00256581" w:rsidRDefault="00256581" w:rsidP="00166AA5">
      <w:pPr>
        <w:pStyle w:val="aa"/>
        <w:numPr>
          <w:ilvl w:val="0"/>
          <w:numId w:val="41"/>
        </w:numPr>
        <w:ind w:left="0" w:firstLine="709"/>
      </w:pPr>
      <w:r>
        <w:t>Наклоны корпуса;</w:t>
      </w:r>
    </w:p>
    <w:p w14:paraId="6F48D5F5" w14:textId="77777777" w:rsidR="00256581" w:rsidRDefault="00256581" w:rsidP="00166AA5">
      <w:pPr>
        <w:pStyle w:val="aa"/>
        <w:numPr>
          <w:ilvl w:val="0"/>
          <w:numId w:val="41"/>
        </w:numPr>
        <w:ind w:left="0" w:firstLine="709"/>
      </w:pPr>
      <w:r>
        <w:t>Перемещение в пространстве.</w:t>
      </w:r>
    </w:p>
    <w:p w14:paraId="5844FF2E" w14:textId="77777777" w:rsidR="00256581" w:rsidRDefault="00256581" w:rsidP="00256581">
      <w:pPr>
        <w:pStyle w:val="aa"/>
      </w:pPr>
      <w:r>
        <w:t>Оценка тяжести трудового процесса представлена в таблице 6.3.</w:t>
      </w:r>
    </w:p>
    <w:p w14:paraId="69FE6631" w14:textId="77777777" w:rsidR="00256581" w:rsidRPr="00CD6CFE" w:rsidRDefault="00256581" w:rsidP="00256581">
      <w:pPr>
        <w:pStyle w:val="aa"/>
      </w:pPr>
    </w:p>
    <w:p w14:paraId="5FA367E0" w14:textId="77777777" w:rsidR="00256581" w:rsidRDefault="00256581" w:rsidP="00256581">
      <w:pPr>
        <w:pStyle w:val="aa"/>
        <w:ind w:firstLine="0"/>
      </w:pPr>
      <w:r>
        <w:t>Таблица 6.3 – Оценка тяжести трудового процесса</w:t>
      </w:r>
    </w:p>
    <w:tbl>
      <w:tblPr>
        <w:tblStyle w:val="af1"/>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a"/>
      </w:pPr>
    </w:p>
    <w:p w14:paraId="66C82BF9" w14:textId="77777777" w:rsidR="00256581" w:rsidRDefault="00256581" w:rsidP="00256581">
      <w:pPr>
        <w:pStyle w:val="aa"/>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a"/>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a"/>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a"/>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a"/>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a"/>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a"/>
      </w:pPr>
    </w:p>
    <w:p w14:paraId="3AED4212" w14:textId="77777777" w:rsidR="00256581" w:rsidRDefault="00256581" w:rsidP="00256581">
      <w:pPr>
        <w:pStyle w:val="aa"/>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a"/>
        <w:ind w:firstLine="0"/>
        <w:jc w:val="center"/>
      </w:pPr>
      <w:r>
        <w:t>Рисунок 6.4 – Схема заземления</w:t>
      </w:r>
    </w:p>
    <w:p w14:paraId="69F68FA2" w14:textId="77777777" w:rsidR="00256581" w:rsidRDefault="00256581" w:rsidP="00256581">
      <w:pPr>
        <w:pStyle w:val="aa"/>
        <w:ind w:firstLine="0"/>
        <w:jc w:val="center"/>
      </w:pPr>
    </w:p>
    <w:p w14:paraId="32F129B8" w14:textId="77777777" w:rsidR="00256581" w:rsidRDefault="00256581" w:rsidP="00256581">
      <w:pPr>
        <w:pStyle w:val="aa"/>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a"/>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a"/>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a"/>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4"/>
        <w:numPr>
          <w:ilvl w:val="3"/>
          <w:numId w:val="40"/>
        </w:numPr>
      </w:pPr>
      <w:r>
        <w:t>Рисунок 6.5 – Д</w:t>
      </w:r>
      <w:r w:rsidRPr="008920BB">
        <w:t>атчик дыма «ИПД-3.2»</w:t>
      </w:r>
    </w:p>
    <w:p w14:paraId="40916B35" w14:textId="77777777" w:rsidR="00256581" w:rsidRDefault="00256581" w:rsidP="00256581">
      <w:pPr>
        <w:pStyle w:val="aa"/>
      </w:pPr>
    </w:p>
    <w:p w14:paraId="25CAB782" w14:textId="77777777" w:rsidR="00256581" w:rsidRDefault="00256581" w:rsidP="00256581">
      <w:pPr>
        <w:pStyle w:val="aa"/>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a"/>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a"/>
        <w:ind w:firstLine="0"/>
        <w:jc w:val="center"/>
      </w:pPr>
      <w:r>
        <w:t>Рисунок 6.6 – Пожарный щиток</w:t>
      </w:r>
    </w:p>
    <w:p w14:paraId="36AF6B58" w14:textId="77777777" w:rsidR="00256581" w:rsidRDefault="00256581" w:rsidP="00256581">
      <w:pPr>
        <w:pStyle w:val="aa"/>
      </w:pPr>
    </w:p>
    <w:p w14:paraId="02B5D57B" w14:textId="77777777" w:rsidR="00256581" w:rsidRDefault="00256581" w:rsidP="00256581">
      <w:pPr>
        <w:pStyle w:val="aa"/>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a"/>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proofErr w:type="gramStart"/>
      <w:r w:rsidRPr="008A7912">
        <w:rPr>
          <w:rFonts w:ascii="Times New Roman" w:hAnsi="Times New Roman" w:cs="Times New Roman"/>
          <w:sz w:val="28"/>
          <w:szCs w:val="28"/>
        </w:rPr>
        <w:t xml:space="preserve">а)   </w:t>
      </w:r>
      <w:proofErr w:type="gramEnd"/>
      <w:r w:rsidRPr="008A7912">
        <w:rPr>
          <w:rFonts w:ascii="Times New Roman" w:hAnsi="Times New Roman" w:cs="Times New Roman"/>
          <w:sz w:val="28"/>
          <w:szCs w:val="28"/>
        </w:rPr>
        <w:t xml:space="preserve">                                          б)</w:t>
      </w:r>
    </w:p>
    <w:p w14:paraId="463C13CA" w14:textId="77777777" w:rsidR="00256581" w:rsidRDefault="00256581" w:rsidP="00166AA5">
      <w:pPr>
        <w:pStyle w:val="af4"/>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a"/>
      </w:pPr>
    </w:p>
    <w:p w14:paraId="0DE47ADD" w14:textId="77777777" w:rsidR="00256581" w:rsidRDefault="00256581" w:rsidP="00256581">
      <w:pPr>
        <w:pStyle w:val="aa"/>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a"/>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a"/>
      </w:pPr>
    </w:p>
    <w:p w14:paraId="2CAF4684" w14:textId="77777777" w:rsidR="00256581" w:rsidRDefault="00256581" w:rsidP="00256581">
      <w:pPr>
        <w:pStyle w:val="aa"/>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4"/>
        <w:numPr>
          <w:ilvl w:val="3"/>
          <w:numId w:val="40"/>
        </w:numPr>
      </w:pPr>
      <w:r>
        <w:t>Рисунок 6.8 – Схема эвакуации из помещения</w:t>
      </w:r>
    </w:p>
    <w:p w14:paraId="7F890658" w14:textId="77777777" w:rsidR="00256581" w:rsidRPr="00BD21A2" w:rsidRDefault="00256581" w:rsidP="00256581">
      <w:pPr>
        <w:pStyle w:val="aa"/>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a"/>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a"/>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4"/>
        <w:numPr>
          <w:ilvl w:val="3"/>
          <w:numId w:val="40"/>
        </w:numPr>
      </w:pPr>
      <w:r>
        <w:t>Рисунок 6.8 – Схема эвакуации</w:t>
      </w:r>
    </w:p>
    <w:p w14:paraId="1CD050FF" w14:textId="77777777" w:rsidR="00256581" w:rsidRDefault="00256581" w:rsidP="00256581">
      <w:pPr>
        <w:pStyle w:val="aa"/>
      </w:pPr>
    </w:p>
    <w:p w14:paraId="7EC01349" w14:textId="77777777" w:rsidR="00256581" w:rsidRDefault="00256581" w:rsidP="00256581">
      <w:pPr>
        <w:pStyle w:val="aa"/>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a"/>
      </w:pPr>
      <w:r>
        <w:t>Здание соответствует всем необходимым стандартам для проведения учебных занятий.</w:t>
      </w:r>
    </w:p>
    <w:p w14:paraId="7F45520D" w14:textId="77777777" w:rsidR="00256581" w:rsidRDefault="00256581" w:rsidP="00256581">
      <w:pPr>
        <w:pStyle w:val="aa"/>
      </w:pPr>
    </w:p>
    <w:p w14:paraId="2169CA0A" w14:textId="77777777" w:rsidR="00256581" w:rsidRDefault="00256581" w:rsidP="00256581">
      <w:pPr>
        <w:pStyle w:val="23"/>
        <w:spacing w:before="0"/>
      </w:pPr>
      <w:bookmarkStart w:id="2" w:name="_Toc74644077"/>
      <w:bookmarkStart w:id="3" w:name="_Toc74820800"/>
      <w:r>
        <w:lastRenderedPageBreak/>
        <w:t xml:space="preserve">6.7 </w:t>
      </w:r>
      <w:bookmarkEnd w:id="2"/>
      <w:bookmarkEnd w:id="3"/>
      <w:r>
        <w:t>Вывод по главе</w:t>
      </w:r>
    </w:p>
    <w:p w14:paraId="7278AB49" w14:textId="77777777" w:rsidR="00256581" w:rsidRDefault="00256581" w:rsidP="00256581">
      <w:pPr>
        <w:pStyle w:val="aa"/>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a"/>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0EE2B676" w14:textId="760797EF" w:rsidR="009C1C36" w:rsidRDefault="009C1C36" w:rsidP="009C1C36">
      <w:pPr>
        <w:pStyle w:val="aa"/>
      </w:pPr>
      <w:r>
        <w:t>В</w:t>
      </w:r>
      <w:r w:rsidR="002F613C">
        <w:t xml:space="preserve"> </w:t>
      </w:r>
      <w:r w:rsidR="000B0619">
        <w:t>результате</w:t>
      </w:r>
      <w:r w:rsidR="002F613C">
        <w:t xml:space="preserve"> выполнения дипломной работы был проведен анализ проблем учета посещаемости мероприятий студентами ИРНИТУ</w:t>
      </w:r>
      <w:r w:rsidR="00B02E80">
        <w:t>, поставлены основные цели и задачи.</w:t>
      </w:r>
    </w:p>
    <w:p w14:paraId="74AF77D9" w14:textId="6DA1C3C2" w:rsidR="0032587C" w:rsidRDefault="0032587C" w:rsidP="009C1C36">
      <w:pPr>
        <w:pStyle w:val="aa"/>
      </w:pPr>
      <w:r>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9C1C36" w:rsidRDefault="0032587C" w:rsidP="009C1C36">
      <w:pPr>
        <w:pStyle w:val="aa"/>
      </w:pPr>
      <w:r>
        <w:t xml:space="preserve">Разработанное мобильное приложение </w:t>
      </w:r>
      <w:r w:rsidR="000B0619">
        <w:t>является частью информационной системы «Рейтинг студента».</w:t>
      </w:r>
    </w:p>
    <w:p w14:paraId="6B5C4EB0" w14:textId="39A0A934" w:rsidR="000B0619" w:rsidRDefault="000B0619" w:rsidP="000B0619">
      <w:pPr>
        <w:pStyle w:val="aa"/>
      </w:pPr>
      <w:r>
        <w:t>В ре</w:t>
      </w:r>
      <w:r w:rsidR="00DE70D3">
        <w:t>зультате выли решены следующие задачи:</w:t>
      </w:r>
    </w:p>
    <w:p w14:paraId="63881172" w14:textId="3C4660DC" w:rsidR="00DE70D3" w:rsidRDefault="004465E4" w:rsidP="00C46CA5">
      <w:pPr>
        <w:pStyle w:val="aa"/>
        <w:numPr>
          <w:ilvl w:val="0"/>
          <w:numId w:val="51"/>
        </w:numPr>
        <w:ind w:left="0" w:firstLine="709"/>
      </w:pPr>
      <w:r>
        <w:t>Изучен процесс регистрации студентов на мероприятия.</w:t>
      </w:r>
    </w:p>
    <w:p w14:paraId="72FEB581" w14:textId="280FEE2C" w:rsidR="004465E4" w:rsidRDefault="004465E4" w:rsidP="00C46CA5">
      <w:pPr>
        <w:pStyle w:val="aa"/>
        <w:numPr>
          <w:ilvl w:val="0"/>
          <w:numId w:val="51"/>
        </w:numPr>
        <w:ind w:left="0" w:firstLine="709"/>
      </w:pPr>
      <w:r>
        <w:t>Выполнен анализ предметной области.</w:t>
      </w:r>
    </w:p>
    <w:p w14:paraId="0630E8CD" w14:textId="5EFCD72E" w:rsidR="004465E4" w:rsidRDefault="00075D91" w:rsidP="00C46CA5">
      <w:pPr>
        <w:pStyle w:val="aa"/>
        <w:numPr>
          <w:ilvl w:val="0"/>
          <w:numId w:val="51"/>
        </w:numPr>
        <w:ind w:left="0" w:firstLine="709"/>
      </w:pPr>
      <w:r>
        <w:t>Сформулирован перечень требований для мобильного приложения.</w:t>
      </w:r>
    </w:p>
    <w:p w14:paraId="24D7DEA6" w14:textId="7D427E63" w:rsidR="00075D91" w:rsidRDefault="00075D91" w:rsidP="00C46CA5">
      <w:pPr>
        <w:pStyle w:val="aa"/>
        <w:numPr>
          <w:ilvl w:val="0"/>
          <w:numId w:val="51"/>
        </w:numPr>
        <w:ind w:left="0" w:firstLine="709"/>
      </w:pPr>
      <w:r>
        <w:t>Выполнено проектирование мобильного приложения.</w:t>
      </w:r>
    </w:p>
    <w:p w14:paraId="7AF7859C" w14:textId="5BE661FB" w:rsidR="00075D91" w:rsidRDefault="004A70F1" w:rsidP="00C46CA5">
      <w:pPr>
        <w:pStyle w:val="aa"/>
        <w:numPr>
          <w:ilvl w:val="0"/>
          <w:numId w:val="51"/>
        </w:numPr>
        <w:ind w:left="0" w:firstLine="709"/>
      </w:pPr>
      <w:r>
        <w:t>Реализовано мобильное приложение, состоящее из двух модулей: для ролей «Студент» и «Ответственный за мероприятие».</w:t>
      </w:r>
    </w:p>
    <w:p w14:paraId="60E54587" w14:textId="38BECDF2" w:rsidR="00B076A8" w:rsidRDefault="00B076A8" w:rsidP="00B076A8">
      <w:pPr>
        <w:pStyle w:val="aa"/>
      </w:pPr>
      <w:r>
        <w:t>Для студентов приложение предоставля</w:t>
      </w:r>
      <w:r>
        <w:t>ет</w:t>
      </w:r>
      <w:r>
        <w:t xml:space="preserve"> возможность просм</w:t>
      </w:r>
      <w:r>
        <w:t>атривать</w:t>
      </w:r>
      <w:r>
        <w:t xml:space="preserve"> информации о мероприятии, </w:t>
      </w:r>
      <w:r>
        <w:t>регистрироваться</w:t>
      </w:r>
      <w:r>
        <w:t xml:space="preserve"> на </w:t>
      </w:r>
      <w:r>
        <w:t xml:space="preserve">них </w:t>
      </w:r>
      <w:r>
        <w:t xml:space="preserve">и </w:t>
      </w:r>
      <w:r>
        <w:t xml:space="preserve">получать </w:t>
      </w:r>
      <w:r>
        <w:t>уникальн</w:t>
      </w:r>
      <w:r>
        <w:t>ые</w:t>
      </w:r>
      <w:r>
        <w:t xml:space="preserve"> QR-код</w:t>
      </w:r>
      <w:r>
        <w:t>ы</w:t>
      </w:r>
      <w:r>
        <w:t xml:space="preserve"> </w:t>
      </w:r>
      <w:r>
        <w:t xml:space="preserve">участников </w:t>
      </w:r>
      <w:r>
        <w:t>мероприятия</w:t>
      </w:r>
      <w:r>
        <w:t xml:space="preserve"> и зрителей</w:t>
      </w:r>
      <w:r>
        <w:t>.</w:t>
      </w:r>
    </w:p>
    <w:p w14:paraId="3049D00C" w14:textId="1135EDF8" w:rsidR="0057067B" w:rsidRPr="0057067B" w:rsidRDefault="00B076A8" w:rsidP="00B076A8">
      <w:pPr>
        <w:pStyle w:val="aa"/>
      </w:pPr>
      <w:r>
        <w:t>Для ответственных за мероприятия приложение предлаг</w:t>
      </w:r>
      <w:r w:rsidR="0044536C">
        <w:t xml:space="preserve">ает возможность </w:t>
      </w:r>
      <w:r>
        <w:t xml:space="preserve">считывания QR-кода и </w:t>
      </w:r>
      <w:r w:rsidR="0044536C">
        <w:t xml:space="preserve">последующего </w:t>
      </w:r>
      <w:r>
        <w:t>подтверждения фактического присутствия студент</w:t>
      </w:r>
      <w:r w:rsidR="0044536C">
        <w:t>ов</w:t>
      </w:r>
      <w:r>
        <w:t xml:space="preserve"> на мероприятии</w:t>
      </w:r>
      <w:r w:rsidR="0044536C">
        <w:t xml:space="preserve"> с помощью камеру устройства.</w:t>
      </w: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a"/>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a"/>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a"/>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a"/>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a"/>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a"/>
      </w:pPr>
    </w:p>
    <w:p w14:paraId="0ED71286" w14:textId="77777777" w:rsidR="009B7F41" w:rsidRDefault="009B7F41" w:rsidP="00E041B1">
      <w:pPr>
        <w:pStyle w:val="aa"/>
      </w:pPr>
    </w:p>
    <w:p w14:paraId="4D5C80E8" w14:textId="5D54A3A3" w:rsidR="00256581" w:rsidRPr="00E07469" w:rsidRDefault="00256581" w:rsidP="00256581">
      <w:pPr>
        <w:pStyle w:val="aa"/>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69" w:history="1">
        <w:r w:rsidRPr="00C80569">
          <w:rPr>
            <w:rStyle w:val="ad"/>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a"/>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70" w:history="1">
        <w:r w:rsidRPr="00C80569">
          <w:rPr>
            <w:rStyle w:val="ad"/>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a"/>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a"/>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a"/>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71" w:history="1">
        <w:r w:rsidRPr="00C80569">
          <w:rPr>
            <w:rStyle w:val="ad"/>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a"/>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a"/>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a"/>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a"/>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a"/>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a"/>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a"/>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72" w:history="1">
        <w:r w:rsidRPr="00C80569">
          <w:rPr>
            <w:rStyle w:val="ad"/>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a"/>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a"/>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2"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3"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4"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73BF369E"/>
    <w:multiLevelType w:val="hybridMultilevel"/>
    <w:tmpl w:val="F0B2847A"/>
    <w:lvl w:ilvl="0" w:tplc="C28863F0">
      <w:start w:val="1"/>
      <w:numFmt w:val="bullet"/>
      <w:lvlText w:val="•"/>
      <w:lvlJc w:val="left"/>
      <w:pPr>
        <w:tabs>
          <w:tab w:val="num" w:pos="720"/>
        </w:tabs>
        <w:ind w:left="720" w:hanging="360"/>
      </w:pPr>
      <w:rPr>
        <w:rFonts w:ascii="Arial" w:hAnsi="Arial" w:hint="default"/>
      </w:rPr>
    </w:lvl>
    <w:lvl w:ilvl="1" w:tplc="432C508C" w:tentative="1">
      <w:start w:val="1"/>
      <w:numFmt w:val="bullet"/>
      <w:lvlText w:val="•"/>
      <w:lvlJc w:val="left"/>
      <w:pPr>
        <w:tabs>
          <w:tab w:val="num" w:pos="1440"/>
        </w:tabs>
        <w:ind w:left="1440" w:hanging="360"/>
      </w:pPr>
      <w:rPr>
        <w:rFonts w:ascii="Arial" w:hAnsi="Arial" w:hint="default"/>
      </w:rPr>
    </w:lvl>
    <w:lvl w:ilvl="2" w:tplc="69488E44" w:tentative="1">
      <w:start w:val="1"/>
      <w:numFmt w:val="bullet"/>
      <w:lvlText w:val="•"/>
      <w:lvlJc w:val="left"/>
      <w:pPr>
        <w:tabs>
          <w:tab w:val="num" w:pos="2160"/>
        </w:tabs>
        <w:ind w:left="2160" w:hanging="360"/>
      </w:pPr>
      <w:rPr>
        <w:rFonts w:ascii="Arial" w:hAnsi="Arial" w:hint="default"/>
      </w:rPr>
    </w:lvl>
    <w:lvl w:ilvl="3" w:tplc="40FC8E1C" w:tentative="1">
      <w:start w:val="1"/>
      <w:numFmt w:val="bullet"/>
      <w:lvlText w:val="•"/>
      <w:lvlJc w:val="left"/>
      <w:pPr>
        <w:tabs>
          <w:tab w:val="num" w:pos="2880"/>
        </w:tabs>
        <w:ind w:left="2880" w:hanging="360"/>
      </w:pPr>
      <w:rPr>
        <w:rFonts w:ascii="Arial" w:hAnsi="Arial" w:hint="default"/>
      </w:rPr>
    </w:lvl>
    <w:lvl w:ilvl="4" w:tplc="5A76CB06" w:tentative="1">
      <w:start w:val="1"/>
      <w:numFmt w:val="bullet"/>
      <w:lvlText w:val="•"/>
      <w:lvlJc w:val="left"/>
      <w:pPr>
        <w:tabs>
          <w:tab w:val="num" w:pos="3600"/>
        </w:tabs>
        <w:ind w:left="3600" w:hanging="360"/>
      </w:pPr>
      <w:rPr>
        <w:rFonts w:ascii="Arial" w:hAnsi="Arial" w:hint="default"/>
      </w:rPr>
    </w:lvl>
    <w:lvl w:ilvl="5" w:tplc="5D784798" w:tentative="1">
      <w:start w:val="1"/>
      <w:numFmt w:val="bullet"/>
      <w:lvlText w:val="•"/>
      <w:lvlJc w:val="left"/>
      <w:pPr>
        <w:tabs>
          <w:tab w:val="num" w:pos="4320"/>
        </w:tabs>
        <w:ind w:left="4320" w:hanging="360"/>
      </w:pPr>
      <w:rPr>
        <w:rFonts w:ascii="Arial" w:hAnsi="Arial" w:hint="default"/>
      </w:rPr>
    </w:lvl>
    <w:lvl w:ilvl="6" w:tplc="F9F280BC" w:tentative="1">
      <w:start w:val="1"/>
      <w:numFmt w:val="bullet"/>
      <w:lvlText w:val="•"/>
      <w:lvlJc w:val="left"/>
      <w:pPr>
        <w:tabs>
          <w:tab w:val="num" w:pos="5040"/>
        </w:tabs>
        <w:ind w:left="5040" w:hanging="360"/>
      </w:pPr>
      <w:rPr>
        <w:rFonts w:ascii="Arial" w:hAnsi="Arial" w:hint="default"/>
      </w:rPr>
    </w:lvl>
    <w:lvl w:ilvl="7" w:tplc="4716A9D2" w:tentative="1">
      <w:start w:val="1"/>
      <w:numFmt w:val="bullet"/>
      <w:lvlText w:val="•"/>
      <w:lvlJc w:val="left"/>
      <w:pPr>
        <w:tabs>
          <w:tab w:val="num" w:pos="5760"/>
        </w:tabs>
        <w:ind w:left="5760" w:hanging="360"/>
      </w:pPr>
      <w:rPr>
        <w:rFonts w:ascii="Arial" w:hAnsi="Arial" w:hint="default"/>
      </w:rPr>
    </w:lvl>
    <w:lvl w:ilvl="8" w:tplc="5860D1F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D435683"/>
    <w:multiLevelType w:val="hybridMultilevel"/>
    <w:tmpl w:val="14F8B99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26"/>
  </w:num>
  <w:num w:numId="3">
    <w:abstractNumId w:val="2"/>
  </w:num>
  <w:num w:numId="4">
    <w:abstractNumId w:val="47"/>
  </w:num>
  <w:num w:numId="5">
    <w:abstractNumId w:val="1"/>
  </w:num>
  <w:num w:numId="6">
    <w:abstractNumId w:val="41"/>
  </w:num>
  <w:num w:numId="7">
    <w:abstractNumId w:val="0"/>
  </w:num>
  <w:num w:numId="8">
    <w:abstractNumId w:val="43"/>
  </w:num>
  <w:num w:numId="9">
    <w:abstractNumId w:val="32"/>
  </w:num>
  <w:num w:numId="10">
    <w:abstractNumId w:val="10"/>
  </w:num>
  <w:num w:numId="11">
    <w:abstractNumId w:val="28"/>
  </w:num>
  <w:num w:numId="12">
    <w:abstractNumId w:val="46"/>
  </w:num>
  <w:num w:numId="13">
    <w:abstractNumId w:val="11"/>
  </w:num>
  <w:num w:numId="14">
    <w:abstractNumId w:val="24"/>
  </w:num>
  <w:num w:numId="15">
    <w:abstractNumId w:val="14"/>
  </w:num>
  <w:num w:numId="16">
    <w:abstractNumId w:val="5"/>
  </w:num>
  <w:num w:numId="17">
    <w:abstractNumId w:val="31"/>
  </w:num>
  <w:num w:numId="18">
    <w:abstractNumId w:val="44"/>
  </w:num>
  <w:num w:numId="19">
    <w:abstractNumId w:val="19"/>
  </w:num>
  <w:num w:numId="20">
    <w:abstractNumId w:val="25"/>
  </w:num>
  <w:num w:numId="21">
    <w:abstractNumId w:val="48"/>
  </w:num>
  <w:num w:numId="22">
    <w:abstractNumId w:val="35"/>
  </w:num>
  <w:num w:numId="23">
    <w:abstractNumId w:val="36"/>
  </w:num>
  <w:num w:numId="24">
    <w:abstractNumId w:val="33"/>
  </w:num>
  <w:num w:numId="25">
    <w:abstractNumId w:val="27"/>
  </w:num>
  <w:num w:numId="26">
    <w:abstractNumId w:val="12"/>
  </w:num>
  <w:num w:numId="27">
    <w:abstractNumId w:val="40"/>
  </w:num>
  <w:num w:numId="28">
    <w:abstractNumId w:val="22"/>
  </w:num>
  <w:num w:numId="29">
    <w:abstractNumId w:val="42"/>
  </w:num>
  <w:num w:numId="30">
    <w:abstractNumId w:val="21"/>
  </w:num>
  <w:num w:numId="31">
    <w:abstractNumId w:val="9"/>
  </w:num>
  <w:num w:numId="32">
    <w:abstractNumId w:val="6"/>
  </w:num>
  <w:num w:numId="33">
    <w:abstractNumId w:val="8"/>
  </w:num>
  <w:num w:numId="34">
    <w:abstractNumId w:val="4"/>
  </w:num>
  <w:num w:numId="35">
    <w:abstractNumId w:val="16"/>
  </w:num>
  <w:num w:numId="36">
    <w:abstractNumId w:val="34"/>
  </w:num>
  <w:num w:numId="37">
    <w:abstractNumId w:val="13"/>
  </w:num>
  <w:num w:numId="38">
    <w:abstractNumId w:val="49"/>
  </w:num>
  <w:num w:numId="39">
    <w:abstractNumId w:val="20"/>
  </w:num>
  <w:num w:numId="40">
    <w:abstractNumId w:val="39"/>
  </w:num>
  <w:num w:numId="41">
    <w:abstractNumId w:val="7"/>
  </w:num>
  <w:num w:numId="42">
    <w:abstractNumId w:val="45"/>
  </w:num>
  <w:num w:numId="43">
    <w:abstractNumId w:val="38"/>
  </w:num>
  <w:num w:numId="44">
    <w:abstractNumId w:val="15"/>
  </w:num>
  <w:num w:numId="45">
    <w:abstractNumId w:val="3"/>
  </w:num>
  <w:num w:numId="46">
    <w:abstractNumId w:val="18"/>
  </w:num>
  <w:num w:numId="47">
    <w:abstractNumId w:val="23"/>
  </w:num>
  <w:num w:numId="48">
    <w:abstractNumId w:val="30"/>
  </w:num>
  <w:num w:numId="49">
    <w:abstractNumId w:val="17"/>
  </w:num>
  <w:num w:numId="50">
    <w:abstractNumId w:val="50"/>
  </w:num>
  <w:num w:numId="51">
    <w:abstractNumId w:val="3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45127"/>
    <w:rsid w:val="00052A30"/>
    <w:rsid w:val="0006351F"/>
    <w:rsid w:val="00072D44"/>
    <w:rsid w:val="00072E61"/>
    <w:rsid w:val="00075D91"/>
    <w:rsid w:val="00075FEB"/>
    <w:rsid w:val="000815EF"/>
    <w:rsid w:val="00083FD8"/>
    <w:rsid w:val="00087CFC"/>
    <w:rsid w:val="00097755"/>
    <w:rsid w:val="000B0619"/>
    <w:rsid w:val="000B38B9"/>
    <w:rsid w:val="000B636D"/>
    <w:rsid w:val="00114D91"/>
    <w:rsid w:val="001223B4"/>
    <w:rsid w:val="00123AF5"/>
    <w:rsid w:val="0013072F"/>
    <w:rsid w:val="001572DE"/>
    <w:rsid w:val="001626D6"/>
    <w:rsid w:val="00166881"/>
    <w:rsid w:val="00166AA5"/>
    <w:rsid w:val="00167F1F"/>
    <w:rsid w:val="001773DC"/>
    <w:rsid w:val="001818CA"/>
    <w:rsid w:val="00182E08"/>
    <w:rsid w:val="001916A8"/>
    <w:rsid w:val="00191B0C"/>
    <w:rsid w:val="00192BF5"/>
    <w:rsid w:val="00192D76"/>
    <w:rsid w:val="001A0DA7"/>
    <w:rsid w:val="001A3EA1"/>
    <w:rsid w:val="001A6DE4"/>
    <w:rsid w:val="001B507E"/>
    <w:rsid w:val="001B6219"/>
    <w:rsid w:val="001C1FC3"/>
    <w:rsid w:val="001C714E"/>
    <w:rsid w:val="001D438C"/>
    <w:rsid w:val="001E75FA"/>
    <w:rsid w:val="001F522F"/>
    <w:rsid w:val="0021651B"/>
    <w:rsid w:val="002206EC"/>
    <w:rsid w:val="002269CF"/>
    <w:rsid w:val="002342F1"/>
    <w:rsid w:val="002350F0"/>
    <w:rsid w:val="00240750"/>
    <w:rsid w:val="00256581"/>
    <w:rsid w:val="00257EFD"/>
    <w:rsid w:val="00260ACE"/>
    <w:rsid w:val="00266735"/>
    <w:rsid w:val="002739F4"/>
    <w:rsid w:val="002921FA"/>
    <w:rsid w:val="00295DB3"/>
    <w:rsid w:val="002A7145"/>
    <w:rsid w:val="002C1AD6"/>
    <w:rsid w:val="002C4411"/>
    <w:rsid w:val="002C777E"/>
    <w:rsid w:val="002E3E29"/>
    <w:rsid w:val="002E621C"/>
    <w:rsid w:val="002E6FB8"/>
    <w:rsid w:val="002F23E0"/>
    <w:rsid w:val="002F613C"/>
    <w:rsid w:val="002F7C1B"/>
    <w:rsid w:val="00304757"/>
    <w:rsid w:val="00305C92"/>
    <w:rsid w:val="00306500"/>
    <w:rsid w:val="00316B97"/>
    <w:rsid w:val="00316C9F"/>
    <w:rsid w:val="00320456"/>
    <w:rsid w:val="0032587C"/>
    <w:rsid w:val="00336E34"/>
    <w:rsid w:val="003376E3"/>
    <w:rsid w:val="00341104"/>
    <w:rsid w:val="00345CC1"/>
    <w:rsid w:val="003515DC"/>
    <w:rsid w:val="00355FB5"/>
    <w:rsid w:val="00363155"/>
    <w:rsid w:val="00364253"/>
    <w:rsid w:val="003646C5"/>
    <w:rsid w:val="00372595"/>
    <w:rsid w:val="00397F1C"/>
    <w:rsid w:val="003B3A17"/>
    <w:rsid w:val="003B3B7B"/>
    <w:rsid w:val="003C1EC9"/>
    <w:rsid w:val="003D6BF5"/>
    <w:rsid w:val="003D7F59"/>
    <w:rsid w:val="003E3870"/>
    <w:rsid w:val="003E5CF7"/>
    <w:rsid w:val="0040608E"/>
    <w:rsid w:val="004113B2"/>
    <w:rsid w:val="00430EDC"/>
    <w:rsid w:val="00431A88"/>
    <w:rsid w:val="0044536C"/>
    <w:rsid w:val="004465E4"/>
    <w:rsid w:val="00447559"/>
    <w:rsid w:val="00454091"/>
    <w:rsid w:val="00461C79"/>
    <w:rsid w:val="00462AD4"/>
    <w:rsid w:val="00462BD1"/>
    <w:rsid w:val="00465A45"/>
    <w:rsid w:val="0047079A"/>
    <w:rsid w:val="00481D94"/>
    <w:rsid w:val="004940B3"/>
    <w:rsid w:val="004A00CC"/>
    <w:rsid w:val="004A70F1"/>
    <w:rsid w:val="004B24E2"/>
    <w:rsid w:val="004C3AA1"/>
    <w:rsid w:val="004C7416"/>
    <w:rsid w:val="004D1A3C"/>
    <w:rsid w:val="004D6959"/>
    <w:rsid w:val="004E150E"/>
    <w:rsid w:val="004E1C00"/>
    <w:rsid w:val="004E286E"/>
    <w:rsid w:val="004E2B84"/>
    <w:rsid w:val="004E44EC"/>
    <w:rsid w:val="004E5F57"/>
    <w:rsid w:val="004F094D"/>
    <w:rsid w:val="004F5A61"/>
    <w:rsid w:val="0050163D"/>
    <w:rsid w:val="00504D2B"/>
    <w:rsid w:val="00524270"/>
    <w:rsid w:val="0053205E"/>
    <w:rsid w:val="005348BC"/>
    <w:rsid w:val="00535896"/>
    <w:rsid w:val="00535F03"/>
    <w:rsid w:val="005436BC"/>
    <w:rsid w:val="005509B5"/>
    <w:rsid w:val="0055394E"/>
    <w:rsid w:val="00556F3F"/>
    <w:rsid w:val="005572AA"/>
    <w:rsid w:val="00563466"/>
    <w:rsid w:val="0057067B"/>
    <w:rsid w:val="00572008"/>
    <w:rsid w:val="00573E02"/>
    <w:rsid w:val="00574AEC"/>
    <w:rsid w:val="00583A49"/>
    <w:rsid w:val="005935E8"/>
    <w:rsid w:val="005B1DC8"/>
    <w:rsid w:val="005C478D"/>
    <w:rsid w:val="005C60B0"/>
    <w:rsid w:val="005C7A82"/>
    <w:rsid w:val="005D067E"/>
    <w:rsid w:val="00601090"/>
    <w:rsid w:val="00603DAC"/>
    <w:rsid w:val="00623D70"/>
    <w:rsid w:val="00641696"/>
    <w:rsid w:val="00646CA9"/>
    <w:rsid w:val="0065218E"/>
    <w:rsid w:val="00664DD9"/>
    <w:rsid w:val="00665D0D"/>
    <w:rsid w:val="006665E0"/>
    <w:rsid w:val="00675F66"/>
    <w:rsid w:val="00677387"/>
    <w:rsid w:val="00685574"/>
    <w:rsid w:val="006B30DF"/>
    <w:rsid w:val="006C00D2"/>
    <w:rsid w:val="006C1938"/>
    <w:rsid w:val="006C76B2"/>
    <w:rsid w:val="006D19D0"/>
    <w:rsid w:val="006D19F6"/>
    <w:rsid w:val="00706B60"/>
    <w:rsid w:val="00713203"/>
    <w:rsid w:val="00713B5E"/>
    <w:rsid w:val="007215BB"/>
    <w:rsid w:val="007266F5"/>
    <w:rsid w:val="0073132D"/>
    <w:rsid w:val="00733726"/>
    <w:rsid w:val="0074724A"/>
    <w:rsid w:val="00750A30"/>
    <w:rsid w:val="00781538"/>
    <w:rsid w:val="00781E4C"/>
    <w:rsid w:val="00796E55"/>
    <w:rsid w:val="007A19D2"/>
    <w:rsid w:val="007B3D58"/>
    <w:rsid w:val="007B7AC0"/>
    <w:rsid w:val="007C21D4"/>
    <w:rsid w:val="007C79FC"/>
    <w:rsid w:val="007D7AFE"/>
    <w:rsid w:val="007F05B1"/>
    <w:rsid w:val="00802293"/>
    <w:rsid w:val="00804622"/>
    <w:rsid w:val="00826330"/>
    <w:rsid w:val="00843973"/>
    <w:rsid w:val="008673F4"/>
    <w:rsid w:val="00880B17"/>
    <w:rsid w:val="008A14BF"/>
    <w:rsid w:val="008A187C"/>
    <w:rsid w:val="008A3BAF"/>
    <w:rsid w:val="008A700C"/>
    <w:rsid w:val="008B11F6"/>
    <w:rsid w:val="008B500F"/>
    <w:rsid w:val="008C0E2C"/>
    <w:rsid w:val="008C7045"/>
    <w:rsid w:val="008E030B"/>
    <w:rsid w:val="008E08A4"/>
    <w:rsid w:val="008E5212"/>
    <w:rsid w:val="008F13C7"/>
    <w:rsid w:val="008F587F"/>
    <w:rsid w:val="009016B0"/>
    <w:rsid w:val="009066A7"/>
    <w:rsid w:val="00915FEA"/>
    <w:rsid w:val="00924984"/>
    <w:rsid w:val="009356E1"/>
    <w:rsid w:val="00935EAB"/>
    <w:rsid w:val="00937A74"/>
    <w:rsid w:val="009459D3"/>
    <w:rsid w:val="00973E36"/>
    <w:rsid w:val="00994747"/>
    <w:rsid w:val="009B32F9"/>
    <w:rsid w:val="009B7F41"/>
    <w:rsid w:val="009C1C36"/>
    <w:rsid w:val="009D49C9"/>
    <w:rsid w:val="009E2526"/>
    <w:rsid w:val="009F0A5E"/>
    <w:rsid w:val="00A00789"/>
    <w:rsid w:val="00A047DC"/>
    <w:rsid w:val="00A05523"/>
    <w:rsid w:val="00A15647"/>
    <w:rsid w:val="00A158F2"/>
    <w:rsid w:val="00A170D5"/>
    <w:rsid w:val="00A51B6D"/>
    <w:rsid w:val="00A5618E"/>
    <w:rsid w:val="00A634C0"/>
    <w:rsid w:val="00A6668C"/>
    <w:rsid w:val="00A80E9A"/>
    <w:rsid w:val="00A82054"/>
    <w:rsid w:val="00A85B16"/>
    <w:rsid w:val="00A96812"/>
    <w:rsid w:val="00AA0812"/>
    <w:rsid w:val="00AA2576"/>
    <w:rsid w:val="00AA4741"/>
    <w:rsid w:val="00AE00A4"/>
    <w:rsid w:val="00AE3BA7"/>
    <w:rsid w:val="00AE4C66"/>
    <w:rsid w:val="00AF4C2C"/>
    <w:rsid w:val="00B01AE7"/>
    <w:rsid w:val="00B02E80"/>
    <w:rsid w:val="00B076A8"/>
    <w:rsid w:val="00B077AE"/>
    <w:rsid w:val="00B11000"/>
    <w:rsid w:val="00B12E68"/>
    <w:rsid w:val="00B16A5D"/>
    <w:rsid w:val="00B44349"/>
    <w:rsid w:val="00B52BE1"/>
    <w:rsid w:val="00B55AA0"/>
    <w:rsid w:val="00B66501"/>
    <w:rsid w:val="00B70E29"/>
    <w:rsid w:val="00B72CEF"/>
    <w:rsid w:val="00B80B65"/>
    <w:rsid w:val="00B815B1"/>
    <w:rsid w:val="00B8376E"/>
    <w:rsid w:val="00B930F3"/>
    <w:rsid w:val="00B979F0"/>
    <w:rsid w:val="00BA1CB8"/>
    <w:rsid w:val="00BA597D"/>
    <w:rsid w:val="00BA6507"/>
    <w:rsid w:val="00BE570C"/>
    <w:rsid w:val="00BF376A"/>
    <w:rsid w:val="00C03959"/>
    <w:rsid w:val="00C05468"/>
    <w:rsid w:val="00C21152"/>
    <w:rsid w:val="00C21243"/>
    <w:rsid w:val="00C23A32"/>
    <w:rsid w:val="00C25DDA"/>
    <w:rsid w:val="00C33F4A"/>
    <w:rsid w:val="00C34EF2"/>
    <w:rsid w:val="00C444B5"/>
    <w:rsid w:val="00C46CA5"/>
    <w:rsid w:val="00C53F7C"/>
    <w:rsid w:val="00C56E9B"/>
    <w:rsid w:val="00C76088"/>
    <w:rsid w:val="00CB4C88"/>
    <w:rsid w:val="00CE5268"/>
    <w:rsid w:val="00CE6AD4"/>
    <w:rsid w:val="00CF2303"/>
    <w:rsid w:val="00CF3655"/>
    <w:rsid w:val="00CF4BD0"/>
    <w:rsid w:val="00D02CFA"/>
    <w:rsid w:val="00D02FFD"/>
    <w:rsid w:val="00D04AEA"/>
    <w:rsid w:val="00D07708"/>
    <w:rsid w:val="00D11098"/>
    <w:rsid w:val="00D112F9"/>
    <w:rsid w:val="00D113FA"/>
    <w:rsid w:val="00D116A7"/>
    <w:rsid w:val="00D145BF"/>
    <w:rsid w:val="00D25C18"/>
    <w:rsid w:val="00D27A8D"/>
    <w:rsid w:val="00D40ADC"/>
    <w:rsid w:val="00D42474"/>
    <w:rsid w:val="00D44E70"/>
    <w:rsid w:val="00D4592C"/>
    <w:rsid w:val="00D506E8"/>
    <w:rsid w:val="00D51EA8"/>
    <w:rsid w:val="00D6040A"/>
    <w:rsid w:val="00D6326D"/>
    <w:rsid w:val="00D637D9"/>
    <w:rsid w:val="00D67CE9"/>
    <w:rsid w:val="00D76135"/>
    <w:rsid w:val="00D87F47"/>
    <w:rsid w:val="00D922F0"/>
    <w:rsid w:val="00D96B61"/>
    <w:rsid w:val="00DA160E"/>
    <w:rsid w:val="00DA385D"/>
    <w:rsid w:val="00DC1602"/>
    <w:rsid w:val="00DD3548"/>
    <w:rsid w:val="00DE2A0F"/>
    <w:rsid w:val="00DE70D3"/>
    <w:rsid w:val="00DF5B5C"/>
    <w:rsid w:val="00DF6DC7"/>
    <w:rsid w:val="00E041B1"/>
    <w:rsid w:val="00E06249"/>
    <w:rsid w:val="00E102C9"/>
    <w:rsid w:val="00E32D22"/>
    <w:rsid w:val="00E56FA0"/>
    <w:rsid w:val="00E648B8"/>
    <w:rsid w:val="00E74A5E"/>
    <w:rsid w:val="00E75F86"/>
    <w:rsid w:val="00E81850"/>
    <w:rsid w:val="00E86815"/>
    <w:rsid w:val="00EA326B"/>
    <w:rsid w:val="00EA58F3"/>
    <w:rsid w:val="00EA6A50"/>
    <w:rsid w:val="00EC2725"/>
    <w:rsid w:val="00ED0A04"/>
    <w:rsid w:val="00ED6340"/>
    <w:rsid w:val="00EF2061"/>
    <w:rsid w:val="00EF22FA"/>
    <w:rsid w:val="00EF25DE"/>
    <w:rsid w:val="00F041AF"/>
    <w:rsid w:val="00F106D9"/>
    <w:rsid w:val="00F1250A"/>
    <w:rsid w:val="00F14BD6"/>
    <w:rsid w:val="00F20312"/>
    <w:rsid w:val="00F417B2"/>
    <w:rsid w:val="00F4248C"/>
    <w:rsid w:val="00F43725"/>
    <w:rsid w:val="00F501D4"/>
    <w:rsid w:val="00F54518"/>
    <w:rsid w:val="00F7004A"/>
    <w:rsid w:val="00F70BF8"/>
    <w:rsid w:val="00F714C9"/>
    <w:rsid w:val="00FA2257"/>
    <w:rsid w:val="00FA4D32"/>
    <w:rsid w:val="00FA6942"/>
    <w:rsid w:val="00FC7083"/>
    <w:rsid w:val="00FE07DB"/>
    <w:rsid w:val="00FE169B"/>
    <w:rsid w:val="00FE2D85"/>
    <w:rsid w:val="00FF22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hyperlink" Target="https://cyberleninka.ru/article/n/bezopasnost-zhiznedeyatelnosti-lektsionnyy-kurs/viewer" TargetMode="Externa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hyperlink" Target="https://www.consultant.ru/document/cons_doc_LAW_15839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base.garant.ru/72979284/"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www.istu.edu/deyatelnost/nauka/nauchnoe_upravlenie/ni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1156</TotalTime>
  <Pages>87</Pages>
  <Words>15459</Words>
  <Characters>88122</Characters>
  <Application>Microsoft Office Word</Application>
  <DocSecurity>0</DocSecurity>
  <Lines>734</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103375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346</cp:revision>
  <dcterms:created xsi:type="dcterms:W3CDTF">2023-05-20T05:57:00Z</dcterms:created>
  <dcterms:modified xsi:type="dcterms:W3CDTF">2023-05-27T10:14:00Z</dcterms:modified>
</cp:coreProperties>
</file>