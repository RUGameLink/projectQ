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72E0C58A" w:rsidR="00B158F3" w:rsidRDefault="00C00705" w:rsidP="00910D6E">
      <w:pPr>
        <w:pStyle w:val="a9"/>
      </w:pPr>
      <w:r>
        <w:t>Разрабатываемая система</w:t>
      </w:r>
      <w:r w:rsidR="00B158F3">
        <w:t xml:space="preserve"> предусматривает два варианта использования (в зависимости от роли пользователя): вариант студента и вариант ответственного за организацию мероприятия</w:t>
      </w:r>
      <w:r w:rsidR="001017B4">
        <w:t>.</w:t>
      </w:r>
    </w:p>
    <w:p w14:paraId="1DEED485" w14:textId="1BDF9835" w:rsidR="001017B4" w:rsidRDefault="001017B4" w:rsidP="00B158F3">
      <w:pPr>
        <w:pStyle w:val="a9"/>
      </w:pPr>
      <w:r>
        <w:t>Определение варианта использования приложения на основе авторизованного аккаунта через систему Кампуса.</w:t>
      </w:r>
    </w:p>
    <w:p w14:paraId="6BDEE9C4" w14:textId="6AB7332A" w:rsidR="001017B4" w:rsidRDefault="001017B4" w:rsidP="00B158F3">
      <w:pPr>
        <w:pStyle w:val="a9"/>
      </w:pPr>
    </w:p>
    <w:p w14:paraId="1132B4F1" w14:textId="39BB7052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896709">
        <w:rPr>
          <w:b/>
          <w:bCs/>
        </w:rPr>
        <w:t>студента</w:t>
      </w:r>
      <w:r w:rsidRPr="00A87173">
        <w:rPr>
          <w:b/>
          <w:bCs/>
        </w:rPr>
        <w:t>:</w:t>
      </w:r>
    </w:p>
    <w:p w14:paraId="39799CE8" w14:textId="172E66AC" w:rsidR="009422FF" w:rsidRDefault="00F66D02" w:rsidP="00B158F3">
      <w:pPr>
        <w:pStyle w:val="a9"/>
      </w:pPr>
      <w:r>
        <w:t xml:space="preserve">При авторизации через Кампус ИрНИТУ </w:t>
      </w:r>
      <w:r w:rsidR="007C432D">
        <w:t xml:space="preserve"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</w:t>
      </w:r>
      <w:r w:rsidR="004D4530">
        <w:t>событии</w:t>
      </w:r>
      <w:r w:rsidR="008016A5">
        <w:t xml:space="preserve"> и кнопкой для регистрации. При нажатии на соответствующую кнопку пользовател</w:t>
      </w:r>
      <w:r w:rsidR="004D4530">
        <w:t xml:space="preserve">ь получает </w:t>
      </w:r>
      <w:r w:rsidR="004D4530">
        <w:rPr>
          <w:lang w:val="en-US"/>
        </w:rPr>
        <w:t>QR</w:t>
      </w:r>
      <w:r w:rsidR="004D4530" w:rsidRPr="004D4530">
        <w:t>-</w:t>
      </w:r>
      <w:r w:rsidR="004D4530">
        <w:t>код.</w:t>
      </w:r>
      <w:r w:rsidR="008016A5">
        <w:t xml:space="preserve">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 предполагает возможность распространения посредством кнопки для сохранения</w:t>
      </w:r>
      <w:r w:rsidR="006F3AA3" w:rsidRPr="006F3AA3">
        <w:t xml:space="preserve"> </w:t>
      </w:r>
      <w:r w:rsidR="004D4530">
        <w:t xml:space="preserve">в </w:t>
      </w:r>
      <w:r w:rsidR="006F3AA3">
        <w:rPr>
          <w:lang w:val="en-US"/>
        </w:rPr>
        <w:t>pdf</w:t>
      </w:r>
      <w:r w:rsidR="004D4530">
        <w:t>-</w:t>
      </w:r>
      <w:r w:rsidR="006F3AA3">
        <w:t>файл с кодом и</w:t>
      </w:r>
      <w:r w:rsidR="004D4530" w:rsidRPr="004D4530">
        <w:t>/</w:t>
      </w:r>
      <w:r w:rsidR="004D4530">
        <w:t xml:space="preserve">или отправить </w:t>
      </w:r>
      <w:r w:rsidR="004D4530">
        <w:rPr>
          <w:lang w:val="en-US"/>
        </w:rPr>
        <w:t>pdf</w:t>
      </w:r>
      <w:r w:rsidR="004D4530" w:rsidRPr="004D4530">
        <w:t xml:space="preserve"> </w:t>
      </w:r>
      <w:r w:rsidR="004D4530">
        <w:t>в социальную сеть</w:t>
      </w:r>
      <w:r w:rsidR="004D4530" w:rsidRPr="004D4530">
        <w:t>/</w:t>
      </w:r>
      <w:r w:rsidR="004D4530">
        <w:t>мессенджер.</w:t>
      </w:r>
    </w:p>
    <w:p w14:paraId="0226B501" w14:textId="62E0A60B" w:rsidR="000C55AD" w:rsidRDefault="000C55AD" w:rsidP="000C55AD">
      <w:pPr>
        <w:pStyle w:val="a9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8C45" wp14:editId="1C221732">
            <wp:extent cx="3216897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23" cy="261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CC69" w14:textId="7DDD2A72" w:rsidR="000C55AD" w:rsidRDefault="000C55AD" w:rsidP="000C55AD">
      <w:pPr>
        <w:pStyle w:val="a9"/>
        <w:ind w:firstLine="0"/>
        <w:jc w:val="center"/>
      </w:pPr>
      <w:r>
        <w:t>Рисунок 1 – Демонстрация возможности отправки сообщения</w:t>
      </w:r>
    </w:p>
    <w:p w14:paraId="28B2658E" w14:textId="77777777" w:rsidR="000C55AD" w:rsidRPr="000C55AD" w:rsidRDefault="000C55AD" w:rsidP="000C55AD">
      <w:pPr>
        <w:pStyle w:val="a9"/>
        <w:ind w:firstLine="0"/>
        <w:jc w:val="center"/>
      </w:pPr>
    </w:p>
    <w:p w14:paraId="75856CF9" w14:textId="18A1C029" w:rsidR="00812B8E" w:rsidRPr="00092AC5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>код содержит в себе</w:t>
      </w:r>
      <w:r w:rsidR="00F25EBE">
        <w:t xml:space="preserve"> </w:t>
      </w:r>
      <w:r w:rsidR="006A278E">
        <w:t xml:space="preserve">поле </w:t>
      </w:r>
      <w:r w:rsidR="006A278E">
        <w:rPr>
          <w:lang w:val="en-US"/>
        </w:rPr>
        <w:t>guid</w:t>
      </w:r>
      <w:r w:rsidR="00B84465">
        <w:t>.</w:t>
      </w:r>
      <w:r w:rsidR="00092AC5">
        <w:t xml:space="preserve"> Приложение получает сгенерированный </w:t>
      </w:r>
      <w:r w:rsidR="00092AC5">
        <w:rPr>
          <w:lang w:val="en-US"/>
        </w:rPr>
        <w:t>guid</w:t>
      </w:r>
      <w:r w:rsidR="00092AC5" w:rsidRPr="00092AC5">
        <w:t xml:space="preserve"> </w:t>
      </w:r>
      <w:r w:rsidR="00092AC5">
        <w:t>и связывает его с пользователем в базе данных.</w:t>
      </w:r>
    </w:p>
    <w:p w14:paraId="6E74FA54" w14:textId="5CF6E29B" w:rsidR="00622132" w:rsidRPr="001F5D07" w:rsidRDefault="00812B8E" w:rsidP="00B158F3">
      <w:pPr>
        <w:pStyle w:val="a9"/>
      </w:pPr>
      <w:r>
        <w:t>В качестве</w:t>
      </w:r>
      <w:r w:rsidR="00173532">
        <w:t xml:space="preserve"> </w:t>
      </w:r>
      <w:r w:rsidR="00753617">
        <w:t>дополнительного</w:t>
      </w:r>
      <w:r>
        <w:t xml:space="preserve"> </w:t>
      </w:r>
      <w:r w:rsidR="000156EF">
        <w:t>функционала</w:t>
      </w:r>
      <w:r>
        <w:t xml:space="preserve"> предполагается разработка </w:t>
      </w:r>
      <w:r>
        <w:rPr>
          <w:lang w:val="en-US"/>
        </w:rPr>
        <w:t>web</w:t>
      </w:r>
      <w:r w:rsidRPr="00812B8E">
        <w:t>-</w:t>
      </w:r>
      <w:r>
        <w:t>сайта, выполняющего аналогичный функционал.</w:t>
      </w:r>
      <w:r w:rsidR="009422FF">
        <w:t xml:space="preserve"> 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20C6F9B3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2B5DB1">
        <w:rPr>
          <w:b/>
          <w:bCs/>
        </w:rPr>
        <w:t>ответственного за организацию мероприятия</w:t>
      </w:r>
      <w:r w:rsidRPr="00A87173">
        <w:rPr>
          <w:b/>
          <w:bCs/>
        </w:rPr>
        <w:t>:</w:t>
      </w:r>
    </w:p>
    <w:p w14:paraId="6FE2467C" w14:textId="2AA4D51F" w:rsidR="0069061A" w:rsidRDefault="0069061A" w:rsidP="000E0217">
      <w:pPr>
        <w:pStyle w:val="a9"/>
      </w:pPr>
      <w:r>
        <w:t>Данный вариант представлен в виде следующих компонентов:</w:t>
      </w:r>
    </w:p>
    <w:p w14:paraId="1090E114" w14:textId="53CB5E03" w:rsidR="0069061A" w:rsidRDefault="0069061A" w:rsidP="0069061A">
      <w:pPr>
        <w:pStyle w:val="a9"/>
        <w:numPr>
          <w:ilvl w:val="0"/>
          <w:numId w:val="16"/>
        </w:numPr>
      </w:pPr>
      <w:r>
        <w:t xml:space="preserve">Мобильное приложение для сканирования </w:t>
      </w:r>
      <w:r>
        <w:rPr>
          <w:lang w:val="en-US"/>
        </w:rPr>
        <w:t>QR</w:t>
      </w:r>
      <w:r>
        <w:t>-кодов</w:t>
      </w:r>
    </w:p>
    <w:p w14:paraId="3BE271CE" w14:textId="46F8271E" w:rsidR="0069061A" w:rsidRDefault="0069061A" w:rsidP="0069061A">
      <w:pPr>
        <w:pStyle w:val="a9"/>
        <w:numPr>
          <w:ilvl w:val="0"/>
          <w:numId w:val="16"/>
        </w:numPr>
      </w:pPr>
      <w:r>
        <w:rPr>
          <w:lang w:val="en-US"/>
        </w:rPr>
        <w:t>Web</w:t>
      </w:r>
      <w:r>
        <w:t>-сайт для работы с мероприяти</w:t>
      </w:r>
      <w:r w:rsidR="00170CEF">
        <w:t>ями и статистикой</w:t>
      </w:r>
      <w:r>
        <w:t>.</w:t>
      </w:r>
    </w:p>
    <w:p w14:paraId="39A729ED" w14:textId="77777777" w:rsidR="001371ED" w:rsidRDefault="001371ED" w:rsidP="00B40823">
      <w:pPr>
        <w:pStyle w:val="a9"/>
        <w:ind w:left="709" w:firstLine="0"/>
        <w:rPr>
          <w:b/>
          <w:bCs/>
        </w:rPr>
      </w:pPr>
    </w:p>
    <w:p w14:paraId="390172CE" w14:textId="676C1D26" w:rsidR="00B40823" w:rsidRPr="00B40823" w:rsidRDefault="00B40823" w:rsidP="00B40823">
      <w:pPr>
        <w:pStyle w:val="a9"/>
        <w:ind w:left="709" w:firstLine="0"/>
        <w:rPr>
          <w:b/>
          <w:bCs/>
        </w:rPr>
      </w:pPr>
      <w:r w:rsidRPr="00B40823">
        <w:rPr>
          <w:b/>
          <w:bCs/>
        </w:rPr>
        <w:t>Мобильное приложение:</w:t>
      </w:r>
    </w:p>
    <w:p w14:paraId="6873460D" w14:textId="5D002AE2" w:rsidR="009756FC" w:rsidRDefault="00100F78" w:rsidP="000E0217">
      <w:pPr>
        <w:pStyle w:val="a9"/>
      </w:pPr>
      <w:r>
        <w:t>При авторизации через Кампус пользователю доступ</w:t>
      </w:r>
      <w:r w:rsidR="000E0217">
        <w:t>ен следующий набор</w:t>
      </w:r>
      <w:r>
        <w:t xml:space="preserve"> возможност</w:t>
      </w:r>
      <w:r w:rsidR="000E0217">
        <w:t>ей:</w:t>
      </w:r>
    </w:p>
    <w:p w14:paraId="6A7A0C5F" w14:textId="649912F9" w:rsidR="001371ED" w:rsidRDefault="001371ED" w:rsidP="001371ED">
      <w:pPr>
        <w:pStyle w:val="a9"/>
        <w:numPr>
          <w:ilvl w:val="0"/>
          <w:numId w:val="15"/>
        </w:numPr>
      </w:pPr>
      <w:r>
        <w:t xml:space="preserve">Сканирование </w:t>
      </w:r>
      <w:r>
        <w:rPr>
          <w:lang w:val="en-US"/>
        </w:rPr>
        <w:t>QR</w:t>
      </w:r>
      <w:r w:rsidRPr="001371ED">
        <w:t>-</w:t>
      </w:r>
      <w:r>
        <w:t>кода участника мероприятия</w:t>
      </w:r>
    </w:p>
    <w:p w14:paraId="2CA1D55D" w14:textId="0536F0F4" w:rsidR="001371ED" w:rsidRDefault="001371ED" w:rsidP="001371ED">
      <w:pPr>
        <w:pStyle w:val="a9"/>
        <w:numPr>
          <w:ilvl w:val="0"/>
          <w:numId w:val="15"/>
        </w:numPr>
      </w:pPr>
      <w:r>
        <w:t>Просмотр информации об участниках мероприятия</w:t>
      </w:r>
    </w:p>
    <w:p w14:paraId="5EEAA55A" w14:textId="7BC8890C" w:rsidR="00B503C9" w:rsidRPr="007C5278" w:rsidRDefault="00B503C9" w:rsidP="00B503C9">
      <w:pPr>
        <w:pStyle w:val="a9"/>
        <w:ind w:left="709" w:firstLine="0"/>
        <w:rPr>
          <w:b/>
          <w:bCs/>
        </w:rPr>
      </w:pPr>
      <w:r w:rsidRPr="007C5278">
        <w:rPr>
          <w:b/>
          <w:bCs/>
          <w:lang w:val="en-US"/>
        </w:rPr>
        <w:lastRenderedPageBreak/>
        <w:t>Web-</w:t>
      </w:r>
      <w:r w:rsidRPr="007C5278">
        <w:rPr>
          <w:b/>
          <w:bCs/>
        </w:rPr>
        <w:t>сайт</w:t>
      </w:r>
    </w:p>
    <w:p w14:paraId="302C0D4A" w14:textId="3412660D" w:rsidR="00173532" w:rsidRDefault="007C5278" w:rsidP="00173532">
      <w:pPr>
        <w:pStyle w:val="a9"/>
        <w:numPr>
          <w:ilvl w:val="0"/>
          <w:numId w:val="15"/>
        </w:numPr>
      </w:pPr>
      <w:r>
        <w:t>П</w:t>
      </w:r>
      <w:r w:rsidR="00753617">
        <w:t>росмотр списка мероприятий</w:t>
      </w:r>
    </w:p>
    <w:p w14:paraId="7B9FBFA4" w14:textId="3C8A5DCA" w:rsidR="00753617" w:rsidRDefault="00753617" w:rsidP="00173532">
      <w:pPr>
        <w:pStyle w:val="a9"/>
        <w:numPr>
          <w:ilvl w:val="0"/>
          <w:numId w:val="15"/>
        </w:numPr>
      </w:pPr>
      <w:r>
        <w:t xml:space="preserve">Возможность </w:t>
      </w:r>
      <w:r w:rsidR="00A331F1">
        <w:t>объявления начала регистрации</w:t>
      </w:r>
      <w:r w:rsidR="00A331F1" w:rsidRPr="00A331F1">
        <w:t>/</w:t>
      </w:r>
      <w:r w:rsidR="00A331F1">
        <w:t xml:space="preserve">завершения  </w:t>
      </w:r>
      <w:r>
        <w:t xml:space="preserve"> регистраци</w:t>
      </w:r>
      <w:r w:rsidR="00A331F1">
        <w:t>и</w:t>
      </w:r>
      <w:r>
        <w:t xml:space="preserve"> на мероприятие</w:t>
      </w:r>
    </w:p>
    <w:p w14:paraId="7796BFF2" w14:textId="3489D2BB" w:rsidR="00522AC9" w:rsidRDefault="00522AC9" w:rsidP="00173532">
      <w:pPr>
        <w:pStyle w:val="a9"/>
        <w:numPr>
          <w:ilvl w:val="0"/>
          <w:numId w:val="15"/>
        </w:numPr>
      </w:pPr>
      <w:r>
        <w:t xml:space="preserve">Просмотр </w:t>
      </w:r>
      <w:r w:rsidR="00335D91">
        <w:t>статистики</w:t>
      </w:r>
      <w:r>
        <w:t xml:space="preserve"> </w:t>
      </w:r>
      <w:r w:rsidR="00335D91">
        <w:t>ме</w:t>
      </w:r>
      <w:r>
        <w:t>роприятия</w:t>
      </w:r>
    </w:p>
    <w:p w14:paraId="26661B17" w14:textId="056DC88A" w:rsidR="00DB634E" w:rsidRPr="009756FC" w:rsidRDefault="00DB634E" w:rsidP="00173532">
      <w:pPr>
        <w:pStyle w:val="a9"/>
        <w:numPr>
          <w:ilvl w:val="0"/>
          <w:numId w:val="15"/>
        </w:numPr>
      </w:pPr>
      <w:r>
        <w:t xml:space="preserve">Получение выгрузки </w:t>
      </w:r>
      <w:r w:rsidR="0032021B">
        <w:t>по результатам мероприятия</w:t>
      </w:r>
      <w:r w:rsidR="0008343B">
        <w:t>.</w:t>
      </w:r>
    </w:p>
    <w:p w14:paraId="68AE78AD" w14:textId="085871B9" w:rsidR="00B158F3" w:rsidRDefault="00B158F3" w:rsidP="00B158F3">
      <w:pPr>
        <w:pStyle w:val="a9"/>
      </w:pPr>
    </w:p>
    <w:p w14:paraId="440F76C3" w14:textId="63C01524" w:rsidR="00B158F3" w:rsidRDefault="00FC0364" w:rsidP="00FC03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1825AB3" wp14:editId="2A6E9391">
            <wp:extent cx="5940425" cy="438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FF50" w14:textId="69365ABA" w:rsidR="00FC0364" w:rsidRPr="00FC0364" w:rsidRDefault="00FC0364" w:rsidP="00FC0364">
      <w:pPr>
        <w:pStyle w:val="a9"/>
        <w:ind w:firstLine="0"/>
        <w:jc w:val="center"/>
      </w:pPr>
      <w:r>
        <w:t>Рисунок 2 – Диаграмма вариантов использования системы</w:t>
      </w:r>
    </w:p>
    <w:sectPr w:rsidR="00FC0364" w:rsidRPr="00FC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92AC5"/>
    <w:rsid w:val="000C55AD"/>
    <w:rsid w:val="000E0217"/>
    <w:rsid w:val="00100F78"/>
    <w:rsid w:val="001017B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7782C"/>
    <w:rsid w:val="00401F3F"/>
    <w:rsid w:val="004D4530"/>
    <w:rsid w:val="004F5A61"/>
    <w:rsid w:val="00522AC9"/>
    <w:rsid w:val="00551574"/>
    <w:rsid w:val="00622132"/>
    <w:rsid w:val="00623A32"/>
    <w:rsid w:val="00675F66"/>
    <w:rsid w:val="0069061A"/>
    <w:rsid w:val="006A278E"/>
    <w:rsid w:val="006F3AA3"/>
    <w:rsid w:val="0075361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7A74"/>
    <w:rsid w:val="009422FF"/>
    <w:rsid w:val="009459D3"/>
    <w:rsid w:val="009756FC"/>
    <w:rsid w:val="009B4480"/>
    <w:rsid w:val="00A170D5"/>
    <w:rsid w:val="00A25F1F"/>
    <w:rsid w:val="00A331F1"/>
    <w:rsid w:val="00A46DFB"/>
    <w:rsid w:val="00A87173"/>
    <w:rsid w:val="00B158F3"/>
    <w:rsid w:val="00B40823"/>
    <w:rsid w:val="00B44349"/>
    <w:rsid w:val="00B503C9"/>
    <w:rsid w:val="00B80B65"/>
    <w:rsid w:val="00B84465"/>
    <w:rsid w:val="00C00705"/>
    <w:rsid w:val="00C21152"/>
    <w:rsid w:val="00CE6AD4"/>
    <w:rsid w:val="00CF2303"/>
    <w:rsid w:val="00D76135"/>
    <w:rsid w:val="00DB634E"/>
    <w:rsid w:val="00ED6340"/>
    <w:rsid w:val="00F25EBE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46</cp:revision>
  <dcterms:created xsi:type="dcterms:W3CDTF">2022-11-09T10:25:00Z</dcterms:created>
  <dcterms:modified xsi:type="dcterms:W3CDTF">2022-11-26T04:44:00Z</dcterms:modified>
</cp:coreProperties>
</file>