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55C5" w14:textId="01D9A2D4" w:rsidR="006154A9" w:rsidRPr="006154A9" w:rsidRDefault="006154A9" w:rsidP="006154A9">
      <w:pPr>
        <w:pStyle w:val="12"/>
      </w:pPr>
      <w:r w:rsidRPr="006154A9">
        <w:t>1 Техническое задание</w:t>
      </w:r>
    </w:p>
    <w:p w14:paraId="530761A2" w14:textId="396D4269" w:rsidR="00ED6340" w:rsidRDefault="00D362CF" w:rsidP="006154A9">
      <w:pPr>
        <w:pStyle w:val="23"/>
      </w:pPr>
      <w:r>
        <w:t>1</w:t>
      </w:r>
      <w:r w:rsidR="006154A9">
        <w:t>.1</w:t>
      </w:r>
      <w:r>
        <w:t xml:space="preserve"> </w:t>
      </w:r>
      <w:r>
        <w:t>О</w:t>
      </w:r>
      <w:r w:rsidRPr="007E7EC0">
        <w:t>бщие сведения</w:t>
      </w:r>
    </w:p>
    <w:p w14:paraId="278087C8" w14:textId="2F751C65" w:rsidR="00D362CF" w:rsidRPr="002625DD" w:rsidRDefault="00D362CF" w:rsidP="006154A9">
      <w:pPr>
        <w:pStyle w:val="3"/>
      </w:pPr>
      <w:bookmarkStart w:id="0" w:name="_Toc115443024"/>
      <w:bookmarkStart w:id="1" w:name="_Toc124012632"/>
      <w:r w:rsidRPr="002625DD">
        <w:t>1.1</w:t>
      </w:r>
      <w:r w:rsidR="006154A9">
        <w:t>.1</w:t>
      </w:r>
      <w:r w:rsidRPr="002625DD">
        <w:t xml:space="preserve"> Полное наименование системы</w:t>
      </w:r>
      <w:bookmarkEnd w:id="0"/>
      <w:bookmarkEnd w:id="1"/>
    </w:p>
    <w:p w14:paraId="010492CE" w14:textId="5DE97638" w:rsidR="00D362CF" w:rsidRDefault="00FA3D75" w:rsidP="00916346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Полное наименование: </w:t>
      </w:r>
      <w:r w:rsidR="00916346">
        <w:rPr>
          <w:rFonts w:cs="Times New Roman"/>
          <w:szCs w:val="28"/>
        </w:rPr>
        <w:t>С</w:t>
      </w:r>
      <w:r w:rsidR="00916346" w:rsidRPr="00916346">
        <w:rPr>
          <w:rFonts w:cs="Times New Roman"/>
          <w:szCs w:val="28"/>
        </w:rPr>
        <w:t>истем</w:t>
      </w:r>
      <w:r w:rsidR="00916346">
        <w:rPr>
          <w:rFonts w:cs="Times New Roman"/>
          <w:szCs w:val="28"/>
        </w:rPr>
        <w:t>а</w:t>
      </w:r>
      <w:r w:rsidR="00916346" w:rsidRPr="00916346">
        <w:rPr>
          <w:rFonts w:cs="Times New Roman"/>
          <w:szCs w:val="28"/>
        </w:rPr>
        <w:t xml:space="preserve"> регистрации на мероприятия</w:t>
      </w:r>
      <w:r w:rsidR="00916346">
        <w:rPr>
          <w:rFonts w:cs="Times New Roman"/>
          <w:szCs w:val="28"/>
        </w:rPr>
        <w:t xml:space="preserve"> для </w:t>
      </w:r>
      <w:r w:rsidR="00916346" w:rsidRPr="00916346">
        <w:rPr>
          <w:rFonts w:cs="Times New Roman"/>
          <w:szCs w:val="28"/>
        </w:rPr>
        <w:t>Иркутск</w:t>
      </w:r>
      <w:r w:rsidR="00916346">
        <w:rPr>
          <w:rFonts w:cs="Times New Roman"/>
          <w:szCs w:val="28"/>
        </w:rPr>
        <w:t>ого</w:t>
      </w:r>
      <w:r w:rsidR="00916346" w:rsidRPr="00916346">
        <w:rPr>
          <w:rFonts w:cs="Times New Roman"/>
          <w:szCs w:val="28"/>
        </w:rPr>
        <w:t xml:space="preserve"> Национальн</w:t>
      </w:r>
      <w:r w:rsidR="00916346">
        <w:rPr>
          <w:rFonts w:cs="Times New Roman"/>
          <w:szCs w:val="28"/>
        </w:rPr>
        <w:t>ого</w:t>
      </w:r>
      <w:r w:rsidR="00916346" w:rsidRPr="00916346">
        <w:rPr>
          <w:rFonts w:cs="Times New Roman"/>
          <w:szCs w:val="28"/>
        </w:rPr>
        <w:t xml:space="preserve"> Исследовательск</w:t>
      </w:r>
      <w:r w:rsidR="00916346">
        <w:rPr>
          <w:rFonts w:cs="Times New Roman"/>
          <w:szCs w:val="28"/>
        </w:rPr>
        <w:t>ого</w:t>
      </w:r>
      <w:r w:rsidR="00916346" w:rsidRPr="00916346">
        <w:rPr>
          <w:rFonts w:cs="Times New Roman"/>
          <w:szCs w:val="28"/>
        </w:rPr>
        <w:t xml:space="preserve"> Техническ</w:t>
      </w:r>
      <w:r w:rsidR="00916346">
        <w:rPr>
          <w:rFonts w:cs="Times New Roman"/>
          <w:szCs w:val="28"/>
        </w:rPr>
        <w:t>ого</w:t>
      </w:r>
      <w:r w:rsidR="00916346" w:rsidRPr="00916346">
        <w:rPr>
          <w:rFonts w:cs="Times New Roman"/>
          <w:szCs w:val="28"/>
        </w:rPr>
        <w:t xml:space="preserve"> университет</w:t>
      </w:r>
      <w:r w:rsidR="00916346">
        <w:rPr>
          <w:rFonts w:cs="Times New Roman"/>
          <w:szCs w:val="28"/>
        </w:rPr>
        <w:t>а.</w:t>
      </w:r>
    </w:p>
    <w:p w14:paraId="3F1EC085" w14:textId="02ACF9DC" w:rsidR="00563818" w:rsidRPr="002625DD" w:rsidRDefault="006154A9" w:rsidP="006154A9">
      <w:pPr>
        <w:pStyle w:val="3"/>
      </w:pPr>
      <w:bookmarkStart w:id="2" w:name="_Toc115443025"/>
      <w:bookmarkStart w:id="3" w:name="_Toc124012633"/>
      <w:r>
        <w:t>1.</w:t>
      </w:r>
      <w:r w:rsidR="00563818" w:rsidRPr="002625DD">
        <w:t>1.2 Краткое наименование системы</w:t>
      </w:r>
      <w:bookmarkEnd w:id="2"/>
      <w:bookmarkEnd w:id="3"/>
    </w:p>
    <w:p w14:paraId="7EEDB632" w14:textId="0EF56D0F" w:rsidR="00916346" w:rsidRDefault="00FA3D75" w:rsidP="00FA3D75">
      <w:pPr>
        <w:pStyle w:val="a9"/>
      </w:pPr>
      <w:r>
        <w:t>Краткое наименование: Регистрация на мероприятия.</w:t>
      </w:r>
    </w:p>
    <w:p w14:paraId="7865961D" w14:textId="41320B4A" w:rsidR="00FA3D75" w:rsidRDefault="006154A9" w:rsidP="006154A9">
      <w:pPr>
        <w:pStyle w:val="23"/>
      </w:pPr>
      <w:r>
        <w:t xml:space="preserve">1.2 </w:t>
      </w:r>
      <w:r w:rsidRPr="00CC4F7E">
        <w:t>Назначение и цели создания системы</w:t>
      </w:r>
    </w:p>
    <w:p w14:paraId="6B0D88EB" w14:textId="4EE53317" w:rsidR="006154A9" w:rsidRDefault="006850E5" w:rsidP="006850E5">
      <w:pPr>
        <w:pStyle w:val="23"/>
      </w:pPr>
      <w:r>
        <w:t>1.2.1 Назначение системы</w:t>
      </w:r>
    </w:p>
    <w:p w14:paraId="49E5D4FE" w14:textId="4CCE8E3C" w:rsidR="006850E5" w:rsidRDefault="00DE2FFC" w:rsidP="006850E5">
      <w:pPr>
        <w:pStyle w:val="a9"/>
      </w:pPr>
      <w:r>
        <w:t xml:space="preserve">Система предназначена для облегчения процесса регистрации студентов на мероприятия, проводимые на базе Иркутского Национального Исследовательского Технического университета (далее </w:t>
      </w:r>
      <w:proofErr w:type="spellStart"/>
      <w:r>
        <w:t>ИрНИТУ</w:t>
      </w:r>
      <w:proofErr w:type="spellEnd"/>
      <w:r>
        <w:t>).</w:t>
      </w:r>
      <w:r w:rsidR="00E53194">
        <w:t xml:space="preserve"> Система должна предоставлять следующий набор возможностей:</w:t>
      </w:r>
    </w:p>
    <w:p w14:paraId="2B337C2C" w14:textId="21CAC8F2" w:rsidR="00E53194" w:rsidRDefault="00E53194" w:rsidP="00273509">
      <w:pPr>
        <w:pStyle w:val="a9"/>
        <w:numPr>
          <w:ilvl w:val="0"/>
          <w:numId w:val="15"/>
        </w:numPr>
        <w:ind w:left="0" w:firstLine="709"/>
      </w:pPr>
      <w:r>
        <w:t>предоставление пользователям списка проводимых мероприятий;</w:t>
      </w:r>
    </w:p>
    <w:p w14:paraId="2B41069C" w14:textId="7CEFAFA4" w:rsidR="00E53194" w:rsidRDefault="00E53194" w:rsidP="00273509">
      <w:pPr>
        <w:pStyle w:val="a9"/>
        <w:numPr>
          <w:ilvl w:val="0"/>
          <w:numId w:val="15"/>
        </w:numPr>
        <w:ind w:left="0" w:firstLine="709"/>
      </w:pPr>
      <w:r>
        <w:t xml:space="preserve">возможность фильтрации событий по пяти направлениям </w:t>
      </w:r>
      <w:r w:rsidR="00D91560">
        <w:t>деятельности учебного заведения;</w:t>
      </w:r>
    </w:p>
    <w:p w14:paraId="34D6C414" w14:textId="1FD1F45A" w:rsidR="00D91560" w:rsidRDefault="00594C67" w:rsidP="00273509">
      <w:pPr>
        <w:pStyle w:val="a9"/>
        <w:numPr>
          <w:ilvl w:val="0"/>
          <w:numId w:val="15"/>
        </w:numPr>
        <w:ind w:left="0" w:firstLine="709"/>
      </w:pPr>
      <w:r>
        <w:t>возможность авторизации с помощью системы «Кампус»</w:t>
      </w:r>
      <w:r w:rsidR="007578C6">
        <w:t>;</w:t>
      </w:r>
    </w:p>
    <w:p w14:paraId="21CC936F" w14:textId="6E318125" w:rsidR="00594C67" w:rsidRDefault="007578C6" w:rsidP="00273509">
      <w:pPr>
        <w:pStyle w:val="a9"/>
        <w:numPr>
          <w:ilvl w:val="0"/>
          <w:numId w:val="15"/>
        </w:numPr>
        <w:ind w:left="0" w:firstLine="709"/>
      </w:pPr>
      <w:r>
        <w:t>получение информации об интересующем мероприятии;</w:t>
      </w:r>
    </w:p>
    <w:p w14:paraId="7C34633F" w14:textId="0BB0B241" w:rsidR="007578C6" w:rsidRDefault="007578C6" w:rsidP="00273509">
      <w:pPr>
        <w:pStyle w:val="a9"/>
        <w:numPr>
          <w:ilvl w:val="0"/>
          <w:numId w:val="15"/>
        </w:numPr>
        <w:ind w:left="0" w:firstLine="709"/>
      </w:pPr>
      <w:r>
        <w:t xml:space="preserve">возможность как регистрации на интересующее событие с дальнейшим подтверждением </w:t>
      </w:r>
      <w:r w:rsidR="003C4BD1">
        <w:t>присутствия, так и отмены регистрации;</w:t>
      </w:r>
    </w:p>
    <w:p w14:paraId="14B32F53" w14:textId="4FF1BBF5" w:rsidR="003C4BD1" w:rsidRDefault="00482A76" w:rsidP="00273509">
      <w:pPr>
        <w:pStyle w:val="a9"/>
        <w:numPr>
          <w:ilvl w:val="0"/>
          <w:numId w:val="15"/>
        </w:numPr>
        <w:ind w:left="0" w:firstLine="709"/>
      </w:pPr>
      <w:r>
        <w:t>предоставление пользователю статистики о проводимых мероприятиях;</w:t>
      </w:r>
    </w:p>
    <w:p w14:paraId="07C47355" w14:textId="327F6430" w:rsidR="00482A76" w:rsidRDefault="00482A76" w:rsidP="00273509">
      <w:pPr>
        <w:pStyle w:val="a9"/>
        <w:numPr>
          <w:ilvl w:val="0"/>
          <w:numId w:val="15"/>
        </w:numPr>
        <w:ind w:left="0" w:firstLine="709"/>
      </w:pPr>
      <w:r>
        <w:t>создание событий с возможностью открытия и закрытия.</w:t>
      </w:r>
    </w:p>
    <w:p w14:paraId="5C336652" w14:textId="60A1C8D2" w:rsidR="00482A76" w:rsidRDefault="00273509" w:rsidP="00273509">
      <w:pPr>
        <w:pStyle w:val="3"/>
      </w:pPr>
      <w:r>
        <w:t>1.2.2 Цели создания системы</w:t>
      </w:r>
    </w:p>
    <w:p w14:paraId="39A21D7F" w14:textId="4515358B" w:rsidR="00273509" w:rsidRDefault="00273509" w:rsidP="00F17480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>Глобальн</w:t>
      </w:r>
      <w:r w:rsidR="00F17480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цел</w:t>
      </w:r>
      <w:r w:rsidR="00F17480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системы</w:t>
      </w:r>
      <w:r>
        <w:rPr>
          <w:rFonts w:cs="Times New Roman"/>
          <w:szCs w:val="28"/>
        </w:rPr>
        <w:t xml:space="preserve">: </w:t>
      </w:r>
      <w:r w:rsidR="009A2AD9">
        <w:rPr>
          <w:rFonts w:cs="Times New Roman"/>
          <w:szCs w:val="28"/>
        </w:rPr>
        <w:t xml:space="preserve">облегчение процесса учета посещаемости проводимых на базе </w:t>
      </w:r>
      <w:proofErr w:type="spellStart"/>
      <w:r w:rsidR="009A2AD9">
        <w:rPr>
          <w:rFonts w:cs="Times New Roman"/>
          <w:szCs w:val="28"/>
        </w:rPr>
        <w:t>ИрНИТУ</w:t>
      </w:r>
      <w:proofErr w:type="spellEnd"/>
      <w:r w:rsidR="009A2AD9">
        <w:rPr>
          <w:rFonts w:cs="Times New Roman"/>
          <w:szCs w:val="28"/>
        </w:rPr>
        <w:t xml:space="preserve"> мероприятий</w:t>
      </w:r>
      <w:r w:rsidR="00F17480">
        <w:rPr>
          <w:rFonts w:cs="Times New Roman"/>
          <w:szCs w:val="28"/>
        </w:rPr>
        <w:t>.</w:t>
      </w:r>
    </w:p>
    <w:p w14:paraId="645985C9" w14:textId="7242C1AF" w:rsidR="002F0ACA" w:rsidRPr="002625DD" w:rsidRDefault="002F0ACA" w:rsidP="002F0ACA">
      <w:pPr>
        <w:pStyle w:val="23"/>
      </w:pPr>
      <w:bookmarkStart w:id="4" w:name="_Toc115443036"/>
      <w:bookmarkStart w:id="5" w:name="_Toc124012637"/>
      <w:bookmarkStart w:id="6" w:name="_Hlk116051825"/>
      <w:r>
        <w:t>1.</w:t>
      </w:r>
      <w:r w:rsidRPr="002625DD">
        <w:t>3 Характеристика объектов автоматизации</w:t>
      </w:r>
      <w:bookmarkEnd w:id="4"/>
      <w:bookmarkEnd w:id="5"/>
    </w:p>
    <w:bookmarkEnd w:id="6"/>
    <w:p w14:paraId="59B3DE07" w14:textId="2D6C2C40" w:rsidR="002F0ACA" w:rsidRDefault="000362FD" w:rsidP="000362FD">
      <w:pPr>
        <w:pStyle w:val="3"/>
      </w:pPr>
      <w:r>
        <w:t xml:space="preserve">1.3.1 </w:t>
      </w:r>
      <w:r w:rsidRPr="000362FD">
        <w:t>Краткие сведения об объекте автоматизации</w:t>
      </w:r>
    </w:p>
    <w:p w14:paraId="29EA618D" w14:textId="0AD7D20D" w:rsidR="000362FD" w:rsidRDefault="009D32D1" w:rsidP="000362FD">
      <w:pPr>
        <w:pStyle w:val="a9"/>
      </w:pPr>
      <w:r>
        <w:t>Объектом автоматизации является процесс учета посещаемости мероприятий.</w:t>
      </w:r>
    </w:p>
    <w:p w14:paraId="14A1E8DC" w14:textId="088BAAD7" w:rsidR="009D32D1" w:rsidRDefault="009D32D1" w:rsidP="009D32D1">
      <w:pPr>
        <w:pStyle w:val="3"/>
      </w:pPr>
      <w:r>
        <w:t>1.3.2 Сведения об условиях эксплуатации</w:t>
      </w:r>
    </w:p>
    <w:p w14:paraId="7125A077" w14:textId="695F84B5" w:rsidR="009D32D1" w:rsidRDefault="00612364" w:rsidP="009D32D1">
      <w:pPr>
        <w:pStyle w:val="a9"/>
      </w:pPr>
      <w:r>
        <w:t xml:space="preserve">Разрабатываемая система будет эксплуатироваться в составе </w:t>
      </w:r>
      <w:r w:rsidR="00F41E95">
        <w:t>информационной системы (далее ИС)</w:t>
      </w:r>
      <w:r>
        <w:t xml:space="preserve"> «Рейтинг студентов».</w:t>
      </w:r>
    </w:p>
    <w:p w14:paraId="0932E416" w14:textId="69F1C395" w:rsidR="00612364" w:rsidRDefault="00612364" w:rsidP="00612364">
      <w:pPr>
        <w:pStyle w:val="23"/>
      </w:pPr>
      <w:r>
        <w:t xml:space="preserve">1.4 </w:t>
      </w:r>
      <w:r w:rsidRPr="00612364">
        <w:t>Требования к программе или программному изделию</w:t>
      </w:r>
    </w:p>
    <w:p w14:paraId="5A649943" w14:textId="3917F0D6" w:rsidR="00B11664" w:rsidRPr="00612364" w:rsidRDefault="00FC53B0" w:rsidP="00FC53B0">
      <w:pPr>
        <w:pStyle w:val="3"/>
      </w:pPr>
      <w:r>
        <w:t>1.4.</w:t>
      </w:r>
      <w:r>
        <w:t>1</w:t>
      </w:r>
      <w:r>
        <w:t xml:space="preserve"> </w:t>
      </w:r>
      <w:r w:rsidRPr="002446D7">
        <w:t>Требования к функциональным характеристикам</w:t>
      </w:r>
    </w:p>
    <w:p w14:paraId="7AE91201" w14:textId="08A81C60" w:rsidR="00B11664" w:rsidRDefault="00F41E95" w:rsidP="00B11664">
      <w:pPr>
        <w:pStyle w:val="a9"/>
      </w:pPr>
      <w:r>
        <w:t>Разрабатываемая система предусматривает разделение на следующие функциональные подсистемы:</w:t>
      </w:r>
    </w:p>
    <w:p w14:paraId="345543DA" w14:textId="444EA27F" w:rsidR="00F41E95" w:rsidRDefault="00F41E95" w:rsidP="00FC53B0">
      <w:pPr>
        <w:pStyle w:val="a9"/>
        <w:numPr>
          <w:ilvl w:val="0"/>
          <w:numId w:val="17"/>
        </w:numPr>
        <w:ind w:left="0" w:firstLine="709"/>
      </w:pPr>
      <w:r>
        <w:t xml:space="preserve">подсистема участника мероприятий, предусматривающая возможность авторизации с помощью системы «Кампус» (в качестве </w:t>
      </w:r>
      <w:r w:rsidR="00FC53B0">
        <w:t>обучающегося</w:t>
      </w:r>
      <w:r>
        <w:t>), просмотра списка предстоящих мероприятий</w:t>
      </w:r>
      <w:r w:rsidR="00492878">
        <w:t>, фильтрации событий и</w:t>
      </w:r>
      <w:r>
        <w:t xml:space="preserve"> регистрацию</w:t>
      </w:r>
      <w:r w:rsidR="00492878">
        <w:t xml:space="preserve"> с последующей возможностью отмены;</w:t>
      </w:r>
    </w:p>
    <w:p w14:paraId="29382913" w14:textId="56EBB767" w:rsidR="00FC53B0" w:rsidRDefault="00FC53B0" w:rsidP="00FC53B0">
      <w:pPr>
        <w:pStyle w:val="a9"/>
        <w:numPr>
          <w:ilvl w:val="0"/>
          <w:numId w:val="17"/>
        </w:numPr>
        <w:ind w:left="0" w:firstLine="709"/>
      </w:pPr>
      <w:r>
        <w:lastRenderedPageBreak/>
        <w:t>подсистема ответственного за мероприятия, предусматривающая возможность авторизации с помощью системы «Кампус» (в качестве сотрудника), просмотра списка предстоящих мероприятий и создания новых с возможностью отслеживания статистики посещаемости</w:t>
      </w:r>
      <w:r w:rsidR="007132C3">
        <w:t>, осуществлять возможность подтверждения присутствия зарегистрировавшихся участников.</w:t>
      </w:r>
    </w:p>
    <w:p w14:paraId="2BE7DC89" w14:textId="474BD16A" w:rsidR="007132C3" w:rsidRDefault="007132C3" w:rsidP="007132C3">
      <w:pPr>
        <w:pStyle w:val="3"/>
      </w:pPr>
      <w:r>
        <w:t xml:space="preserve">1.4.2 </w:t>
      </w:r>
      <w:r w:rsidRPr="007132C3">
        <w:t>Требования к надежности</w:t>
      </w:r>
    </w:p>
    <w:p w14:paraId="6B65E1F4" w14:textId="31C281E7" w:rsidR="00CA2EEC" w:rsidRDefault="00CA2EEC" w:rsidP="007132C3">
      <w:pPr>
        <w:pStyle w:val="a9"/>
      </w:pPr>
      <w:r>
        <w:t>Надежность разрабатываемой системы должна достигаться за счет следующих критериев:</w:t>
      </w:r>
    </w:p>
    <w:p w14:paraId="42ADA3E1" w14:textId="57B72BD4" w:rsidR="007132C3" w:rsidRDefault="007921F2" w:rsidP="006E0F35">
      <w:pPr>
        <w:pStyle w:val="a9"/>
        <w:numPr>
          <w:ilvl w:val="0"/>
          <w:numId w:val="18"/>
        </w:numPr>
        <w:ind w:left="0" w:firstLine="709"/>
      </w:pPr>
      <w:r>
        <w:t>учет вариантов использования;</w:t>
      </w:r>
    </w:p>
    <w:p w14:paraId="291954DC" w14:textId="5FDDCF30" w:rsidR="007921F2" w:rsidRDefault="007921F2" w:rsidP="006E0F35">
      <w:pPr>
        <w:pStyle w:val="a9"/>
        <w:numPr>
          <w:ilvl w:val="0"/>
          <w:numId w:val="18"/>
        </w:numPr>
        <w:ind w:left="0" w:firstLine="709"/>
      </w:pPr>
      <w:r>
        <w:t>блокировка некорректных действий пользователя при работе с системой;</w:t>
      </w:r>
    </w:p>
    <w:p w14:paraId="5B624A44" w14:textId="7141EE9E" w:rsidR="007921F2" w:rsidRDefault="00F67B7D" w:rsidP="006E0F35">
      <w:pPr>
        <w:pStyle w:val="a9"/>
        <w:numPr>
          <w:ilvl w:val="0"/>
          <w:numId w:val="18"/>
        </w:numPr>
        <w:ind w:left="0" w:firstLine="709"/>
      </w:pPr>
      <w:r>
        <w:t>своевременное выполнения механизмов администрирования системы.</w:t>
      </w:r>
    </w:p>
    <w:p w14:paraId="096C0DF3" w14:textId="643B7864" w:rsidR="00F67B7D" w:rsidRDefault="007A01A7" w:rsidP="007A01A7">
      <w:pPr>
        <w:pStyle w:val="3"/>
      </w:pPr>
      <w:r>
        <w:t xml:space="preserve">1.4.3 </w:t>
      </w:r>
      <w:r w:rsidRPr="007A01A7">
        <w:t>Требования к эргономике и технической эстетике</w:t>
      </w:r>
    </w:p>
    <w:p w14:paraId="0EC36712" w14:textId="5361860E" w:rsidR="00CA2EEC" w:rsidRDefault="00642699" w:rsidP="007132C3">
      <w:pPr>
        <w:pStyle w:val="a9"/>
      </w:pPr>
      <w:r>
        <w:t xml:space="preserve">Конечная система должна иметь </w:t>
      </w:r>
      <w:r w:rsidR="003D4530">
        <w:t>интуитивно понятный пользовательский интерфейс, обеспечивающий удобное для конечного пользователя использование.</w:t>
      </w:r>
    </w:p>
    <w:p w14:paraId="5F60AEB6" w14:textId="271C7AA8" w:rsidR="0056615B" w:rsidRDefault="0056615B" w:rsidP="0056615B">
      <w:pPr>
        <w:pStyle w:val="3"/>
      </w:pPr>
      <w:r>
        <w:t xml:space="preserve">1.4.4 </w:t>
      </w:r>
      <w:r w:rsidRPr="0056615B">
        <w:t>Требования к составу и параметрам технических средств</w:t>
      </w:r>
    </w:p>
    <w:p w14:paraId="0A9A3B81" w14:textId="1299D5AB" w:rsidR="0056615B" w:rsidRDefault="0056615B" w:rsidP="007132C3">
      <w:pPr>
        <w:pStyle w:val="a9"/>
      </w:pPr>
      <w:r>
        <w:t xml:space="preserve">Система должна функционировать на персональных компьютерах семейства </w:t>
      </w:r>
      <w:r>
        <w:rPr>
          <w:lang w:val="en-US"/>
        </w:rPr>
        <w:t>Windows</w:t>
      </w:r>
      <w:r w:rsidRPr="0056615B">
        <w:t xml:space="preserve"> </w:t>
      </w:r>
      <w:r>
        <w:t xml:space="preserve">и </w:t>
      </w:r>
      <w:r>
        <w:rPr>
          <w:lang w:val="en-US"/>
        </w:rPr>
        <w:t>MacOS</w:t>
      </w:r>
      <w:r>
        <w:t xml:space="preserve"> (веб-приложение)</w:t>
      </w:r>
      <w:r w:rsidR="00311E64">
        <w:t xml:space="preserve">, мобильных устройствах семейства </w:t>
      </w:r>
      <w:r w:rsidR="00311E64">
        <w:rPr>
          <w:lang w:val="en-US"/>
        </w:rPr>
        <w:t>Android</w:t>
      </w:r>
      <w:r w:rsidR="00311E64" w:rsidRPr="00311E64">
        <w:t xml:space="preserve"> </w:t>
      </w:r>
      <w:r w:rsidR="00311E64">
        <w:t xml:space="preserve">(мобильное приложение) и </w:t>
      </w:r>
      <w:r w:rsidR="00311E64">
        <w:rPr>
          <w:lang w:val="en-US"/>
        </w:rPr>
        <w:t>iOS</w:t>
      </w:r>
      <w:r w:rsidR="00311E64" w:rsidRPr="00311E64">
        <w:t xml:space="preserve"> (</w:t>
      </w:r>
      <w:r w:rsidR="00311E64">
        <w:t xml:space="preserve">адаптированное под советующее разрешение экрана </w:t>
      </w:r>
      <w:r w:rsidR="00311E64">
        <w:t>веб-приложение</w:t>
      </w:r>
      <w:r w:rsidR="00311E64" w:rsidRPr="00311E64">
        <w:t>)</w:t>
      </w:r>
      <w:r w:rsidR="00311E64">
        <w:t>.</w:t>
      </w:r>
    </w:p>
    <w:p w14:paraId="32A6C8E7" w14:textId="73B6F889" w:rsidR="005C0F06" w:rsidRDefault="005C0F06" w:rsidP="005C0F06">
      <w:pPr>
        <w:pStyle w:val="3"/>
      </w:pPr>
      <w:r>
        <w:t xml:space="preserve">1.4.5 </w:t>
      </w:r>
      <w:r w:rsidRPr="00AF697B">
        <w:t>Требования к организационному обеспечению</w:t>
      </w:r>
    </w:p>
    <w:p w14:paraId="222F38F2" w14:textId="77777777" w:rsidR="005C0F06" w:rsidRDefault="005C0F06" w:rsidP="005C0F06">
      <w:pPr>
        <w:pStyle w:val="a9"/>
      </w:pPr>
      <w:r>
        <w:t>В ходе разработки должно обеспечиваться постоянное взаимодействие между сторонами, для чего ими должны быть сформированы рабочие группы, решающие следующие вопросы:</w:t>
      </w:r>
    </w:p>
    <w:p w14:paraId="08A8613A" w14:textId="39EB7CF5" w:rsidR="005C0F06" w:rsidRDefault="005C0F06" w:rsidP="008763E2">
      <w:pPr>
        <w:pStyle w:val="a9"/>
        <w:numPr>
          <w:ilvl w:val="0"/>
          <w:numId w:val="19"/>
        </w:numPr>
      </w:pPr>
      <w:r>
        <w:t>административные вопросы;</w:t>
      </w:r>
    </w:p>
    <w:p w14:paraId="3EA6A239" w14:textId="7E70A34F" w:rsidR="005C0F06" w:rsidRDefault="005C0F06" w:rsidP="008763E2">
      <w:pPr>
        <w:pStyle w:val="a9"/>
        <w:numPr>
          <w:ilvl w:val="0"/>
          <w:numId w:val="19"/>
        </w:numPr>
      </w:pPr>
      <w:r>
        <w:t>инженерно-технические вопросы;</w:t>
      </w:r>
    </w:p>
    <w:p w14:paraId="4D698D17" w14:textId="2306E922" w:rsidR="005C0F06" w:rsidRDefault="005C0F06" w:rsidP="008763E2">
      <w:pPr>
        <w:pStyle w:val="a9"/>
        <w:numPr>
          <w:ilvl w:val="0"/>
          <w:numId w:val="19"/>
        </w:numPr>
      </w:pPr>
      <w:r>
        <w:t>вопросы методического обеспечения.</w:t>
      </w:r>
    </w:p>
    <w:p w14:paraId="5B2A88F4" w14:textId="47A0D18A" w:rsidR="008763E2" w:rsidRDefault="00DF5C2D" w:rsidP="00DF5C2D">
      <w:pPr>
        <w:pStyle w:val="23"/>
      </w:pPr>
      <w:r>
        <w:t xml:space="preserve">1.5 </w:t>
      </w:r>
      <w:r w:rsidRPr="00DF5C2D">
        <w:t>Требования к ролям и правам доступа</w:t>
      </w:r>
    </w:p>
    <w:p w14:paraId="7F93677B" w14:textId="77777777" w:rsidR="00DF5C2D" w:rsidRPr="00311E64" w:rsidRDefault="00DF5C2D" w:rsidP="008763E2">
      <w:pPr>
        <w:pStyle w:val="a9"/>
        <w:ind w:left="709" w:firstLine="0"/>
      </w:pPr>
    </w:p>
    <w:sectPr w:rsidR="00DF5C2D" w:rsidRPr="00311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5B3C9D"/>
    <w:multiLevelType w:val="hybridMultilevel"/>
    <w:tmpl w:val="B69C2442"/>
    <w:lvl w:ilvl="0" w:tplc="317AA0B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D626D7"/>
    <w:multiLevelType w:val="hybridMultilevel"/>
    <w:tmpl w:val="5FB6236C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B97942"/>
    <w:multiLevelType w:val="multilevel"/>
    <w:tmpl w:val="6AD4E86C"/>
    <w:numStyleLink w:val="a1"/>
  </w:abstractNum>
  <w:abstractNum w:abstractNumId="9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F01441"/>
    <w:multiLevelType w:val="hybridMultilevel"/>
    <w:tmpl w:val="55809732"/>
    <w:lvl w:ilvl="0" w:tplc="317AA0B4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31384B"/>
    <w:multiLevelType w:val="hybridMultilevel"/>
    <w:tmpl w:val="5FB6236C"/>
    <w:lvl w:ilvl="0" w:tplc="317AA0B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40A4FA1"/>
    <w:multiLevelType w:val="hybridMultilevel"/>
    <w:tmpl w:val="FB98A746"/>
    <w:lvl w:ilvl="0" w:tplc="64720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8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7"/>
  </w:num>
  <w:num w:numId="5">
    <w:abstractNumId w:val="9"/>
  </w:num>
  <w:num w:numId="6">
    <w:abstractNumId w:val="3"/>
  </w:num>
  <w:num w:numId="7">
    <w:abstractNumId w:val="12"/>
  </w:num>
  <w:num w:numId="8">
    <w:abstractNumId w:val="8"/>
  </w:num>
  <w:num w:numId="9">
    <w:abstractNumId w:val="2"/>
  </w:num>
  <w:num w:numId="10">
    <w:abstractNumId w:val="18"/>
  </w:num>
  <w:num w:numId="11">
    <w:abstractNumId w:val="1"/>
  </w:num>
  <w:num w:numId="12">
    <w:abstractNumId w:val="15"/>
  </w:num>
  <w:num w:numId="13">
    <w:abstractNumId w:val="0"/>
  </w:num>
  <w:num w:numId="14">
    <w:abstractNumId w:val="16"/>
  </w:num>
  <w:num w:numId="15">
    <w:abstractNumId w:val="14"/>
  </w:num>
  <w:num w:numId="16">
    <w:abstractNumId w:val="6"/>
  </w:num>
  <w:num w:numId="17">
    <w:abstractNumId w:val="10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CF"/>
    <w:rsid w:val="00000EB5"/>
    <w:rsid w:val="000362FD"/>
    <w:rsid w:val="00075FEB"/>
    <w:rsid w:val="001818CA"/>
    <w:rsid w:val="001A1563"/>
    <w:rsid w:val="001B507E"/>
    <w:rsid w:val="001D438C"/>
    <w:rsid w:val="002446D7"/>
    <w:rsid w:val="00273509"/>
    <w:rsid w:val="002E3E29"/>
    <w:rsid w:val="002F0ACA"/>
    <w:rsid w:val="00306500"/>
    <w:rsid w:val="00311E64"/>
    <w:rsid w:val="003C4BD1"/>
    <w:rsid w:val="003D4530"/>
    <w:rsid w:val="00482A76"/>
    <w:rsid w:val="00492878"/>
    <w:rsid w:val="004F5A61"/>
    <w:rsid w:val="00563818"/>
    <w:rsid w:val="0056615B"/>
    <w:rsid w:val="00594C67"/>
    <w:rsid w:val="005C0F06"/>
    <w:rsid w:val="00612364"/>
    <w:rsid w:val="006154A9"/>
    <w:rsid w:val="00642699"/>
    <w:rsid w:val="00675F66"/>
    <w:rsid w:val="006850E5"/>
    <w:rsid w:val="00685181"/>
    <w:rsid w:val="006E0F35"/>
    <w:rsid w:val="007132C3"/>
    <w:rsid w:val="007578C6"/>
    <w:rsid w:val="00781898"/>
    <w:rsid w:val="007921F2"/>
    <w:rsid w:val="007A01A7"/>
    <w:rsid w:val="007C21D4"/>
    <w:rsid w:val="008673F4"/>
    <w:rsid w:val="008763E2"/>
    <w:rsid w:val="00915FEA"/>
    <w:rsid w:val="00916346"/>
    <w:rsid w:val="00937A74"/>
    <w:rsid w:val="009459D3"/>
    <w:rsid w:val="009A2AD9"/>
    <w:rsid w:val="009D32D1"/>
    <w:rsid w:val="00A170D5"/>
    <w:rsid w:val="00B11664"/>
    <w:rsid w:val="00B44349"/>
    <w:rsid w:val="00B80B65"/>
    <w:rsid w:val="00C21152"/>
    <w:rsid w:val="00CA2EEC"/>
    <w:rsid w:val="00CE6AD4"/>
    <w:rsid w:val="00CF2303"/>
    <w:rsid w:val="00D362CF"/>
    <w:rsid w:val="00D76135"/>
    <w:rsid w:val="00D91560"/>
    <w:rsid w:val="00DE2FFC"/>
    <w:rsid w:val="00DF5C2D"/>
    <w:rsid w:val="00E53194"/>
    <w:rsid w:val="00ED6340"/>
    <w:rsid w:val="00F17480"/>
    <w:rsid w:val="00F41E95"/>
    <w:rsid w:val="00F67B7D"/>
    <w:rsid w:val="00FA3D75"/>
    <w:rsid w:val="00FC53B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5B16"/>
  <w15:docId w15:val="{C09E93E3-A16A-4C80-A403-AD97F822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111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28</cp:revision>
  <dcterms:created xsi:type="dcterms:W3CDTF">2023-01-13T17:15:00Z</dcterms:created>
  <dcterms:modified xsi:type="dcterms:W3CDTF">2023-01-13T19:27:00Z</dcterms:modified>
</cp:coreProperties>
</file>