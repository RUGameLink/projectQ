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D3E1" w14:textId="5F39DE09" w:rsidR="0007605B" w:rsidRDefault="00814B35" w:rsidP="00814B35">
      <w:pPr>
        <w:pStyle w:val="12"/>
        <w:ind w:firstLine="0"/>
        <w:jc w:val="center"/>
      </w:pPr>
      <w:r>
        <w:t>Введение</w:t>
      </w:r>
    </w:p>
    <w:p w14:paraId="5AE11F43" w14:textId="7C38AACC" w:rsidR="00E01F2F" w:rsidRDefault="00E01F2F" w:rsidP="00D669AD">
      <w:pPr>
        <w:pStyle w:val="a9"/>
      </w:pPr>
      <w:r>
        <w:t xml:space="preserve">В настоящее время активность студентов в учебном процессе не ограничивается только посещением лекций и выполнением заданий. Многие студенты стремятся проявлять себя в других областях, участвуя в различных мероприятиях, таких как соревнования, конференции, круглые столы и т.д. Проведение таких мероприятий, как правило, организуется </w:t>
      </w:r>
      <w:r w:rsidR="003D346D">
        <w:t>силами организаторами из штата ИРНИТУ.</w:t>
      </w:r>
    </w:p>
    <w:p w14:paraId="2CB72F8E" w14:textId="3C4CA97F" w:rsidR="00E01F2F" w:rsidRDefault="00E01F2F" w:rsidP="00D669AD">
      <w:pPr>
        <w:pStyle w:val="a9"/>
      </w:pPr>
      <w:r>
        <w:t xml:space="preserve">Однако, многие студенты сталкиваются с трудностями при регистрации на мероприятия из-за неудобства механизма регистрации. В связи с этим возникает необходимость в разработке мобильного приложения, которое облегчит </w:t>
      </w:r>
      <w:r w:rsidR="00A62258">
        <w:t xml:space="preserve">данный </w:t>
      </w:r>
      <w:r>
        <w:t>процесс и сделает его более удобным и эффективным.</w:t>
      </w:r>
    </w:p>
    <w:p w14:paraId="4A07E9D1" w14:textId="3509382C" w:rsidR="00814B35" w:rsidRDefault="00E01F2F" w:rsidP="00E01F2F">
      <w:pPr>
        <w:pStyle w:val="a9"/>
      </w:pPr>
      <w:r>
        <w:t>Данная</w:t>
      </w:r>
      <w:r w:rsidR="00A62258">
        <w:t xml:space="preserve"> дипломная</w:t>
      </w:r>
      <w:r>
        <w:t xml:space="preserve"> работа является актуальной, так как за участие студентов в мероприятиях начисляются баллы для рейтинговой стипендии. Разработка мобильного приложения позволит студентам участвовать в мероприятиях более эффективно и не упускать возможности заработать баллы для </w:t>
      </w:r>
      <w:r w:rsidR="00274918">
        <w:t>участия в рейтинге</w:t>
      </w:r>
      <w:r>
        <w:t>.</w:t>
      </w:r>
    </w:p>
    <w:p w14:paraId="02A46029" w14:textId="71353C83" w:rsidR="00E01F2F" w:rsidRDefault="00E01F2F" w:rsidP="00D669AD">
      <w:pPr>
        <w:pStyle w:val="a9"/>
      </w:pPr>
      <w:r>
        <w:t>Целью работы является цифровизация процесса регистрации на мероприятия и подтверждения присутствия, что должно облегчить механизм регистрации на мероприятия, проводимых в ИРНИТУ.</w:t>
      </w:r>
    </w:p>
    <w:p w14:paraId="4BECFAEF" w14:textId="225F67F3" w:rsidR="00E01F2F" w:rsidRDefault="00E01F2F" w:rsidP="00D669AD">
      <w:pPr>
        <w:pStyle w:val="a9"/>
      </w:pPr>
      <w:r>
        <w:t>Для достижения данной цели необходимо выполнить следующие задачи:</w:t>
      </w:r>
    </w:p>
    <w:p w14:paraId="5D6385F4" w14:textId="57FDEA32" w:rsidR="00E01F2F" w:rsidRDefault="00E01F2F" w:rsidP="00D669AD">
      <w:pPr>
        <w:pStyle w:val="a9"/>
        <w:numPr>
          <w:ilvl w:val="0"/>
          <w:numId w:val="25"/>
        </w:numPr>
        <w:ind w:left="0" w:firstLine="709"/>
      </w:pPr>
      <w:r>
        <w:t>Изучить процесс учета мероприятий в рейтинговой стипендии</w:t>
      </w:r>
      <w:r w:rsidR="00D669AD">
        <w:t xml:space="preserve">. </w:t>
      </w:r>
      <w:r w:rsidR="00D669AD" w:rsidRPr="00D669AD">
        <w:t>В рамках данной задачи необходимо изучить, каким образом мероприятия учитываются в рейтинговой стипендии, как происходит начисление баллов за участие в мероприятиях, а также каким образом подтверждается участие студентов в мероприятиях.</w:t>
      </w:r>
    </w:p>
    <w:p w14:paraId="4E16C765" w14:textId="7C873588" w:rsidR="00E01F2F" w:rsidRDefault="00E01F2F" w:rsidP="00D669AD">
      <w:pPr>
        <w:pStyle w:val="a9"/>
        <w:numPr>
          <w:ilvl w:val="0"/>
          <w:numId w:val="25"/>
        </w:numPr>
        <w:ind w:left="0" w:firstLine="709"/>
      </w:pPr>
      <w:r>
        <w:t>Выполнить анализ предметной области</w:t>
      </w:r>
      <w:r w:rsidR="00D669AD">
        <w:t xml:space="preserve">. </w:t>
      </w:r>
      <w:r w:rsidR="00D669AD" w:rsidRPr="00D669AD">
        <w:t xml:space="preserve">Эта задача включает в себя анализ существующих систем регистрации на мероприятия, а также ознакомление с современными </w:t>
      </w:r>
      <w:r w:rsidR="001304E8">
        <w:t>подходами</w:t>
      </w:r>
      <w:r w:rsidR="00D669AD" w:rsidRPr="00D669AD">
        <w:t xml:space="preserve"> в области разработки мобильных приложений.</w:t>
      </w:r>
    </w:p>
    <w:p w14:paraId="5AEC3ACB" w14:textId="45DCCB52" w:rsidR="00E01F2F" w:rsidRDefault="00E01F2F" w:rsidP="00D669AD">
      <w:pPr>
        <w:pStyle w:val="a9"/>
        <w:numPr>
          <w:ilvl w:val="0"/>
          <w:numId w:val="25"/>
        </w:numPr>
        <w:ind w:left="0" w:firstLine="709"/>
      </w:pPr>
      <w:r>
        <w:t>Сформировать требования к системе</w:t>
      </w:r>
      <w:r w:rsidR="00D669AD">
        <w:t xml:space="preserve">. </w:t>
      </w:r>
      <w:r w:rsidR="00D669AD" w:rsidRPr="00D669AD">
        <w:t>На основе анализа предметной области и процесса учета мероприятий в рейтинговой стипендии необходимо сформировать требования к разрабатываемой системе. В частности, следует определить функциональные и нефункциональные требования, интерфейс, требования к безопасност</w:t>
      </w:r>
      <w:r w:rsidR="00815EE2">
        <w:t>и</w:t>
      </w:r>
      <w:r w:rsidR="00D669AD" w:rsidRPr="00D669AD">
        <w:t>.</w:t>
      </w:r>
    </w:p>
    <w:p w14:paraId="33985411" w14:textId="249F451F" w:rsidR="00E01F2F" w:rsidRDefault="00E01F2F" w:rsidP="00D669AD">
      <w:pPr>
        <w:pStyle w:val="a9"/>
        <w:numPr>
          <w:ilvl w:val="0"/>
          <w:numId w:val="25"/>
        </w:numPr>
        <w:ind w:left="0" w:firstLine="709"/>
      </w:pPr>
      <w:r>
        <w:t>Выполнить проектирование мобильного приложения</w:t>
      </w:r>
      <w:r w:rsidR="00D669AD">
        <w:t xml:space="preserve">. </w:t>
      </w:r>
      <w:r w:rsidR="00D669AD" w:rsidRPr="00D669AD">
        <w:t>На этом этапе необходимо разработать архитектуру приложения, спроектировать пользовательский интерфейс, определить используемые технологии и инструменты.</w:t>
      </w:r>
    </w:p>
    <w:p w14:paraId="75DDCD3D" w14:textId="48AE54EB" w:rsidR="00E01F2F" w:rsidRDefault="00E01F2F" w:rsidP="00D669AD">
      <w:pPr>
        <w:pStyle w:val="a9"/>
        <w:numPr>
          <w:ilvl w:val="0"/>
          <w:numId w:val="25"/>
        </w:numPr>
        <w:ind w:left="0" w:firstLine="709"/>
      </w:pPr>
      <w:r>
        <w:t>Реализовать прототип мобильного приложения</w:t>
      </w:r>
      <w:r w:rsidR="00D669AD">
        <w:t xml:space="preserve">. </w:t>
      </w:r>
      <w:r w:rsidR="009E2FDC">
        <w:t>На данном этапе н</w:t>
      </w:r>
      <w:r w:rsidR="0034083A">
        <w:t>еобходимо</w:t>
      </w:r>
      <w:r w:rsidR="00D669AD" w:rsidRPr="00D669AD">
        <w:t xml:space="preserve"> реализовать прототип мобильного приложения на основе </w:t>
      </w:r>
      <w:r w:rsidR="00823B78">
        <w:t>результатов проектирования</w:t>
      </w:r>
      <w:r w:rsidR="00D669AD" w:rsidRPr="00D669AD">
        <w:t>.</w:t>
      </w:r>
    </w:p>
    <w:p w14:paraId="6BDF8A3B" w14:textId="580EEA9F" w:rsidR="00E01F2F" w:rsidRDefault="00E01F2F" w:rsidP="00D669AD">
      <w:pPr>
        <w:pStyle w:val="a9"/>
        <w:numPr>
          <w:ilvl w:val="0"/>
          <w:numId w:val="25"/>
        </w:numPr>
        <w:ind w:left="0" w:firstLine="709"/>
      </w:pPr>
      <w:r>
        <w:t>Тестирование мобильного приложения</w:t>
      </w:r>
      <w:r w:rsidR="00D669AD">
        <w:t xml:space="preserve">. </w:t>
      </w:r>
      <w:r w:rsidR="00D669AD" w:rsidRPr="00D669AD">
        <w:t xml:space="preserve">Необходимо провести функциональное, интеграционное и системное тестирование, чтобы убедиться </w:t>
      </w:r>
      <w:r w:rsidR="00D669AD" w:rsidRPr="00D669AD">
        <w:lastRenderedPageBreak/>
        <w:t>в корректной работе приложения и отсутствии ошибок и сбоев. Тестирование позволит выявить и устранить ошибки и доработки, которые могут возникнуть в процессе использования приложения пользователями.</w:t>
      </w:r>
    </w:p>
    <w:p w14:paraId="212F5F8F" w14:textId="09318244" w:rsidR="00E01F2F" w:rsidRPr="00814B35" w:rsidRDefault="00E01F2F" w:rsidP="00E01F2F">
      <w:pPr>
        <w:pStyle w:val="a9"/>
      </w:pPr>
      <w:r w:rsidRPr="00E01F2F">
        <w:t>Успешная реализация проекта позволит существенно упростить процесс регистрации на мероприятия для студентов ИРНИТУ и улучшить учет мероприятий в рейтинговой стипендии.</w:t>
      </w:r>
    </w:p>
    <w:sectPr w:rsidR="00E01F2F" w:rsidRPr="00814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CB6F59"/>
    <w:multiLevelType w:val="hybridMultilevel"/>
    <w:tmpl w:val="CA6ACA8C"/>
    <w:lvl w:ilvl="0" w:tplc="DDAA5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071BE8"/>
    <w:multiLevelType w:val="multilevel"/>
    <w:tmpl w:val="B72EFD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3A439EC"/>
    <w:multiLevelType w:val="hybridMultilevel"/>
    <w:tmpl w:val="C9426D44"/>
    <w:lvl w:ilvl="0" w:tplc="28A4A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433F6F"/>
    <w:multiLevelType w:val="multilevel"/>
    <w:tmpl w:val="92D8D3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8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9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0" w15:restartNumberingAfterBreak="0">
    <w:nsid w:val="2FB97942"/>
    <w:multiLevelType w:val="multilevel"/>
    <w:tmpl w:val="6AD4E86C"/>
    <w:numStyleLink w:val="a1"/>
  </w:abstractNum>
  <w:abstractNum w:abstractNumId="11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EB659D"/>
    <w:multiLevelType w:val="hybridMultilevel"/>
    <w:tmpl w:val="F8BC0C20"/>
    <w:lvl w:ilvl="0" w:tplc="35649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06528AC"/>
    <w:multiLevelType w:val="multilevel"/>
    <w:tmpl w:val="29528A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B5E1E1A"/>
    <w:multiLevelType w:val="hybridMultilevel"/>
    <w:tmpl w:val="0E343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B9977C2"/>
    <w:multiLevelType w:val="hybridMultilevel"/>
    <w:tmpl w:val="CA6ACA8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6110567"/>
    <w:multiLevelType w:val="multilevel"/>
    <w:tmpl w:val="9EC0A0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 w15:restartNumberingAfterBreak="0">
    <w:nsid w:val="6920332D"/>
    <w:multiLevelType w:val="hybridMultilevel"/>
    <w:tmpl w:val="8FECDD74"/>
    <w:lvl w:ilvl="0" w:tplc="4016F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3" w15:restartNumberingAfterBreak="0">
    <w:nsid w:val="706F2FC9"/>
    <w:multiLevelType w:val="hybridMultilevel"/>
    <w:tmpl w:val="D97053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22"/>
  </w:num>
  <w:num w:numId="5">
    <w:abstractNumId w:val="11"/>
  </w:num>
  <w:num w:numId="6">
    <w:abstractNumId w:val="6"/>
  </w:num>
  <w:num w:numId="7">
    <w:abstractNumId w:val="13"/>
  </w:num>
  <w:num w:numId="8">
    <w:abstractNumId w:val="10"/>
  </w:num>
  <w:num w:numId="9">
    <w:abstractNumId w:val="2"/>
  </w:num>
  <w:num w:numId="10">
    <w:abstractNumId w:val="24"/>
  </w:num>
  <w:num w:numId="11">
    <w:abstractNumId w:val="1"/>
  </w:num>
  <w:num w:numId="12">
    <w:abstractNumId w:val="19"/>
  </w:num>
  <w:num w:numId="13">
    <w:abstractNumId w:val="0"/>
  </w:num>
  <w:num w:numId="14">
    <w:abstractNumId w:val="21"/>
  </w:num>
  <w:num w:numId="15">
    <w:abstractNumId w:val="3"/>
  </w:num>
  <w:num w:numId="16">
    <w:abstractNumId w:val="12"/>
  </w:num>
  <w:num w:numId="17">
    <w:abstractNumId w:val="17"/>
  </w:num>
  <w:num w:numId="18">
    <w:abstractNumId w:val="4"/>
  </w:num>
  <w:num w:numId="19">
    <w:abstractNumId w:val="20"/>
  </w:num>
  <w:num w:numId="20">
    <w:abstractNumId w:val="5"/>
  </w:num>
  <w:num w:numId="21">
    <w:abstractNumId w:val="18"/>
  </w:num>
  <w:num w:numId="22">
    <w:abstractNumId w:val="14"/>
  </w:num>
  <w:num w:numId="23">
    <w:abstractNumId w:val="7"/>
  </w:num>
  <w:num w:numId="24">
    <w:abstractNumId w:val="2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F3"/>
    <w:rsid w:val="00000EB5"/>
    <w:rsid w:val="00011331"/>
    <w:rsid w:val="000156EF"/>
    <w:rsid w:val="00022370"/>
    <w:rsid w:val="000378C3"/>
    <w:rsid w:val="000605C0"/>
    <w:rsid w:val="00062F8D"/>
    <w:rsid w:val="00073599"/>
    <w:rsid w:val="00075FEB"/>
    <w:rsid w:val="0007605B"/>
    <w:rsid w:val="0008343B"/>
    <w:rsid w:val="00092AC5"/>
    <w:rsid w:val="000B0AD6"/>
    <w:rsid w:val="000C4220"/>
    <w:rsid w:val="000C55AD"/>
    <w:rsid w:val="000C73DF"/>
    <w:rsid w:val="000E0217"/>
    <w:rsid w:val="000F237A"/>
    <w:rsid w:val="00100F78"/>
    <w:rsid w:val="001017B4"/>
    <w:rsid w:val="001268C4"/>
    <w:rsid w:val="00127AC0"/>
    <w:rsid w:val="001304E8"/>
    <w:rsid w:val="001371ED"/>
    <w:rsid w:val="00170CEF"/>
    <w:rsid w:val="00173532"/>
    <w:rsid w:val="001818CA"/>
    <w:rsid w:val="001B507E"/>
    <w:rsid w:val="001C1ABD"/>
    <w:rsid w:val="001C2403"/>
    <w:rsid w:val="001D438C"/>
    <w:rsid w:val="001F5D07"/>
    <w:rsid w:val="00201AAC"/>
    <w:rsid w:val="00207E2D"/>
    <w:rsid w:val="0022150A"/>
    <w:rsid w:val="00223B20"/>
    <w:rsid w:val="002351BA"/>
    <w:rsid w:val="002544B1"/>
    <w:rsid w:val="002637C8"/>
    <w:rsid w:val="0026755C"/>
    <w:rsid w:val="00273DFE"/>
    <w:rsid w:val="00274918"/>
    <w:rsid w:val="00275DCA"/>
    <w:rsid w:val="0027735D"/>
    <w:rsid w:val="002B5DB1"/>
    <w:rsid w:val="002C4548"/>
    <w:rsid w:val="002E0752"/>
    <w:rsid w:val="002E3E29"/>
    <w:rsid w:val="00306500"/>
    <w:rsid w:val="003126A7"/>
    <w:rsid w:val="00317AA6"/>
    <w:rsid w:val="0032021B"/>
    <w:rsid w:val="00323D5F"/>
    <w:rsid w:val="00333B45"/>
    <w:rsid w:val="00335D91"/>
    <w:rsid w:val="003369A8"/>
    <w:rsid w:val="0034083A"/>
    <w:rsid w:val="0034469C"/>
    <w:rsid w:val="003472EA"/>
    <w:rsid w:val="0037782C"/>
    <w:rsid w:val="00381176"/>
    <w:rsid w:val="003A538B"/>
    <w:rsid w:val="003B5630"/>
    <w:rsid w:val="003B7A1A"/>
    <w:rsid w:val="003C5BC0"/>
    <w:rsid w:val="003D2748"/>
    <w:rsid w:val="003D346D"/>
    <w:rsid w:val="003D58B3"/>
    <w:rsid w:val="003D7940"/>
    <w:rsid w:val="003D7F37"/>
    <w:rsid w:val="003F61F9"/>
    <w:rsid w:val="003F7870"/>
    <w:rsid w:val="00401F3F"/>
    <w:rsid w:val="00406636"/>
    <w:rsid w:val="00432008"/>
    <w:rsid w:val="00437DD5"/>
    <w:rsid w:val="00443996"/>
    <w:rsid w:val="00443FDE"/>
    <w:rsid w:val="00464EE5"/>
    <w:rsid w:val="0047423C"/>
    <w:rsid w:val="0048530B"/>
    <w:rsid w:val="00491540"/>
    <w:rsid w:val="004B1E7B"/>
    <w:rsid w:val="004B42F1"/>
    <w:rsid w:val="004B4C70"/>
    <w:rsid w:val="004B52BB"/>
    <w:rsid w:val="004C0832"/>
    <w:rsid w:val="004C0B58"/>
    <w:rsid w:val="004D4530"/>
    <w:rsid w:val="004F022F"/>
    <w:rsid w:val="004F5A61"/>
    <w:rsid w:val="00504B48"/>
    <w:rsid w:val="00514F4C"/>
    <w:rsid w:val="00522AC9"/>
    <w:rsid w:val="005326EE"/>
    <w:rsid w:val="00550D4B"/>
    <w:rsid w:val="00551574"/>
    <w:rsid w:val="00555489"/>
    <w:rsid w:val="005603F2"/>
    <w:rsid w:val="0058239E"/>
    <w:rsid w:val="00596193"/>
    <w:rsid w:val="005A0C37"/>
    <w:rsid w:val="005A21FF"/>
    <w:rsid w:val="005A72C1"/>
    <w:rsid w:val="005B1ABF"/>
    <w:rsid w:val="005C3A3D"/>
    <w:rsid w:val="005D6784"/>
    <w:rsid w:val="005E6F65"/>
    <w:rsid w:val="00602ACA"/>
    <w:rsid w:val="00621089"/>
    <w:rsid w:val="00622132"/>
    <w:rsid w:val="00623A32"/>
    <w:rsid w:val="00625508"/>
    <w:rsid w:val="00673085"/>
    <w:rsid w:val="00675F66"/>
    <w:rsid w:val="0069061A"/>
    <w:rsid w:val="00694D52"/>
    <w:rsid w:val="006A278E"/>
    <w:rsid w:val="006D088A"/>
    <w:rsid w:val="006E06F1"/>
    <w:rsid w:val="006E0893"/>
    <w:rsid w:val="006E6357"/>
    <w:rsid w:val="006F3AA3"/>
    <w:rsid w:val="00716ED9"/>
    <w:rsid w:val="00717D48"/>
    <w:rsid w:val="0074708D"/>
    <w:rsid w:val="00753617"/>
    <w:rsid w:val="00756863"/>
    <w:rsid w:val="007574F1"/>
    <w:rsid w:val="0077306C"/>
    <w:rsid w:val="007866C3"/>
    <w:rsid w:val="0079774B"/>
    <w:rsid w:val="007A16C6"/>
    <w:rsid w:val="007B56A7"/>
    <w:rsid w:val="007C21D4"/>
    <w:rsid w:val="007C3EC4"/>
    <w:rsid w:val="007C432D"/>
    <w:rsid w:val="007C5278"/>
    <w:rsid w:val="007C6992"/>
    <w:rsid w:val="007F256A"/>
    <w:rsid w:val="008016A5"/>
    <w:rsid w:val="008041E6"/>
    <w:rsid w:val="00812B8E"/>
    <w:rsid w:val="00814B35"/>
    <w:rsid w:val="00815EE2"/>
    <w:rsid w:val="00823B78"/>
    <w:rsid w:val="008372C5"/>
    <w:rsid w:val="00861B36"/>
    <w:rsid w:val="008626E8"/>
    <w:rsid w:val="008673F4"/>
    <w:rsid w:val="008719C7"/>
    <w:rsid w:val="008732B3"/>
    <w:rsid w:val="00890C16"/>
    <w:rsid w:val="00896709"/>
    <w:rsid w:val="008B1EEE"/>
    <w:rsid w:val="008D219E"/>
    <w:rsid w:val="008D487C"/>
    <w:rsid w:val="008E3A4E"/>
    <w:rsid w:val="00902D87"/>
    <w:rsid w:val="00903DBB"/>
    <w:rsid w:val="00910D6E"/>
    <w:rsid w:val="00915FEA"/>
    <w:rsid w:val="00924D12"/>
    <w:rsid w:val="00931DC8"/>
    <w:rsid w:val="00932C3B"/>
    <w:rsid w:val="00937A74"/>
    <w:rsid w:val="009422FF"/>
    <w:rsid w:val="00945782"/>
    <w:rsid w:val="009459D3"/>
    <w:rsid w:val="009756FC"/>
    <w:rsid w:val="009875C8"/>
    <w:rsid w:val="009A2D97"/>
    <w:rsid w:val="009A5101"/>
    <w:rsid w:val="009A5E4E"/>
    <w:rsid w:val="009B4096"/>
    <w:rsid w:val="009B4480"/>
    <w:rsid w:val="009C4E77"/>
    <w:rsid w:val="009E1614"/>
    <w:rsid w:val="009E2FDC"/>
    <w:rsid w:val="009E361D"/>
    <w:rsid w:val="00A13450"/>
    <w:rsid w:val="00A170D5"/>
    <w:rsid w:val="00A236EB"/>
    <w:rsid w:val="00A25F1F"/>
    <w:rsid w:val="00A331F1"/>
    <w:rsid w:val="00A46DFB"/>
    <w:rsid w:val="00A51501"/>
    <w:rsid w:val="00A532CC"/>
    <w:rsid w:val="00A53CF3"/>
    <w:rsid w:val="00A62258"/>
    <w:rsid w:val="00A87173"/>
    <w:rsid w:val="00A93569"/>
    <w:rsid w:val="00AD45D9"/>
    <w:rsid w:val="00B03825"/>
    <w:rsid w:val="00B13481"/>
    <w:rsid w:val="00B158F3"/>
    <w:rsid w:val="00B20A4D"/>
    <w:rsid w:val="00B26421"/>
    <w:rsid w:val="00B40823"/>
    <w:rsid w:val="00B44349"/>
    <w:rsid w:val="00B503C9"/>
    <w:rsid w:val="00B613EB"/>
    <w:rsid w:val="00B74CE9"/>
    <w:rsid w:val="00B74D93"/>
    <w:rsid w:val="00B80B65"/>
    <w:rsid w:val="00B84465"/>
    <w:rsid w:val="00B92070"/>
    <w:rsid w:val="00BA318D"/>
    <w:rsid w:val="00BC1125"/>
    <w:rsid w:val="00BD6619"/>
    <w:rsid w:val="00BE04CA"/>
    <w:rsid w:val="00BF3E7A"/>
    <w:rsid w:val="00C00705"/>
    <w:rsid w:val="00C21152"/>
    <w:rsid w:val="00C21DAD"/>
    <w:rsid w:val="00C25904"/>
    <w:rsid w:val="00C33E84"/>
    <w:rsid w:val="00C577A6"/>
    <w:rsid w:val="00C86600"/>
    <w:rsid w:val="00CB330A"/>
    <w:rsid w:val="00CE5B8B"/>
    <w:rsid w:val="00CE6AD4"/>
    <w:rsid w:val="00CF2303"/>
    <w:rsid w:val="00D11F56"/>
    <w:rsid w:val="00D27447"/>
    <w:rsid w:val="00D318C2"/>
    <w:rsid w:val="00D3308C"/>
    <w:rsid w:val="00D50A61"/>
    <w:rsid w:val="00D5428B"/>
    <w:rsid w:val="00D669AD"/>
    <w:rsid w:val="00D70F39"/>
    <w:rsid w:val="00D736FD"/>
    <w:rsid w:val="00D76135"/>
    <w:rsid w:val="00D91066"/>
    <w:rsid w:val="00D91FCB"/>
    <w:rsid w:val="00D95470"/>
    <w:rsid w:val="00DA5480"/>
    <w:rsid w:val="00DB634E"/>
    <w:rsid w:val="00DC7E6D"/>
    <w:rsid w:val="00DD76F9"/>
    <w:rsid w:val="00DE05DE"/>
    <w:rsid w:val="00DE622D"/>
    <w:rsid w:val="00E01F2F"/>
    <w:rsid w:val="00E03525"/>
    <w:rsid w:val="00E12B29"/>
    <w:rsid w:val="00E152E8"/>
    <w:rsid w:val="00E17D23"/>
    <w:rsid w:val="00E34530"/>
    <w:rsid w:val="00E46AE9"/>
    <w:rsid w:val="00EB46E5"/>
    <w:rsid w:val="00ED1421"/>
    <w:rsid w:val="00ED6340"/>
    <w:rsid w:val="00EE1EDB"/>
    <w:rsid w:val="00F1224D"/>
    <w:rsid w:val="00F25EBE"/>
    <w:rsid w:val="00F27A40"/>
    <w:rsid w:val="00F50B80"/>
    <w:rsid w:val="00F66D02"/>
    <w:rsid w:val="00F67E39"/>
    <w:rsid w:val="00F81F39"/>
    <w:rsid w:val="00F84E98"/>
    <w:rsid w:val="00FC0364"/>
    <w:rsid w:val="00FD7AC8"/>
    <w:rsid w:val="00FE2D85"/>
    <w:rsid w:val="00FF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337A"/>
  <w15:docId w15:val="{20340300-C67C-42D8-8E90-6433CE86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character" w:styleId="af2">
    <w:name w:val="Unresolved Mention"/>
    <w:basedOn w:val="a5"/>
    <w:uiPriority w:val="99"/>
    <w:semiHidden/>
    <w:unhideWhenUsed/>
    <w:rsid w:val="00B13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776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260</cp:revision>
  <dcterms:created xsi:type="dcterms:W3CDTF">2022-11-09T10:25:00Z</dcterms:created>
  <dcterms:modified xsi:type="dcterms:W3CDTF">2023-04-30T09:08:00Z</dcterms:modified>
</cp:coreProperties>
</file>