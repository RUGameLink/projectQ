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D3E1" w14:textId="5F39DE09" w:rsidR="0007605B" w:rsidRDefault="00814B35" w:rsidP="00814B35">
      <w:pPr>
        <w:pStyle w:val="12"/>
        <w:ind w:firstLine="0"/>
        <w:jc w:val="center"/>
      </w:pPr>
      <w:r>
        <w:t>Введение</w:t>
      </w:r>
    </w:p>
    <w:p w14:paraId="7BCD976C" w14:textId="77777777" w:rsidR="00AE5A96" w:rsidRDefault="00E01F2F" w:rsidP="00D669AD">
      <w:pPr>
        <w:pStyle w:val="a9"/>
      </w:pPr>
      <w:r>
        <w:t xml:space="preserve">В настоящее время активность студентов в учебном процессе не ограничивается только посещением лекций и выполнением заданий. Многие студенты стремятся проявлять себя в других областях, участвуя в различных мероприятиях, таких как соревнования, конференции, круглые столы и т.д. Проведение таких мероприятий, как правило, организуется </w:t>
      </w:r>
      <w:r w:rsidR="003D346D">
        <w:t xml:space="preserve">силами организаторами из штата </w:t>
      </w:r>
      <w:r w:rsidR="003D346D" w:rsidRPr="004D74A7">
        <w:t>ИРНИТУ</w:t>
      </w:r>
      <w:r w:rsidR="003D346D">
        <w:t>.</w:t>
      </w:r>
      <w:r w:rsidR="004D74A7">
        <w:t xml:space="preserve"> </w:t>
      </w:r>
    </w:p>
    <w:p w14:paraId="2CB72F8E" w14:textId="1C7A17AE" w:rsidR="00E01F2F" w:rsidRDefault="001D56F7" w:rsidP="006E0DBD">
      <w:pPr>
        <w:pStyle w:val="a9"/>
      </w:pPr>
      <w:r>
        <w:t>М</w:t>
      </w:r>
      <w:r w:rsidRPr="001D56F7">
        <w:t xml:space="preserve">ероприятия </w:t>
      </w:r>
      <w:r w:rsidR="007703AE">
        <w:t>представляют различные направления студенческой деятельности</w:t>
      </w:r>
      <w:r w:rsidRPr="001D56F7">
        <w:t>: спортивные, культурные, образовательные, научные</w:t>
      </w:r>
      <w:r>
        <w:t>, общественные</w:t>
      </w:r>
      <w:r w:rsidRPr="001D56F7">
        <w:t xml:space="preserve"> и другие.</w:t>
      </w:r>
      <w:r>
        <w:t xml:space="preserve"> </w:t>
      </w:r>
      <w:r w:rsidRPr="001D56F7">
        <w:t>Спортивные мероприятия могут быть организованы в форме соревнований по футболу, баскетболу, волейболу, теннису или другим видам спорта. Культурные мероприятия могут включать в себя концерты, выставки, театральные постановки и многие другие активности. Образовательные мероприятия, в свою очередь, могут быть организованы в форме лекций, семинаров, мастер-классов и т</w:t>
      </w:r>
      <w:r w:rsidR="00C52809">
        <w:t>ак далее</w:t>
      </w:r>
      <w:r w:rsidRPr="001D56F7">
        <w:t>.</w:t>
      </w:r>
      <w:r w:rsidR="00C52809">
        <w:t xml:space="preserve"> </w:t>
      </w:r>
      <w:r w:rsidR="00C52809" w:rsidRPr="00C52809">
        <w:t>Студенты могут участвовать в этих мероприятиях не только в качестве участников, но и в качестве зрителей или организаторов. Благодаря этому они могут получить ценный опыт и навыки, которые пригодятся им в будущем. Организаторы мероприятий могут приобрести навыки планирования и координации, а также узнать, как работать в команде и управлять проектами.</w:t>
      </w:r>
      <w:r w:rsidR="006E0DBD">
        <w:t xml:space="preserve"> </w:t>
      </w:r>
      <w:r w:rsidR="00E01F2F">
        <w:t xml:space="preserve">Однако, многие студенты сталкиваются с трудностями при регистрации на мероприятия из-за неудобства </w:t>
      </w:r>
      <w:r w:rsidR="00C52809">
        <w:t xml:space="preserve">данного </w:t>
      </w:r>
      <w:r w:rsidR="00E01F2F">
        <w:t>механизм</w:t>
      </w:r>
      <w:r w:rsidR="00C52809">
        <w:t>а</w:t>
      </w:r>
      <w:r w:rsidR="00E01F2F">
        <w:t xml:space="preserve">. В связи с этим возникает необходимость в разработке мобильного приложения, которое облегчит </w:t>
      </w:r>
      <w:r w:rsidR="00A62258">
        <w:t xml:space="preserve">данный </w:t>
      </w:r>
      <w:r w:rsidR="00E01F2F">
        <w:t>процесс и сделает его более удобным и эффективным.</w:t>
      </w:r>
    </w:p>
    <w:p w14:paraId="4A07E9D1" w14:textId="1B07FA3A" w:rsidR="00814B35" w:rsidRDefault="00E01F2F" w:rsidP="00E01F2F">
      <w:pPr>
        <w:pStyle w:val="a9"/>
      </w:pPr>
      <w:r>
        <w:t>Данная</w:t>
      </w:r>
      <w:r w:rsidR="00A62258">
        <w:t xml:space="preserve"> дипломная</w:t>
      </w:r>
      <w:r>
        <w:t xml:space="preserve"> работа является актуальной, так как за участие студентов в мероприятиях начисляются баллы для рейтинговой стипендии. Разработка мобильного приложения позволит студентам участвовать в мероприятиях более эффективно и не упускать возможности заработать баллы для </w:t>
      </w:r>
      <w:r w:rsidR="00274918">
        <w:t>участия в рейтинге</w:t>
      </w:r>
      <w:r>
        <w:t>.</w:t>
      </w:r>
    </w:p>
    <w:p w14:paraId="1C173A72" w14:textId="2668123A" w:rsidR="00CB0842" w:rsidRDefault="00CB0842" w:rsidP="00E01F2F">
      <w:pPr>
        <w:pStyle w:val="a9"/>
      </w:pPr>
      <w:r w:rsidRPr="00CB0842">
        <w:t>Актуальность данной темы связана с растущей потребностью в эффективной организации и контроле студенческих мероприятий. Регистрация и отслеживание присутствия студентов на мероприятиях являются ключевыми факторами для оценки эффективности и вовлеченности студентов в</w:t>
      </w:r>
      <w:r>
        <w:t xml:space="preserve">о внутренних </w:t>
      </w:r>
      <w:r w:rsidRPr="00CB0842">
        <w:t>процесс</w:t>
      </w:r>
      <w:r>
        <w:t>ах университета</w:t>
      </w:r>
      <w:r w:rsidRPr="00CB0842">
        <w:t>. Определение роли, уровня участия и взаимодействия студентов</w:t>
      </w:r>
      <w:r w:rsidR="001239D2">
        <w:t xml:space="preserve"> можно достичь при взаимодействии мобильного приложения с разрабатываемой</w:t>
      </w:r>
      <w:r w:rsidRPr="00CB0842">
        <w:t xml:space="preserve"> системой </w:t>
      </w:r>
      <w:r w:rsidR="001239D2">
        <w:t>«Р</w:t>
      </w:r>
      <w:r w:rsidRPr="00CB0842">
        <w:t>ейтинг</w:t>
      </w:r>
      <w:r w:rsidR="001239D2">
        <w:t xml:space="preserve"> студента»,</w:t>
      </w:r>
      <w:r w:rsidRPr="00CB0842">
        <w:t xml:space="preserve"> поможет оптимизировать организацию мероприятий и создать условия для повышения мотивации и активности студентов.</w:t>
      </w:r>
    </w:p>
    <w:p w14:paraId="11BD846E" w14:textId="48A81C9C" w:rsidR="00ED1308" w:rsidRDefault="00ED1308" w:rsidP="00D669AD">
      <w:pPr>
        <w:pStyle w:val="a9"/>
      </w:pPr>
      <w:r w:rsidRPr="00ED1308">
        <w:t xml:space="preserve">Целью проекта является </w:t>
      </w:r>
      <w:r>
        <w:t>оптимизация</w:t>
      </w:r>
      <w:r w:rsidRPr="00ED1308">
        <w:t xml:space="preserve"> процесса регистрации на мероприятия и отслеживания присутствия студентов, что позволит сделать </w:t>
      </w:r>
      <w:r w:rsidR="00B2570F">
        <w:t>данный</w:t>
      </w:r>
      <w:r w:rsidRPr="00ED1308">
        <w:t xml:space="preserve"> процесс более эффективным и удобным для всех участников.</w:t>
      </w:r>
    </w:p>
    <w:p w14:paraId="4BECFAEF" w14:textId="35329DA5" w:rsidR="00E01F2F" w:rsidRDefault="00E01F2F" w:rsidP="00D669AD">
      <w:pPr>
        <w:pStyle w:val="a9"/>
      </w:pPr>
      <w:r>
        <w:t xml:space="preserve">Для достижения </w:t>
      </w:r>
      <w:r w:rsidR="000B3A14">
        <w:t>поставленной</w:t>
      </w:r>
      <w:r>
        <w:t xml:space="preserve"> цели необходимо выполнить следующие задачи:</w:t>
      </w:r>
    </w:p>
    <w:p w14:paraId="5D6385F4" w14:textId="6E651F0A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lastRenderedPageBreak/>
        <w:t>Изучить процесс учета</w:t>
      </w:r>
      <w:r w:rsidR="00334586">
        <w:t xml:space="preserve"> участия студентов в</w:t>
      </w:r>
      <w:r>
        <w:t xml:space="preserve"> мероприяти</w:t>
      </w:r>
      <w:r w:rsidR="00334586">
        <w:t>ях</w:t>
      </w:r>
      <w:r w:rsidR="00D669AD">
        <w:t xml:space="preserve">. </w:t>
      </w:r>
      <w:r w:rsidR="00D669AD" w:rsidRPr="00D669AD">
        <w:t>В рамках данной задачи необходимо изучить, каким образом</w:t>
      </w:r>
      <w:r w:rsidR="00334586">
        <w:t xml:space="preserve"> участие студентов</w:t>
      </w:r>
      <w:r w:rsidR="00D669AD" w:rsidRPr="00D669AD">
        <w:t xml:space="preserve"> учитыва</w:t>
      </w:r>
      <w:r w:rsidR="00334586">
        <w:t>е</w:t>
      </w:r>
      <w:r w:rsidR="00D669AD" w:rsidRPr="00D669AD">
        <w:t>тся в рейтинговой стипендии, как происходит начисление баллов за участие, а также каким образом подтверждается участие студентов в мероприятиях.</w:t>
      </w:r>
    </w:p>
    <w:p w14:paraId="4E16C765" w14:textId="441DC3AC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Выполнить анализ предметной области</w:t>
      </w:r>
      <w:r w:rsidR="00D669AD">
        <w:t xml:space="preserve">. </w:t>
      </w:r>
      <w:r w:rsidR="00D669AD" w:rsidRPr="00D669AD">
        <w:t xml:space="preserve">Эта задача включает в себя анализ существующих систем регистрации на мероприятия, а также </w:t>
      </w:r>
      <w:r w:rsidR="00D62717">
        <w:t>знакомство</w:t>
      </w:r>
      <w:r w:rsidR="00D669AD" w:rsidRPr="00D669AD">
        <w:t xml:space="preserve"> с современными </w:t>
      </w:r>
      <w:r w:rsidR="001304E8">
        <w:t>подходами</w:t>
      </w:r>
      <w:r w:rsidR="00D669AD" w:rsidRPr="00D669AD">
        <w:t xml:space="preserve"> в области разработки мобильных приложений.</w:t>
      </w:r>
    </w:p>
    <w:p w14:paraId="5AEC3ACB" w14:textId="251B1A9F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Сформировать требования к системе</w:t>
      </w:r>
      <w:r w:rsidR="00D669AD">
        <w:t xml:space="preserve">. </w:t>
      </w:r>
      <w:r w:rsidR="00D669AD" w:rsidRPr="00D669AD">
        <w:t xml:space="preserve">На основе анализа предметной области и </w:t>
      </w:r>
      <w:r w:rsidR="00CC0C84">
        <w:t xml:space="preserve">описанного </w:t>
      </w:r>
      <w:r w:rsidR="00D669AD" w:rsidRPr="00D669AD">
        <w:t xml:space="preserve">процесса </w:t>
      </w:r>
      <w:r w:rsidR="00D669AD" w:rsidRPr="008426A4">
        <w:t>учета</w:t>
      </w:r>
      <w:r w:rsidR="00AC38C5" w:rsidRPr="008426A4">
        <w:t xml:space="preserve"> участия студентов в</w:t>
      </w:r>
      <w:r w:rsidR="00D669AD" w:rsidRPr="008426A4">
        <w:t xml:space="preserve"> мероприяти</w:t>
      </w:r>
      <w:r w:rsidR="00AC38C5" w:rsidRPr="008426A4">
        <w:t>ях</w:t>
      </w:r>
      <w:r w:rsidR="00D669AD" w:rsidRPr="00D669AD">
        <w:t xml:space="preserve"> в рейтинговой стипендии необходимо сформировать требования к разрабатываемой системе. В частности, следует определить функциональные и нефункциональные требования, интерфейс, требования к безопасност</w:t>
      </w:r>
      <w:r w:rsidR="00815EE2">
        <w:t>и</w:t>
      </w:r>
      <w:r w:rsidR="00D669AD" w:rsidRPr="00D669AD">
        <w:t>.</w:t>
      </w:r>
    </w:p>
    <w:p w14:paraId="33985411" w14:textId="249F451F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Выполнить проектирование мобильного приложения</w:t>
      </w:r>
      <w:r w:rsidR="00D669AD">
        <w:t xml:space="preserve">. </w:t>
      </w:r>
      <w:r w:rsidR="00D669AD" w:rsidRPr="00D669AD">
        <w:t>На этом этапе необходимо разработать архитектуру приложения, спроектировать пользовательский интерфейс, определить используемые технологии и инструменты.</w:t>
      </w:r>
    </w:p>
    <w:p w14:paraId="75DDCD3D" w14:textId="48AE54EB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Реализовать прототип мобильного приложения</w:t>
      </w:r>
      <w:r w:rsidR="00D669AD">
        <w:t xml:space="preserve">. </w:t>
      </w:r>
      <w:r w:rsidR="009E2FDC">
        <w:t>На данном этапе н</w:t>
      </w:r>
      <w:r w:rsidR="0034083A">
        <w:t>еобходимо</w:t>
      </w:r>
      <w:r w:rsidR="00D669AD" w:rsidRPr="00D669AD">
        <w:t xml:space="preserve"> реализовать прототип мобильного приложения на основе </w:t>
      </w:r>
      <w:r w:rsidR="00823B78">
        <w:t>результатов проектирования</w:t>
      </w:r>
      <w:r w:rsidR="00D669AD" w:rsidRPr="00D669AD">
        <w:t>.</w:t>
      </w:r>
    </w:p>
    <w:p w14:paraId="6BDF8A3B" w14:textId="580EEA9F" w:rsidR="00E01F2F" w:rsidRDefault="00E01F2F" w:rsidP="00D669AD">
      <w:pPr>
        <w:pStyle w:val="a9"/>
        <w:numPr>
          <w:ilvl w:val="0"/>
          <w:numId w:val="25"/>
        </w:numPr>
        <w:ind w:left="0" w:firstLine="709"/>
      </w:pPr>
      <w:r>
        <w:t>Тестирование мобильного приложения</w:t>
      </w:r>
      <w:r w:rsidR="00D669AD">
        <w:t xml:space="preserve">. </w:t>
      </w:r>
      <w:r w:rsidR="00D669AD" w:rsidRPr="00D669AD">
        <w:t>Необходимо провести функциональное, интеграционное и системное тестирование, чтобы убедиться в корректной работе приложения и отсутствии ошибок и сбоев. Тестирование позволит выявить и устранить ошибки и доработки, которые могут возникнуть в процессе использования приложения пользователями.</w:t>
      </w:r>
    </w:p>
    <w:p w14:paraId="212F5F8F" w14:textId="09318244" w:rsidR="00E01F2F" w:rsidRPr="00814B35" w:rsidRDefault="00E01F2F" w:rsidP="00E01F2F">
      <w:pPr>
        <w:pStyle w:val="a9"/>
      </w:pPr>
      <w:r w:rsidRPr="00E01F2F">
        <w:t>Успешная реализация проекта позволит существенно упростить процесс регистрации на мероприятия для студентов ИРНИТУ и улучшить учет мероприятий в рейтинговой стипендии.</w:t>
      </w:r>
    </w:p>
    <w:sectPr w:rsidR="00E01F2F" w:rsidRPr="0081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33F6F"/>
    <w:multiLevelType w:val="multilevel"/>
    <w:tmpl w:val="92D8D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9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6528AC"/>
    <w:multiLevelType w:val="multilevel"/>
    <w:tmpl w:val="29528A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5E1E1A"/>
    <w:multiLevelType w:val="hybridMultilevel"/>
    <w:tmpl w:val="0E343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3" w15:restartNumberingAfterBreak="0">
    <w:nsid w:val="706F2FC9"/>
    <w:multiLevelType w:val="hybridMultilevel"/>
    <w:tmpl w:val="D9705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2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24"/>
  </w:num>
  <w:num w:numId="11">
    <w:abstractNumId w:val="1"/>
  </w:num>
  <w:num w:numId="12">
    <w:abstractNumId w:val="19"/>
  </w:num>
  <w:num w:numId="13">
    <w:abstractNumId w:val="0"/>
  </w:num>
  <w:num w:numId="14">
    <w:abstractNumId w:val="21"/>
  </w:num>
  <w:num w:numId="15">
    <w:abstractNumId w:val="3"/>
  </w:num>
  <w:num w:numId="16">
    <w:abstractNumId w:val="12"/>
  </w:num>
  <w:num w:numId="17">
    <w:abstractNumId w:val="17"/>
  </w:num>
  <w:num w:numId="18">
    <w:abstractNumId w:val="4"/>
  </w:num>
  <w:num w:numId="19">
    <w:abstractNumId w:val="20"/>
  </w:num>
  <w:num w:numId="20">
    <w:abstractNumId w:val="5"/>
  </w:num>
  <w:num w:numId="21">
    <w:abstractNumId w:val="18"/>
  </w:num>
  <w:num w:numId="22">
    <w:abstractNumId w:val="14"/>
  </w:num>
  <w:num w:numId="23">
    <w:abstractNumId w:val="7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1331"/>
    <w:rsid w:val="000156EF"/>
    <w:rsid w:val="00022370"/>
    <w:rsid w:val="000378C3"/>
    <w:rsid w:val="000605C0"/>
    <w:rsid w:val="00062F8D"/>
    <w:rsid w:val="00073599"/>
    <w:rsid w:val="00075FEB"/>
    <w:rsid w:val="0007605B"/>
    <w:rsid w:val="0008343B"/>
    <w:rsid w:val="00092AC5"/>
    <w:rsid w:val="000B0AD6"/>
    <w:rsid w:val="000B3A14"/>
    <w:rsid w:val="000C4220"/>
    <w:rsid w:val="000C55AD"/>
    <w:rsid w:val="000C73DF"/>
    <w:rsid w:val="000E0217"/>
    <w:rsid w:val="000F237A"/>
    <w:rsid w:val="00100F78"/>
    <w:rsid w:val="001017B4"/>
    <w:rsid w:val="001239D2"/>
    <w:rsid w:val="001268C4"/>
    <w:rsid w:val="00127AC0"/>
    <w:rsid w:val="001304E8"/>
    <w:rsid w:val="001371ED"/>
    <w:rsid w:val="00170CEF"/>
    <w:rsid w:val="00173532"/>
    <w:rsid w:val="001818CA"/>
    <w:rsid w:val="001B507E"/>
    <w:rsid w:val="001C1ABD"/>
    <w:rsid w:val="001C2403"/>
    <w:rsid w:val="001D438C"/>
    <w:rsid w:val="001D56F7"/>
    <w:rsid w:val="001F5D07"/>
    <w:rsid w:val="00201AAC"/>
    <w:rsid w:val="00207E2D"/>
    <w:rsid w:val="0022150A"/>
    <w:rsid w:val="00223B20"/>
    <w:rsid w:val="002351BA"/>
    <w:rsid w:val="002544B1"/>
    <w:rsid w:val="002637C8"/>
    <w:rsid w:val="0026755C"/>
    <w:rsid w:val="00273DFE"/>
    <w:rsid w:val="00274918"/>
    <w:rsid w:val="00275DCA"/>
    <w:rsid w:val="0027735D"/>
    <w:rsid w:val="002B5DB1"/>
    <w:rsid w:val="002C4548"/>
    <w:rsid w:val="002E0752"/>
    <w:rsid w:val="002E3E29"/>
    <w:rsid w:val="00306500"/>
    <w:rsid w:val="003126A7"/>
    <w:rsid w:val="00317AA6"/>
    <w:rsid w:val="0032021B"/>
    <w:rsid w:val="00323D5F"/>
    <w:rsid w:val="00333B45"/>
    <w:rsid w:val="00334586"/>
    <w:rsid w:val="00335D91"/>
    <w:rsid w:val="003369A8"/>
    <w:rsid w:val="0034083A"/>
    <w:rsid w:val="0034469C"/>
    <w:rsid w:val="003472EA"/>
    <w:rsid w:val="0037782C"/>
    <w:rsid w:val="00381176"/>
    <w:rsid w:val="003A538B"/>
    <w:rsid w:val="003B5630"/>
    <w:rsid w:val="003B7A1A"/>
    <w:rsid w:val="003C5BC0"/>
    <w:rsid w:val="003D2748"/>
    <w:rsid w:val="003D346D"/>
    <w:rsid w:val="003D58B3"/>
    <w:rsid w:val="003D7940"/>
    <w:rsid w:val="003D7F37"/>
    <w:rsid w:val="003F61F9"/>
    <w:rsid w:val="003F7870"/>
    <w:rsid w:val="00401F3F"/>
    <w:rsid w:val="00406636"/>
    <w:rsid w:val="00432008"/>
    <w:rsid w:val="00437DD5"/>
    <w:rsid w:val="00443996"/>
    <w:rsid w:val="00443FDE"/>
    <w:rsid w:val="00464EE5"/>
    <w:rsid w:val="0047423C"/>
    <w:rsid w:val="0048530B"/>
    <w:rsid w:val="00491540"/>
    <w:rsid w:val="004B1E7B"/>
    <w:rsid w:val="004B42F1"/>
    <w:rsid w:val="004B4C70"/>
    <w:rsid w:val="004B52BB"/>
    <w:rsid w:val="004C0832"/>
    <w:rsid w:val="004C0B58"/>
    <w:rsid w:val="004D4530"/>
    <w:rsid w:val="004D74A7"/>
    <w:rsid w:val="004F022F"/>
    <w:rsid w:val="004F5A61"/>
    <w:rsid w:val="00504B48"/>
    <w:rsid w:val="00514F4C"/>
    <w:rsid w:val="00522AC9"/>
    <w:rsid w:val="005326EE"/>
    <w:rsid w:val="00550D4B"/>
    <w:rsid w:val="00551574"/>
    <w:rsid w:val="00555489"/>
    <w:rsid w:val="005603F2"/>
    <w:rsid w:val="0058239E"/>
    <w:rsid w:val="00596193"/>
    <w:rsid w:val="005A0C37"/>
    <w:rsid w:val="005A21FF"/>
    <w:rsid w:val="005A72C1"/>
    <w:rsid w:val="005B1ABF"/>
    <w:rsid w:val="005C3A3D"/>
    <w:rsid w:val="005D6784"/>
    <w:rsid w:val="005E6F65"/>
    <w:rsid w:val="00602ACA"/>
    <w:rsid w:val="00621089"/>
    <w:rsid w:val="00622132"/>
    <w:rsid w:val="00623A32"/>
    <w:rsid w:val="00625508"/>
    <w:rsid w:val="00673085"/>
    <w:rsid w:val="00675F66"/>
    <w:rsid w:val="0069061A"/>
    <w:rsid w:val="00694D52"/>
    <w:rsid w:val="006A115C"/>
    <w:rsid w:val="006A278E"/>
    <w:rsid w:val="006D088A"/>
    <w:rsid w:val="006E06F1"/>
    <w:rsid w:val="006E0893"/>
    <w:rsid w:val="006E0DBD"/>
    <w:rsid w:val="006E6357"/>
    <w:rsid w:val="006F3AA3"/>
    <w:rsid w:val="00716ED9"/>
    <w:rsid w:val="00717D48"/>
    <w:rsid w:val="0074708D"/>
    <w:rsid w:val="00753617"/>
    <w:rsid w:val="00756863"/>
    <w:rsid w:val="007574F1"/>
    <w:rsid w:val="007703AE"/>
    <w:rsid w:val="0077306C"/>
    <w:rsid w:val="007866C3"/>
    <w:rsid w:val="00791952"/>
    <w:rsid w:val="0079774B"/>
    <w:rsid w:val="007A16C6"/>
    <w:rsid w:val="007B56A7"/>
    <w:rsid w:val="007C21D4"/>
    <w:rsid w:val="007C3EC4"/>
    <w:rsid w:val="007C432D"/>
    <w:rsid w:val="007C5278"/>
    <w:rsid w:val="007C6992"/>
    <w:rsid w:val="007D7EA9"/>
    <w:rsid w:val="007F256A"/>
    <w:rsid w:val="008016A5"/>
    <w:rsid w:val="008041E6"/>
    <w:rsid w:val="00812B8E"/>
    <w:rsid w:val="00814B35"/>
    <w:rsid w:val="00815EE2"/>
    <w:rsid w:val="00823B78"/>
    <w:rsid w:val="008372C5"/>
    <w:rsid w:val="008426A4"/>
    <w:rsid w:val="00861B36"/>
    <w:rsid w:val="008626E8"/>
    <w:rsid w:val="008673F4"/>
    <w:rsid w:val="008719C7"/>
    <w:rsid w:val="008732B3"/>
    <w:rsid w:val="00890C16"/>
    <w:rsid w:val="00896709"/>
    <w:rsid w:val="008B1EEE"/>
    <w:rsid w:val="008D219E"/>
    <w:rsid w:val="008D487C"/>
    <w:rsid w:val="008E3A4E"/>
    <w:rsid w:val="00902D87"/>
    <w:rsid w:val="00903DBB"/>
    <w:rsid w:val="00910D6E"/>
    <w:rsid w:val="00915FEA"/>
    <w:rsid w:val="00924D12"/>
    <w:rsid w:val="00931DC8"/>
    <w:rsid w:val="00932C3B"/>
    <w:rsid w:val="00937A74"/>
    <w:rsid w:val="009422FF"/>
    <w:rsid w:val="00945782"/>
    <w:rsid w:val="009459D3"/>
    <w:rsid w:val="009756FC"/>
    <w:rsid w:val="009875C8"/>
    <w:rsid w:val="009A2D97"/>
    <w:rsid w:val="009A5101"/>
    <w:rsid w:val="009A5E4E"/>
    <w:rsid w:val="009B4096"/>
    <w:rsid w:val="009B4480"/>
    <w:rsid w:val="009C4E77"/>
    <w:rsid w:val="009E1614"/>
    <w:rsid w:val="009E2FDC"/>
    <w:rsid w:val="009E361D"/>
    <w:rsid w:val="00A13450"/>
    <w:rsid w:val="00A170D5"/>
    <w:rsid w:val="00A236EB"/>
    <w:rsid w:val="00A25F1F"/>
    <w:rsid w:val="00A331F1"/>
    <w:rsid w:val="00A46DFB"/>
    <w:rsid w:val="00A51501"/>
    <w:rsid w:val="00A532CC"/>
    <w:rsid w:val="00A53CF3"/>
    <w:rsid w:val="00A62258"/>
    <w:rsid w:val="00A87173"/>
    <w:rsid w:val="00A93569"/>
    <w:rsid w:val="00AC38C5"/>
    <w:rsid w:val="00AD45D9"/>
    <w:rsid w:val="00AE5A96"/>
    <w:rsid w:val="00B03825"/>
    <w:rsid w:val="00B13481"/>
    <w:rsid w:val="00B158F3"/>
    <w:rsid w:val="00B20A4D"/>
    <w:rsid w:val="00B2570F"/>
    <w:rsid w:val="00B26421"/>
    <w:rsid w:val="00B40823"/>
    <w:rsid w:val="00B44349"/>
    <w:rsid w:val="00B503C9"/>
    <w:rsid w:val="00B613EB"/>
    <w:rsid w:val="00B74CE9"/>
    <w:rsid w:val="00B74D93"/>
    <w:rsid w:val="00B80B65"/>
    <w:rsid w:val="00B84465"/>
    <w:rsid w:val="00B92070"/>
    <w:rsid w:val="00BA318D"/>
    <w:rsid w:val="00BC1125"/>
    <w:rsid w:val="00BD6619"/>
    <w:rsid w:val="00BE04CA"/>
    <w:rsid w:val="00BE63BA"/>
    <w:rsid w:val="00BF3E7A"/>
    <w:rsid w:val="00C00705"/>
    <w:rsid w:val="00C21152"/>
    <w:rsid w:val="00C21DAD"/>
    <w:rsid w:val="00C25904"/>
    <w:rsid w:val="00C33E84"/>
    <w:rsid w:val="00C52809"/>
    <w:rsid w:val="00C577A6"/>
    <w:rsid w:val="00C86600"/>
    <w:rsid w:val="00CB0842"/>
    <w:rsid w:val="00CB330A"/>
    <w:rsid w:val="00CC0C84"/>
    <w:rsid w:val="00CE5B8B"/>
    <w:rsid w:val="00CE6AD4"/>
    <w:rsid w:val="00CF2303"/>
    <w:rsid w:val="00D11F56"/>
    <w:rsid w:val="00D27447"/>
    <w:rsid w:val="00D318C2"/>
    <w:rsid w:val="00D3308C"/>
    <w:rsid w:val="00D50A61"/>
    <w:rsid w:val="00D5428B"/>
    <w:rsid w:val="00D62717"/>
    <w:rsid w:val="00D669AD"/>
    <w:rsid w:val="00D70F39"/>
    <w:rsid w:val="00D736FD"/>
    <w:rsid w:val="00D76135"/>
    <w:rsid w:val="00D91066"/>
    <w:rsid w:val="00D91FCB"/>
    <w:rsid w:val="00D95470"/>
    <w:rsid w:val="00DA5480"/>
    <w:rsid w:val="00DB634E"/>
    <w:rsid w:val="00DC7E6D"/>
    <w:rsid w:val="00DD76F9"/>
    <w:rsid w:val="00DE05DE"/>
    <w:rsid w:val="00DE622D"/>
    <w:rsid w:val="00E01F2F"/>
    <w:rsid w:val="00E03525"/>
    <w:rsid w:val="00E12B29"/>
    <w:rsid w:val="00E152E8"/>
    <w:rsid w:val="00E17D23"/>
    <w:rsid w:val="00E34530"/>
    <w:rsid w:val="00E46AE9"/>
    <w:rsid w:val="00E6350A"/>
    <w:rsid w:val="00EB46E5"/>
    <w:rsid w:val="00ED1308"/>
    <w:rsid w:val="00ED1421"/>
    <w:rsid w:val="00ED6340"/>
    <w:rsid w:val="00EE1EDB"/>
    <w:rsid w:val="00F1224D"/>
    <w:rsid w:val="00F25EBE"/>
    <w:rsid w:val="00F27A40"/>
    <w:rsid w:val="00F50B80"/>
    <w:rsid w:val="00F66D02"/>
    <w:rsid w:val="00F67E39"/>
    <w:rsid w:val="00F81F39"/>
    <w:rsid w:val="00F84E98"/>
    <w:rsid w:val="00FC0364"/>
    <w:rsid w:val="00FD7AC8"/>
    <w:rsid w:val="00FE2D85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862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283</cp:revision>
  <dcterms:created xsi:type="dcterms:W3CDTF">2022-11-09T10:25:00Z</dcterms:created>
  <dcterms:modified xsi:type="dcterms:W3CDTF">2023-05-04T09:48:00Z</dcterms:modified>
</cp:coreProperties>
</file>