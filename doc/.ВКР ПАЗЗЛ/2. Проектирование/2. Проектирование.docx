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BED0" w14:textId="41AC16F2" w:rsidR="00ED6340" w:rsidRDefault="005E4706" w:rsidP="005E4706">
      <w:pPr>
        <w:pStyle w:val="12"/>
      </w:pPr>
      <w:r>
        <w:t>2 Проектирование системы</w:t>
      </w:r>
    </w:p>
    <w:p w14:paraId="01F921E7" w14:textId="77777777" w:rsidR="005E4706" w:rsidRPr="005E4706" w:rsidRDefault="005E4706" w:rsidP="005E4706">
      <w:pPr>
        <w:pStyle w:val="a9"/>
      </w:pPr>
    </w:p>
    <w:sectPr w:rsidR="005E4706" w:rsidRPr="005E4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7A"/>
    <w:rsid w:val="00000EB5"/>
    <w:rsid w:val="00075FEB"/>
    <w:rsid w:val="001818CA"/>
    <w:rsid w:val="001B507E"/>
    <w:rsid w:val="001D438C"/>
    <w:rsid w:val="002E3E29"/>
    <w:rsid w:val="00306500"/>
    <w:rsid w:val="004F5A61"/>
    <w:rsid w:val="005E4706"/>
    <w:rsid w:val="00675F66"/>
    <w:rsid w:val="007C21D4"/>
    <w:rsid w:val="008673F4"/>
    <w:rsid w:val="00915FEA"/>
    <w:rsid w:val="00937A74"/>
    <w:rsid w:val="009459D3"/>
    <w:rsid w:val="00A170D5"/>
    <w:rsid w:val="00B44349"/>
    <w:rsid w:val="00B80B65"/>
    <w:rsid w:val="00C21152"/>
    <w:rsid w:val="00C4107A"/>
    <w:rsid w:val="00CE6AD4"/>
    <w:rsid w:val="00CF2303"/>
    <w:rsid w:val="00D76135"/>
    <w:rsid w:val="00ED6340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76FB"/>
  <w15:docId w15:val="{545E2592-6838-43DE-AED1-C1F5A469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</cp:revision>
  <dcterms:created xsi:type="dcterms:W3CDTF">2023-05-13T09:51:00Z</dcterms:created>
  <dcterms:modified xsi:type="dcterms:W3CDTF">2023-05-13T09:52:00Z</dcterms:modified>
</cp:coreProperties>
</file>