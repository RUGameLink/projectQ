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FF50" w14:textId="241AA8DC" w:rsidR="00FC0364" w:rsidRDefault="00381176" w:rsidP="00717D48">
      <w:pPr>
        <w:pStyle w:val="12"/>
      </w:pPr>
      <w:r>
        <w:t>1 Анализ предметной области</w:t>
      </w:r>
    </w:p>
    <w:p w14:paraId="2DCCBBCB" w14:textId="02FCE1FB" w:rsidR="00C33E84" w:rsidRDefault="00C33E84" w:rsidP="00C33E84">
      <w:pPr>
        <w:pStyle w:val="23"/>
        <w:numPr>
          <w:ilvl w:val="1"/>
          <w:numId w:val="22"/>
        </w:numPr>
      </w:pPr>
      <w:r>
        <w:t>Словари</w:t>
      </w:r>
    </w:p>
    <w:p w14:paraId="3A760365" w14:textId="08A7606D" w:rsidR="00861B36" w:rsidRPr="00861B36" w:rsidRDefault="00861B36" w:rsidP="00861B36">
      <w:pPr>
        <w:pStyle w:val="3"/>
      </w:pPr>
      <w:r>
        <w:t>1.1.1 Словарь терминов</w:t>
      </w:r>
    </w:p>
    <w:p w14:paraId="768DEF9F" w14:textId="6F309B46" w:rsidR="00861B36" w:rsidRDefault="00861B36" w:rsidP="00C33E84">
      <w:pPr>
        <w:pStyle w:val="a9"/>
      </w:pPr>
      <w:r w:rsidRPr="00861B36">
        <w:t>Словарь терминов — это сборник определений терминов, используемых в определенной предметной области или проекте. Он служит для обеспечения единообразия терминологии и устранения неоднозначности при общении между участниками проекта или специалистами в данной области. Словарь терминов позволяет четко и точно определить ключевые понятия, используемые в проекте, что упрощает понимание проекта и повышает эффективность коммуникации.</w:t>
      </w:r>
    </w:p>
    <w:p w14:paraId="36C1C13E" w14:textId="1DF19F1A" w:rsidR="00931DC8" w:rsidRDefault="00931DC8" w:rsidP="00C33E84">
      <w:pPr>
        <w:pStyle w:val="a9"/>
      </w:pPr>
      <w:r>
        <w:t>В таблице 1.1 приведен словарь терминов исследуемой предметной области.</w:t>
      </w:r>
    </w:p>
    <w:p w14:paraId="59717D30" w14:textId="77777777" w:rsidR="00437DD5" w:rsidRDefault="00437DD5" w:rsidP="00C33E84">
      <w:pPr>
        <w:pStyle w:val="a9"/>
      </w:pPr>
    </w:p>
    <w:p w14:paraId="2A94F7F6" w14:textId="708C5750" w:rsidR="0047423C" w:rsidRDefault="0047423C" w:rsidP="00C33E84">
      <w:pPr>
        <w:pStyle w:val="a9"/>
      </w:pPr>
      <w:r>
        <w:t xml:space="preserve">Таблица 1.1 – Словарь </w:t>
      </w:r>
      <w:r w:rsidR="00861B36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423C" w14:paraId="0D97793D" w14:textId="77777777" w:rsidTr="0047423C">
        <w:tc>
          <w:tcPr>
            <w:tcW w:w="4672" w:type="dxa"/>
          </w:tcPr>
          <w:p w14:paraId="20CF76A7" w14:textId="55013BCA" w:rsidR="0047423C" w:rsidRDefault="0047423C" w:rsidP="0047423C">
            <w:pPr>
              <w:pStyle w:val="a9"/>
              <w:ind w:firstLine="0"/>
              <w:jc w:val="center"/>
            </w:pPr>
            <w:r>
              <w:t>Термин</w:t>
            </w:r>
          </w:p>
        </w:tc>
        <w:tc>
          <w:tcPr>
            <w:tcW w:w="4673" w:type="dxa"/>
          </w:tcPr>
          <w:p w14:paraId="5207BAD6" w14:textId="36189872" w:rsidR="0047423C" w:rsidRDefault="0047423C" w:rsidP="0047423C">
            <w:pPr>
              <w:pStyle w:val="a9"/>
              <w:ind w:firstLine="0"/>
              <w:jc w:val="center"/>
            </w:pPr>
            <w:r>
              <w:t>Обозначение</w:t>
            </w:r>
          </w:p>
        </w:tc>
      </w:tr>
      <w:tr w:rsidR="0047423C" w14:paraId="32C3EBC0" w14:textId="77777777" w:rsidTr="0047423C">
        <w:tc>
          <w:tcPr>
            <w:tcW w:w="4672" w:type="dxa"/>
          </w:tcPr>
          <w:p w14:paraId="0712D64E" w14:textId="49539125" w:rsidR="0047423C" w:rsidRDefault="0047423C" w:rsidP="00C33E84">
            <w:pPr>
              <w:pStyle w:val="a9"/>
              <w:ind w:firstLine="0"/>
            </w:pPr>
            <w:r w:rsidRPr="0047423C">
              <w:t>Студент</w:t>
            </w:r>
          </w:p>
        </w:tc>
        <w:tc>
          <w:tcPr>
            <w:tcW w:w="4673" w:type="dxa"/>
          </w:tcPr>
          <w:p w14:paraId="78B42A33" w14:textId="39FDBB79" w:rsidR="0047423C" w:rsidRDefault="0047423C" w:rsidP="00C33E84">
            <w:pPr>
              <w:pStyle w:val="a9"/>
              <w:ind w:firstLine="0"/>
            </w:pPr>
            <w:r w:rsidRPr="0047423C">
              <w:t>человек, обучающийся в учебном заведении</w:t>
            </w:r>
          </w:p>
        </w:tc>
      </w:tr>
      <w:tr w:rsidR="0047423C" w14:paraId="09E9A69F" w14:textId="77777777" w:rsidTr="0047423C">
        <w:tc>
          <w:tcPr>
            <w:tcW w:w="4672" w:type="dxa"/>
          </w:tcPr>
          <w:p w14:paraId="2137FD18" w14:textId="22961806" w:rsidR="0047423C" w:rsidRDefault="0047423C" w:rsidP="00C33E84">
            <w:pPr>
              <w:pStyle w:val="a9"/>
              <w:ind w:firstLine="0"/>
            </w:pPr>
            <w:r w:rsidRPr="0047423C">
              <w:t>Ответственный за мероприятие</w:t>
            </w:r>
          </w:p>
        </w:tc>
        <w:tc>
          <w:tcPr>
            <w:tcW w:w="4673" w:type="dxa"/>
          </w:tcPr>
          <w:p w14:paraId="7BF53B1C" w14:textId="08341E03" w:rsidR="0047423C" w:rsidRDefault="0047423C" w:rsidP="00C33E84">
            <w:pPr>
              <w:pStyle w:val="a9"/>
              <w:ind w:firstLine="0"/>
            </w:pPr>
            <w:r w:rsidRPr="0047423C">
              <w:t>человек, назначенный на руководство или координацию мероприятия</w:t>
            </w:r>
          </w:p>
        </w:tc>
      </w:tr>
      <w:tr w:rsidR="0047423C" w14:paraId="6514BA8F" w14:textId="77777777" w:rsidTr="0047423C">
        <w:tc>
          <w:tcPr>
            <w:tcW w:w="4672" w:type="dxa"/>
          </w:tcPr>
          <w:p w14:paraId="63A9E891" w14:textId="2297509E" w:rsidR="0047423C" w:rsidRDefault="0047423C" w:rsidP="00C33E84">
            <w:pPr>
              <w:pStyle w:val="a9"/>
              <w:ind w:firstLine="0"/>
            </w:pPr>
            <w:r w:rsidRPr="0047423C">
              <w:t>Мероприятие</w:t>
            </w:r>
          </w:p>
        </w:tc>
        <w:tc>
          <w:tcPr>
            <w:tcW w:w="4673" w:type="dxa"/>
          </w:tcPr>
          <w:p w14:paraId="084BF578" w14:textId="37F70E8A" w:rsidR="0047423C" w:rsidRDefault="0047423C" w:rsidP="00C33E84">
            <w:pPr>
              <w:pStyle w:val="a9"/>
              <w:ind w:firstLine="0"/>
            </w:pPr>
            <w:r w:rsidRPr="0047423C">
              <w:t>организованный по определенной программе и плану процесс или действие, направленное на достижение какой-либо цели</w:t>
            </w:r>
          </w:p>
        </w:tc>
      </w:tr>
      <w:tr w:rsidR="0047423C" w14:paraId="3DB49857" w14:textId="77777777" w:rsidTr="0047423C">
        <w:tc>
          <w:tcPr>
            <w:tcW w:w="4672" w:type="dxa"/>
          </w:tcPr>
          <w:p w14:paraId="6745E21A" w14:textId="565E081B" w:rsidR="0047423C" w:rsidRDefault="0047423C" w:rsidP="00C33E84">
            <w:pPr>
              <w:pStyle w:val="a9"/>
              <w:ind w:firstLine="0"/>
            </w:pPr>
            <w:r w:rsidRPr="0047423C">
              <w:t>Внутреннее мероприятие</w:t>
            </w:r>
          </w:p>
        </w:tc>
        <w:tc>
          <w:tcPr>
            <w:tcW w:w="4673" w:type="dxa"/>
          </w:tcPr>
          <w:p w14:paraId="7EFFFDB2" w14:textId="30788B63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организуемое внутри учебного заведения, например, </w:t>
            </w:r>
            <w:r>
              <w:t>хакатон</w:t>
            </w:r>
            <w:r w:rsidRPr="0047423C">
              <w:t xml:space="preserve"> или конкурс студенческих проектов</w:t>
            </w:r>
          </w:p>
        </w:tc>
      </w:tr>
      <w:tr w:rsidR="0047423C" w14:paraId="7A99EFA0" w14:textId="77777777" w:rsidTr="0047423C">
        <w:tc>
          <w:tcPr>
            <w:tcW w:w="4672" w:type="dxa"/>
          </w:tcPr>
          <w:p w14:paraId="5445130D" w14:textId="15F341F5" w:rsidR="0047423C" w:rsidRDefault="0047423C" w:rsidP="00C33E84">
            <w:pPr>
              <w:pStyle w:val="a9"/>
              <w:ind w:firstLine="0"/>
            </w:pPr>
            <w:r w:rsidRPr="0047423C">
              <w:t>Внешнее мероприятие</w:t>
            </w:r>
          </w:p>
        </w:tc>
        <w:tc>
          <w:tcPr>
            <w:tcW w:w="4673" w:type="dxa"/>
          </w:tcPr>
          <w:p w14:paraId="78F8C491" w14:textId="3D59FDC6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организованное за пределами учебного заведения, например, конференция или семинар в другом </w:t>
            </w:r>
            <w:r>
              <w:t>учебном заведении или городе</w:t>
            </w:r>
            <w:r w:rsidRPr="0047423C">
              <w:t>.</w:t>
            </w:r>
          </w:p>
        </w:tc>
      </w:tr>
      <w:tr w:rsidR="009C4E77" w14:paraId="3EFA183E" w14:textId="77777777" w:rsidTr="0047423C">
        <w:tc>
          <w:tcPr>
            <w:tcW w:w="4672" w:type="dxa"/>
          </w:tcPr>
          <w:p w14:paraId="3F9ADF0B" w14:textId="078F9E75" w:rsidR="009C4E77" w:rsidRDefault="009C4E77" w:rsidP="009C4E77">
            <w:pPr>
              <w:pStyle w:val="a9"/>
              <w:ind w:firstLine="0"/>
            </w:pPr>
            <w:r w:rsidRPr="009C4E77">
              <w:t>Проектное обучение</w:t>
            </w:r>
          </w:p>
        </w:tc>
        <w:tc>
          <w:tcPr>
            <w:tcW w:w="4673" w:type="dxa"/>
          </w:tcPr>
          <w:p w14:paraId="336B85D5" w14:textId="3E694677" w:rsidR="009C4E77" w:rsidRDefault="009C4E77" w:rsidP="009C4E77">
            <w:pPr>
              <w:pStyle w:val="a9"/>
              <w:ind w:firstLine="0"/>
            </w:pPr>
            <w:r w:rsidRPr="009C4E77">
              <w:t>метод обучения, основанный на реализации практических проектов в рамках учебного процесса</w:t>
            </w:r>
          </w:p>
        </w:tc>
      </w:tr>
      <w:tr w:rsidR="00E2136F" w14:paraId="288E7D24" w14:textId="77777777" w:rsidTr="0047423C">
        <w:tc>
          <w:tcPr>
            <w:tcW w:w="4672" w:type="dxa"/>
          </w:tcPr>
          <w:p w14:paraId="349E5A2A" w14:textId="020874E8" w:rsidR="00E2136F" w:rsidRPr="009C4E77" w:rsidRDefault="00E2136F" w:rsidP="00E2136F">
            <w:pPr>
              <w:pStyle w:val="a9"/>
              <w:ind w:firstLine="0"/>
            </w:pPr>
            <w:r w:rsidRPr="009C4E77">
              <w:t>Рейтинговая система</w:t>
            </w:r>
          </w:p>
        </w:tc>
        <w:tc>
          <w:tcPr>
            <w:tcW w:w="4673" w:type="dxa"/>
          </w:tcPr>
          <w:p w14:paraId="39F5DF90" w14:textId="197997DD" w:rsidR="00E2136F" w:rsidRPr="009C4E77" w:rsidRDefault="00E2136F" w:rsidP="00E2136F">
            <w:pPr>
              <w:pStyle w:val="a9"/>
              <w:ind w:firstLine="0"/>
            </w:pPr>
            <w:r w:rsidRPr="009C4E77">
              <w:t xml:space="preserve">система оценки и ранжирования </w:t>
            </w:r>
            <w:r>
              <w:t>деятельности студентов</w:t>
            </w:r>
            <w:r w:rsidRPr="009C4E77">
              <w:t xml:space="preserve"> на основе определенных критериев и показателей</w:t>
            </w:r>
          </w:p>
        </w:tc>
      </w:tr>
    </w:tbl>
    <w:p w14:paraId="538BFEF0" w14:textId="77777777" w:rsidR="00437DD5" w:rsidRDefault="00437DD5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B60BCFB" w14:textId="36A10E49" w:rsidR="0047423C" w:rsidRPr="005A0C37" w:rsidRDefault="004C0832" w:rsidP="005A0C37">
      <w:pPr>
        <w:pStyle w:val="a9"/>
      </w:pPr>
      <w:r w:rsidRPr="005A0C37">
        <w:lastRenderedPageBreak/>
        <w:t xml:space="preserve">Продолжение таблицы 1.1 – Словарь </w:t>
      </w:r>
      <w:r w:rsidR="00861B36" w:rsidRPr="005A0C37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56A" w14:paraId="38028530" w14:textId="77777777" w:rsidTr="007F256A">
        <w:tc>
          <w:tcPr>
            <w:tcW w:w="4672" w:type="dxa"/>
          </w:tcPr>
          <w:p w14:paraId="7E1A624E" w14:textId="77777777" w:rsidR="007F256A" w:rsidRDefault="007F256A" w:rsidP="005E4B23">
            <w:pPr>
              <w:pStyle w:val="a9"/>
              <w:ind w:firstLine="0"/>
            </w:pPr>
            <w:r w:rsidRPr="00464EE5">
              <w:t>Спортивная деятельность</w:t>
            </w:r>
          </w:p>
        </w:tc>
        <w:tc>
          <w:tcPr>
            <w:tcW w:w="4673" w:type="dxa"/>
          </w:tcPr>
          <w:p w14:paraId="553A48AA" w14:textId="77777777" w:rsidR="007F256A" w:rsidRDefault="007F256A" w:rsidP="005E4B23">
            <w:pPr>
              <w:pStyle w:val="a9"/>
              <w:ind w:firstLine="0"/>
            </w:pPr>
            <w:r w:rsidRPr="00464EE5">
              <w:t xml:space="preserve">деятельность, связанная с физической подготовкой, спортом и </w:t>
            </w:r>
            <w:r>
              <w:t>участием в спортивных мероприятиях</w:t>
            </w:r>
          </w:p>
        </w:tc>
      </w:tr>
      <w:tr w:rsidR="004C0832" w14:paraId="1D8A8009" w14:textId="77777777" w:rsidTr="005E4B23">
        <w:tc>
          <w:tcPr>
            <w:tcW w:w="4672" w:type="dxa"/>
          </w:tcPr>
          <w:p w14:paraId="291C0268" w14:textId="77777777" w:rsidR="004C0832" w:rsidRDefault="004C0832" w:rsidP="005E4B23">
            <w:pPr>
              <w:pStyle w:val="a9"/>
              <w:ind w:firstLine="0"/>
            </w:pPr>
            <w:r w:rsidRPr="00073599">
              <w:t>Учебная деятельность</w:t>
            </w:r>
          </w:p>
        </w:tc>
        <w:tc>
          <w:tcPr>
            <w:tcW w:w="4673" w:type="dxa"/>
          </w:tcPr>
          <w:p w14:paraId="32951D1C" w14:textId="77777777" w:rsidR="004C0832" w:rsidRDefault="004C0832" w:rsidP="005E4B23">
            <w:pPr>
              <w:pStyle w:val="a9"/>
              <w:ind w:firstLine="0"/>
            </w:pPr>
            <w:r w:rsidRPr="00073599">
              <w:t>деятельность, связанная с образованием и получением знаний в рамках учебных заведений</w:t>
            </w:r>
          </w:p>
        </w:tc>
      </w:tr>
      <w:tr w:rsidR="004C0832" w14:paraId="084DC3E3" w14:textId="77777777" w:rsidTr="005E4B23">
        <w:tc>
          <w:tcPr>
            <w:tcW w:w="4672" w:type="dxa"/>
          </w:tcPr>
          <w:p w14:paraId="655E89F9" w14:textId="77777777" w:rsidR="004C0832" w:rsidRDefault="004C0832" w:rsidP="005E4B23">
            <w:pPr>
              <w:pStyle w:val="a9"/>
              <w:ind w:firstLine="0"/>
            </w:pPr>
            <w:r w:rsidRPr="00491540">
              <w:t>Научная деятельность</w:t>
            </w:r>
          </w:p>
        </w:tc>
        <w:tc>
          <w:tcPr>
            <w:tcW w:w="4673" w:type="dxa"/>
          </w:tcPr>
          <w:p w14:paraId="76DFF1D7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связанная с научными исследованиями, проведением экспериментов и разработкой новых технологий</w:t>
            </w:r>
          </w:p>
        </w:tc>
      </w:tr>
      <w:tr w:rsidR="004C0832" w14:paraId="574ADA4A" w14:textId="77777777" w:rsidTr="005E4B23">
        <w:tc>
          <w:tcPr>
            <w:tcW w:w="4672" w:type="dxa"/>
          </w:tcPr>
          <w:p w14:paraId="2A609BD4" w14:textId="77777777" w:rsidR="004C0832" w:rsidRDefault="004C0832" w:rsidP="005E4B23">
            <w:pPr>
              <w:pStyle w:val="a9"/>
              <w:ind w:firstLine="0"/>
            </w:pPr>
            <w:r w:rsidRPr="00491540">
              <w:t>Общественная деятельность</w:t>
            </w:r>
          </w:p>
        </w:tc>
        <w:tc>
          <w:tcPr>
            <w:tcW w:w="4673" w:type="dxa"/>
          </w:tcPr>
          <w:p w14:paraId="5746EEFA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направленная на поддержку и развитие общественной жизни</w:t>
            </w:r>
          </w:p>
        </w:tc>
      </w:tr>
      <w:tr w:rsidR="004C0832" w14:paraId="7F3C3A19" w14:textId="77777777" w:rsidTr="005E4B23">
        <w:tc>
          <w:tcPr>
            <w:tcW w:w="4672" w:type="dxa"/>
          </w:tcPr>
          <w:p w14:paraId="6DA5312E" w14:textId="77777777" w:rsidR="004C0832" w:rsidRDefault="004C0832" w:rsidP="005E4B23">
            <w:pPr>
              <w:pStyle w:val="a9"/>
              <w:ind w:firstLine="0"/>
            </w:pPr>
            <w:r w:rsidRPr="00491540">
              <w:t>Культурно-массовая деятельность</w:t>
            </w:r>
          </w:p>
        </w:tc>
        <w:tc>
          <w:tcPr>
            <w:tcW w:w="4673" w:type="dxa"/>
          </w:tcPr>
          <w:p w14:paraId="755CABEB" w14:textId="77777777" w:rsidR="004C0832" w:rsidRDefault="004C0832" w:rsidP="005E4B23">
            <w:pPr>
              <w:pStyle w:val="a9"/>
              <w:ind w:firstLine="0"/>
            </w:pPr>
            <w:r w:rsidRPr="00B03825">
              <w:t>деятельность, связанная с организацией</w:t>
            </w:r>
            <w:r>
              <w:t xml:space="preserve"> и участием в</w:t>
            </w:r>
            <w:r w:rsidRPr="00B03825">
              <w:t xml:space="preserve"> культурных мероприяти</w:t>
            </w:r>
            <w:r>
              <w:t>ях</w:t>
            </w:r>
          </w:p>
        </w:tc>
      </w:tr>
      <w:tr w:rsidR="004C0832" w14:paraId="3E29012F" w14:textId="77777777" w:rsidTr="005E4B23">
        <w:tc>
          <w:tcPr>
            <w:tcW w:w="4672" w:type="dxa"/>
          </w:tcPr>
          <w:p w14:paraId="448DC84B" w14:textId="77777777" w:rsidR="004C0832" w:rsidRDefault="004C0832" w:rsidP="005E4B23">
            <w:pPr>
              <w:pStyle w:val="a9"/>
              <w:ind w:firstLine="0"/>
            </w:pPr>
            <w:r w:rsidRPr="003369A8">
              <w:t>QR-код</w:t>
            </w:r>
          </w:p>
        </w:tc>
        <w:tc>
          <w:tcPr>
            <w:tcW w:w="4673" w:type="dxa"/>
          </w:tcPr>
          <w:p w14:paraId="0E49BECA" w14:textId="77777777" w:rsidR="004C0832" w:rsidRDefault="004C0832" w:rsidP="005E4B23">
            <w:pPr>
              <w:pStyle w:val="a9"/>
              <w:ind w:firstLine="0"/>
            </w:pPr>
            <w:r w:rsidRPr="003369A8">
              <w:t>двухмерный штрихкод, представляющий собой матрицу из черных и белых квадратов</w:t>
            </w:r>
            <w:r>
              <w:t>,</w:t>
            </w:r>
            <w:r w:rsidRPr="003369A8">
              <w:t xml:space="preserve"> используется для быстрого распознавания информации</w:t>
            </w:r>
          </w:p>
        </w:tc>
      </w:tr>
      <w:tr w:rsidR="004C0832" w14:paraId="59A7CC2E" w14:textId="77777777" w:rsidTr="005E4B23">
        <w:tc>
          <w:tcPr>
            <w:tcW w:w="4672" w:type="dxa"/>
          </w:tcPr>
          <w:p w14:paraId="461F2B96" w14:textId="77777777" w:rsidR="004C0832" w:rsidRDefault="004C0832" w:rsidP="005E4B23">
            <w:pPr>
              <w:pStyle w:val="a9"/>
              <w:ind w:firstLine="0"/>
            </w:pPr>
            <w:r w:rsidRPr="007866C3">
              <w:t>Мобильное приложение</w:t>
            </w:r>
          </w:p>
        </w:tc>
        <w:tc>
          <w:tcPr>
            <w:tcW w:w="4673" w:type="dxa"/>
          </w:tcPr>
          <w:p w14:paraId="34D7E638" w14:textId="77777777" w:rsidR="004C0832" w:rsidRDefault="004C0832" w:rsidP="005E4B23">
            <w:pPr>
              <w:pStyle w:val="a9"/>
              <w:ind w:firstLine="0"/>
            </w:pPr>
            <w:r w:rsidRPr="002544B1">
              <w:t>программное обеспечение, разработанное для установки и использования на мобильных устройствах, таких как смартфоны и планшеты</w:t>
            </w:r>
          </w:p>
        </w:tc>
      </w:tr>
      <w:tr w:rsidR="004C0832" w14:paraId="2CB5F085" w14:textId="77777777" w:rsidTr="005E4B23">
        <w:tc>
          <w:tcPr>
            <w:tcW w:w="4672" w:type="dxa"/>
          </w:tcPr>
          <w:p w14:paraId="1550F8C0" w14:textId="48564F83" w:rsidR="004C0832" w:rsidRDefault="004C0832" w:rsidP="005E4B23">
            <w:pPr>
              <w:pStyle w:val="a9"/>
              <w:ind w:firstLine="0"/>
            </w:pPr>
            <w:r w:rsidRPr="002544B1">
              <w:t xml:space="preserve">Система </w:t>
            </w:r>
            <w:r w:rsidR="0014494C">
              <w:t>«</w:t>
            </w:r>
            <w:r w:rsidRPr="002544B1">
              <w:t>Рейтинг студентов</w:t>
            </w:r>
            <w:r w:rsidR="0014494C">
              <w:t>»</w:t>
            </w:r>
          </w:p>
        </w:tc>
        <w:tc>
          <w:tcPr>
            <w:tcW w:w="4673" w:type="dxa"/>
          </w:tcPr>
          <w:p w14:paraId="5E6390C6" w14:textId="77777777" w:rsidR="004C0832" w:rsidRDefault="004C0832" w:rsidP="005E4B23">
            <w:pPr>
              <w:pStyle w:val="a9"/>
              <w:ind w:firstLine="0"/>
            </w:pPr>
            <w:r>
              <w:t>система</w:t>
            </w:r>
            <w:r w:rsidRPr="002544B1">
              <w:t>, позволя</w:t>
            </w:r>
            <w:r>
              <w:t>ющая</w:t>
            </w:r>
            <w:r w:rsidRPr="002544B1">
              <w:t xml:space="preserve"> оценивать успеваемость студентов на основе определенных критериев</w:t>
            </w:r>
          </w:p>
        </w:tc>
      </w:tr>
    </w:tbl>
    <w:p w14:paraId="10419D89" w14:textId="081DC8D4" w:rsidR="004C0832" w:rsidRDefault="004C0832" w:rsidP="007F256A">
      <w:pPr>
        <w:pStyle w:val="a9"/>
      </w:pPr>
    </w:p>
    <w:p w14:paraId="79AE2C2D" w14:textId="4270963F" w:rsidR="007F256A" w:rsidRDefault="007F256A" w:rsidP="007F256A">
      <w:pPr>
        <w:pStyle w:val="3"/>
      </w:pPr>
      <w:r>
        <w:t>1.1.2 Словарь предметной области</w:t>
      </w:r>
    </w:p>
    <w:p w14:paraId="747B3813" w14:textId="3D391DA1" w:rsidR="007F256A" w:rsidRDefault="007F256A" w:rsidP="007F256A">
      <w:pPr>
        <w:pStyle w:val="a9"/>
      </w:pPr>
      <w:r w:rsidRPr="0047423C">
        <w:t xml:space="preserve">Словарь предметной области — это перечень терминов, используемых в определенной области знаний или дисциплине, с их определениями и объяснениями. Он является важным инструментом для обмена информацией и понимания специализированной терминологии, используемой в данной области. </w:t>
      </w:r>
    </w:p>
    <w:p w14:paraId="13294064" w14:textId="3F2D3645" w:rsidR="00931DC8" w:rsidRDefault="00931DC8" w:rsidP="00931DC8">
      <w:pPr>
        <w:pStyle w:val="a9"/>
      </w:pPr>
      <w:r>
        <w:t>Процесс формирования конечного словаря предметной области можно рассмотреть с двух позиций:</w:t>
      </w:r>
    </w:p>
    <w:p w14:paraId="56A53E33" w14:textId="0EB370FD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>формировать словарь предметной области для каждого текста, а общий словарь предметной области будет являться их композицией</w:t>
      </w:r>
      <w:r w:rsidR="00D5428B">
        <w:t>;</w:t>
      </w:r>
    </w:p>
    <w:p w14:paraId="53327A69" w14:textId="59F0A61C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>сформировать общий массив слов и именных групп для всех проанализированных текстов и затем формировать словарь предметной области (возможна потеря важных терминов предметной области в связи с неравномерным распределением слов по анализируемым текстам).</w:t>
      </w:r>
      <w:r w:rsidR="00E46AE9">
        <w:t xml:space="preserve"> </w:t>
      </w:r>
      <w:r w:rsidR="00E46AE9" w:rsidRPr="00E46AE9">
        <w:rPr>
          <w:highlight w:val="yellow"/>
        </w:rPr>
        <w:lastRenderedPageBreak/>
        <w:t>[</w:t>
      </w:r>
      <w:r w:rsidR="00E46AE9" w:rsidRPr="00E46AE9">
        <w:rPr>
          <w:highlight w:val="yellow"/>
          <w:lang w:val="en-US"/>
        </w:rPr>
        <w:t>https</w:t>
      </w:r>
      <w:r w:rsidR="00E46AE9" w:rsidRPr="00E46AE9">
        <w:rPr>
          <w:highlight w:val="yellow"/>
        </w:rPr>
        <w:t>://</w:t>
      </w:r>
      <w:r w:rsidR="00E46AE9" w:rsidRPr="00E46AE9">
        <w:rPr>
          <w:highlight w:val="yellow"/>
          <w:lang w:val="en-US"/>
        </w:rPr>
        <w:t>cyberleninka</w:t>
      </w:r>
      <w:r w:rsidR="00E46AE9" w:rsidRPr="00E46AE9">
        <w:rPr>
          <w:highlight w:val="yellow"/>
        </w:rPr>
        <w:t>.</w:t>
      </w:r>
      <w:r w:rsidR="00E46AE9" w:rsidRPr="00E46AE9">
        <w:rPr>
          <w:highlight w:val="yellow"/>
          <w:lang w:val="en-US"/>
        </w:rPr>
        <w:t>ru</w:t>
      </w:r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article</w:t>
      </w:r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n</w:t>
      </w:r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metod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postroeniya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slovarey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predmetnyh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oblastey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dlya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izvlecheniya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faktov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iz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tekstov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na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estestvennom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yazyke</w:t>
      </w:r>
      <w:r w:rsidR="00E46AE9" w:rsidRPr="00E46AE9">
        <w:rPr>
          <w:highlight w:val="yellow"/>
        </w:rPr>
        <w:t>]</w:t>
      </w:r>
    </w:p>
    <w:p w14:paraId="69A41CA5" w14:textId="2E87DAC4" w:rsidR="00DD76F9" w:rsidRPr="00842745" w:rsidRDefault="00BE474F" w:rsidP="00842745">
      <w:pPr>
        <w:pStyle w:val="a9"/>
      </w:pPr>
      <w:r w:rsidRPr="00842745">
        <w:t>Для создания словаря предметной области, приведенного в таблице 1.2, использовался метод Аббота. Метод Аббота предполагает разбиение предметной области на более мелкие блоки информации, называемые элементами. Эти элементы могут быть любыми объектами или понятиями, связанными с предметной областью. Затем аналитики определяют связи между этими элементами, чтобы создать модель предметной области.</w:t>
      </w:r>
    </w:p>
    <w:p w14:paraId="69D77404" w14:textId="77777777" w:rsidR="00BE474F" w:rsidRPr="006D088A" w:rsidRDefault="00BE474F" w:rsidP="00BE474F">
      <w:pPr>
        <w:pStyle w:val="a9"/>
        <w:ind w:left="709" w:firstLine="0"/>
      </w:pPr>
    </w:p>
    <w:p w14:paraId="288E783C" w14:textId="515C4CCF" w:rsidR="000C4220" w:rsidRDefault="000C4220" w:rsidP="000C4220">
      <w:pPr>
        <w:pStyle w:val="a9"/>
      </w:pPr>
      <w:r>
        <w:t>Таблица 1.2 –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6541" w14:paraId="55805E78" w14:textId="21D1BF92" w:rsidTr="00996316">
        <w:tc>
          <w:tcPr>
            <w:tcW w:w="3115" w:type="dxa"/>
          </w:tcPr>
          <w:p w14:paraId="0325B26B" w14:textId="4E6E8ABF" w:rsidR="00E96541" w:rsidRPr="008732B3" w:rsidRDefault="00E96541" w:rsidP="008732B3">
            <w:pPr>
              <w:pStyle w:val="a9"/>
              <w:ind w:firstLine="0"/>
              <w:jc w:val="center"/>
            </w:pPr>
            <w:r w:rsidRPr="008732B3">
              <w:t>Существительное</w:t>
            </w:r>
          </w:p>
        </w:tc>
        <w:tc>
          <w:tcPr>
            <w:tcW w:w="3115" w:type="dxa"/>
          </w:tcPr>
          <w:p w14:paraId="583A73FC" w14:textId="78F7ECD8" w:rsidR="00E96541" w:rsidRPr="008732B3" w:rsidRDefault="00E96541" w:rsidP="008732B3">
            <w:pPr>
              <w:pStyle w:val="a9"/>
              <w:ind w:firstLine="0"/>
              <w:jc w:val="center"/>
            </w:pPr>
            <w:r w:rsidRPr="008732B3">
              <w:t>Глагол</w:t>
            </w:r>
          </w:p>
        </w:tc>
        <w:tc>
          <w:tcPr>
            <w:tcW w:w="3115" w:type="dxa"/>
          </w:tcPr>
          <w:p w14:paraId="06AF0D79" w14:textId="612099B4" w:rsidR="00E96541" w:rsidRPr="008732B3" w:rsidRDefault="00231572" w:rsidP="008732B3">
            <w:pPr>
              <w:pStyle w:val="a9"/>
              <w:ind w:firstLine="0"/>
              <w:jc w:val="center"/>
            </w:pPr>
            <w:r>
              <w:t>Прочее</w:t>
            </w:r>
          </w:p>
        </w:tc>
      </w:tr>
      <w:tr w:rsidR="00D023D9" w14:paraId="37CCAF0C" w14:textId="77777777" w:rsidTr="00996316">
        <w:tc>
          <w:tcPr>
            <w:tcW w:w="3115" w:type="dxa"/>
          </w:tcPr>
          <w:p w14:paraId="15DDA642" w14:textId="30FCC160" w:rsidR="00D023D9" w:rsidRDefault="00D023D9" w:rsidP="007F256A">
            <w:pPr>
              <w:pStyle w:val="a9"/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733FE97F" w14:textId="696E93F4" w:rsidR="00D023D9" w:rsidRDefault="00D023D9" w:rsidP="007F256A">
            <w:pPr>
              <w:pStyle w:val="a9"/>
              <w:ind w:firstLine="0"/>
            </w:pPr>
            <w:r>
              <w:rPr>
                <w:color w:val="auto"/>
              </w:rPr>
              <w:t>Р</w:t>
            </w:r>
            <w:r w:rsidRPr="00FA6059">
              <w:rPr>
                <w:color w:val="auto"/>
              </w:rPr>
              <w:t>егистрироваться</w:t>
            </w:r>
          </w:p>
        </w:tc>
        <w:tc>
          <w:tcPr>
            <w:tcW w:w="3115" w:type="dxa"/>
          </w:tcPr>
          <w:p w14:paraId="75ED9DD3" w14:textId="5A2B7967" w:rsidR="00D023D9" w:rsidRDefault="0084208F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44B7888B" w14:textId="77777777" w:rsidTr="00996316">
        <w:tc>
          <w:tcPr>
            <w:tcW w:w="3115" w:type="dxa"/>
            <w:vMerge w:val="restart"/>
          </w:tcPr>
          <w:p w14:paraId="2F9E9D22" w14:textId="42357052" w:rsidR="00094F3D" w:rsidRDefault="00094F3D" w:rsidP="007F256A">
            <w:pPr>
              <w:pStyle w:val="a9"/>
              <w:ind w:firstLine="0"/>
            </w:pPr>
            <w:r>
              <w:t>Ответственный</w:t>
            </w:r>
          </w:p>
        </w:tc>
        <w:tc>
          <w:tcPr>
            <w:tcW w:w="3115" w:type="dxa"/>
          </w:tcPr>
          <w:p w14:paraId="72FEDC51" w14:textId="6808C1D8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Р</w:t>
            </w:r>
            <w:r w:rsidRPr="00FA6059">
              <w:rPr>
                <w:color w:val="auto"/>
              </w:rPr>
              <w:t>егистрироваться</w:t>
            </w:r>
          </w:p>
        </w:tc>
        <w:tc>
          <w:tcPr>
            <w:tcW w:w="3115" w:type="dxa"/>
          </w:tcPr>
          <w:p w14:paraId="36570DC1" w14:textId="6183CCF7" w:rsidR="00094F3D" w:rsidRDefault="00AC4A77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69EE55C3" w14:textId="77777777" w:rsidTr="00996316">
        <w:tc>
          <w:tcPr>
            <w:tcW w:w="3115" w:type="dxa"/>
            <w:vMerge/>
          </w:tcPr>
          <w:p w14:paraId="1FF479B4" w14:textId="77777777" w:rsidR="00094F3D" w:rsidRDefault="00094F3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0EDB13B" w14:textId="51A4FFBB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 w:rsidRPr="008E72D4">
              <w:rPr>
                <w:color w:val="auto"/>
              </w:rPr>
              <w:t>Подтвердить</w:t>
            </w:r>
          </w:p>
        </w:tc>
        <w:tc>
          <w:tcPr>
            <w:tcW w:w="3115" w:type="dxa"/>
          </w:tcPr>
          <w:p w14:paraId="39B4D8CF" w14:textId="38B59381" w:rsidR="00094F3D" w:rsidRDefault="00AC0596" w:rsidP="007F256A">
            <w:pPr>
              <w:pStyle w:val="a9"/>
              <w:ind w:firstLine="0"/>
            </w:pPr>
            <w:r>
              <w:t>Присутствующий</w:t>
            </w:r>
          </w:p>
        </w:tc>
      </w:tr>
      <w:tr w:rsidR="00094F3D" w14:paraId="359C9192" w14:textId="77777777" w:rsidTr="00996316">
        <w:tc>
          <w:tcPr>
            <w:tcW w:w="3115" w:type="dxa"/>
            <w:vMerge w:val="restart"/>
          </w:tcPr>
          <w:p w14:paraId="6FC078B6" w14:textId="63B9DA20" w:rsidR="00094F3D" w:rsidRDefault="00094F3D" w:rsidP="007F256A">
            <w:pPr>
              <w:pStyle w:val="a9"/>
              <w:ind w:firstLine="0"/>
            </w:pPr>
            <w:r>
              <w:rPr>
                <w:lang w:val="en-US"/>
              </w:rPr>
              <w:t>QR-</w:t>
            </w:r>
            <w:r>
              <w:t>код</w:t>
            </w:r>
          </w:p>
        </w:tc>
        <w:tc>
          <w:tcPr>
            <w:tcW w:w="3115" w:type="dxa"/>
          </w:tcPr>
          <w:p w14:paraId="45E3C152" w14:textId="29D32749" w:rsidR="00094F3D" w:rsidRPr="008E72D4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Сформировать</w:t>
            </w:r>
          </w:p>
        </w:tc>
        <w:tc>
          <w:tcPr>
            <w:tcW w:w="3115" w:type="dxa"/>
          </w:tcPr>
          <w:p w14:paraId="4D7C5382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3FBECEDC" w14:textId="77777777" w:rsidTr="00996316">
        <w:tc>
          <w:tcPr>
            <w:tcW w:w="3115" w:type="dxa"/>
            <w:vMerge/>
          </w:tcPr>
          <w:p w14:paraId="77B11D63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60C15C18" w14:textId="1A1D3642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Развернуть</w:t>
            </w:r>
          </w:p>
        </w:tc>
        <w:tc>
          <w:tcPr>
            <w:tcW w:w="3115" w:type="dxa"/>
          </w:tcPr>
          <w:p w14:paraId="74F6EBBE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4AECDB07" w14:textId="77777777" w:rsidTr="00AF50AA">
        <w:tc>
          <w:tcPr>
            <w:tcW w:w="3115" w:type="dxa"/>
            <w:vMerge w:val="restart"/>
          </w:tcPr>
          <w:p w14:paraId="6010B276" w14:textId="3B857FB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  <w:r>
              <w:t>Мероприятие</w:t>
            </w:r>
          </w:p>
        </w:tc>
        <w:tc>
          <w:tcPr>
            <w:tcW w:w="3115" w:type="dxa"/>
          </w:tcPr>
          <w:p w14:paraId="7B9B4270" w14:textId="5BF83D9F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Ознакомиться</w:t>
            </w:r>
          </w:p>
        </w:tc>
        <w:tc>
          <w:tcPr>
            <w:tcW w:w="3115" w:type="dxa"/>
          </w:tcPr>
          <w:p w14:paraId="0E50C045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623F8C3A" w14:textId="77777777" w:rsidTr="00AF50AA">
        <w:tc>
          <w:tcPr>
            <w:tcW w:w="3115" w:type="dxa"/>
            <w:vMerge/>
          </w:tcPr>
          <w:p w14:paraId="7B9B6BB7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148032F6" w14:textId="44AB937B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Сохранить</w:t>
            </w:r>
          </w:p>
        </w:tc>
        <w:tc>
          <w:tcPr>
            <w:tcW w:w="3115" w:type="dxa"/>
          </w:tcPr>
          <w:p w14:paraId="152FB500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4F6A2C45" w14:textId="77777777" w:rsidTr="00AF50AA">
        <w:tc>
          <w:tcPr>
            <w:tcW w:w="3115" w:type="dxa"/>
            <w:vMerge/>
          </w:tcPr>
          <w:p w14:paraId="3AF374FF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28DC3201" w14:textId="041E9207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Отправить</w:t>
            </w:r>
          </w:p>
        </w:tc>
        <w:tc>
          <w:tcPr>
            <w:tcW w:w="3115" w:type="dxa"/>
          </w:tcPr>
          <w:p w14:paraId="22772243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31AC8323" w14:textId="77777777" w:rsidTr="00AF50AA">
        <w:tc>
          <w:tcPr>
            <w:tcW w:w="3115" w:type="dxa"/>
            <w:vMerge/>
          </w:tcPr>
          <w:p w14:paraId="37313B4B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76BC791F" w14:textId="2592B9AD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Найти</w:t>
            </w:r>
          </w:p>
        </w:tc>
        <w:tc>
          <w:tcPr>
            <w:tcW w:w="3115" w:type="dxa"/>
          </w:tcPr>
          <w:p w14:paraId="377F820A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7C9720C1" w14:textId="77777777" w:rsidTr="00996316">
        <w:tc>
          <w:tcPr>
            <w:tcW w:w="3115" w:type="dxa"/>
            <w:vMerge/>
          </w:tcPr>
          <w:p w14:paraId="0DF48940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79421A36" w14:textId="0C35F69E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Отфильтровать</w:t>
            </w:r>
          </w:p>
        </w:tc>
        <w:tc>
          <w:tcPr>
            <w:tcW w:w="3115" w:type="dxa"/>
          </w:tcPr>
          <w:p w14:paraId="77F49222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16C12C46" w14:textId="77777777" w:rsidTr="00996316">
        <w:tc>
          <w:tcPr>
            <w:tcW w:w="3115" w:type="dxa"/>
            <w:vMerge/>
          </w:tcPr>
          <w:p w14:paraId="3CE85351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37D12DDB" w14:textId="6BAC66E2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Выбрать</w:t>
            </w:r>
          </w:p>
        </w:tc>
        <w:tc>
          <w:tcPr>
            <w:tcW w:w="3115" w:type="dxa"/>
          </w:tcPr>
          <w:p w14:paraId="6ED905D2" w14:textId="118F770B" w:rsidR="00094F3D" w:rsidRDefault="00857462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74924994" w14:textId="77777777" w:rsidTr="00996316">
        <w:tc>
          <w:tcPr>
            <w:tcW w:w="3115" w:type="dxa"/>
          </w:tcPr>
          <w:p w14:paraId="11B163C6" w14:textId="61B65FBB" w:rsidR="00094F3D" w:rsidRPr="00094F3D" w:rsidRDefault="00094F3D" w:rsidP="007F256A">
            <w:pPr>
              <w:pStyle w:val="a9"/>
              <w:ind w:firstLine="0"/>
            </w:pPr>
            <w:r>
              <w:t>Календарь</w:t>
            </w:r>
          </w:p>
        </w:tc>
        <w:tc>
          <w:tcPr>
            <w:tcW w:w="3115" w:type="dxa"/>
          </w:tcPr>
          <w:p w14:paraId="5D4D6205" w14:textId="19953F8F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Отметить</w:t>
            </w:r>
          </w:p>
        </w:tc>
        <w:tc>
          <w:tcPr>
            <w:tcW w:w="3115" w:type="dxa"/>
          </w:tcPr>
          <w:p w14:paraId="7CB63167" w14:textId="50AF6181" w:rsidR="00094F3D" w:rsidRDefault="0056456B" w:rsidP="007F256A">
            <w:pPr>
              <w:pStyle w:val="a9"/>
              <w:ind w:firstLine="0"/>
            </w:pPr>
            <w:r>
              <w:t>Зарегистрированное</w:t>
            </w:r>
          </w:p>
        </w:tc>
      </w:tr>
    </w:tbl>
    <w:p w14:paraId="7440C966" w14:textId="4B00FA42" w:rsidR="007F256A" w:rsidRDefault="007F256A" w:rsidP="007F256A">
      <w:pPr>
        <w:pStyle w:val="a9"/>
      </w:pPr>
    </w:p>
    <w:p w14:paraId="7F8D8C37" w14:textId="46F83DD5" w:rsidR="008D219E" w:rsidRDefault="008D219E" w:rsidP="008D219E">
      <w:pPr>
        <w:pStyle w:val="3"/>
      </w:pPr>
      <w:r w:rsidRPr="008D219E">
        <w:t>1.1.</w:t>
      </w:r>
      <w:r>
        <w:t>3</w:t>
      </w:r>
      <w:r w:rsidRPr="008D219E">
        <w:t xml:space="preserve"> </w:t>
      </w:r>
      <w:r w:rsidR="00323D5F" w:rsidRPr="00323D5F">
        <w:t>Объектно-ориентированный словарь предметной области</w:t>
      </w:r>
    </w:p>
    <w:p w14:paraId="3C68DFAF" w14:textId="2D25FF7C" w:rsidR="00B74CE9" w:rsidRDefault="00B74CE9" w:rsidP="00B74CE9">
      <w:pPr>
        <w:pStyle w:val="a9"/>
      </w:pPr>
      <w:r w:rsidRPr="00B74CE9">
        <w:t>Объектно-ориентированный словарь предметной области — это словарь, содержащий термины, которые используются в контексте программной реализации системы, ориентированной на объекты. В этом словаре каждый термин представлен в виде объекта, имеющего свои свойства и методы.</w:t>
      </w:r>
    </w:p>
    <w:p w14:paraId="19AD4678" w14:textId="5B760CB1" w:rsidR="00BC1125" w:rsidRDefault="00BC1125" w:rsidP="00BC1125">
      <w:pPr>
        <w:pStyle w:val="a9"/>
      </w:pPr>
      <w:r>
        <w:t>В таблице 1.3 приведен объектно-ориентированный словарь предметной области.</w:t>
      </w:r>
    </w:p>
    <w:p w14:paraId="27751727" w14:textId="77777777" w:rsidR="00BC1125" w:rsidRDefault="00BC1125" w:rsidP="00BC1125">
      <w:pPr>
        <w:pStyle w:val="a9"/>
      </w:pPr>
    </w:p>
    <w:p w14:paraId="25C6F544" w14:textId="3C91B16A" w:rsidR="00BC1125" w:rsidRDefault="00BC1125" w:rsidP="00BC1125">
      <w:pPr>
        <w:pStyle w:val="a9"/>
      </w:pPr>
      <w:r>
        <w:t>Таблица 1.</w:t>
      </w:r>
      <w:r w:rsidR="00514F4C">
        <w:t>3</w:t>
      </w:r>
      <w:r>
        <w:t xml:space="preserve"> – </w:t>
      </w:r>
      <w:r w:rsidRPr="00BC1125">
        <w:t>Объектно-ориентированный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AC6" w:rsidRPr="0085615B" w14:paraId="401ADF5C" w14:textId="77777777" w:rsidTr="00743AC6">
        <w:tc>
          <w:tcPr>
            <w:tcW w:w="3115" w:type="dxa"/>
          </w:tcPr>
          <w:p w14:paraId="516CB81A" w14:textId="120E8DB0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Классы</w:t>
            </w:r>
          </w:p>
        </w:tc>
        <w:tc>
          <w:tcPr>
            <w:tcW w:w="3115" w:type="dxa"/>
          </w:tcPr>
          <w:p w14:paraId="52DFAC6A" w14:textId="3CCE09B1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Свойства</w:t>
            </w:r>
          </w:p>
        </w:tc>
        <w:tc>
          <w:tcPr>
            <w:tcW w:w="3115" w:type="dxa"/>
          </w:tcPr>
          <w:p w14:paraId="69E638B8" w14:textId="27226D13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Методы</w:t>
            </w:r>
          </w:p>
        </w:tc>
      </w:tr>
      <w:tr w:rsidR="005572A0" w:rsidRPr="0085615B" w14:paraId="485CC9EE" w14:textId="77777777" w:rsidTr="00743AC6">
        <w:tc>
          <w:tcPr>
            <w:tcW w:w="3115" w:type="dxa"/>
            <w:vMerge w:val="restart"/>
          </w:tcPr>
          <w:p w14:paraId="61F79134" w14:textId="245F24C4" w:rsidR="005572A0" w:rsidRPr="0085615B" w:rsidRDefault="005572A0" w:rsidP="00743AC6">
            <w:pPr>
              <w:pStyle w:val="a9"/>
              <w:ind w:firstLine="0"/>
            </w:pPr>
            <w:r w:rsidRPr="0085615B">
              <w:t>Мероприятие</w:t>
            </w:r>
          </w:p>
        </w:tc>
        <w:tc>
          <w:tcPr>
            <w:tcW w:w="3115" w:type="dxa"/>
          </w:tcPr>
          <w:p w14:paraId="718A6E59" w14:textId="78B0085A" w:rsidR="005572A0" w:rsidRPr="0085615B" w:rsidRDefault="005572A0" w:rsidP="00743AC6">
            <w:pPr>
              <w:pStyle w:val="a9"/>
              <w:ind w:firstLine="0"/>
            </w:pPr>
            <w:r w:rsidRPr="0085615B">
              <w:t>Название</w:t>
            </w:r>
          </w:p>
        </w:tc>
        <w:tc>
          <w:tcPr>
            <w:tcW w:w="3115" w:type="dxa"/>
          </w:tcPr>
          <w:p w14:paraId="66B85333" w14:textId="09E5E38F" w:rsidR="005572A0" w:rsidRPr="0085615B" w:rsidRDefault="005572A0" w:rsidP="00743AC6">
            <w:pPr>
              <w:pStyle w:val="a9"/>
              <w:ind w:firstLine="0"/>
            </w:pPr>
            <w:r w:rsidRPr="0085615B">
              <w:t>Просмотреть мероприятие()</w:t>
            </w:r>
          </w:p>
        </w:tc>
      </w:tr>
      <w:tr w:rsidR="005572A0" w:rsidRPr="0085615B" w14:paraId="47DAAE82" w14:textId="77777777" w:rsidTr="00743AC6">
        <w:tc>
          <w:tcPr>
            <w:tcW w:w="3115" w:type="dxa"/>
            <w:vMerge/>
          </w:tcPr>
          <w:p w14:paraId="2ABB99B6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A04A452" w14:textId="143D5E75" w:rsidR="005572A0" w:rsidRPr="0085615B" w:rsidRDefault="005572A0" w:rsidP="00743AC6">
            <w:pPr>
              <w:pStyle w:val="a9"/>
              <w:ind w:firstLine="0"/>
            </w:pPr>
            <w:r w:rsidRPr="0085615B">
              <w:t>Описание</w:t>
            </w:r>
          </w:p>
        </w:tc>
        <w:tc>
          <w:tcPr>
            <w:tcW w:w="3115" w:type="dxa"/>
          </w:tcPr>
          <w:p w14:paraId="1F20C963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C9A21E1" w14:textId="77777777" w:rsidTr="00743AC6">
        <w:tc>
          <w:tcPr>
            <w:tcW w:w="3115" w:type="dxa"/>
            <w:vMerge/>
          </w:tcPr>
          <w:p w14:paraId="2B659F5F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49FD9CC" w14:textId="115D686D" w:rsidR="005572A0" w:rsidRPr="0085615B" w:rsidRDefault="005572A0" w:rsidP="00743AC6">
            <w:pPr>
              <w:pStyle w:val="a9"/>
              <w:ind w:firstLine="0"/>
            </w:pPr>
            <w:r w:rsidRPr="0085615B">
              <w:t>Время</w:t>
            </w:r>
          </w:p>
        </w:tc>
        <w:tc>
          <w:tcPr>
            <w:tcW w:w="3115" w:type="dxa"/>
          </w:tcPr>
          <w:p w14:paraId="33736298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52D6969D" w14:textId="77777777" w:rsidTr="00743AC6">
        <w:tc>
          <w:tcPr>
            <w:tcW w:w="3115" w:type="dxa"/>
            <w:vMerge/>
          </w:tcPr>
          <w:p w14:paraId="7012AB92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74D038B" w14:textId="477BE0BC" w:rsidR="005572A0" w:rsidRPr="0085615B" w:rsidRDefault="005572A0" w:rsidP="00743AC6">
            <w:pPr>
              <w:pStyle w:val="a9"/>
              <w:ind w:firstLine="0"/>
            </w:pPr>
            <w:r w:rsidRPr="0085615B">
              <w:t>Дата</w:t>
            </w:r>
          </w:p>
        </w:tc>
        <w:tc>
          <w:tcPr>
            <w:tcW w:w="3115" w:type="dxa"/>
          </w:tcPr>
          <w:p w14:paraId="008D9696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2CD0146" w14:textId="77777777" w:rsidTr="00743AC6">
        <w:tc>
          <w:tcPr>
            <w:tcW w:w="3115" w:type="dxa"/>
            <w:vMerge/>
          </w:tcPr>
          <w:p w14:paraId="0D5CDFA1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EFBD338" w14:textId="76695C8B" w:rsidR="005572A0" w:rsidRPr="0085615B" w:rsidRDefault="005572A0" w:rsidP="00743AC6">
            <w:pPr>
              <w:pStyle w:val="a9"/>
              <w:ind w:firstLine="0"/>
            </w:pPr>
            <w:r w:rsidRPr="0085615B">
              <w:t>Локация</w:t>
            </w:r>
          </w:p>
        </w:tc>
        <w:tc>
          <w:tcPr>
            <w:tcW w:w="3115" w:type="dxa"/>
          </w:tcPr>
          <w:p w14:paraId="5DE2D9DE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95C0E83" w14:textId="77777777" w:rsidTr="00743AC6">
        <w:tc>
          <w:tcPr>
            <w:tcW w:w="3115" w:type="dxa"/>
            <w:vMerge/>
          </w:tcPr>
          <w:p w14:paraId="6DB6BC49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6621EE7" w14:textId="43102EF1" w:rsidR="005572A0" w:rsidRPr="0085615B" w:rsidRDefault="005572A0" w:rsidP="00743AC6">
            <w:pPr>
              <w:pStyle w:val="a9"/>
              <w:ind w:firstLine="0"/>
            </w:pPr>
            <w:r w:rsidRPr="0085615B">
              <w:t>Количество участников</w:t>
            </w:r>
          </w:p>
        </w:tc>
        <w:tc>
          <w:tcPr>
            <w:tcW w:w="3115" w:type="dxa"/>
          </w:tcPr>
          <w:p w14:paraId="4D484A6D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1301CBD3" w14:textId="77777777" w:rsidTr="00743AC6">
        <w:tc>
          <w:tcPr>
            <w:tcW w:w="3115" w:type="dxa"/>
            <w:vMerge/>
          </w:tcPr>
          <w:p w14:paraId="0BA5AC68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DD3CC13" w14:textId="5EE5A37F" w:rsidR="005572A0" w:rsidRPr="0085615B" w:rsidRDefault="005572A0" w:rsidP="00743AC6">
            <w:pPr>
              <w:pStyle w:val="a9"/>
              <w:ind w:firstLine="0"/>
            </w:pPr>
            <w:r w:rsidRPr="0085615B">
              <w:t>Тип мероприятия</w:t>
            </w:r>
          </w:p>
        </w:tc>
        <w:tc>
          <w:tcPr>
            <w:tcW w:w="3115" w:type="dxa"/>
          </w:tcPr>
          <w:p w14:paraId="7148DAE1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053418C3" w14:textId="77777777" w:rsidTr="00743AC6">
        <w:tc>
          <w:tcPr>
            <w:tcW w:w="3115" w:type="dxa"/>
            <w:vMerge/>
          </w:tcPr>
          <w:p w14:paraId="562B0CA1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AA6B301" w14:textId="77777777" w:rsidR="005572A0" w:rsidRPr="0085615B" w:rsidRDefault="005572A0" w:rsidP="00743AC6">
            <w:pPr>
              <w:pStyle w:val="a9"/>
              <w:ind w:firstLine="0"/>
            </w:pPr>
            <w:r w:rsidRPr="0085615B">
              <w:t>Теги мероприятия</w:t>
            </w:r>
          </w:p>
          <w:p w14:paraId="4C906AEF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B63229F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3042E7F1" w14:textId="77777777" w:rsidTr="00743AC6">
        <w:tc>
          <w:tcPr>
            <w:tcW w:w="3115" w:type="dxa"/>
            <w:vMerge/>
          </w:tcPr>
          <w:p w14:paraId="65FE3B69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53A0DC0" w14:textId="11C8DC66" w:rsidR="005572A0" w:rsidRPr="0085615B" w:rsidRDefault="005572A0" w:rsidP="00743AC6">
            <w:pPr>
              <w:pStyle w:val="a9"/>
              <w:ind w:firstLine="0"/>
            </w:pPr>
            <w:r w:rsidRPr="0085615B">
              <w:t>Участник мероприятия</w:t>
            </w:r>
          </w:p>
        </w:tc>
        <w:tc>
          <w:tcPr>
            <w:tcW w:w="3115" w:type="dxa"/>
          </w:tcPr>
          <w:p w14:paraId="7F2E5A16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78709C18" w14:textId="77777777" w:rsidTr="00743AC6">
        <w:tc>
          <w:tcPr>
            <w:tcW w:w="3115" w:type="dxa"/>
            <w:vMerge/>
          </w:tcPr>
          <w:p w14:paraId="063C9E66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E956BD2" w14:textId="1D36BCC5" w:rsidR="005572A0" w:rsidRPr="0085615B" w:rsidRDefault="005572A0" w:rsidP="00743AC6">
            <w:pPr>
              <w:pStyle w:val="a9"/>
              <w:ind w:firstLine="0"/>
            </w:pPr>
            <w:r w:rsidRPr="0085615B">
              <w:t>Регистрация</w:t>
            </w:r>
          </w:p>
        </w:tc>
        <w:tc>
          <w:tcPr>
            <w:tcW w:w="3115" w:type="dxa"/>
          </w:tcPr>
          <w:p w14:paraId="25563D0B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1E1A55BE" w14:textId="77777777" w:rsidTr="00743AC6">
        <w:tc>
          <w:tcPr>
            <w:tcW w:w="3115" w:type="dxa"/>
            <w:vMerge w:val="restart"/>
          </w:tcPr>
          <w:p w14:paraId="6C41F026" w14:textId="6A56FBD1" w:rsidR="005572A0" w:rsidRPr="0085615B" w:rsidRDefault="005572A0" w:rsidP="00743AC6">
            <w:pPr>
              <w:pStyle w:val="a9"/>
              <w:ind w:firstLine="0"/>
            </w:pPr>
            <w:r w:rsidRPr="0085615B">
              <w:t>Мои мероприятия</w:t>
            </w:r>
          </w:p>
        </w:tc>
        <w:tc>
          <w:tcPr>
            <w:tcW w:w="3115" w:type="dxa"/>
          </w:tcPr>
          <w:p w14:paraId="38A6C9BB" w14:textId="6F3EF486" w:rsidR="005572A0" w:rsidRPr="0085615B" w:rsidRDefault="005572A0" w:rsidP="00743AC6">
            <w:pPr>
              <w:pStyle w:val="a9"/>
              <w:ind w:firstLine="0"/>
            </w:pPr>
            <w:r w:rsidRPr="0085615B">
              <w:t>Мероприятие</w:t>
            </w:r>
          </w:p>
        </w:tc>
        <w:tc>
          <w:tcPr>
            <w:tcW w:w="3115" w:type="dxa"/>
          </w:tcPr>
          <w:p w14:paraId="7195E25F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4E98E9CD" w14:textId="77777777" w:rsidTr="00743AC6">
        <w:tc>
          <w:tcPr>
            <w:tcW w:w="3115" w:type="dxa"/>
            <w:vMerge/>
          </w:tcPr>
          <w:p w14:paraId="376BBD29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B449454" w14:textId="7C034C4F" w:rsidR="005572A0" w:rsidRPr="0085615B" w:rsidRDefault="005572A0" w:rsidP="00AF50AA">
            <w:pPr>
              <w:pStyle w:val="a9"/>
              <w:ind w:firstLine="0"/>
            </w:pPr>
            <w:r w:rsidRPr="0085615B">
              <w:rPr>
                <w:lang w:val="en-US"/>
              </w:rPr>
              <w:t>QR-</w:t>
            </w:r>
            <w:r w:rsidRPr="0085615B">
              <w:t>код</w:t>
            </w:r>
          </w:p>
        </w:tc>
        <w:tc>
          <w:tcPr>
            <w:tcW w:w="3115" w:type="dxa"/>
          </w:tcPr>
          <w:p w14:paraId="50FB2A77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7E255F59" w14:textId="77777777" w:rsidTr="00743AC6">
        <w:tc>
          <w:tcPr>
            <w:tcW w:w="3115" w:type="dxa"/>
            <w:vMerge/>
          </w:tcPr>
          <w:p w14:paraId="7EC538C4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F1FBB99" w14:textId="7A7B592C" w:rsidR="005572A0" w:rsidRPr="0085615B" w:rsidRDefault="005572A0" w:rsidP="00AF50AA">
            <w:pPr>
              <w:pStyle w:val="a9"/>
              <w:ind w:firstLine="0"/>
            </w:pPr>
            <w:r w:rsidRPr="0085615B">
              <w:t>Пользователь</w:t>
            </w:r>
          </w:p>
        </w:tc>
        <w:tc>
          <w:tcPr>
            <w:tcW w:w="3115" w:type="dxa"/>
          </w:tcPr>
          <w:p w14:paraId="2F6CDB4A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4B4D00E2" w14:textId="77777777" w:rsidTr="00743AC6">
        <w:tc>
          <w:tcPr>
            <w:tcW w:w="3115" w:type="dxa"/>
            <w:vMerge/>
          </w:tcPr>
          <w:p w14:paraId="5883733C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5E8BC15" w14:textId="6427CC78" w:rsidR="005572A0" w:rsidRPr="0085615B" w:rsidRDefault="005572A0" w:rsidP="00AF50AA">
            <w:pPr>
              <w:pStyle w:val="a9"/>
              <w:ind w:firstLine="0"/>
            </w:pPr>
            <w:r w:rsidRPr="0085615B">
              <w:rPr>
                <w:lang w:val="en-US"/>
              </w:rPr>
              <w:t>pdf</w:t>
            </w:r>
            <w:r w:rsidRPr="0085615B">
              <w:t>-файл</w:t>
            </w:r>
          </w:p>
        </w:tc>
        <w:tc>
          <w:tcPr>
            <w:tcW w:w="3115" w:type="dxa"/>
          </w:tcPr>
          <w:p w14:paraId="0C845211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590BFB0D" w14:textId="77777777" w:rsidTr="00743AC6">
        <w:tc>
          <w:tcPr>
            <w:tcW w:w="3115" w:type="dxa"/>
            <w:vMerge/>
          </w:tcPr>
          <w:p w14:paraId="309F8255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257C76D" w14:textId="49F35B8E" w:rsidR="005572A0" w:rsidRPr="0085615B" w:rsidRDefault="005572A0" w:rsidP="00AF50AA">
            <w:pPr>
              <w:pStyle w:val="a9"/>
              <w:ind w:firstLine="0"/>
            </w:pPr>
            <w:r w:rsidRPr="0085615B">
              <w:t>Календарь</w:t>
            </w:r>
          </w:p>
        </w:tc>
        <w:tc>
          <w:tcPr>
            <w:tcW w:w="3115" w:type="dxa"/>
          </w:tcPr>
          <w:p w14:paraId="2C8A848E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2C7DC19A" w14:textId="77777777" w:rsidTr="00743AC6">
        <w:tc>
          <w:tcPr>
            <w:tcW w:w="3115" w:type="dxa"/>
            <w:vMerge w:val="restart"/>
          </w:tcPr>
          <w:p w14:paraId="5B4E3DC1" w14:textId="53E6652C" w:rsidR="005572A0" w:rsidRPr="0085615B" w:rsidRDefault="005572A0" w:rsidP="00293CE3">
            <w:pPr>
              <w:pStyle w:val="a9"/>
              <w:ind w:firstLine="0"/>
            </w:pPr>
            <w:r w:rsidRPr="0085615B">
              <w:t>Пользователь</w:t>
            </w:r>
          </w:p>
        </w:tc>
        <w:tc>
          <w:tcPr>
            <w:tcW w:w="3115" w:type="dxa"/>
          </w:tcPr>
          <w:p w14:paraId="63A3FE9C" w14:textId="7590471E" w:rsidR="005572A0" w:rsidRPr="0085615B" w:rsidRDefault="005572A0" w:rsidP="00293CE3">
            <w:pPr>
              <w:pStyle w:val="a9"/>
              <w:ind w:firstLine="0"/>
            </w:pPr>
            <w:r w:rsidRPr="0085615B">
              <w:t>Имя пользователя</w:t>
            </w:r>
          </w:p>
        </w:tc>
        <w:tc>
          <w:tcPr>
            <w:tcW w:w="3115" w:type="dxa"/>
          </w:tcPr>
          <w:p w14:paraId="256B9D49" w14:textId="7E169C17" w:rsidR="005572A0" w:rsidRPr="0085615B" w:rsidRDefault="005572A0" w:rsidP="00293CE3">
            <w:pPr>
              <w:pStyle w:val="a9"/>
              <w:ind w:firstLine="0"/>
            </w:pPr>
            <w:r w:rsidRPr="0085615B">
              <w:t>Авторизоваться в системе()</w:t>
            </w:r>
          </w:p>
        </w:tc>
      </w:tr>
      <w:tr w:rsidR="005572A0" w:rsidRPr="0085615B" w14:paraId="29B07E5B" w14:textId="77777777" w:rsidTr="00743AC6">
        <w:tc>
          <w:tcPr>
            <w:tcW w:w="3115" w:type="dxa"/>
            <w:vMerge/>
          </w:tcPr>
          <w:p w14:paraId="6F7900BE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01E6406" w14:textId="3B053A5E" w:rsidR="005572A0" w:rsidRPr="0085615B" w:rsidRDefault="005572A0" w:rsidP="00293CE3">
            <w:pPr>
              <w:pStyle w:val="a9"/>
              <w:ind w:firstLine="0"/>
            </w:pPr>
            <w:r w:rsidRPr="0085615B">
              <w:t>Изображение пользователя</w:t>
            </w:r>
          </w:p>
        </w:tc>
        <w:tc>
          <w:tcPr>
            <w:tcW w:w="3115" w:type="dxa"/>
          </w:tcPr>
          <w:p w14:paraId="78EFFC57" w14:textId="3AC97A28" w:rsidR="005572A0" w:rsidRPr="0085615B" w:rsidRDefault="005572A0" w:rsidP="00293CE3">
            <w:pPr>
              <w:pStyle w:val="a9"/>
              <w:ind w:firstLine="0"/>
            </w:pPr>
            <w:r w:rsidRPr="0085615B">
              <w:t>Авторизоваться в системе с помощью Кампуса()</w:t>
            </w:r>
          </w:p>
        </w:tc>
      </w:tr>
      <w:tr w:rsidR="005572A0" w:rsidRPr="0085615B" w14:paraId="2B1BF36C" w14:textId="77777777" w:rsidTr="00743AC6">
        <w:tc>
          <w:tcPr>
            <w:tcW w:w="3115" w:type="dxa"/>
            <w:vMerge/>
          </w:tcPr>
          <w:p w14:paraId="72EC407F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C73475D" w14:textId="529CF45A" w:rsidR="005572A0" w:rsidRPr="0085615B" w:rsidRDefault="005572A0" w:rsidP="00293CE3">
            <w:pPr>
              <w:pStyle w:val="a9"/>
              <w:ind w:firstLine="0"/>
            </w:pPr>
            <w:r w:rsidRPr="0085615B">
              <w:t>Учебная группа</w:t>
            </w:r>
          </w:p>
        </w:tc>
        <w:tc>
          <w:tcPr>
            <w:tcW w:w="3115" w:type="dxa"/>
          </w:tcPr>
          <w:p w14:paraId="1D85A51C" w14:textId="77777777" w:rsidR="005572A0" w:rsidRPr="0085615B" w:rsidRDefault="005572A0" w:rsidP="00293CE3">
            <w:pPr>
              <w:pStyle w:val="a9"/>
              <w:ind w:firstLine="0"/>
            </w:pPr>
          </w:p>
        </w:tc>
      </w:tr>
      <w:tr w:rsidR="005572A0" w:rsidRPr="0085615B" w14:paraId="2E6E63EB" w14:textId="77777777" w:rsidTr="00743AC6">
        <w:tc>
          <w:tcPr>
            <w:tcW w:w="3115" w:type="dxa"/>
            <w:vMerge/>
          </w:tcPr>
          <w:p w14:paraId="6A563E50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9A1793A" w14:textId="6A56F01E" w:rsidR="005572A0" w:rsidRPr="0085615B" w:rsidRDefault="005572A0" w:rsidP="00293CE3">
            <w:pPr>
              <w:pStyle w:val="a9"/>
              <w:ind w:firstLine="0"/>
            </w:pPr>
            <w:r w:rsidRPr="0085615B">
              <w:t>Статус пользователя</w:t>
            </w:r>
          </w:p>
        </w:tc>
        <w:tc>
          <w:tcPr>
            <w:tcW w:w="3115" w:type="dxa"/>
          </w:tcPr>
          <w:p w14:paraId="12B46AB5" w14:textId="77777777" w:rsidR="005572A0" w:rsidRPr="0085615B" w:rsidRDefault="005572A0" w:rsidP="00293CE3">
            <w:pPr>
              <w:pStyle w:val="a9"/>
              <w:ind w:firstLine="0"/>
            </w:pPr>
          </w:p>
        </w:tc>
      </w:tr>
      <w:tr w:rsidR="005572A0" w:rsidRPr="0085615B" w14:paraId="2A47671C" w14:textId="77777777" w:rsidTr="00743AC6">
        <w:tc>
          <w:tcPr>
            <w:tcW w:w="3115" w:type="dxa"/>
            <w:vMerge w:val="restart"/>
          </w:tcPr>
          <w:p w14:paraId="377D6A5D" w14:textId="0B1120D5" w:rsidR="005572A0" w:rsidRPr="0085615B" w:rsidRDefault="005572A0" w:rsidP="002F782E">
            <w:pPr>
              <w:pStyle w:val="a9"/>
              <w:ind w:firstLine="0"/>
            </w:pPr>
            <w:r w:rsidRPr="0085615B">
              <w:t>Участник мероприятия</w:t>
            </w:r>
          </w:p>
        </w:tc>
        <w:tc>
          <w:tcPr>
            <w:tcW w:w="3115" w:type="dxa"/>
          </w:tcPr>
          <w:p w14:paraId="61664926" w14:textId="7D38B25A" w:rsidR="005572A0" w:rsidRPr="0085615B" w:rsidRDefault="005572A0" w:rsidP="002F782E">
            <w:pPr>
              <w:pStyle w:val="a9"/>
              <w:ind w:firstLine="0"/>
            </w:pPr>
            <w:r w:rsidRPr="0085615B">
              <w:t>ФИО участника</w:t>
            </w:r>
          </w:p>
        </w:tc>
        <w:tc>
          <w:tcPr>
            <w:tcW w:w="3115" w:type="dxa"/>
          </w:tcPr>
          <w:p w14:paraId="2C112F11" w14:textId="187B2880" w:rsidR="005572A0" w:rsidRPr="0085615B" w:rsidRDefault="005572A0" w:rsidP="002F782E">
            <w:pPr>
              <w:pStyle w:val="a9"/>
              <w:ind w:firstLine="0"/>
            </w:pPr>
            <w:r w:rsidRPr="0085615B">
              <w:t>Просмотреть список участников()</w:t>
            </w:r>
          </w:p>
        </w:tc>
      </w:tr>
      <w:tr w:rsidR="005572A0" w:rsidRPr="0085615B" w14:paraId="38B5A5C6" w14:textId="77777777" w:rsidTr="00743AC6">
        <w:tc>
          <w:tcPr>
            <w:tcW w:w="3115" w:type="dxa"/>
            <w:vMerge/>
          </w:tcPr>
          <w:p w14:paraId="104B5F09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689A926" w14:textId="031F2481" w:rsidR="005572A0" w:rsidRPr="0085615B" w:rsidRDefault="005572A0" w:rsidP="002F782E">
            <w:pPr>
              <w:pStyle w:val="a9"/>
              <w:ind w:firstLine="0"/>
            </w:pPr>
            <w:r w:rsidRPr="0085615B">
              <w:t>Учебная группа</w:t>
            </w:r>
          </w:p>
        </w:tc>
        <w:tc>
          <w:tcPr>
            <w:tcW w:w="3115" w:type="dxa"/>
          </w:tcPr>
          <w:p w14:paraId="5A2AD837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22C2B643" w14:textId="77777777" w:rsidTr="00743AC6">
        <w:tc>
          <w:tcPr>
            <w:tcW w:w="3115" w:type="dxa"/>
            <w:vMerge/>
          </w:tcPr>
          <w:p w14:paraId="2BA57712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5D5B4BA" w14:textId="5CC81B70" w:rsidR="005572A0" w:rsidRPr="0085615B" w:rsidRDefault="005572A0" w:rsidP="002F782E">
            <w:pPr>
              <w:pStyle w:val="a9"/>
              <w:ind w:firstLine="0"/>
            </w:pPr>
            <w:r w:rsidRPr="0085615B">
              <w:t>Статус присутствия</w:t>
            </w:r>
          </w:p>
        </w:tc>
        <w:tc>
          <w:tcPr>
            <w:tcW w:w="3115" w:type="dxa"/>
          </w:tcPr>
          <w:p w14:paraId="7282E61C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19E86A43" w14:textId="77777777" w:rsidTr="00743AC6">
        <w:tc>
          <w:tcPr>
            <w:tcW w:w="3115" w:type="dxa"/>
            <w:vMerge w:val="restart"/>
          </w:tcPr>
          <w:p w14:paraId="22D6E602" w14:textId="52CD34CE" w:rsidR="005572A0" w:rsidRPr="0085615B" w:rsidRDefault="005572A0" w:rsidP="002F782E">
            <w:pPr>
              <w:pStyle w:val="a9"/>
              <w:ind w:firstLine="0"/>
            </w:pPr>
            <w:r w:rsidRPr="0085615B">
              <w:t>Статус пользователя</w:t>
            </w:r>
          </w:p>
        </w:tc>
        <w:tc>
          <w:tcPr>
            <w:tcW w:w="3115" w:type="dxa"/>
          </w:tcPr>
          <w:p w14:paraId="2942A103" w14:textId="256FADFC" w:rsidR="005572A0" w:rsidRPr="0085615B" w:rsidRDefault="005572A0" w:rsidP="002F782E">
            <w:pPr>
              <w:pStyle w:val="a9"/>
              <w:ind w:firstLine="0"/>
            </w:pPr>
            <w:r w:rsidRPr="0085615B">
              <w:t>Участник</w:t>
            </w:r>
          </w:p>
        </w:tc>
        <w:tc>
          <w:tcPr>
            <w:tcW w:w="3115" w:type="dxa"/>
          </w:tcPr>
          <w:p w14:paraId="7C27B219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45399218" w14:textId="77777777" w:rsidTr="00743AC6">
        <w:tc>
          <w:tcPr>
            <w:tcW w:w="3115" w:type="dxa"/>
            <w:vMerge/>
          </w:tcPr>
          <w:p w14:paraId="04414584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7147CC5" w14:textId="48726CA5" w:rsidR="005572A0" w:rsidRPr="0085615B" w:rsidRDefault="005572A0" w:rsidP="002F782E">
            <w:pPr>
              <w:pStyle w:val="a9"/>
              <w:ind w:firstLine="0"/>
            </w:pPr>
            <w:r w:rsidRPr="0085615B">
              <w:t>Ответственный</w:t>
            </w:r>
          </w:p>
        </w:tc>
        <w:tc>
          <w:tcPr>
            <w:tcW w:w="3115" w:type="dxa"/>
          </w:tcPr>
          <w:p w14:paraId="480364A9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00233EB6" w14:textId="77777777" w:rsidTr="00743AC6">
        <w:tc>
          <w:tcPr>
            <w:tcW w:w="3115" w:type="dxa"/>
            <w:vMerge/>
          </w:tcPr>
          <w:p w14:paraId="4CA66F5F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80B6262" w14:textId="68BED672" w:rsidR="005572A0" w:rsidRPr="0085615B" w:rsidRDefault="005572A0" w:rsidP="002F782E">
            <w:pPr>
              <w:pStyle w:val="a9"/>
              <w:ind w:firstLine="0"/>
            </w:pPr>
            <w:r w:rsidRPr="0085615B">
              <w:t>Зритель</w:t>
            </w:r>
          </w:p>
        </w:tc>
        <w:tc>
          <w:tcPr>
            <w:tcW w:w="3115" w:type="dxa"/>
          </w:tcPr>
          <w:p w14:paraId="57CA1F65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2F782E" w:rsidRPr="0085615B" w14:paraId="19E98AD8" w14:textId="77777777" w:rsidTr="00743AC6">
        <w:tc>
          <w:tcPr>
            <w:tcW w:w="3115" w:type="dxa"/>
          </w:tcPr>
          <w:p w14:paraId="63297780" w14:textId="1F11B58B" w:rsidR="002F782E" w:rsidRPr="0085615B" w:rsidRDefault="002F782E" w:rsidP="002F782E">
            <w:pPr>
              <w:pStyle w:val="a9"/>
              <w:ind w:firstLine="0"/>
            </w:pPr>
            <w:r w:rsidRPr="0085615B">
              <w:t>Статус присутствия</w:t>
            </w:r>
          </w:p>
        </w:tc>
        <w:tc>
          <w:tcPr>
            <w:tcW w:w="3115" w:type="dxa"/>
          </w:tcPr>
          <w:p w14:paraId="48DA49DC" w14:textId="056E6646" w:rsidR="002F782E" w:rsidRPr="0085615B" w:rsidRDefault="002F782E" w:rsidP="002F782E">
            <w:pPr>
              <w:pStyle w:val="a9"/>
              <w:ind w:firstLine="0"/>
            </w:pPr>
            <w:r w:rsidRPr="0085615B">
              <w:t>Присутствие</w:t>
            </w:r>
          </w:p>
        </w:tc>
        <w:tc>
          <w:tcPr>
            <w:tcW w:w="3115" w:type="dxa"/>
          </w:tcPr>
          <w:p w14:paraId="79505569" w14:textId="7756378F" w:rsidR="002F782E" w:rsidRPr="0085615B" w:rsidRDefault="002F782E" w:rsidP="002F782E">
            <w:pPr>
              <w:pStyle w:val="a9"/>
              <w:ind w:firstLine="0"/>
            </w:pPr>
            <w:r w:rsidRPr="0085615B">
              <w:t>Отметить присутствие()</w:t>
            </w:r>
          </w:p>
        </w:tc>
      </w:tr>
      <w:tr w:rsidR="005572A0" w:rsidRPr="0085615B" w14:paraId="10CCC738" w14:textId="77777777" w:rsidTr="00743AC6">
        <w:tc>
          <w:tcPr>
            <w:tcW w:w="3115" w:type="dxa"/>
            <w:vMerge w:val="restart"/>
          </w:tcPr>
          <w:p w14:paraId="2F8030F3" w14:textId="5933E4DA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QR</w:t>
            </w:r>
            <w:r w:rsidRPr="0085615B">
              <w:t>-код</w:t>
            </w:r>
          </w:p>
        </w:tc>
        <w:tc>
          <w:tcPr>
            <w:tcW w:w="3115" w:type="dxa"/>
          </w:tcPr>
          <w:p w14:paraId="63E2A1C2" w14:textId="5854DB38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Uid</w:t>
            </w:r>
            <w:r w:rsidRPr="0085615B">
              <w:t xml:space="preserve"> пользователя</w:t>
            </w:r>
          </w:p>
        </w:tc>
        <w:tc>
          <w:tcPr>
            <w:tcW w:w="3115" w:type="dxa"/>
          </w:tcPr>
          <w:p w14:paraId="4A6AD7BF" w14:textId="77777777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Просмотреть </w:t>
            </w:r>
            <w:r w:rsidRPr="0085615B">
              <w:rPr>
                <w:lang w:val="en-US"/>
              </w:rPr>
              <w:t>QR</w:t>
            </w:r>
            <w:r w:rsidRPr="0085615B">
              <w:t>-код()</w:t>
            </w:r>
          </w:p>
          <w:p w14:paraId="08647442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50091968" w14:textId="77777777" w:rsidTr="00743AC6">
        <w:tc>
          <w:tcPr>
            <w:tcW w:w="3115" w:type="dxa"/>
            <w:vMerge/>
          </w:tcPr>
          <w:p w14:paraId="1B036E83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DB34FC9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308B4B4" w14:textId="7FE3A382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Сформировать </w:t>
            </w:r>
            <w:r w:rsidRPr="0085615B">
              <w:rPr>
                <w:lang w:val="en-US"/>
              </w:rPr>
              <w:t>QR</w:t>
            </w:r>
            <w:r w:rsidRPr="0085615B">
              <w:t>-код()</w:t>
            </w:r>
          </w:p>
        </w:tc>
      </w:tr>
      <w:tr w:rsidR="005572A0" w:rsidRPr="0085615B" w14:paraId="6BE44E01" w14:textId="77777777" w:rsidTr="00743AC6">
        <w:tc>
          <w:tcPr>
            <w:tcW w:w="3115" w:type="dxa"/>
            <w:vMerge w:val="restart"/>
          </w:tcPr>
          <w:p w14:paraId="08209795" w14:textId="3462D7DF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Pdf</w:t>
            </w:r>
            <w:r w:rsidRPr="0085615B">
              <w:t>-файл</w:t>
            </w:r>
          </w:p>
        </w:tc>
        <w:tc>
          <w:tcPr>
            <w:tcW w:w="3115" w:type="dxa"/>
          </w:tcPr>
          <w:p w14:paraId="6563D8B6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27DB70D" w14:textId="4590A91D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Сохранить </w:t>
            </w:r>
            <w:r w:rsidRPr="0085615B">
              <w:rPr>
                <w:lang w:val="en-US"/>
              </w:rPr>
              <w:t>pdf-</w:t>
            </w:r>
            <w:r w:rsidRPr="0085615B">
              <w:t>файл()</w:t>
            </w:r>
          </w:p>
        </w:tc>
      </w:tr>
      <w:tr w:rsidR="005572A0" w:rsidRPr="0085615B" w14:paraId="028604FF" w14:textId="77777777" w:rsidTr="00743AC6">
        <w:tc>
          <w:tcPr>
            <w:tcW w:w="3115" w:type="dxa"/>
            <w:vMerge/>
          </w:tcPr>
          <w:p w14:paraId="309165DD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4FD9F88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0DE12DA" w14:textId="59B4955A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Отправить </w:t>
            </w:r>
            <w:r w:rsidRPr="0085615B">
              <w:rPr>
                <w:lang w:val="en-US"/>
              </w:rPr>
              <w:t>pdf</w:t>
            </w:r>
            <w:r w:rsidRPr="0085615B">
              <w:t>-файл()</w:t>
            </w:r>
          </w:p>
        </w:tc>
      </w:tr>
      <w:tr w:rsidR="002F782E" w:rsidRPr="0085615B" w14:paraId="68B4F0F8" w14:textId="77777777" w:rsidTr="00743AC6">
        <w:tc>
          <w:tcPr>
            <w:tcW w:w="3115" w:type="dxa"/>
          </w:tcPr>
          <w:p w14:paraId="6A7A6F45" w14:textId="2410E2AC" w:rsidR="002F782E" w:rsidRPr="0085615B" w:rsidRDefault="00997B4B" w:rsidP="002F782E">
            <w:pPr>
              <w:pStyle w:val="a9"/>
              <w:ind w:firstLine="0"/>
            </w:pPr>
            <w:r w:rsidRPr="0085615B">
              <w:t>К</w:t>
            </w:r>
            <w:r w:rsidR="002F782E" w:rsidRPr="0085615B">
              <w:t>алендарь</w:t>
            </w:r>
          </w:p>
        </w:tc>
        <w:tc>
          <w:tcPr>
            <w:tcW w:w="3115" w:type="dxa"/>
          </w:tcPr>
          <w:p w14:paraId="760B9297" w14:textId="77777777" w:rsidR="002F782E" w:rsidRPr="0085615B" w:rsidRDefault="002F782E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503AA9C" w14:textId="47941C33" w:rsidR="002F782E" w:rsidRPr="0085615B" w:rsidRDefault="002F782E" w:rsidP="002F782E">
            <w:pPr>
              <w:pStyle w:val="a9"/>
              <w:ind w:firstLine="0"/>
            </w:pPr>
            <w:r w:rsidRPr="0085615B">
              <w:t>Добавить мероприятие в календарь()</w:t>
            </w:r>
          </w:p>
        </w:tc>
      </w:tr>
      <w:tr w:rsidR="005572A0" w:rsidRPr="0085615B" w14:paraId="0ACDA74A" w14:textId="77777777" w:rsidTr="00743AC6">
        <w:tc>
          <w:tcPr>
            <w:tcW w:w="3115" w:type="dxa"/>
            <w:vMerge w:val="restart"/>
          </w:tcPr>
          <w:p w14:paraId="008D532F" w14:textId="5E531C01" w:rsidR="005572A0" w:rsidRPr="0085615B" w:rsidRDefault="005572A0" w:rsidP="002F782E">
            <w:pPr>
              <w:pStyle w:val="a9"/>
              <w:ind w:firstLine="0"/>
            </w:pPr>
            <w:r w:rsidRPr="0085615B">
              <w:t>Регистрация</w:t>
            </w:r>
          </w:p>
        </w:tc>
        <w:tc>
          <w:tcPr>
            <w:tcW w:w="3115" w:type="dxa"/>
          </w:tcPr>
          <w:p w14:paraId="48BCD391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F0D42F0" w14:textId="6EBA8CD9" w:rsidR="005572A0" w:rsidRPr="0085615B" w:rsidRDefault="005572A0" w:rsidP="002F782E">
            <w:pPr>
              <w:pStyle w:val="a9"/>
              <w:ind w:firstLine="0"/>
            </w:pPr>
            <w:r w:rsidRPr="0085615B">
              <w:t>Отменить регистрацию на мероприятие()</w:t>
            </w:r>
          </w:p>
        </w:tc>
      </w:tr>
      <w:tr w:rsidR="005572A0" w14:paraId="71B59566" w14:textId="77777777" w:rsidTr="00743AC6">
        <w:tc>
          <w:tcPr>
            <w:tcW w:w="3115" w:type="dxa"/>
            <w:vMerge/>
          </w:tcPr>
          <w:p w14:paraId="0E977AE8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452D286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8633A04" w14:textId="05BA5E31" w:rsidR="005572A0" w:rsidRDefault="005572A0" w:rsidP="002F782E">
            <w:pPr>
              <w:pStyle w:val="a9"/>
              <w:ind w:firstLine="0"/>
            </w:pPr>
            <w:r w:rsidRPr="0085615B">
              <w:t>Регистрировать на мероприятие()</w:t>
            </w:r>
          </w:p>
        </w:tc>
      </w:tr>
    </w:tbl>
    <w:p w14:paraId="66AA738E" w14:textId="77777777" w:rsidR="00743AC6" w:rsidRDefault="00743AC6" w:rsidP="00001837">
      <w:pPr>
        <w:pStyle w:val="a9"/>
        <w:ind w:firstLine="0"/>
      </w:pPr>
    </w:p>
    <w:p w14:paraId="3C9585D0" w14:textId="4F0DD8F2" w:rsidR="008D219E" w:rsidRDefault="006E63FA" w:rsidP="006E63FA">
      <w:pPr>
        <w:pStyle w:val="23"/>
      </w:pPr>
      <w:r>
        <w:t xml:space="preserve">1.2 </w:t>
      </w:r>
      <w:r w:rsidR="0005416B">
        <w:t>Система начисления рейтинговой стипендии</w:t>
      </w:r>
    </w:p>
    <w:p w14:paraId="5D6086C7" w14:textId="4DA0FC56" w:rsidR="00B93F11" w:rsidRDefault="00B93F11" w:rsidP="00C60AB3">
      <w:pPr>
        <w:pStyle w:val="a9"/>
      </w:pPr>
      <w:r>
        <w:t>На данный момент рейтинговая гонка в ИРНИТУ проводится два раза в год и направлена на поддержку студенческой активности в пяти направлениях: учебной, научной, спортивной, культурно-творческой и общественной деятельности. Студенты, проявившие высокую активность в каждом из направлений, имеют возможность получить повышенную рейтинговую стипендию</w:t>
      </w:r>
      <w:r w:rsidR="00C04C3C">
        <w:t xml:space="preserve"> </w:t>
      </w:r>
      <w:r w:rsidR="00C60AB3" w:rsidRPr="008719C7">
        <w:rPr>
          <w:highlight w:val="yellow"/>
        </w:rPr>
        <w:t>[https://www.istu.edu/studentu/stipendiya/reyting]</w:t>
      </w:r>
      <w:r w:rsidR="00C60AB3">
        <w:t>.</w:t>
      </w:r>
    </w:p>
    <w:p w14:paraId="5EDFA45B" w14:textId="59C7E35F" w:rsidR="00B93F11" w:rsidRDefault="00B93F11" w:rsidP="00B93F11">
      <w:pPr>
        <w:pStyle w:val="a9"/>
      </w:pPr>
      <w:r>
        <w:t xml:space="preserve">Однако, текущая система сбора и обработки заявок на рейтинговую стипендию является очень громоздкой и требует много времени и усилий. </w:t>
      </w:r>
      <w:r>
        <w:lastRenderedPageBreak/>
        <w:t>Необходимо собирать различные бумаги и сертификаты о проведении мероприятий, участии в коллективах и других деятельностях, после чего ответственные за рейтинг проводят проверку и формируют списки студентов, получающих рейтинговую стипендию.</w:t>
      </w:r>
    </w:p>
    <w:p w14:paraId="61489813" w14:textId="61B5039B" w:rsidR="005E53D8" w:rsidRDefault="00B93F11" w:rsidP="00B93F11">
      <w:pPr>
        <w:pStyle w:val="a9"/>
      </w:pPr>
      <w:r>
        <w:t xml:space="preserve">Проект </w:t>
      </w:r>
      <w:r w:rsidR="000D278B">
        <w:t>«</w:t>
      </w:r>
      <w:r>
        <w:t>Рейтинг студентов</w:t>
      </w:r>
      <w:r w:rsidR="000D278B">
        <w:t>»</w:t>
      </w:r>
      <w:r>
        <w:t xml:space="preserve"> позволит значительно упростить этот процесс и сделать его более удобным для всех участников. Создание единой системы для регистрации коллективов, проведения мероприятий, формирования заявок и начисления рейтинговой стипендии позволит автоматизировать многие процессы и уменьшить количество работы с бумагами.</w:t>
      </w:r>
    </w:p>
    <w:p w14:paraId="08EDBFF8" w14:textId="51319E6F" w:rsidR="006B0F0F" w:rsidRDefault="0010106C" w:rsidP="0010106C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797F771" wp14:editId="6C346C28">
            <wp:extent cx="5939921" cy="21774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21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48DB" w14:textId="7691B3DF" w:rsidR="0010106C" w:rsidRDefault="002D22B0" w:rsidP="00F35B27">
      <w:pPr>
        <w:pStyle w:val="a9"/>
        <w:ind w:firstLine="0"/>
        <w:jc w:val="center"/>
      </w:pPr>
      <w:r>
        <w:t>Рисунок 1.1 – Система «Рейтинг студентов»</w:t>
      </w:r>
    </w:p>
    <w:p w14:paraId="4EAE75BC" w14:textId="77777777" w:rsidR="00E840D5" w:rsidRDefault="00E840D5" w:rsidP="00F35B27">
      <w:pPr>
        <w:pStyle w:val="a9"/>
        <w:ind w:firstLine="0"/>
        <w:jc w:val="center"/>
      </w:pPr>
    </w:p>
    <w:p w14:paraId="5F6AB658" w14:textId="25488AA4" w:rsidR="0010106C" w:rsidRDefault="00DF5095" w:rsidP="00B93F11">
      <w:pPr>
        <w:pStyle w:val="a9"/>
      </w:pPr>
      <w:r w:rsidRPr="00DF5095">
        <w:t xml:space="preserve">Таким образом, проект </w:t>
      </w:r>
      <w:r w:rsidR="000D278B">
        <w:t>«</w:t>
      </w:r>
      <w:r w:rsidRPr="00DF5095">
        <w:t>Рейтинг студентов</w:t>
      </w:r>
      <w:r w:rsidR="000D278B">
        <w:t>»</w:t>
      </w:r>
      <w:r w:rsidRPr="00DF5095">
        <w:t xml:space="preserve"> будет способствовать развитию студенческой активности в ИРНИТУ и созданию условий для проявления талантов и способностей студентов. Это поможет формировать лучших специалистов в различных областях и повышать репутацию университета в глазах работодателей и общественности.</w:t>
      </w:r>
    </w:p>
    <w:p w14:paraId="6A9BD056" w14:textId="2A3F99DF" w:rsidR="00DF5095" w:rsidRDefault="00DF5095" w:rsidP="00DF5095">
      <w:pPr>
        <w:pStyle w:val="a9"/>
      </w:pPr>
      <w:r>
        <w:t xml:space="preserve">Одной из ключевых особенностей проекта </w:t>
      </w:r>
      <w:r w:rsidR="000D278B">
        <w:t>«</w:t>
      </w:r>
      <w:r>
        <w:t>Рейтинг студентов</w:t>
      </w:r>
      <w:r w:rsidR="000D278B">
        <w:t>»</w:t>
      </w:r>
      <w:r>
        <w:t xml:space="preserve"> является автоматизация процесса подачи заявок на рейтинговую стипендию. Вместо того чтобы тратить время на сбор и проверку бумажных заявлений, студенты могут подавать заявки онлайн через специальную платформу. Это сократит время, затрачиваемое на подачу заявки, и уменьшит возможность ошибок при заполнении.</w:t>
      </w:r>
    </w:p>
    <w:p w14:paraId="38516BC2" w14:textId="78889168" w:rsidR="00DF5095" w:rsidRDefault="00DF5095" w:rsidP="00DF5095">
      <w:pPr>
        <w:pStyle w:val="a9"/>
      </w:pPr>
      <w:r>
        <w:t>Другой важной особенностью проекта является создание единой базы данных о деятельности студентов в различных направлениях. Это позволит ответственным за рейтинг легче и быстрее отслеживать достижения студентов в различных областях и принимать решения о назначении рейтинговой стипендии.</w:t>
      </w:r>
    </w:p>
    <w:p w14:paraId="625DE3B4" w14:textId="067E47CE" w:rsidR="00DF5095" w:rsidRDefault="00DF5095" w:rsidP="00DF5095">
      <w:pPr>
        <w:pStyle w:val="a9"/>
      </w:pPr>
      <w:r>
        <w:t xml:space="preserve">Кроме того, проект </w:t>
      </w:r>
      <w:r w:rsidR="000D278B">
        <w:t>«</w:t>
      </w:r>
      <w:r>
        <w:t>Рейтинг студентов</w:t>
      </w:r>
      <w:r w:rsidR="000D278B">
        <w:t>»</w:t>
      </w:r>
      <w:r>
        <w:t xml:space="preserve"> позволит лучше отслеживать деятельность коллективов и учет внутренней деятельности. Это поможет более эффективно организовывать и проводить мероприятия, а также лучше поддерживать и развивать коллективы.</w:t>
      </w:r>
    </w:p>
    <w:p w14:paraId="45CC58AE" w14:textId="53069BBB" w:rsidR="00DF5095" w:rsidRDefault="00DF5095" w:rsidP="00DF5095">
      <w:pPr>
        <w:pStyle w:val="a9"/>
      </w:pPr>
      <w:r>
        <w:t xml:space="preserve">Помимо упрощения и автоматизации процессов, проект </w:t>
      </w:r>
      <w:r w:rsidR="000D278B">
        <w:t>«</w:t>
      </w:r>
      <w:r>
        <w:t>Рейтинг студентов</w:t>
      </w:r>
      <w:r w:rsidR="000D278B">
        <w:t>»</w:t>
      </w:r>
      <w:r>
        <w:t xml:space="preserve"> позволит более точно и объективно определить самых активных студентов в университете. Вместо субъективных оценок и мнений, будут </w:t>
      </w:r>
      <w:r>
        <w:lastRenderedPageBreak/>
        <w:t>использоваться данные о реальной деятельности студентов, которые будут собираться и обрабатываться в единой системе.</w:t>
      </w:r>
    </w:p>
    <w:p w14:paraId="10544636" w14:textId="4B54227E" w:rsidR="00DF5095" w:rsidRDefault="00DF5095" w:rsidP="00DF5095">
      <w:pPr>
        <w:pStyle w:val="a9"/>
      </w:pPr>
      <w:r>
        <w:t>Это также позволит студентам более точно планировать свою учебную и внеклассную деятельность, учитывая требования к получению рейтинговой стипендии. Кроме того, система рейтинговой стипендии может стать мощным стимулом для студентов, поскольку это позволит им не только получать финансовую поддержку, но и подтверждать свой активный образ жизни и лидерские качества.</w:t>
      </w:r>
    </w:p>
    <w:p w14:paraId="57CE7128" w14:textId="4D7839B5" w:rsidR="00DF5095" w:rsidRPr="005E53D8" w:rsidRDefault="00DF5095" w:rsidP="00DF5095">
      <w:pPr>
        <w:pStyle w:val="a9"/>
      </w:pPr>
      <w:r>
        <w:t xml:space="preserve">В целом, проект </w:t>
      </w:r>
      <w:r w:rsidR="000D278B">
        <w:t>«</w:t>
      </w:r>
      <w:r>
        <w:t>Рейтинг студентов</w:t>
      </w:r>
      <w:r w:rsidR="000D278B">
        <w:t>»</w:t>
      </w:r>
      <w:r>
        <w:t xml:space="preserve"> позволит университету более эффективно управлять студенческой деятельностью и поощрять наиболее активных и успешных студентов. В результате университет сможет стать более привлекательным для потенциальных студентов и работодателей, укрепить свое лидерство в области высшего образования и научных исследований.</w:t>
      </w:r>
    </w:p>
    <w:p w14:paraId="404280FE" w14:textId="7197F293" w:rsidR="00381176" w:rsidRPr="00442647" w:rsidRDefault="00C33E84" w:rsidP="00C33E84">
      <w:pPr>
        <w:pStyle w:val="23"/>
      </w:pPr>
      <w:r w:rsidRPr="00442647">
        <w:t>1.</w:t>
      </w:r>
      <w:r w:rsidR="000015D1" w:rsidRPr="00442647">
        <w:t>3</w:t>
      </w:r>
      <w:r w:rsidRPr="00442647">
        <w:t xml:space="preserve"> </w:t>
      </w:r>
      <w:r w:rsidR="00381176" w:rsidRPr="00442647">
        <w:t>Учет мероприятий</w:t>
      </w:r>
    </w:p>
    <w:p w14:paraId="2DD955C8" w14:textId="666A4217" w:rsidR="00B613EB" w:rsidRDefault="00C60AB3" w:rsidP="00B613EB">
      <w:pPr>
        <w:pStyle w:val="a9"/>
      </w:pPr>
      <w:r w:rsidRPr="00C60AB3">
        <w:t xml:space="preserve">Учет мероприятий является одним из важных элементов системы рейтинговой стипендии в университете. Этот процесс позволяет студентам получать баллы и повышать свои шансы на получение рейтинговой стипендии. </w:t>
      </w:r>
    </w:p>
    <w:p w14:paraId="33D739F5" w14:textId="64B5972A" w:rsidR="00B613EB" w:rsidRDefault="00D91066" w:rsidP="00B613EB">
      <w:pPr>
        <w:pStyle w:val="a9"/>
      </w:pPr>
      <w:r>
        <w:t xml:space="preserve">В рамках Иркутского национального исследовательского технического университета </w:t>
      </w:r>
      <w:r w:rsidR="0027735D">
        <w:t>мероприятия разделены по пяти направлениям рейтинговой системы</w:t>
      </w:r>
      <w:r w:rsidR="00B613EB">
        <w:t>:</w:t>
      </w:r>
    </w:p>
    <w:p w14:paraId="04ADD5C6" w14:textId="21D0E6C3" w:rsidR="00B92070" w:rsidRDefault="00B92070" w:rsidP="007B56A7">
      <w:pPr>
        <w:pStyle w:val="a9"/>
        <w:numPr>
          <w:ilvl w:val="0"/>
          <w:numId w:val="20"/>
        </w:numPr>
        <w:ind w:left="0" w:firstLine="709"/>
      </w:pPr>
      <w:r>
        <w:t>Академические мероприятия: это могут быть достижение отличны</w:t>
      </w:r>
      <w:r w:rsidR="005A72C1">
        <w:t>х</w:t>
      </w:r>
      <w:r>
        <w:t xml:space="preserve"> показателей в учебной деятельности,</w:t>
      </w:r>
      <w:r w:rsidR="007B56A7">
        <w:t xml:space="preserve"> выступление на</w:t>
      </w:r>
      <w:r>
        <w:t xml:space="preserve"> симпозиумах, семинарах, мастер-классах, лекциях и других мероприятиях, связанных с академической деятельностью студентов. </w:t>
      </w:r>
    </w:p>
    <w:p w14:paraId="32A7227F" w14:textId="3475E60D" w:rsidR="007B56A7" w:rsidRDefault="00B92070" w:rsidP="007B56A7">
      <w:pPr>
        <w:pStyle w:val="a9"/>
        <w:numPr>
          <w:ilvl w:val="0"/>
          <w:numId w:val="20"/>
        </w:numPr>
        <w:ind w:left="0" w:firstLine="709"/>
      </w:pPr>
      <w:r>
        <w:t>Научные мероприятия: это могут быть участие в научных клубах, проведение научных исследований, экспериментов,</w:t>
      </w:r>
      <w:r w:rsidR="007B56A7">
        <w:t xml:space="preserve"> </w:t>
      </w:r>
      <w:r>
        <w:t>разработка научных проектов</w:t>
      </w:r>
      <w:r w:rsidR="007B56A7">
        <w:t>.</w:t>
      </w:r>
      <w:r w:rsidR="007B56A7" w:rsidRPr="007B56A7">
        <w:t xml:space="preserve"> </w:t>
      </w:r>
      <w:r w:rsidR="007B56A7">
        <w:t>Это также может включать представление научных работ, публикации в научных журналах, участие в научных проектах и исследованиях, защиту докладов и другие активности, связанные с научной деятельностью студентов внутри и вне университетской образовательной программы.</w:t>
      </w:r>
    </w:p>
    <w:p w14:paraId="57C908F0" w14:textId="10307E76" w:rsidR="00381176" w:rsidRDefault="007B56A7" w:rsidP="007B56A7">
      <w:pPr>
        <w:pStyle w:val="a9"/>
        <w:numPr>
          <w:ilvl w:val="0"/>
          <w:numId w:val="20"/>
        </w:numPr>
        <w:ind w:left="0" w:firstLine="709"/>
      </w:pPr>
      <w:r w:rsidRPr="007B56A7">
        <w:t>Спортивные мероприятия: это могут быть участие в спортивных командах, соревнованиях, занятиях спортом, достижение спортивных рекордов и титулов.</w:t>
      </w:r>
    </w:p>
    <w:p w14:paraId="2F702499" w14:textId="7027227B" w:rsidR="007B56A7" w:rsidRDefault="007B56A7" w:rsidP="007B56A7">
      <w:pPr>
        <w:pStyle w:val="a9"/>
        <w:numPr>
          <w:ilvl w:val="0"/>
          <w:numId w:val="20"/>
        </w:numPr>
        <w:ind w:left="0" w:firstLine="709"/>
      </w:pPr>
      <w:r>
        <w:t>Общественные</w:t>
      </w:r>
      <w:r w:rsidRPr="007B56A7">
        <w:t xml:space="preserve"> мероприятия: это могут быть участие в общественной деятельности, волонт</w:t>
      </w:r>
      <w:r w:rsidR="003B5630">
        <w:t>е</w:t>
      </w:r>
      <w:r w:rsidRPr="007B56A7">
        <w:t>рство, благотворительные акции, социальные проекты, организация мероприятий для социально уязвимых групп, участие в студенческих организациях, проведение мероприятий, направленных на укрепление общественного духа и формирование социальной активности студентов.</w:t>
      </w:r>
    </w:p>
    <w:p w14:paraId="42E85188" w14:textId="2074AD95" w:rsidR="007B56A7" w:rsidRDefault="007B56A7" w:rsidP="00D50FA9">
      <w:pPr>
        <w:pStyle w:val="a9"/>
        <w:numPr>
          <w:ilvl w:val="0"/>
          <w:numId w:val="20"/>
        </w:numPr>
        <w:ind w:left="0" w:firstLine="709"/>
      </w:pPr>
      <w:r w:rsidRPr="007B56A7">
        <w:t>Культурные мероприятия: это могут быть участие в театральных постановках, музыкальных концертах, художественных выставках, литературных чтениях, конкурсах культурного творчества и других мероприятиях, связанных с развитием творческих и культурных навыков студента.</w:t>
      </w:r>
    </w:p>
    <w:p w14:paraId="3733E207" w14:textId="6E25B964" w:rsidR="00932C3B" w:rsidRPr="00932C3B" w:rsidRDefault="00932C3B" w:rsidP="00932C3B">
      <w:pPr>
        <w:pStyle w:val="a9"/>
      </w:pPr>
      <w:r w:rsidRPr="00932C3B">
        <w:t xml:space="preserve">В рамках рейтинговой стипендии </w:t>
      </w:r>
      <w:r w:rsidR="00D91066">
        <w:t>ИРНИТУ</w:t>
      </w:r>
      <w:r w:rsidRPr="00932C3B">
        <w:t xml:space="preserve"> мероприятия подразделены на внутренние и внешние. Внутренние мероприятия — это мероприятия, </w:t>
      </w:r>
      <w:r w:rsidRPr="00932C3B">
        <w:lastRenderedPageBreak/>
        <w:t xml:space="preserve">организованные на базе самого </w:t>
      </w:r>
      <w:r w:rsidR="0079774B">
        <w:t>ВУЗа</w:t>
      </w:r>
      <w:r w:rsidR="0079774B" w:rsidRPr="00932C3B">
        <w:t xml:space="preserve"> </w:t>
      </w:r>
      <w:r w:rsidRPr="00932C3B">
        <w:t>или его структурных подразделений, таких как факультеты, институты, кафедры и другие академические или научные подразделения университета.</w:t>
      </w:r>
    </w:p>
    <w:p w14:paraId="36DB150F" w14:textId="512A111A" w:rsidR="00932C3B" w:rsidRDefault="00932C3B" w:rsidP="00932C3B">
      <w:pPr>
        <w:pStyle w:val="a9"/>
      </w:pPr>
      <w:r w:rsidRPr="00932C3B">
        <w:t xml:space="preserve">Внешние мероприятия — это мероприятия, организованные вне университета, в академическом или научном сообществе, на научных площадках, научных конгрессах, симпозиумах, конференциях, соревнованиях и других мероприятиях, которые проводятся за пределами </w:t>
      </w:r>
      <w:r w:rsidR="0079774B">
        <w:t>ВУЗа</w:t>
      </w:r>
      <w:r w:rsidRPr="00932C3B">
        <w:t>.</w:t>
      </w:r>
    </w:p>
    <w:p w14:paraId="134FE80E" w14:textId="24DA71B0" w:rsidR="00D91FCB" w:rsidRDefault="00C33E84" w:rsidP="00C33E84">
      <w:pPr>
        <w:pStyle w:val="23"/>
      </w:pPr>
      <w:r>
        <w:t>1.</w:t>
      </w:r>
      <w:r w:rsidR="00704331">
        <w:t>4</w:t>
      </w:r>
      <w:r>
        <w:t xml:space="preserve"> </w:t>
      </w:r>
      <w:r w:rsidR="00D91FCB">
        <w:t>Постановка задачи</w:t>
      </w:r>
    </w:p>
    <w:p w14:paraId="074996A3" w14:textId="38D3E346" w:rsidR="00D91FCB" w:rsidRDefault="00D91FCB" w:rsidP="009E361D">
      <w:pPr>
        <w:pStyle w:val="a9"/>
      </w:pPr>
      <w:r>
        <w:t xml:space="preserve">В рамках проекта «Рейтинг студентов» необходимо разработать мобильное приложение для платформы Android, </w:t>
      </w:r>
      <w:r w:rsidR="00A50D9E">
        <w:t>пользователями которой являются</w:t>
      </w:r>
      <w:r>
        <w:t xml:space="preserve"> студент</w:t>
      </w:r>
      <w:r w:rsidR="00A50D9E">
        <w:t>ы</w:t>
      </w:r>
      <w:r>
        <w:t xml:space="preserve"> и ответственны</w:t>
      </w:r>
      <w:r w:rsidR="00A50D9E">
        <w:t>е</w:t>
      </w:r>
      <w:r>
        <w:t xml:space="preserve"> за мероприятия. Для студентов приложение должно предоставлять возможность просмотра информации о мероприятии, регистрации на </w:t>
      </w:r>
      <w:r w:rsidR="009E361D">
        <w:t>него</w:t>
      </w:r>
      <w:r>
        <w:t xml:space="preserve"> и получения уникального QR-кода участника мероприятия. Данный QR-код будет использоваться для подтверждения фактического присутствия студента на мероприятии.</w:t>
      </w:r>
    </w:p>
    <w:p w14:paraId="70AC60B0" w14:textId="065330DC" w:rsidR="00D91FCB" w:rsidRDefault="00D91FCB" w:rsidP="009E361D">
      <w:pPr>
        <w:pStyle w:val="a9"/>
      </w:pPr>
      <w:r>
        <w:t>Для ответственных за мероприятия приложение должно предлагать функциональность считывания QR-кода и тем самым подтверждения фактического присутствия студента на мероприятии. Это будет осуществляться путем сканирования QR-кода с помощью камеры устройства, на котором установлено приложение.</w:t>
      </w:r>
    </w:p>
    <w:p w14:paraId="267F08CD" w14:textId="250C0EA7" w:rsidR="00D91FCB" w:rsidRDefault="00D91FCB" w:rsidP="00E03525">
      <w:pPr>
        <w:pStyle w:val="a9"/>
      </w:pPr>
      <w:r>
        <w:t xml:space="preserve">Одновременно с разработкой мобильного приложения необходимо реализовать его интеграцию с разрабатываемой </w:t>
      </w:r>
      <w:r w:rsidR="009E361D">
        <w:t>в рамках</w:t>
      </w:r>
      <w:r>
        <w:t xml:space="preserve"> проекта </w:t>
      </w:r>
      <w:r w:rsidR="000D278B">
        <w:t>«</w:t>
      </w:r>
      <w:r>
        <w:t>Рейтинг студентов</w:t>
      </w:r>
      <w:r w:rsidR="000D278B">
        <w:t>»</w:t>
      </w:r>
      <w:r w:rsidR="009E361D" w:rsidRPr="009E361D">
        <w:t xml:space="preserve"> </w:t>
      </w:r>
      <w:r w:rsidR="009E361D">
        <w:t>системой</w:t>
      </w:r>
      <w:r>
        <w:t xml:space="preserve">. Для этого приложение должно </w:t>
      </w:r>
      <w:r w:rsidR="00673085">
        <w:t>связываться</w:t>
      </w:r>
      <w:r>
        <w:t xml:space="preserve"> с системой посредством API-запросов, чтобы передавать и получать информацию</w:t>
      </w:r>
      <w:r w:rsidR="000C73DF">
        <w:t xml:space="preserve"> о мероприятиях, </w:t>
      </w:r>
      <w:r>
        <w:t xml:space="preserve">регистрации на </w:t>
      </w:r>
      <w:r w:rsidR="000C73DF">
        <w:t>студентов на них</w:t>
      </w:r>
      <w:r>
        <w:t>, подтверждении присутствия и других действиях, связанных с учетом посещаемости студентами мероприятий.</w:t>
      </w:r>
    </w:p>
    <w:p w14:paraId="69B75DD5" w14:textId="7D8D903C" w:rsidR="00D91FCB" w:rsidRPr="00E54DC0" w:rsidRDefault="00D91FCB" w:rsidP="00E54DC0">
      <w:pPr>
        <w:pStyle w:val="a9"/>
      </w:pPr>
      <w:r w:rsidRPr="00E54DC0">
        <w:t xml:space="preserve">Основные </w:t>
      </w:r>
      <w:r w:rsidR="00C91852" w:rsidRPr="00E54DC0">
        <w:t>функции</w:t>
      </w:r>
      <w:r w:rsidRPr="00E54DC0">
        <w:t xml:space="preserve"> разраб</w:t>
      </w:r>
      <w:r w:rsidR="00C91852" w:rsidRPr="00E54DC0">
        <w:t>атываемого</w:t>
      </w:r>
      <w:r w:rsidRPr="00E54DC0">
        <w:t xml:space="preserve"> мобильного приложения </w:t>
      </w:r>
      <w:r w:rsidR="00E03525" w:rsidRPr="00E54DC0">
        <w:t xml:space="preserve">должны </w:t>
      </w:r>
      <w:r w:rsidRPr="00E54DC0">
        <w:t>включа</w:t>
      </w:r>
      <w:r w:rsidR="00E03525" w:rsidRPr="00E54DC0">
        <w:t>ть</w:t>
      </w:r>
      <w:r w:rsidRPr="00E54DC0">
        <w:t>:</w:t>
      </w:r>
    </w:p>
    <w:p w14:paraId="38EC3A58" w14:textId="725F4A5B" w:rsidR="00090932" w:rsidRDefault="00090932" w:rsidP="00090932">
      <w:pPr>
        <w:pStyle w:val="a9"/>
        <w:numPr>
          <w:ilvl w:val="0"/>
          <w:numId w:val="26"/>
        </w:numPr>
        <w:ind w:left="0" w:firstLine="709"/>
      </w:pPr>
      <w:r>
        <w:t>Разработка функциональности просмотра информации о мероприятиях</w:t>
      </w:r>
      <w:r w:rsidR="008B4D20">
        <w:t xml:space="preserve">. </w:t>
      </w:r>
      <w:r w:rsidR="008B4D20" w:rsidRPr="008B4D20">
        <w:t xml:space="preserve">Пользователи системы </w:t>
      </w:r>
      <w:r w:rsidR="008B4D20">
        <w:t>должны</w:t>
      </w:r>
      <w:r w:rsidR="008B4D20" w:rsidRPr="008B4D20">
        <w:t xml:space="preserve"> видеть список доступных мероприятий и получ</w:t>
      </w:r>
      <w:r w:rsidR="008B4D20">
        <w:t>а</w:t>
      </w:r>
      <w:r w:rsidR="008B4D20" w:rsidRPr="008B4D20">
        <w:t>ть подробную информацию о каждом из них, такую как дата, время, место проведения и описание мероприятия.</w:t>
      </w:r>
    </w:p>
    <w:p w14:paraId="59870E05" w14:textId="550ACA7F" w:rsidR="00090932" w:rsidRDefault="008B4D20" w:rsidP="00090932">
      <w:pPr>
        <w:pStyle w:val="a9"/>
        <w:numPr>
          <w:ilvl w:val="0"/>
          <w:numId w:val="26"/>
        </w:numPr>
        <w:ind w:left="0" w:firstLine="709"/>
      </w:pPr>
      <w:r>
        <w:t xml:space="preserve">Разработка функциональности </w:t>
      </w:r>
      <w:r w:rsidR="00090932">
        <w:t>регистрации студентов на мероприятия и получения уникальных QR-кодов</w:t>
      </w:r>
      <w:r>
        <w:t>.</w:t>
      </w:r>
      <w:r w:rsidR="00A30730">
        <w:t xml:space="preserve"> </w:t>
      </w:r>
      <w:r w:rsidR="00A30730" w:rsidRPr="00A30730">
        <w:t xml:space="preserve">Каждый зарегистрированный студент </w:t>
      </w:r>
      <w:r w:rsidR="00A30730">
        <w:t>должен получить</w:t>
      </w:r>
      <w:r w:rsidR="001B29E9">
        <w:t xml:space="preserve"> уникальный</w:t>
      </w:r>
      <w:r w:rsidR="00A30730" w:rsidRPr="00A30730">
        <w:t xml:space="preserve"> QR-код, который будет использоваться для подтверждения его фактического присутствия на мероприятии.</w:t>
      </w:r>
    </w:p>
    <w:p w14:paraId="2D31BDAB" w14:textId="74CA0B4C" w:rsidR="00090932" w:rsidRDefault="008B4D20" w:rsidP="00090932">
      <w:pPr>
        <w:pStyle w:val="a9"/>
        <w:numPr>
          <w:ilvl w:val="0"/>
          <w:numId w:val="26"/>
        </w:numPr>
        <w:ind w:left="0" w:firstLine="709"/>
      </w:pPr>
      <w:r>
        <w:t xml:space="preserve">Разработка функциональности </w:t>
      </w:r>
      <w:r w:rsidR="00090932">
        <w:t>подтверждени</w:t>
      </w:r>
      <w:r>
        <w:t>я</w:t>
      </w:r>
      <w:r w:rsidR="00090932">
        <w:t xml:space="preserve"> фактического присутствия студента на мероприятии.</w:t>
      </w:r>
      <w:r w:rsidR="00C121E8">
        <w:t xml:space="preserve"> </w:t>
      </w:r>
      <w:r w:rsidR="00C121E8" w:rsidRPr="00C121E8">
        <w:t>Для этого студент должен предъявить свой QR-код на входе на мероприятие, и система автоматически подтвердит его присутствие</w:t>
      </w:r>
      <w:r w:rsidR="00C121E8">
        <w:t xml:space="preserve"> после сканирования кода ответственным за мероприятие</w:t>
      </w:r>
      <w:r w:rsidR="00C121E8" w:rsidRPr="00C121E8">
        <w:t>.</w:t>
      </w:r>
    </w:p>
    <w:p w14:paraId="595DA98E" w14:textId="0C783824" w:rsidR="00090932" w:rsidRPr="007B0762" w:rsidRDefault="008B4D20" w:rsidP="007B0762">
      <w:pPr>
        <w:pStyle w:val="a9"/>
        <w:numPr>
          <w:ilvl w:val="0"/>
          <w:numId w:val="26"/>
        </w:numPr>
        <w:ind w:left="0" w:firstLine="709"/>
      </w:pPr>
      <w:r>
        <w:t xml:space="preserve">Разработка функциональности </w:t>
      </w:r>
      <w:r w:rsidR="00090932">
        <w:t>просмотр</w:t>
      </w:r>
      <w:r>
        <w:t>а</w:t>
      </w:r>
      <w:r w:rsidR="00090932">
        <w:t xml:space="preserve"> статистической информации о присутствующих на мероприятии</w:t>
      </w:r>
      <w:r>
        <w:t xml:space="preserve"> студентах.</w:t>
      </w:r>
      <w:r w:rsidR="00C403EF">
        <w:t xml:space="preserve"> Ответственные за </w:t>
      </w:r>
      <w:r w:rsidR="00C403EF">
        <w:lastRenderedPageBreak/>
        <w:t xml:space="preserve">мероприятия </w:t>
      </w:r>
      <w:r w:rsidR="00C403EF" w:rsidRPr="00C403EF">
        <w:t>смогут увидеть количество зарегистрированных студентов и количество студентов, которые действительно присутствовали на мероприятии.</w:t>
      </w:r>
    </w:p>
    <w:p w14:paraId="255EC29E" w14:textId="0868AF70" w:rsidR="00704331" w:rsidRDefault="00704331" w:rsidP="00704331">
      <w:pPr>
        <w:pStyle w:val="23"/>
      </w:pPr>
      <w:r>
        <w:t>1.5 Обзор аналогов</w:t>
      </w:r>
    </w:p>
    <w:p w14:paraId="3F5CFA1F" w14:textId="77777777" w:rsidR="00704331" w:rsidRDefault="00704331" w:rsidP="00704331">
      <w:pPr>
        <w:pStyle w:val="a9"/>
      </w:pPr>
      <w:r>
        <w:t>Для проведения анализа конкурентов были выбраны три интернет-площадки для создания мероприятий.</w:t>
      </w:r>
    </w:p>
    <w:p w14:paraId="6CF43F1E" w14:textId="77777777" w:rsidR="00704331" w:rsidRDefault="00704331" w:rsidP="00704331">
      <w:pPr>
        <w:pStyle w:val="a9"/>
      </w:pPr>
      <w:r>
        <w:t xml:space="preserve"> </w:t>
      </w:r>
      <w:r w:rsidRPr="00E17D23">
        <w:rPr>
          <w:b/>
          <w:bCs/>
        </w:rPr>
        <w:t>RUNET-ID</w:t>
      </w:r>
      <w:r w:rsidRPr="00443FDE">
        <w:t xml:space="preserve"> — крупнейший российский интернет-ресурс, посвященный отечественной интернет-отрасли. В новой версии портал объединил в себе календарь основных мероприятий Рунета, отраслевое СМИ, видео, а также базу вакансий в интернет-компаниях.</w:t>
      </w:r>
      <w:r>
        <w:t xml:space="preserve"> </w:t>
      </w:r>
      <w:r w:rsidRPr="00555489">
        <w:rPr>
          <w:highlight w:val="yellow"/>
        </w:rPr>
        <w:t>[</w:t>
      </w:r>
      <w:r w:rsidRPr="00443FDE">
        <w:rPr>
          <w:highlight w:val="yellow"/>
          <w:lang w:val="en-US"/>
        </w:rPr>
        <w:t>https</w:t>
      </w:r>
      <w:r w:rsidRPr="00555489">
        <w:rPr>
          <w:highlight w:val="yellow"/>
        </w:rPr>
        <w:t>://</w:t>
      </w:r>
      <w:r w:rsidRPr="00443FDE">
        <w:rPr>
          <w:highlight w:val="yellow"/>
          <w:lang w:val="en-US"/>
        </w:rPr>
        <w:t>runet</w:t>
      </w:r>
      <w:r w:rsidRPr="00555489">
        <w:rPr>
          <w:highlight w:val="yellow"/>
        </w:rPr>
        <w:t>-</w:t>
      </w:r>
      <w:r w:rsidRPr="00443FDE">
        <w:rPr>
          <w:highlight w:val="yellow"/>
          <w:lang w:val="en-US"/>
        </w:rPr>
        <w:t>id</w:t>
      </w:r>
      <w:r w:rsidRPr="00555489">
        <w:rPr>
          <w:highlight w:val="yellow"/>
        </w:rPr>
        <w:t>.</w:t>
      </w:r>
      <w:r w:rsidRPr="00443FDE">
        <w:rPr>
          <w:highlight w:val="yellow"/>
          <w:lang w:val="en-US"/>
        </w:rPr>
        <w:t>com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page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info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about</w:t>
      </w:r>
      <w:r w:rsidRPr="00555489">
        <w:rPr>
          <w:highlight w:val="yellow"/>
        </w:rPr>
        <w:t>/]</w:t>
      </w:r>
      <w:r w:rsidRPr="00555489">
        <w:t xml:space="preserve"> RUNET-ID предлагает широкий набор возможностей для создания мероприятий крупного масштаба, таких как конференции, форумы.</w:t>
      </w:r>
      <w:r>
        <w:t xml:space="preserve"> Платформа</w:t>
      </w:r>
      <w:r w:rsidRPr="0048530B">
        <w:t xml:space="preserve"> предоставляют возможность настройки регистрационных форм, определения типов билетов, создания программы мероприятия, а также интеграции с платежными системами.</w:t>
      </w:r>
      <w:r w:rsidRPr="00555489">
        <w:t xml:space="preserve"> Однако, из-за своей сложности и масштабности, RUNET-ID может быть не оптимальным решением для создания небольших внутренних мероприятий, таких как студенческие мероприятия в учебных заведениях.</w:t>
      </w:r>
    </w:p>
    <w:p w14:paraId="71264327" w14:textId="77777777" w:rsidR="00704331" w:rsidRDefault="00704331" w:rsidP="00704331">
      <w:pPr>
        <w:pStyle w:val="a9"/>
      </w:pPr>
      <w:r w:rsidRPr="00E17D23">
        <w:rPr>
          <w:b/>
          <w:bCs/>
        </w:rPr>
        <w:t>Leader-ID</w:t>
      </w:r>
      <w:r w:rsidRPr="00B13481">
        <w:t xml:space="preserve"> — это возможность присоединиться к миллионам предпринимателей, исследователей, студентов и волонтеров, чтобы получить доступ к Точкам кипения по всей стране и десяткам мероприятий каждый день.</w:t>
      </w:r>
      <w:r>
        <w:t xml:space="preserve"> </w:t>
      </w:r>
      <w:r w:rsidRPr="00B13481">
        <w:rPr>
          <w:highlight w:val="yellow"/>
        </w:rPr>
        <w:t xml:space="preserve">[ </w:t>
      </w:r>
      <w:hyperlink r:id="rId7" w:history="1">
        <w:r w:rsidRPr="00C145CA">
          <w:rPr>
            <w:rStyle w:val="ac"/>
            <w:highlight w:val="yellow"/>
          </w:rPr>
          <w:t>https://leader-id.ru/intro</w:t>
        </w:r>
      </w:hyperlink>
      <w:r w:rsidRPr="00B13481">
        <w:rPr>
          <w:highlight w:val="yellow"/>
        </w:rPr>
        <w:t>]</w:t>
      </w:r>
      <w:r>
        <w:t xml:space="preserve"> </w:t>
      </w:r>
    </w:p>
    <w:p w14:paraId="63EB26AD" w14:textId="77777777" w:rsidR="00704331" w:rsidRDefault="00704331" w:rsidP="00704331">
      <w:pPr>
        <w:pStyle w:val="a9"/>
      </w:pPr>
      <w:r w:rsidRPr="00694D52">
        <w:t>Платформа позволяет организовать процесс регистрации участников мероприятий. Участники могут регистрироваться онлайн, заполнять регистрационные формы</w:t>
      </w:r>
      <w:r>
        <w:t>.</w:t>
      </w:r>
    </w:p>
    <w:p w14:paraId="4F37B042" w14:textId="77777777" w:rsidR="00704331" w:rsidRDefault="00704331" w:rsidP="00704331">
      <w:pPr>
        <w:pStyle w:val="a9"/>
      </w:pPr>
      <w:r w:rsidRPr="00694D52">
        <w:t>Leader-ID предоставляет инструменты для взаимодействия между участниками мероприятий. Участники могут обмениваться сообщениями, создавать профили, вступать в группы обсуждения, делиться материалами и сетевыми контактами.</w:t>
      </w:r>
    </w:p>
    <w:p w14:paraId="2671C605" w14:textId="77777777" w:rsidR="00704331" w:rsidRDefault="00704331" w:rsidP="00704331">
      <w:pPr>
        <w:pStyle w:val="a9"/>
      </w:pPr>
      <w:r w:rsidRPr="00694D52">
        <w:t xml:space="preserve">Платформа позволяет организаторам проводить мероприятия </w:t>
      </w:r>
      <w:r>
        <w:t xml:space="preserve">как </w:t>
      </w:r>
      <w:r w:rsidRPr="00694D52">
        <w:t>в режиме онлайн</w:t>
      </w:r>
      <w:r>
        <w:t>, так и в очном режиме на специализированных площадках «Точка Кипения». Мероприятия могут быть различных форматов,</w:t>
      </w:r>
      <w:r w:rsidRPr="00694D52">
        <w:t xml:space="preserve"> такие как вебинары, видеоконференции, чаты и другие форматы. Организаторы могут создавать программу мероприятий, назначать спикеров, устанавливать режимы доступа и проводить взаимодействие с участниками в режиме реального времени.</w:t>
      </w:r>
    </w:p>
    <w:p w14:paraId="75C672D3" w14:textId="77777777" w:rsidR="00704331" w:rsidRDefault="00704331" w:rsidP="00704331">
      <w:pPr>
        <w:pStyle w:val="a9"/>
      </w:pPr>
      <w:r w:rsidRPr="00694D52">
        <w:t>Leader-ID предоставляет инструменты для анализа и отчетности о проведенных мероприятиях. Организаторы могут получать данные о регистрациях, активности участников, оценках, отзывах и других показателях, что позволяет оценить эффективность мероприятий и принимать решения на основе данных.</w:t>
      </w:r>
    </w:p>
    <w:p w14:paraId="592FEDA8" w14:textId="77777777" w:rsidR="00704331" w:rsidRDefault="00704331" w:rsidP="00704331">
      <w:pPr>
        <w:pStyle w:val="a9"/>
      </w:pPr>
      <w:r>
        <w:t>Однако, Leader-ID также имеет свои недостатки, одним из которых является отсутствие фактического подтверждения присутствия участников на мероприятии в электронном формате. К</w:t>
      </w:r>
      <w:r w:rsidRPr="009A2D97">
        <w:t>роме того, привязка мероприятий к Точк</w:t>
      </w:r>
      <w:r>
        <w:t>е</w:t>
      </w:r>
      <w:r w:rsidRPr="009A2D97">
        <w:t xml:space="preserve"> Кипения может быть неудобной и ограничивающей фактором</w:t>
      </w:r>
      <w:r>
        <w:t xml:space="preserve"> проведения события.</w:t>
      </w:r>
    </w:p>
    <w:p w14:paraId="1EBD1A2E" w14:textId="77777777" w:rsidR="00704331" w:rsidRDefault="00704331" w:rsidP="00704331">
      <w:pPr>
        <w:pStyle w:val="a9"/>
      </w:pPr>
      <w:r w:rsidRPr="00596193">
        <w:rPr>
          <w:b/>
          <w:bCs/>
        </w:rPr>
        <w:lastRenderedPageBreak/>
        <w:t>ФГАИС Молодежь России</w:t>
      </w:r>
      <w:r>
        <w:t xml:space="preserve"> – единственный профильный общенациональный орган государственной власти, деятельность которого целиком сосредоточена на развитии молодых граждан России.</w:t>
      </w:r>
    </w:p>
    <w:p w14:paraId="57A20983" w14:textId="77777777" w:rsidR="00704331" w:rsidRDefault="00704331" w:rsidP="00704331">
      <w:pPr>
        <w:pStyle w:val="a9"/>
      </w:pPr>
      <w:r>
        <w:t>Агентство рассматривает молодёжь как главный ресурс развития страны, и именно на этом убеждении строит свою работу в рамках реализации государственной молодёжной политики России. Росмолодёжь призвана создавать возможности для молодого поколения и координировать усилия для создания условий его самореализации.</w:t>
      </w:r>
    </w:p>
    <w:p w14:paraId="7E53C645" w14:textId="77777777" w:rsidR="00704331" w:rsidRDefault="00704331" w:rsidP="00704331">
      <w:pPr>
        <w:pStyle w:val="a9"/>
      </w:pPr>
      <w:r>
        <w:t>ФГАИС Молодежь России также осуществляет работу по социальной поддержке молодежи, оказывает консультативную и методическую помощь молодежным организациям и их руководителям, и проводит проекты по поддержке молодежного предпринимательства, трудоустройству молодежи и развитию их профессиональных навыков.</w:t>
      </w:r>
    </w:p>
    <w:p w14:paraId="6EEA438B" w14:textId="77777777" w:rsidR="00704331" w:rsidRDefault="00704331" w:rsidP="00704331">
      <w:pPr>
        <w:pStyle w:val="a9"/>
      </w:pPr>
      <w:r>
        <w:t>Целью ФГАИС Молодежь России является создание условий для развития молодежного движения, активного участия молодежи в социально-экономической и культурной жизни страны, и поддержки молодежных инициатив в различных сферах деятельности.</w:t>
      </w:r>
    </w:p>
    <w:p w14:paraId="4D8E2073" w14:textId="00105DA5" w:rsidR="00704331" w:rsidRPr="00704331" w:rsidRDefault="00704331" w:rsidP="00704331">
      <w:pPr>
        <w:pStyle w:val="a9"/>
      </w:pPr>
      <w:r>
        <w:t xml:space="preserve">Основная задача ФГАИС Молодежь России состоит в поддержке молодежных инициатив, развитии молодежной политики, и реализации государственных программ и проектов в сфере молодежи. Организация проводит широкий спектр деятельности, включая поддержку молодежных организаций, развитие молодежных центров, организацию молодежных форумов, фестивалей, семинаров, тренингов, и других мероприятий, направленных на развитие молодежного движения и поддержку молодежных инициатив. </w:t>
      </w:r>
      <w:r w:rsidRPr="00C21DAD">
        <w:t xml:space="preserve">Однако, для создания мероприятий на базе данной платформы необходимо быть партнером ФГАИС </w:t>
      </w:r>
      <w:r>
        <w:t>«</w:t>
      </w:r>
      <w:r w:rsidRPr="00C21DAD">
        <w:t>Молодежь России</w:t>
      </w:r>
      <w:r>
        <w:t>»</w:t>
      </w:r>
      <w:r w:rsidRPr="00C21DAD">
        <w:t xml:space="preserve"> и иметь аккаунт администратора. Кроме того, организация </w:t>
      </w:r>
      <w:r>
        <w:t>малых</w:t>
      </w:r>
      <w:r w:rsidRPr="00C21DAD">
        <w:t xml:space="preserve"> мероприятий на данной платформе может быть затруднительной из-за ориентации на массовые мероприятия.</w:t>
      </w:r>
      <w:r>
        <w:t xml:space="preserve"> </w:t>
      </w:r>
      <w:r w:rsidRPr="00FA6059">
        <w:rPr>
          <w:highlight w:val="yellow"/>
        </w:rPr>
        <w:t>[</w:t>
      </w:r>
      <w:r w:rsidRPr="005B1ABF">
        <w:rPr>
          <w:highlight w:val="yellow"/>
          <w:lang w:val="en-US"/>
        </w:rPr>
        <w:t>https</w:t>
      </w:r>
      <w:r w:rsidRPr="00FA6059">
        <w:rPr>
          <w:highlight w:val="yellow"/>
        </w:rPr>
        <w:t>://</w:t>
      </w:r>
      <w:r w:rsidRPr="005B1ABF">
        <w:rPr>
          <w:highlight w:val="yellow"/>
          <w:lang w:val="en-US"/>
        </w:rPr>
        <w:t>myrosmol</w:t>
      </w:r>
      <w:r w:rsidRPr="00FA6059">
        <w:rPr>
          <w:highlight w:val="yellow"/>
        </w:rPr>
        <w:t>.</w:t>
      </w:r>
      <w:r w:rsidRPr="005B1ABF">
        <w:rPr>
          <w:highlight w:val="yellow"/>
          <w:lang w:val="en-US"/>
        </w:rPr>
        <w:t>ru</w:t>
      </w:r>
      <w:r w:rsidRPr="00FA6059">
        <w:rPr>
          <w:highlight w:val="yellow"/>
        </w:rPr>
        <w:t>/</w:t>
      </w:r>
      <w:r w:rsidRPr="005B1ABF">
        <w:rPr>
          <w:highlight w:val="yellow"/>
          <w:lang w:val="en-US"/>
        </w:rPr>
        <w:t>measures</w:t>
      </w:r>
      <w:r w:rsidRPr="00FA6059">
        <w:rPr>
          <w:highlight w:val="yellow"/>
        </w:rPr>
        <w:t>]</w:t>
      </w:r>
    </w:p>
    <w:p w14:paraId="1E89BE85" w14:textId="77777777" w:rsidR="00704331" w:rsidRDefault="00704331" w:rsidP="00FA78B6">
      <w:pPr>
        <w:pStyle w:val="a9"/>
        <w:rPr>
          <w:highlight w:val="red"/>
        </w:rPr>
      </w:pPr>
    </w:p>
    <w:p w14:paraId="53895E3E" w14:textId="45D1A7B5" w:rsidR="009B5327" w:rsidRDefault="00457711" w:rsidP="009B5327">
      <w:pPr>
        <w:pStyle w:val="23"/>
      </w:pPr>
      <w:r>
        <w:t xml:space="preserve">1.6 </w:t>
      </w:r>
      <w:r w:rsidR="009B5327">
        <w:t>Требования к ролям и правам доступа</w:t>
      </w:r>
    </w:p>
    <w:p w14:paraId="57F15D8B" w14:textId="77777777" w:rsidR="009B5327" w:rsidRDefault="009B5327" w:rsidP="009B5327">
      <w:pPr>
        <w:pStyle w:val="a9"/>
      </w:pPr>
      <w:r>
        <w:t>При разработке мобильного приложения для регистрации на мероприятия необходимо учитывать различия в функционале и правах доступа для разных типов пользователей.</w:t>
      </w:r>
    </w:p>
    <w:p w14:paraId="619E8259" w14:textId="77777777" w:rsidR="009B5327" w:rsidRDefault="009B5327" w:rsidP="009B5327">
      <w:pPr>
        <w:pStyle w:val="a9"/>
      </w:pPr>
      <w:r>
        <w:t>Первый тип пользователя - студент, который может просматривать доступные мероприятия, выбирать и регистрироваться на них, а также подтверждать свое присутствие на мероприятии.</w:t>
      </w:r>
    </w:p>
    <w:p w14:paraId="18FB7CE8" w14:textId="77777777" w:rsidR="009B5327" w:rsidRDefault="009B5327" w:rsidP="009B5327">
      <w:pPr>
        <w:pStyle w:val="a9"/>
      </w:pPr>
      <w:r>
        <w:t xml:space="preserve">Второй тип пользователя - ответственный за мероприятие, который может регистрироваться на мероприятия в качестве ответственных, просматривать информацию о мероприятиях. Также данному пользователю доступны возможности просмотра списка зарегистрированных студентов на мероприятие и подтверждение их присутствия на мероприятии. </w:t>
      </w:r>
    </w:p>
    <w:p w14:paraId="02F38B54" w14:textId="2B62EAB7" w:rsidR="009B5327" w:rsidRDefault="009B5327" w:rsidP="009B5327">
      <w:pPr>
        <w:pStyle w:val="a9"/>
      </w:pPr>
      <w:r>
        <w:t>Роли и функции пользователей представлены в таблице 1.4.</w:t>
      </w:r>
    </w:p>
    <w:p w14:paraId="5434CE16" w14:textId="77777777" w:rsidR="009B5327" w:rsidRDefault="009B5327" w:rsidP="009B5327">
      <w:pPr>
        <w:pStyle w:val="a9"/>
        <w:ind w:left="709" w:firstLine="0"/>
      </w:pPr>
    </w:p>
    <w:p w14:paraId="08D30128" w14:textId="4FEA46F0" w:rsidR="009B5327" w:rsidRDefault="009B5327" w:rsidP="009B5327">
      <w:pPr>
        <w:pStyle w:val="a9"/>
        <w:ind w:left="709" w:firstLine="0"/>
      </w:pPr>
      <w:r>
        <w:lastRenderedPageBreak/>
        <w:t>Таблица 1.4 – Роли и функции пользователей</w:t>
      </w:r>
    </w:p>
    <w:tbl>
      <w:tblPr>
        <w:tblStyle w:val="af0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985"/>
        <w:gridCol w:w="6070"/>
      </w:tblGrid>
      <w:tr w:rsidR="009B5327" w14:paraId="6026840A" w14:textId="77777777" w:rsidTr="009B532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19E0" w14:textId="77777777" w:rsidR="009B5327" w:rsidRDefault="009B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5EA6" w14:textId="77777777" w:rsidR="009B5327" w:rsidRDefault="009B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Подсистема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C998" w14:textId="77777777" w:rsidR="009B5327" w:rsidRDefault="009B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9B5327" w14:paraId="1CD3F892" w14:textId="77777777" w:rsidTr="009B5327"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59D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374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F5D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9B5327" w14:paraId="672F0261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3CD1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07D5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62F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9B5327" w14:paraId="4BE22F0E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B37F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56F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708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9B5327" w14:paraId="57651312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40C8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11B6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935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9B5327" w14:paraId="4FEC3E14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88A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C7D2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39F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</w:t>
            </w:r>
          </w:p>
        </w:tc>
      </w:tr>
      <w:tr w:rsidR="009B5327" w14:paraId="37056986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74A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73B3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489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 в качестве участника</w:t>
            </w:r>
          </w:p>
        </w:tc>
      </w:tr>
      <w:tr w:rsidR="009B5327" w14:paraId="6E41D979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E1B0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1A0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6E5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 в качестве зрителя</w:t>
            </w:r>
          </w:p>
        </w:tc>
      </w:tr>
      <w:tr w:rsidR="009B5327" w14:paraId="3926A863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E22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D5D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EFA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9B5327" w14:paraId="565FFB5C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6C0F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4DBB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6A4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9B5327" w14:paraId="3FFE3BEC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AE2E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F494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BEE3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демонстрация уникального идентификатора участника мероприятия</w:t>
            </w:r>
          </w:p>
        </w:tc>
      </w:tr>
      <w:tr w:rsidR="009B5327" w14:paraId="50BE0ED5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DB05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D64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A31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уникального идентификатора</w:t>
            </w:r>
          </w:p>
        </w:tc>
      </w:tr>
      <w:tr w:rsidR="009B5327" w14:paraId="2C2C0478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BCFA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B18E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50A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уникального идентификатора</w:t>
            </w:r>
          </w:p>
        </w:tc>
      </w:tr>
      <w:tr w:rsidR="009B5327" w14:paraId="53616AD7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4409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EC84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58E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мероприятия в календарь смартфона</w:t>
            </w:r>
          </w:p>
        </w:tc>
      </w:tr>
      <w:tr w:rsidR="009B5327" w14:paraId="4BA9BF96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CA5C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09DC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D1D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 регистрации на мероприятие</w:t>
            </w:r>
          </w:p>
        </w:tc>
      </w:tr>
      <w:tr w:rsidR="009B5327" w14:paraId="7C72C207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AF1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D7C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BFA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9B5327" w14:paraId="2FBCB64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837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1A4D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088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логина и пароля</w:t>
            </w:r>
          </w:p>
        </w:tc>
      </w:tr>
      <w:tr w:rsidR="009B5327" w14:paraId="7CC8137B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A759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E4F5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9D1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9B5327" w14:paraId="42AD95CD" w14:textId="77777777" w:rsidTr="009B5327"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424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 за мероприятие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991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13A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9B5327" w14:paraId="21220C55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8A78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08A0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75D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9B5327" w14:paraId="27EF860B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FCE1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1ADC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B2D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мероприятие в качестве ответственного</w:t>
            </w:r>
          </w:p>
        </w:tc>
      </w:tr>
      <w:tr w:rsidR="009B5327" w14:paraId="28248F1B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61B7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8FC1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30B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9B5327" w14:paraId="33467BC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2B70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3840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7C4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</w:t>
            </w:r>
          </w:p>
        </w:tc>
      </w:tr>
      <w:tr w:rsidR="009B5327" w14:paraId="5DA532C1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83B9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3F59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74F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9B5327" w14:paraId="28B9D1F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8EC6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1B6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A69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9B5327" w14:paraId="74EBF7A4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9964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7D51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6104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логина и пароля</w:t>
            </w:r>
          </w:p>
        </w:tc>
      </w:tr>
      <w:tr w:rsidR="009B5327" w14:paraId="23C62819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84C1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A50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0BB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9B5327" w14:paraId="054ECAB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1EE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32E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771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необходимого мероприятия</w:t>
            </w:r>
          </w:p>
        </w:tc>
      </w:tr>
      <w:tr w:rsidR="009B5327" w14:paraId="223577D8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46C6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B10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B1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считывание уникальный код участника студента</w:t>
            </w:r>
          </w:p>
        </w:tc>
      </w:tr>
      <w:tr w:rsidR="009B5327" w14:paraId="2B2FE5C4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5C4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8F71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6C8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присутствие участника</w:t>
            </w:r>
          </w:p>
        </w:tc>
      </w:tr>
      <w:tr w:rsidR="009B5327" w14:paraId="1B27E767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5EC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CD1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E2E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9B5327" w14:paraId="37E00120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51D5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30CB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F84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9B5327" w14:paraId="7EDF389A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7F9D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8CFC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C5E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по выбранному мероприятию</w:t>
            </w:r>
          </w:p>
        </w:tc>
      </w:tr>
    </w:tbl>
    <w:p w14:paraId="548B736A" w14:textId="79505D67" w:rsidR="009B5327" w:rsidRDefault="009B5327" w:rsidP="009B5327">
      <w:pPr>
        <w:pStyle w:val="a9"/>
      </w:pPr>
    </w:p>
    <w:p w14:paraId="1B1C31BB" w14:textId="18EB396D" w:rsidR="00345B8C" w:rsidRDefault="00345B8C" w:rsidP="00345B8C">
      <w:pPr>
        <w:pStyle w:val="23"/>
      </w:pPr>
      <w:r w:rsidRPr="00345B8C">
        <w:t>1.</w:t>
      </w:r>
      <w:r>
        <w:t>7</w:t>
      </w:r>
      <w:r w:rsidRPr="00345B8C">
        <w:t xml:space="preserve"> Функциональное назначение системы</w:t>
      </w:r>
    </w:p>
    <w:p w14:paraId="2D2036A5" w14:textId="0EADB1F4" w:rsidR="00345B8C" w:rsidRDefault="00C038EF" w:rsidP="009B5327">
      <w:pPr>
        <w:pStyle w:val="a9"/>
      </w:pPr>
      <w:r w:rsidRPr="00C038EF">
        <w:t>Функциональное назначение приложения представлено в виде нотации IDEF0. Эта графическая модель используется для описания функций системы, их взаимодействия и зависимостей.</w:t>
      </w:r>
      <w:r>
        <w:t xml:space="preserve"> Для в</w:t>
      </w:r>
      <w:r w:rsidRPr="00C038EF">
        <w:t>изуализаци</w:t>
      </w:r>
      <w:r>
        <w:t>и</w:t>
      </w:r>
      <w:r w:rsidRPr="00C038EF">
        <w:t xml:space="preserve"> </w:t>
      </w:r>
      <w:r>
        <w:t>данной</w:t>
      </w:r>
      <w:r w:rsidRPr="00C038EF">
        <w:t xml:space="preserve"> схемы </w:t>
      </w:r>
      <w:r>
        <w:t>использовалась программа для построения процессов</w:t>
      </w:r>
      <w:r w:rsidRPr="00C038EF">
        <w:t xml:space="preserve"> Ramus</w:t>
      </w:r>
      <w:r w:rsidR="00E96D9E">
        <w:t>.</w:t>
      </w:r>
    </w:p>
    <w:p w14:paraId="04862BA1" w14:textId="77777777" w:rsidR="004D5B93" w:rsidRDefault="004D5B93" w:rsidP="004D5B93">
      <w:pPr>
        <w:pStyle w:val="a9"/>
      </w:pPr>
      <w:r>
        <w:t>Описание контекста модели:</w:t>
      </w:r>
    </w:p>
    <w:p w14:paraId="2A447969" w14:textId="0634AC18" w:rsidR="004D5B93" w:rsidRDefault="004D5B93" w:rsidP="004D5B93">
      <w:pPr>
        <w:pStyle w:val="a9"/>
        <w:numPr>
          <w:ilvl w:val="0"/>
          <w:numId w:val="27"/>
        </w:numPr>
        <w:ind w:left="0" w:firstLine="709"/>
      </w:pPr>
      <w:r>
        <w:t xml:space="preserve">предмет моделирования – </w:t>
      </w:r>
      <w:r>
        <w:t>регистрация и подтверждение присутствия студентов на мероприятии</w:t>
      </w:r>
      <w:r w:rsidR="00FF40AE">
        <w:t>;</w:t>
      </w:r>
    </w:p>
    <w:p w14:paraId="1FF28B47" w14:textId="6F998F1D" w:rsidR="004D5B93" w:rsidRDefault="004D5B93" w:rsidP="004D5B93">
      <w:pPr>
        <w:pStyle w:val="a9"/>
        <w:numPr>
          <w:ilvl w:val="0"/>
          <w:numId w:val="27"/>
        </w:numPr>
        <w:ind w:left="0" w:firstLine="709"/>
      </w:pPr>
      <w:r>
        <w:t xml:space="preserve">область моделирования – модель охватывает процессы, связанные </w:t>
      </w:r>
      <w:r>
        <w:t>проведением мероприятий</w:t>
      </w:r>
      <w:r w:rsidR="00FF40AE">
        <w:t>;</w:t>
      </w:r>
    </w:p>
    <w:p w14:paraId="14A0CAE8" w14:textId="1133B97A" w:rsidR="00C038EF" w:rsidRDefault="004D5B93" w:rsidP="004D5B93">
      <w:pPr>
        <w:pStyle w:val="a9"/>
        <w:numPr>
          <w:ilvl w:val="0"/>
          <w:numId w:val="27"/>
        </w:numPr>
        <w:ind w:left="0" w:firstLine="709"/>
      </w:pPr>
      <w:r>
        <w:t xml:space="preserve">точка зрения – </w:t>
      </w:r>
      <w:r w:rsidR="0033403D">
        <w:t>студенты и ответственные за мероприятия</w:t>
      </w:r>
      <w:r>
        <w:t>.</w:t>
      </w:r>
    </w:p>
    <w:p w14:paraId="39AC8109" w14:textId="77777777" w:rsidR="00B4309D" w:rsidRDefault="00B4309D" w:rsidP="00B4309D">
      <w:pPr>
        <w:pStyle w:val="a9"/>
      </w:pPr>
    </w:p>
    <w:p w14:paraId="65194C50" w14:textId="2516A927" w:rsidR="00B4309D" w:rsidRDefault="00B4309D" w:rsidP="00B4309D">
      <w:pPr>
        <w:pStyle w:val="a9"/>
      </w:pPr>
      <w:r>
        <w:t xml:space="preserve">На рисунке </w:t>
      </w:r>
      <w:r w:rsidRPr="00D376D6">
        <w:rPr>
          <w:highlight w:val="yellow"/>
        </w:rPr>
        <w:t>1</w:t>
      </w:r>
      <w:r w:rsidR="00ED7D39">
        <w:t>.1</w:t>
      </w:r>
      <w:r>
        <w:t xml:space="preserve"> представлен общий процесс разрабатываемой системы. Данный блок декомпозируется на процессы авторизации в системе, отображения мероприятий, регистрации на них и последующего подтверждения физического присутствия на событии.</w:t>
      </w:r>
    </w:p>
    <w:p w14:paraId="16917A19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3E66B52" wp14:editId="4BE2FA06">
            <wp:extent cx="5924527" cy="41027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CD2C" w14:textId="09DC8223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Pr="00D376D6">
        <w:rPr>
          <w:highlight w:val="yellow"/>
        </w:rPr>
        <w:t>1</w:t>
      </w:r>
      <w:r w:rsidR="00ED7D39" w:rsidRPr="00ED7D39">
        <w:t>.1</w:t>
      </w:r>
      <w:r>
        <w:t xml:space="preserve"> – Блок «Регистрация на мероприятия»</w:t>
      </w:r>
    </w:p>
    <w:p w14:paraId="079D04C1" w14:textId="77777777" w:rsidR="00B4309D" w:rsidRDefault="00B4309D" w:rsidP="00B4309D">
      <w:pPr>
        <w:pStyle w:val="a9"/>
        <w:ind w:firstLine="0"/>
        <w:jc w:val="center"/>
      </w:pPr>
    </w:p>
    <w:p w14:paraId="2DCC0594" w14:textId="24BFDCD6" w:rsidR="00B4309D" w:rsidRDefault="00B4309D" w:rsidP="00B4309D">
      <w:pPr>
        <w:pStyle w:val="a9"/>
        <w:rPr>
          <w:highlight w:val="yellow"/>
        </w:rPr>
      </w:pPr>
      <w:r>
        <w:lastRenderedPageBreak/>
        <w:t xml:space="preserve">Декомпозиция блока А0 представлена на рисунке </w:t>
      </w:r>
      <w:r w:rsidR="00ED7D39">
        <w:t>1.</w:t>
      </w:r>
      <w:r w:rsidRPr="007F0144">
        <w:rPr>
          <w:highlight w:val="yellow"/>
        </w:rPr>
        <w:t>2</w:t>
      </w:r>
      <w:r>
        <w:t xml:space="preserve">. </w:t>
      </w:r>
      <w:r w:rsidRPr="00F84817">
        <w:t>Данный процесс декомпозируется на четыре подпроцесса:</w:t>
      </w:r>
    </w:p>
    <w:p w14:paraId="06FED1B7" w14:textId="77777777" w:rsidR="00B4309D" w:rsidRDefault="00B4309D" w:rsidP="00B4309D">
      <w:pPr>
        <w:pStyle w:val="a9"/>
        <w:numPr>
          <w:ilvl w:val="0"/>
          <w:numId w:val="29"/>
        </w:numPr>
        <w:ind w:left="0" w:firstLine="709"/>
      </w:pPr>
      <w:r>
        <w:t>Авторизоваться в системе.</w:t>
      </w:r>
    </w:p>
    <w:p w14:paraId="78C00FE0" w14:textId="77777777" w:rsidR="00B4309D" w:rsidRDefault="00B4309D" w:rsidP="00B4309D">
      <w:pPr>
        <w:pStyle w:val="a9"/>
      </w:pPr>
      <w:r>
        <w:t xml:space="preserve">Данный процесс описывает способы авторизации пользователя в модуле информационной системы для получения возможностей дальнейшего взаимодействия с ним. </w:t>
      </w:r>
    </w:p>
    <w:p w14:paraId="7B2DFFA1" w14:textId="77777777" w:rsidR="00B4309D" w:rsidRDefault="00B4309D" w:rsidP="00B4309D">
      <w:pPr>
        <w:pStyle w:val="a9"/>
        <w:numPr>
          <w:ilvl w:val="0"/>
          <w:numId w:val="29"/>
        </w:numPr>
        <w:ind w:left="0" w:firstLine="709"/>
      </w:pPr>
      <w:r>
        <w:t>Отобразить мероприятия.</w:t>
      </w:r>
    </w:p>
    <w:p w14:paraId="2EB4BC0D" w14:textId="77777777" w:rsidR="00B4309D" w:rsidRDefault="00B4309D" w:rsidP="00B4309D">
      <w:pPr>
        <w:pStyle w:val="a9"/>
      </w:pPr>
      <w:r>
        <w:t xml:space="preserve">Данный процесс описывает набор действий пользователя с мероприятиями. </w:t>
      </w:r>
    </w:p>
    <w:p w14:paraId="669EFC3D" w14:textId="77777777" w:rsidR="00B4309D" w:rsidRDefault="00B4309D" w:rsidP="00B4309D">
      <w:pPr>
        <w:pStyle w:val="a9"/>
        <w:numPr>
          <w:ilvl w:val="0"/>
          <w:numId w:val="29"/>
        </w:numPr>
        <w:ind w:left="0" w:firstLine="709"/>
      </w:pPr>
      <w:r>
        <w:t xml:space="preserve">Зарегистрироваться на мероприятие. </w:t>
      </w:r>
    </w:p>
    <w:p w14:paraId="7C3F8EDE" w14:textId="77777777" w:rsidR="00B4309D" w:rsidRDefault="00B4309D" w:rsidP="00B4309D">
      <w:pPr>
        <w:pStyle w:val="a9"/>
      </w:pPr>
      <w:r>
        <w:t xml:space="preserve">Процесс включает в себя этапы, доступные пользователю при прохождении процедуры регистрации на мероприятие. </w:t>
      </w:r>
    </w:p>
    <w:p w14:paraId="2D58CB44" w14:textId="77777777" w:rsidR="00B4309D" w:rsidRDefault="00B4309D" w:rsidP="00B4309D">
      <w:pPr>
        <w:pStyle w:val="a9"/>
        <w:numPr>
          <w:ilvl w:val="0"/>
          <w:numId w:val="29"/>
        </w:numPr>
        <w:ind w:left="0" w:firstLine="709"/>
      </w:pPr>
      <w:r>
        <w:t>Подтвердить присутствие.</w:t>
      </w:r>
    </w:p>
    <w:p w14:paraId="427AC9D8" w14:textId="77777777" w:rsidR="00B4309D" w:rsidRPr="00200405" w:rsidRDefault="00B4309D" w:rsidP="00B4309D">
      <w:pPr>
        <w:pStyle w:val="a9"/>
      </w:pPr>
      <w:r>
        <w:t>Процесс описывает действия ответственного за мероприятие при выполнении процедуры подтверждения фактического присутствия зарегистрированного студента на мероприятии.</w:t>
      </w:r>
    </w:p>
    <w:p w14:paraId="7B9E2AA6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BF51F1E" wp14:editId="27A517DE">
            <wp:extent cx="5924527" cy="410273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1192" w14:textId="46136715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D376D6">
        <w:rPr>
          <w:highlight w:val="yellow"/>
        </w:rPr>
        <w:t>2</w:t>
      </w:r>
      <w:r>
        <w:t xml:space="preserve"> – Блок «Регистрация на мероприятия»</w:t>
      </w:r>
    </w:p>
    <w:p w14:paraId="3ECA0434" w14:textId="77777777" w:rsidR="00B4309D" w:rsidRDefault="00B4309D" w:rsidP="00B4309D">
      <w:pPr>
        <w:pStyle w:val="a9"/>
        <w:ind w:firstLine="0"/>
        <w:jc w:val="center"/>
      </w:pPr>
    </w:p>
    <w:p w14:paraId="67100399" w14:textId="7166625F" w:rsidR="00B4309D" w:rsidRDefault="00B4309D" w:rsidP="00B4309D">
      <w:pPr>
        <w:pStyle w:val="a9"/>
      </w:pPr>
      <w:r>
        <w:t xml:space="preserve">На рисунке </w:t>
      </w:r>
      <w:r w:rsidR="00ED7D39">
        <w:t>1.</w:t>
      </w:r>
      <w:r w:rsidRPr="00DB7791">
        <w:rPr>
          <w:highlight w:val="yellow"/>
        </w:rPr>
        <w:t>3</w:t>
      </w:r>
      <w:r>
        <w:t xml:space="preserve"> представлена декомпозиция блока А1 «Авторизоваться в системе». </w:t>
      </w:r>
    </w:p>
    <w:p w14:paraId="6C66F413" w14:textId="77777777" w:rsidR="00B4309D" w:rsidRDefault="00B4309D" w:rsidP="00B4309D">
      <w:pPr>
        <w:pStyle w:val="a9"/>
      </w:pPr>
      <w:r w:rsidRPr="00F84817">
        <w:t xml:space="preserve">Данный процесс декомпозируется на </w:t>
      </w:r>
      <w:r>
        <w:t>два</w:t>
      </w:r>
      <w:r w:rsidRPr="00F84817">
        <w:t xml:space="preserve"> </w:t>
      </w:r>
      <w:r>
        <w:t>этапа</w:t>
      </w:r>
      <w:r w:rsidRPr="00F84817">
        <w:t>:</w:t>
      </w:r>
    </w:p>
    <w:p w14:paraId="44AE6188" w14:textId="77777777" w:rsidR="00B4309D" w:rsidRDefault="00B4309D" w:rsidP="00B4309D">
      <w:pPr>
        <w:pStyle w:val="a9"/>
        <w:numPr>
          <w:ilvl w:val="0"/>
          <w:numId w:val="30"/>
        </w:numPr>
        <w:ind w:left="0" w:firstLine="709"/>
      </w:pPr>
      <w:r>
        <w:t>Авторизоваться с помощью логина и пароля.</w:t>
      </w:r>
    </w:p>
    <w:p w14:paraId="70E07625" w14:textId="77777777" w:rsidR="00B4309D" w:rsidRDefault="00B4309D" w:rsidP="00B4309D">
      <w:pPr>
        <w:pStyle w:val="a9"/>
      </w:pPr>
      <w:r>
        <w:t xml:space="preserve">Студент и ответственный за мероприятие вводят данные от аккаунта в соответствующие поля в приложении. После система производит процесс валидации введенных данных и связывается с сервером ИС «Рейтинг </w:t>
      </w:r>
      <w:r>
        <w:lastRenderedPageBreak/>
        <w:t xml:space="preserve">студентов». </w:t>
      </w:r>
      <w:r w:rsidRPr="00840CB7">
        <w:t>Информационная система проверяет введенные пользователем данные и на основании присвоенной в базе данных роли выдает соответствующий доступ к возможностям программного модуля: для студента – возможность регистрации на мероприятия, для ответственного – возможность подтверждения фактического присутствия участника.</w:t>
      </w:r>
    </w:p>
    <w:p w14:paraId="6E215E2D" w14:textId="77777777" w:rsidR="00B4309D" w:rsidRDefault="00B4309D" w:rsidP="00B4309D">
      <w:pPr>
        <w:pStyle w:val="a9"/>
        <w:numPr>
          <w:ilvl w:val="0"/>
          <w:numId w:val="30"/>
        </w:numPr>
        <w:ind w:left="0" w:firstLine="709"/>
      </w:pPr>
      <w:r>
        <w:t>Авторизоваться через Кампус.</w:t>
      </w:r>
    </w:p>
    <w:p w14:paraId="1126E48E" w14:textId="77777777" w:rsidR="00B4309D" w:rsidRDefault="00B4309D" w:rsidP="00B4309D">
      <w:pPr>
        <w:pStyle w:val="a9"/>
      </w:pPr>
      <w:r>
        <w:t>Студент и ответственный за мероприятие используют данные от аккаунта Кампуса для авторизации в мобильном приложении. В зависимости от полученного результата приложение выдает соответствующий доступ к возможностям.</w:t>
      </w:r>
    </w:p>
    <w:p w14:paraId="1C1AC6F9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BEAA0DB" wp14:editId="5041161C">
            <wp:extent cx="6044000" cy="418547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000" cy="41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F874" w14:textId="7FD8DD3B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933F2B">
        <w:rPr>
          <w:highlight w:val="yellow"/>
        </w:rPr>
        <w:t>3</w:t>
      </w:r>
      <w:r>
        <w:t xml:space="preserve"> – Детализация блока «Авторизоваться в системе»</w:t>
      </w:r>
    </w:p>
    <w:p w14:paraId="78FB443E" w14:textId="77777777" w:rsidR="00B4309D" w:rsidRDefault="00B4309D" w:rsidP="00B4309D">
      <w:pPr>
        <w:pStyle w:val="a9"/>
        <w:ind w:firstLine="0"/>
        <w:jc w:val="center"/>
      </w:pPr>
    </w:p>
    <w:p w14:paraId="5A75F103" w14:textId="3DAC110D" w:rsidR="00B4309D" w:rsidRDefault="00B4309D" w:rsidP="00B4309D">
      <w:pPr>
        <w:pStyle w:val="a9"/>
      </w:pPr>
      <w:r>
        <w:t xml:space="preserve">На рисунке </w:t>
      </w:r>
      <w:r w:rsidR="00ED7D39">
        <w:t>1.</w:t>
      </w:r>
      <w:r w:rsidRPr="00EC52E2">
        <w:rPr>
          <w:highlight w:val="yellow"/>
        </w:rPr>
        <w:t>4</w:t>
      </w:r>
      <w:r>
        <w:t xml:space="preserve"> представлена декомпозиция процесса А2 «Отобразить мероприятия». </w:t>
      </w:r>
    </w:p>
    <w:p w14:paraId="79ABEEE8" w14:textId="77777777" w:rsidR="00B4309D" w:rsidRDefault="00B4309D" w:rsidP="00B4309D">
      <w:pPr>
        <w:pStyle w:val="a9"/>
      </w:pPr>
      <w:r w:rsidRPr="00F84817">
        <w:t xml:space="preserve">Данный процесс декомпозируется на </w:t>
      </w:r>
      <w:r>
        <w:t>четыре</w:t>
      </w:r>
      <w:r w:rsidRPr="00F84817">
        <w:t xml:space="preserve"> </w:t>
      </w:r>
      <w:r>
        <w:t>этапа</w:t>
      </w:r>
      <w:r w:rsidRPr="00F84817">
        <w:t>:</w:t>
      </w:r>
    </w:p>
    <w:p w14:paraId="53F92CEC" w14:textId="77777777" w:rsidR="00B4309D" w:rsidRDefault="00B4309D" w:rsidP="00B4309D">
      <w:pPr>
        <w:pStyle w:val="a9"/>
        <w:numPr>
          <w:ilvl w:val="0"/>
          <w:numId w:val="31"/>
        </w:numPr>
        <w:ind w:left="0" w:firstLine="709"/>
      </w:pPr>
      <w:r>
        <w:t>Открыть список мероприятий.</w:t>
      </w:r>
    </w:p>
    <w:p w14:paraId="193D3047" w14:textId="77777777" w:rsidR="00B4309D" w:rsidRDefault="00B4309D" w:rsidP="00B4309D">
      <w:pPr>
        <w:pStyle w:val="a9"/>
      </w:pPr>
      <w:r>
        <w:t xml:space="preserve">Приложение получает перечень актуальных мероприятий и собирает их в список. Данный список отображается авторизованному студенту. </w:t>
      </w:r>
    </w:p>
    <w:p w14:paraId="5B71E5C3" w14:textId="77777777" w:rsidR="00B4309D" w:rsidRDefault="00B4309D" w:rsidP="00B4309D">
      <w:pPr>
        <w:pStyle w:val="a9"/>
        <w:numPr>
          <w:ilvl w:val="0"/>
          <w:numId w:val="31"/>
        </w:numPr>
        <w:ind w:left="0" w:firstLine="709"/>
      </w:pPr>
      <w:r>
        <w:t>Отфильтровать мероприятия.</w:t>
      </w:r>
    </w:p>
    <w:p w14:paraId="3B885F1A" w14:textId="77777777" w:rsidR="00B4309D" w:rsidRDefault="00B4309D" w:rsidP="00B4309D">
      <w:pPr>
        <w:pStyle w:val="a9"/>
      </w:pPr>
      <w:r>
        <w:t>Пользователь применяет фильтр мероприятий по необходимому критерию.</w:t>
      </w:r>
    </w:p>
    <w:p w14:paraId="79B54C8C" w14:textId="77777777" w:rsidR="00B4309D" w:rsidRDefault="00B4309D" w:rsidP="00B4309D">
      <w:pPr>
        <w:pStyle w:val="a9"/>
        <w:numPr>
          <w:ilvl w:val="0"/>
          <w:numId w:val="31"/>
        </w:numPr>
        <w:ind w:left="0" w:firstLine="709"/>
      </w:pPr>
      <w:r>
        <w:t>Найти определенное мероприятие.</w:t>
      </w:r>
    </w:p>
    <w:p w14:paraId="3B468A79" w14:textId="77777777" w:rsidR="00B4309D" w:rsidRDefault="00B4309D" w:rsidP="00B4309D">
      <w:pPr>
        <w:pStyle w:val="a9"/>
      </w:pPr>
      <w:r>
        <w:t xml:space="preserve">Пользователь применяет механизм поиска по названию для получения необходимого мероприятия. </w:t>
      </w:r>
    </w:p>
    <w:p w14:paraId="1C3B284A" w14:textId="77777777" w:rsidR="00B4309D" w:rsidRDefault="00B4309D" w:rsidP="00B4309D">
      <w:pPr>
        <w:pStyle w:val="a9"/>
        <w:numPr>
          <w:ilvl w:val="0"/>
          <w:numId w:val="31"/>
        </w:numPr>
        <w:ind w:left="0" w:firstLine="709"/>
      </w:pPr>
      <w:r>
        <w:lastRenderedPageBreak/>
        <w:t>Выбрать мероприятие.</w:t>
      </w:r>
    </w:p>
    <w:p w14:paraId="24855AAD" w14:textId="77777777" w:rsidR="00B4309D" w:rsidRDefault="00B4309D" w:rsidP="00B4309D">
      <w:pPr>
        <w:pStyle w:val="a9"/>
      </w:pPr>
      <w:r>
        <w:t>Пользователь выбирает необходимое мероприятие для просмотра подробной информации о нем.</w:t>
      </w:r>
    </w:p>
    <w:p w14:paraId="2AF476BD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444D66A9" wp14:editId="6A7F06B3">
            <wp:extent cx="5939863" cy="411335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63" cy="41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0CF8" w14:textId="0D16F9DD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591E20">
        <w:rPr>
          <w:highlight w:val="yellow"/>
        </w:rPr>
        <w:t>4</w:t>
      </w:r>
      <w:r>
        <w:t xml:space="preserve"> – Детализация блока «Отобразить мероприятия»</w:t>
      </w:r>
    </w:p>
    <w:p w14:paraId="550A7DE7" w14:textId="77777777" w:rsidR="00B4309D" w:rsidRDefault="00B4309D" w:rsidP="00B4309D">
      <w:pPr>
        <w:pStyle w:val="a9"/>
        <w:ind w:firstLine="0"/>
        <w:jc w:val="center"/>
      </w:pPr>
    </w:p>
    <w:p w14:paraId="0E8CF1D8" w14:textId="457C5A78" w:rsidR="00B4309D" w:rsidRDefault="00B4309D" w:rsidP="00B4309D">
      <w:pPr>
        <w:pStyle w:val="a9"/>
      </w:pPr>
      <w:r>
        <w:t xml:space="preserve">На рисунке </w:t>
      </w:r>
      <w:r w:rsidR="00ED7D39">
        <w:t>1.</w:t>
      </w:r>
      <w:r w:rsidRPr="00026AE1">
        <w:rPr>
          <w:highlight w:val="yellow"/>
        </w:rPr>
        <w:t>5</w:t>
      </w:r>
      <w:r>
        <w:t xml:space="preserve"> представлена декомпозиция процесса А3 «Зарегистрироваться на мероприятие». </w:t>
      </w:r>
    </w:p>
    <w:p w14:paraId="5026A6A9" w14:textId="77777777" w:rsidR="00B4309D" w:rsidRDefault="00B4309D" w:rsidP="00B4309D">
      <w:pPr>
        <w:pStyle w:val="a9"/>
      </w:pPr>
      <w:r w:rsidRPr="00F84817">
        <w:t xml:space="preserve">Данный процесс декомпозируется на </w:t>
      </w:r>
      <w:r>
        <w:t>четыре</w:t>
      </w:r>
      <w:r w:rsidRPr="00F84817">
        <w:t xml:space="preserve"> </w:t>
      </w:r>
      <w:r>
        <w:t>этапа</w:t>
      </w:r>
      <w:r w:rsidRPr="00F84817">
        <w:t>:</w:t>
      </w:r>
    </w:p>
    <w:p w14:paraId="75D48E43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>Пройти регистрацию на мероприятие.</w:t>
      </w:r>
    </w:p>
    <w:p w14:paraId="76629D9E" w14:textId="77777777" w:rsidR="00B4309D" w:rsidRDefault="00B4309D" w:rsidP="00B4309D">
      <w:pPr>
        <w:pStyle w:val="a9"/>
      </w:pPr>
      <w:r>
        <w:t>На первом этапе студент проходит процедуру регистрации на выбранное им мероприятие. В результате в систему добавляется запись о регистрации.</w:t>
      </w:r>
    </w:p>
    <w:p w14:paraId="4045AB36" w14:textId="77777777" w:rsidR="00B4309D" w:rsidRDefault="00B4309D" w:rsidP="00B4309D">
      <w:pPr>
        <w:pStyle w:val="a9"/>
      </w:pPr>
      <w:r>
        <w:t xml:space="preserve">После прохождения данного этапа пользователю становятся открыты раннее недоступные процессы. </w:t>
      </w:r>
    </w:p>
    <w:p w14:paraId="4BC61759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>Отменить регистрацию на мероприятие.</w:t>
      </w:r>
    </w:p>
    <w:p w14:paraId="097A9E48" w14:textId="77777777" w:rsidR="00B4309D" w:rsidRDefault="00B4309D" w:rsidP="00B4309D">
      <w:pPr>
        <w:pStyle w:val="a9"/>
      </w:pPr>
      <w:r>
        <w:t xml:space="preserve">Данный процесс удаляет из системы запись пользователя о регистрации. </w:t>
      </w:r>
    </w:p>
    <w:p w14:paraId="4016E7AE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>Добавить мероприятие в календарь смартфона.</w:t>
      </w:r>
    </w:p>
    <w:p w14:paraId="49C2C88A" w14:textId="77777777" w:rsidR="00B4309D" w:rsidRDefault="00B4309D" w:rsidP="00B4309D">
      <w:pPr>
        <w:pStyle w:val="a9"/>
      </w:pPr>
      <w:r>
        <w:t xml:space="preserve">Студент может добавить мероприятие в календарь своего смартфона для создания напоминания. </w:t>
      </w:r>
    </w:p>
    <w:p w14:paraId="5094372A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 xml:space="preserve">Сформировать </w:t>
      </w:r>
      <w:r>
        <w:rPr>
          <w:lang w:val="en-US"/>
        </w:rPr>
        <w:t>QR</w:t>
      </w:r>
      <w:r>
        <w:t>-код.</w:t>
      </w:r>
    </w:p>
    <w:p w14:paraId="611528B6" w14:textId="77777777" w:rsidR="00B4309D" w:rsidRDefault="00B4309D" w:rsidP="00B4309D">
      <w:pPr>
        <w:pStyle w:val="a9"/>
      </w:pPr>
      <w:r>
        <w:t xml:space="preserve">После прохождения регистрации система формирует уникальный </w:t>
      </w:r>
      <w:r>
        <w:rPr>
          <w:lang w:val="en-US"/>
        </w:rPr>
        <w:t>QR</w:t>
      </w:r>
      <w:r>
        <w:t xml:space="preserve">-код участника мероприятия с ключом пользователя. </w:t>
      </w:r>
    </w:p>
    <w:p w14:paraId="03C7C1E3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 xml:space="preserve">Сохранить </w:t>
      </w:r>
      <w:r>
        <w:rPr>
          <w:lang w:val="en-US"/>
        </w:rPr>
        <w:t>QR</w:t>
      </w:r>
      <w:r>
        <w:t xml:space="preserve">-код в </w:t>
      </w:r>
      <w:r>
        <w:rPr>
          <w:lang w:val="en-US"/>
        </w:rPr>
        <w:t>pdf</w:t>
      </w:r>
      <w:r>
        <w:t>-файл.</w:t>
      </w:r>
    </w:p>
    <w:p w14:paraId="2165C6EE" w14:textId="77777777" w:rsidR="00B4309D" w:rsidRDefault="00B4309D" w:rsidP="00B4309D">
      <w:pPr>
        <w:pStyle w:val="a9"/>
      </w:pPr>
      <w:r>
        <w:t xml:space="preserve">Пользователю доступна возможность сохранить </w:t>
      </w:r>
      <w:r>
        <w:rPr>
          <w:lang w:val="en-US"/>
        </w:rPr>
        <w:t>QR</w:t>
      </w:r>
      <w:r>
        <w:t xml:space="preserve">-код и набор информации о событии на устройство в виде </w:t>
      </w:r>
      <w:r>
        <w:rPr>
          <w:lang w:val="en-US"/>
        </w:rPr>
        <w:t>pdf</w:t>
      </w:r>
      <w:r w:rsidRPr="0042116B">
        <w:t>-</w:t>
      </w:r>
      <w:r>
        <w:t>файла.</w:t>
      </w:r>
    </w:p>
    <w:p w14:paraId="588D6B68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 xml:space="preserve">Отправить </w:t>
      </w:r>
      <w:r>
        <w:rPr>
          <w:lang w:val="en-US"/>
        </w:rPr>
        <w:t>pdf</w:t>
      </w:r>
      <w:r>
        <w:t>-файл в мессенджер.</w:t>
      </w:r>
    </w:p>
    <w:p w14:paraId="445E518B" w14:textId="77777777" w:rsidR="00B4309D" w:rsidRDefault="00B4309D" w:rsidP="00B4309D">
      <w:pPr>
        <w:pStyle w:val="a9"/>
      </w:pPr>
      <w:r>
        <w:lastRenderedPageBreak/>
        <w:t xml:space="preserve">Пользователю доступна возможность отправки </w:t>
      </w:r>
      <w:r>
        <w:rPr>
          <w:lang w:val="en-US"/>
        </w:rPr>
        <w:t>pdf</w:t>
      </w:r>
      <w:r>
        <w:t>-файла в мессенджер или на электронную почту.</w:t>
      </w:r>
    </w:p>
    <w:p w14:paraId="716B1663" w14:textId="77777777" w:rsidR="00B4309D" w:rsidRDefault="00B4309D" w:rsidP="00B4309D">
      <w:pPr>
        <w:pStyle w:val="a9"/>
        <w:numPr>
          <w:ilvl w:val="0"/>
          <w:numId w:val="32"/>
        </w:numPr>
        <w:ind w:left="0" w:firstLine="709"/>
      </w:pPr>
      <w:r>
        <w:t>Посетить мероприятие в указанное время.</w:t>
      </w:r>
    </w:p>
    <w:p w14:paraId="3446CC73" w14:textId="77777777" w:rsidR="00B4309D" w:rsidRPr="0042116B" w:rsidRDefault="00B4309D" w:rsidP="00B4309D">
      <w:pPr>
        <w:pStyle w:val="a9"/>
      </w:pPr>
      <w:r>
        <w:t>Для подтверждения своего фактического присутствия студенту необходимо посетить мероприятие в указанное время.</w:t>
      </w:r>
    </w:p>
    <w:p w14:paraId="1B1E349E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0289052" wp14:editId="41708173">
            <wp:extent cx="5924527" cy="410273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46E5" w14:textId="4EA77680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575909">
        <w:rPr>
          <w:highlight w:val="yellow"/>
        </w:rPr>
        <w:t>5</w:t>
      </w:r>
      <w:r>
        <w:t xml:space="preserve"> – Детализация блока «Зарегистрироваться на мероприятие»</w:t>
      </w:r>
    </w:p>
    <w:p w14:paraId="410DB38E" w14:textId="77777777" w:rsidR="00B4309D" w:rsidRDefault="00B4309D" w:rsidP="00B4309D">
      <w:pPr>
        <w:pStyle w:val="a9"/>
        <w:ind w:firstLine="0"/>
        <w:jc w:val="center"/>
      </w:pPr>
    </w:p>
    <w:p w14:paraId="45AE2BDF" w14:textId="0979DC3A" w:rsidR="00B4309D" w:rsidRDefault="00B4309D" w:rsidP="00B4309D">
      <w:pPr>
        <w:pStyle w:val="a9"/>
      </w:pPr>
      <w:r>
        <w:t xml:space="preserve">На рисунке </w:t>
      </w:r>
      <w:r w:rsidR="00ED7D39">
        <w:t>1.</w:t>
      </w:r>
      <w:r w:rsidRPr="001D4FF2">
        <w:rPr>
          <w:highlight w:val="yellow"/>
        </w:rPr>
        <w:t>6</w:t>
      </w:r>
      <w:r>
        <w:t xml:space="preserve"> представлена детализация блока А4 «Подтвердить присутствие». Данный процесс декомпозируется на несколько этапов:</w:t>
      </w:r>
    </w:p>
    <w:p w14:paraId="45D5E952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>Открыть список закрепленных для проведения мероприятий.</w:t>
      </w:r>
    </w:p>
    <w:p w14:paraId="3A64CA6D" w14:textId="77777777" w:rsidR="00B4309D" w:rsidRDefault="00B4309D" w:rsidP="00B4309D">
      <w:pPr>
        <w:pStyle w:val="a9"/>
      </w:pPr>
      <w:r>
        <w:t>Авторизованный ответственный за мероприятие открывает список мероприятий, в которых он является закрепленным для проведения.</w:t>
      </w:r>
    </w:p>
    <w:p w14:paraId="47B6970E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>Выбрать мероприятие.</w:t>
      </w:r>
    </w:p>
    <w:p w14:paraId="42CDDDA9" w14:textId="77777777" w:rsidR="00B4309D" w:rsidRDefault="00B4309D" w:rsidP="00B4309D">
      <w:pPr>
        <w:pStyle w:val="a9"/>
      </w:pPr>
      <w:r>
        <w:t>На данном этапе ответственный выбирает из списка необходимое мероприятие. После выбора пользователь может перейти на этап три или пропустить его и перейти на этап четыре.</w:t>
      </w:r>
    </w:p>
    <w:p w14:paraId="6EBD739C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>Просмотреть список зарегистрированных участников.</w:t>
      </w:r>
    </w:p>
    <w:p w14:paraId="750911FE" w14:textId="77777777" w:rsidR="00B4309D" w:rsidRDefault="00B4309D" w:rsidP="00B4309D">
      <w:pPr>
        <w:pStyle w:val="a9"/>
      </w:pPr>
      <w:r>
        <w:t>Ответственный просматривает список участников, в котором отображается следующая информация: ФИО студента, группа, присутствие на мероприятии.</w:t>
      </w:r>
    </w:p>
    <w:p w14:paraId="780433E2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 xml:space="preserve"> Запустить механизм подтверждения.</w:t>
      </w:r>
    </w:p>
    <w:p w14:paraId="5447539F" w14:textId="77777777" w:rsidR="00B4309D" w:rsidRDefault="00B4309D" w:rsidP="00B4309D">
      <w:pPr>
        <w:pStyle w:val="a9"/>
      </w:pPr>
      <w:r>
        <w:t xml:space="preserve">Ответственный за мероприятие запускает механизм считывания </w:t>
      </w:r>
      <w:r>
        <w:rPr>
          <w:lang w:val="en-US"/>
        </w:rPr>
        <w:t>QR</w:t>
      </w:r>
      <w:r>
        <w:t>-кодов участников мероприятия.</w:t>
      </w:r>
    </w:p>
    <w:p w14:paraId="4F5FD19A" w14:textId="77777777" w:rsidR="00B4309D" w:rsidRDefault="00B4309D" w:rsidP="00B4309D">
      <w:pPr>
        <w:pStyle w:val="a9"/>
        <w:numPr>
          <w:ilvl w:val="0"/>
          <w:numId w:val="28"/>
        </w:numPr>
        <w:ind w:left="0" w:firstLine="709"/>
      </w:pPr>
      <w:r>
        <w:t>Подтвердить присутствие участника.</w:t>
      </w:r>
    </w:p>
    <w:p w14:paraId="29F8EECB" w14:textId="77777777" w:rsidR="00B4309D" w:rsidRPr="00D84E73" w:rsidRDefault="00B4309D" w:rsidP="00B4309D">
      <w:pPr>
        <w:pStyle w:val="a9"/>
      </w:pPr>
      <w:r>
        <w:lastRenderedPageBreak/>
        <w:t xml:space="preserve">Ответственный сканирует </w:t>
      </w:r>
      <w:r>
        <w:rPr>
          <w:lang w:val="en-US"/>
        </w:rPr>
        <w:t>QR</w:t>
      </w:r>
      <w:r>
        <w:t>-код участника и тем самым подтверждает фактическое присутствие человека на событии.</w:t>
      </w:r>
    </w:p>
    <w:p w14:paraId="4DEDA029" w14:textId="77777777" w:rsidR="00B4309D" w:rsidRDefault="00B4309D" w:rsidP="00B4309D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9CE07CB" wp14:editId="1478B79A">
            <wp:extent cx="5924527" cy="41027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2A80" w14:textId="23025ABD" w:rsidR="00B4309D" w:rsidRDefault="00B4309D" w:rsidP="00B4309D">
      <w:pPr>
        <w:pStyle w:val="a9"/>
        <w:ind w:firstLine="0"/>
        <w:jc w:val="center"/>
      </w:pPr>
      <w:r>
        <w:t xml:space="preserve">Рисунок </w:t>
      </w:r>
      <w:r w:rsidR="00ED7D39">
        <w:t>1.</w:t>
      </w:r>
      <w:r w:rsidRPr="001D4FF2">
        <w:rPr>
          <w:highlight w:val="yellow"/>
        </w:rPr>
        <w:t>6</w:t>
      </w:r>
      <w:r>
        <w:t xml:space="preserve"> – Детализация блока «Подтвердить присутствие»</w:t>
      </w:r>
    </w:p>
    <w:p w14:paraId="43392FAA" w14:textId="3B22E1E4" w:rsidR="00B4309D" w:rsidRDefault="00B4309D" w:rsidP="00B4309D">
      <w:pPr>
        <w:pStyle w:val="a9"/>
        <w:ind w:firstLine="0"/>
        <w:jc w:val="center"/>
      </w:pPr>
    </w:p>
    <w:p w14:paraId="4440BAEC" w14:textId="5FE1B9AC" w:rsidR="00142092" w:rsidRPr="00C8040C" w:rsidRDefault="00F11C87" w:rsidP="00F11C87">
      <w:pPr>
        <w:pStyle w:val="23"/>
        <w:rPr>
          <w:lang w:val="en-US"/>
        </w:rPr>
      </w:pPr>
      <w:r w:rsidRPr="00F11C87">
        <w:t>1.</w:t>
      </w:r>
      <w:r w:rsidRPr="00F11C87">
        <w:t>8</w:t>
      </w:r>
      <w:r w:rsidRPr="00F11C87">
        <w:t xml:space="preserve"> Формирование </w:t>
      </w:r>
      <w:r w:rsidR="009C773F">
        <w:t xml:space="preserve">функциональных </w:t>
      </w:r>
      <w:r w:rsidRPr="00F11C87">
        <w:t>требований пользователей</w:t>
      </w:r>
      <w:r w:rsidR="00EB6C98">
        <w:t xml:space="preserve"> к системе</w:t>
      </w:r>
    </w:p>
    <w:p w14:paraId="551B5CB1" w14:textId="11B92B99" w:rsidR="009C773F" w:rsidRDefault="009C773F" w:rsidP="009C773F">
      <w:pPr>
        <w:pStyle w:val="a9"/>
      </w:pPr>
      <w:r w:rsidRPr="00131A49">
        <w:t>Для описания функционала разрабатываемого программного модуля была спроектирована диаграмма вариантов использования системы. В системе выделены два активных субъекта: студент и ответственный за мероприятие. Студент использует приложение для просмотра и регистрации на участие в мероприятиях. Ответственный за мероприятие – для подтверждения присутствия участников.</w:t>
      </w:r>
    </w:p>
    <w:p w14:paraId="07CA58F0" w14:textId="749E47B6" w:rsidR="00F83967" w:rsidRDefault="00F83967" w:rsidP="009C773F">
      <w:pPr>
        <w:pStyle w:val="a9"/>
      </w:pPr>
      <w:r w:rsidRPr="00F83967">
        <w:t>Формирование функциональных требований является важным инструментом для разработки системы, поскольку она помогает определить требования к функциональности системы и обеспечивает связь между требованиями и реализацией системы.</w:t>
      </w:r>
    </w:p>
    <w:p w14:paraId="7732124A" w14:textId="62247936" w:rsidR="00C237E4" w:rsidRDefault="00C237E4" w:rsidP="009C773F">
      <w:pPr>
        <w:pStyle w:val="a9"/>
      </w:pPr>
      <w:r>
        <w:t xml:space="preserve">На рисунке 1.7 представлена </w:t>
      </w:r>
      <w:r w:rsidR="00D01530">
        <w:t>д</w:t>
      </w:r>
      <w:r w:rsidR="00D01530" w:rsidRPr="00D01530">
        <w:t>иаграмма формирования функциональных требований</w:t>
      </w:r>
      <w:r w:rsidR="00D01530">
        <w:t xml:space="preserve"> для мобильного приложения.</w:t>
      </w:r>
    </w:p>
    <w:p w14:paraId="7D31F7A5" w14:textId="77777777" w:rsidR="006852AB" w:rsidRDefault="006852AB" w:rsidP="009C773F">
      <w:pPr>
        <w:pStyle w:val="a9"/>
        <w:ind w:firstLine="0"/>
        <w:jc w:val="center"/>
        <w:rPr>
          <w:noProof/>
          <w:lang w:eastAsia="en-US"/>
        </w:rPr>
      </w:pPr>
    </w:p>
    <w:p w14:paraId="17DEA816" w14:textId="561BA266" w:rsidR="009C773F" w:rsidRPr="00131A49" w:rsidRDefault="009C773F" w:rsidP="009C773F">
      <w:pPr>
        <w:pStyle w:val="a9"/>
        <w:ind w:firstLine="0"/>
        <w:jc w:val="center"/>
        <w:rPr>
          <w:lang w:eastAsia="en-US"/>
        </w:rPr>
      </w:pPr>
      <w:r w:rsidRPr="00131A49">
        <w:rPr>
          <w:noProof/>
          <w:lang w:eastAsia="en-US"/>
        </w:rPr>
        <w:lastRenderedPageBreak/>
        <w:drawing>
          <wp:inline distT="0" distB="0" distL="0" distR="0" wp14:anchorId="4AB5F4D4" wp14:editId="1A8DC60D">
            <wp:extent cx="6134031" cy="50292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" t="3794" r="3482" b="2552"/>
                    <a:stretch/>
                  </pic:blipFill>
                  <pic:spPr bwMode="auto">
                    <a:xfrm>
                      <a:off x="0" y="0"/>
                      <a:ext cx="6148385" cy="504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31BFF" w14:textId="6762FBC2" w:rsidR="009C773F" w:rsidRPr="00131A49" w:rsidRDefault="009C773F" w:rsidP="009C773F">
      <w:pPr>
        <w:pStyle w:val="a9"/>
        <w:ind w:firstLine="0"/>
        <w:jc w:val="center"/>
        <w:rPr>
          <w:lang w:eastAsia="en-US"/>
        </w:rPr>
      </w:pPr>
      <w:r w:rsidRPr="00131A49">
        <w:rPr>
          <w:rFonts w:cs="Times New Roman"/>
          <w:szCs w:val="28"/>
        </w:rPr>
        <w:t>Рисунок 1</w:t>
      </w:r>
      <w:r w:rsidR="00F83967">
        <w:rPr>
          <w:rFonts w:cs="Times New Roman"/>
          <w:szCs w:val="28"/>
        </w:rPr>
        <w:t>.7</w:t>
      </w:r>
      <w:r w:rsidRPr="00131A49">
        <w:rPr>
          <w:rFonts w:cs="Times New Roman"/>
          <w:szCs w:val="28"/>
        </w:rPr>
        <w:t xml:space="preserve"> – </w:t>
      </w:r>
      <w:r w:rsidR="00C237E4">
        <w:rPr>
          <w:rFonts w:cs="Times New Roman"/>
          <w:szCs w:val="28"/>
        </w:rPr>
        <w:t>Диаграмма ф</w:t>
      </w:r>
      <w:r w:rsidR="00C8040C" w:rsidRPr="00C8040C">
        <w:rPr>
          <w:rFonts w:cs="Times New Roman"/>
          <w:szCs w:val="28"/>
        </w:rPr>
        <w:t>ормировани</w:t>
      </w:r>
      <w:r w:rsidR="00C237E4">
        <w:rPr>
          <w:rFonts w:cs="Times New Roman"/>
          <w:szCs w:val="28"/>
        </w:rPr>
        <w:t>я</w:t>
      </w:r>
      <w:r w:rsidR="00C8040C" w:rsidRPr="00C8040C">
        <w:rPr>
          <w:rFonts w:cs="Times New Roman"/>
          <w:szCs w:val="28"/>
        </w:rPr>
        <w:t xml:space="preserve"> функциональных требований</w:t>
      </w:r>
    </w:p>
    <w:p w14:paraId="2624C59F" w14:textId="5A793A25" w:rsidR="00C038EF" w:rsidRDefault="00C038EF" w:rsidP="009B5327">
      <w:pPr>
        <w:pStyle w:val="a9"/>
      </w:pPr>
    </w:p>
    <w:p w14:paraId="77B888A9" w14:textId="58993009" w:rsidR="00691C12" w:rsidRDefault="00691C12" w:rsidP="00691C12">
      <w:pPr>
        <w:pStyle w:val="a9"/>
        <w:ind w:firstLine="0"/>
        <w:jc w:val="center"/>
      </w:pPr>
    </w:p>
    <w:p w14:paraId="7B213AE0" w14:textId="44DC96B1" w:rsidR="00C038EF" w:rsidRDefault="00C038EF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5D8DCCC1" w14:textId="77777777" w:rsidR="00C038EF" w:rsidRDefault="00C038EF" w:rsidP="009B5327">
      <w:pPr>
        <w:pStyle w:val="a9"/>
      </w:pPr>
    </w:p>
    <w:p w14:paraId="0A056BC4" w14:textId="0463A028" w:rsidR="00345B8C" w:rsidRDefault="003D2ABD" w:rsidP="003D2ABD">
      <w:pPr>
        <w:pStyle w:val="23"/>
      </w:pPr>
      <w:r>
        <w:t>1.9. Требования для графического интерфейса приложения</w:t>
      </w:r>
    </w:p>
    <w:p w14:paraId="6B21F478" w14:textId="77777777" w:rsidR="00345B8C" w:rsidRDefault="00345B8C" w:rsidP="009B5327">
      <w:pPr>
        <w:pStyle w:val="a9"/>
      </w:pP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956"/>
        <w:gridCol w:w="1538"/>
        <w:gridCol w:w="2034"/>
        <w:gridCol w:w="1412"/>
      </w:tblGrid>
      <w:tr w:rsidR="00E509E6" w:rsidRPr="00686D01" w14:paraId="2D292667" w14:textId="77777777" w:rsidTr="00C04E6E">
        <w:tc>
          <w:tcPr>
            <w:tcW w:w="1271" w:type="dxa"/>
          </w:tcPr>
          <w:p w14:paraId="420F6FB2" w14:textId="7F39E662" w:rsidR="00DD3DBC" w:rsidRPr="00686D01" w:rsidRDefault="00E24D72" w:rsidP="00686D01">
            <w:pPr>
              <w:pStyle w:val="a9"/>
              <w:ind w:firstLine="0"/>
              <w:jc w:val="center"/>
            </w:pPr>
            <w:r w:rsidRPr="00686D01">
              <w:t>Р</w:t>
            </w:r>
            <w:r w:rsidR="00DD3DBC" w:rsidRPr="00686D01">
              <w:t>оль</w:t>
            </w:r>
          </w:p>
        </w:tc>
        <w:tc>
          <w:tcPr>
            <w:tcW w:w="1134" w:type="dxa"/>
          </w:tcPr>
          <w:p w14:paraId="653CE7AA" w14:textId="4C022A65" w:rsidR="00DD3DBC" w:rsidRPr="00686D01" w:rsidRDefault="00E24D72" w:rsidP="00686D01">
            <w:pPr>
              <w:pStyle w:val="a9"/>
              <w:ind w:firstLine="0"/>
              <w:jc w:val="center"/>
            </w:pPr>
            <w:r w:rsidRPr="00686D01">
              <w:t>Э</w:t>
            </w:r>
            <w:r w:rsidR="00DD3DBC" w:rsidRPr="00686D01">
              <w:t>кран</w:t>
            </w:r>
          </w:p>
        </w:tc>
        <w:tc>
          <w:tcPr>
            <w:tcW w:w="1956" w:type="dxa"/>
          </w:tcPr>
          <w:p w14:paraId="6C904317" w14:textId="3931F007" w:rsidR="00DD3DBC" w:rsidRPr="00686D01" w:rsidRDefault="00E24D72" w:rsidP="00686D01">
            <w:pPr>
              <w:pStyle w:val="a9"/>
              <w:ind w:firstLine="0"/>
              <w:jc w:val="center"/>
            </w:pPr>
            <w:r w:rsidRPr="00686D01">
              <w:t>Ф</w:t>
            </w:r>
            <w:r w:rsidR="00DD3DBC" w:rsidRPr="00686D01">
              <w:t>ункция</w:t>
            </w:r>
          </w:p>
        </w:tc>
        <w:tc>
          <w:tcPr>
            <w:tcW w:w="1538" w:type="dxa"/>
          </w:tcPr>
          <w:p w14:paraId="756ABD7E" w14:textId="26B7C641" w:rsidR="00DD3DBC" w:rsidRPr="00686D01" w:rsidRDefault="00DD3DBC" w:rsidP="00686D01">
            <w:pPr>
              <w:pStyle w:val="a9"/>
              <w:ind w:firstLine="0"/>
              <w:jc w:val="center"/>
            </w:pPr>
            <w:r w:rsidRPr="00686D01">
              <w:t>Элем</w:t>
            </w:r>
            <w:r w:rsidR="00E24D72" w:rsidRPr="00686D01">
              <w:t>ент</w:t>
            </w:r>
            <w:r w:rsidRPr="00686D01">
              <w:t xml:space="preserve"> инте</w:t>
            </w:r>
            <w:r w:rsidR="00E24D72" w:rsidRPr="00686D01">
              <w:t>рфейса</w:t>
            </w:r>
          </w:p>
        </w:tc>
        <w:tc>
          <w:tcPr>
            <w:tcW w:w="2034" w:type="dxa"/>
          </w:tcPr>
          <w:p w14:paraId="1AF47998" w14:textId="72CAA369" w:rsidR="00DD3DBC" w:rsidRPr="00686D01" w:rsidRDefault="00DD3DBC" w:rsidP="00686D01">
            <w:pPr>
              <w:pStyle w:val="a9"/>
              <w:ind w:firstLine="0"/>
              <w:jc w:val="center"/>
            </w:pPr>
            <w:r w:rsidRPr="00686D01">
              <w:t>Описан</w:t>
            </w:r>
            <w:r w:rsidR="00E24D72" w:rsidRPr="00686D01">
              <w:t>ие</w:t>
            </w:r>
            <w:r w:rsidRPr="00686D01">
              <w:t xml:space="preserve"> элем</w:t>
            </w:r>
            <w:r w:rsidR="00E24D72" w:rsidRPr="00686D01">
              <w:t>ента</w:t>
            </w:r>
          </w:p>
        </w:tc>
        <w:tc>
          <w:tcPr>
            <w:tcW w:w="1412" w:type="dxa"/>
          </w:tcPr>
          <w:p w14:paraId="2FE98892" w14:textId="114AEA6D" w:rsidR="00DD3DBC" w:rsidRPr="00686D01" w:rsidRDefault="00E24D72" w:rsidP="00686D01">
            <w:pPr>
              <w:pStyle w:val="a9"/>
              <w:ind w:firstLine="0"/>
              <w:jc w:val="center"/>
            </w:pPr>
            <w:r w:rsidRPr="00686D01">
              <w:t>П</w:t>
            </w:r>
            <w:r w:rsidR="00DD3DBC" w:rsidRPr="00686D01">
              <w:t>ереход</w:t>
            </w:r>
          </w:p>
        </w:tc>
      </w:tr>
      <w:tr w:rsidR="00E509E6" w14:paraId="01743841" w14:textId="77777777" w:rsidTr="00C04E6E">
        <w:tc>
          <w:tcPr>
            <w:tcW w:w="1271" w:type="dxa"/>
          </w:tcPr>
          <w:p w14:paraId="1EB2FD56" w14:textId="2A398C87" w:rsidR="00DD3DBC" w:rsidRPr="00686D01" w:rsidRDefault="00686D01" w:rsidP="00FA78B6">
            <w:pPr>
              <w:pStyle w:val="a9"/>
              <w:ind w:firstLine="0"/>
            </w:pPr>
            <w:r w:rsidRPr="00686D01">
              <w:t>Студент</w:t>
            </w:r>
          </w:p>
        </w:tc>
        <w:tc>
          <w:tcPr>
            <w:tcW w:w="1134" w:type="dxa"/>
          </w:tcPr>
          <w:p w14:paraId="53AD7D65" w14:textId="62AE4E5B" w:rsidR="00DD3DBC" w:rsidRPr="00686D01" w:rsidRDefault="00AE7C88" w:rsidP="00FA78B6">
            <w:pPr>
              <w:pStyle w:val="a9"/>
              <w:ind w:firstLine="0"/>
            </w:pPr>
            <w:r>
              <w:t>Основной экран приложения</w:t>
            </w:r>
          </w:p>
        </w:tc>
        <w:tc>
          <w:tcPr>
            <w:tcW w:w="1956" w:type="dxa"/>
          </w:tcPr>
          <w:p w14:paraId="054EB3A6" w14:textId="77777777" w:rsidR="00DD3DBC" w:rsidRDefault="00AE7C88" w:rsidP="00FA78B6">
            <w:pPr>
              <w:pStyle w:val="a9"/>
              <w:ind w:firstLine="0"/>
            </w:pPr>
            <w:r>
              <w:t xml:space="preserve">Отображение </w:t>
            </w:r>
            <w:r w:rsidR="009E72CB">
              <w:t>названия</w:t>
            </w:r>
            <w:r>
              <w:t xml:space="preserve"> активного фрагмента приложения</w:t>
            </w:r>
            <w:r w:rsidR="00081C94">
              <w:t>,</w:t>
            </w:r>
          </w:p>
          <w:p w14:paraId="41B06B86" w14:textId="62DDC0A4" w:rsidR="00081C94" w:rsidRPr="00686D01" w:rsidRDefault="00081C94" w:rsidP="00FA78B6">
            <w:pPr>
              <w:pStyle w:val="a9"/>
              <w:ind w:firstLine="0"/>
            </w:pPr>
            <w:r>
              <w:t xml:space="preserve">Вызов </w:t>
            </w:r>
            <w:r w:rsidR="00741174">
              <w:t>интерфейса настроек</w:t>
            </w:r>
          </w:p>
        </w:tc>
        <w:tc>
          <w:tcPr>
            <w:tcW w:w="1538" w:type="dxa"/>
          </w:tcPr>
          <w:p w14:paraId="2819D9BC" w14:textId="51B6415C" w:rsidR="00DD3DBC" w:rsidRPr="00686D01" w:rsidRDefault="00AE7C88" w:rsidP="00FA78B6">
            <w:pPr>
              <w:pStyle w:val="a9"/>
              <w:ind w:firstLine="0"/>
            </w:pPr>
            <w:r>
              <w:t>Верхнее меню</w:t>
            </w:r>
            <w:r w:rsidR="00081C94">
              <w:t xml:space="preserve"> со встроенным текстовым полем и кнопкой вызова </w:t>
            </w:r>
            <w:r w:rsidR="00741174">
              <w:t>интерфейса</w:t>
            </w:r>
            <w:r w:rsidR="00081C94">
              <w:t xml:space="preserve"> настроек</w:t>
            </w:r>
          </w:p>
        </w:tc>
        <w:tc>
          <w:tcPr>
            <w:tcW w:w="2034" w:type="dxa"/>
          </w:tcPr>
          <w:p w14:paraId="02C2C3EA" w14:textId="32FD9758" w:rsidR="00DD3DBC" w:rsidRPr="00686D01" w:rsidRDefault="009E72CB" w:rsidP="00FA78B6">
            <w:pPr>
              <w:pStyle w:val="a9"/>
              <w:ind w:firstLine="0"/>
            </w:pPr>
            <w:r>
              <w:t xml:space="preserve">Верхнее меню со встроенным текстовым полем для заголовков и </w:t>
            </w:r>
            <w:r w:rsidR="00081C94">
              <w:t xml:space="preserve">кнопкой вызова </w:t>
            </w:r>
            <w:r w:rsidR="00741174">
              <w:t>интерфейса настроек</w:t>
            </w:r>
          </w:p>
        </w:tc>
        <w:tc>
          <w:tcPr>
            <w:tcW w:w="1412" w:type="dxa"/>
          </w:tcPr>
          <w:p w14:paraId="04E2877B" w14:textId="77777777" w:rsidR="00DD3DBC" w:rsidRPr="00686D01" w:rsidRDefault="00DD3DBC" w:rsidP="00FA78B6">
            <w:pPr>
              <w:pStyle w:val="a9"/>
              <w:ind w:firstLine="0"/>
            </w:pPr>
          </w:p>
        </w:tc>
      </w:tr>
      <w:tr w:rsidR="00E509E6" w14:paraId="204BDBCE" w14:textId="77777777" w:rsidTr="00C04E6E">
        <w:tc>
          <w:tcPr>
            <w:tcW w:w="1271" w:type="dxa"/>
          </w:tcPr>
          <w:p w14:paraId="469A07E9" w14:textId="77777777" w:rsidR="00741174" w:rsidRPr="00686D01" w:rsidRDefault="00741174" w:rsidP="00FA78B6">
            <w:pPr>
              <w:pStyle w:val="a9"/>
              <w:ind w:firstLine="0"/>
            </w:pPr>
          </w:p>
        </w:tc>
        <w:tc>
          <w:tcPr>
            <w:tcW w:w="1134" w:type="dxa"/>
          </w:tcPr>
          <w:p w14:paraId="1E2E5854" w14:textId="77777777" w:rsidR="00741174" w:rsidRDefault="00741174" w:rsidP="00FA78B6">
            <w:pPr>
              <w:pStyle w:val="a9"/>
              <w:ind w:firstLine="0"/>
            </w:pPr>
          </w:p>
        </w:tc>
        <w:tc>
          <w:tcPr>
            <w:tcW w:w="1956" w:type="dxa"/>
          </w:tcPr>
          <w:p w14:paraId="72FF4A75" w14:textId="53F6D369" w:rsidR="00741174" w:rsidRDefault="00E509E6" w:rsidP="00FA78B6">
            <w:pPr>
              <w:pStyle w:val="a9"/>
              <w:ind w:firstLine="0"/>
            </w:pPr>
            <w:r>
              <w:t>Переход на экран настроек</w:t>
            </w:r>
          </w:p>
        </w:tc>
        <w:tc>
          <w:tcPr>
            <w:tcW w:w="1538" w:type="dxa"/>
          </w:tcPr>
          <w:p w14:paraId="46D85055" w14:textId="6EB61B05" w:rsidR="00741174" w:rsidRDefault="00741174" w:rsidP="00FA78B6">
            <w:pPr>
              <w:pStyle w:val="a9"/>
              <w:ind w:firstLine="0"/>
            </w:pPr>
            <w:r>
              <w:t>И</w:t>
            </w:r>
            <w:r>
              <w:t>нтерфейс настроек</w:t>
            </w:r>
          </w:p>
        </w:tc>
        <w:tc>
          <w:tcPr>
            <w:tcW w:w="2034" w:type="dxa"/>
          </w:tcPr>
          <w:p w14:paraId="738EA105" w14:textId="01841500" w:rsidR="00741174" w:rsidRDefault="00E509E6" w:rsidP="00FA78B6">
            <w:pPr>
              <w:pStyle w:val="a9"/>
              <w:ind w:firstLine="0"/>
            </w:pPr>
            <w:r>
              <w:t>Интерфейсное окно перехода на экран настроек</w:t>
            </w:r>
          </w:p>
        </w:tc>
        <w:tc>
          <w:tcPr>
            <w:tcW w:w="1412" w:type="dxa"/>
          </w:tcPr>
          <w:p w14:paraId="41C43C58" w14:textId="5BA6A3D5" w:rsidR="00741174" w:rsidRPr="00686D01" w:rsidRDefault="00E509E6" w:rsidP="00E509E6">
            <w:pPr>
              <w:pStyle w:val="a9"/>
              <w:ind w:firstLine="0"/>
            </w:pPr>
            <w:r>
              <w:t>Экран «Настройки»</w:t>
            </w:r>
          </w:p>
        </w:tc>
      </w:tr>
      <w:tr w:rsidR="00C04E6E" w14:paraId="697DE826" w14:textId="77777777" w:rsidTr="00C04E6E">
        <w:tc>
          <w:tcPr>
            <w:tcW w:w="1271" w:type="dxa"/>
          </w:tcPr>
          <w:p w14:paraId="5D5CF8B2" w14:textId="77777777" w:rsidR="00C04E6E" w:rsidRPr="00686D01" w:rsidRDefault="00C04E6E" w:rsidP="00FA78B6">
            <w:pPr>
              <w:pStyle w:val="a9"/>
              <w:ind w:firstLine="0"/>
            </w:pPr>
          </w:p>
        </w:tc>
        <w:tc>
          <w:tcPr>
            <w:tcW w:w="1134" w:type="dxa"/>
          </w:tcPr>
          <w:p w14:paraId="52BDAB8A" w14:textId="77777777" w:rsidR="00C04E6E" w:rsidRDefault="00C04E6E" w:rsidP="00FA78B6">
            <w:pPr>
              <w:pStyle w:val="a9"/>
              <w:ind w:firstLine="0"/>
            </w:pPr>
          </w:p>
        </w:tc>
        <w:tc>
          <w:tcPr>
            <w:tcW w:w="1956" w:type="dxa"/>
          </w:tcPr>
          <w:p w14:paraId="516AB608" w14:textId="1F7A565E" w:rsidR="00C04E6E" w:rsidRDefault="00C04E6E" w:rsidP="00FA78B6">
            <w:pPr>
              <w:pStyle w:val="a9"/>
              <w:ind w:firstLine="0"/>
            </w:pPr>
            <w:r>
              <w:t>Отображение встраиваемых экранов</w:t>
            </w:r>
          </w:p>
        </w:tc>
        <w:tc>
          <w:tcPr>
            <w:tcW w:w="1538" w:type="dxa"/>
          </w:tcPr>
          <w:p w14:paraId="05D63623" w14:textId="601C56E7" w:rsidR="00C04E6E" w:rsidRDefault="004373C2" w:rsidP="00FA78B6">
            <w:pPr>
              <w:pStyle w:val="a9"/>
              <w:ind w:firstLine="0"/>
            </w:pPr>
            <w:r>
              <w:t>Фрагмент</w:t>
            </w:r>
          </w:p>
        </w:tc>
        <w:tc>
          <w:tcPr>
            <w:tcW w:w="2034" w:type="dxa"/>
          </w:tcPr>
          <w:p w14:paraId="05E79F68" w14:textId="312A3A2A" w:rsidR="00C04E6E" w:rsidRDefault="000C26DA" w:rsidP="00FA78B6">
            <w:pPr>
              <w:pStyle w:val="a9"/>
              <w:ind w:firstLine="0"/>
            </w:pPr>
            <w:r>
              <w:t>Контейнер графического интерфейса, позволяющий встраивать в основной экран дополнительные слои</w:t>
            </w:r>
          </w:p>
        </w:tc>
        <w:tc>
          <w:tcPr>
            <w:tcW w:w="1412" w:type="dxa"/>
          </w:tcPr>
          <w:p w14:paraId="21DAFF39" w14:textId="77777777" w:rsidR="00C04E6E" w:rsidRDefault="00C04E6E" w:rsidP="00E509E6">
            <w:pPr>
              <w:pStyle w:val="a9"/>
              <w:ind w:firstLine="0"/>
            </w:pPr>
          </w:p>
        </w:tc>
      </w:tr>
      <w:tr w:rsidR="002407FD" w14:paraId="5FBBF7E3" w14:textId="77777777" w:rsidTr="00C04E6E">
        <w:tc>
          <w:tcPr>
            <w:tcW w:w="1271" w:type="dxa"/>
          </w:tcPr>
          <w:p w14:paraId="542DD39B" w14:textId="77777777" w:rsidR="002407FD" w:rsidRPr="00686D01" w:rsidRDefault="002407FD" w:rsidP="00FA78B6">
            <w:pPr>
              <w:pStyle w:val="a9"/>
              <w:ind w:firstLine="0"/>
            </w:pPr>
          </w:p>
        </w:tc>
        <w:tc>
          <w:tcPr>
            <w:tcW w:w="1134" w:type="dxa"/>
          </w:tcPr>
          <w:p w14:paraId="7D1BC39C" w14:textId="77777777" w:rsidR="002407FD" w:rsidRDefault="002407FD" w:rsidP="00FA78B6">
            <w:pPr>
              <w:pStyle w:val="a9"/>
              <w:ind w:firstLine="0"/>
            </w:pPr>
          </w:p>
        </w:tc>
        <w:tc>
          <w:tcPr>
            <w:tcW w:w="1956" w:type="dxa"/>
          </w:tcPr>
          <w:p w14:paraId="2D2C43DD" w14:textId="0FE367D6" w:rsidR="002407FD" w:rsidRDefault="00E8294F" w:rsidP="00FA78B6">
            <w:pPr>
              <w:pStyle w:val="a9"/>
              <w:ind w:firstLine="0"/>
            </w:pPr>
            <w:r>
              <w:t xml:space="preserve">Смена </w:t>
            </w:r>
            <w:r w:rsidR="003F0623">
              <w:t>экранов фрагмента</w:t>
            </w:r>
          </w:p>
        </w:tc>
        <w:tc>
          <w:tcPr>
            <w:tcW w:w="1538" w:type="dxa"/>
          </w:tcPr>
          <w:p w14:paraId="1634496F" w14:textId="4015853B" w:rsidR="002407FD" w:rsidRDefault="002407FD" w:rsidP="00FA78B6">
            <w:pPr>
              <w:pStyle w:val="a9"/>
              <w:ind w:firstLine="0"/>
            </w:pPr>
            <w:r>
              <w:t>Нижнее навигационное меню</w:t>
            </w:r>
          </w:p>
        </w:tc>
        <w:tc>
          <w:tcPr>
            <w:tcW w:w="2034" w:type="dxa"/>
          </w:tcPr>
          <w:p w14:paraId="6EF1DA20" w14:textId="5717857E" w:rsidR="002407FD" w:rsidRDefault="00324986" w:rsidP="00FA78B6">
            <w:pPr>
              <w:pStyle w:val="a9"/>
              <w:ind w:firstLine="0"/>
            </w:pPr>
            <w:r>
              <w:t>Интерфейсное меню с тремя кнопками для смены экрана фрагмента</w:t>
            </w:r>
          </w:p>
        </w:tc>
        <w:tc>
          <w:tcPr>
            <w:tcW w:w="1412" w:type="dxa"/>
          </w:tcPr>
          <w:p w14:paraId="4F49DD4F" w14:textId="77777777" w:rsidR="002407FD" w:rsidRDefault="002407FD" w:rsidP="00E509E6">
            <w:pPr>
              <w:pStyle w:val="a9"/>
              <w:ind w:firstLine="0"/>
            </w:pPr>
          </w:p>
        </w:tc>
      </w:tr>
      <w:tr w:rsidR="00B129A7" w14:paraId="4EA6B14C" w14:textId="77777777" w:rsidTr="00C04E6E">
        <w:tc>
          <w:tcPr>
            <w:tcW w:w="1271" w:type="dxa"/>
          </w:tcPr>
          <w:p w14:paraId="78DFE43B" w14:textId="77777777" w:rsidR="00B129A7" w:rsidRPr="00686D01" w:rsidRDefault="00B129A7" w:rsidP="00FA78B6">
            <w:pPr>
              <w:pStyle w:val="a9"/>
              <w:ind w:firstLine="0"/>
            </w:pPr>
          </w:p>
        </w:tc>
        <w:tc>
          <w:tcPr>
            <w:tcW w:w="1134" w:type="dxa"/>
          </w:tcPr>
          <w:p w14:paraId="4043A8F0" w14:textId="77777777" w:rsidR="00B129A7" w:rsidRDefault="00B129A7" w:rsidP="00FA78B6">
            <w:pPr>
              <w:pStyle w:val="a9"/>
              <w:ind w:firstLine="0"/>
            </w:pPr>
          </w:p>
        </w:tc>
        <w:tc>
          <w:tcPr>
            <w:tcW w:w="1956" w:type="dxa"/>
          </w:tcPr>
          <w:p w14:paraId="7EB4E29D" w14:textId="43F204A3" w:rsidR="00B129A7" w:rsidRDefault="00073F5F" w:rsidP="00FA78B6">
            <w:pPr>
              <w:pStyle w:val="a9"/>
              <w:ind w:firstLine="0"/>
            </w:pPr>
            <w:r>
              <w:t>Смена экранов фрагмента</w:t>
            </w:r>
          </w:p>
        </w:tc>
        <w:tc>
          <w:tcPr>
            <w:tcW w:w="1538" w:type="dxa"/>
          </w:tcPr>
          <w:p w14:paraId="7C66A2A8" w14:textId="3DDFDE12" w:rsidR="00B129A7" w:rsidRDefault="00B129A7" w:rsidP="00FA78B6">
            <w:pPr>
              <w:pStyle w:val="a9"/>
              <w:ind w:firstLine="0"/>
            </w:pPr>
            <w:r>
              <w:t>Кнопка «Мои мероприятия»</w:t>
            </w:r>
          </w:p>
        </w:tc>
        <w:tc>
          <w:tcPr>
            <w:tcW w:w="2034" w:type="dxa"/>
          </w:tcPr>
          <w:p w14:paraId="087B1087" w14:textId="0537BE8D" w:rsidR="00B129A7" w:rsidRDefault="00E3493C" w:rsidP="00FA78B6">
            <w:pPr>
              <w:pStyle w:val="a9"/>
              <w:ind w:firstLine="0"/>
            </w:pPr>
            <w:r>
              <w:t>Кнопка перехода во фрагмент «Мои мероприятия»</w:t>
            </w:r>
          </w:p>
        </w:tc>
        <w:tc>
          <w:tcPr>
            <w:tcW w:w="1412" w:type="dxa"/>
          </w:tcPr>
          <w:p w14:paraId="7435CA81" w14:textId="4A3CECEC" w:rsidR="00B129A7" w:rsidRDefault="004F68BA" w:rsidP="00E509E6">
            <w:pPr>
              <w:pStyle w:val="a9"/>
              <w:ind w:firstLine="0"/>
            </w:pPr>
            <w:r>
              <w:t>Фрагмент экрана «Мои мероприятия»</w:t>
            </w:r>
          </w:p>
        </w:tc>
      </w:tr>
      <w:tr w:rsidR="00B54817" w14:paraId="60CA5AE0" w14:textId="77777777" w:rsidTr="00B54817">
        <w:tc>
          <w:tcPr>
            <w:tcW w:w="1271" w:type="dxa"/>
          </w:tcPr>
          <w:p w14:paraId="00B9047D" w14:textId="77777777" w:rsidR="00B54817" w:rsidRPr="00686D01" w:rsidRDefault="00B54817" w:rsidP="001E51F9">
            <w:pPr>
              <w:pStyle w:val="a9"/>
              <w:ind w:firstLine="0"/>
            </w:pPr>
          </w:p>
        </w:tc>
        <w:tc>
          <w:tcPr>
            <w:tcW w:w="1134" w:type="dxa"/>
          </w:tcPr>
          <w:p w14:paraId="54EDF325" w14:textId="77777777" w:rsidR="00B54817" w:rsidRDefault="00B54817" w:rsidP="001E51F9">
            <w:pPr>
              <w:pStyle w:val="a9"/>
              <w:ind w:firstLine="0"/>
            </w:pPr>
          </w:p>
        </w:tc>
        <w:tc>
          <w:tcPr>
            <w:tcW w:w="1956" w:type="dxa"/>
          </w:tcPr>
          <w:p w14:paraId="4795B413" w14:textId="77777777" w:rsidR="00B54817" w:rsidRDefault="00B54817" w:rsidP="001E51F9">
            <w:pPr>
              <w:pStyle w:val="a9"/>
              <w:ind w:firstLine="0"/>
            </w:pPr>
            <w:r>
              <w:t>Смена экранов фрагмента</w:t>
            </w:r>
          </w:p>
        </w:tc>
        <w:tc>
          <w:tcPr>
            <w:tcW w:w="1538" w:type="dxa"/>
          </w:tcPr>
          <w:p w14:paraId="552A15D7" w14:textId="577DDA2D" w:rsidR="00B54817" w:rsidRDefault="00B54817" w:rsidP="001E51F9">
            <w:pPr>
              <w:pStyle w:val="a9"/>
              <w:ind w:firstLine="0"/>
            </w:pPr>
            <w:r>
              <w:t>Кнопка «</w:t>
            </w:r>
            <w:r>
              <w:t>Мероприятия</w:t>
            </w:r>
            <w:r>
              <w:t>»</w:t>
            </w:r>
          </w:p>
        </w:tc>
        <w:tc>
          <w:tcPr>
            <w:tcW w:w="2034" w:type="dxa"/>
          </w:tcPr>
          <w:p w14:paraId="4A94CA3F" w14:textId="24F2C948" w:rsidR="00B54817" w:rsidRDefault="00B54817" w:rsidP="001E51F9">
            <w:pPr>
              <w:pStyle w:val="a9"/>
              <w:ind w:firstLine="0"/>
            </w:pPr>
            <w:r>
              <w:t>Кнопка перехода во фрагмент «Мероприятия»</w:t>
            </w:r>
          </w:p>
        </w:tc>
        <w:tc>
          <w:tcPr>
            <w:tcW w:w="1412" w:type="dxa"/>
          </w:tcPr>
          <w:p w14:paraId="491FB75E" w14:textId="276890B7" w:rsidR="00B54817" w:rsidRDefault="00B54817" w:rsidP="001E51F9">
            <w:pPr>
              <w:pStyle w:val="a9"/>
              <w:ind w:firstLine="0"/>
            </w:pPr>
            <w:r>
              <w:t>Фрагмент экрана «Мероприятия»</w:t>
            </w:r>
          </w:p>
        </w:tc>
      </w:tr>
      <w:tr w:rsidR="00B54817" w14:paraId="3E311CE5" w14:textId="77777777" w:rsidTr="00B54817">
        <w:tc>
          <w:tcPr>
            <w:tcW w:w="1271" w:type="dxa"/>
          </w:tcPr>
          <w:p w14:paraId="4E0D3963" w14:textId="77777777" w:rsidR="00B54817" w:rsidRPr="00686D01" w:rsidRDefault="00B54817" w:rsidP="001E51F9">
            <w:pPr>
              <w:pStyle w:val="a9"/>
              <w:ind w:firstLine="0"/>
            </w:pPr>
          </w:p>
        </w:tc>
        <w:tc>
          <w:tcPr>
            <w:tcW w:w="1134" w:type="dxa"/>
          </w:tcPr>
          <w:p w14:paraId="6C5F6806" w14:textId="77777777" w:rsidR="00B54817" w:rsidRDefault="00B54817" w:rsidP="001E51F9">
            <w:pPr>
              <w:pStyle w:val="a9"/>
              <w:ind w:firstLine="0"/>
            </w:pPr>
          </w:p>
        </w:tc>
        <w:tc>
          <w:tcPr>
            <w:tcW w:w="1956" w:type="dxa"/>
          </w:tcPr>
          <w:p w14:paraId="23269EF3" w14:textId="77777777" w:rsidR="00B54817" w:rsidRDefault="00B54817" w:rsidP="001E51F9">
            <w:pPr>
              <w:pStyle w:val="a9"/>
              <w:ind w:firstLine="0"/>
            </w:pPr>
            <w:r>
              <w:t>Смена экранов фрагмента</w:t>
            </w:r>
          </w:p>
        </w:tc>
        <w:tc>
          <w:tcPr>
            <w:tcW w:w="1538" w:type="dxa"/>
          </w:tcPr>
          <w:p w14:paraId="1BAC91FE" w14:textId="761C6C22" w:rsidR="00B54817" w:rsidRDefault="00B54817" w:rsidP="001E51F9">
            <w:pPr>
              <w:pStyle w:val="a9"/>
              <w:ind w:firstLine="0"/>
            </w:pPr>
            <w:r>
              <w:t>Кнопка «</w:t>
            </w:r>
            <w:r>
              <w:t>Профиль</w:t>
            </w:r>
            <w:r>
              <w:t>»</w:t>
            </w:r>
          </w:p>
        </w:tc>
        <w:tc>
          <w:tcPr>
            <w:tcW w:w="2034" w:type="dxa"/>
          </w:tcPr>
          <w:p w14:paraId="46697C37" w14:textId="0146D47C" w:rsidR="00B54817" w:rsidRDefault="00B54817" w:rsidP="001E51F9">
            <w:pPr>
              <w:pStyle w:val="a9"/>
              <w:ind w:firstLine="0"/>
            </w:pPr>
            <w:r>
              <w:t>Кнопка перехода во фрагмент «Профиль»</w:t>
            </w:r>
          </w:p>
        </w:tc>
        <w:tc>
          <w:tcPr>
            <w:tcW w:w="1412" w:type="dxa"/>
          </w:tcPr>
          <w:p w14:paraId="57CF13A2" w14:textId="1065ACD5" w:rsidR="00B54817" w:rsidRDefault="00B54817" w:rsidP="001E51F9">
            <w:pPr>
              <w:pStyle w:val="a9"/>
              <w:ind w:firstLine="0"/>
            </w:pPr>
            <w:r>
              <w:t>Фрагмент экрана «Профиль»</w:t>
            </w:r>
          </w:p>
        </w:tc>
      </w:tr>
    </w:tbl>
    <w:p w14:paraId="2C98505F" w14:textId="6A500754" w:rsidR="00FA78B6" w:rsidRDefault="00FA78B6" w:rsidP="00FA78B6">
      <w:pPr>
        <w:pStyle w:val="a9"/>
        <w:rPr>
          <w:highlight w:val="red"/>
        </w:rPr>
      </w:pPr>
    </w:p>
    <w:p w14:paraId="1B3611E9" w14:textId="0459DCCF" w:rsidR="00FA78B6" w:rsidRDefault="00FA78B6" w:rsidP="00FA78B6">
      <w:pPr>
        <w:pStyle w:val="a9"/>
        <w:rPr>
          <w:highlight w:val="red"/>
        </w:rPr>
      </w:pPr>
    </w:p>
    <w:p w14:paraId="3542452D" w14:textId="130C7F7D" w:rsidR="0007605B" w:rsidRDefault="00C33E84" w:rsidP="00C33E84">
      <w:pPr>
        <w:pStyle w:val="23"/>
      </w:pPr>
      <w:r>
        <w:t>1.</w:t>
      </w:r>
      <w:r w:rsidR="000015D1">
        <w:t>7</w:t>
      </w:r>
      <w:r>
        <w:t xml:space="preserve"> </w:t>
      </w:r>
      <w:r w:rsidR="0007605B">
        <w:t>Вывод по главе</w:t>
      </w:r>
    </w:p>
    <w:p w14:paraId="4F6952F5" w14:textId="45810F86" w:rsidR="00223B20" w:rsidRDefault="00223B20" w:rsidP="00945782">
      <w:pPr>
        <w:pStyle w:val="a9"/>
      </w:pPr>
      <w:r>
        <w:t>В ходе анализа предметной области были выявлены ключевые требования к разработке мобильного приложения. Одним из главных требований является реализация двух вариантов использования разрабатываемого приложения: для студента и для ответственного за проведение мероприяти</w:t>
      </w:r>
      <w:r w:rsidR="00945782">
        <w:t>й</w:t>
      </w:r>
      <w:r>
        <w:t>.</w:t>
      </w:r>
    </w:p>
    <w:p w14:paraId="033D541C" w14:textId="2C54B625" w:rsidR="008041E6" w:rsidRDefault="008041E6" w:rsidP="00945782">
      <w:pPr>
        <w:pStyle w:val="a9"/>
      </w:pPr>
      <w:r w:rsidRPr="008041E6">
        <w:t>В процессе анализа предметной области были изучены различные конкуренты, предлагающие решения для организации мероприятий. Однако, каждый из них обнаружился с ограничениями, которые могут затруднить их использование в полной мере.</w:t>
      </w:r>
      <w:r>
        <w:t xml:space="preserve"> </w:t>
      </w:r>
      <w:r w:rsidRPr="008041E6">
        <w:t>Исходя из этого, решено было осуществить интеграцию разрабатываемого мобильного приложения с собственной системой, чтобы преодолеть эти ограничения и обеспечить более гибкую и эффективную организацию мероприятий</w:t>
      </w:r>
      <w:r>
        <w:t xml:space="preserve">. </w:t>
      </w:r>
      <w:r w:rsidRPr="008041E6">
        <w:t>Такой подход позволит максимально использовать преимущества собственной системы и разрабатываемого мобильного приложения, обеспечивая более удовлетворительный опыт использования и повышая конкурентоспособность решения.</w:t>
      </w:r>
    </w:p>
    <w:p w14:paraId="66D5D3E1" w14:textId="04A90FAE" w:rsidR="0007605B" w:rsidRPr="00D70F39" w:rsidRDefault="005E6F65" w:rsidP="005E6F65">
      <w:pPr>
        <w:pStyle w:val="a9"/>
      </w:pPr>
      <w:r w:rsidRPr="005E6F65">
        <w:t>Использование Ramus и Draw.io для проектирования структуры приложения позволит создать наглядные и понятные диаграммы, отображающие логику работы приложения и взаимодействие его компонентов. GitHub будет использован для организации разработки</w:t>
      </w:r>
      <w:r>
        <w:t xml:space="preserve"> и</w:t>
      </w:r>
      <w:r w:rsidRPr="005E6F65">
        <w:t xml:space="preserve"> контроля версий. Android Studio, как мощное интегрированное средство разработки для платформы Android, предоставит все необходимые инструменты и ресурсы для создания мобильного приложения на Kotlin.</w:t>
      </w:r>
      <w:r w:rsidR="003B7A1A">
        <w:t xml:space="preserve"> Для о</w:t>
      </w:r>
      <w:r w:rsidR="003B7A1A" w:rsidRPr="003B7A1A">
        <w:t>бработк</w:t>
      </w:r>
      <w:r w:rsidR="003B7A1A">
        <w:t>и</w:t>
      </w:r>
      <w:r w:rsidR="003B7A1A" w:rsidRPr="003B7A1A">
        <w:t xml:space="preserve"> данных о мероприятиях будет использован фреймворк Volley. </w:t>
      </w:r>
      <w:r w:rsidR="00C577A6">
        <w:t>И</w:t>
      </w:r>
      <w:r w:rsidR="003B7A1A" w:rsidRPr="003B7A1A">
        <w:t xml:space="preserve">спользование Material Components for Android позволит создать современный интерфейс приложения, соответствующий </w:t>
      </w:r>
      <w:r w:rsidR="006E6357">
        <w:t>стандартам</w:t>
      </w:r>
      <w:r w:rsidR="003B7A1A" w:rsidRPr="003B7A1A">
        <w:t xml:space="preserve"> дизайна интерфейсов на платформе Android.</w:t>
      </w:r>
    </w:p>
    <w:sectPr w:rsidR="0007605B" w:rsidRPr="00D70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8E35D4"/>
    <w:multiLevelType w:val="hybridMultilevel"/>
    <w:tmpl w:val="F71A50DE"/>
    <w:lvl w:ilvl="0" w:tplc="4C6EA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071BE8"/>
    <w:multiLevelType w:val="multilevel"/>
    <w:tmpl w:val="B72EFD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3A439EC"/>
    <w:multiLevelType w:val="hybridMultilevel"/>
    <w:tmpl w:val="C9426D44"/>
    <w:lvl w:ilvl="0" w:tplc="28A4A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0B1C5A"/>
    <w:multiLevelType w:val="hybridMultilevel"/>
    <w:tmpl w:val="95CAE8D4"/>
    <w:lvl w:ilvl="0" w:tplc="D6E0D0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E772C0"/>
    <w:multiLevelType w:val="hybridMultilevel"/>
    <w:tmpl w:val="25662272"/>
    <w:lvl w:ilvl="0" w:tplc="959C0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433F6F"/>
    <w:multiLevelType w:val="multilevel"/>
    <w:tmpl w:val="92D8D3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11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2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3" w15:restartNumberingAfterBreak="0">
    <w:nsid w:val="2FB97942"/>
    <w:multiLevelType w:val="multilevel"/>
    <w:tmpl w:val="6AD4E86C"/>
    <w:numStyleLink w:val="a1"/>
  </w:abstractNum>
  <w:abstractNum w:abstractNumId="14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181D0D"/>
    <w:multiLevelType w:val="hybridMultilevel"/>
    <w:tmpl w:val="180AA3E8"/>
    <w:lvl w:ilvl="0" w:tplc="1B980F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6528AC"/>
    <w:multiLevelType w:val="multilevel"/>
    <w:tmpl w:val="29528A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A5E3157"/>
    <w:multiLevelType w:val="hybridMultilevel"/>
    <w:tmpl w:val="B9B25434"/>
    <w:lvl w:ilvl="0" w:tplc="EE5CC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110567"/>
    <w:multiLevelType w:val="multilevel"/>
    <w:tmpl w:val="9EC0A0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644D1997"/>
    <w:multiLevelType w:val="hybridMultilevel"/>
    <w:tmpl w:val="C81A4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20332D"/>
    <w:multiLevelType w:val="hybridMultilevel"/>
    <w:tmpl w:val="8FECDD74"/>
    <w:lvl w:ilvl="0" w:tplc="401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8" w15:restartNumberingAfterBreak="0">
    <w:nsid w:val="706F2FC9"/>
    <w:multiLevelType w:val="hybridMultilevel"/>
    <w:tmpl w:val="D97053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AC18B8"/>
    <w:multiLevelType w:val="hybridMultilevel"/>
    <w:tmpl w:val="A3403DF2"/>
    <w:lvl w:ilvl="0" w:tplc="0A4A3E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4AA7BC2"/>
    <w:multiLevelType w:val="hybridMultilevel"/>
    <w:tmpl w:val="E0A26146"/>
    <w:lvl w:ilvl="0" w:tplc="EDECF46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1"/>
  </w:num>
  <w:num w:numId="4">
    <w:abstractNumId w:val="27"/>
  </w:num>
  <w:num w:numId="5">
    <w:abstractNumId w:val="14"/>
  </w:num>
  <w:num w:numId="6">
    <w:abstractNumId w:val="7"/>
  </w:num>
  <w:num w:numId="7">
    <w:abstractNumId w:val="17"/>
  </w:num>
  <w:num w:numId="8">
    <w:abstractNumId w:val="13"/>
  </w:num>
  <w:num w:numId="9">
    <w:abstractNumId w:val="2"/>
  </w:num>
  <w:num w:numId="10">
    <w:abstractNumId w:val="31"/>
  </w:num>
  <w:num w:numId="11">
    <w:abstractNumId w:val="1"/>
  </w:num>
  <w:num w:numId="12">
    <w:abstractNumId w:val="23"/>
  </w:num>
  <w:num w:numId="13">
    <w:abstractNumId w:val="0"/>
  </w:num>
  <w:num w:numId="14">
    <w:abstractNumId w:val="26"/>
  </w:num>
  <w:num w:numId="15">
    <w:abstractNumId w:val="3"/>
  </w:num>
  <w:num w:numId="16">
    <w:abstractNumId w:val="15"/>
  </w:num>
  <w:num w:numId="17">
    <w:abstractNumId w:val="21"/>
  </w:num>
  <w:num w:numId="18">
    <w:abstractNumId w:val="5"/>
  </w:num>
  <w:num w:numId="19">
    <w:abstractNumId w:val="25"/>
  </w:num>
  <w:num w:numId="20">
    <w:abstractNumId w:val="6"/>
  </w:num>
  <w:num w:numId="21">
    <w:abstractNumId w:val="22"/>
  </w:num>
  <w:num w:numId="22">
    <w:abstractNumId w:val="18"/>
  </w:num>
  <w:num w:numId="23">
    <w:abstractNumId w:val="10"/>
  </w:num>
  <w:num w:numId="24">
    <w:abstractNumId w:val="28"/>
  </w:num>
  <w:num w:numId="25">
    <w:abstractNumId w:val="24"/>
  </w:num>
  <w:num w:numId="26">
    <w:abstractNumId w:val="30"/>
  </w:num>
  <w:num w:numId="27">
    <w:abstractNumId w:val="8"/>
  </w:num>
  <w:num w:numId="28">
    <w:abstractNumId w:val="16"/>
  </w:num>
  <w:num w:numId="29">
    <w:abstractNumId w:val="9"/>
  </w:num>
  <w:num w:numId="30">
    <w:abstractNumId w:val="4"/>
  </w:num>
  <w:num w:numId="31">
    <w:abstractNumId w:val="2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015D1"/>
    <w:rsid w:val="00001837"/>
    <w:rsid w:val="00011331"/>
    <w:rsid w:val="000156EF"/>
    <w:rsid w:val="00022370"/>
    <w:rsid w:val="000370B2"/>
    <w:rsid w:val="000378C3"/>
    <w:rsid w:val="0005416B"/>
    <w:rsid w:val="000605C0"/>
    <w:rsid w:val="00062F8D"/>
    <w:rsid w:val="00073599"/>
    <w:rsid w:val="00073F5F"/>
    <w:rsid w:val="00075FEB"/>
    <w:rsid w:val="0007605B"/>
    <w:rsid w:val="00081C94"/>
    <w:rsid w:val="0008343B"/>
    <w:rsid w:val="00090932"/>
    <w:rsid w:val="00092AC5"/>
    <w:rsid w:val="00094F3D"/>
    <w:rsid w:val="000B01D6"/>
    <w:rsid w:val="000C26DA"/>
    <w:rsid w:val="000C4220"/>
    <w:rsid w:val="000C55AD"/>
    <w:rsid w:val="000C73DF"/>
    <w:rsid w:val="000D278B"/>
    <w:rsid w:val="000E0217"/>
    <w:rsid w:val="000F237A"/>
    <w:rsid w:val="00100F78"/>
    <w:rsid w:val="0010106C"/>
    <w:rsid w:val="001017B4"/>
    <w:rsid w:val="001268C4"/>
    <w:rsid w:val="00127AC0"/>
    <w:rsid w:val="001371ED"/>
    <w:rsid w:val="00137450"/>
    <w:rsid w:val="00142092"/>
    <w:rsid w:val="0014494C"/>
    <w:rsid w:val="001647EB"/>
    <w:rsid w:val="00170CEF"/>
    <w:rsid w:val="00173532"/>
    <w:rsid w:val="001818CA"/>
    <w:rsid w:val="00182FAD"/>
    <w:rsid w:val="001B29E9"/>
    <w:rsid w:val="001B507E"/>
    <w:rsid w:val="001C1ABD"/>
    <w:rsid w:val="001C2403"/>
    <w:rsid w:val="001D438C"/>
    <w:rsid w:val="001F5D07"/>
    <w:rsid w:val="00201AAC"/>
    <w:rsid w:val="00207E2D"/>
    <w:rsid w:val="0022150A"/>
    <w:rsid w:val="00223B20"/>
    <w:rsid w:val="00231572"/>
    <w:rsid w:val="002351BA"/>
    <w:rsid w:val="002407FD"/>
    <w:rsid w:val="00246516"/>
    <w:rsid w:val="002544B1"/>
    <w:rsid w:val="002604C2"/>
    <w:rsid w:val="002637C8"/>
    <w:rsid w:val="0026755C"/>
    <w:rsid w:val="00273DFE"/>
    <w:rsid w:val="00275DCA"/>
    <w:rsid w:val="0027735D"/>
    <w:rsid w:val="00293CE3"/>
    <w:rsid w:val="002B5DB1"/>
    <w:rsid w:val="002C4548"/>
    <w:rsid w:val="002C513A"/>
    <w:rsid w:val="002D22B0"/>
    <w:rsid w:val="002D728A"/>
    <w:rsid w:val="002E0752"/>
    <w:rsid w:val="002E3E29"/>
    <w:rsid w:val="002F782E"/>
    <w:rsid w:val="00306500"/>
    <w:rsid w:val="003126A7"/>
    <w:rsid w:val="00317AA6"/>
    <w:rsid w:val="0032021B"/>
    <w:rsid w:val="00322A96"/>
    <w:rsid w:val="00323D5F"/>
    <w:rsid w:val="00324986"/>
    <w:rsid w:val="00333B45"/>
    <w:rsid w:val="0033403D"/>
    <w:rsid w:val="00335D91"/>
    <w:rsid w:val="003369A8"/>
    <w:rsid w:val="0034469C"/>
    <w:rsid w:val="00345B8C"/>
    <w:rsid w:val="00346954"/>
    <w:rsid w:val="003472EA"/>
    <w:rsid w:val="003643BD"/>
    <w:rsid w:val="0037782C"/>
    <w:rsid w:val="00381176"/>
    <w:rsid w:val="003A538B"/>
    <w:rsid w:val="003B1789"/>
    <w:rsid w:val="003B5630"/>
    <w:rsid w:val="003B7A1A"/>
    <w:rsid w:val="003C5BC0"/>
    <w:rsid w:val="003D2748"/>
    <w:rsid w:val="003D2ABD"/>
    <w:rsid w:val="003D58B3"/>
    <w:rsid w:val="003D7940"/>
    <w:rsid w:val="003D7F37"/>
    <w:rsid w:val="003F0623"/>
    <w:rsid w:val="003F61F9"/>
    <w:rsid w:val="003F7870"/>
    <w:rsid w:val="00401F3F"/>
    <w:rsid w:val="00406636"/>
    <w:rsid w:val="00432008"/>
    <w:rsid w:val="004373C2"/>
    <w:rsid w:val="00437DD5"/>
    <w:rsid w:val="00442647"/>
    <w:rsid w:val="00443996"/>
    <w:rsid w:val="00443FDE"/>
    <w:rsid w:val="00457711"/>
    <w:rsid w:val="00464EE5"/>
    <w:rsid w:val="00470870"/>
    <w:rsid w:val="0047423C"/>
    <w:rsid w:val="0048530B"/>
    <w:rsid w:val="0048735C"/>
    <w:rsid w:val="00491540"/>
    <w:rsid w:val="004B1E7B"/>
    <w:rsid w:val="004B42F1"/>
    <w:rsid w:val="004B4C70"/>
    <w:rsid w:val="004B52BB"/>
    <w:rsid w:val="004C0832"/>
    <w:rsid w:val="004C0B58"/>
    <w:rsid w:val="004D4530"/>
    <w:rsid w:val="004D5B93"/>
    <w:rsid w:val="004F022F"/>
    <w:rsid w:val="004F5A61"/>
    <w:rsid w:val="004F68BA"/>
    <w:rsid w:val="00504B48"/>
    <w:rsid w:val="00514F4C"/>
    <w:rsid w:val="00522AC9"/>
    <w:rsid w:val="005326EE"/>
    <w:rsid w:val="00550D4B"/>
    <w:rsid w:val="00551574"/>
    <w:rsid w:val="00555489"/>
    <w:rsid w:val="005572A0"/>
    <w:rsid w:val="005603F2"/>
    <w:rsid w:val="0056456B"/>
    <w:rsid w:val="00576B27"/>
    <w:rsid w:val="0058239E"/>
    <w:rsid w:val="00596193"/>
    <w:rsid w:val="005A0C37"/>
    <w:rsid w:val="005A21FF"/>
    <w:rsid w:val="005A72C1"/>
    <w:rsid w:val="005B1ABF"/>
    <w:rsid w:val="005C3A3D"/>
    <w:rsid w:val="005D6784"/>
    <w:rsid w:val="005E53D8"/>
    <w:rsid w:val="005E6F65"/>
    <w:rsid w:val="005F38A1"/>
    <w:rsid w:val="00602ACA"/>
    <w:rsid w:val="00612D03"/>
    <w:rsid w:val="00621089"/>
    <w:rsid w:val="00622132"/>
    <w:rsid w:val="00623A32"/>
    <w:rsid w:val="00624D21"/>
    <w:rsid w:val="00625508"/>
    <w:rsid w:val="00640017"/>
    <w:rsid w:val="00673085"/>
    <w:rsid w:val="00675F66"/>
    <w:rsid w:val="006852AB"/>
    <w:rsid w:val="00686D01"/>
    <w:rsid w:val="0069061A"/>
    <w:rsid w:val="00691C12"/>
    <w:rsid w:val="00694D52"/>
    <w:rsid w:val="006A278E"/>
    <w:rsid w:val="006B0F0F"/>
    <w:rsid w:val="006B3A8D"/>
    <w:rsid w:val="006C04A4"/>
    <w:rsid w:val="006D088A"/>
    <w:rsid w:val="006E06F1"/>
    <w:rsid w:val="006E0893"/>
    <w:rsid w:val="006E6357"/>
    <w:rsid w:val="006E63FA"/>
    <w:rsid w:val="006F3AA3"/>
    <w:rsid w:val="00704331"/>
    <w:rsid w:val="00716ED9"/>
    <w:rsid w:val="00717D48"/>
    <w:rsid w:val="00741174"/>
    <w:rsid w:val="00743AC6"/>
    <w:rsid w:val="0074708D"/>
    <w:rsid w:val="00753617"/>
    <w:rsid w:val="00756863"/>
    <w:rsid w:val="007574F1"/>
    <w:rsid w:val="0077306C"/>
    <w:rsid w:val="007866C3"/>
    <w:rsid w:val="007922C3"/>
    <w:rsid w:val="0079774B"/>
    <w:rsid w:val="007A16C6"/>
    <w:rsid w:val="007B0762"/>
    <w:rsid w:val="007B56A7"/>
    <w:rsid w:val="007C21D4"/>
    <w:rsid w:val="007C3EC4"/>
    <w:rsid w:val="007C432D"/>
    <w:rsid w:val="007C5278"/>
    <w:rsid w:val="007C6992"/>
    <w:rsid w:val="007E1338"/>
    <w:rsid w:val="007F256A"/>
    <w:rsid w:val="008016A5"/>
    <w:rsid w:val="008041E6"/>
    <w:rsid w:val="00812B8E"/>
    <w:rsid w:val="008372C5"/>
    <w:rsid w:val="0084208F"/>
    <w:rsid w:val="00842745"/>
    <w:rsid w:val="008531BF"/>
    <w:rsid w:val="0085615B"/>
    <w:rsid w:val="00857462"/>
    <w:rsid w:val="00861B36"/>
    <w:rsid w:val="008626E8"/>
    <w:rsid w:val="008673F4"/>
    <w:rsid w:val="008719C7"/>
    <w:rsid w:val="008732B3"/>
    <w:rsid w:val="00890C16"/>
    <w:rsid w:val="00896709"/>
    <w:rsid w:val="008B4D20"/>
    <w:rsid w:val="008C5B20"/>
    <w:rsid w:val="008D219E"/>
    <w:rsid w:val="008D487C"/>
    <w:rsid w:val="008E3A4E"/>
    <w:rsid w:val="008E72D4"/>
    <w:rsid w:val="00902D87"/>
    <w:rsid w:val="00903DBB"/>
    <w:rsid w:val="00910D6E"/>
    <w:rsid w:val="00915FEA"/>
    <w:rsid w:val="00924D12"/>
    <w:rsid w:val="00931DC8"/>
    <w:rsid w:val="00932C3B"/>
    <w:rsid w:val="00936D6B"/>
    <w:rsid w:val="00937A74"/>
    <w:rsid w:val="009422FF"/>
    <w:rsid w:val="00945782"/>
    <w:rsid w:val="009459D3"/>
    <w:rsid w:val="009527E7"/>
    <w:rsid w:val="009756FC"/>
    <w:rsid w:val="009875C8"/>
    <w:rsid w:val="00997B4B"/>
    <w:rsid w:val="009A2D97"/>
    <w:rsid w:val="009A5101"/>
    <w:rsid w:val="009A5E4E"/>
    <w:rsid w:val="009B4096"/>
    <w:rsid w:val="009B4480"/>
    <w:rsid w:val="009B5327"/>
    <w:rsid w:val="009C2344"/>
    <w:rsid w:val="009C4E77"/>
    <w:rsid w:val="009C773F"/>
    <w:rsid w:val="009E1614"/>
    <w:rsid w:val="009E361D"/>
    <w:rsid w:val="009E72CB"/>
    <w:rsid w:val="00A13450"/>
    <w:rsid w:val="00A160BD"/>
    <w:rsid w:val="00A170D5"/>
    <w:rsid w:val="00A236EB"/>
    <w:rsid w:val="00A25F1F"/>
    <w:rsid w:val="00A30730"/>
    <w:rsid w:val="00A331F1"/>
    <w:rsid w:val="00A46DFB"/>
    <w:rsid w:val="00A50D9E"/>
    <w:rsid w:val="00A51501"/>
    <w:rsid w:val="00A532CC"/>
    <w:rsid w:val="00A53CF3"/>
    <w:rsid w:val="00A87173"/>
    <w:rsid w:val="00A93569"/>
    <w:rsid w:val="00AB7DF2"/>
    <w:rsid w:val="00AC0596"/>
    <w:rsid w:val="00AC4A77"/>
    <w:rsid w:val="00AD45D9"/>
    <w:rsid w:val="00AE0292"/>
    <w:rsid w:val="00AE1054"/>
    <w:rsid w:val="00AE7C88"/>
    <w:rsid w:val="00AF631C"/>
    <w:rsid w:val="00AF7987"/>
    <w:rsid w:val="00B03825"/>
    <w:rsid w:val="00B129A7"/>
    <w:rsid w:val="00B13481"/>
    <w:rsid w:val="00B158F3"/>
    <w:rsid w:val="00B20A4D"/>
    <w:rsid w:val="00B26421"/>
    <w:rsid w:val="00B40823"/>
    <w:rsid w:val="00B4309D"/>
    <w:rsid w:val="00B44349"/>
    <w:rsid w:val="00B45533"/>
    <w:rsid w:val="00B503C9"/>
    <w:rsid w:val="00B53AAE"/>
    <w:rsid w:val="00B54817"/>
    <w:rsid w:val="00B613EB"/>
    <w:rsid w:val="00B74CE9"/>
    <w:rsid w:val="00B74D93"/>
    <w:rsid w:val="00B80B65"/>
    <w:rsid w:val="00B84465"/>
    <w:rsid w:val="00B92070"/>
    <w:rsid w:val="00B93F11"/>
    <w:rsid w:val="00BA318D"/>
    <w:rsid w:val="00BC1125"/>
    <w:rsid w:val="00BD6619"/>
    <w:rsid w:val="00BE04CA"/>
    <w:rsid w:val="00BE474F"/>
    <w:rsid w:val="00BE49AD"/>
    <w:rsid w:val="00BF3E7A"/>
    <w:rsid w:val="00C00705"/>
    <w:rsid w:val="00C038EF"/>
    <w:rsid w:val="00C04C3C"/>
    <w:rsid w:val="00C04E6E"/>
    <w:rsid w:val="00C121E8"/>
    <w:rsid w:val="00C21152"/>
    <w:rsid w:val="00C21DAD"/>
    <w:rsid w:val="00C237E4"/>
    <w:rsid w:val="00C25904"/>
    <w:rsid w:val="00C26505"/>
    <w:rsid w:val="00C33E84"/>
    <w:rsid w:val="00C403EF"/>
    <w:rsid w:val="00C577A6"/>
    <w:rsid w:val="00C60AB3"/>
    <w:rsid w:val="00C70BC0"/>
    <w:rsid w:val="00C8040C"/>
    <w:rsid w:val="00C86600"/>
    <w:rsid w:val="00C91852"/>
    <w:rsid w:val="00C929ED"/>
    <w:rsid w:val="00CB330A"/>
    <w:rsid w:val="00CE5B8B"/>
    <w:rsid w:val="00CE6AD4"/>
    <w:rsid w:val="00CF2303"/>
    <w:rsid w:val="00D01530"/>
    <w:rsid w:val="00D023D9"/>
    <w:rsid w:val="00D11F56"/>
    <w:rsid w:val="00D22273"/>
    <w:rsid w:val="00D244F4"/>
    <w:rsid w:val="00D27447"/>
    <w:rsid w:val="00D318C2"/>
    <w:rsid w:val="00D3308C"/>
    <w:rsid w:val="00D50A61"/>
    <w:rsid w:val="00D5428B"/>
    <w:rsid w:val="00D66793"/>
    <w:rsid w:val="00D70F39"/>
    <w:rsid w:val="00D736FD"/>
    <w:rsid w:val="00D76135"/>
    <w:rsid w:val="00D91066"/>
    <w:rsid w:val="00D91FCB"/>
    <w:rsid w:val="00D95470"/>
    <w:rsid w:val="00DA5480"/>
    <w:rsid w:val="00DA6ADA"/>
    <w:rsid w:val="00DB634E"/>
    <w:rsid w:val="00DC186C"/>
    <w:rsid w:val="00DC38FB"/>
    <w:rsid w:val="00DC7E6D"/>
    <w:rsid w:val="00DD3DBC"/>
    <w:rsid w:val="00DD76F9"/>
    <w:rsid w:val="00DE05DE"/>
    <w:rsid w:val="00DE622D"/>
    <w:rsid w:val="00DF5095"/>
    <w:rsid w:val="00E03525"/>
    <w:rsid w:val="00E12B29"/>
    <w:rsid w:val="00E152E8"/>
    <w:rsid w:val="00E17D23"/>
    <w:rsid w:val="00E2136F"/>
    <w:rsid w:val="00E24D72"/>
    <w:rsid w:val="00E3437C"/>
    <w:rsid w:val="00E34530"/>
    <w:rsid w:val="00E3493C"/>
    <w:rsid w:val="00E42496"/>
    <w:rsid w:val="00E46AE9"/>
    <w:rsid w:val="00E509E6"/>
    <w:rsid w:val="00E54DC0"/>
    <w:rsid w:val="00E8294F"/>
    <w:rsid w:val="00E840D5"/>
    <w:rsid w:val="00E96541"/>
    <w:rsid w:val="00E96D9E"/>
    <w:rsid w:val="00EB3838"/>
    <w:rsid w:val="00EB46E5"/>
    <w:rsid w:val="00EB6C98"/>
    <w:rsid w:val="00ED1421"/>
    <w:rsid w:val="00ED6340"/>
    <w:rsid w:val="00ED7D39"/>
    <w:rsid w:val="00EE1EDB"/>
    <w:rsid w:val="00F11C87"/>
    <w:rsid w:val="00F1224D"/>
    <w:rsid w:val="00F25EBE"/>
    <w:rsid w:val="00F27A40"/>
    <w:rsid w:val="00F35B27"/>
    <w:rsid w:val="00F50B80"/>
    <w:rsid w:val="00F66D02"/>
    <w:rsid w:val="00F67E39"/>
    <w:rsid w:val="00F81F39"/>
    <w:rsid w:val="00F83967"/>
    <w:rsid w:val="00F84E98"/>
    <w:rsid w:val="00FA6059"/>
    <w:rsid w:val="00FA78B6"/>
    <w:rsid w:val="00FC0364"/>
    <w:rsid w:val="00FC4F93"/>
    <w:rsid w:val="00FD7AC8"/>
    <w:rsid w:val="00FE1309"/>
    <w:rsid w:val="00FE2D85"/>
    <w:rsid w:val="00FF1DA0"/>
    <w:rsid w:val="00F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Стиль_таблицы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styleId="af2">
    <w:name w:val="Unresolved Mention"/>
    <w:basedOn w:val="a5"/>
    <w:uiPriority w:val="99"/>
    <w:semiHidden/>
    <w:unhideWhenUsed/>
    <w:rsid w:val="00B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leader-id.ru/intro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1184</TotalTime>
  <Pages>19</Pages>
  <Words>4407</Words>
  <Characters>25124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392</cp:revision>
  <dcterms:created xsi:type="dcterms:W3CDTF">2022-11-09T10:25:00Z</dcterms:created>
  <dcterms:modified xsi:type="dcterms:W3CDTF">2023-05-08T08:44:00Z</dcterms:modified>
</cp:coreProperties>
</file>