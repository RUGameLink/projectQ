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976CD" w14:textId="77777777" w:rsidR="007215BB" w:rsidRPr="00687C7F" w:rsidRDefault="007215BB" w:rsidP="007215BB">
      <w:pPr>
        <w:spacing w:after="0" w:line="240" w:lineRule="auto"/>
        <w:ind w:firstLine="709"/>
        <w:jc w:val="both"/>
        <w:rPr>
          <w:rFonts w:ascii="Times New Roman" w:eastAsia="Calibri" w:hAnsi="Times New Roman" w:cs="Times New Roman"/>
          <w:sz w:val="28"/>
        </w:rPr>
      </w:pPr>
      <w:r w:rsidRPr="00687C7F">
        <w:rPr>
          <w:rFonts w:ascii="Times New Roman" w:eastAsia="Calibri" w:hAnsi="Times New Roman" w:cs="Times New Roman"/>
          <w:sz w:val="28"/>
        </w:rPr>
        <w:t>Министерство науки и высшего образования Российской Федерации</w:t>
      </w:r>
    </w:p>
    <w:p w14:paraId="121F873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Федеральное государственное бюджетное образовательное учреждение</w:t>
      </w:r>
    </w:p>
    <w:p w14:paraId="5E94173C"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высшего образования</w:t>
      </w:r>
    </w:p>
    <w:p w14:paraId="724C3E19" w14:textId="77777777" w:rsidR="007215BB" w:rsidRPr="00687C7F" w:rsidRDefault="007215BB" w:rsidP="007215BB">
      <w:pPr>
        <w:spacing w:after="0" w:line="240" w:lineRule="auto"/>
        <w:jc w:val="center"/>
        <w:rPr>
          <w:rFonts w:ascii="Times New Roman" w:eastAsia="Calibri" w:hAnsi="Times New Roman" w:cs="Times New Roman"/>
          <w:sz w:val="24"/>
          <w:szCs w:val="24"/>
        </w:rPr>
      </w:pPr>
    </w:p>
    <w:p w14:paraId="71F73519"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ИРКУТСКИЙ НАЦИОНАЛЬНЫЙ ИССЛЕДОВАТЕЛЬСКИЙ</w:t>
      </w:r>
    </w:p>
    <w:p w14:paraId="33BCEF34" w14:textId="77777777" w:rsidR="007215BB" w:rsidRPr="00687C7F" w:rsidRDefault="007215BB" w:rsidP="007215BB">
      <w:pPr>
        <w:spacing w:after="24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7215BB" w:rsidRPr="00687C7F" w14:paraId="6B333BFD" w14:textId="77777777" w:rsidTr="006D6220">
        <w:trPr>
          <w:jc w:val="center"/>
        </w:trPr>
        <w:tc>
          <w:tcPr>
            <w:tcW w:w="8032" w:type="dxa"/>
            <w:tcBorders>
              <w:top w:val="nil"/>
              <w:left w:val="nil"/>
              <w:bottom w:val="single" w:sz="4" w:space="0" w:color="auto"/>
              <w:right w:val="nil"/>
            </w:tcBorders>
            <w:hideMark/>
          </w:tcPr>
          <w:p w14:paraId="72315FC0" w14:textId="77777777" w:rsidR="007215BB" w:rsidRPr="00687C7F" w:rsidRDefault="007215BB"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Институт информационных технологий и анализа данных</w:t>
            </w:r>
          </w:p>
        </w:tc>
      </w:tr>
      <w:tr w:rsidR="007215BB" w:rsidRPr="00687C7F" w14:paraId="0A712930" w14:textId="77777777" w:rsidTr="006D6220">
        <w:trPr>
          <w:trHeight w:val="227"/>
          <w:jc w:val="center"/>
        </w:trPr>
        <w:tc>
          <w:tcPr>
            <w:tcW w:w="8032" w:type="dxa"/>
            <w:tcBorders>
              <w:top w:val="single" w:sz="4" w:space="0" w:color="auto"/>
              <w:left w:val="nil"/>
              <w:bottom w:val="nil"/>
              <w:right w:val="nil"/>
            </w:tcBorders>
            <w:hideMark/>
          </w:tcPr>
          <w:p w14:paraId="279140D6" w14:textId="77777777" w:rsidR="007215BB" w:rsidRPr="00687C7F" w:rsidRDefault="007215BB" w:rsidP="007215BB">
            <w:pPr>
              <w:spacing w:after="0" w:line="240" w:lineRule="auto"/>
              <w:jc w:val="center"/>
              <w:rPr>
                <w:rFonts w:ascii="Times New Roman" w:eastAsia="Calibri" w:hAnsi="Times New Roman" w:cs="Times New Roman"/>
                <w:bCs/>
                <w:sz w:val="28"/>
                <w:szCs w:val="28"/>
                <w:vertAlign w:val="superscript"/>
              </w:rPr>
            </w:pPr>
            <w:r w:rsidRPr="00687C7F">
              <w:rPr>
                <w:rFonts w:ascii="Times New Roman" w:eastAsia="Calibri" w:hAnsi="Times New Roman" w:cs="Times New Roman"/>
                <w:bCs/>
                <w:sz w:val="28"/>
                <w:szCs w:val="28"/>
                <w:vertAlign w:val="superscript"/>
              </w:rPr>
              <w:t>наименование института</w:t>
            </w:r>
          </w:p>
        </w:tc>
      </w:tr>
    </w:tbl>
    <w:p w14:paraId="3245C8F1" w14:textId="77777777" w:rsidR="007215BB" w:rsidRPr="00687C7F" w:rsidRDefault="007215BB" w:rsidP="007215BB">
      <w:pPr>
        <w:spacing w:after="0" w:line="240" w:lineRule="auto"/>
        <w:jc w:val="center"/>
        <w:rPr>
          <w:rFonts w:ascii="Times New Roman" w:eastAsia="Calibri" w:hAnsi="Times New Roman" w:cs="Times New Roman"/>
          <w:b/>
          <w:sz w:val="24"/>
        </w:rPr>
      </w:pPr>
    </w:p>
    <w:tbl>
      <w:tblPr>
        <w:tblW w:w="0" w:type="auto"/>
        <w:tblInd w:w="4503" w:type="dxa"/>
        <w:tblLayout w:type="fixed"/>
        <w:tblLook w:val="04A0" w:firstRow="1" w:lastRow="0" w:firstColumn="1" w:lastColumn="0" w:noHBand="0" w:noVBand="1"/>
      </w:tblPr>
      <w:tblGrid>
        <w:gridCol w:w="1701"/>
        <w:gridCol w:w="425"/>
        <w:gridCol w:w="2696"/>
      </w:tblGrid>
      <w:tr w:rsidR="007215BB" w:rsidRPr="00687C7F" w14:paraId="221D34BA" w14:textId="77777777" w:rsidTr="006D6220">
        <w:tc>
          <w:tcPr>
            <w:tcW w:w="1701" w:type="dxa"/>
            <w:shd w:val="clear" w:color="auto" w:fill="auto"/>
          </w:tcPr>
          <w:p w14:paraId="3A3A895D"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72B47705"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shd w:val="clear" w:color="auto" w:fill="auto"/>
          </w:tcPr>
          <w:p w14:paraId="1046EA8A"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Допускаю к защите</w:t>
            </w:r>
          </w:p>
          <w:p w14:paraId="0BA05D05"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 ООП</w:t>
            </w:r>
          </w:p>
        </w:tc>
      </w:tr>
      <w:tr w:rsidR="007215BB" w:rsidRPr="00687C7F" w14:paraId="56DFBCA9" w14:textId="77777777" w:rsidTr="006D6220">
        <w:tc>
          <w:tcPr>
            <w:tcW w:w="1701" w:type="dxa"/>
            <w:tcBorders>
              <w:bottom w:val="single" w:sz="4" w:space="0" w:color="auto"/>
            </w:tcBorders>
            <w:shd w:val="clear" w:color="auto" w:fill="auto"/>
          </w:tcPr>
          <w:p w14:paraId="557C87FB"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425" w:type="dxa"/>
            <w:shd w:val="clear" w:color="auto" w:fill="auto"/>
          </w:tcPr>
          <w:p w14:paraId="25797BCE" w14:textId="77777777" w:rsidR="007215BB" w:rsidRPr="00687C7F" w:rsidRDefault="007215BB" w:rsidP="007215BB">
            <w:pPr>
              <w:spacing w:after="0" w:line="240" w:lineRule="auto"/>
              <w:jc w:val="both"/>
              <w:rPr>
                <w:rFonts w:ascii="Times New Roman" w:eastAsia="Calibri" w:hAnsi="Times New Roman" w:cs="Times New Roman"/>
                <w:sz w:val="28"/>
                <w:szCs w:val="28"/>
              </w:rPr>
            </w:pPr>
          </w:p>
        </w:tc>
        <w:tc>
          <w:tcPr>
            <w:tcW w:w="2696" w:type="dxa"/>
            <w:tcBorders>
              <w:bottom w:val="single" w:sz="4" w:space="0" w:color="auto"/>
            </w:tcBorders>
            <w:shd w:val="clear" w:color="auto" w:fill="auto"/>
          </w:tcPr>
          <w:p w14:paraId="408F5C96" w14:textId="402768F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В.</w:t>
            </w:r>
            <w:r w:rsidR="00045127" w:rsidRPr="00687C7F">
              <w:rPr>
                <w:rFonts w:ascii="Times New Roman" w:eastAsia="Calibri" w:hAnsi="Times New Roman" w:cs="Times New Roman"/>
                <w:sz w:val="28"/>
                <w:szCs w:val="28"/>
              </w:rPr>
              <w:t xml:space="preserve"> </w:t>
            </w:r>
            <w:r w:rsidRPr="00687C7F">
              <w:rPr>
                <w:rFonts w:ascii="Times New Roman" w:eastAsia="Calibri" w:hAnsi="Times New Roman" w:cs="Times New Roman"/>
                <w:sz w:val="28"/>
                <w:szCs w:val="28"/>
              </w:rPr>
              <w:t xml:space="preserve">Л. </w:t>
            </w:r>
            <w:proofErr w:type="spellStart"/>
            <w:r w:rsidRPr="00687C7F">
              <w:rPr>
                <w:rFonts w:ascii="Times New Roman" w:eastAsia="Calibri" w:hAnsi="Times New Roman" w:cs="Times New Roman"/>
                <w:sz w:val="28"/>
                <w:szCs w:val="28"/>
              </w:rPr>
              <w:t>Аршинский</w:t>
            </w:r>
            <w:proofErr w:type="spellEnd"/>
          </w:p>
        </w:tc>
      </w:tr>
      <w:tr w:rsidR="007215BB" w:rsidRPr="00687C7F" w14:paraId="7BB94E02" w14:textId="77777777" w:rsidTr="006D6220">
        <w:tc>
          <w:tcPr>
            <w:tcW w:w="1701" w:type="dxa"/>
            <w:tcBorders>
              <w:top w:val="single" w:sz="4" w:space="0" w:color="auto"/>
            </w:tcBorders>
            <w:shd w:val="clear" w:color="auto" w:fill="auto"/>
          </w:tcPr>
          <w:p w14:paraId="605574E3" w14:textId="77777777" w:rsidR="007215BB" w:rsidRPr="00687C7F" w:rsidRDefault="007215BB" w:rsidP="007215BB">
            <w:pPr>
              <w:spacing w:after="0" w:line="240" w:lineRule="auto"/>
              <w:jc w:val="center"/>
              <w:rPr>
                <w:rFonts w:ascii="Times New Roman" w:eastAsia="Calibri" w:hAnsi="Times New Roman" w:cs="Times New Roman"/>
                <w:sz w:val="28"/>
              </w:rPr>
            </w:pPr>
            <w:r w:rsidRPr="00687C7F">
              <w:rPr>
                <w:rFonts w:ascii="Times New Roman" w:eastAsia="Calibri" w:hAnsi="Times New Roman" w:cs="Times New Roman"/>
                <w:sz w:val="28"/>
                <w:vertAlign w:val="superscript"/>
              </w:rPr>
              <w:t>подпись</w:t>
            </w:r>
          </w:p>
        </w:tc>
        <w:tc>
          <w:tcPr>
            <w:tcW w:w="425" w:type="dxa"/>
            <w:shd w:val="clear" w:color="auto" w:fill="auto"/>
          </w:tcPr>
          <w:p w14:paraId="49720BF8" w14:textId="77777777" w:rsidR="007215BB" w:rsidRPr="00687C7F" w:rsidRDefault="007215BB" w:rsidP="007215BB">
            <w:pPr>
              <w:spacing w:after="0" w:line="240" w:lineRule="auto"/>
              <w:jc w:val="both"/>
              <w:rPr>
                <w:rFonts w:ascii="Times New Roman" w:eastAsia="Calibri" w:hAnsi="Times New Roman" w:cs="Times New Roman"/>
                <w:sz w:val="28"/>
              </w:rPr>
            </w:pPr>
          </w:p>
        </w:tc>
        <w:tc>
          <w:tcPr>
            <w:tcW w:w="2696" w:type="dxa"/>
            <w:shd w:val="clear" w:color="auto" w:fill="auto"/>
          </w:tcPr>
          <w:p w14:paraId="37420B53" w14:textId="77777777" w:rsidR="007215BB" w:rsidRPr="00687C7F" w:rsidRDefault="007215BB" w:rsidP="007215BB">
            <w:pPr>
              <w:spacing w:after="0" w:line="240" w:lineRule="auto"/>
              <w:jc w:val="center"/>
              <w:rPr>
                <w:rFonts w:ascii="Times New Roman" w:eastAsia="Calibri" w:hAnsi="Times New Roman" w:cs="Times New Roman"/>
                <w:sz w:val="28"/>
                <w:vertAlign w:val="superscript"/>
              </w:rPr>
            </w:pPr>
            <w:r w:rsidRPr="00687C7F">
              <w:rPr>
                <w:rFonts w:ascii="Times New Roman" w:eastAsia="Calibri" w:hAnsi="Times New Roman" w:cs="Times New Roman"/>
                <w:sz w:val="28"/>
                <w:vertAlign w:val="superscript"/>
              </w:rPr>
              <w:t>И.О. Фамилия</w:t>
            </w:r>
          </w:p>
        </w:tc>
      </w:tr>
    </w:tbl>
    <w:p w14:paraId="0EF2A149" w14:textId="77777777" w:rsidR="007215BB" w:rsidRPr="00687C7F" w:rsidRDefault="007215BB" w:rsidP="007215BB">
      <w:pPr>
        <w:spacing w:after="0" w:line="240" w:lineRule="auto"/>
        <w:jc w:val="center"/>
        <w:rPr>
          <w:rFonts w:ascii="Times New Roman" w:eastAsia="Calibri" w:hAnsi="Times New Roman" w:cs="Times New Roman"/>
          <w:sz w:val="24"/>
          <w:szCs w:val="20"/>
        </w:rPr>
      </w:pPr>
    </w:p>
    <w:tbl>
      <w:tblPr>
        <w:tblW w:w="9180" w:type="dxa"/>
        <w:jc w:val="center"/>
        <w:tblLook w:val="01E0" w:firstRow="1" w:lastRow="1" w:firstColumn="1" w:lastColumn="1" w:noHBand="0" w:noVBand="0"/>
      </w:tblPr>
      <w:tblGrid>
        <w:gridCol w:w="9180"/>
      </w:tblGrid>
      <w:tr w:rsidR="007215BB" w:rsidRPr="00687C7F" w14:paraId="7027F604" w14:textId="77777777" w:rsidTr="006D6220">
        <w:trPr>
          <w:jc w:val="center"/>
        </w:trPr>
        <w:tc>
          <w:tcPr>
            <w:tcW w:w="9180" w:type="dxa"/>
            <w:tcBorders>
              <w:bottom w:val="single" w:sz="4" w:space="0" w:color="auto"/>
            </w:tcBorders>
            <w:shd w:val="clear" w:color="auto" w:fill="auto"/>
          </w:tcPr>
          <w:p w14:paraId="0D22190E" w14:textId="2FC79652"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Разработка мобильного приложения «Регистрация на</w:t>
            </w:r>
          </w:p>
        </w:tc>
      </w:tr>
      <w:tr w:rsidR="007215BB" w:rsidRPr="00687C7F" w14:paraId="0A32E32A" w14:textId="77777777" w:rsidTr="006D6220">
        <w:trPr>
          <w:jc w:val="center"/>
        </w:trPr>
        <w:tc>
          <w:tcPr>
            <w:tcW w:w="9180" w:type="dxa"/>
            <w:tcBorders>
              <w:bottom w:val="single" w:sz="4" w:space="0" w:color="auto"/>
            </w:tcBorders>
            <w:shd w:val="clear" w:color="auto" w:fill="auto"/>
          </w:tcPr>
          <w:p w14:paraId="4815DFAE" w14:textId="0E152B59" w:rsidR="007215BB" w:rsidRPr="00687C7F" w:rsidRDefault="00D51EA8" w:rsidP="007215BB">
            <w:pPr>
              <w:spacing w:after="0" w:line="240" w:lineRule="auto"/>
              <w:jc w:val="center"/>
              <w:rPr>
                <w:rFonts w:ascii="Times New Roman" w:eastAsia="Calibri" w:hAnsi="Times New Roman" w:cs="Times New Roman"/>
                <w:b/>
                <w:sz w:val="28"/>
                <w:szCs w:val="28"/>
              </w:rPr>
            </w:pPr>
            <w:r w:rsidRPr="00687C7F">
              <w:rPr>
                <w:rFonts w:ascii="Times New Roman" w:eastAsia="Calibri" w:hAnsi="Times New Roman" w:cs="Times New Roman"/>
                <w:b/>
                <w:sz w:val="28"/>
                <w:szCs w:val="28"/>
              </w:rPr>
              <w:t>мероприятия для ИС «Рейтинг студентов»</w:t>
            </w:r>
          </w:p>
        </w:tc>
      </w:tr>
      <w:tr w:rsidR="007215BB" w:rsidRPr="00687C7F" w14:paraId="3E8ED0D8" w14:textId="77777777" w:rsidTr="006D6220">
        <w:trPr>
          <w:jc w:val="center"/>
        </w:trPr>
        <w:tc>
          <w:tcPr>
            <w:tcW w:w="9180" w:type="dxa"/>
            <w:tcBorders>
              <w:top w:val="single" w:sz="4" w:space="0" w:color="auto"/>
            </w:tcBorders>
            <w:shd w:val="clear" w:color="auto" w:fill="auto"/>
          </w:tcPr>
          <w:p w14:paraId="142730F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наименование темы</w:t>
            </w:r>
          </w:p>
        </w:tc>
      </w:tr>
    </w:tbl>
    <w:p w14:paraId="07EEC923" w14:textId="77777777" w:rsidR="007215BB" w:rsidRPr="00687C7F" w:rsidRDefault="007215BB" w:rsidP="007215BB">
      <w:pPr>
        <w:spacing w:after="0" w:line="240" w:lineRule="auto"/>
        <w:jc w:val="center"/>
        <w:rPr>
          <w:rFonts w:ascii="Times New Roman" w:eastAsia="Calibri" w:hAnsi="Times New Roman" w:cs="Times New Roman"/>
          <w:sz w:val="24"/>
          <w:szCs w:val="20"/>
        </w:rPr>
      </w:pPr>
    </w:p>
    <w:p w14:paraId="6EA6EEF2" w14:textId="77777777" w:rsidR="007215BB" w:rsidRPr="00687C7F" w:rsidRDefault="007215BB" w:rsidP="007215BB">
      <w:pPr>
        <w:spacing w:after="0" w:line="240" w:lineRule="auto"/>
        <w:jc w:val="center"/>
        <w:rPr>
          <w:rFonts w:ascii="Times New Roman" w:eastAsia="Calibri" w:hAnsi="Times New Roman" w:cs="Times New Roman"/>
          <w:sz w:val="28"/>
          <w:szCs w:val="28"/>
        </w:rPr>
      </w:pPr>
      <w:bookmarkStart w:id="0" w:name="_Hlk131877833"/>
      <w:r w:rsidRPr="00687C7F">
        <w:rPr>
          <w:rFonts w:ascii="Times New Roman" w:eastAsia="Calibri" w:hAnsi="Times New Roman" w:cs="Times New Roman"/>
          <w:sz w:val="28"/>
          <w:szCs w:val="28"/>
        </w:rPr>
        <w:t>ПОЯСНИТЕЛЬНАЯ ЗАПИСКА</w:t>
      </w:r>
    </w:p>
    <w:p w14:paraId="1529B2B4"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к выпускной квалификационной работе бакалавра</w:t>
      </w:r>
    </w:p>
    <w:p w14:paraId="7BB94F5F"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Программа бакалавриата</w:t>
      </w:r>
    </w:p>
    <w:p w14:paraId="0F26E142"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Информационные системы и технологии</w:t>
      </w:r>
    </w:p>
    <w:p w14:paraId="619C4A4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на предприятиях / в машиностроении</w:t>
      </w:r>
    </w:p>
    <w:p w14:paraId="43D9C967"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по направлению подготовки</w:t>
      </w:r>
    </w:p>
    <w:p w14:paraId="15103ED3" w14:textId="77777777" w:rsidR="007215BB" w:rsidRPr="00687C7F" w:rsidRDefault="007215BB" w:rsidP="007215BB">
      <w:pPr>
        <w:spacing w:after="0" w:line="240" w:lineRule="auto"/>
        <w:jc w:val="center"/>
        <w:rPr>
          <w:rFonts w:ascii="Times New Roman" w:eastAsia="Calibri" w:hAnsi="Times New Roman" w:cs="Times New Roman"/>
          <w:sz w:val="28"/>
          <w:szCs w:val="28"/>
          <w:u w:val="single"/>
        </w:rPr>
      </w:pPr>
      <w:r w:rsidRPr="00687C7F">
        <w:rPr>
          <w:rFonts w:ascii="Times New Roman" w:eastAsia="Calibri" w:hAnsi="Times New Roman" w:cs="Times New Roman"/>
          <w:sz w:val="28"/>
          <w:szCs w:val="28"/>
          <w:u w:val="single"/>
        </w:rPr>
        <w:t>09.03.02 Информационные системы и технологии</w:t>
      </w:r>
    </w:p>
    <w:p w14:paraId="2B46E64B" w14:textId="77777777" w:rsidR="007215BB" w:rsidRPr="00687C7F" w:rsidRDefault="007215BB" w:rsidP="007215BB">
      <w:pPr>
        <w:spacing w:after="0" w:line="240" w:lineRule="auto"/>
        <w:jc w:val="center"/>
        <w:rPr>
          <w:rFonts w:ascii="Times New Roman" w:eastAsia="Calibri" w:hAnsi="Times New Roman" w:cs="Times New Roman"/>
          <w:sz w:val="24"/>
        </w:rPr>
      </w:pPr>
    </w:p>
    <w:tbl>
      <w:tblPr>
        <w:tblW w:w="8789" w:type="dxa"/>
        <w:jc w:val="center"/>
        <w:tblLook w:val="01E0" w:firstRow="1" w:lastRow="1" w:firstColumn="1" w:lastColumn="1" w:noHBand="0" w:noVBand="0"/>
      </w:tblPr>
      <w:tblGrid>
        <w:gridCol w:w="2975"/>
        <w:gridCol w:w="567"/>
        <w:gridCol w:w="1552"/>
        <w:gridCol w:w="559"/>
        <w:gridCol w:w="442"/>
        <w:gridCol w:w="2694"/>
      </w:tblGrid>
      <w:tr w:rsidR="007215BB" w:rsidRPr="00687C7F" w14:paraId="25F37292" w14:textId="77777777" w:rsidTr="006D6220">
        <w:trPr>
          <w:gridBefore w:val="1"/>
          <w:gridAfter w:val="2"/>
          <w:wBefore w:w="2975" w:type="dxa"/>
          <w:wAfter w:w="3136" w:type="dxa"/>
          <w:jc w:val="center"/>
        </w:trPr>
        <w:tc>
          <w:tcPr>
            <w:tcW w:w="2119" w:type="dxa"/>
            <w:gridSpan w:val="2"/>
            <w:tcBorders>
              <w:bottom w:val="single" w:sz="4" w:space="0" w:color="auto"/>
            </w:tcBorders>
            <w:shd w:val="clear" w:color="auto" w:fill="auto"/>
          </w:tcPr>
          <w:p w14:paraId="59FD8337" w14:textId="70360C9D"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0.0</w:t>
            </w:r>
            <w:r w:rsidR="004C7416" w:rsidRPr="00687C7F">
              <w:rPr>
                <w:rFonts w:ascii="Times New Roman" w:eastAsia="Calibri" w:hAnsi="Times New Roman" w:cs="Times New Roman"/>
                <w:sz w:val="28"/>
                <w:szCs w:val="28"/>
              </w:rPr>
              <w:t>49</w:t>
            </w:r>
            <w:r w:rsidRPr="00687C7F">
              <w:rPr>
                <w:rFonts w:ascii="Times New Roman" w:eastAsia="Calibri" w:hAnsi="Times New Roman" w:cs="Times New Roman"/>
                <w:sz w:val="28"/>
                <w:szCs w:val="28"/>
              </w:rPr>
              <w:t>.00.00</w:t>
            </w:r>
          </w:p>
        </w:tc>
        <w:tc>
          <w:tcPr>
            <w:tcW w:w="559" w:type="dxa"/>
            <w:tcBorders>
              <w:bottom w:val="single" w:sz="4" w:space="0" w:color="auto"/>
            </w:tcBorders>
            <w:shd w:val="clear" w:color="auto" w:fill="auto"/>
          </w:tcPr>
          <w:p w14:paraId="6D9FC91E"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ПЗ</w:t>
            </w:r>
          </w:p>
        </w:tc>
      </w:tr>
      <w:tr w:rsidR="007215BB" w:rsidRPr="00687C7F" w14:paraId="57163A8D" w14:textId="77777777" w:rsidTr="006D6220">
        <w:trPr>
          <w:gridBefore w:val="1"/>
          <w:gridAfter w:val="2"/>
          <w:wBefore w:w="2975" w:type="dxa"/>
          <w:wAfter w:w="3136" w:type="dxa"/>
          <w:jc w:val="center"/>
        </w:trPr>
        <w:tc>
          <w:tcPr>
            <w:tcW w:w="2119" w:type="dxa"/>
            <w:gridSpan w:val="2"/>
            <w:tcBorders>
              <w:top w:val="single" w:sz="4" w:space="0" w:color="auto"/>
            </w:tcBorders>
            <w:shd w:val="clear" w:color="auto" w:fill="auto"/>
          </w:tcPr>
          <w:p w14:paraId="077F0975" w14:textId="77777777" w:rsidR="007215BB" w:rsidRPr="00687C7F" w:rsidRDefault="007215BB" w:rsidP="007215BB">
            <w:pPr>
              <w:spacing w:after="0" w:line="240" w:lineRule="auto"/>
              <w:jc w:val="center"/>
              <w:rPr>
                <w:rFonts w:ascii="Times New Roman" w:eastAsia="Calibri" w:hAnsi="Times New Roman" w:cs="Times New Roman"/>
                <w:sz w:val="20"/>
                <w:vertAlign w:val="superscript"/>
              </w:rPr>
            </w:pPr>
          </w:p>
        </w:tc>
        <w:tc>
          <w:tcPr>
            <w:tcW w:w="559" w:type="dxa"/>
            <w:tcBorders>
              <w:top w:val="single" w:sz="4" w:space="0" w:color="auto"/>
            </w:tcBorders>
            <w:shd w:val="clear" w:color="auto" w:fill="auto"/>
          </w:tcPr>
          <w:p w14:paraId="2F9A8CBF" w14:textId="77777777" w:rsidR="007215BB" w:rsidRPr="00687C7F" w:rsidRDefault="007215BB" w:rsidP="007215BB">
            <w:pPr>
              <w:spacing w:after="0" w:line="240" w:lineRule="auto"/>
              <w:jc w:val="center"/>
              <w:rPr>
                <w:rFonts w:ascii="Times New Roman" w:eastAsia="Calibri" w:hAnsi="Times New Roman" w:cs="Times New Roman"/>
                <w:sz w:val="20"/>
              </w:rPr>
            </w:pPr>
          </w:p>
        </w:tc>
      </w:tr>
      <w:bookmarkEnd w:id="0"/>
      <w:tr w:rsidR="007215BB" w:rsidRPr="00687C7F" w14:paraId="68459889" w14:textId="77777777" w:rsidTr="006D6220">
        <w:tblPrEx>
          <w:jc w:val="left"/>
        </w:tblPrEx>
        <w:tc>
          <w:tcPr>
            <w:tcW w:w="2975" w:type="dxa"/>
            <w:shd w:val="clear" w:color="auto" w:fill="auto"/>
          </w:tcPr>
          <w:p w14:paraId="0AD111C9"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Разработал студент</w:t>
            </w:r>
          </w:p>
          <w:p w14:paraId="11A40857"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 xml:space="preserve">Группы </w:t>
            </w:r>
            <w:r w:rsidRPr="00687C7F">
              <w:rPr>
                <w:rFonts w:ascii="Times New Roman" w:eastAsia="Calibri" w:hAnsi="Times New Roman" w:cs="Times New Roman"/>
                <w:sz w:val="28"/>
                <w:szCs w:val="28"/>
                <w:u w:val="single"/>
              </w:rPr>
              <w:t>ИСМб-19-1</w:t>
            </w:r>
          </w:p>
        </w:tc>
        <w:tc>
          <w:tcPr>
            <w:tcW w:w="567" w:type="dxa"/>
          </w:tcPr>
          <w:p w14:paraId="5CE0AD8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326EB9B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CD6690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vAlign w:val="bottom"/>
          </w:tcPr>
          <w:p w14:paraId="288743ED" w14:textId="3EA85ABB"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Д. Е. Вовиков</w:t>
            </w:r>
          </w:p>
        </w:tc>
      </w:tr>
      <w:tr w:rsidR="007215BB" w:rsidRPr="00687C7F" w14:paraId="3249133D" w14:textId="77777777" w:rsidTr="006D6220">
        <w:tblPrEx>
          <w:jc w:val="left"/>
        </w:tblPrEx>
        <w:tc>
          <w:tcPr>
            <w:tcW w:w="2975" w:type="dxa"/>
            <w:shd w:val="clear" w:color="auto" w:fill="auto"/>
          </w:tcPr>
          <w:p w14:paraId="50F9BDE0"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17F608C1"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4BA877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12EABDC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27FA9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69C392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 xml:space="preserve">И.О. Фамилия </w:t>
            </w:r>
          </w:p>
        </w:tc>
      </w:tr>
      <w:tr w:rsidR="007215BB" w:rsidRPr="00687C7F" w14:paraId="501A8AC2" w14:textId="77777777" w:rsidTr="006D6220">
        <w:tblPrEx>
          <w:jc w:val="left"/>
        </w:tblPrEx>
        <w:tc>
          <w:tcPr>
            <w:tcW w:w="2975" w:type="dxa"/>
            <w:shd w:val="clear" w:color="auto" w:fill="auto"/>
          </w:tcPr>
          <w:p w14:paraId="3873D9FC"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Руководитель</w:t>
            </w:r>
          </w:p>
        </w:tc>
        <w:tc>
          <w:tcPr>
            <w:tcW w:w="567" w:type="dxa"/>
          </w:tcPr>
          <w:p w14:paraId="4F7E75A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41758BF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586A6C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9B99875" w14:textId="2D9243CF"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Черкашин</w:t>
            </w:r>
          </w:p>
        </w:tc>
      </w:tr>
      <w:tr w:rsidR="007215BB" w:rsidRPr="00687C7F" w14:paraId="69037EB1" w14:textId="77777777" w:rsidTr="006D6220">
        <w:tblPrEx>
          <w:jc w:val="left"/>
        </w:tblPrEx>
        <w:tc>
          <w:tcPr>
            <w:tcW w:w="2975" w:type="dxa"/>
            <w:shd w:val="clear" w:color="auto" w:fill="auto"/>
          </w:tcPr>
          <w:p w14:paraId="254A0E8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251CA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7CDD524"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E76BBCB"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7C0F1BE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6AAF7AB6"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5D0D36D" w14:textId="77777777" w:rsidTr="006D6220">
        <w:tblPrEx>
          <w:jc w:val="left"/>
        </w:tblPrEx>
        <w:tc>
          <w:tcPr>
            <w:tcW w:w="2975" w:type="dxa"/>
            <w:shd w:val="clear" w:color="auto" w:fill="auto"/>
          </w:tcPr>
          <w:p w14:paraId="46203FB1"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E3838A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2DE21FD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56ECEF7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5AAACEEA"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И. Молокова</w:t>
            </w:r>
          </w:p>
        </w:tc>
      </w:tr>
      <w:tr w:rsidR="007215BB" w:rsidRPr="00687C7F" w14:paraId="04427B24" w14:textId="77777777" w:rsidTr="006D6220">
        <w:tblPrEx>
          <w:jc w:val="left"/>
        </w:tblPrEx>
        <w:tc>
          <w:tcPr>
            <w:tcW w:w="2975" w:type="dxa"/>
            <w:shd w:val="clear" w:color="auto" w:fill="auto"/>
          </w:tcPr>
          <w:p w14:paraId="174BF66F"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839C12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3AB33A20"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08C9B25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3CCCAAB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12BD53B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31864174" w14:textId="77777777" w:rsidTr="006D6220">
        <w:tblPrEx>
          <w:jc w:val="left"/>
        </w:tblPrEx>
        <w:tc>
          <w:tcPr>
            <w:tcW w:w="2975" w:type="dxa"/>
            <w:shd w:val="clear" w:color="auto" w:fill="auto"/>
          </w:tcPr>
          <w:p w14:paraId="057AC2C3" w14:textId="77777777" w:rsidR="007215BB" w:rsidRPr="00687C7F" w:rsidRDefault="007215BB" w:rsidP="007215BB">
            <w:pPr>
              <w:spacing w:after="0" w:line="240" w:lineRule="auto"/>
              <w:jc w:val="both"/>
              <w:rPr>
                <w:rFonts w:ascii="Times New Roman" w:eastAsia="Calibri" w:hAnsi="Times New Roman" w:cs="Times New Roman"/>
                <w:sz w:val="28"/>
                <w:szCs w:val="28"/>
              </w:rPr>
            </w:pPr>
            <w:r w:rsidRPr="00687C7F">
              <w:rPr>
                <w:rFonts w:ascii="Times New Roman" w:eastAsia="Calibri" w:hAnsi="Times New Roman" w:cs="Times New Roman"/>
                <w:sz w:val="28"/>
                <w:szCs w:val="28"/>
              </w:rPr>
              <w:t>Консультант</w:t>
            </w:r>
          </w:p>
        </w:tc>
        <w:tc>
          <w:tcPr>
            <w:tcW w:w="567" w:type="dxa"/>
          </w:tcPr>
          <w:p w14:paraId="518E6C89"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tcBorders>
              <w:bottom w:val="single" w:sz="4" w:space="0" w:color="auto"/>
            </w:tcBorders>
            <w:shd w:val="clear" w:color="auto" w:fill="auto"/>
          </w:tcPr>
          <w:p w14:paraId="5FE6985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2C700466"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60658403" w14:textId="2941B119"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 xml:space="preserve">З. А. </w:t>
            </w:r>
            <w:proofErr w:type="spellStart"/>
            <w:r w:rsidRPr="00687C7F">
              <w:rPr>
                <w:rFonts w:ascii="Times New Roman" w:eastAsia="Calibri" w:hAnsi="Times New Roman" w:cs="Times New Roman"/>
                <w:sz w:val="28"/>
                <w:szCs w:val="28"/>
              </w:rPr>
              <w:t>Бахвалова</w:t>
            </w:r>
            <w:proofErr w:type="spellEnd"/>
          </w:p>
        </w:tc>
      </w:tr>
      <w:tr w:rsidR="007215BB" w:rsidRPr="00687C7F" w14:paraId="6BFD677B" w14:textId="77777777" w:rsidTr="006D6220">
        <w:tblPrEx>
          <w:jc w:val="left"/>
        </w:tblPrEx>
        <w:tc>
          <w:tcPr>
            <w:tcW w:w="2975" w:type="dxa"/>
            <w:shd w:val="clear" w:color="auto" w:fill="auto"/>
          </w:tcPr>
          <w:p w14:paraId="0689DB3B"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71AC22F9"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73C6A1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p w14:paraId="2634F6A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442" w:type="dxa"/>
            <w:shd w:val="clear" w:color="auto" w:fill="auto"/>
          </w:tcPr>
          <w:p w14:paraId="58E78DA1"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46314A55"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r w:rsidR="007215BB" w:rsidRPr="00687C7F" w14:paraId="6FE8FEE4" w14:textId="77777777" w:rsidTr="006D6220">
        <w:tblPrEx>
          <w:jc w:val="left"/>
        </w:tblPrEx>
        <w:tc>
          <w:tcPr>
            <w:tcW w:w="2975" w:type="dxa"/>
            <w:shd w:val="clear" w:color="auto" w:fill="auto"/>
          </w:tcPr>
          <w:p w14:paraId="7377DA42" w14:textId="77777777" w:rsidR="007215BB" w:rsidRPr="00687C7F" w:rsidRDefault="007215BB" w:rsidP="007215BB">
            <w:pPr>
              <w:spacing w:after="0" w:line="240" w:lineRule="auto"/>
              <w:jc w:val="both"/>
              <w:rPr>
                <w:rFonts w:ascii="Times New Roman" w:eastAsia="Calibri" w:hAnsi="Times New Roman" w:cs="Times New Roman"/>
                <w:sz w:val="28"/>
                <w:szCs w:val="28"/>
              </w:rPr>
            </w:pPr>
            <w:proofErr w:type="spellStart"/>
            <w:r w:rsidRPr="00687C7F">
              <w:rPr>
                <w:rFonts w:ascii="Times New Roman" w:eastAsia="Calibri" w:hAnsi="Times New Roman" w:cs="Times New Roman"/>
                <w:sz w:val="28"/>
                <w:szCs w:val="28"/>
              </w:rPr>
              <w:t>Нормоконтроль</w:t>
            </w:r>
            <w:proofErr w:type="spellEnd"/>
          </w:p>
        </w:tc>
        <w:tc>
          <w:tcPr>
            <w:tcW w:w="567" w:type="dxa"/>
          </w:tcPr>
          <w:p w14:paraId="57FD0A7D"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111" w:type="dxa"/>
            <w:gridSpan w:val="2"/>
            <w:shd w:val="clear" w:color="auto" w:fill="auto"/>
          </w:tcPr>
          <w:p w14:paraId="218848A2"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442" w:type="dxa"/>
            <w:shd w:val="clear" w:color="auto" w:fill="auto"/>
          </w:tcPr>
          <w:p w14:paraId="045745EC"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bottom w:val="single" w:sz="4" w:space="0" w:color="auto"/>
            </w:tcBorders>
            <w:shd w:val="clear" w:color="auto" w:fill="auto"/>
          </w:tcPr>
          <w:p w14:paraId="232224C2" w14:textId="77777777" w:rsidR="007215BB" w:rsidRPr="00687C7F" w:rsidRDefault="007215BB" w:rsidP="007215BB">
            <w:pPr>
              <w:spacing w:after="0" w:line="240" w:lineRule="auto"/>
              <w:jc w:val="center"/>
              <w:rPr>
                <w:rFonts w:ascii="Times New Roman" w:eastAsia="Calibri" w:hAnsi="Times New Roman" w:cs="Times New Roman"/>
                <w:sz w:val="28"/>
                <w:szCs w:val="28"/>
              </w:rPr>
            </w:pPr>
            <w:r w:rsidRPr="00687C7F">
              <w:rPr>
                <w:rFonts w:ascii="Times New Roman" w:eastAsia="Calibri" w:hAnsi="Times New Roman" w:cs="Times New Roman"/>
                <w:sz w:val="28"/>
                <w:szCs w:val="28"/>
              </w:rPr>
              <w:t>Е. А. Осипова</w:t>
            </w:r>
          </w:p>
        </w:tc>
      </w:tr>
      <w:tr w:rsidR="007215BB" w:rsidRPr="00687C7F" w14:paraId="04017498" w14:textId="77777777" w:rsidTr="006D6220">
        <w:tblPrEx>
          <w:jc w:val="left"/>
        </w:tblPrEx>
        <w:tc>
          <w:tcPr>
            <w:tcW w:w="2975" w:type="dxa"/>
            <w:shd w:val="clear" w:color="auto" w:fill="auto"/>
          </w:tcPr>
          <w:p w14:paraId="5887578E"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567" w:type="dxa"/>
          </w:tcPr>
          <w:p w14:paraId="5B36BD9F"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p>
        </w:tc>
        <w:tc>
          <w:tcPr>
            <w:tcW w:w="2111" w:type="dxa"/>
            <w:gridSpan w:val="2"/>
            <w:tcBorders>
              <w:top w:val="single" w:sz="4" w:space="0" w:color="auto"/>
            </w:tcBorders>
            <w:shd w:val="clear" w:color="auto" w:fill="auto"/>
          </w:tcPr>
          <w:p w14:paraId="5E157133"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подпись</w:t>
            </w:r>
          </w:p>
        </w:tc>
        <w:tc>
          <w:tcPr>
            <w:tcW w:w="442" w:type="dxa"/>
            <w:shd w:val="clear" w:color="auto" w:fill="auto"/>
          </w:tcPr>
          <w:p w14:paraId="77A495B4" w14:textId="77777777" w:rsidR="007215BB" w:rsidRPr="00687C7F" w:rsidRDefault="007215BB" w:rsidP="007215BB">
            <w:pPr>
              <w:spacing w:after="0" w:line="240" w:lineRule="auto"/>
              <w:jc w:val="center"/>
              <w:rPr>
                <w:rFonts w:ascii="Times New Roman" w:eastAsia="Calibri" w:hAnsi="Times New Roman" w:cs="Times New Roman"/>
                <w:sz w:val="28"/>
                <w:szCs w:val="28"/>
              </w:rPr>
            </w:pPr>
          </w:p>
        </w:tc>
        <w:tc>
          <w:tcPr>
            <w:tcW w:w="2694" w:type="dxa"/>
            <w:tcBorders>
              <w:top w:val="single" w:sz="4" w:space="0" w:color="auto"/>
            </w:tcBorders>
            <w:shd w:val="clear" w:color="auto" w:fill="auto"/>
          </w:tcPr>
          <w:p w14:paraId="001014FA" w14:textId="77777777" w:rsidR="007215BB" w:rsidRPr="00687C7F" w:rsidRDefault="007215BB" w:rsidP="007215BB">
            <w:pPr>
              <w:spacing w:after="0" w:line="240" w:lineRule="auto"/>
              <w:jc w:val="center"/>
              <w:rPr>
                <w:rFonts w:ascii="Times New Roman" w:eastAsia="Calibri" w:hAnsi="Times New Roman" w:cs="Times New Roman"/>
                <w:sz w:val="28"/>
                <w:szCs w:val="28"/>
                <w:vertAlign w:val="superscript"/>
              </w:rPr>
            </w:pPr>
            <w:r w:rsidRPr="00687C7F">
              <w:rPr>
                <w:rFonts w:ascii="Times New Roman" w:eastAsia="Calibri" w:hAnsi="Times New Roman" w:cs="Times New Roman"/>
                <w:sz w:val="28"/>
                <w:szCs w:val="28"/>
                <w:vertAlign w:val="superscript"/>
              </w:rPr>
              <w:t>И.О. Фамилия</w:t>
            </w:r>
          </w:p>
        </w:tc>
      </w:tr>
    </w:tbl>
    <w:p w14:paraId="0C28C47D" w14:textId="77777777" w:rsidR="00A85B16" w:rsidRPr="00687C7F" w:rsidRDefault="00A85B16" w:rsidP="00A85B16">
      <w:pPr>
        <w:pStyle w:val="aa"/>
      </w:pPr>
    </w:p>
    <w:p w14:paraId="5B3DED43" w14:textId="1306B0D3" w:rsidR="00123AF5" w:rsidRPr="00687C7F" w:rsidRDefault="007215BB" w:rsidP="008E030B">
      <w:pPr>
        <w:spacing w:after="0" w:line="240" w:lineRule="auto"/>
        <w:jc w:val="center"/>
        <w:rPr>
          <w:rFonts w:ascii="Times New Roman" w:eastAsia="Calibri" w:hAnsi="Times New Roman" w:cs="Times New Roman"/>
          <w:sz w:val="28"/>
          <w:lang w:val="en-US"/>
        </w:rPr>
      </w:pPr>
      <w:r w:rsidRPr="00687C7F">
        <w:rPr>
          <w:rFonts w:ascii="Times New Roman" w:eastAsia="Calibri" w:hAnsi="Times New Roman" w:cs="Times New Roman"/>
          <w:sz w:val="28"/>
          <w:szCs w:val="28"/>
        </w:rPr>
        <w:t>Иркутск 2023 г.</w:t>
      </w:r>
    </w:p>
    <w:p w14:paraId="3B3BC329"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5FF9E6BA" w14:textId="77777777"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lastRenderedPageBreak/>
        <w:br w:type="page"/>
      </w:r>
    </w:p>
    <w:p w14:paraId="75B2D624" w14:textId="64579CB9" w:rsidR="00EF4C73" w:rsidRPr="00687C7F" w:rsidRDefault="00EF4C73" w:rsidP="00CC19FB">
      <w:pPr>
        <w:pStyle w:val="aa"/>
        <w:ind w:firstLine="0"/>
        <w:jc w:val="center"/>
        <w:rPr>
          <w:b/>
          <w:bCs/>
        </w:rPr>
      </w:pPr>
      <w:r w:rsidRPr="00687C7F">
        <w:rPr>
          <w:b/>
          <w:bCs/>
        </w:rPr>
        <w:lastRenderedPageBreak/>
        <w:t>Аннотация</w:t>
      </w:r>
    </w:p>
    <w:p w14:paraId="39D2E4C9" w14:textId="0850D0D2" w:rsidR="009267FC" w:rsidRPr="001D42D4" w:rsidRDefault="009267FC" w:rsidP="009267FC">
      <w:pPr>
        <w:pStyle w:val="aa"/>
        <w:rPr>
          <w:highlight w:val="red"/>
        </w:rPr>
      </w:pPr>
      <w:r w:rsidRPr="001D42D4">
        <w:rPr>
          <w:highlight w:val="red"/>
        </w:rPr>
        <w:t>Тема выпускной квалификационной работы «</w:t>
      </w:r>
      <w:r w:rsidR="00AF3C8A" w:rsidRPr="001D42D4">
        <w:rPr>
          <w:highlight w:val="red"/>
        </w:rPr>
        <w:t>Разработка мобильного приложения «Регистрация на мероприятия для ИС «Рейтинг студентов</w:t>
      </w:r>
      <w:r w:rsidRPr="001D42D4">
        <w:rPr>
          <w:highlight w:val="red"/>
        </w:rPr>
        <w:t xml:space="preserve">». Работа написана на </w:t>
      </w:r>
      <w:r w:rsidR="00AF3C8A" w:rsidRPr="001D42D4">
        <w:rPr>
          <w:highlight w:val="red"/>
        </w:rPr>
        <w:t>103</w:t>
      </w:r>
      <w:r w:rsidRPr="001D42D4">
        <w:rPr>
          <w:highlight w:val="red"/>
        </w:rPr>
        <w:t xml:space="preserve"> страницах и содержит </w:t>
      </w:r>
      <w:r w:rsidR="00AF3C8A" w:rsidRPr="001D42D4">
        <w:rPr>
          <w:highlight w:val="red"/>
        </w:rPr>
        <w:t>32</w:t>
      </w:r>
      <w:r w:rsidRPr="001D42D4">
        <w:rPr>
          <w:highlight w:val="red"/>
        </w:rPr>
        <w:t xml:space="preserve"> таблицы, </w:t>
      </w:r>
      <w:r w:rsidR="009570BC" w:rsidRPr="001D42D4">
        <w:rPr>
          <w:highlight w:val="red"/>
        </w:rPr>
        <w:t>67</w:t>
      </w:r>
      <w:r w:rsidRPr="001D42D4">
        <w:rPr>
          <w:highlight w:val="red"/>
        </w:rPr>
        <w:t xml:space="preserve"> рисунков, </w:t>
      </w:r>
      <w:r w:rsidR="009570BC" w:rsidRPr="001D42D4">
        <w:rPr>
          <w:highlight w:val="red"/>
        </w:rPr>
        <w:t>3</w:t>
      </w:r>
      <w:r w:rsidRPr="001D42D4">
        <w:rPr>
          <w:highlight w:val="red"/>
        </w:rPr>
        <w:t xml:space="preserve"> приложени</w:t>
      </w:r>
      <w:r w:rsidR="009570BC" w:rsidRPr="001D42D4">
        <w:rPr>
          <w:highlight w:val="red"/>
        </w:rPr>
        <w:t>я</w:t>
      </w:r>
      <w:r w:rsidRPr="001D42D4">
        <w:rPr>
          <w:highlight w:val="red"/>
        </w:rPr>
        <w:t xml:space="preserve">, использовалось </w:t>
      </w:r>
      <w:r w:rsidR="009570BC" w:rsidRPr="001D42D4">
        <w:rPr>
          <w:highlight w:val="red"/>
        </w:rPr>
        <w:t>25</w:t>
      </w:r>
      <w:r w:rsidRPr="001D42D4">
        <w:rPr>
          <w:highlight w:val="red"/>
        </w:rPr>
        <w:t xml:space="preserve"> источников.</w:t>
      </w:r>
    </w:p>
    <w:p w14:paraId="0C808842" w14:textId="67B9F8F5" w:rsidR="009267FC" w:rsidRPr="001D42D4" w:rsidRDefault="009267FC" w:rsidP="009267FC">
      <w:pPr>
        <w:pStyle w:val="aa"/>
        <w:rPr>
          <w:highlight w:val="red"/>
        </w:rPr>
      </w:pPr>
      <w:r w:rsidRPr="001D42D4">
        <w:rPr>
          <w:highlight w:val="red"/>
        </w:rPr>
        <w:t xml:space="preserve">Ключевые слова: </w:t>
      </w:r>
      <w:bookmarkStart w:id="1" w:name="_Hlk136373418"/>
      <w:r w:rsidR="00233BA4" w:rsidRPr="001D42D4">
        <w:rPr>
          <w:highlight w:val="red"/>
        </w:rPr>
        <w:t>мероприятия, информационные технологии, мобильное приложение, рейтинговая стипендия</w:t>
      </w:r>
      <w:r w:rsidR="00427DC9" w:rsidRPr="001D42D4">
        <w:rPr>
          <w:highlight w:val="red"/>
        </w:rPr>
        <w:t>.</w:t>
      </w:r>
      <w:bookmarkEnd w:id="1"/>
    </w:p>
    <w:p w14:paraId="78C8258D" w14:textId="6BA20426" w:rsidR="009267FC" w:rsidRPr="001D42D4" w:rsidRDefault="009267FC" w:rsidP="009267FC">
      <w:pPr>
        <w:pStyle w:val="aa"/>
        <w:rPr>
          <w:highlight w:val="red"/>
        </w:rPr>
      </w:pPr>
      <w:r w:rsidRPr="001D42D4">
        <w:rPr>
          <w:highlight w:val="red"/>
        </w:rPr>
        <w:t xml:space="preserve">В качестве объекта исследования выбран </w:t>
      </w:r>
      <w:r w:rsidR="00BC42CF" w:rsidRPr="001D42D4">
        <w:rPr>
          <w:highlight w:val="red"/>
        </w:rPr>
        <w:t>студенческие мероприятия, проводимые в рамках ИРНИТУ</w:t>
      </w:r>
      <w:r w:rsidRPr="001D42D4">
        <w:rPr>
          <w:highlight w:val="red"/>
        </w:rPr>
        <w:t xml:space="preserve">. </w:t>
      </w:r>
      <w:r w:rsidR="005765AC" w:rsidRPr="001D42D4">
        <w:rPr>
          <w:highlight w:val="red"/>
        </w:rPr>
        <w:t>Предметом исследования является регистрация и подтверждение присутствия студентов на мероприятии.</w:t>
      </w:r>
    </w:p>
    <w:p w14:paraId="1083425B" w14:textId="77777777" w:rsidR="000D565E" w:rsidRPr="001D42D4" w:rsidRDefault="000D565E" w:rsidP="000D565E">
      <w:pPr>
        <w:pStyle w:val="aa"/>
        <w:rPr>
          <w:highlight w:val="red"/>
        </w:rPr>
      </w:pPr>
      <w:r w:rsidRPr="001D42D4">
        <w:rPr>
          <w:highlight w:val="red"/>
        </w:rPr>
        <w:t>Цель данной работы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57A76BA9" w14:textId="1A23FDB4" w:rsidR="000D565E" w:rsidRDefault="009267FC" w:rsidP="009267FC">
      <w:pPr>
        <w:pStyle w:val="aa"/>
      </w:pPr>
      <w:r w:rsidRPr="001D42D4">
        <w:rPr>
          <w:highlight w:val="red"/>
        </w:rPr>
        <w:t xml:space="preserve">Основные выводы по результатам проведенной работы: </w:t>
      </w:r>
      <w:r w:rsidR="000D565E" w:rsidRPr="001D42D4">
        <w:rPr>
          <w:highlight w:val="red"/>
        </w:rPr>
        <w:t xml:space="preserve">изучен процесс регистрации студентов на мероприятия, выполнен анализ предметной области, сформулирован перечень требований для мобильного приложения, выполнено проектирование </w:t>
      </w:r>
      <w:r w:rsidR="00844FF8" w:rsidRPr="001D42D4">
        <w:rPr>
          <w:highlight w:val="red"/>
        </w:rPr>
        <w:t>программного обеспечения</w:t>
      </w:r>
      <w:r w:rsidR="000D565E" w:rsidRPr="001D42D4">
        <w:rPr>
          <w:highlight w:val="red"/>
        </w:rPr>
        <w:t>, реализовано приложение.</w:t>
      </w:r>
    </w:p>
    <w:p w14:paraId="71C8ADB1" w14:textId="3ABC4E32" w:rsidR="000030E6" w:rsidRDefault="000030E6">
      <w:pPr>
        <w:rPr>
          <w:rFonts w:ascii="Times New Roman" w:hAnsi="Times New Roman"/>
          <w:color w:val="000000" w:themeColor="text1"/>
          <w:sz w:val="28"/>
          <w:lang w:eastAsia="ru-RU"/>
        </w:rPr>
      </w:pPr>
      <w:r>
        <w:br w:type="page"/>
      </w:r>
    </w:p>
    <w:p w14:paraId="33B3FA47" w14:textId="77777777" w:rsidR="000030E6" w:rsidRPr="00FB1A75" w:rsidRDefault="000030E6" w:rsidP="000030E6">
      <w:pPr>
        <w:pStyle w:val="aa"/>
      </w:pPr>
      <w:r w:rsidRPr="00FB1A75">
        <w:rPr>
          <w:b/>
        </w:rPr>
        <w:lastRenderedPageBreak/>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xml:space="preserve">: </w:t>
      </w:r>
      <w:r w:rsidRPr="00FB1A75">
        <w:t>Вовиков Даниил Евгеньевич</w:t>
      </w:r>
      <w:r w:rsidRPr="00FB1A75">
        <w:t>,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r w:rsidR="00FB1A75" w:rsidRPr="00FB1A75">
        <w:t>.</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09810D15" w:rsidR="0070320A" w:rsidRPr="008F46AE" w:rsidRDefault="0070320A" w:rsidP="000030E6">
      <w:pPr>
        <w:pStyle w:val="aa"/>
        <w:numPr>
          <w:ilvl w:val="0"/>
          <w:numId w:val="55"/>
        </w:numPr>
        <w:ind w:left="0" w:firstLine="709"/>
      </w:pPr>
      <w:r w:rsidRPr="008F46AE">
        <w:t>Сформированы функциональные требования пользователей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r w:rsidRPr="008F46AE">
        <w:t>.</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2124CD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реализованных классов</w:t>
      </w:r>
      <w:r w:rsidR="001423B6" w:rsidRPr="008F46AE">
        <w:t>.</w:t>
      </w:r>
    </w:p>
    <w:p w14:paraId="431B22FC" w14:textId="34AC8DB4" w:rsidR="001423B6" w:rsidRPr="008F46AE" w:rsidRDefault="001423B6" w:rsidP="000030E6">
      <w:pPr>
        <w:pStyle w:val="aa"/>
      </w:pPr>
      <w:r w:rsidRPr="008F46AE">
        <w:t>В четвертом разделе представлено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7777777"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мобильного приложения, выполнено проектирование программного обеспечения, реализовано приложение.</w:t>
      </w:r>
    </w:p>
    <w:p w14:paraId="5C06C8DF" w14:textId="77777777" w:rsidR="000030E6" w:rsidRPr="000030E6" w:rsidRDefault="000030E6" w:rsidP="000030E6">
      <w:pPr>
        <w:spacing w:after="0" w:line="240" w:lineRule="auto"/>
        <w:ind w:firstLine="708"/>
        <w:jc w:val="both"/>
        <w:rPr>
          <w:rFonts w:ascii="Times New Roman" w:eastAsia="Times New Roman" w:hAnsi="Times New Roman" w:cs="Times New Roman"/>
          <w:sz w:val="28"/>
          <w:szCs w:val="28"/>
          <w:highlight w:val="yellow"/>
          <w:lang w:eastAsia="ru-RU"/>
        </w:rPr>
      </w:pPr>
      <w:r w:rsidRPr="000030E6">
        <w:rPr>
          <w:rFonts w:ascii="Times New Roman" w:eastAsia="Times New Roman" w:hAnsi="Times New Roman" w:cs="Times New Roman"/>
          <w:b/>
          <w:sz w:val="28"/>
          <w:szCs w:val="28"/>
          <w:highlight w:val="yellow"/>
          <w:lang w:eastAsia="ru-RU"/>
        </w:rPr>
        <w:t>Объем пояснительной записки</w:t>
      </w:r>
      <w:r w:rsidRPr="000030E6">
        <w:rPr>
          <w:rFonts w:ascii="Times New Roman" w:eastAsia="Times New Roman" w:hAnsi="Times New Roman" w:cs="Times New Roman"/>
          <w:sz w:val="28"/>
          <w:szCs w:val="28"/>
          <w:highlight w:val="yellow"/>
          <w:lang w:eastAsia="ru-RU"/>
        </w:rPr>
        <w:t xml:space="preserve"> - 80 страниц.</w:t>
      </w:r>
    </w:p>
    <w:p w14:paraId="0B5500C9" w14:textId="77777777" w:rsidR="000030E6" w:rsidRPr="000030E6" w:rsidRDefault="000030E6" w:rsidP="000030E6">
      <w:pPr>
        <w:spacing w:after="0" w:line="240" w:lineRule="auto"/>
        <w:ind w:firstLine="708"/>
        <w:jc w:val="both"/>
        <w:rPr>
          <w:rFonts w:ascii="Times New Roman" w:eastAsia="Times New Roman" w:hAnsi="Times New Roman" w:cs="Times New Roman"/>
          <w:sz w:val="28"/>
          <w:szCs w:val="28"/>
          <w:highlight w:val="yellow"/>
          <w:lang w:eastAsia="ru-RU"/>
        </w:rPr>
      </w:pPr>
      <w:r w:rsidRPr="000030E6">
        <w:rPr>
          <w:rFonts w:ascii="Times New Roman" w:eastAsia="Times New Roman" w:hAnsi="Times New Roman" w:cs="Times New Roman"/>
          <w:b/>
          <w:sz w:val="28"/>
          <w:szCs w:val="28"/>
          <w:highlight w:val="yellow"/>
          <w:lang w:eastAsia="ru-RU"/>
        </w:rPr>
        <w:t>Объем приложений</w:t>
      </w:r>
      <w:r w:rsidRPr="000030E6">
        <w:rPr>
          <w:rFonts w:ascii="Times New Roman" w:eastAsia="Times New Roman" w:hAnsi="Times New Roman" w:cs="Times New Roman"/>
          <w:sz w:val="28"/>
          <w:szCs w:val="28"/>
          <w:highlight w:val="yellow"/>
          <w:lang w:eastAsia="ru-RU"/>
        </w:rPr>
        <w:t xml:space="preserve"> – 63 страницы.</w:t>
      </w:r>
    </w:p>
    <w:p w14:paraId="570BD677" w14:textId="77777777" w:rsidR="000030E6" w:rsidRPr="000030E6" w:rsidRDefault="000030E6" w:rsidP="000030E6">
      <w:pPr>
        <w:pStyle w:val="aa"/>
        <w:rPr>
          <w:highlight w:val="yellow"/>
        </w:rPr>
      </w:pPr>
      <w:r w:rsidRPr="000030E6">
        <w:rPr>
          <w:b/>
          <w:bCs/>
          <w:highlight w:val="yellow"/>
        </w:rPr>
        <w:t>Количество рисунков</w:t>
      </w:r>
      <w:r w:rsidRPr="000030E6">
        <w:rPr>
          <w:highlight w:val="yellow"/>
        </w:rPr>
        <w:t xml:space="preserve"> – 167.</w:t>
      </w:r>
    </w:p>
    <w:p w14:paraId="7C2F7CF3" w14:textId="77777777" w:rsidR="000030E6" w:rsidRPr="000030E6" w:rsidRDefault="000030E6" w:rsidP="000030E6">
      <w:pPr>
        <w:pStyle w:val="aa"/>
        <w:rPr>
          <w:highlight w:val="yellow"/>
        </w:rPr>
      </w:pPr>
      <w:r w:rsidRPr="000030E6">
        <w:rPr>
          <w:b/>
          <w:bCs/>
          <w:highlight w:val="yellow"/>
        </w:rPr>
        <w:lastRenderedPageBreak/>
        <w:t>Количество таблиц</w:t>
      </w:r>
      <w:r w:rsidRPr="000030E6">
        <w:rPr>
          <w:highlight w:val="yellow"/>
        </w:rPr>
        <w:t xml:space="preserve"> – 39.</w:t>
      </w:r>
    </w:p>
    <w:p w14:paraId="44D981CB" w14:textId="77777777" w:rsidR="000030E6" w:rsidRPr="006A7C5E" w:rsidRDefault="000030E6" w:rsidP="000030E6">
      <w:pPr>
        <w:pStyle w:val="aa"/>
        <w:rPr>
          <w:u w:val="single"/>
        </w:rPr>
      </w:pPr>
      <w:r w:rsidRPr="000030E6">
        <w:rPr>
          <w:b/>
          <w:bCs/>
          <w:highlight w:val="yellow"/>
        </w:rPr>
        <w:t>Объем списка литературы</w:t>
      </w:r>
      <w:r w:rsidRPr="000030E6">
        <w:rPr>
          <w:highlight w:val="yellow"/>
        </w:rPr>
        <w:t xml:space="preserve"> – 29.</w:t>
      </w:r>
    </w:p>
    <w:p w14:paraId="6510A768" w14:textId="77777777" w:rsidR="000030E6" w:rsidRDefault="000030E6" w:rsidP="009267FC">
      <w:pPr>
        <w:pStyle w:val="aa"/>
      </w:pPr>
    </w:p>
    <w:p w14:paraId="1024481E" w14:textId="53E66860"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A19709D" w14:textId="686B07D1" w:rsidR="00542A71" w:rsidRPr="00687C7F" w:rsidRDefault="00B1021B" w:rsidP="00542A71">
          <w:pPr>
            <w:pStyle w:val="13"/>
            <w:tabs>
              <w:tab w:val="right" w:leader="dot" w:pos="9345"/>
            </w:tabs>
            <w:spacing w:after="0"/>
            <w:rPr>
              <w:rFonts w:ascii="Times New Roman" w:eastAsiaTheme="minorEastAsia" w:hAnsi="Times New Roman" w:cs="Times New Roman"/>
              <w:noProof/>
              <w:sz w:val="28"/>
              <w:szCs w:val="28"/>
              <w:lang w:eastAsia="ru-RU"/>
            </w:rPr>
          </w:pPr>
          <w:r w:rsidRPr="00687C7F">
            <w:fldChar w:fldCharType="begin"/>
          </w:r>
          <w:r w:rsidRPr="00687C7F">
            <w:instrText xml:space="preserve"> TOC \o "1-3" \h \z \u </w:instrText>
          </w:r>
          <w:r w:rsidRPr="00687C7F">
            <w:fldChar w:fldCharType="separate"/>
          </w:r>
          <w:hyperlink w:anchor="_Toc136290034" w:history="1">
            <w:r w:rsidR="00542A71" w:rsidRPr="00687C7F">
              <w:rPr>
                <w:rStyle w:val="ad"/>
                <w:rFonts w:ascii="Times New Roman" w:hAnsi="Times New Roman" w:cs="Times New Roman"/>
                <w:noProof/>
                <w:sz w:val="28"/>
                <w:szCs w:val="28"/>
              </w:rPr>
              <w:t>Введение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w:t>
            </w:r>
            <w:r w:rsidR="00542A71" w:rsidRPr="00687C7F">
              <w:rPr>
                <w:rFonts w:ascii="Times New Roman" w:hAnsi="Times New Roman" w:cs="Times New Roman"/>
                <w:noProof/>
                <w:webHidden/>
                <w:sz w:val="28"/>
                <w:szCs w:val="28"/>
              </w:rPr>
              <w:fldChar w:fldCharType="end"/>
            </w:r>
          </w:hyperlink>
        </w:p>
        <w:p w14:paraId="6D023729" w14:textId="4591236C"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35" w:history="1">
            <w:r w:rsidR="00542A71" w:rsidRPr="00687C7F">
              <w:rPr>
                <w:rStyle w:val="ad"/>
                <w:rFonts w:ascii="Times New Roman" w:hAnsi="Times New Roman" w:cs="Times New Roman"/>
                <w:noProof/>
                <w:sz w:val="28"/>
                <w:szCs w:val="28"/>
              </w:rPr>
              <w:t>1 Анализ предметной области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w:t>
            </w:r>
            <w:r w:rsidR="00542A71" w:rsidRPr="00687C7F">
              <w:rPr>
                <w:rFonts w:ascii="Times New Roman" w:hAnsi="Times New Roman" w:cs="Times New Roman"/>
                <w:noProof/>
                <w:webHidden/>
                <w:sz w:val="28"/>
                <w:szCs w:val="28"/>
              </w:rPr>
              <w:fldChar w:fldCharType="end"/>
            </w:r>
          </w:hyperlink>
        </w:p>
        <w:p w14:paraId="090B10F7" w14:textId="2627F14D"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6" w:history="1">
            <w:r w:rsidR="00542A71" w:rsidRPr="00687C7F">
              <w:rPr>
                <w:rStyle w:val="ad"/>
                <w:rFonts w:ascii="Times New Roman" w:hAnsi="Times New Roman" w:cs="Times New Roman"/>
                <w:noProof/>
                <w:sz w:val="28"/>
                <w:szCs w:val="28"/>
              </w:rPr>
              <w:t>1.1 Система начисления рейтинговой стипендии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w:t>
            </w:r>
            <w:r w:rsidR="00542A71" w:rsidRPr="00687C7F">
              <w:rPr>
                <w:rFonts w:ascii="Times New Roman" w:hAnsi="Times New Roman" w:cs="Times New Roman"/>
                <w:noProof/>
                <w:webHidden/>
                <w:sz w:val="28"/>
                <w:szCs w:val="28"/>
              </w:rPr>
              <w:fldChar w:fldCharType="end"/>
            </w:r>
          </w:hyperlink>
        </w:p>
        <w:p w14:paraId="08968AF5" w14:textId="5096492B"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7" w:history="1">
            <w:r w:rsidR="00542A71" w:rsidRPr="00687C7F">
              <w:rPr>
                <w:rStyle w:val="ad"/>
                <w:rFonts w:ascii="Times New Roman" w:hAnsi="Times New Roman" w:cs="Times New Roman"/>
                <w:noProof/>
                <w:sz w:val="28"/>
                <w:szCs w:val="28"/>
              </w:rPr>
              <w:t>1.2 Учет мероприятий</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10</w:t>
            </w:r>
            <w:r w:rsidR="00542A71" w:rsidRPr="00687C7F">
              <w:rPr>
                <w:rFonts w:ascii="Times New Roman" w:hAnsi="Times New Roman" w:cs="Times New Roman"/>
                <w:noProof/>
                <w:webHidden/>
                <w:sz w:val="28"/>
                <w:szCs w:val="28"/>
              </w:rPr>
              <w:fldChar w:fldCharType="end"/>
            </w:r>
          </w:hyperlink>
        </w:p>
        <w:p w14:paraId="125D8776" w14:textId="0040C3DF"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38" w:history="1">
            <w:r w:rsidR="00542A71" w:rsidRPr="00687C7F">
              <w:rPr>
                <w:rStyle w:val="ad"/>
                <w:rFonts w:ascii="Times New Roman" w:hAnsi="Times New Roman" w:cs="Times New Roman"/>
                <w:noProof/>
                <w:sz w:val="28"/>
                <w:szCs w:val="28"/>
              </w:rPr>
              <w:t>1.3 Описание предметной области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_Toc136290038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11</w:t>
            </w:r>
            <w:r w:rsidR="00542A71" w:rsidRPr="00687C7F">
              <w:rPr>
                <w:rFonts w:ascii="Times New Roman" w:hAnsi="Times New Roman" w:cs="Times New Roman"/>
                <w:noProof/>
                <w:webHidden/>
                <w:sz w:val="28"/>
                <w:szCs w:val="28"/>
              </w:rPr>
              <w:fldChar w:fldCharType="end"/>
            </w:r>
          </w:hyperlink>
        </w:p>
        <w:p w14:paraId="7829146A" w14:textId="500B31C7"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1" w:history="1">
            <w:r w:rsidR="00542A71" w:rsidRPr="00687C7F">
              <w:rPr>
                <w:rStyle w:val="ad"/>
                <w:rFonts w:ascii="Times New Roman" w:hAnsi="Times New Roman" w:cs="Times New Roman"/>
                <w:noProof/>
                <w:sz w:val="28"/>
                <w:szCs w:val="28"/>
              </w:rPr>
              <w:t>1.4 Постановка задачи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13</w:t>
            </w:r>
            <w:r w:rsidR="00542A71" w:rsidRPr="00687C7F">
              <w:rPr>
                <w:rFonts w:ascii="Times New Roman" w:hAnsi="Times New Roman" w:cs="Times New Roman"/>
                <w:noProof/>
                <w:webHidden/>
                <w:sz w:val="28"/>
                <w:szCs w:val="28"/>
              </w:rPr>
              <w:fldChar w:fldCharType="end"/>
            </w:r>
          </w:hyperlink>
        </w:p>
        <w:p w14:paraId="5B011E64" w14:textId="7A221E3F"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2" w:history="1">
            <w:r w:rsidR="00542A71" w:rsidRPr="00687C7F">
              <w:rPr>
                <w:rStyle w:val="ad"/>
                <w:rFonts w:ascii="Times New Roman" w:hAnsi="Times New Roman" w:cs="Times New Roman"/>
                <w:noProof/>
                <w:sz w:val="28"/>
                <w:szCs w:val="28"/>
              </w:rPr>
              <w:t>1.5 Требования к ролям и правам доступа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14</w:t>
            </w:r>
            <w:r w:rsidR="00542A71" w:rsidRPr="00687C7F">
              <w:rPr>
                <w:rFonts w:ascii="Times New Roman" w:hAnsi="Times New Roman" w:cs="Times New Roman"/>
                <w:noProof/>
                <w:webHidden/>
                <w:sz w:val="28"/>
                <w:szCs w:val="28"/>
              </w:rPr>
              <w:fldChar w:fldCharType="end"/>
            </w:r>
          </w:hyperlink>
        </w:p>
        <w:p w14:paraId="54F7D425" w14:textId="3A270A8E"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3" w:history="1">
            <w:r w:rsidR="00542A71" w:rsidRPr="00687C7F">
              <w:rPr>
                <w:rStyle w:val="ad"/>
                <w:rFonts w:ascii="Times New Roman" w:hAnsi="Times New Roman" w:cs="Times New Roman"/>
                <w:noProof/>
                <w:sz w:val="28"/>
                <w:szCs w:val="28"/>
              </w:rPr>
              <w:t>1.6 Функциональное назначение 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16</w:t>
            </w:r>
            <w:r w:rsidR="00542A71" w:rsidRPr="00687C7F">
              <w:rPr>
                <w:rFonts w:ascii="Times New Roman" w:hAnsi="Times New Roman" w:cs="Times New Roman"/>
                <w:noProof/>
                <w:webHidden/>
                <w:sz w:val="28"/>
                <w:szCs w:val="28"/>
              </w:rPr>
              <w:fldChar w:fldCharType="end"/>
            </w:r>
          </w:hyperlink>
        </w:p>
        <w:p w14:paraId="429265E9" w14:textId="79F60CCF"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4" w:history="1">
            <w:r w:rsidR="00542A71" w:rsidRPr="00687C7F">
              <w:rPr>
                <w:rStyle w:val="ad"/>
                <w:rFonts w:ascii="Times New Roman" w:hAnsi="Times New Roman" w:cs="Times New Roman"/>
                <w:noProof/>
                <w:sz w:val="28"/>
                <w:szCs w:val="28"/>
              </w:rPr>
              <w:t>1.7 Формирование функциональных требований пользователей к системе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22</w:t>
            </w:r>
            <w:r w:rsidR="00542A71" w:rsidRPr="00687C7F">
              <w:rPr>
                <w:rFonts w:ascii="Times New Roman" w:hAnsi="Times New Roman" w:cs="Times New Roman"/>
                <w:noProof/>
                <w:webHidden/>
                <w:sz w:val="28"/>
                <w:szCs w:val="28"/>
              </w:rPr>
              <w:fldChar w:fldCharType="end"/>
            </w:r>
          </w:hyperlink>
        </w:p>
        <w:p w14:paraId="055C66A7" w14:textId="5CEF801A"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5" w:history="1">
            <w:r w:rsidR="00542A71" w:rsidRPr="00687C7F">
              <w:rPr>
                <w:rStyle w:val="ad"/>
                <w:rFonts w:ascii="Times New Roman" w:hAnsi="Times New Roman" w:cs="Times New Roman"/>
                <w:noProof/>
                <w:sz w:val="28"/>
                <w:szCs w:val="28"/>
              </w:rPr>
              <w:t>1.8 Обзор аналогов</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23</w:t>
            </w:r>
            <w:r w:rsidR="00542A71" w:rsidRPr="00687C7F">
              <w:rPr>
                <w:rFonts w:ascii="Times New Roman" w:hAnsi="Times New Roman" w:cs="Times New Roman"/>
                <w:noProof/>
                <w:webHidden/>
                <w:sz w:val="28"/>
                <w:szCs w:val="28"/>
              </w:rPr>
              <w:fldChar w:fldCharType="end"/>
            </w:r>
          </w:hyperlink>
        </w:p>
        <w:p w14:paraId="44DAC153" w14:textId="37771528"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6" w:history="1">
            <w:r w:rsidR="00542A71" w:rsidRPr="00687C7F">
              <w:rPr>
                <w:rStyle w:val="ad"/>
                <w:rFonts w:ascii="Times New Roman" w:hAnsi="Times New Roman" w:cs="Times New Roman"/>
                <w:noProof/>
                <w:sz w:val="28"/>
                <w:szCs w:val="28"/>
              </w:rPr>
              <w:t>1.9 Анализ базы данных информационной системы «Рейтинг студента»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25</w:t>
            </w:r>
            <w:r w:rsidR="00542A71" w:rsidRPr="00687C7F">
              <w:rPr>
                <w:rFonts w:ascii="Times New Roman" w:hAnsi="Times New Roman" w:cs="Times New Roman"/>
                <w:noProof/>
                <w:webHidden/>
                <w:sz w:val="28"/>
                <w:szCs w:val="28"/>
              </w:rPr>
              <w:fldChar w:fldCharType="end"/>
            </w:r>
          </w:hyperlink>
        </w:p>
        <w:p w14:paraId="173770E2" w14:textId="5D2118E9"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7" w:history="1">
            <w:r w:rsidR="00542A71" w:rsidRPr="00687C7F">
              <w:rPr>
                <w:rStyle w:val="ad"/>
                <w:rFonts w:ascii="Times New Roman" w:hAnsi="Times New Roman" w:cs="Times New Roman"/>
                <w:noProof/>
                <w:sz w:val="28"/>
                <w:szCs w:val="28"/>
              </w:rPr>
              <w:t>1.10 Требования графического интерфейса приложения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27</w:t>
            </w:r>
            <w:r w:rsidR="00542A71" w:rsidRPr="00687C7F">
              <w:rPr>
                <w:rFonts w:ascii="Times New Roman" w:hAnsi="Times New Roman" w:cs="Times New Roman"/>
                <w:noProof/>
                <w:webHidden/>
                <w:sz w:val="28"/>
                <w:szCs w:val="28"/>
              </w:rPr>
              <w:fldChar w:fldCharType="end"/>
            </w:r>
          </w:hyperlink>
        </w:p>
        <w:p w14:paraId="44F25EE0" w14:textId="087EF023"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48" w:history="1">
            <w:r w:rsidR="00542A71" w:rsidRPr="00687C7F">
              <w:rPr>
                <w:rStyle w:val="ad"/>
                <w:rFonts w:ascii="Times New Roman" w:hAnsi="Times New Roman" w:cs="Times New Roman"/>
                <w:noProof/>
                <w:sz w:val="28"/>
                <w:szCs w:val="28"/>
              </w:rPr>
              <w:t>1.11 Вывод по главе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29</w:t>
            </w:r>
            <w:r w:rsidR="00542A71" w:rsidRPr="00687C7F">
              <w:rPr>
                <w:rFonts w:ascii="Times New Roman" w:hAnsi="Times New Roman" w:cs="Times New Roman"/>
                <w:noProof/>
                <w:webHidden/>
                <w:sz w:val="28"/>
                <w:szCs w:val="28"/>
              </w:rPr>
              <w:fldChar w:fldCharType="end"/>
            </w:r>
          </w:hyperlink>
        </w:p>
        <w:p w14:paraId="212E89E0" w14:textId="0C73CE15"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49" w:history="1">
            <w:r w:rsidR="00542A71" w:rsidRPr="00687C7F">
              <w:rPr>
                <w:rStyle w:val="ad"/>
                <w:rFonts w:ascii="Times New Roman" w:hAnsi="Times New Roman" w:cs="Times New Roman"/>
                <w:noProof/>
                <w:sz w:val="28"/>
                <w:szCs w:val="28"/>
              </w:rPr>
              <w:t>2 Проектирование 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_Toc136290049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30</w:t>
            </w:r>
            <w:r w:rsidR="00542A71" w:rsidRPr="00687C7F">
              <w:rPr>
                <w:rFonts w:ascii="Times New Roman" w:hAnsi="Times New Roman" w:cs="Times New Roman"/>
                <w:noProof/>
                <w:webHidden/>
                <w:sz w:val="28"/>
                <w:szCs w:val="28"/>
              </w:rPr>
              <w:fldChar w:fldCharType="end"/>
            </w:r>
          </w:hyperlink>
        </w:p>
        <w:p w14:paraId="116C0954" w14:textId="40E07DEE"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0" w:history="1">
            <w:r w:rsidR="00542A71" w:rsidRPr="00687C7F">
              <w:rPr>
                <w:rStyle w:val="ad"/>
                <w:rFonts w:ascii="Times New Roman" w:hAnsi="Times New Roman" w:cs="Times New Roman"/>
                <w:noProof/>
                <w:sz w:val="28"/>
                <w:szCs w:val="28"/>
              </w:rPr>
              <w:t>2.1 Обоснование использования программных средств разработки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_Toc136290050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30</w:t>
            </w:r>
            <w:r w:rsidR="00542A71" w:rsidRPr="00687C7F">
              <w:rPr>
                <w:rFonts w:ascii="Times New Roman" w:hAnsi="Times New Roman" w:cs="Times New Roman"/>
                <w:noProof/>
                <w:webHidden/>
                <w:sz w:val="28"/>
                <w:szCs w:val="28"/>
              </w:rPr>
              <w:fldChar w:fldCharType="end"/>
            </w:r>
          </w:hyperlink>
        </w:p>
        <w:p w14:paraId="78AEA2C5" w14:textId="1FC72A0B"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1" w:history="1">
            <w:r w:rsidR="00542A71" w:rsidRPr="00687C7F">
              <w:rPr>
                <w:rStyle w:val="ad"/>
                <w:rFonts w:ascii="Times New Roman" w:hAnsi="Times New Roman" w:cs="Times New Roman"/>
                <w:noProof/>
                <w:sz w:val="28"/>
                <w:szCs w:val="28"/>
              </w:rPr>
              <w:t>2.2 Архитектура подсистемы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32</w:t>
            </w:r>
            <w:r w:rsidR="00542A71" w:rsidRPr="00687C7F">
              <w:rPr>
                <w:rFonts w:ascii="Times New Roman" w:hAnsi="Times New Roman" w:cs="Times New Roman"/>
                <w:noProof/>
                <w:webHidden/>
                <w:sz w:val="28"/>
                <w:szCs w:val="28"/>
              </w:rPr>
              <w:fldChar w:fldCharType="end"/>
            </w:r>
          </w:hyperlink>
        </w:p>
        <w:p w14:paraId="5EA755CD" w14:textId="64F5B6BB"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2" w:history="1">
            <w:r w:rsidR="00542A71" w:rsidRPr="00687C7F">
              <w:rPr>
                <w:rStyle w:val="ad"/>
                <w:rFonts w:ascii="Times New Roman" w:hAnsi="Times New Roman" w:cs="Times New Roman"/>
                <w:noProof/>
                <w:sz w:val="28"/>
                <w:szCs w:val="28"/>
              </w:rPr>
              <w:t>2.2.1 Общая архитектура 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32</w:t>
            </w:r>
            <w:r w:rsidR="00542A71" w:rsidRPr="00687C7F">
              <w:rPr>
                <w:rFonts w:ascii="Times New Roman" w:hAnsi="Times New Roman" w:cs="Times New Roman"/>
                <w:noProof/>
                <w:webHidden/>
                <w:sz w:val="28"/>
                <w:szCs w:val="28"/>
              </w:rPr>
              <w:fldChar w:fldCharType="end"/>
            </w:r>
          </w:hyperlink>
        </w:p>
        <w:p w14:paraId="54938B96" w14:textId="01029F9F"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3" w:history="1">
            <w:r w:rsidR="00542A71" w:rsidRPr="00687C7F">
              <w:rPr>
                <w:rStyle w:val="ad"/>
                <w:rFonts w:ascii="Times New Roman" w:hAnsi="Times New Roman" w:cs="Times New Roman"/>
                <w:noProof/>
                <w:sz w:val="28"/>
                <w:szCs w:val="28"/>
              </w:rPr>
              <w:t>2.2.2 Архитектура мобильного приложения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33</w:t>
            </w:r>
            <w:r w:rsidR="00542A71" w:rsidRPr="00687C7F">
              <w:rPr>
                <w:rFonts w:ascii="Times New Roman" w:hAnsi="Times New Roman" w:cs="Times New Roman"/>
                <w:noProof/>
                <w:webHidden/>
                <w:sz w:val="28"/>
                <w:szCs w:val="28"/>
              </w:rPr>
              <w:fldChar w:fldCharType="end"/>
            </w:r>
          </w:hyperlink>
        </w:p>
        <w:p w14:paraId="3B5EEBD5" w14:textId="3FEACB6B"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4" w:history="1">
            <w:r w:rsidR="00542A71" w:rsidRPr="00687C7F">
              <w:rPr>
                <w:rStyle w:val="ad"/>
                <w:rFonts w:ascii="Times New Roman" w:hAnsi="Times New Roman" w:cs="Times New Roman"/>
                <w:noProof/>
                <w:sz w:val="28"/>
                <w:szCs w:val="28"/>
              </w:rPr>
              <w:t>2.3 Проектирование классов данных</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36</w:t>
            </w:r>
            <w:r w:rsidR="00542A71" w:rsidRPr="00687C7F">
              <w:rPr>
                <w:rFonts w:ascii="Times New Roman" w:hAnsi="Times New Roman" w:cs="Times New Roman"/>
                <w:noProof/>
                <w:webHidden/>
                <w:sz w:val="28"/>
                <w:szCs w:val="28"/>
              </w:rPr>
              <w:fldChar w:fldCharType="end"/>
            </w:r>
          </w:hyperlink>
        </w:p>
        <w:p w14:paraId="438A2B43" w14:textId="3A453679"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5" w:history="1">
            <w:r w:rsidR="00542A71" w:rsidRPr="00687C7F">
              <w:rPr>
                <w:rStyle w:val="ad"/>
                <w:rFonts w:ascii="Times New Roman" w:hAnsi="Times New Roman" w:cs="Times New Roman"/>
                <w:noProof/>
                <w:sz w:val="28"/>
                <w:szCs w:val="28"/>
              </w:rPr>
              <w:t>2.4 Описание сценариев использования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38</w:t>
            </w:r>
            <w:r w:rsidR="00542A71" w:rsidRPr="00687C7F">
              <w:rPr>
                <w:rFonts w:ascii="Times New Roman" w:hAnsi="Times New Roman" w:cs="Times New Roman"/>
                <w:noProof/>
                <w:webHidden/>
                <w:sz w:val="28"/>
                <w:szCs w:val="28"/>
              </w:rPr>
              <w:fldChar w:fldCharType="end"/>
            </w:r>
          </w:hyperlink>
        </w:p>
        <w:p w14:paraId="26AA7DDC" w14:textId="2E5A8185"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6" w:history="1">
            <w:r w:rsidR="00542A71" w:rsidRPr="00687C7F">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39</w:t>
            </w:r>
            <w:r w:rsidR="00542A71" w:rsidRPr="00687C7F">
              <w:rPr>
                <w:rFonts w:ascii="Times New Roman" w:hAnsi="Times New Roman" w:cs="Times New Roman"/>
                <w:noProof/>
                <w:webHidden/>
                <w:sz w:val="28"/>
                <w:szCs w:val="28"/>
              </w:rPr>
              <w:fldChar w:fldCharType="end"/>
            </w:r>
          </w:hyperlink>
        </w:p>
        <w:p w14:paraId="75AB3690" w14:textId="47F7ECB7"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7" w:history="1">
            <w:r w:rsidR="00542A71" w:rsidRPr="00687C7F">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39</w:t>
            </w:r>
            <w:r w:rsidR="00542A71" w:rsidRPr="00687C7F">
              <w:rPr>
                <w:rFonts w:ascii="Times New Roman" w:hAnsi="Times New Roman" w:cs="Times New Roman"/>
                <w:noProof/>
                <w:webHidden/>
                <w:sz w:val="28"/>
                <w:szCs w:val="28"/>
              </w:rPr>
              <w:fldChar w:fldCharType="end"/>
            </w:r>
          </w:hyperlink>
        </w:p>
        <w:p w14:paraId="445923C1" w14:textId="0F6AD357"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58" w:history="1">
            <w:r w:rsidR="00542A71" w:rsidRPr="00687C7F">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40</w:t>
            </w:r>
            <w:r w:rsidR="00542A71" w:rsidRPr="00687C7F">
              <w:rPr>
                <w:rFonts w:ascii="Times New Roman" w:hAnsi="Times New Roman" w:cs="Times New Roman"/>
                <w:noProof/>
                <w:webHidden/>
                <w:sz w:val="28"/>
                <w:szCs w:val="28"/>
              </w:rPr>
              <w:fldChar w:fldCharType="end"/>
            </w:r>
          </w:hyperlink>
        </w:p>
        <w:p w14:paraId="2ABD7D41" w14:textId="29FBF85D"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59" w:history="1">
            <w:r w:rsidR="00542A71" w:rsidRPr="00687C7F">
              <w:rPr>
                <w:rStyle w:val="ad"/>
                <w:rFonts w:ascii="Times New Roman" w:hAnsi="Times New Roman" w:cs="Times New Roman"/>
                <w:noProof/>
                <w:sz w:val="28"/>
                <w:szCs w:val="28"/>
              </w:rPr>
              <w:t>2.5 Проектирование графического интерфейса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_Toc136290059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40</w:t>
            </w:r>
            <w:r w:rsidR="00542A71" w:rsidRPr="00687C7F">
              <w:rPr>
                <w:rFonts w:ascii="Times New Roman" w:hAnsi="Times New Roman" w:cs="Times New Roman"/>
                <w:noProof/>
                <w:webHidden/>
                <w:sz w:val="28"/>
                <w:szCs w:val="28"/>
              </w:rPr>
              <w:fldChar w:fldCharType="end"/>
            </w:r>
          </w:hyperlink>
        </w:p>
        <w:p w14:paraId="427AEDCC" w14:textId="71B4F387"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0" w:history="1">
            <w:r w:rsidR="00542A71" w:rsidRPr="00687C7F">
              <w:rPr>
                <w:rStyle w:val="ad"/>
                <w:rFonts w:ascii="Times New Roman" w:hAnsi="Times New Roman" w:cs="Times New Roman"/>
                <w:noProof/>
                <w:sz w:val="28"/>
                <w:szCs w:val="28"/>
              </w:rPr>
              <w:t>2.5.1 Проектирование графического интерфейса для роли «Студент»</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_Toc136290060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42</w:t>
            </w:r>
            <w:r w:rsidR="00542A71" w:rsidRPr="00687C7F">
              <w:rPr>
                <w:rFonts w:ascii="Times New Roman" w:hAnsi="Times New Roman" w:cs="Times New Roman"/>
                <w:noProof/>
                <w:webHidden/>
                <w:sz w:val="28"/>
                <w:szCs w:val="28"/>
              </w:rPr>
              <w:fldChar w:fldCharType="end"/>
            </w:r>
          </w:hyperlink>
        </w:p>
        <w:p w14:paraId="01017405" w14:textId="0FD7A30C"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1" w:history="1">
            <w:r w:rsidR="00542A71" w:rsidRPr="00687C7F">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47</w:t>
            </w:r>
            <w:r w:rsidR="00542A71" w:rsidRPr="00687C7F">
              <w:rPr>
                <w:rFonts w:ascii="Times New Roman" w:hAnsi="Times New Roman" w:cs="Times New Roman"/>
                <w:noProof/>
                <w:webHidden/>
                <w:sz w:val="28"/>
                <w:szCs w:val="28"/>
              </w:rPr>
              <w:fldChar w:fldCharType="end"/>
            </w:r>
          </w:hyperlink>
        </w:p>
        <w:p w14:paraId="2FCC8D2E" w14:textId="5A7A78AD" w:rsidR="00542A71" w:rsidRPr="00687C7F" w:rsidRDefault="00CB4A7E" w:rsidP="00542A71">
          <w:pPr>
            <w:pStyle w:val="32"/>
            <w:tabs>
              <w:tab w:val="right" w:leader="dot" w:pos="9345"/>
            </w:tabs>
            <w:spacing w:after="0"/>
            <w:rPr>
              <w:rFonts w:ascii="Times New Roman" w:eastAsiaTheme="minorEastAsia" w:hAnsi="Times New Roman" w:cs="Times New Roman"/>
              <w:noProof/>
              <w:sz w:val="28"/>
              <w:szCs w:val="28"/>
              <w:lang w:eastAsia="ru-RU"/>
            </w:rPr>
          </w:pPr>
          <w:hyperlink w:anchor="_Toc136290062" w:history="1">
            <w:r w:rsidR="00542A71" w:rsidRPr="00687C7F">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53</w:t>
            </w:r>
            <w:r w:rsidR="00542A71" w:rsidRPr="00687C7F">
              <w:rPr>
                <w:rFonts w:ascii="Times New Roman" w:hAnsi="Times New Roman" w:cs="Times New Roman"/>
                <w:noProof/>
                <w:webHidden/>
                <w:sz w:val="28"/>
                <w:szCs w:val="28"/>
              </w:rPr>
              <w:fldChar w:fldCharType="end"/>
            </w:r>
          </w:hyperlink>
        </w:p>
        <w:p w14:paraId="5550DB61" w14:textId="373EADA7"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63" w:history="1">
            <w:r w:rsidR="00542A71" w:rsidRPr="00687C7F">
              <w:rPr>
                <w:rStyle w:val="ad"/>
                <w:rFonts w:ascii="Times New Roman" w:hAnsi="Times New Roman" w:cs="Times New Roman"/>
                <w:noProof/>
                <w:sz w:val="28"/>
                <w:szCs w:val="28"/>
              </w:rPr>
              <w:t>3 Реализация 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00542A71" w:rsidRPr="00687C7F">
              <w:rPr>
                <w:rFonts w:ascii="Times New Roman" w:hAnsi="Times New Roman" w:cs="Times New Roman"/>
                <w:noProof/>
                <w:webHidden/>
                <w:sz w:val="28"/>
                <w:szCs w:val="28"/>
              </w:rPr>
              <w:fldChar w:fldCharType="end"/>
            </w:r>
          </w:hyperlink>
        </w:p>
        <w:p w14:paraId="19FCEA06" w14:textId="4E70B4A6"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4" w:history="1">
            <w:r w:rsidR="00542A71" w:rsidRPr="00687C7F">
              <w:rPr>
                <w:rStyle w:val="ad"/>
                <w:rFonts w:ascii="Times New Roman" w:hAnsi="Times New Roman" w:cs="Times New Roman"/>
                <w:noProof/>
                <w:sz w:val="28"/>
                <w:szCs w:val="28"/>
              </w:rPr>
              <w:t xml:space="preserve">3.1 Реализация функции «Сформировать </w:t>
            </w:r>
            <w:r w:rsidR="00542A71" w:rsidRPr="00687C7F">
              <w:rPr>
                <w:rStyle w:val="ad"/>
                <w:rFonts w:ascii="Times New Roman" w:hAnsi="Times New Roman" w:cs="Times New Roman"/>
                <w:noProof/>
                <w:sz w:val="28"/>
                <w:szCs w:val="28"/>
                <w:lang w:val="en-US"/>
              </w:rPr>
              <w:t>QR</w:t>
            </w:r>
            <w:r w:rsidR="00542A71" w:rsidRPr="00687C7F">
              <w:rPr>
                <w:rStyle w:val="ad"/>
                <w:rFonts w:ascii="Times New Roman" w:hAnsi="Times New Roman" w:cs="Times New Roman"/>
                <w:noProof/>
                <w:sz w:val="28"/>
                <w:szCs w:val="28"/>
              </w:rPr>
              <w:t>-код»</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00542A71" w:rsidRPr="00687C7F">
              <w:rPr>
                <w:rFonts w:ascii="Times New Roman" w:hAnsi="Times New Roman" w:cs="Times New Roman"/>
                <w:noProof/>
                <w:webHidden/>
                <w:sz w:val="28"/>
                <w:szCs w:val="28"/>
              </w:rPr>
              <w:fldChar w:fldCharType="end"/>
            </w:r>
          </w:hyperlink>
        </w:p>
        <w:p w14:paraId="16AAB8CE" w14:textId="2C05DD9C"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5" w:history="1">
            <w:r w:rsidR="00542A71" w:rsidRPr="00687C7F">
              <w:rPr>
                <w:rStyle w:val="ad"/>
                <w:rFonts w:ascii="Times New Roman" w:hAnsi="Times New Roman" w:cs="Times New Roman"/>
                <w:noProof/>
                <w:sz w:val="28"/>
                <w:szCs w:val="28"/>
              </w:rPr>
              <w:t>3.2 Реализация функции «Сохранить QR-код в pdf-файл»</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57</w:t>
            </w:r>
            <w:r w:rsidR="00542A71" w:rsidRPr="00687C7F">
              <w:rPr>
                <w:rFonts w:ascii="Times New Roman" w:hAnsi="Times New Roman" w:cs="Times New Roman"/>
                <w:noProof/>
                <w:webHidden/>
                <w:sz w:val="28"/>
                <w:szCs w:val="28"/>
              </w:rPr>
              <w:fldChar w:fldCharType="end"/>
            </w:r>
          </w:hyperlink>
        </w:p>
        <w:p w14:paraId="2E807B66" w14:textId="1EB79521"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6" w:history="1">
            <w:r w:rsidR="00542A71" w:rsidRPr="00687C7F">
              <w:rPr>
                <w:rStyle w:val="ad"/>
                <w:rFonts w:ascii="Times New Roman" w:hAnsi="Times New Roman" w:cs="Times New Roman"/>
                <w:noProof/>
                <w:sz w:val="28"/>
                <w:szCs w:val="28"/>
              </w:rPr>
              <w:t>3.3 Реализация функции «Отправить pdf-файл в мессенджер»</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58</w:t>
            </w:r>
            <w:r w:rsidR="00542A71" w:rsidRPr="00687C7F">
              <w:rPr>
                <w:rFonts w:ascii="Times New Roman" w:hAnsi="Times New Roman" w:cs="Times New Roman"/>
                <w:noProof/>
                <w:webHidden/>
                <w:sz w:val="28"/>
                <w:szCs w:val="28"/>
              </w:rPr>
              <w:fldChar w:fldCharType="end"/>
            </w:r>
          </w:hyperlink>
        </w:p>
        <w:p w14:paraId="120AB340" w14:textId="614193DE"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7" w:history="1">
            <w:r w:rsidR="00542A71" w:rsidRPr="00687C7F">
              <w:rPr>
                <w:rStyle w:val="ad"/>
                <w:rFonts w:ascii="Times New Roman" w:hAnsi="Times New Roman" w:cs="Times New Roman"/>
                <w:noProof/>
                <w:sz w:val="28"/>
                <w:szCs w:val="28"/>
              </w:rPr>
              <w:t>3.4 Реализация функции «Добавить мероприятие в календарь смартфона»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59</w:t>
            </w:r>
            <w:r w:rsidR="00542A71" w:rsidRPr="00687C7F">
              <w:rPr>
                <w:rFonts w:ascii="Times New Roman" w:hAnsi="Times New Roman" w:cs="Times New Roman"/>
                <w:noProof/>
                <w:webHidden/>
                <w:sz w:val="28"/>
                <w:szCs w:val="28"/>
              </w:rPr>
              <w:fldChar w:fldCharType="end"/>
            </w:r>
          </w:hyperlink>
        </w:p>
        <w:p w14:paraId="3F8B64C2" w14:textId="4715958C"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8" w:history="1">
            <w:r w:rsidR="00542A71" w:rsidRPr="00687C7F">
              <w:rPr>
                <w:rStyle w:val="ad"/>
                <w:rFonts w:ascii="Times New Roman" w:hAnsi="Times New Roman" w:cs="Times New Roman"/>
                <w:noProof/>
                <w:sz w:val="28"/>
                <w:szCs w:val="28"/>
              </w:rPr>
              <w:t>3.5 Реализация функции «Отменить регистрацию на мероприятие»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60</w:t>
            </w:r>
            <w:r w:rsidR="00542A71" w:rsidRPr="00687C7F">
              <w:rPr>
                <w:rFonts w:ascii="Times New Roman" w:hAnsi="Times New Roman" w:cs="Times New Roman"/>
                <w:noProof/>
                <w:webHidden/>
                <w:sz w:val="28"/>
                <w:szCs w:val="28"/>
              </w:rPr>
              <w:fldChar w:fldCharType="end"/>
            </w:r>
          </w:hyperlink>
        </w:p>
        <w:p w14:paraId="61A53D64" w14:textId="65472C6C"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69" w:history="1">
            <w:r w:rsidR="00542A71" w:rsidRPr="00687C7F">
              <w:rPr>
                <w:rStyle w:val="ad"/>
                <w:rFonts w:ascii="Times New Roman" w:hAnsi="Times New Roman" w:cs="Times New Roman"/>
                <w:noProof/>
                <w:sz w:val="28"/>
                <w:szCs w:val="28"/>
              </w:rPr>
              <w:t>3.6 Реализация функции «Просмотреть мероприятие»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_Toc136290069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60</w:t>
            </w:r>
            <w:r w:rsidR="00542A71" w:rsidRPr="00687C7F">
              <w:rPr>
                <w:rFonts w:ascii="Times New Roman" w:hAnsi="Times New Roman" w:cs="Times New Roman"/>
                <w:noProof/>
                <w:webHidden/>
                <w:sz w:val="28"/>
                <w:szCs w:val="28"/>
              </w:rPr>
              <w:fldChar w:fldCharType="end"/>
            </w:r>
          </w:hyperlink>
        </w:p>
        <w:p w14:paraId="1B311A25" w14:textId="2B9C958E"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0" w:history="1">
            <w:r w:rsidR="00542A71" w:rsidRPr="00687C7F">
              <w:rPr>
                <w:rStyle w:val="ad"/>
                <w:rFonts w:ascii="Times New Roman" w:hAnsi="Times New Roman" w:cs="Times New Roman"/>
                <w:noProof/>
                <w:sz w:val="28"/>
                <w:szCs w:val="28"/>
              </w:rPr>
              <w:t>3.7 Реализация функции смены языка приложения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_Toc136290070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61</w:t>
            </w:r>
            <w:r w:rsidR="00542A71" w:rsidRPr="00687C7F">
              <w:rPr>
                <w:rFonts w:ascii="Times New Roman" w:hAnsi="Times New Roman" w:cs="Times New Roman"/>
                <w:noProof/>
                <w:webHidden/>
                <w:sz w:val="28"/>
                <w:szCs w:val="28"/>
              </w:rPr>
              <w:fldChar w:fldCharType="end"/>
            </w:r>
          </w:hyperlink>
        </w:p>
        <w:p w14:paraId="45C4B7BC" w14:textId="06F14897"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1" w:history="1">
            <w:r w:rsidR="00542A71" w:rsidRPr="00687C7F">
              <w:rPr>
                <w:rStyle w:val="ad"/>
                <w:rFonts w:ascii="Times New Roman" w:hAnsi="Times New Roman" w:cs="Times New Roman"/>
                <w:noProof/>
                <w:sz w:val="28"/>
                <w:szCs w:val="28"/>
              </w:rPr>
              <w:t>3.8 Реализация функции смены графической темы приложения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61</w:t>
            </w:r>
            <w:r w:rsidR="00542A71" w:rsidRPr="00687C7F">
              <w:rPr>
                <w:rFonts w:ascii="Times New Roman" w:hAnsi="Times New Roman" w:cs="Times New Roman"/>
                <w:noProof/>
                <w:webHidden/>
                <w:sz w:val="28"/>
                <w:szCs w:val="28"/>
              </w:rPr>
              <w:fldChar w:fldCharType="end"/>
            </w:r>
          </w:hyperlink>
        </w:p>
        <w:p w14:paraId="26C98D47" w14:textId="00F57218"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2" w:history="1">
            <w:r w:rsidR="00542A71" w:rsidRPr="00687C7F">
              <w:rPr>
                <w:rStyle w:val="ad"/>
                <w:rFonts w:ascii="Times New Roman" w:hAnsi="Times New Roman" w:cs="Times New Roman"/>
                <w:noProof/>
                <w:sz w:val="28"/>
                <w:szCs w:val="28"/>
              </w:rPr>
              <w:t>3.9 Реализация функции «Авторизоваться с помощью логина и пароля»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62</w:t>
            </w:r>
            <w:r w:rsidR="00542A71" w:rsidRPr="00687C7F">
              <w:rPr>
                <w:rFonts w:ascii="Times New Roman" w:hAnsi="Times New Roman" w:cs="Times New Roman"/>
                <w:noProof/>
                <w:webHidden/>
                <w:sz w:val="28"/>
                <w:szCs w:val="28"/>
              </w:rPr>
              <w:fldChar w:fldCharType="end"/>
            </w:r>
          </w:hyperlink>
        </w:p>
        <w:p w14:paraId="1D3D9870" w14:textId="5C820C5B"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3" w:history="1">
            <w:r w:rsidR="00542A71" w:rsidRPr="00687C7F">
              <w:rPr>
                <w:rStyle w:val="ad"/>
                <w:rFonts w:ascii="Times New Roman" w:hAnsi="Times New Roman" w:cs="Times New Roman"/>
                <w:noProof/>
                <w:sz w:val="28"/>
                <w:szCs w:val="28"/>
              </w:rPr>
              <w:t>3.10 Реализация функции «Зарегистрироваться на мероприятие»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62</w:t>
            </w:r>
            <w:r w:rsidR="00542A71" w:rsidRPr="00687C7F">
              <w:rPr>
                <w:rFonts w:ascii="Times New Roman" w:hAnsi="Times New Roman" w:cs="Times New Roman"/>
                <w:noProof/>
                <w:webHidden/>
                <w:sz w:val="28"/>
                <w:szCs w:val="28"/>
              </w:rPr>
              <w:fldChar w:fldCharType="end"/>
            </w:r>
          </w:hyperlink>
        </w:p>
        <w:p w14:paraId="5F0DCAA4" w14:textId="7ED9B6EF"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4" w:history="1">
            <w:r w:rsidR="00542A71" w:rsidRPr="00687C7F">
              <w:rPr>
                <w:rStyle w:val="ad"/>
                <w:rFonts w:ascii="Times New Roman" w:hAnsi="Times New Roman" w:cs="Times New Roman"/>
                <w:noProof/>
                <w:sz w:val="28"/>
                <w:szCs w:val="28"/>
              </w:rPr>
              <w:t>3.11 Реализация функции проверки интернет-подключения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63</w:t>
            </w:r>
            <w:r w:rsidR="00542A71" w:rsidRPr="00687C7F">
              <w:rPr>
                <w:rFonts w:ascii="Times New Roman" w:hAnsi="Times New Roman" w:cs="Times New Roman"/>
                <w:noProof/>
                <w:webHidden/>
                <w:sz w:val="28"/>
                <w:szCs w:val="28"/>
              </w:rPr>
              <w:fldChar w:fldCharType="end"/>
            </w:r>
          </w:hyperlink>
        </w:p>
        <w:p w14:paraId="2F23DA22" w14:textId="58519A65"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5" w:history="1">
            <w:r w:rsidR="00542A71" w:rsidRPr="00687C7F">
              <w:rPr>
                <w:rStyle w:val="ad"/>
                <w:rFonts w:ascii="Times New Roman" w:hAnsi="Times New Roman" w:cs="Times New Roman"/>
                <w:noProof/>
                <w:sz w:val="28"/>
                <w:szCs w:val="28"/>
              </w:rPr>
              <w:t>3.12 Реализация функции «Подтвердить присутствие участника»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64</w:t>
            </w:r>
            <w:r w:rsidR="00542A71" w:rsidRPr="00687C7F">
              <w:rPr>
                <w:rFonts w:ascii="Times New Roman" w:hAnsi="Times New Roman" w:cs="Times New Roman"/>
                <w:noProof/>
                <w:webHidden/>
                <w:sz w:val="28"/>
                <w:szCs w:val="28"/>
              </w:rPr>
              <w:fldChar w:fldCharType="end"/>
            </w:r>
          </w:hyperlink>
        </w:p>
        <w:p w14:paraId="0D741B0E" w14:textId="1C012BCF"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6" w:history="1">
            <w:r w:rsidR="00542A71" w:rsidRPr="00687C7F">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65</w:t>
            </w:r>
            <w:r w:rsidR="00542A71" w:rsidRPr="00687C7F">
              <w:rPr>
                <w:rFonts w:ascii="Times New Roman" w:hAnsi="Times New Roman" w:cs="Times New Roman"/>
                <w:noProof/>
                <w:webHidden/>
                <w:sz w:val="28"/>
                <w:szCs w:val="28"/>
              </w:rPr>
              <w:fldChar w:fldCharType="end"/>
            </w:r>
          </w:hyperlink>
        </w:p>
        <w:p w14:paraId="3A3E8D40" w14:textId="65AC1D66"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77" w:history="1">
            <w:r w:rsidR="00542A71" w:rsidRPr="00687C7F">
              <w:rPr>
                <w:rStyle w:val="ad"/>
                <w:rFonts w:ascii="Times New Roman" w:hAnsi="Times New Roman" w:cs="Times New Roman"/>
                <w:noProof/>
                <w:sz w:val="28"/>
                <w:szCs w:val="28"/>
              </w:rPr>
              <w:t>4 Тестирование системы</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66</w:t>
            </w:r>
            <w:r w:rsidR="00542A71" w:rsidRPr="00687C7F">
              <w:rPr>
                <w:rFonts w:ascii="Times New Roman" w:hAnsi="Times New Roman" w:cs="Times New Roman"/>
                <w:noProof/>
                <w:webHidden/>
                <w:sz w:val="28"/>
                <w:szCs w:val="28"/>
              </w:rPr>
              <w:fldChar w:fldCharType="end"/>
            </w:r>
          </w:hyperlink>
        </w:p>
        <w:p w14:paraId="0CBDADB0" w14:textId="2B35B3E6"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78" w:history="1">
            <w:r w:rsidR="00542A71" w:rsidRPr="00687C7F">
              <w:rPr>
                <w:rStyle w:val="ad"/>
                <w:rFonts w:ascii="Times New Roman" w:hAnsi="Times New Roman" w:cs="Times New Roman"/>
                <w:noProof/>
                <w:sz w:val="28"/>
                <w:szCs w:val="28"/>
              </w:rPr>
              <w:t>5 Экономическое обоснование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00542A71" w:rsidRPr="00687C7F">
              <w:rPr>
                <w:rFonts w:ascii="Times New Roman" w:hAnsi="Times New Roman" w:cs="Times New Roman"/>
                <w:noProof/>
                <w:webHidden/>
                <w:sz w:val="28"/>
                <w:szCs w:val="28"/>
              </w:rPr>
              <w:fldChar w:fldCharType="end"/>
            </w:r>
          </w:hyperlink>
        </w:p>
        <w:p w14:paraId="63BCFFD1" w14:textId="1D1C54F9"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79" w:history="1">
            <w:r w:rsidR="00542A71" w:rsidRPr="00687C7F">
              <w:rPr>
                <w:rStyle w:val="ad"/>
                <w:rFonts w:ascii="Times New Roman" w:hAnsi="Times New Roman" w:cs="Times New Roman"/>
                <w:noProof/>
                <w:sz w:val="28"/>
                <w:szCs w:val="28"/>
              </w:rPr>
              <w:t>5.1 Расчет единовременных затрат разработчика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_Toc136290079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00542A71" w:rsidRPr="00687C7F">
              <w:rPr>
                <w:rFonts w:ascii="Times New Roman" w:hAnsi="Times New Roman" w:cs="Times New Roman"/>
                <w:noProof/>
                <w:webHidden/>
                <w:sz w:val="28"/>
                <w:szCs w:val="28"/>
              </w:rPr>
              <w:fldChar w:fldCharType="end"/>
            </w:r>
          </w:hyperlink>
        </w:p>
        <w:p w14:paraId="64AEEEAF" w14:textId="5E317DE7"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0" w:history="1">
            <w:r w:rsidR="00542A71" w:rsidRPr="00687C7F">
              <w:rPr>
                <w:rStyle w:val="ad"/>
                <w:rFonts w:ascii="Times New Roman" w:hAnsi="Times New Roman" w:cs="Times New Roman"/>
                <w:noProof/>
                <w:sz w:val="28"/>
                <w:szCs w:val="28"/>
              </w:rPr>
              <w:t>5.2 Расчет затрат по экономическим элементам</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_Toc136290080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70</w:t>
            </w:r>
            <w:r w:rsidR="00542A71" w:rsidRPr="00687C7F">
              <w:rPr>
                <w:rFonts w:ascii="Times New Roman" w:hAnsi="Times New Roman" w:cs="Times New Roman"/>
                <w:noProof/>
                <w:webHidden/>
                <w:sz w:val="28"/>
                <w:szCs w:val="28"/>
              </w:rPr>
              <w:fldChar w:fldCharType="end"/>
            </w:r>
          </w:hyperlink>
        </w:p>
        <w:p w14:paraId="26078FC9" w14:textId="4AD6E5E3"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1" w:history="1">
            <w:r w:rsidR="00542A71" w:rsidRPr="00687C7F">
              <w:rPr>
                <w:rStyle w:val="ad"/>
                <w:rFonts w:ascii="Times New Roman" w:hAnsi="Times New Roman" w:cs="Times New Roman"/>
                <w:noProof/>
                <w:sz w:val="28"/>
                <w:szCs w:val="28"/>
              </w:rPr>
              <w:t>5.3 Расчет экономической выгоды по времени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71</w:t>
            </w:r>
            <w:r w:rsidR="00542A71" w:rsidRPr="00687C7F">
              <w:rPr>
                <w:rFonts w:ascii="Times New Roman" w:hAnsi="Times New Roman" w:cs="Times New Roman"/>
                <w:noProof/>
                <w:webHidden/>
                <w:sz w:val="28"/>
                <w:szCs w:val="28"/>
              </w:rPr>
              <w:fldChar w:fldCharType="end"/>
            </w:r>
          </w:hyperlink>
        </w:p>
        <w:p w14:paraId="0B23CE31" w14:textId="34037ED6"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82" w:history="1">
            <w:r w:rsidR="00542A71" w:rsidRPr="00687C7F">
              <w:rPr>
                <w:rStyle w:val="ad"/>
                <w:rFonts w:ascii="Times New Roman" w:hAnsi="Times New Roman" w:cs="Times New Roman"/>
                <w:noProof/>
                <w:sz w:val="28"/>
                <w:szCs w:val="28"/>
              </w:rPr>
              <w:t>6 Безопасность жизнедеятельности</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73</w:t>
            </w:r>
            <w:r w:rsidR="00542A71" w:rsidRPr="00687C7F">
              <w:rPr>
                <w:rFonts w:ascii="Times New Roman" w:hAnsi="Times New Roman" w:cs="Times New Roman"/>
                <w:noProof/>
                <w:webHidden/>
                <w:sz w:val="28"/>
                <w:szCs w:val="28"/>
              </w:rPr>
              <w:fldChar w:fldCharType="end"/>
            </w:r>
          </w:hyperlink>
        </w:p>
        <w:p w14:paraId="77A9DBCE" w14:textId="12FAA8B7"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3" w:history="1">
            <w:r w:rsidR="00542A71" w:rsidRPr="00687C7F">
              <w:rPr>
                <w:rStyle w:val="ad"/>
                <w:rFonts w:ascii="Times New Roman" w:hAnsi="Times New Roman" w:cs="Times New Roman"/>
                <w:noProof/>
                <w:sz w:val="28"/>
                <w:szCs w:val="28"/>
              </w:rPr>
              <w:t>6.1 Краткая характеристика рабочего помещения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73</w:t>
            </w:r>
            <w:r w:rsidR="00542A71" w:rsidRPr="00687C7F">
              <w:rPr>
                <w:rFonts w:ascii="Times New Roman" w:hAnsi="Times New Roman" w:cs="Times New Roman"/>
                <w:noProof/>
                <w:webHidden/>
                <w:sz w:val="28"/>
                <w:szCs w:val="28"/>
              </w:rPr>
              <w:fldChar w:fldCharType="end"/>
            </w:r>
          </w:hyperlink>
        </w:p>
        <w:p w14:paraId="4A625BE8" w14:textId="3DB58B54"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4" w:history="1">
            <w:r w:rsidR="00542A71" w:rsidRPr="00687C7F">
              <w:rPr>
                <w:rStyle w:val="ad"/>
                <w:rFonts w:ascii="Times New Roman" w:hAnsi="Times New Roman" w:cs="Times New Roman"/>
                <w:noProof/>
                <w:sz w:val="28"/>
                <w:szCs w:val="28"/>
              </w:rPr>
              <w:t>6.2 Характеристика опасных и вредных производственных факторов</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74</w:t>
            </w:r>
            <w:r w:rsidR="00542A71" w:rsidRPr="00687C7F">
              <w:rPr>
                <w:rFonts w:ascii="Times New Roman" w:hAnsi="Times New Roman" w:cs="Times New Roman"/>
                <w:noProof/>
                <w:webHidden/>
                <w:sz w:val="28"/>
                <w:szCs w:val="28"/>
              </w:rPr>
              <w:fldChar w:fldCharType="end"/>
            </w:r>
          </w:hyperlink>
        </w:p>
        <w:p w14:paraId="3A6CA6AD" w14:textId="67192AA5"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5" w:history="1">
            <w:r w:rsidR="00542A71" w:rsidRPr="00687C7F">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_Toc136290085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78</w:t>
            </w:r>
            <w:r w:rsidR="00542A71" w:rsidRPr="00687C7F">
              <w:rPr>
                <w:rFonts w:ascii="Times New Roman" w:hAnsi="Times New Roman" w:cs="Times New Roman"/>
                <w:noProof/>
                <w:webHidden/>
                <w:sz w:val="28"/>
                <w:szCs w:val="28"/>
              </w:rPr>
              <w:fldChar w:fldCharType="end"/>
            </w:r>
          </w:hyperlink>
        </w:p>
        <w:p w14:paraId="75431B0D" w14:textId="6E1B69A1"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6" w:history="1">
            <w:r w:rsidR="00542A71" w:rsidRPr="00687C7F">
              <w:rPr>
                <w:rStyle w:val="ad"/>
                <w:rFonts w:ascii="Times New Roman" w:hAnsi="Times New Roman" w:cs="Times New Roman"/>
                <w:noProof/>
                <w:sz w:val="28"/>
                <w:szCs w:val="28"/>
              </w:rPr>
              <w:t>6.4 Электробезопасность</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_Toc136290086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79</w:t>
            </w:r>
            <w:r w:rsidR="00542A71" w:rsidRPr="00687C7F">
              <w:rPr>
                <w:rFonts w:ascii="Times New Roman" w:hAnsi="Times New Roman" w:cs="Times New Roman"/>
                <w:noProof/>
                <w:webHidden/>
                <w:sz w:val="28"/>
                <w:szCs w:val="28"/>
              </w:rPr>
              <w:fldChar w:fldCharType="end"/>
            </w:r>
          </w:hyperlink>
        </w:p>
        <w:p w14:paraId="2A71CA9E" w14:textId="7E15CF95"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7" w:history="1">
            <w:r w:rsidR="00542A71" w:rsidRPr="00687C7F">
              <w:rPr>
                <w:rStyle w:val="ad"/>
                <w:rFonts w:ascii="Times New Roman" w:hAnsi="Times New Roman" w:cs="Times New Roman"/>
                <w:noProof/>
                <w:sz w:val="28"/>
                <w:szCs w:val="28"/>
              </w:rPr>
              <w:t>6.5 Пожарная безопасность</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_Toc136290087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80</w:t>
            </w:r>
            <w:r w:rsidR="00542A71" w:rsidRPr="00687C7F">
              <w:rPr>
                <w:rFonts w:ascii="Times New Roman" w:hAnsi="Times New Roman" w:cs="Times New Roman"/>
                <w:noProof/>
                <w:webHidden/>
                <w:sz w:val="28"/>
                <w:szCs w:val="28"/>
              </w:rPr>
              <w:fldChar w:fldCharType="end"/>
            </w:r>
          </w:hyperlink>
        </w:p>
        <w:p w14:paraId="6A76E3D7" w14:textId="4064ED86"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8" w:history="1">
            <w:r w:rsidR="00542A71" w:rsidRPr="00687C7F">
              <w:rPr>
                <w:rStyle w:val="ad"/>
                <w:rFonts w:ascii="Times New Roman" w:hAnsi="Times New Roman" w:cs="Times New Roman"/>
                <w:noProof/>
                <w:sz w:val="28"/>
                <w:szCs w:val="28"/>
              </w:rPr>
              <w:t>6.6 Обеспечение безопасности в условиях ЧС</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_Toc136290088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82</w:t>
            </w:r>
            <w:r w:rsidR="00542A71" w:rsidRPr="00687C7F">
              <w:rPr>
                <w:rFonts w:ascii="Times New Roman" w:hAnsi="Times New Roman" w:cs="Times New Roman"/>
                <w:noProof/>
                <w:webHidden/>
                <w:sz w:val="28"/>
                <w:szCs w:val="28"/>
              </w:rPr>
              <w:fldChar w:fldCharType="end"/>
            </w:r>
          </w:hyperlink>
        </w:p>
        <w:p w14:paraId="6E0FA424" w14:textId="3E9F6B1E" w:rsidR="00542A71" w:rsidRPr="00687C7F" w:rsidRDefault="00CB4A7E" w:rsidP="00542A71">
          <w:pPr>
            <w:pStyle w:val="24"/>
            <w:tabs>
              <w:tab w:val="right" w:leader="dot" w:pos="9345"/>
            </w:tabs>
            <w:spacing w:after="0"/>
            <w:rPr>
              <w:rFonts w:ascii="Times New Roman" w:eastAsiaTheme="minorEastAsia" w:hAnsi="Times New Roman" w:cs="Times New Roman"/>
              <w:noProof/>
              <w:sz w:val="28"/>
              <w:szCs w:val="28"/>
              <w:lang w:eastAsia="ru-RU"/>
            </w:rPr>
          </w:pPr>
          <w:hyperlink w:anchor="_Toc136290089" w:history="1">
            <w:r w:rsidR="00542A71" w:rsidRPr="00687C7F">
              <w:rPr>
                <w:rStyle w:val="ad"/>
                <w:rFonts w:ascii="Times New Roman" w:hAnsi="Times New Roman" w:cs="Times New Roman"/>
                <w:noProof/>
                <w:sz w:val="28"/>
                <w:szCs w:val="28"/>
              </w:rPr>
              <w:t>6.7 Вывод по главе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_Toc136290089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82</w:t>
            </w:r>
            <w:r w:rsidR="00542A71" w:rsidRPr="00687C7F">
              <w:rPr>
                <w:rFonts w:ascii="Times New Roman" w:hAnsi="Times New Roman" w:cs="Times New Roman"/>
                <w:noProof/>
                <w:webHidden/>
                <w:sz w:val="28"/>
                <w:szCs w:val="28"/>
              </w:rPr>
              <w:fldChar w:fldCharType="end"/>
            </w:r>
          </w:hyperlink>
        </w:p>
        <w:p w14:paraId="6918EEA3" w14:textId="363FD8DE"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0" w:history="1">
            <w:r w:rsidR="00542A71" w:rsidRPr="00687C7F">
              <w:rPr>
                <w:rStyle w:val="ad"/>
                <w:rFonts w:ascii="Times New Roman" w:hAnsi="Times New Roman" w:cs="Times New Roman"/>
                <w:noProof/>
                <w:sz w:val="28"/>
                <w:szCs w:val="28"/>
              </w:rPr>
              <w:t>Заключение</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_Toc136290090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83</w:t>
            </w:r>
            <w:r w:rsidR="00542A71" w:rsidRPr="00687C7F">
              <w:rPr>
                <w:rFonts w:ascii="Times New Roman" w:hAnsi="Times New Roman" w:cs="Times New Roman"/>
                <w:noProof/>
                <w:webHidden/>
                <w:sz w:val="28"/>
                <w:szCs w:val="28"/>
              </w:rPr>
              <w:fldChar w:fldCharType="end"/>
            </w:r>
          </w:hyperlink>
        </w:p>
        <w:p w14:paraId="7C87E344" w14:textId="33B9A46E"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1" w:history="1">
            <w:r w:rsidR="00542A71" w:rsidRPr="00687C7F">
              <w:rPr>
                <w:rStyle w:val="ad"/>
                <w:rFonts w:ascii="Times New Roman" w:hAnsi="Times New Roman" w:cs="Times New Roman"/>
                <w:noProof/>
                <w:sz w:val="28"/>
                <w:szCs w:val="28"/>
              </w:rPr>
              <w:t>Список использованных источников</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_Toc136290091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84</w:t>
            </w:r>
            <w:r w:rsidR="00542A71" w:rsidRPr="00687C7F">
              <w:rPr>
                <w:rFonts w:ascii="Times New Roman" w:hAnsi="Times New Roman" w:cs="Times New Roman"/>
                <w:noProof/>
                <w:webHidden/>
                <w:sz w:val="28"/>
                <w:szCs w:val="28"/>
              </w:rPr>
              <w:fldChar w:fldCharType="end"/>
            </w:r>
          </w:hyperlink>
        </w:p>
        <w:p w14:paraId="042691CE" w14:textId="56866C4C"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2" w:history="1">
            <w:r w:rsidR="00542A71" w:rsidRPr="00687C7F">
              <w:rPr>
                <w:rStyle w:val="ad"/>
                <w:rFonts w:ascii="Times New Roman" w:hAnsi="Times New Roman" w:cs="Times New Roman"/>
                <w:noProof/>
                <w:sz w:val="28"/>
                <w:szCs w:val="28"/>
              </w:rPr>
              <w:t>Приложение А</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_Toc136290092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86</w:t>
            </w:r>
            <w:r w:rsidR="00542A71" w:rsidRPr="00687C7F">
              <w:rPr>
                <w:rFonts w:ascii="Times New Roman" w:hAnsi="Times New Roman" w:cs="Times New Roman"/>
                <w:noProof/>
                <w:webHidden/>
                <w:sz w:val="28"/>
                <w:szCs w:val="28"/>
              </w:rPr>
              <w:fldChar w:fldCharType="end"/>
            </w:r>
          </w:hyperlink>
        </w:p>
        <w:p w14:paraId="56B4471A" w14:textId="50D8D910"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3" w:history="1">
            <w:r w:rsidR="00542A71" w:rsidRPr="00687C7F">
              <w:rPr>
                <w:rStyle w:val="ad"/>
                <w:rFonts w:ascii="Times New Roman" w:hAnsi="Times New Roman" w:cs="Times New Roman"/>
                <w:noProof/>
                <w:sz w:val="28"/>
                <w:szCs w:val="28"/>
              </w:rPr>
              <w:t>Приложение Б</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_Toc136290093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90</w:t>
            </w:r>
            <w:r w:rsidR="00542A71" w:rsidRPr="00687C7F">
              <w:rPr>
                <w:rFonts w:ascii="Times New Roman" w:hAnsi="Times New Roman" w:cs="Times New Roman"/>
                <w:noProof/>
                <w:webHidden/>
                <w:sz w:val="28"/>
                <w:szCs w:val="28"/>
              </w:rPr>
              <w:fldChar w:fldCharType="end"/>
            </w:r>
          </w:hyperlink>
        </w:p>
        <w:p w14:paraId="5D18A448" w14:textId="300D7379" w:rsidR="00542A71" w:rsidRPr="00687C7F" w:rsidRDefault="00CB4A7E" w:rsidP="00542A71">
          <w:pPr>
            <w:pStyle w:val="13"/>
            <w:tabs>
              <w:tab w:val="right" w:leader="dot" w:pos="9345"/>
            </w:tabs>
            <w:spacing w:after="0"/>
            <w:rPr>
              <w:rFonts w:ascii="Times New Roman" w:eastAsiaTheme="minorEastAsia" w:hAnsi="Times New Roman" w:cs="Times New Roman"/>
              <w:noProof/>
              <w:sz w:val="28"/>
              <w:szCs w:val="28"/>
              <w:lang w:eastAsia="ru-RU"/>
            </w:rPr>
          </w:pPr>
          <w:hyperlink w:anchor="_Toc136290094" w:history="1">
            <w:r w:rsidR="00542A71" w:rsidRPr="00687C7F">
              <w:rPr>
                <w:rStyle w:val="ad"/>
                <w:rFonts w:ascii="Times New Roman" w:hAnsi="Times New Roman" w:cs="Times New Roman"/>
                <w:noProof/>
                <w:sz w:val="28"/>
                <w:szCs w:val="28"/>
              </w:rPr>
              <w:t>Приложение В</w:t>
            </w:r>
            <w:r w:rsidR="00542A71" w:rsidRPr="00687C7F">
              <w:rPr>
                <w:rFonts w:ascii="Times New Roman" w:hAnsi="Times New Roman" w:cs="Times New Roman"/>
                <w:noProof/>
                <w:webHidden/>
                <w:sz w:val="28"/>
                <w:szCs w:val="28"/>
              </w:rPr>
              <w:tab/>
            </w:r>
            <w:r w:rsidR="00542A71" w:rsidRPr="00687C7F">
              <w:rPr>
                <w:rFonts w:ascii="Times New Roman" w:hAnsi="Times New Roman" w:cs="Times New Roman"/>
                <w:noProof/>
                <w:webHidden/>
                <w:sz w:val="28"/>
                <w:szCs w:val="28"/>
              </w:rPr>
              <w:fldChar w:fldCharType="begin"/>
            </w:r>
            <w:r w:rsidR="00542A71" w:rsidRPr="00687C7F">
              <w:rPr>
                <w:rFonts w:ascii="Times New Roman" w:hAnsi="Times New Roman" w:cs="Times New Roman"/>
                <w:noProof/>
                <w:webHidden/>
                <w:sz w:val="28"/>
                <w:szCs w:val="28"/>
              </w:rPr>
              <w:instrText xml:space="preserve"> PAGEREF _Toc136290094 \h </w:instrText>
            </w:r>
            <w:r w:rsidR="00542A71" w:rsidRPr="00687C7F">
              <w:rPr>
                <w:rFonts w:ascii="Times New Roman" w:hAnsi="Times New Roman" w:cs="Times New Roman"/>
                <w:noProof/>
                <w:webHidden/>
                <w:sz w:val="28"/>
                <w:szCs w:val="28"/>
              </w:rPr>
            </w:r>
            <w:r w:rsidR="00542A71" w:rsidRPr="00687C7F">
              <w:rPr>
                <w:rFonts w:ascii="Times New Roman" w:hAnsi="Times New Roman" w:cs="Times New Roman"/>
                <w:noProof/>
                <w:webHidden/>
                <w:sz w:val="28"/>
                <w:szCs w:val="28"/>
              </w:rPr>
              <w:fldChar w:fldCharType="separate"/>
            </w:r>
            <w:r w:rsidR="00687C7F">
              <w:rPr>
                <w:rFonts w:ascii="Times New Roman" w:hAnsi="Times New Roman" w:cs="Times New Roman"/>
                <w:noProof/>
                <w:webHidden/>
                <w:sz w:val="28"/>
                <w:szCs w:val="28"/>
              </w:rPr>
              <w:t>103</w:t>
            </w:r>
            <w:r w:rsidR="00542A71" w:rsidRPr="00687C7F">
              <w:rPr>
                <w:rFonts w:ascii="Times New Roman" w:hAnsi="Times New Roman" w:cs="Times New Roman"/>
                <w:noProof/>
                <w:webHidden/>
                <w:sz w:val="28"/>
                <w:szCs w:val="28"/>
              </w:rPr>
              <w:fldChar w:fldCharType="end"/>
            </w:r>
          </w:hyperlink>
        </w:p>
        <w:p w14:paraId="7B4DC322" w14:textId="15635751" w:rsidR="00B1021B" w:rsidRPr="00687C7F" w:rsidRDefault="00B1021B">
          <w:r w:rsidRPr="00687C7F">
            <w:rPr>
              <w:b/>
              <w:bCs/>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2" w:name="_Toc136290034"/>
      <w:r w:rsidRPr="00687C7F">
        <w:lastRenderedPageBreak/>
        <w:t>Введение</w:t>
      </w:r>
      <w:bookmarkEnd w:id="2"/>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3" w:name="_Toc136290035"/>
      <w:r w:rsidRPr="00687C7F">
        <w:lastRenderedPageBreak/>
        <w:t>1 Анализ предметной области</w:t>
      </w:r>
      <w:bookmarkEnd w:id="3"/>
    </w:p>
    <w:p w14:paraId="6163D4D9" w14:textId="0C235779" w:rsidR="00706B60" w:rsidRPr="00687C7F" w:rsidRDefault="00706B60" w:rsidP="00706B60">
      <w:pPr>
        <w:pStyle w:val="23"/>
        <w:spacing w:before="0"/>
      </w:pPr>
      <w:bookmarkStart w:id="4" w:name="_Toc136290036"/>
      <w:r w:rsidRPr="00687C7F">
        <w:t>1.</w:t>
      </w:r>
      <w:r w:rsidR="00166881" w:rsidRPr="00687C7F">
        <w:t>1</w:t>
      </w:r>
      <w:r w:rsidRPr="00687C7F">
        <w:t xml:space="preserve"> Система начисления рейтинговой стипендии</w:t>
      </w:r>
      <w:bookmarkEnd w:id="4"/>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77777777"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706B60">
      <w:pPr>
        <w:pStyle w:val="23"/>
        <w:spacing w:before="0"/>
      </w:pPr>
      <w:bookmarkStart w:id="5" w:name="_Toc136290037"/>
      <w:r w:rsidRPr="00687C7F">
        <w:t>1.</w:t>
      </w:r>
      <w:r w:rsidR="00166881" w:rsidRPr="00687C7F">
        <w:t>2</w:t>
      </w:r>
      <w:r w:rsidRPr="00687C7F">
        <w:t xml:space="preserve"> Учет мероприятий</w:t>
      </w:r>
      <w:bookmarkEnd w:id="5"/>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lastRenderedPageBreak/>
        <w:t>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A96026">
      <w:pPr>
        <w:pStyle w:val="23"/>
        <w:spacing w:before="0"/>
        <w:ind w:left="709" w:firstLine="0"/>
      </w:pPr>
      <w:bookmarkStart w:id="6" w:name="_Toc136290038"/>
      <w:r w:rsidRPr="00687C7F">
        <w:t xml:space="preserve">1.3 </w:t>
      </w:r>
      <w:r w:rsidR="00123AF5" w:rsidRPr="00687C7F">
        <w:t>Описание предметной области</w:t>
      </w:r>
      <w:bookmarkEnd w:id="6"/>
    </w:p>
    <w:p w14:paraId="02780C79" w14:textId="2EA57764" w:rsidR="00123AF5" w:rsidRPr="00687C7F" w:rsidRDefault="00123AF5" w:rsidP="00123AF5">
      <w:pPr>
        <w:pStyle w:val="31"/>
        <w:spacing w:before="0"/>
      </w:pPr>
      <w:bookmarkStart w:id="7" w:name="_Toc136289280"/>
      <w:bookmarkStart w:id="8" w:name="_Toc136290039"/>
      <w:r w:rsidRPr="00687C7F">
        <w:t>1.</w:t>
      </w:r>
      <w:r w:rsidR="00166881" w:rsidRPr="00687C7F">
        <w:t>3</w:t>
      </w:r>
      <w:r w:rsidRPr="00687C7F">
        <w:t>.1 Словарь предметной области</w:t>
      </w:r>
      <w:bookmarkEnd w:id="7"/>
      <w:bookmarkEnd w:id="8"/>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123AF5" w:rsidRPr="00687C7F" w14:paraId="2CEBE809" w14:textId="77777777" w:rsidTr="00A61568">
        <w:tc>
          <w:tcPr>
            <w:tcW w:w="2689" w:type="dxa"/>
            <w:vMerge w:val="restart"/>
          </w:tcPr>
          <w:p w14:paraId="69BB7A37" w14:textId="77777777" w:rsidR="00123AF5" w:rsidRPr="00687C7F" w:rsidRDefault="00123AF5" w:rsidP="00A61568">
            <w:pPr>
              <w:pStyle w:val="aa"/>
              <w:ind w:firstLine="0"/>
              <w:rPr>
                <w:lang w:val="en-US"/>
              </w:rPr>
            </w:pPr>
            <w:r w:rsidRPr="00687C7F">
              <w:t>Мероприятие</w:t>
            </w:r>
          </w:p>
        </w:tc>
        <w:tc>
          <w:tcPr>
            <w:tcW w:w="3260" w:type="dxa"/>
          </w:tcPr>
          <w:p w14:paraId="584C7EE0" w14:textId="77777777" w:rsidR="00123AF5" w:rsidRPr="00687C7F" w:rsidRDefault="00123AF5" w:rsidP="00A61568">
            <w:pPr>
              <w:pStyle w:val="aa"/>
              <w:ind w:firstLine="0"/>
              <w:rPr>
                <w:color w:val="auto"/>
              </w:rPr>
            </w:pPr>
            <w:r w:rsidRPr="00687C7F">
              <w:rPr>
                <w:color w:val="auto"/>
              </w:rPr>
              <w:t>Ознакомиться</w:t>
            </w:r>
          </w:p>
        </w:tc>
        <w:tc>
          <w:tcPr>
            <w:tcW w:w="3396" w:type="dxa"/>
          </w:tcPr>
          <w:p w14:paraId="09AC2AA0" w14:textId="77777777" w:rsidR="00123AF5" w:rsidRPr="00687C7F" w:rsidRDefault="00123AF5" w:rsidP="00A61568">
            <w:pPr>
              <w:pStyle w:val="aa"/>
              <w:ind w:firstLine="0"/>
            </w:pPr>
          </w:p>
        </w:tc>
      </w:tr>
      <w:tr w:rsidR="00123AF5" w:rsidRPr="00687C7F" w14:paraId="4D24E928" w14:textId="77777777" w:rsidTr="00A61568">
        <w:tc>
          <w:tcPr>
            <w:tcW w:w="2689" w:type="dxa"/>
            <w:vMerge/>
          </w:tcPr>
          <w:p w14:paraId="713165AD" w14:textId="77777777" w:rsidR="00123AF5" w:rsidRPr="00687C7F" w:rsidRDefault="00123AF5" w:rsidP="00A61568">
            <w:pPr>
              <w:pStyle w:val="aa"/>
              <w:ind w:firstLine="0"/>
              <w:rPr>
                <w:lang w:val="en-US"/>
              </w:rPr>
            </w:pPr>
          </w:p>
        </w:tc>
        <w:tc>
          <w:tcPr>
            <w:tcW w:w="3260" w:type="dxa"/>
          </w:tcPr>
          <w:p w14:paraId="0F1697D6" w14:textId="77777777" w:rsidR="00123AF5" w:rsidRPr="00687C7F" w:rsidRDefault="00123AF5" w:rsidP="00A61568">
            <w:pPr>
              <w:pStyle w:val="aa"/>
              <w:ind w:firstLine="0"/>
              <w:rPr>
                <w:color w:val="auto"/>
              </w:rPr>
            </w:pPr>
            <w:r w:rsidRPr="00687C7F">
              <w:rPr>
                <w:color w:val="auto"/>
              </w:rPr>
              <w:t>Сохранить</w:t>
            </w:r>
          </w:p>
        </w:tc>
        <w:tc>
          <w:tcPr>
            <w:tcW w:w="3396" w:type="dxa"/>
          </w:tcPr>
          <w:p w14:paraId="70CB9520" w14:textId="77777777" w:rsidR="00123AF5" w:rsidRPr="00687C7F" w:rsidRDefault="00123AF5" w:rsidP="00A61568">
            <w:pPr>
              <w:pStyle w:val="aa"/>
              <w:ind w:firstLine="0"/>
            </w:pPr>
          </w:p>
        </w:tc>
      </w:tr>
    </w:tbl>
    <w:p w14:paraId="0BF1A8BC" w14:textId="6AD079E3" w:rsidR="009F0A5E" w:rsidRPr="00687C7F" w:rsidRDefault="009F0A5E" w:rsidP="009F0A5E">
      <w:pPr>
        <w:pStyle w:val="aa"/>
        <w:ind w:firstLine="0"/>
      </w:pPr>
      <w:r w:rsidRPr="00687C7F">
        <w:lastRenderedPageBreak/>
        <w:t xml:space="preserve">Продолжение таблицы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F54518" w:rsidRPr="00687C7F" w14:paraId="255B1E4C" w14:textId="77777777" w:rsidTr="00A61568">
        <w:tc>
          <w:tcPr>
            <w:tcW w:w="2689" w:type="dxa"/>
          </w:tcPr>
          <w:p w14:paraId="02CB1687" w14:textId="15E82A5C" w:rsidR="00F54518" w:rsidRPr="00687C7F" w:rsidRDefault="00F54518" w:rsidP="00F54518">
            <w:pPr>
              <w:pStyle w:val="aa"/>
              <w:ind w:firstLine="0"/>
              <w:jc w:val="center"/>
            </w:pPr>
            <w:r w:rsidRPr="00687C7F">
              <w:rPr>
                <w:b/>
                <w:bCs/>
              </w:rPr>
              <w:t>Существительное</w:t>
            </w:r>
          </w:p>
        </w:tc>
        <w:tc>
          <w:tcPr>
            <w:tcW w:w="3260" w:type="dxa"/>
          </w:tcPr>
          <w:p w14:paraId="442BDE22" w14:textId="06ADD24F" w:rsidR="00F54518" w:rsidRPr="00687C7F" w:rsidRDefault="00F54518" w:rsidP="00F54518">
            <w:pPr>
              <w:pStyle w:val="aa"/>
              <w:ind w:firstLine="0"/>
              <w:jc w:val="center"/>
              <w:rPr>
                <w:color w:val="auto"/>
              </w:rPr>
            </w:pPr>
            <w:r w:rsidRPr="00687C7F">
              <w:rPr>
                <w:b/>
                <w:bCs/>
              </w:rPr>
              <w:t>Глагол</w:t>
            </w:r>
          </w:p>
        </w:tc>
        <w:tc>
          <w:tcPr>
            <w:tcW w:w="3396" w:type="dxa"/>
          </w:tcPr>
          <w:p w14:paraId="61F594D2" w14:textId="5569CDBB" w:rsidR="00F54518" w:rsidRPr="00687C7F" w:rsidRDefault="00F54518" w:rsidP="00F54518">
            <w:pPr>
              <w:pStyle w:val="aa"/>
              <w:ind w:firstLine="0"/>
              <w:jc w:val="center"/>
            </w:pPr>
            <w:r w:rsidRPr="00687C7F">
              <w:rPr>
                <w:b/>
                <w:bCs/>
              </w:rPr>
              <w:t>Прочее</w:t>
            </w:r>
          </w:p>
        </w:tc>
      </w:tr>
      <w:tr w:rsidR="00F54518" w:rsidRPr="00687C7F" w14:paraId="1D125B1A" w14:textId="77777777" w:rsidTr="00A61568">
        <w:tc>
          <w:tcPr>
            <w:tcW w:w="2689" w:type="dxa"/>
            <w:vMerge w:val="restart"/>
          </w:tcPr>
          <w:p w14:paraId="1C11792D" w14:textId="4E3CD760" w:rsidR="00F54518" w:rsidRPr="00687C7F" w:rsidRDefault="00F54518" w:rsidP="00F54518">
            <w:pPr>
              <w:pStyle w:val="aa"/>
              <w:ind w:firstLine="0"/>
            </w:pPr>
            <w:r w:rsidRPr="00687C7F">
              <w:t>Мероприятие</w:t>
            </w:r>
          </w:p>
        </w:tc>
        <w:tc>
          <w:tcPr>
            <w:tcW w:w="3260" w:type="dxa"/>
          </w:tcPr>
          <w:p w14:paraId="65627E6D" w14:textId="77777777" w:rsidR="00F54518" w:rsidRPr="00687C7F" w:rsidRDefault="00F54518" w:rsidP="00F54518">
            <w:pPr>
              <w:pStyle w:val="aa"/>
              <w:ind w:firstLine="0"/>
              <w:rPr>
                <w:color w:val="auto"/>
              </w:rPr>
            </w:pPr>
            <w:r w:rsidRPr="00687C7F">
              <w:rPr>
                <w:color w:val="auto"/>
              </w:rPr>
              <w:t>Отправить</w:t>
            </w:r>
          </w:p>
        </w:tc>
        <w:tc>
          <w:tcPr>
            <w:tcW w:w="3396" w:type="dxa"/>
          </w:tcPr>
          <w:p w14:paraId="0E98F597" w14:textId="77777777" w:rsidR="00F54518" w:rsidRPr="00687C7F" w:rsidRDefault="00F54518" w:rsidP="00F54518">
            <w:pPr>
              <w:pStyle w:val="aa"/>
              <w:ind w:firstLine="0"/>
            </w:pPr>
          </w:p>
        </w:tc>
      </w:tr>
      <w:tr w:rsidR="00F54518" w:rsidRPr="00687C7F" w14:paraId="0821F382" w14:textId="77777777" w:rsidTr="00A61568">
        <w:tc>
          <w:tcPr>
            <w:tcW w:w="2689" w:type="dxa"/>
            <w:vMerge/>
          </w:tcPr>
          <w:p w14:paraId="643DC597" w14:textId="77777777" w:rsidR="00F54518" w:rsidRPr="00687C7F" w:rsidRDefault="00F54518" w:rsidP="00F54518">
            <w:pPr>
              <w:pStyle w:val="aa"/>
              <w:ind w:firstLine="0"/>
              <w:rPr>
                <w:lang w:val="en-US"/>
              </w:rPr>
            </w:pPr>
          </w:p>
        </w:tc>
        <w:tc>
          <w:tcPr>
            <w:tcW w:w="3260" w:type="dxa"/>
          </w:tcPr>
          <w:p w14:paraId="30D22732" w14:textId="77777777" w:rsidR="00F54518" w:rsidRPr="00687C7F" w:rsidRDefault="00F54518" w:rsidP="00F54518">
            <w:pPr>
              <w:pStyle w:val="aa"/>
              <w:ind w:firstLine="0"/>
              <w:rPr>
                <w:color w:val="auto"/>
              </w:rPr>
            </w:pPr>
            <w:r w:rsidRPr="00687C7F">
              <w:rPr>
                <w:color w:val="auto"/>
              </w:rPr>
              <w:t>Найти</w:t>
            </w:r>
          </w:p>
        </w:tc>
        <w:tc>
          <w:tcPr>
            <w:tcW w:w="3396" w:type="dxa"/>
          </w:tcPr>
          <w:p w14:paraId="09366DE1" w14:textId="77777777" w:rsidR="00F54518" w:rsidRPr="00687C7F" w:rsidRDefault="00F54518" w:rsidP="00F54518">
            <w:pPr>
              <w:pStyle w:val="aa"/>
              <w:ind w:firstLine="0"/>
            </w:pPr>
          </w:p>
        </w:tc>
      </w:tr>
      <w:tr w:rsidR="00F54518" w:rsidRPr="00687C7F" w14:paraId="78104563" w14:textId="77777777" w:rsidTr="00A61568">
        <w:tc>
          <w:tcPr>
            <w:tcW w:w="2689" w:type="dxa"/>
            <w:vMerge/>
          </w:tcPr>
          <w:p w14:paraId="1987807F" w14:textId="77777777" w:rsidR="00F54518" w:rsidRPr="00687C7F" w:rsidRDefault="00F54518" w:rsidP="00F54518">
            <w:pPr>
              <w:pStyle w:val="aa"/>
              <w:ind w:firstLine="0"/>
              <w:rPr>
                <w:lang w:val="en-US"/>
              </w:rPr>
            </w:pPr>
          </w:p>
        </w:tc>
        <w:tc>
          <w:tcPr>
            <w:tcW w:w="3260" w:type="dxa"/>
          </w:tcPr>
          <w:p w14:paraId="7E593970" w14:textId="77777777" w:rsidR="00F54518" w:rsidRPr="00687C7F" w:rsidRDefault="00F54518" w:rsidP="00F54518">
            <w:pPr>
              <w:pStyle w:val="aa"/>
              <w:ind w:firstLine="0"/>
              <w:rPr>
                <w:color w:val="auto"/>
              </w:rPr>
            </w:pPr>
            <w:r w:rsidRPr="00687C7F">
              <w:rPr>
                <w:color w:val="auto"/>
              </w:rPr>
              <w:t>Отфильтровать</w:t>
            </w:r>
          </w:p>
        </w:tc>
        <w:tc>
          <w:tcPr>
            <w:tcW w:w="3396" w:type="dxa"/>
          </w:tcPr>
          <w:p w14:paraId="3FFD6B75" w14:textId="77777777" w:rsidR="00F54518" w:rsidRPr="00687C7F" w:rsidRDefault="00F54518" w:rsidP="00F54518">
            <w:pPr>
              <w:pStyle w:val="aa"/>
              <w:ind w:firstLine="0"/>
            </w:pPr>
          </w:p>
        </w:tc>
      </w:tr>
      <w:tr w:rsidR="00F54518" w:rsidRPr="00687C7F" w14:paraId="2CD17D78" w14:textId="77777777" w:rsidTr="00A61568">
        <w:tc>
          <w:tcPr>
            <w:tcW w:w="2689" w:type="dxa"/>
            <w:vMerge/>
          </w:tcPr>
          <w:p w14:paraId="2342D7A9" w14:textId="77777777" w:rsidR="00F54518" w:rsidRPr="00687C7F" w:rsidRDefault="00F54518" w:rsidP="00F54518">
            <w:pPr>
              <w:pStyle w:val="aa"/>
              <w:ind w:firstLine="0"/>
              <w:rPr>
                <w:lang w:val="en-US"/>
              </w:rPr>
            </w:pPr>
          </w:p>
        </w:tc>
        <w:tc>
          <w:tcPr>
            <w:tcW w:w="3260" w:type="dxa"/>
          </w:tcPr>
          <w:p w14:paraId="56582910" w14:textId="77777777" w:rsidR="00F54518" w:rsidRPr="00687C7F" w:rsidRDefault="00F54518" w:rsidP="00F54518">
            <w:pPr>
              <w:pStyle w:val="aa"/>
              <w:ind w:firstLine="0"/>
              <w:rPr>
                <w:color w:val="auto"/>
              </w:rPr>
            </w:pPr>
            <w:r w:rsidRPr="00687C7F">
              <w:rPr>
                <w:color w:val="auto"/>
              </w:rPr>
              <w:t>Выбрать</w:t>
            </w:r>
          </w:p>
        </w:tc>
        <w:tc>
          <w:tcPr>
            <w:tcW w:w="3396" w:type="dxa"/>
          </w:tcPr>
          <w:p w14:paraId="0F2C2D46" w14:textId="77777777" w:rsidR="00F54518" w:rsidRPr="00687C7F" w:rsidRDefault="00F54518"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3670B619" w14:textId="77777777" w:rsidR="00706B60" w:rsidRPr="00687C7F" w:rsidRDefault="00706B60" w:rsidP="00EF2061">
      <w:pPr>
        <w:pStyle w:val="aa"/>
      </w:pPr>
    </w:p>
    <w:p w14:paraId="5C460835" w14:textId="5811CC42" w:rsidR="00123AF5" w:rsidRPr="00687C7F" w:rsidRDefault="00123AF5" w:rsidP="00123AF5">
      <w:pPr>
        <w:pStyle w:val="31"/>
        <w:spacing w:before="0"/>
      </w:pPr>
      <w:bookmarkStart w:id="9" w:name="_Toc136289281"/>
      <w:bookmarkStart w:id="10" w:name="_Toc136290040"/>
      <w:r w:rsidRPr="00687C7F">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bl>
    <w:p w14:paraId="3823DB50" w14:textId="505B5F18" w:rsidR="00504D2B" w:rsidRPr="00687C7F" w:rsidRDefault="00504D2B" w:rsidP="00504D2B">
      <w:pPr>
        <w:pStyle w:val="aa"/>
        <w:ind w:firstLine="0"/>
      </w:pPr>
      <w:r w:rsidRPr="00687C7F">
        <w:lastRenderedPageBreak/>
        <w:t>Продолжение таблицы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504D2B" w:rsidRPr="00687C7F" w14:paraId="39AF30E0" w14:textId="77777777" w:rsidTr="00A61568">
        <w:tc>
          <w:tcPr>
            <w:tcW w:w="3115" w:type="dxa"/>
          </w:tcPr>
          <w:p w14:paraId="7D4FE054" w14:textId="07EF258F" w:rsidR="00504D2B" w:rsidRPr="00687C7F" w:rsidRDefault="00504D2B" w:rsidP="00504D2B">
            <w:pPr>
              <w:pStyle w:val="aa"/>
              <w:ind w:firstLine="0"/>
              <w:jc w:val="center"/>
            </w:pPr>
            <w:r w:rsidRPr="00687C7F">
              <w:rPr>
                <w:b/>
                <w:bCs/>
              </w:rPr>
              <w:t>Классы</w:t>
            </w:r>
          </w:p>
        </w:tc>
        <w:tc>
          <w:tcPr>
            <w:tcW w:w="3115" w:type="dxa"/>
          </w:tcPr>
          <w:p w14:paraId="7C5DE52E" w14:textId="7C808E86" w:rsidR="00504D2B" w:rsidRPr="00687C7F" w:rsidRDefault="00504D2B" w:rsidP="00504D2B">
            <w:pPr>
              <w:pStyle w:val="aa"/>
              <w:ind w:firstLine="0"/>
              <w:jc w:val="center"/>
            </w:pPr>
            <w:r w:rsidRPr="00687C7F">
              <w:rPr>
                <w:b/>
                <w:bCs/>
              </w:rPr>
              <w:t>Свойства</w:t>
            </w:r>
          </w:p>
        </w:tc>
        <w:tc>
          <w:tcPr>
            <w:tcW w:w="3115" w:type="dxa"/>
          </w:tcPr>
          <w:p w14:paraId="392E20DB" w14:textId="6AE8B7FE" w:rsidR="00504D2B" w:rsidRPr="00687C7F" w:rsidRDefault="00504D2B" w:rsidP="00504D2B">
            <w:pPr>
              <w:pStyle w:val="aa"/>
              <w:ind w:firstLine="0"/>
              <w:jc w:val="center"/>
            </w:pPr>
            <w:r w:rsidRPr="00687C7F">
              <w:rPr>
                <w:b/>
                <w:bCs/>
              </w:rPr>
              <w:t>Методы</w:t>
            </w: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r w:rsidR="00750A30" w:rsidRPr="00687C7F" w14:paraId="4205AB43" w14:textId="77777777" w:rsidTr="00A61568">
        <w:tc>
          <w:tcPr>
            <w:tcW w:w="3115" w:type="dxa"/>
            <w:vMerge w:val="restart"/>
          </w:tcPr>
          <w:p w14:paraId="6D6F5DEC" w14:textId="77777777" w:rsidR="00750A30" w:rsidRPr="00687C7F" w:rsidRDefault="00750A30" w:rsidP="00750A30">
            <w:pPr>
              <w:pStyle w:val="aa"/>
              <w:ind w:firstLine="0"/>
            </w:pPr>
            <w:r w:rsidRPr="00687C7F">
              <w:rPr>
                <w:lang w:val="en-US"/>
              </w:rPr>
              <w:t>Pdf</w:t>
            </w:r>
            <w:r w:rsidRPr="00687C7F">
              <w:t>-файл</w:t>
            </w:r>
          </w:p>
        </w:tc>
        <w:tc>
          <w:tcPr>
            <w:tcW w:w="3115" w:type="dxa"/>
          </w:tcPr>
          <w:p w14:paraId="6473201E" w14:textId="77777777" w:rsidR="00750A30" w:rsidRPr="00687C7F" w:rsidRDefault="00750A30" w:rsidP="00750A30">
            <w:pPr>
              <w:pStyle w:val="aa"/>
              <w:ind w:firstLine="0"/>
            </w:pPr>
          </w:p>
        </w:tc>
        <w:tc>
          <w:tcPr>
            <w:tcW w:w="3115" w:type="dxa"/>
          </w:tcPr>
          <w:p w14:paraId="2FA402A1" w14:textId="77777777" w:rsidR="00750A30" w:rsidRPr="00687C7F" w:rsidRDefault="00750A30" w:rsidP="00750A30">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750A30" w:rsidRPr="00687C7F" w14:paraId="450487B4" w14:textId="77777777" w:rsidTr="00A61568">
        <w:tc>
          <w:tcPr>
            <w:tcW w:w="3115" w:type="dxa"/>
            <w:vMerge/>
          </w:tcPr>
          <w:p w14:paraId="6E87FBD5" w14:textId="77777777" w:rsidR="00750A30" w:rsidRPr="00687C7F" w:rsidRDefault="00750A30" w:rsidP="00750A30">
            <w:pPr>
              <w:pStyle w:val="aa"/>
              <w:ind w:firstLine="0"/>
            </w:pPr>
          </w:p>
        </w:tc>
        <w:tc>
          <w:tcPr>
            <w:tcW w:w="3115" w:type="dxa"/>
          </w:tcPr>
          <w:p w14:paraId="71D51A0E" w14:textId="77777777" w:rsidR="00750A30" w:rsidRPr="00687C7F" w:rsidRDefault="00750A30" w:rsidP="00750A30">
            <w:pPr>
              <w:pStyle w:val="aa"/>
              <w:ind w:firstLine="0"/>
            </w:pPr>
          </w:p>
        </w:tc>
        <w:tc>
          <w:tcPr>
            <w:tcW w:w="3115" w:type="dxa"/>
          </w:tcPr>
          <w:p w14:paraId="175578B5" w14:textId="77777777" w:rsidR="00750A30" w:rsidRPr="00687C7F" w:rsidRDefault="00750A30" w:rsidP="00750A30">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750A30" w:rsidRPr="00687C7F" w14:paraId="23B44716" w14:textId="77777777" w:rsidTr="00A61568">
        <w:tc>
          <w:tcPr>
            <w:tcW w:w="3115" w:type="dxa"/>
          </w:tcPr>
          <w:p w14:paraId="59D6D6F6" w14:textId="77777777" w:rsidR="00750A30" w:rsidRPr="00687C7F" w:rsidRDefault="00750A30" w:rsidP="00750A30">
            <w:pPr>
              <w:pStyle w:val="aa"/>
              <w:ind w:firstLine="0"/>
            </w:pPr>
            <w:r w:rsidRPr="00687C7F">
              <w:t>Календарь</w:t>
            </w:r>
          </w:p>
        </w:tc>
        <w:tc>
          <w:tcPr>
            <w:tcW w:w="3115" w:type="dxa"/>
          </w:tcPr>
          <w:p w14:paraId="22017BA7" w14:textId="77777777" w:rsidR="00750A30" w:rsidRPr="00687C7F" w:rsidRDefault="00750A30" w:rsidP="00750A30">
            <w:pPr>
              <w:pStyle w:val="aa"/>
              <w:ind w:firstLine="0"/>
            </w:pPr>
          </w:p>
        </w:tc>
        <w:tc>
          <w:tcPr>
            <w:tcW w:w="3115" w:type="dxa"/>
          </w:tcPr>
          <w:p w14:paraId="2DF178CE" w14:textId="77777777" w:rsidR="00750A30" w:rsidRPr="00687C7F" w:rsidRDefault="00750A30" w:rsidP="00750A30">
            <w:pPr>
              <w:pStyle w:val="aa"/>
              <w:ind w:firstLine="0"/>
            </w:pPr>
            <w:r w:rsidRPr="00687C7F">
              <w:t xml:space="preserve">Добавить мероприятие в </w:t>
            </w:r>
            <w:proofErr w:type="gramStart"/>
            <w:r w:rsidRPr="00687C7F">
              <w:t>календарь(</w:t>
            </w:r>
            <w:proofErr w:type="gramEnd"/>
            <w:r w:rsidRPr="00687C7F">
              <w:t>)</w:t>
            </w:r>
          </w:p>
        </w:tc>
      </w:tr>
      <w:tr w:rsidR="00750A30" w:rsidRPr="00687C7F" w14:paraId="26B417B5" w14:textId="77777777" w:rsidTr="00A61568">
        <w:tc>
          <w:tcPr>
            <w:tcW w:w="3115" w:type="dxa"/>
            <w:vMerge w:val="restart"/>
          </w:tcPr>
          <w:p w14:paraId="5617DF12" w14:textId="77777777" w:rsidR="00750A30" w:rsidRPr="00687C7F" w:rsidRDefault="00750A30" w:rsidP="00750A30">
            <w:pPr>
              <w:pStyle w:val="aa"/>
              <w:ind w:firstLine="0"/>
            </w:pPr>
            <w:r w:rsidRPr="00687C7F">
              <w:t>Регистрация</w:t>
            </w:r>
          </w:p>
        </w:tc>
        <w:tc>
          <w:tcPr>
            <w:tcW w:w="3115" w:type="dxa"/>
          </w:tcPr>
          <w:p w14:paraId="6CD5ABB3" w14:textId="77777777" w:rsidR="00750A30" w:rsidRPr="00687C7F" w:rsidRDefault="00750A30" w:rsidP="00750A30">
            <w:pPr>
              <w:pStyle w:val="aa"/>
              <w:ind w:firstLine="0"/>
            </w:pPr>
          </w:p>
        </w:tc>
        <w:tc>
          <w:tcPr>
            <w:tcW w:w="3115" w:type="dxa"/>
          </w:tcPr>
          <w:p w14:paraId="5C28DD06" w14:textId="77777777" w:rsidR="00750A30" w:rsidRPr="00687C7F" w:rsidRDefault="00750A30" w:rsidP="00750A30">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750A30" w:rsidRPr="00687C7F" w14:paraId="5735931A" w14:textId="77777777" w:rsidTr="00A61568">
        <w:tc>
          <w:tcPr>
            <w:tcW w:w="3115" w:type="dxa"/>
            <w:vMerge/>
          </w:tcPr>
          <w:p w14:paraId="65FE3D23" w14:textId="77777777" w:rsidR="00750A30" w:rsidRPr="00687C7F" w:rsidRDefault="00750A30" w:rsidP="00750A30">
            <w:pPr>
              <w:pStyle w:val="aa"/>
              <w:ind w:firstLine="0"/>
            </w:pPr>
          </w:p>
        </w:tc>
        <w:tc>
          <w:tcPr>
            <w:tcW w:w="3115" w:type="dxa"/>
          </w:tcPr>
          <w:p w14:paraId="657C655E" w14:textId="77777777" w:rsidR="00750A30" w:rsidRPr="00687C7F" w:rsidRDefault="00750A30" w:rsidP="00750A30">
            <w:pPr>
              <w:pStyle w:val="aa"/>
              <w:ind w:firstLine="0"/>
            </w:pPr>
          </w:p>
        </w:tc>
        <w:tc>
          <w:tcPr>
            <w:tcW w:w="3115" w:type="dxa"/>
          </w:tcPr>
          <w:p w14:paraId="7049B870" w14:textId="77777777" w:rsidR="00750A30" w:rsidRPr="00687C7F" w:rsidRDefault="00750A30" w:rsidP="00750A30">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706B60">
      <w:pPr>
        <w:pStyle w:val="23"/>
        <w:spacing w:before="0"/>
      </w:pPr>
      <w:bookmarkStart w:id="11" w:name="_Toc136290041"/>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lastRenderedPageBreak/>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росмотр статистической информации о присутствующих на мероприятии студентах. Ответственные за мероприятия 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290042"/>
      <w:r w:rsidRPr="00687C7F">
        <w:t>1.</w:t>
      </w:r>
      <w:r w:rsidR="00166881" w:rsidRPr="00687C7F">
        <w:t>5</w:t>
      </w:r>
      <w:r w:rsidRPr="00687C7F">
        <w:t xml:space="preserve"> Требования к ролям и правам доступа</w:t>
      </w:r>
      <w:bookmarkEnd w:id="12"/>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lastRenderedPageBreak/>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123AF5" w:rsidRPr="00687C7F" w14:paraId="0E7B99F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322A23B7" w14:textId="77777777" w:rsidR="00397F1C" w:rsidRPr="00687C7F" w:rsidRDefault="00397F1C">
      <w:pPr>
        <w:rPr>
          <w:rFonts w:ascii="Times New Roman" w:hAnsi="Times New Roman"/>
          <w:color w:val="000000" w:themeColor="text1"/>
          <w:sz w:val="28"/>
          <w:lang w:eastAsia="ru-RU"/>
        </w:rPr>
      </w:pPr>
      <w:r w:rsidRPr="00687C7F">
        <w:br w:type="page"/>
      </w:r>
    </w:p>
    <w:p w14:paraId="23AC9FF2" w14:textId="4715958C" w:rsidR="00397F1C" w:rsidRPr="00687C7F" w:rsidRDefault="00397F1C" w:rsidP="00397F1C">
      <w:pPr>
        <w:pStyle w:val="aa"/>
        <w:ind w:firstLine="0"/>
      </w:pPr>
      <w:r w:rsidRPr="00687C7F">
        <w:lastRenderedPageBreak/>
        <w:t>Продолжение таблицы 1.3 – Роли и функции пользователей</w:t>
      </w:r>
    </w:p>
    <w:tbl>
      <w:tblPr>
        <w:tblStyle w:val="af1"/>
        <w:tblW w:w="9385" w:type="dxa"/>
        <w:tblInd w:w="-5" w:type="dxa"/>
        <w:tblLayout w:type="fixed"/>
        <w:tblLook w:val="04A0" w:firstRow="1" w:lastRow="0" w:firstColumn="1" w:lastColumn="0" w:noHBand="0" w:noVBand="1"/>
      </w:tblPr>
      <w:tblGrid>
        <w:gridCol w:w="1163"/>
        <w:gridCol w:w="1843"/>
        <w:gridCol w:w="6354"/>
        <w:gridCol w:w="25"/>
      </w:tblGrid>
      <w:tr w:rsidR="00D112F9" w:rsidRPr="00687C7F" w14:paraId="17AF58B1" w14:textId="77777777" w:rsidTr="00D112F9">
        <w:trPr>
          <w:gridAfter w:val="1"/>
          <w:wAfter w:w="25" w:type="dxa"/>
        </w:trPr>
        <w:tc>
          <w:tcPr>
            <w:tcW w:w="1163" w:type="dxa"/>
          </w:tcPr>
          <w:p w14:paraId="756328F2" w14:textId="0DC65C6F"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1843" w:type="dxa"/>
          </w:tcPr>
          <w:p w14:paraId="7826D002" w14:textId="0DD4CA02"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6354" w:type="dxa"/>
          </w:tcPr>
          <w:p w14:paraId="0406E5ED" w14:textId="375668FC" w:rsidR="00D112F9" w:rsidRPr="00687C7F" w:rsidRDefault="00D112F9" w:rsidP="00D112F9">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D112F9" w:rsidRPr="00687C7F" w14:paraId="261475EB" w14:textId="77777777" w:rsidTr="00D112F9">
        <w:trPr>
          <w:gridAfter w:val="1"/>
          <w:wAfter w:w="25" w:type="dxa"/>
        </w:trPr>
        <w:tc>
          <w:tcPr>
            <w:tcW w:w="1163" w:type="dxa"/>
            <w:vMerge w:val="restart"/>
            <w:hideMark/>
          </w:tcPr>
          <w:p w14:paraId="6883072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hideMark/>
          </w:tcPr>
          <w:p w14:paraId="05B73B9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6354" w:type="dxa"/>
            <w:hideMark/>
          </w:tcPr>
          <w:p w14:paraId="6176CFF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D112F9" w:rsidRPr="00687C7F" w14:paraId="4BAC0A28" w14:textId="77777777" w:rsidTr="00D112F9">
        <w:trPr>
          <w:gridAfter w:val="1"/>
          <w:wAfter w:w="25" w:type="dxa"/>
        </w:trPr>
        <w:tc>
          <w:tcPr>
            <w:tcW w:w="1163" w:type="dxa"/>
            <w:vMerge/>
            <w:hideMark/>
          </w:tcPr>
          <w:p w14:paraId="79FC8DA3" w14:textId="77777777" w:rsidR="00D112F9" w:rsidRPr="00687C7F" w:rsidRDefault="00D112F9" w:rsidP="00D112F9">
            <w:pPr>
              <w:rPr>
                <w:rFonts w:ascii="Times New Roman" w:hAnsi="Times New Roman" w:cs="Times New Roman"/>
                <w:sz w:val="28"/>
                <w:szCs w:val="28"/>
              </w:rPr>
            </w:pPr>
          </w:p>
        </w:tc>
        <w:tc>
          <w:tcPr>
            <w:tcW w:w="1843" w:type="dxa"/>
            <w:vMerge/>
            <w:hideMark/>
          </w:tcPr>
          <w:p w14:paraId="68D29B2D" w14:textId="77777777" w:rsidR="00D112F9" w:rsidRPr="00687C7F" w:rsidRDefault="00D112F9" w:rsidP="00D112F9">
            <w:pPr>
              <w:rPr>
                <w:rFonts w:ascii="Times New Roman" w:hAnsi="Times New Roman" w:cs="Times New Roman"/>
                <w:sz w:val="28"/>
                <w:szCs w:val="28"/>
              </w:rPr>
            </w:pPr>
          </w:p>
        </w:tc>
        <w:tc>
          <w:tcPr>
            <w:tcW w:w="6354" w:type="dxa"/>
            <w:hideMark/>
          </w:tcPr>
          <w:p w14:paraId="7297FC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D112F9" w:rsidRPr="00687C7F" w14:paraId="7370E46E" w14:textId="77777777" w:rsidTr="00D112F9">
        <w:trPr>
          <w:gridAfter w:val="1"/>
          <w:wAfter w:w="25" w:type="dxa"/>
        </w:trPr>
        <w:tc>
          <w:tcPr>
            <w:tcW w:w="1163" w:type="dxa"/>
            <w:vMerge/>
            <w:hideMark/>
          </w:tcPr>
          <w:p w14:paraId="220E7F2B" w14:textId="77777777" w:rsidR="00D112F9" w:rsidRPr="00687C7F" w:rsidRDefault="00D112F9" w:rsidP="00D112F9">
            <w:pPr>
              <w:rPr>
                <w:rFonts w:ascii="Times New Roman" w:hAnsi="Times New Roman" w:cs="Times New Roman"/>
                <w:sz w:val="28"/>
                <w:szCs w:val="28"/>
              </w:rPr>
            </w:pPr>
          </w:p>
        </w:tc>
        <w:tc>
          <w:tcPr>
            <w:tcW w:w="1843" w:type="dxa"/>
            <w:vMerge/>
            <w:hideMark/>
          </w:tcPr>
          <w:p w14:paraId="213157E9" w14:textId="77777777" w:rsidR="00D112F9" w:rsidRPr="00687C7F" w:rsidRDefault="00D112F9" w:rsidP="00D112F9">
            <w:pPr>
              <w:rPr>
                <w:rFonts w:ascii="Times New Roman" w:hAnsi="Times New Roman" w:cs="Times New Roman"/>
                <w:sz w:val="28"/>
                <w:szCs w:val="28"/>
              </w:rPr>
            </w:pPr>
          </w:p>
        </w:tc>
        <w:tc>
          <w:tcPr>
            <w:tcW w:w="6354" w:type="dxa"/>
            <w:hideMark/>
          </w:tcPr>
          <w:p w14:paraId="7D063D7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D112F9" w:rsidRPr="00687C7F" w14:paraId="35952D52" w14:textId="77777777" w:rsidTr="00D112F9">
        <w:trPr>
          <w:gridAfter w:val="1"/>
          <w:wAfter w:w="25" w:type="dxa"/>
        </w:trPr>
        <w:tc>
          <w:tcPr>
            <w:tcW w:w="1163" w:type="dxa"/>
            <w:vMerge/>
            <w:hideMark/>
          </w:tcPr>
          <w:p w14:paraId="4CF846DF" w14:textId="77777777" w:rsidR="00D112F9" w:rsidRPr="00687C7F" w:rsidRDefault="00D112F9" w:rsidP="00D112F9">
            <w:pPr>
              <w:rPr>
                <w:rFonts w:ascii="Times New Roman" w:hAnsi="Times New Roman" w:cs="Times New Roman"/>
                <w:sz w:val="28"/>
                <w:szCs w:val="28"/>
              </w:rPr>
            </w:pPr>
          </w:p>
        </w:tc>
        <w:tc>
          <w:tcPr>
            <w:tcW w:w="1843" w:type="dxa"/>
            <w:vMerge/>
            <w:hideMark/>
          </w:tcPr>
          <w:p w14:paraId="6BC3BD0A" w14:textId="77777777" w:rsidR="00D112F9" w:rsidRPr="00687C7F" w:rsidRDefault="00D112F9" w:rsidP="00D112F9">
            <w:pPr>
              <w:rPr>
                <w:rFonts w:ascii="Times New Roman" w:hAnsi="Times New Roman" w:cs="Times New Roman"/>
                <w:sz w:val="28"/>
                <w:szCs w:val="28"/>
              </w:rPr>
            </w:pPr>
          </w:p>
        </w:tc>
        <w:tc>
          <w:tcPr>
            <w:tcW w:w="6354" w:type="dxa"/>
            <w:hideMark/>
          </w:tcPr>
          <w:p w14:paraId="4F381547"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D112F9" w:rsidRPr="00687C7F" w14:paraId="46CA6347" w14:textId="77777777" w:rsidTr="00D112F9">
        <w:trPr>
          <w:gridAfter w:val="1"/>
          <w:wAfter w:w="25" w:type="dxa"/>
        </w:trPr>
        <w:tc>
          <w:tcPr>
            <w:tcW w:w="1163" w:type="dxa"/>
            <w:vMerge/>
            <w:hideMark/>
          </w:tcPr>
          <w:p w14:paraId="36F8652D" w14:textId="77777777" w:rsidR="00D112F9" w:rsidRPr="00687C7F" w:rsidRDefault="00D112F9" w:rsidP="00D112F9">
            <w:pPr>
              <w:rPr>
                <w:rFonts w:ascii="Times New Roman" w:hAnsi="Times New Roman" w:cs="Times New Roman"/>
                <w:sz w:val="28"/>
                <w:szCs w:val="28"/>
              </w:rPr>
            </w:pPr>
          </w:p>
        </w:tc>
        <w:tc>
          <w:tcPr>
            <w:tcW w:w="1843" w:type="dxa"/>
            <w:vMerge/>
            <w:hideMark/>
          </w:tcPr>
          <w:p w14:paraId="724E46A3" w14:textId="77777777" w:rsidR="00D112F9" w:rsidRPr="00687C7F" w:rsidRDefault="00D112F9" w:rsidP="00D112F9">
            <w:pPr>
              <w:rPr>
                <w:rFonts w:ascii="Times New Roman" w:hAnsi="Times New Roman" w:cs="Times New Roman"/>
                <w:sz w:val="28"/>
                <w:szCs w:val="28"/>
              </w:rPr>
            </w:pPr>
          </w:p>
        </w:tc>
        <w:tc>
          <w:tcPr>
            <w:tcW w:w="6354" w:type="dxa"/>
            <w:hideMark/>
          </w:tcPr>
          <w:p w14:paraId="3FF8CC82"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D112F9" w:rsidRPr="00687C7F" w14:paraId="5E1DA8AE" w14:textId="77777777" w:rsidTr="00D112F9">
        <w:trPr>
          <w:gridAfter w:val="1"/>
          <w:wAfter w:w="25" w:type="dxa"/>
        </w:trPr>
        <w:tc>
          <w:tcPr>
            <w:tcW w:w="1163" w:type="dxa"/>
            <w:vMerge/>
            <w:hideMark/>
          </w:tcPr>
          <w:p w14:paraId="5D4F82A4" w14:textId="77777777" w:rsidR="00D112F9" w:rsidRPr="00687C7F" w:rsidRDefault="00D112F9" w:rsidP="00D112F9">
            <w:pPr>
              <w:rPr>
                <w:rFonts w:ascii="Times New Roman" w:hAnsi="Times New Roman" w:cs="Times New Roman"/>
                <w:sz w:val="28"/>
                <w:szCs w:val="28"/>
              </w:rPr>
            </w:pPr>
          </w:p>
        </w:tc>
        <w:tc>
          <w:tcPr>
            <w:tcW w:w="1843" w:type="dxa"/>
            <w:vMerge/>
            <w:hideMark/>
          </w:tcPr>
          <w:p w14:paraId="4E53C457" w14:textId="77777777" w:rsidR="00D112F9" w:rsidRPr="00687C7F" w:rsidRDefault="00D112F9" w:rsidP="00D112F9">
            <w:pPr>
              <w:rPr>
                <w:rFonts w:ascii="Times New Roman" w:hAnsi="Times New Roman" w:cs="Times New Roman"/>
                <w:sz w:val="28"/>
                <w:szCs w:val="28"/>
              </w:rPr>
            </w:pPr>
          </w:p>
        </w:tc>
        <w:tc>
          <w:tcPr>
            <w:tcW w:w="6354" w:type="dxa"/>
            <w:hideMark/>
          </w:tcPr>
          <w:p w14:paraId="7EA0139F"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D112F9" w:rsidRPr="00687C7F" w14:paraId="68E5F992" w14:textId="77777777" w:rsidTr="00D112F9">
        <w:trPr>
          <w:gridAfter w:val="1"/>
          <w:wAfter w:w="25" w:type="dxa"/>
        </w:trPr>
        <w:tc>
          <w:tcPr>
            <w:tcW w:w="1163" w:type="dxa"/>
            <w:vMerge w:val="restart"/>
            <w:tcBorders>
              <w:left w:val="single" w:sz="4" w:space="0" w:color="auto"/>
              <w:right w:val="single" w:sz="4" w:space="0" w:color="auto"/>
            </w:tcBorders>
            <w:hideMark/>
          </w:tcPr>
          <w:p w14:paraId="4961C895" w14:textId="3981A935"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D112F9" w:rsidRPr="00687C7F" w14:paraId="3D16984E" w14:textId="77777777" w:rsidTr="00D112F9">
        <w:trPr>
          <w:gridAfter w:val="1"/>
          <w:wAfter w:w="25" w:type="dxa"/>
        </w:trPr>
        <w:tc>
          <w:tcPr>
            <w:tcW w:w="1163" w:type="dxa"/>
            <w:vMerge/>
            <w:tcBorders>
              <w:left w:val="single" w:sz="4" w:space="0" w:color="auto"/>
              <w:right w:val="single" w:sz="4" w:space="0" w:color="auto"/>
            </w:tcBorders>
            <w:vAlign w:val="center"/>
            <w:hideMark/>
          </w:tcPr>
          <w:p w14:paraId="59A43DA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D112F9" w:rsidRPr="00687C7F" w14:paraId="4BF2D3B7" w14:textId="77777777" w:rsidTr="00D112F9">
        <w:trPr>
          <w:gridAfter w:val="1"/>
          <w:wAfter w:w="25" w:type="dxa"/>
        </w:trPr>
        <w:tc>
          <w:tcPr>
            <w:tcW w:w="1163" w:type="dxa"/>
            <w:vMerge/>
            <w:tcBorders>
              <w:left w:val="single" w:sz="4" w:space="0" w:color="auto"/>
              <w:right w:val="single" w:sz="4" w:space="0" w:color="auto"/>
            </w:tcBorders>
            <w:vAlign w:val="center"/>
            <w:hideMark/>
          </w:tcPr>
          <w:p w14:paraId="26DDB84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D112F9" w:rsidRPr="00687C7F" w14:paraId="1077D440" w14:textId="77777777" w:rsidTr="00D112F9">
        <w:trPr>
          <w:gridAfter w:val="1"/>
          <w:wAfter w:w="25" w:type="dxa"/>
        </w:trPr>
        <w:tc>
          <w:tcPr>
            <w:tcW w:w="1163" w:type="dxa"/>
            <w:vMerge/>
            <w:tcBorders>
              <w:left w:val="single" w:sz="4" w:space="0" w:color="auto"/>
              <w:right w:val="single" w:sz="4" w:space="0" w:color="auto"/>
            </w:tcBorders>
            <w:vAlign w:val="center"/>
            <w:hideMark/>
          </w:tcPr>
          <w:p w14:paraId="3DB0E3BB"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D112F9">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D112F9">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D112F9">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D112F9">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D112F9">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290043"/>
      <w:r w:rsidRPr="00687C7F">
        <w:t>1.</w:t>
      </w:r>
      <w:r w:rsidR="00166881" w:rsidRPr="00687C7F">
        <w:t>6</w:t>
      </w:r>
      <w:r w:rsidRPr="00687C7F">
        <w:t xml:space="preserve"> Функциональное назначение системы</w:t>
      </w:r>
      <w:bookmarkEnd w:id="13"/>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A8549A" w14:textId="77777777" w:rsidR="00123AF5" w:rsidRPr="00687C7F" w:rsidRDefault="00123AF5" w:rsidP="00FC6C64">
      <w:pPr>
        <w:pStyle w:val="aa"/>
        <w:numPr>
          <w:ilvl w:val="0"/>
          <w:numId w:val="12"/>
        </w:numPr>
        <w:ind w:left="0" w:firstLine="709"/>
      </w:pPr>
      <w:r w:rsidRPr="00687C7F">
        <w:t>Точка зрения – студенты и ответственные за мероприятия.</w:t>
      </w:r>
    </w:p>
    <w:p w14:paraId="4DC27A8D" w14:textId="77777777" w:rsidR="00123AF5" w:rsidRPr="00687C7F" w:rsidRDefault="00123AF5" w:rsidP="00123AF5">
      <w:pPr>
        <w:pStyle w:val="aa"/>
      </w:pP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1C497C25" w14:textId="77777777" w:rsidR="00123AF5" w:rsidRPr="00687C7F" w:rsidRDefault="00123AF5" w:rsidP="00123AF5">
      <w:pPr>
        <w:pStyle w:val="aa"/>
        <w:ind w:firstLine="0"/>
        <w:jc w:val="center"/>
      </w:pPr>
    </w:p>
    <w:p w14:paraId="4A2C46F2" w14:textId="77777777" w:rsidR="00123AF5" w:rsidRPr="00687C7F" w:rsidRDefault="00123AF5" w:rsidP="00123AF5">
      <w:pPr>
        <w:pStyle w:val="aa"/>
      </w:pPr>
      <w:r w:rsidRPr="00687C7F">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290044"/>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94DAF09" w:rsidR="00123AF5" w:rsidRPr="00687C7F" w:rsidRDefault="00C51339" w:rsidP="00123AF5">
      <w:pPr>
        <w:pStyle w:val="aa"/>
        <w:ind w:firstLine="0"/>
        <w:jc w:val="center"/>
        <w:rPr>
          <w:lang w:eastAsia="en-US"/>
        </w:rPr>
      </w:pPr>
      <w:r w:rsidRPr="00687C7F">
        <w:rPr>
          <w:noProof/>
          <w:lang w:eastAsia="en-US"/>
        </w:rPr>
        <w:lastRenderedPageBreak/>
        <w:drawing>
          <wp:inline distT="0" distB="0" distL="0" distR="0" wp14:anchorId="6440CF9F" wp14:editId="6C95FDEA">
            <wp:extent cx="5940425" cy="475996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4759960"/>
                    </a:xfrm>
                    <a:prstGeom prst="rect">
                      <a:avLst/>
                    </a:prstGeom>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290045"/>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77777777" w:rsidR="00123AF5" w:rsidRPr="00687C7F" w:rsidRDefault="00123AF5" w:rsidP="00123AF5">
      <w:pPr>
        <w:pStyle w:val="aa"/>
      </w:pPr>
      <w:r w:rsidRPr="00687C7F">
        <w:t xml:space="preserve"> </w:t>
      </w: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290046"/>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6FB56FF1" w:rsidR="00123AF5" w:rsidRPr="00687C7F" w:rsidRDefault="00123AF5" w:rsidP="00FC6C64">
      <w:pPr>
        <w:pStyle w:val="aa"/>
        <w:numPr>
          <w:ilvl w:val="0"/>
          <w:numId w:val="18"/>
        </w:numPr>
        <w:ind w:left="0" w:firstLine="709"/>
      </w:pPr>
      <w:r w:rsidRPr="00687C7F">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3F7A10A7" w:rsidR="00123AF5" w:rsidRPr="00687C7F" w:rsidRDefault="00123AF5" w:rsidP="00FC6C64">
      <w:pPr>
        <w:pStyle w:val="aa"/>
        <w:numPr>
          <w:ilvl w:val="0"/>
          <w:numId w:val="18"/>
        </w:numPr>
        <w:ind w:left="0" w:firstLine="709"/>
      </w:pPr>
      <w:r w:rsidRPr="00687C7F">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798776E4" w:rsidR="00123AF5" w:rsidRPr="00687C7F" w:rsidRDefault="00123AF5" w:rsidP="00FC6C64">
      <w:pPr>
        <w:pStyle w:val="aa"/>
        <w:numPr>
          <w:ilvl w:val="0"/>
          <w:numId w:val="18"/>
        </w:numPr>
        <w:ind w:left="0" w:firstLine="709"/>
      </w:pPr>
      <w:r w:rsidRPr="00687C7F">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77777777" w:rsidR="00123AF5" w:rsidRPr="00687C7F" w:rsidRDefault="00123AF5" w:rsidP="00FC6C64">
      <w:pPr>
        <w:pStyle w:val="aa"/>
        <w:numPr>
          <w:ilvl w:val="0"/>
          <w:numId w:val="18"/>
        </w:numPr>
        <w:ind w:left="0" w:firstLine="709"/>
      </w:pPr>
      <w:r w:rsidRPr="00687C7F">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footerReference w:type="default" r:id="rId16"/>
          <w:pgSz w:w="11906" w:h="16838"/>
          <w:pgMar w:top="1134" w:right="850" w:bottom="1134" w:left="1701" w:header="708" w:footer="708" w:gutter="0"/>
          <w:cols w:space="708"/>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290047"/>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8">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615CC7A6" w14:textId="6969B42A" w:rsidR="00804622" w:rsidRPr="00687C7F" w:rsidRDefault="00804622" w:rsidP="00804622">
      <w:pPr>
        <w:pStyle w:val="aa"/>
      </w:pP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290048"/>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290049"/>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290050"/>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290051"/>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290052"/>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290053"/>
      <w:r w:rsidRPr="00687C7F">
        <w:lastRenderedPageBreak/>
        <w:t>2.2.2 Архитектура мобильного приложения</w:t>
      </w:r>
      <w:bookmarkEnd w:id="24"/>
    </w:p>
    <w:p w14:paraId="51FAE249" w14:textId="77777777"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77777777"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приложения в случае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632F5697">
            <wp:extent cx="3841837" cy="2892399"/>
            <wp:effectExtent l="19050" t="19050" r="2540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454" cy="2902651"/>
                    </a:xfrm>
                    <a:prstGeom prst="rect">
                      <a:avLst/>
                    </a:prstGeom>
                    <a:noFill/>
                    <a:ln>
                      <a:solidFill>
                        <a:schemeClr val="tx1"/>
                      </a:solidFill>
                    </a:ln>
                  </pic:spPr>
                </pic:pic>
              </a:graphicData>
            </a:graphic>
          </wp:inline>
        </w:drawing>
      </w:r>
    </w:p>
    <w:p w14:paraId="35A4D0F4" w14:textId="77777777" w:rsidR="00505449" w:rsidRPr="00687C7F" w:rsidRDefault="00505449" w:rsidP="00505449">
      <w:pPr>
        <w:pStyle w:val="aa"/>
        <w:ind w:firstLine="0"/>
        <w:jc w:val="center"/>
      </w:pPr>
      <w:r w:rsidRPr="00687C7F">
        <w:t xml:space="preserve">Рисунок 2.3 – Пакет классов </w:t>
      </w:r>
      <w:r w:rsidRPr="00687C7F">
        <w:rPr>
          <w:lang w:val="en-US"/>
        </w:rPr>
        <w:t>Activity</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290054"/>
      <w:r w:rsidRPr="00687C7F">
        <w:t>2.3 Проектирование классов данных</w:t>
      </w:r>
      <w:bookmarkEnd w:id="25"/>
    </w:p>
    <w:p w14:paraId="620F0A7B" w14:textId="77777777" w:rsidR="00364253" w:rsidRPr="00687C7F" w:rsidRDefault="00364253" w:rsidP="00364253">
      <w:pPr>
        <w:pStyle w:val="aa"/>
      </w:pPr>
      <w:r w:rsidRPr="00687C7F">
        <w:t xml:space="preserve">Дата классы описывает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43B21A88" w:rsidR="003A5E03" w:rsidRPr="00687C7F" w:rsidRDefault="003A5E03" w:rsidP="003A5E03">
      <w:pPr>
        <w:pStyle w:val="aa"/>
        <w:ind w:firstLine="0"/>
      </w:pPr>
      <w:r w:rsidRPr="00687C7F">
        <w:lastRenderedPageBreak/>
        <w:t xml:space="preserve">Продолжение таблицы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290055"/>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290056"/>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3">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290057"/>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4">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290058"/>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5">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290059"/>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6">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290060"/>
      <w:r w:rsidRPr="00687C7F">
        <w:lastRenderedPageBreak/>
        <w:t>2.5.1 Проектирование графического интерфейса для роли «Студент»</w:t>
      </w:r>
      <w:bookmarkEnd w:id="31"/>
    </w:p>
    <w:p w14:paraId="3D0C4CF9" w14:textId="217E7A8B" w:rsidR="00364253" w:rsidRPr="00687C7F" w:rsidRDefault="00364253" w:rsidP="00364253">
      <w:pPr>
        <w:pStyle w:val="aa"/>
        <w:spacing w:after="60"/>
        <w:rPr>
          <w:b/>
          <w:bCs/>
        </w:rPr>
      </w:pPr>
      <w:r w:rsidRPr="00687C7F">
        <w:rPr>
          <w:b/>
          <w:bCs/>
        </w:rPr>
        <w:t>Описание основного экрана приложения</w:t>
      </w:r>
    </w:p>
    <w:p w14:paraId="1BF1B451" w14:textId="77777777" w:rsidR="00364253" w:rsidRPr="00687C7F" w:rsidRDefault="00364253" w:rsidP="00364253">
      <w:pPr>
        <w:pStyle w:val="aa"/>
      </w:pP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227DC357" w14:textId="51D507D1" w:rsidR="00364253" w:rsidRPr="00687C7F" w:rsidRDefault="00364253" w:rsidP="00364253">
      <w:pPr>
        <w:pStyle w:val="aa"/>
        <w:spacing w:after="60"/>
        <w:rPr>
          <w:b/>
          <w:bCs/>
        </w:rPr>
      </w:pPr>
      <w:r w:rsidRPr="00687C7F">
        <w:rPr>
          <w:b/>
          <w:bCs/>
        </w:rPr>
        <w:t>Описание экрана «Мои мероприятия»</w:t>
      </w:r>
    </w:p>
    <w:p w14:paraId="4DBB9E7F" w14:textId="77777777" w:rsidR="00364253" w:rsidRPr="00687C7F" w:rsidRDefault="00364253" w:rsidP="00364253">
      <w:pPr>
        <w:pStyle w:val="aa"/>
      </w:pP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56B26387" w14:textId="6B9FC643" w:rsidR="00364253" w:rsidRPr="00687C7F" w:rsidRDefault="00364253" w:rsidP="00364253">
      <w:pPr>
        <w:pStyle w:val="aa"/>
        <w:spacing w:after="60"/>
        <w:rPr>
          <w:b/>
          <w:bCs/>
        </w:rPr>
      </w:pPr>
      <w:r w:rsidRPr="00687C7F">
        <w:rPr>
          <w:b/>
          <w:bCs/>
        </w:rPr>
        <w:t>Описание экрана «Мероприятие»</w:t>
      </w:r>
    </w:p>
    <w:p w14:paraId="14A12104" w14:textId="5ED106CB" w:rsidR="00364253" w:rsidRPr="00687C7F" w:rsidRDefault="00364253" w:rsidP="00364253">
      <w:pPr>
        <w:pStyle w:val="aa"/>
      </w:pP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w:t>
      </w:r>
      <w:r w:rsidRPr="00687C7F">
        <w:lastRenderedPageBreak/>
        <w:t>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0C6AF9FD" w14:textId="44BF3A17" w:rsidR="00364253" w:rsidRPr="00687C7F" w:rsidRDefault="00364253" w:rsidP="00364253">
      <w:pPr>
        <w:pStyle w:val="aa"/>
        <w:spacing w:after="60"/>
        <w:rPr>
          <w:b/>
          <w:bCs/>
        </w:rPr>
      </w:pPr>
      <w:r w:rsidRPr="00687C7F">
        <w:rPr>
          <w:b/>
          <w:bCs/>
        </w:rPr>
        <w:lastRenderedPageBreak/>
        <w:t>Описание экрана мероприятия с пройденной регистрацией</w:t>
      </w:r>
    </w:p>
    <w:p w14:paraId="7F050C77" w14:textId="4CE8B378" w:rsidR="00364253" w:rsidRPr="00687C7F" w:rsidRDefault="00364253" w:rsidP="00364253">
      <w:pPr>
        <w:pStyle w:val="aa"/>
      </w:pP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290061"/>
      <w:r w:rsidRPr="00687C7F">
        <w:t>2.5.2 Проектирование графического интерфейса для роли «Ответственный за мероприятие»</w:t>
      </w:r>
      <w:bookmarkEnd w:id="32"/>
    </w:p>
    <w:p w14:paraId="13F0BED6" w14:textId="4487C2B2" w:rsidR="00364253" w:rsidRPr="00687C7F" w:rsidRDefault="00364253" w:rsidP="00364253">
      <w:pPr>
        <w:pStyle w:val="aa"/>
        <w:spacing w:after="60"/>
        <w:rPr>
          <w:b/>
          <w:bCs/>
        </w:rPr>
      </w:pPr>
      <w:r w:rsidRPr="00687C7F">
        <w:rPr>
          <w:b/>
          <w:bCs/>
        </w:rPr>
        <w:t>Описание основного экрана приложения</w:t>
      </w:r>
    </w:p>
    <w:p w14:paraId="15D5DE41" w14:textId="77777777" w:rsidR="00364253" w:rsidRPr="00687C7F" w:rsidRDefault="00364253" w:rsidP="00364253">
      <w:pPr>
        <w:pStyle w:val="aa"/>
      </w:pP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34DC8208" w14:textId="193360E0" w:rsidR="00364253" w:rsidRPr="00687C7F" w:rsidRDefault="00364253" w:rsidP="00364253">
      <w:pPr>
        <w:pStyle w:val="aa"/>
        <w:spacing w:after="60"/>
        <w:rPr>
          <w:b/>
          <w:bCs/>
        </w:rPr>
      </w:pPr>
      <w:r w:rsidRPr="00687C7F">
        <w:rPr>
          <w:b/>
          <w:bCs/>
        </w:rPr>
        <w:t>Описание экрана «Мероприятие»</w:t>
      </w:r>
    </w:p>
    <w:p w14:paraId="0A753597" w14:textId="2C2D7FCC" w:rsidR="00364253" w:rsidRPr="00687C7F" w:rsidRDefault="00364253" w:rsidP="00364253">
      <w:pPr>
        <w:pStyle w:val="aa"/>
      </w:pP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7D3DBE32" w14:textId="59ED5550" w:rsidR="00364253" w:rsidRPr="00687C7F" w:rsidRDefault="00364253" w:rsidP="00364253">
      <w:pPr>
        <w:pStyle w:val="aa"/>
        <w:spacing w:after="60"/>
        <w:rPr>
          <w:b/>
          <w:bCs/>
        </w:rPr>
      </w:pPr>
      <w:r w:rsidRPr="00687C7F">
        <w:rPr>
          <w:b/>
          <w:bCs/>
        </w:rPr>
        <w:lastRenderedPageBreak/>
        <w:t>Описание экрана «Подтверждение присутствия»</w:t>
      </w:r>
    </w:p>
    <w:p w14:paraId="44B6874A" w14:textId="77777777" w:rsidR="00364253" w:rsidRPr="00687C7F" w:rsidRDefault="00364253" w:rsidP="00364253">
      <w:pPr>
        <w:pStyle w:val="aa"/>
      </w:pP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E1B66BE" w14:textId="3FC0214B" w:rsidR="00364253" w:rsidRPr="00687C7F" w:rsidRDefault="00364253" w:rsidP="00364253">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p>
    <w:p w14:paraId="5C4165A8" w14:textId="08F5BDDE" w:rsidR="00364253" w:rsidRPr="00687C7F" w:rsidRDefault="00364253" w:rsidP="00364253">
      <w:pPr>
        <w:pStyle w:val="aa"/>
      </w:pP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77777777"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из себя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представляющий из себя 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6C00284" w14:textId="4AD0935D" w:rsidR="00364253" w:rsidRPr="00687C7F" w:rsidRDefault="00364253" w:rsidP="00364253">
      <w:pPr>
        <w:pStyle w:val="aa"/>
        <w:spacing w:after="60"/>
        <w:rPr>
          <w:b/>
          <w:bCs/>
        </w:rPr>
      </w:pPr>
      <w:r w:rsidRPr="00687C7F">
        <w:rPr>
          <w:b/>
          <w:bCs/>
        </w:rPr>
        <w:t>Описание экрана «Мои мероприятия»</w:t>
      </w:r>
    </w:p>
    <w:p w14:paraId="0F2D4907" w14:textId="77777777" w:rsidR="00364253" w:rsidRPr="00687C7F" w:rsidRDefault="00364253" w:rsidP="00364253">
      <w:pPr>
        <w:pStyle w:val="aa"/>
      </w:pP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lastRenderedPageBreak/>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0AE40C31" w14:textId="0B3BAD11" w:rsidR="00364253" w:rsidRPr="00687C7F" w:rsidRDefault="00364253" w:rsidP="00364253">
      <w:pPr>
        <w:pStyle w:val="aa"/>
        <w:spacing w:after="60"/>
        <w:rPr>
          <w:b/>
          <w:bCs/>
        </w:rPr>
      </w:pPr>
      <w:r w:rsidRPr="00687C7F">
        <w:rPr>
          <w:b/>
          <w:bCs/>
        </w:rPr>
        <w:t>Описание экрана «Информация о мероприятии»</w:t>
      </w:r>
    </w:p>
    <w:p w14:paraId="69B479C8" w14:textId="77777777" w:rsidR="00364253" w:rsidRPr="00687C7F" w:rsidRDefault="00364253" w:rsidP="00364253">
      <w:pPr>
        <w:pStyle w:val="aa"/>
      </w:pP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lastRenderedPageBreak/>
        <w:t>Элемент 2</w:t>
      </w:r>
      <w:r w:rsidRPr="00687C7F">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288CF88C" w14:textId="3C817608" w:rsidR="00364253" w:rsidRPr="00687C7F" w:rsidRDefault="00364253" w:rsidP="00364253">
      <w:pPr>
        <w:pStyle w:val="aa"/>
        <w:spacing w:after="60"/>
        <w:rPr>
          <w:b/>
          <w:bCs/>
        </w:rPr>
      </w:pPr>
      <w:r w:rsidRPr="00687C7F">
        <w:rPr>
          <w:b/>
          <w:bCs/>
        </w:rPr>
        <w:t>Описание экрана статистики мероприятия</w:t>
      </w:r>
    </w:p>
    <w:p w14:paraId="4327E282" w14:textId="44F73161" w:rsidR="00364253" w:rsidRPr="00687C7F" w:rsidRDefault="00364253" w:rsidP="00364253">
      <w:pPr>
        <w:pStyle w:val="aa"/>
      </w:pP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w:t>
      </w:r>
      <w:r w:rsidRPr="00687C7F">
        <w:lastRenderedPageBreak/>
        <w:t>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290062"/>
      <w:r w:rsidRPr="00687C7F">
        <w:t>2.5.3 Проектирование графического интерфейса непривязанных к конкретной роли</w:t>
      </w:r>
      <w:bookmarkEnd w:id="33"/>
    </w:p>
    <w:p w14:paraId="28684F94" w14:textId="246FACD9" w:rsidR="00364253" w:rsidRPr="00687C7F" w:rsidRDefault="00364253" w:rsidP="00364253">
      <w:pPr>
        <w:pStyle w:val="aa"/>
        <w:spacing w:after="60"/>
        <w:rPr>
          <w:b/>
          <w:bCs/>
        </w:rPr>
      </w:pPr>
      <w:r w:rsidRPr="00687C7F">
        <w:rPr>
          <w:b/>
          <w:bCs/>
        </w:rPr>
        <w:t>Описание экрана «Профиль»</w:t>
      </w:r>
    </w:p>
    <w:p w14:paraId="44C1AD58" w14:textId="4741EA6E" w:rsidR="00364253" w:rsidRPr="00687C7F" w:rsidRDefault="00364253" w:rsidP="00364253">
      <w:pPr>
        <w:pStyle w:val="aa"/>
      </w:pP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lastRenderedPageBreak/>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8731A36" w14:textId="253D1F18" w:rsidR="00364253" w:rsidRPr="00687C7F" w:rsidRDefault="00364253" w:rsidP="00364253">
      <w:pPr>
        <w:pStyle w:val="aa"/>
        <w:spacing w:after="60"/>
        <w:rPr>
          <w:b/>
          <w:bCs/>
        </w:rPr>
      </w:pPr>
      <w:r w:rsidRPr="00687C7F">
        <w:rPr>
          <w:b/>
          <w:bCs/>
        </w:rPr>
        <w:t>Описание экрана «Профиль» (авторизованный)</w:t>
      </w:r>
    </w:p>
    <w:p w14:paraId="72C176EF" w14:textId="6F18E7D3" w:rsidR="00364253" w:rsidRPr="00687C7F" w:rsidRDefault="00364253" w:rsidP="00364253">
      <w:pPr>
        <w:pStyle w:val="aa"/>
      </w:pP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lastRenderedPageBreak/>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096EE9CF" w14:textId="6FDE0518" w:rsidR="00364253" w:rsidRPr="00687C7F" w:rsidRDefault="00364253" w:rsidP="00364253">
      <w:pPr>
        <w:pStyle w:val="aa"/>
        <w:spacing w:after="60"/>
        <w:rPr>
          <w:b/>
          <w:bCs/>
        </w:rPr>
      </w:pPr>
      <w:r w:rsidRPr="00687C7F">
        <w:rPr>
          <w:b/>
          <w:bCs/>
        </w:rPr>
        <w:t>Описание экрана «Настройки»</w:t>
      </w:r>
    </w:p>
    <w:p w14:paraId="7F0C6EFB" w14:textId="77777777" w:rsidR="00364253" w:rsidRPr="00687C7F" w:rsidRDefault="00364253" w:rsidP="00364253">
      <w:pPr>
        <w:pStyle w:val="aa"/>
      </w:pP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lastRenderedPageBreak/>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290063"/>
      <w:r w:rsidRPr="00687C7F">
        <w:lastRenderedPageBreak/>
        <w:t>3 Реализация системы</w:t>
      </w:r>
      <w:bookmarkEnd w:id="34"/>
    </w:p>
    <w:p w14:paraId="5ADF374A" w14:textId="153982C6" w:rsidR="001D137D" w:rsidRPr="00687C7F" w:rsidRDefault="001D137D" w:rsidP="001D137D">
      <w:pPr>
        <w:pStyle w:val="aa"/>
      </w:pPr>
      <w:r w:rsidRPr="00687C7F">
        <w:t>Спецификация всех классов представлена в приложении Б.</w:t>
      </w:r>
    </w:p>
    <w:p w14:paraId="5BE62092" w14:textId="605846E8" w:rsidR="00ED6340" w:rsidRPr="00687C7F" w:rsidRDefault="00192BF5" w:rsidP="00CE4386">
      <w:pPr>
        <w:pStyle w:val="23"/>
        <w:spacing w:before="0"/>
      </w:pPr>
      <w:bookmarkStart w:id="35" w:name="_Toc136290064"/>
      <w:r w:rsidRPr="00687C7F">
        <w:t>3.</w:t>
      </w:r>
      <w:r w:rsidR="00685F50" w:rsidRPr="00687C7F">
        <w:t>1</w:t>
      </w:r>
      <w:r w:rsidRPr="00687C7F">
        <w:t xml:space="preserve"> Реализация функции «Сформировать </w:t>
      </w:r>
      <w:r w:rsidRPr="00687C7F">
        <w:rPr>
          <w:lang w:val="en-US"/>
        </w:rPr>
        <w:t>QR</w:t>
      </w:r>
      <w:r w:rsidRPr="00687C7F">
        <w:t>-код»</w:t>
      </w:r>
      <w:bookmarkEnd w:id="35"/>
    </w:p>
    <w:p w14:paraId="1D7889D8" w14:textId="550F897A"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3.1)</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2FCF86BE" w14:textId="77777777" w:rsidR="006D19F6" w:rsidRPr="00687C7F" w:rsidRDefault="006D19F6" w:rsidP="003D7F59">
      <w:pPr>
        <w:pStyle w:val="aa"/>
      </w:pP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5C589A53" w:rsidR="000147C8" w:rsidRPr="00687C7F" w:rsidRDefault="000147C8" w:rsidP="000147C8">
      <w:pPr>
        <w:pStyle w:val="aa"/>
        <w:ind w:firstLine="0"/>
        <w:jc w:val="center"/>
      </w:pPr>
      <w:r w:rsidRPr="00687C7F">
        <w:t xml:space="preserve">Рисунок 3.1 – Генерация </w:t>
      </w:r>
      <w:r w:rsidRPr="00687C7F">
        <w:rPr>
          <w:lang w:val="en-US"/>
        </w:rPr>
        <w:t>QR</w:t>
      </w:r>
      <w:r w:rsidRPr="00687C7F">
        <w:t>-кода</w:t>
      </w:r>
    </w:p>
    <w:p w14:paraId="1CFCC107" w14:textId="2FED0040" w:rsidR="000147C8" w:rsidRPr="00687C7F" w:rsidRDefault="000147C8" w:rsidP="000147C8">
      <w:pPr>
        <w:pStyle w:val="aa"/>
        <w:ind w:firstLine="0"/>
        <w:jc w:val="center"/>
      </w:pPr>
    </w:p>
    <w:p w14:paraId="340FCC16" w14:textId="1BE803BB" w:rsidR="00000CC3" w:rsidRPr="00687C7F" w:rsidRDefault="00000CC3" w:rsidP="00CE4386">
      <w:pPr>
        <w:pStyle w:val="23"/>
      </w:pPr>
      <w:bookmarkStart w:id="36" w:name="_Toc136290065"/>
      <w:r w:rsidRPr="00687C7F">
        <w:t xml:space="preserve">3.2 Реализация функции «Сохранить QR-код в </w:t>
      </w:r>
      <w:proofErr w:type="spellStart"/>
      <w:r w:rsidRPr="00687C7F">
        <w:t>pdf</w:t>
      </w:r>
      <w:proofErr w:type="spellEnd"/>
      <w:r w:rsidRPr="00687C7F">
        <w:t>-файл»</w:t>
      </w:r>
      <w:bookmarkEnd w:id="36"/>
    </w:p>
    <w:p w14:paraId="792FA403" w14:textId="0E91B4D0"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3.2)</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lastRenderedPageBreak/>
        <w:drawing>
          <wp:inline distT="0" distB="0" distL="0" distR="0" wp14:anchorId="1B50B5CE" wp14:editId="42894A47">
            <wp:extent cx="1745084" cy="3781927"/>
            <wp:effectExtent l="19050" t="19050" r="26670" b="285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8324" cy="3875636"/>
                    </a:xfrm>
                    <a:prstGeom prst="rect">
                      <a:avLst/>
                    </a:prstGeom>
                    <a:noFill/>
                    <a:ln>
                      <a:solidFill>
                        <a:schemeClr val="tx1"/>
                      </a:solidFill>
                    </a:ln>
                  </pic:spPr>
                </pic:pic>
              </a:graphicData>
            </a:graphic>
          </wp:inline>
        </w:drawing>
      </w:r>
    </w:p>
    <w:p w14:paraId="1BC3D70E" w14:textId="710A06B6" w:rsidR="00454091" w:rsidRPr="00687C7F" w:rsidRDefault="00454091" w:rsidP="00454091">
      <w:pPr>
        <w:pStyle w:val="aa"/>
        <w:ind w:firstLine="0"/>
        <w:jc w:val="center"/>
      </w:pPr>
      <w:r w:rsidRPr="00687C7F">
        <w:t xml:space="preserve">Рисунок 3.2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793A0A36" w:rsidR="00454091" w:rsidRPr="00687C7F" w:rsidRDefault="00A14DA3" w:rsidP="00CE4386">
      <w:pPr>
        <w:pStyle w:val="23"/>
      </w:pPr>
      <w:bookmarkStart w:id="37" w:name="_Toc136290066"/>
      <w:r w:rsidRPr="00687C7F">
        <w:t>3.</w:t>
      </w:r>
      <w:r w:rsidR="006D19F6" w:rsidRPr="00687C7F">
        <w:t xml:space="preserve">3 Реализация функции «Отправить </w:t>
      </w:r>
      <w:proofErr w:type="spellStart"/>
      <w:r w:rsidR="006D19F6" w:rsidRPr="00687C7F">
        <w:t>pdf</w:t>
      </w:r>
      <w:proofErr w:type="spellEnd"/>
      <w:r w:rsidR="006D19F6" w:rsidRPr="00687C7F">
        <w:t>-файл в мессенджер»</w:t>
      </w:r>
      <w:bookmarkEnd w:id="37"/>
    </w:p>
    <w:p w14:paraId="0AB97F8B" w14:textId="3C06F0DB"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0B38B9" w:rsidRPr="00687C7F">
        <w:t>3</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1F2FDD4E" w:rsidR="002739F4" w:rsidRPr="00687C7F" w:rsidRDefault="002739F4" w:rsidP="002739F4">
      <w:pPr>
        <w:pStyle w:val="aa"/>
        <w:ind w:firstLine="0"/>
        <w:jc w:val="center"/>
      </w:pPr>
      <w:r w:rsidRPr="00687C7F">
        <w:t xml:space="preserve">Рисунок 3.3 – Отправка </w:t>
      </w:r>
      <w:r w:rsidRPr="00687C7F">
        <w:rPr>
          <w:lang w:val="en-US"/>
        </w:rPr>
        <w:t>pdf</w:t>
      </w:r>
      <w:r w:rsidRPr="00687C7F">
        <w:t>-файла</w:t>
      </w:r>
    </w:p>
    <w:p w14:paraId="3E62340D" w14:textId="3B1149E2" w:rsidR="00D04AEA" w:rsidRPr="00687C7F" w:rsidRDefault="00A14DA3" w:rsidP="00CE4386">
      <w:pPr>
        <w:pStyle w:val="23"/>
      </w:pPr>
      <w:bookmarkStart w:id="38" w:name="_Toc136290067"/>
      <w:r w:rsidRPr="00687C7F">
        <w:lastRenderedPageBreak/>
        <w:t>3.</w:t>
      </w:r>
      <w:r w:rsidR="007B7AC0" w:rsidRPr="00687C7F">
        <w:t xml:space="preserve">4 </w:t>
      </w:r>
      <w:r w:rsidR="006665E0" w:rsidRPr="00687C7F">
        <w:t>Реализация функции «Добавить мероприятие в календарь смартфона»</w:t>
      </w:r>
      <w:bookmarkEnd w:id="38"/>
    </w:p>
    <w:p w14:paraId="4AEEE906" w14:textId="3CDCEE2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rsidRPr="00687C7F">
        <w:t xml:space="preserve"> (см. рисунок 3.5)</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7F3BD2E" w:rsidR="006C00D2" w:rsidRPr="00687C7F" w:rsidRDefault="00B8376E" w:rsidP="00454091">
      <w:pPr>
        <w:pStyle w:val="aa"/>
        <w:ind w:firstLine="0"/>
        <w:jc w:val="center"/>
      </w:pPr>
      <w:r w:rsidRPr="00687C7F">
        <w:t>Рисунок 3.4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11D8DB3B">
            <wp:extent cx="1502528" cy="3256262"/>
            <wp:effectExtent l="19050" t="19050" r="21590" b="209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519" cy="3303921"/>
                    </a:xfrm>
                    <a:prstGeom prst="rect">
                      <a:avLst/>
                    </a:prstGeom>
                    <a:noFill/>
                    <a:ln>
                      <a:solidFill>
                        <a:schemeClr val="tx1"/>
                      </a:solidFill>
                    </a:ln>
                  </pic:spPr>
                </pic:pic>
              </a:graphicData>
            </a:graphic>
          </wp:inline>
        </w:drawing>
      </w:r>
    </w:p>
    <w:p w14:paraId="57C9755D" w14:textId="6F8F3066" w:rsidR="00B8376E" w:rsidRPr="00687C7F" w:rsidRDefault="00B8376E" w:rsidP="00B8376E">
      <w:pPr>
        <w:pStyle w:val="aa"/>
        <w:ind w:firstLine="0"/>
        <w:jc w:val="center"/>
      </w:pPr>
      <w:r w:rsidRPr="00687C7F">
        <w:t>Рисунок 3.5 – Создание нового события в календаре</w:t>
      </w:r>
    </w:p>
    <w:p w14:paraId="245B4F3E" w14:textId="02E21136" w:rsidR="00D02CFA" w:rsidRPr="00687C7F" w:rsidRDefault="00A14DA3" w:rsidP="00CE4386">
      <w:pPr>
        <w:pStyle w:val="23"/>
      </w:pPr>
      <w:bookmarkStart w:id="39" w:name="_Toc136290068"/>
      <w:r w:rsidRPr="00687C7F">
        <w:lastRenderedPageBreak/>
        <w:t>3.</w:t>
      </w:r>
      <w:r w:rsidR="007B3D58" w:rsidRPr="00687C7F">
        <w:t xml:space="preserve">5 </w:t>
      </w:r>
      <w:r w:rsidR="00880B17" w:rsidRPr="00687C7F">
        <w:t>Реализация функции «</w:t>
      </w:r>
      <w:r w:rsidR="00F7004A" w:rsidRPr="00687C7F">
        <w:t>Отменить регистрацию на мероприятие</w:t>
      </w:r>
      <w:r w:rsidR="00880B17" w:rsidRPr="00687C7F">
        <w:t>»</w:t>
      </w:r>
      <w:bookmarkEnd w:id="39"/>
    </w:p>
    <w:p w14:paraId="561DFA0D" w14:textId="677B454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3.6).</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11725AF" w:rsidR="00D6040A" w:rsidRPr="00687C7F" w:rsidRDefault="00D6040A" w:rsidP="00D6040A">
      <w:pPr>
        <w:pStyle w:val="aa"/>
        <w:ind w:firstLine="0"/>
        <w:jc w:val="center"/>
      </w:pPr>
      <w:r w:rsidRPr="00687C7F">
        <w:t>Рисунок 3.6 – Отмена регистрации на мероприятие</w:t>
      </w:r>
    </w:p>
    <w:p w14:paraId="5DA2965F" w14:textId="416F9EB1" w:rsidR="002269CF" w:rsidRPr="00687C7F" w:rsidRDefault="002269CF" w:rsidP="00AA2576">
      <w:pPr>
        <w:pStyle w:val="aa"/>
        <w:ind w:firstLine="0"/>
        <w:jc w:val="center"/>
      </w:pPr>
    </w:p>
    <w:p w14:paraId="3E3F7DC0" w14:textId="3A096652" w:rsidR="0013072F" w:rsidRPr="00687C7F" w:rsidRDefault="00A14DA3" w:rsidP="00CE4386">
      <w:pPr>
        <w:pStyle w:val="23"/>
      </w:pPr>
      <w:bookmarkStart w:id="40" w:name="_Toc136290069"/>
      <w:r w:rsidRPr="00687C7F">
        <w:t>3.</w:t>
      </w:r>
      <w:r w:rsidR="000375CD" w:rsidRPr="00687C7F">
        <w:t xml:space="preserve">6 </w:t>
      </w:r>
      <w:r w:rsidR="001223B4" w:rsidRPr="00687C7F">
        <w:t>Реализация функции «Просмотреть мероприятие»</w:t>
      </w:r>
      <w:bookmarkEnd w:id="40"/>
    </w:p>
    <w:p w14:paraId="2704714A" w14:textId="59ED74EE" w:rsidR="0013072F" w:rsidRPr="00687C7F" w:rsidRDefault="00FA4D32" w:rsidP="00FA4D32">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00F20312" w:rsidRPr="00687C7F">
        <w:t xml:space="preserve"> (см. рисунок</w:t>
      </w:r>
      <w:r w:rsidR="00935EAB" w:rsidRPr="00687C7F">
        <w:t xml:space="preserve"> </w:t>
      </w:r>
      <w:r w:rsidR="00F20312" w:rsidRPr="00687C7F">
        <w:t>3.7)</w:t>
      </w:r>
      <w:r w:rsidRPr="00687C7F">
        <w:t xml:space="preserve">. </w:t>
      </w:r>
    </w:p>
    <w:p w14:paraId="38C93ADD" w14:textId="1AE40209" w:rsidR="0013072F" w:rsidRPr="00687C7F" w:rsidRDefault="0013072F" w:rsidP="00AA2576">
      <w:pPr>
        <w:pStyle w:val="aa"/>
        <w:ind w:firstLine="0"/>
        <w:jc w:val="center"/>
      </w:pPr>
    </w:p>
    <w:p w14:paraId="382ECD44" w14:textId="719DBECD" w:rsidR="0013072F" w:rsidRPr="00687C7F" w:rsidRDefault="00F20312" w:rsidP="00AA2576">
      <w:pPr>
        <w:pStyle w:val="aa"/>
        <w:ind w:firstLine="0"/>
        <w:jc w:val="center"/>
      </w:pPr>
      <w:r w:rsidRPr="00687C7F">
        <w:rPr>
          <w:noProof/>
        </w:rPr>
        <w:drawing>
          <wp:inline distT="0" distB="0" distL="0" distR="0" wp14:anchorId="5697C646" wp14:editId="6B1DF921">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5DBE1589" w14:textId="2858C7A2" w:rsidR="00F20312" w:rsidRPr="00687C7F" w:rsidRDefault="00F20312" w:rsidP="00F20312">
      <w:pPr>
        <w:pStyle w:val="aa"/>
        <w:ind w:firstLine="0"/>
        <w:jc w:val="center"/>
      </w:pPr>
      <w:r w:rsidRPr="00687C7F">
        <w:t>Рисунок 3.7 – Страница мероприятия</w:t>
      </w:r>
    </w:p>
    <w:p w14:paraId="1F562376" w14:textId="1CC2F5E6" w:rsidR="00C23A32" w:rsidRPr="00687C7F" w:rsidRDefault="00A14DA3" w:rsidP="00CE4386">
      <w:pPr>
        <w:pStyle w:val="23"/>
      </w:pPr>
      <w:bookmarkStart w:id="41" w:name="_Toc136290070"/>
      <w:r w:rsidRPr="00687C7F">
        <w:lastRenderedPageBreak/>
        <w:t>3.</w:t>
      </w:r>
      <w:r w:rsidR="004E44EC" w:rsidRPr="00687C7F">
        <w:t>7 Реализация функции смены языка приложения</w:t>
      </w:r>
      <w:bookmarkEnd w:id="41"/>
    </w:p>
    <w:p w14:paraId="4AB18DE7" w14:textId="42321B99"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3.8).</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4F5FCF2" w:rsidR="002F7C1B" w:rsidRPr="00687C7F" w:rsidRDefault="002F7C1B" w:rsidP="002F7C1B">
      <w:pPr>
        <w:pStyle w:val="aa"/>
        <w:ind w:firstLine="0"/>
        <w:jc w:val="center"/>
      </w:pPr>
      <w:r w:rsidRPr="00687C7F">
        <w:t>Рисунок 3.8 – Диалоговое окно смены языка</w:t>
      </w:r>
    </w:p>
    <w:p w14:paraId="5A1D36F3" w14:textId="4B82F532" w:rsidR="00603DAC" w:rsidRPr="00687C7F" w:rsidRDefault="00A14DA3" w:rsidP="00CE4386">
      <w:pPr>
        <w:pStyle w:val="23"/>
      </w:pPr>
      <w:bookmarkStart w:id="42" w:name="_Toc136290071"/>
      <w:r w:rsidRPr="00687C7F">
        <w:t>3.</w:t>
      </w:r>
      <w:r w:rsidR="00372595" w:rsidRPr="00687C7F">
        <w:t xml:space="preserve">8 </w:t>
      </w:r>
      <w:r w:rsidR="00BA597D" w:rsidRPr="00687C7F">
        <w:t>Реализация функции смены графической темы приложения</w:t>
      </w:r>
      <w:bookmarkEnd w:id="42"/>
    </w:p>
    <w:p w14:paraId="6D000806" w14:textId="6BA08423"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3.9)</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24888229">
            <wp:extent cx="2775275" cy="3016758"/>
            <wp:effectExtent l="19050" t="19050" r="25400" b="127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4285" cy="3037422"/>
                    </a:xfrm>
                    <a:prstGeom prst="rect">
                      <a:avLst/>
                    </a:prstGeom>
                    <a:ln>
                      <a:solidFill>
                        <a:schemeClr val="tx1"/>
                      </a:solidFill>
                    </a:ln>
                  </pic:spPr>
                </pic:pic>
              </a:graphicData>
            </a:graphic>
          </wp:inline>
        </w:drawing>
      </w:r>
    </w:p>
    <w:p w14:paraId="33FA441D" w14:textId="0A829AB3" w:rsidR="00C56E9B" w:rsidRPr="00687C7F" w:rsidRDefault="00C56E9B" w:rsidP="00C56E9B">
      <w:pPr>
        <w:pStyle w:val="aa"/>
        <w:ind w:firstLine="0"/>
        <w:jc w:val="center"/>
      </w:pPr>
      <w:r w:rsidRPr="00687C7F">
        <w:t>Рисунок 3.9– Смена графической темы</w:t>
      </w:r>
    </w:p>
    <w:p w14:paraId="1E482F0B" w14:textId="3D4DA957" w:rsidR="00603DAC" w:rsidRPr="00687C7F" w:rsidRDefault="00A14DA3" w:rsidP="00CE4386">
      <w:pPr>
        <w:pStyle w:val="23"/>
      </w:pPr>
      <w:bookmarkStart w:id="43" w:name="_Toc136290072"/>
      <w:r w:rsidRPr="00687C7F">
        <w:lastRenderedPageBreak/>
        <w:t>3.</w:t>
      </w:r>
      <w:r w:rsidR="004E286E" w:rsidRPr="00687C7F">
        <w:t xml:space="preserve">9 </w:t>
      </w:r>
      <w:r w:rsidR="00B11000" w:rsidRPr="00687C7F">
        <w:t>Реализация функции «Авторизоваться с помощью логина и пароля»</w:t>
      </w:r>
      <w:bookmarkEnd w:id="43"/>
    </w:p>
    <w:p w14:paraId="63E4A8D5" w14:textId="4151D999"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3.10).</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411D026C">
            <wp:extent cx="1909358" cy="413793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3381" cy="4233341"/>
                    </a:xfrm>
                    <a:prstGeom prst="rect">
                      <a:avLst/>
                    </a:prstGeom>
                    <a:noFill/>
                    <a:ln>
                      <a:noFill/>
                    </a:ln>
                  </pic:spPr>
                </pic:pic>
              </a:graphicData>
            </a:graphic>
          </wp:inline>
        </w:drawing>
      </w:r>
    </w:p>
    <w:p w14:paraId="51B903D7" w14:textId="63970515" w:rsidR="005C60B0" w:rsidRPr="00687C7F" w:rsidRDefault="005C60B0" w:rsidP="005C60B0">
      <w:pPr>
        <w:pStyle w:val="aa"/>
        <w:ind w:firstLine="0"/>
        <w:jc w:val="center"/>
      </w:pPr>
      <w:r w:rsidRPr="00687C7F">
        <w:t>Рисунок 3.10– Авторизация в приложении</w:t>
      </w:r>
    </w:p>
    <w:p w14:paraId="357D7204" w14:textId="77777777" w:rsidR="00603DAC" w:rsidRPr="00687C7F" w:rsidRDefault="00603DAC" w:rsidP="005C60B0">
      <w:pPr>
        <w:pStyle w:val="aa"/>
        <w:ind w:firstLine="0"/>
      </w:pPr>
    </w:p>
    <w:p w14:paraId="31A33A0B" w14:textId="5BEFF853" w:rsidR="004113B2" w:rsidRPr="00687C7F" w:rsidRDefault="00A14DA3" w:rsidP="00CE4386">
      <w:pPr>
        <w:pStyle w:val="23"/>
      </w:pPr>
      <w:bookmarkStart w:id="44" w:name="_Toc136290073"/>
      <w:r w:rsidRPr="00687C7F">
        <w:t>3.</w:t>
      </w:r>
      <w:r w:rsidR="00A5618E" w:rsidRPr="00687C7F">
        <w:t xml:space="preserve">10 </w:t>
      </w:r>
      <w:r w:rsidR="00D87F47" w:rsidRPr="00687C7F">
        <w:t xml:space="preserve">Реализация функции </w:t>
      </w:r>
      <w:r w:rsidR="00A80E9A" w:rsidRPr="00687C7F">
        <w:t>«Зарегистрироваться на мероприятие»</w:t>
      </w:r>
      <w:bookmarkEnd w:id="44"/>
    </w:p>
    <w:p w14:paraId="632894C3" w14:textId="0EB52C72"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3.11)</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lastRenderedPageBreak/>
        <w:drawing>
          <wp:inline distT="0" distB="0" distL="0" distR="0" wp14:anchorId="16CFC6B0" wp14:editId="7773E832">
            <wp:extent cx="1674963" cy="3628339"/>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1299" cy="3642064"/>
                    </a:xfrm>
                    <a:prstGeom prst="rect">
                      <a:avLst/>
                    </a:prstGeom>
                    <a:noFill/>
                    <a:ln>
                      <a:noFill/>
                    </a:ln>
                  </pic:spPr>
                </pic:pic>
              </a:graphicData>
            </a:graphic>
          </wp:inline>
        </w:drawing>
      </w:r>
    </w:p>
    <w:p w14:paraId="346EA27F" w14:textId="10F2B810" w:rsidR="007F05B1" w:rsidRPr="00687C7F" w:rsidRDefault="007F05B1" w:rsidP="007F05B1">
      <w:pPr>
        <w:pStyle w:val="aa"/>
        <w:ind w:firstLine="0"/>
        <w:jc w:val="center"/>
      </w:pPr>
      <w:r w:rsidRPr="00687C7F">
        <w:t>Рисунок 3.11– Регистрация на мероприятие</w:t>
      </w:r>
    </w:p>
    <w:p w14:paraId="4A8BF496" w14:textId="77777777" w:rsidR="00876F32" w:rsidRPr="00687C7F" w:rsidRDefault="00876F32" w:rsidP="007F05B1">
      <w:pPr>
        <w:pStyle w:val="aa"/>
        <w:ind w:firstLine="0"/>
        <w:jc w:val="center"/>
      </w:pPr>
    </w:p>
    <w:p w14:paraId="2F0E6C41" w14:textId="2A0ABE14" w:rsidR="00CB4C88" w:rsidRPr="00687C7F" w:rsidRDefault="00A14DA3" w:rsidP="00CE4386">
      <w:pPr>
        <w:pStyle w:val="23"/>
      </w:pPr>
      <w:bookmarkStart w:id="45" w:name="_Toc136290074"/>
      <w:r w:rsidRPr="00687C7F">
        <w:t>3.</w:t>
      </w:r>
      <w:r w:rsidR="00CB4C88" w:rsidRPr="00687C7F">
        <w:t xml:space="preserve">11 </w:t>
      </w:r>
      <w:r w:rsidR="005436BC" w:rsidRPr="00687C7F">
        <w:t xml:space="preserve">Реализация функции </w:t>
      </w:r>
      <w:r w:rsidR="003376E3" w:rsidRPr="00687C7F">
        <w:t>проверки интернет-подключения</w:t>
      </w:r>
      <w:bookmarkEnd w:id="45"/>
    </w:p>
    <w:p w14:paraId="538BFE0A" w14:textId="0CBC7A4C" w:rsidR="00304757" w:rsidRPr="00687C7F" w:rsidRDefault="003B3A17" w:rsidP="003376E3">
      <w:pPr>
        <w:pStyle w:val="aa"/>
      </w:pPr>
      <w:r w:rsidRPr="00687C7F">
        <w:t xml:space="preserve">Для корректной работы приложению необходимо постоянное интернет-соединение. </w:t>
      </w:r>
      <w:r w:rsidR="005D067E" w:rsidRPr="00687C7F">
        <w:t xml:space="preserve">Каждый экран вызывает функцию проверки подключения к сети. </w:t>
      </w:r>
      <w:r w:rsidR="00B815B1" w:rsidRPr="00687C7F">
        <w:t xml:space="preserve">При отсутствии подключения приложение вызывает экран </w:t>
      </w:r>
      <w:proofErr w:type="spellStart"/>
      <w:r w:rsidR="00B815B1" w:rsidRPr="00687C7F">
        <w:rPr>
          <w:lang w:val="en-US"/>
        </w:rPr>
        <w:t>NetworkErrorActivity</w:t>
      </w:r>
      <w:proofErr w:type="spellEnd"/>
      <w:r w:rsidR="00B815B1" w:rsidRPr="00687C7F">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sidRPr="00687C7F">
        <w:rPr>
          <w:lang w:val="en-US"/>
        </w:rPr>
        <w:t>ServerHelper</w:t>
      </w:r>
      <w:proofErr w:type="spellEnd"/>
      <w:r w:rsidR="00B815B1" w:rsidRPr="00687C7F">
        <w:t>.</w:t>
      </w:r>
    </w:p>
    <w:p w14:paraId="2DAA84C0" w14:textId="7D5911B2" w:rsidR="00304757" w:rsidRPr="00687C7F" w:rsidRDefault="00304757" w:rsidP="00304757">
      <w:pPr>
        <w:pStyle w:val="aa"/>
        <w:ind w:firstLine="0"/>
        <w:jc w:val="center"/>
      </w:pPr>
    </w:p>
    <w:p w14:paraId="5F3DB007" w14:textId="3FB12E62" w:rsidR="00304757" w:rsidRPr="00687C7F" w:rsidRDefault="001626D6" w:rsidP="00304757">
      <w:pPr>
        <w:pStyle w:val="aa"/>
        <w:ind w:firstLine="0"/>
        <w:jc w:val="center"/>
      </w:pPr>
      <w:r w:rsidRPr="00687C7F">
        <w:rPr>
          <w:noProof/>
        </w:rPr>
        <w:drawing>
          <wp:inline distT="0" distB="0" distL="0" distR="0" wp14:anchorId="77B78F21" wp14:editId="2C6121DB">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0B4D3481" w14:textId="798EA026" w:rsidR="001626D6" w:rsidRPr="00687C7F" w:rsidRDefault="001626D6" w:rsidP="00304757">
      <w:pPr>
        <w:pStyle w:val="aa"/>
        <w:ind w:firstLine="0"/>
        <w:jc w:val="center"/>
      </w:pPr>
      <w:r w:rsidRPr="00687C7F">
        <w:t>Рисунок 3.12 – Ошибка подключения к сети</w:t>
      </w:r>
    </w:p>
    <w:p w14:paraId="733AAC6E" w14:textId="7B762F38" w:rsidR="005436BC" w:rsidRPr="00687C7F" w:rsidRDefault="00A14DA3" w:rsidP="00CE4386">
      <w:pPr>
        <w:pStyle w:val="23"/>
      </w:pPr>
      <w:bookmarkStart w:id="46" w:name="_Toc136290075"/>
      <w:r w:rsidRPr="00687C7F">
        <w:lastRenderedPageBreak/>
        <w:t>3.</w:t>
      </w:r>
      <w:r w:rsidR="005436BC" w:rsidRPr="00687C7F">
        <w:t xml:space="preserve">12 </w:t>
      </w:r>
      <w:r w:rsidR="001C1FC3" w:rsidRPr="00687C7F">
        <w:t>Реализация функции «Подтвердить присутствие участника»</w:t>
      </w:r>
      <w:bookmarkEnd w:id="46"/>
    </w:p>
    <w:p w14:paraId="40BACD30" w14:textId="27424D9E" w:rsidR="003376E3" w:rsidRPr="00687C7F" w:rsidRDefault="003376E3" w:rsidP="003376E3">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3.1</w:t>
      </w:r>
      <w:r w:rsidR="002E6FB8" w:rsidRPr="00687C7F">
        <w:t>3</w:t>
      </w:r>
      <w:r w:rsidRPr="00687C7F">
        <w:t>)</w:t>
      </w:r>
      <w:r w:rsidR="002E6FB8" w:rsidRPr="00687C7F">
        <w:t xml:space="preserve"> и </w:t>
      </w:r>
      <w:proofErr w:type="spellStart"/>
      <w:r w:rsidR="002E6FB8" w:rsidRPr="00687C7F">
        <w:t>ResultScannerActivity</w:t>
      </w:r>
      <w:proofErr w:type="spellEnd"/>
      <w:r w:rsidR="002E6FB8" w:rsidRPr="00687C7F">
        <w:t xml:space="preserve"> (см. рисунок 3.14)</w:t>
      </w:r>
      <w:r w:rsidRPr="00687C7F">
        <w:t>.</w:t>
      </w:r>
    </w:p>
    <w:p w14:paraId="17E3420A" w14:textId="42F59D1C" w:rsidR="003376E3" w:rsidRPr="00687C7F" w:rsidRDefault="003376E3" w:rsidP="003376E3">
      <w:pPr>
        <w:pStyle w:val="aa"/>
        <w:ind w:firstLine="0"/>
        <w:jc w:val="center"/>
      </w:pPr>
    </w:p>
    <w:p w14:paraId="639912D6" w14:textId="3CB4DCB7" w:rsidR="001626D6" w:rsidRPr="00687C7F" w:rsidRDefault="00EF25DE" w:rsidP="003376E3">
      <w:pPr>
        <w:pStyle w:val="aa"/>
        <w:ind w:firstLine="0"/>
        <w:jc w:val="center"/>
        <w:rPr>
          <w:lang w:val="en-US"/>
        </w:rPr>
      </w:pPr>
      <w:r w:rsidRPr="00687C7F">
        <w:rPr>
          <w:noProof/>
        </w:rPr>
        <w:drawing>
          <wp:inline distT="0" distB="0" distL="0" distR="0" wp14:anchorId="4D3199DD" wp14:editId="04D5C766">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43EDAF1B" w14:textId="6991DDB1" w:rsidR="00EF25DE" w:rsidRPr="00687C7F" w:rsidRDefault="00EF25DE" w:rsidP="00EF25DE">
      <w:pPr>
        <w:pStyle w:val="aa"/>
        <w:ind w:firstLine="0"/>
        <w:jc w:val="center"/>
      </w:pPr>
      <w:r w:rsidRPr="00687C7F">
        <w:t>Рисунок 3.13</w:t>
      </w:r>
      <w:r w:rsidR="00182E08" w:rsidRPr="00687C7F">
        <w:t xml:space="preserve"> </w:t>
      </w:r>
      <w:r w:rsidRPr="00687C7F">
        <w:t>– Подтверждение присутствия</w:t>
      </w:r>
    </w:p>
    <w:p w14:paraId="4BCC4466" w14:textId="77777777" w:rsidR="001626D6" w:rsidRPr="00687C7F" w:rsidRDefault="001626D6" w:rsidP="003376E3">
      <w:pPr>
        <w:pStyle w:val="aa"/>
        <w:ind w:firstLine="0"/>
        <w:jc w:val="center"/>
        <w:rPr>
          <w:lang w:val="en-US"/>
        </w:rPr>
      </w:pPr>
    </w:p>
    <w:p w14:paraId="3899F2E4" w14:textId="77777777" w:rsidR="001626D6" w:rsidRPr="00687C7F" w:rsidRDefault="001626D6" w:rsidP="001626D6">
      <w:pPr>
        <w:pStyle w:val="aa"/>
        <w:ind w:firstLine="0"/>
        <w:jc w:val="center"/>
      </w:pPr>
      <w:r w:rsidRPr="00687C7F">
        <w:rPr>
          <w:noProof/>
        </w:rPr>
        <w:drawing>
          <wp:inline distT="0" distB="0" distL="0" distR="0" wp14:anchorId="1D393DD6" wp14:editId="292DFE57">
            <wp:extent cx="1864070" cy="4037990"/>
            <wp:effectExtent l="0" t="0" r="3175"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96703" cy="4108680"/>
                    </a:xfrm>
                    <a:prstGeom prst="rect">
                      <a:avLst/>
                    </a:prstGeom>
                    <a:noFill/>
                    <a:ln>
                      <a:noFill/>
                    </a:ln>
                  </pic:spPr>
                </pic:pic>
              </a:graphicData>
            </a:graphic>
          </wp:inline>
        </w:drawing>
      </w:r>
    </w:p>
    <w:p w14:paraId="0507F471" w14:textId="7D34B1B1" w:rsidR="001626D6" w:rsidRPr="00687C7F" w:rsidRDefault="001626D6" w:rsidP="001626D6">
      <w:pPr>
        <w:pStyle w:val="aa"/>
        <w:ind w:firstLine="0"/>
        <w:jc w:val="center"/>
      </w:pPr>
      <w:r w:rsidRPr="00687C7F">
        <w:t>Рисунок 3.14</w:t>
      </w:r>
      <w:r w:rsidR="00182E08" w:rsidRPr="00687C7F">
        <w:t xml:space="preserve"> </w:t>
      </w:r>
      <w:r w:rsidRPr="00687C7F">
        <w:t>– Подтверждение присутствия</w:t>
      </w:r>
    </w:p>
    <w:p w14:paraId="24DE319E" w14:textId="6195F816" w:rsidR="006D19D0" w:rsidRPr="00687C7F" w:rsidRDefault="00A14DA3" w:rsidP="00CE4386">
      <w:pPr>
        <w:pStyle w:val="23"/>
      </w:pPr>
      <w:bookmarkStart w:id="47" w:name="_Toc136290076"/>
      <w:r w:rsidRPr="00687C7F">
        <w:lastRenderedPageBreak/>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5CEA9915">
            <wp:extent cx="5975669" cy="2845613"/>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050"/>
                    <a:stretch/>
                  </pic:blipFill>
                  <pic:spPr bwMode="auto">
                    <a:xfrm>
                      <a:off x="0" y="0"/>
                      <a:ext cx="6039029" cy="287578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290077"/>
      <w:r w:rsidRPr="00687C7F">
        <w:lastRenderedPageBreak/>
        <w:t>4 Тестирование системы</w:t>
      </w:r>
      <w:bookmarkEnd w:id="48"/>
    </w:p>
    <w:p w14:paraId="4F4F95CB" w14:textId="394368BD" w:rsidR="00465A45" w:rsidRPr="00687C7F" w:rsidRDefault="0053205E" w:rsidP="00465A45">
      <w:pPr>
        <w:pStyle w:val="aa"/>
      </w:pPr>
      <w:r w:rsidRPr="00687C7F">
        <w:t xml:space="preserve">Тестовое приложение было представлено фокус-группе, состоящей из студентов ИРНИТУ, которые были </w:t>
      </w:r>
      <w:r w:rsidR="00A00789" w:rsidRPr="00687C7F">
        <w:t>получили сборку</w:t>
      </w:r>
      <w:r w:rsidRPr="00687C7F">
        <w:t xml:space="preserve"> для проведения тестирования и предоставления обратной связи. Целью этого тестирования было определение работы приложения на различных типах устройств и версиях операционной системы Android, а также оценка его функциональности, стабильности и удобства использования.</w:t>
      </w:r>
    </w:p>
    <w:p w14:paraId="3435499A" w14:textId="76F5E214" w:rsidR="005C7A82" w:rsidRPr="00687C7F" w:rsidRDefault="005C7A82" w:rsidP="00465A45">
      <w:pPr>
        <w:pStyle w:val="aa"/>
      </w:pPr>
      <w:r w:rsidRPr="00687C7F">
        <w:t xml:space="preserve">Участникам фокус-группы было предложено заполнить опрос, в котором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 стабильность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6B19D138" w:rsidR="00DC1602" w:rsidRPr="00687C7F" w:rsidRDefault="00DC1602" w:rsidP="00465A45">
      <w:pPr>
        <w:pStyle w:val="aa"/>
      </w:pPr>
      <w:r w:rsidRPr="00687C7F">
        <w:t>После сбора результатов опроса была проведена аналитика данных, позволяющая получить общую статистику и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0D8EB11E" w:rsidR="00087CFC" w:rsidRPr="00687C7F" w:rsidRDefault="00087CFC" w:rsidP="00FC6C64">
      <w:pPr>
        <w:pStyle w:val="aa"/>
        <w:numPr>
          <w:ilvl w:val="0"/>
          <w:numId w:val="44"/>
        </w:numPr>
        <w:ind w:left="0" w:firstLine="709"/>
      </w:pPr>
      <w:r w:rsidRPr="00687C7F">
        <w:lastRenderedPageBreak/>
        <w:t>Некоторые пользователи столкнулись с багами, ошибками или аварийным завершением работы приложения, но большинство отметило, что не сталкивалось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42969D7C">
            <wp:extent cx="5940425" cy="2499360"/>
            <wp:effectExtent l="19050" t="19050" r="22225" b="152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54807341" w:rsidR="005509B5" w:rsidRPr="00687C7F" w:rsidRDefault="005509B5" w:rsidP="00FC6C64">
      <w:pPr>
        <w:pStyle w:val="aa"/>
        <w:keepNext/>
        <w:numPr>
          <w:ilvl w:val="0"/>
          <w:numId w:val="44"/>
        </w:numPr>
        <w:ind w:left="0" w:firstLine="709"/>
      </w:pPr>
      <w:r w:rsidRPr="00687C7F">
        <w:t>Оценки интуитивности взаимодействия с графическим интерфейсом также имели разнообразие, но большинство пользователей оценило этот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3F1D79DC">
            <wp:extent cx="5940425" cy="2499360"/>
            <wp:effectExtent l="19050" t="19050" r="22225" b="152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lastRenderedPageBreak/>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290078"/>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290079"/>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85574">
            <w:pPr>
              <w:pStyle w:val="aa"/>
              <w:ind w:firstLine="0"/>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85574">
            <w:pPr>
              <w:pStyle w:val="aa"/>
              <w:ind w:firstLine="0"/>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85574">
            <w:pPr>
              <w:pStyle w:val="aa"/>
              <w:ind w:firstLine="0"/>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85574">
            <w:pPr>
              <w:pStyle w:val="aa"/>
              <w:ind w:firstLine="0"/>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85574">
            <w:pPr>
              <w:pStyle w:val="aa"/>
              <w:ind w:firstLine="0"/>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687C7F" w:rsidRDefault="00685574" w:rsidP="00685574">
            <w:pPr>
              <w:pStyle w:val="aa"/>
              <w:ind w:firstLine="0"/>
            </w:pPr>
            <w:r w:rsidRPr="00687C7F">
              <w:t>Итого</w:t>
            </w:r>
          </w:p>
        </w:tc>
        <w:tc>
          <w:tcPr>
            <w:tcW w:w="2833" w:type="dxa"/>
          </w:tcPr>
          <w:p w14:paraId="058C808E" w14:textId="3DC48471" w:rsidR="00685574" w:rsidRPr="00687C7F" w:rsidRDefault="003E5CF7" w:rsidP="00685574">
            <w:pPr>
              <w:pStyle w:val="aa"/>
              <w:ind w:firstLine="0"/>
              <w:jc w:val="center"/>
            </w:pPr>
            <w:r w:rsidRPr="00687C7F">
              <w:t>36</w:t>
            </w:r>
          </w:p>
        </w:tc>
        <w:tc>
          <w:tcPr>
            <w:tcW w:w="3115" w:type="dxa"/>
          </w:tcPr>
          <w:p w14:paraId="7A2C7C2F" w14:textId="77777777" w:rsidR="00685574" w:rsidRPr="00687C7F" w:rsidRDefault="00685574" w:rsidP="00685574">
            <w:pPr>
              <w:pStyle w:val="aa"/>
              <w:ind w:firstLine="0"/>
              <w:jc w:val="center"/>
            </w:pPr>
            <w:r w:rsidRPr="00687C7F">
              <w:t>100</w:t>
            </w:r>
          </w:p>
        </w:tc>
      </w:tr>
    </w:tbl>
    <w:p w14:paraId="30AC30DF" w14:textId="556D7467" w:rsidR="00685574" w:rsidRPr="00687C7F" w:rsidRDefault="00685574" w:rsidP="00316C9F">
      <w:pPr>
        <w:pStyle w:val="aa"/>
      </w:pPr>
    </w:p>
    <w:p w14:paraId="6317720D" w14:textId="60548F05" w:rsidR="00316C9F" w:rsidRPr="00687C7F" w:rsidRDefault="00316C9F" w:rsidP="00316C9F">
      <w:pPr>
        <w:pStyle w:val="aa"/>
      </w:pPr>
      <w:r w:rsidRPr="00687C7F">
        <w:t>Затраты при разработки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290080"/>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1F574F76"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 </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751CA52E"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равна</w:t>
      </w:r>
      <w:r w:rsidR="00D67CE9" w:rsidRPr="00687C7F">
        <w:t xml:space="preserve"> (</w:t>
      </w:r>
      <w:r w:rsidR="00567062" w:rsidRPr="00687C7F">
        <w:t>формула</w:t>
      </w:r>
      <w:r w:rsidR="00523745" w:rsidRPr="00687C7F">
        <w:t xml:space="preserve"> </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F70BF8">
        <w:tc>
          <w:tcPr>
            <w:tcW w:w="8642" w:type="dxa"/>
          </w:tcPr>
          <w:p w14:paraId="4E43214A" w14:textId="5C8E7F0D" w:rsidR="00ED0A04" w:rsidRPr="00687C7F" w:rsidRDefault="00CB4A7E"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687C7F" w:rsidRDefault="00ED0A04" w:rsidP="00167F1F">
            <w:pPr>
              <w:pStyle w:val="aa"/>
              <w:ind w:firstLine="0"/>
              <w:jc w:val="right"/>
            </w:pPr>
            <w:r w:rsidRPr="00687C7F">
              <w:t>(1)</w:t>
            </w:r>
          </w:p>
        </w:tc>
      </w:tr>
    </w:tbl>
    <w:p w14:paraId="2DD7EAAC" w14:textId="77777777" w:rsidR="00685574" w:rsidRPr="00687C7F" w:rsidRDefault="00685574" w:rsidP="00ED0A04">
      <w:pPr>
        <w:pStyle w:val="aa"/>
      </w:pPr>
    </w:p>
    <w:p w14:paraId="4F52839A" w14:textId="2FDFF270"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567062" w:rsidRPr="00687C7F">
        <w:t>формула</w:t>
      </w:r>
      <w:r w:rsidR="00567062" w:rsidRPr="00687C7F">
        <w:rPr>
          <w:rFonts w:eastAsiaTheme="minorEastAsia"/>
        </w:rPr>
        <w:t xml:space="preserve">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F70BF8">
        <w:tc>
          <w:tcPr>
            <w:tcW w:w="8642" w:type="dxa"/>
          </w:tcPr>
          <w:p w14:paraId="4ADEE2CF" w14:textId="38FA9DE3" w:rsidR="00601090" w:rsidRPr="00687C7F" w:rsidRDefault="00CB4A7E"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Pr="00687C7F" w:rsidRDefault="00601090" w:rsidP="00167F1F">
            <w:pPr>
              <w:pStyle w:val="aa"/>
              <w:ind w:firstLine="0"/>
              <w:jc w:val="right"/>
            </w:pPr>
            <w:r w:rsidRPr="00687C7F">
              <w:t>(2)</w:t>
            </w:r>
          </w:p>
        </w:tc>
      </w:tr>
    </w:tbl>
    <w:p w14:paraId="3DB4AFDF" w14:textId="3DC4A31F" w:rsidR="00685574" w:rsidRPr="00687C7F" w:rsidRDefault="00685574" w:rsidP="00601090">
      <w:pPr>
        <w:pStyle w:val="aa"/>
      </w:pPr>
    </w:p>
    <w:p w14:paraId="40614C2C" w14:textId="1CA02C3B"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3</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F70BF8">
        <w:tc>
          <w:tcPr>
            <w:tcW w:w="8642" w:type="dxa"/>
          </w:tcPr>
          <w:p w14:paraId="12083CA5" w14:textId="22E71D1B" w:rsidR="00167F1F" w:rsidRPr="00687C7F" w:rsidRDefault="00CB4A7E"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Pr="00687C7F" w:rsidRDefault="00167F1F" w:rsidP="00167F1F">
            <w:pPr>
              <w:pStyle w:val="aa"/>
              <w:ind w:firstLine="0"/>
              <w:jc w:val="right"/>
            </w:pPr>
            <w:r w:rsidRPr="00687C7F">
              <w:t>(3)</w:t>
            </w:r>
          </w:p>
        </w:tc>
      </w:tr>
    </w:tbl>
    <w:p w14:paraId="68AB9305" w14:textId="1F02CB5D" w:rsidR="00685574" w:rsidRPr="00687C7F" w:rsidRDefault="00685574" w:rsidP="00167F1F">
      <w:pPr>
        <w:pStyle w:val="aa"/>
      </w:pPr>
    </w:p>
    <w:p w14:paraId="010EB963" w14:textId="419ED303" w:rsidR="00685574" w:rsidRPr="00687C7F" w:rsidRDefault="00685574" w:rsidP="00573E02">
      <w:pPr>
        <w:pStyle w:val="aa"/>
      </w:pPr>
      <w:r w:rsidRPr="00687C7F">
        <w:t xml:space="preserve">Используя формулу </w:t>
      </w:r>
      <w:r w:rsidR="00DF5B5C" w:rsidRPr="00687C7F">
        <w:t>3</w:t>
      </w:r>
      <w:r w:rsidRPr="00687C7F">
        <w:t>, получаем</w:t>
      </w:r>
      <w:r w:rsidR="00567062" w:rsidRPr="00687C7F">
        <w:t xml:space="preserve"> (формула 4)</w:t>
      </w:r>
      <w:r w:rsidRPr="00687C7F">
        <w:t>:</w:t>
      </w:r>
    </w:p>
    <w:p w14:paraId="2CEACE2D" w14:textId="77777777" w:rsidR="00685574" w:rsidRPr="00687C7F" w:rsidRDefault="00685574" w:rsidP="00573E02">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rsidRPr="00687C7F" w14:paraId="496C453E" w14:textId="77777777" w:rsidTr="00F70BF8">
        <w:tc>
          <w:tcPr>
            <w:tcW w:w="8642" w:type="dxa"/>
          </w:tcPr>
          <w:p w14:paraId="462A8FBD" w14:textId="46AE6017" w:rsidR="00573E02" w:rsidRPr="00687C7F" w:rsidRDefault="00CB4A7E" w:rsidP="00573E02">
            <w:pPr>
              <w:ind w:left="720"/>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687C7F" w:rsidRDefault="00573E02" w:rsidP="00573E02">
            <w:pPr>
              <w:pStyle w:val="aa"/>
              <w:ind w:firstLine="0"/>
              <w:jc w:val="right"/>
            </w:pPr>
            <w:r w:rsidRPr="00687C7F">
              <w:t>(4)</w:t>
            </w:r>
          </w:p>
        </w:tc>
      </w:tr>
    </w:tbl>
    <w:p w14:paraId="29CF6924" w14:textId="77777777" w:rsidR="00685574" w:rsidRPr="00687C7F" w:rsidRDefault="00685574" w:rsidP="00573E02">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 xml:space="preserve">Сметная стоимость, </w:t>
            </w:r>
            <w:proofErr w:type="spellStart"/>
            <w:r w:rsidRPr="00687C7F">
              <w:rPr>
                <w:rFonts w:ascii="Times New Roman" w:hAnsi="Times New Roman" w:cs="Times New Roman"/>
                <w:b/>
                <w:sz w:val="28"/>
                <w:szCs w:val="28"/>
              </w:rPr>
              <w:t>руб</w:t>
            </w:r>
            <w:proofErr w:type="spellEnd"/>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proofErr w:type="spellStart"/>
            <w:r w:rsidR="00685574" w:rsidRPr="00687C7F">
              <w:rPr>
                <w:rFonts w:ascii="Times New Roman" w:hAnsi="Times New Roman" w:cs="Times New Roman"/>
                <w:sz w:val="28"/>
                <w:szCs w:val="28"/>
              </w:rPr>
              <w:t>руб</w:t>
            </w:r>
            <w:proofErr w:type="spellEnd"/>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0C176057"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41,4072</w:t>
            </w:r>
            <w:r w:rsidR="00685574" w:rsidRPr="00687C7F">
              <w:rPr>
                <w:rFonts w:ascii="Times New Roman" w:hAnsi="Times New Roman" w:cs="Times New Roman"/>
                <w:sz w:val="28"/>
                <w:szCs w:val="28"/>
              </w:rPr>
              <w:t xml:space="preserve"> </w:t>
            </w:r>
            <w:proofErr w:type="spellStart"/>
            <w:r w:rsidR="00685574" w:rsidRPr="00687C7F">
              <w:rPr>
                <w:rFonts w:ascii="Times New Roman" w:hAnsi="Times New Roman" w:cs="Times New Roman"/>
                <w:sz w:val="28"/>
                <w:szCs w:val="28"/>
              </w:rPr>
              <w:t>руб</w:t>
            </w:r>
            <w:proofErr w:type="spellEnd"/>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6722C3D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1031,4072</w:t>
            </w:r>
            <w:r w:rsidR="00685574" w:rsidRPr="00687C7F">
              <w:rPr>
                <w:rFonts w:ascii="Times New Roman" w:hAnsi="Times New Roman" w:cs="Times New Roman"/>
                <w:b/>
                <w:sz w:val="28"/>
                <w:szCs w:val="28"/>
              </w:rPr>
              <w:t xml:space="preserve"> </w:t>
            </w:r>
            <w:proofErr w:type="spellStart"/>
            <w:r w:rsidR="00685574" w:rsidRPr="00687C7F">
              <w:rPr>
                <w:rFonts w:ascii="Times New Roman" w:hAnsi="Times New Roman" w:cs="Times New Roman"/>
                <w:b/>
                <w:sz w:val="28"/>
                <w:szCs w:val="28"/>
              </w:rPr>
              <w:t>руб</w:t>
            </w:r>
            <w:proofErr w:type="spellEnd"/>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290081"/>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46EBBE55"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687C7F">
        <w:t xml:space="preserve">Данный процесс занимает в среднем до </w:t>
      </w:r>
      <w:r w:rsidR="00C444B5" w:rsidRPr="00687C7F">
        <w:t>5</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0F9FA4AE" w:rsidR="003D6BF5" w:rsidRPr="00687C7F" w:rsidRDefault="003D6BF5" w:rsidP="009356E1">
      <w:pPr>
        <w:pStyle w:val="aa"/>
      </w:pPr>
      <w:r w:rsidRPr="00687C7F">
        <w:lastRenderedPageBreak/>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p>
    <w:p w14:paraId="153ACD20" w14:textId="595116FF" w:rsidR="00685574" w:rsidRPr="00687C7F" w:rsidRDefault="008A14BF" w:rsidP="008A3BAF">
      <w:pPr>
        <w:pStyle w:val="aa"/>
      </w:pPr>
      <w:r w:rsidRPr="00687C7F">
        <w:t>В</w:t>
      </w:r>
      <w:r w:rsidR="00685574" w:rsidRPr="00687C7F">
        <w:t xml:space="preserve">ремя, затрачиваемое одним </w:t>
      </w:r>
      <w:r w:rsidR="008A3BAF" w:rsidRPr="00687C7F">
        <w:t>ответственным за мероприятие</w:t>
      </w:r>
      <w:r w:rsidR="00685574" w:rsidRPr="00687C7F">
        <w:t xml:space="preserve"> для </w:t>
      </w:r>
      <w:r w:rsidR="008A3BAF" w:rsidRPr="00687C7F">
        <w:t>подтверждения участников мероприятия</w:t>
      </w:r>
      <w:r w:rsidR="00685574" w:rsidRPr="00687C7F">
        <w:t xml:space="preserve"> (</w:t>
      </w:r>
      <w:r w:rsidR="00BC4E5A" w:rsidRPr="00687C7F">
        <w:t xml:space="preserve">формула </w:t>
      </w:r>
      <w:r w:rsidR="00B70E29" w:rsidRPr="00687C7F">
        <w:t>5</w:t>
      </w:r>
      <w:r w:rsidR="00685574" w:rsidRPr="00687C7F">
        <w:t>):</w:t>
      </w:r>
    </w:p>
    <w:p w14:paraId="0BDC0DFC" w14:textId="77777777" w:rsidR="00685574" w:rsidRPr="00687C7F"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rsidRPr="00687C7F" w14:paraId="1E6A47E2" w14:textId="77777777" w:rsidTr="00072D44">
        <w:tc>
          <w:tcPr>
            <w:tcW w:w="8641" w:type="dxa"/>
          </w:tcPr>
          <w:p w14:paraId="2C89E455" w14:textId="645C2766" w:rsidR="00A82054" w:rsidRPr="00687C7F" w:rsidRDefault="00CB4A7E"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Pr="00687C7F" w:rsidRDefault="00A82054" w:rsidP="00A82054">
            <w:pPr>
              <w:pStyle w:val="aa"/>
              <w:ind w:firstLine="0"/>
              <w:jc w:val="right"/>
            </w:pPr>
            <w:r w:rsidRPr="00687C7F">
              <w:t>(5)</w:t>
            </w:r>
          </w:p>
        </w:tc>
      </w:tr>
    </w:tbl>
    <w:p w14:paraId="716C535C" w14:textId="32783110" w:rsidR="00685574" w:rsidRPr="00687C7F" w:rsidRDefault="00685574" w:rsidP="00A82054">
      <w:pPr>
        <w:pStyle w:val="aa"/>
      </w:pPr>
    </w:p>
    <w:p w14:paraId="47FEF364" w14:textId="7F0A056E" w:rsidR="00240750" w:rsidRPr="00687C7F" w:rsidRDefault="00240750" w:rsidP="00A82054">
      <w:pPr>
        <w:pStyle w:val="aa"/>
      </w:pPr>
      <w:r w:rsidRPr="00687C7F">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w:t>
      </w:r>
      <w:r w:rsidR="00BC4E5A" w:rsidRPr="00687C7F">
        <w:t xml:space="preserve">формула </w:t>
      </w:r>
      <w:r w:rsidRPr="00687C7F">
        <w:t>6)</w:t>
      </w:r>
      <w:r w:rsidR="00C444B5" w:rsidRPr="00687C7F">
        <w:t>:</w:t>
      </w:r>
    </w:p>
    <w:p w14:paraId="148EBAF3" w14:textId="45FBE386" w:rsidR="00685574" w:rsidRPr="00687C7F"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rsidRPr="00687C7F" w14:paraId="576DC8BF" w14:textId="77777777" w:rsidTr="00072D44">
        <w:tc>
          <w:tcPr>
            <w:tcW w:w="8641" w:type="dxa"/>
          </w:tcPr>
          <w:p w14:paraId="1DA8296F" w14:textId="10025D01" w:rsidR="00C444B5" w:rsidRPr="00687C7F"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Pr="00687C7F" w:rsidRDefault="00C444B5" w:rsidP="00F92DB3">
            <w:pPr>
              <w:pStyle w:val="aa"/>
              <w:ind w:firstLine="0"/>
              <w:jc w:val="right"/>
            </w:pPr>
            <w:r w:rsidRPr="00687C7F">
              <w:t>(6)</w:t>
            </w:r>
          </w:p>
        </w:tc>
      </w:tr>
    </w:tbl>
    <w:p w14:paraId="6B54575B" w14:textId="7E1225BA" w:rsidR="00C444B5" w:rsidRPr="00687C7F" w:rsidRDefault="00C444B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2E9CEAAC" w:rsidR="00FC7083" w:rsidRPr="00687C7F" w:rsidRDefault="00FC7083" w:rsidP="00C444B5">
      <w:pPr>
        <w:pStyle w:val="aa"/>
      </w:pPr>
      <w:r w:rsidRPr="00687C7F">
        <w:t>В таком случае время, затрачиваемое тремя ответственными на подтверждение 30 студентов равно (</w:t>
      </w:r>
      <w:r w:rsidR="00BC4E5A" w:rsidRPr="00687C7F">
        <w:t xml:space="preserve">формула </w:t>
      </w:r>
      <w:r w:rsidRPr="00687C7F">
        <w:t>7):</w:t>
      </w:r>
    </w:p>
    <w:p w14:paraId="16FA960C" w14:textId="77777777" w:rsidR="00083FD8" w:rsidRPr="00687C7F"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rsidRPr="00687C7F" w14:paraId="2F102F05" w14:textId="77777777" w:rsidTr="00462AD4">
        <w:tc>
          <w:tcPr>
            <w:tcW w:w="8641" w:type="dxa"/>
          </w:tcPr>
          <w:p w14:paraId="40D01A3F" w14:textId="222986C9" w:rsidR="00E81850" w:rsidRPr="00687C7F"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Pr="00687C7F" w:rsidRDefault="00E81850" w:rsidP="00F92DB3">
            <w:pPr>
              <w:pStyle w:val="aa"/>
              <w:ind w:firstLine="0"/>
              <w:jc w:val="right"/>
            </w:pPr>
            <w:r w:rsidRPr="00687C7F">
              <w:t>(7)</w:t>
            </w:r>
          </w:p>
        </w:tc>
      </w:tr>
    </w:tbl>
    <w:p w14:paraId="77959709" w14:textId="77777777" w:rsidR="00E81850" w:rsidRPr="00687C7F" w:rsidRDefault="00E81850" w:rsidP="00C444B5">
      <w:pPr>
        <w:pStyle w:val="aa"/>
      </w:pPr>
    </w:p>
    <w:p w14:paraId="755D1CC3" w14:textId="078C2DAC" w:rsidR="00685574" w:rsidRPr="00687C7F" w:rsidRDefault="00685574" w:rsidP="004C3AA1">
      <w:pPr>
        <w:pStyle w:val="aa"/>
      </w:pPr>
      <w:r w:rsidRPr="00687C7F">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rsidRPr="00687C7F">
        <w:t xml:space="preserve">) от внедрения </w:t>
      </w:r>
      <w:r w:rsidR="004C3AA1" w:rsidRPr="00687C7F">
        <w:t>приложения равна (</w:t>
      </w:r>
      <w:r w:rsidR="00BC4E5A" w:rsidRPr="00687C7F">
        <w:t xml:space="preserve">формула </w:t>
      </w:r>
      <w:r w:rsidR="004C3AA1" w:rsidRPr="00687C7F">
        <w:t>8)</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462AD4">
        <w:tc>
          <w:tcPr>
            <w:tcW w:w="8641" w:type="dxa"/>
          </w:tcPr>
          <w:p w14:paraId="4211B76B" w14:textId="3939A9CD" w:rsidR="002921FA" w:rsidRPr="00687C7F" w:rsidRDefault="00CB4A7E"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Pr="00687C7F" w:rsidRDefault="002921FA" w:rsidP="00F92DB3">
            <w:pPr>
              <w:pStyle w:val="aa"/>
              <w:ind w:firstLine="0"/>
              <w:jc w:val="right"/>
            </w:pPr>
            <w:r w:rsidRPr="00687C7F">
              <w:t>(8)</w:t>
            </w:r>
          </w:p>
        </w:tc>
      </w:tr>
    </w:tbl>
    <w:p w14:paraId="10256C9D" w14:textId="77777777" w:rsidR="00685574" w:rsidRPr="00687C7F" w:rsidRDefault="00685574" w:rsidP="002921FA">
      <w:pPr>
        <w:pStyle w:val="aa"/>
      </w:pP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290082"/>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687C7F">
        <w:t>ИрНИТУ</w:t>
      </w:r>
      <w:proofErr w:type="spellEnd"/>
      <w:r w:rsidRPr="00687C7F">
        <w:t>.</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290083"/>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290084"/>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566981AF" w14:textId="77777777" w:rsidR="00256581" w:rsidRPr="00687C7F" w:rsidRDefault="00256581" w:rsidP="00256581">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054D1" w:rsidRPr="00687C7F" w14:paraId="100B23AF" w14:textId="77777777" w:rsidTr="00946F3C">
        <w:tc>
          <w:tcPr>
            <w:tcW w:w="3640" w:type="dxa"/>
            <w:vAlign w:val="center"/>
          </w:tcPr>
          <w:p w14:paraId="3B227A77" w14:textId="6720AEF4" w:rsidR="001054D1" w:rsidRPr="00687C7F" w:rsidRDefault="001054D1" w:rsidP="001054D1">
            <w:pPr>
              <w:pStyle w:val="aa"/>
              <w:ind w:firstLine="0"/>
              <w:jc w:val="center"/>
              <w:rPr>
                <w:rFonts w:cs="Times New Roman"/>
              </w:rPr>
            </w:pPr>
            <w:r w:rsidRPr="00687C7F">
              <w:rPr>
                <w:rFonts w:eastAsia="Times New Roman" w:cs="Times New Roman"/>
                <w:b/>
                <w:bCs/>
                <w:szCs w:val="28"/>
              </w:rPr>
              <w:t>Опасные и вредные факторы</w:t>
            </w:r>
          </w:p>
        </w:tc>
        <w:tc>
          <w:tcPr>
            <w:tcW w:w="2876" w:type="dxa"/>
            <w:vAlign w:val="center"/>
          </w:tcPr>
          <w:p w14:paraId="34C107F7" w14:textId="2A02C22F" w:rsidR="001054D1" w:rsidRPr="00687C7F" w:rsidRDefault="001054D1" w:rsidP="001054D1">
            <w:pPr>
              <w:pStyle w:val="aa"/>
              <w:ind w:firstLine="0"/>
              <w:jc w:val="center"/>
              <w:rPr>
                <w:rFonts w:cs="Times New Roman"/>
              </w:rPr>
            </w:pPr>
            <w:r w:rsidRPr="00687C7F">
              <w:rPr>
                <w:rFonts w:cs="Times New Roman"/>
                <w:b/>
                <w:bCs/>
                <w:szCs w:val="28"/>
              </w:rPr>
              <w:t>Источники опасных и вредных факторов</w:t>
            </w:r>
          </w:p>
        </w:tc>
        <w:tc>
          <w:tcPr>
            <w:tcW w:w="4404" w:type="dxa"/>
            <w:vAlign w:val="center"/>
          </w:tcPr>
          <w:p w14:paraId="6C5B554F" w14:textId="46E043F0" w:rsidR="001054D1" w:rsidRPr="00687C7F" w:rsidRDefault="001054D1" w:rsidP="001054D1">
            <w:pPr>
              <w:pStyle w:val="aa"/>
              <w:ind w:firstLine="0"/>
              <w:jc w:val="center"/>
              <w:rPr>
                <w:rFonts w:cs="Times New Roman"/>
              </w:rPr>
            </w:pPr>
            <w:r w:rsidRPr="00687C7F">
              <w:rPr>
                <w:rFonts w:eastAsia="Times New Roman" w:cs="Times New Roman"/>
                <w:b/>
                <w:bCs/>
                <w:szCs w:val="28"/>
              </w:rPr>
              <w:t>Нормируемые параметры</w:t>
            </w:r>
          </w:p>
        </w:tc>
        <w:tc>
          <w:tcPr>
            <w:tcW w:w="3640" w:type="dxa"/>
            <w:vAlign w:val="center"/>
          </w:tcPr>
          <w:p w14:paraId="06E4BBF4" w14:textId="4270C0DB" w:rsidR="001054D1" w:rsidRPr="00687C7F" w:rsidRDefault="001054D1" w:rsidP="001054D1">
            <w:pPr>
              <w:pStyle w:val="aa"/>
              <w:ind w:firstLine="0"/>
              <w:jc w:val="center"/>
              <w:rPr>
                <w:rFonts w:cs="Times New Roman"/>
              </w:rPr>
            </w:pPr>
            <w:r w:rsidRPr="00687C7F">
              <w:rPr>
                <w:rFonts w:eastAsia="Times New Roman" w:cs="Times New Roman"/>
                <w:b/>
                <w:bCs/>
                <w:szCs w:val="28"/>
              </w:rPr>
              <w:t>Основные средства защиты</w:t>
            </w:r>
          </w:p>
        </w:tc>
      </w:tr>
      <w:tr w:rsidR="00B769A4" w:rsidRPr="00687C7F" w14:paraId="35AACAF6" w14:textId="77777777" w:rsidTr="00946F3C">
        <w:tc>
          <w:tcPr>
            <w:tcW w:w="3640" w:type="dxa"/>
            <w:vAlign w:val="center"/>
          </w:tcPr>
          <w:p w14:paraId="593AB931" w14:textId="74390E1D"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1</w:t>
            </w:r>
          </w:p>
        </w:tc>
        <w:tc>
          <w:tcPr>
            <w:tcW w:w="2876" w:type="dxa"/>
            <w:vAlign w:val="center"/>
          </w:tcPr>
          <w:p w14:paraId="3CDF600C" w14:textId="4BDF6B11" w:rsidR="00B769A4" w:rsidRPr="00687C7F" w:rsidRDefault="00B769A4" w:rsidP="001054D1">
            <w:pPr>
              <w:pStyle w:val="aa"/>
              <w:ind w:firstLine="0"/>
              <w:jc w:val="center"/>
              <w:rPr>
                <w:rFonts w:cs="Times New Roman"/>
                <w:szCs w:val="28"/>
              </w:rPr>
            </w:pPr>
            <w:r w:rsidRPr="00687C7F">
              <w:rPr>
                <w:rFonts w:cs="Times New Roman"/>
                <w:szCs w:val="28"/>
              </w:rPr>
              <w:t>2</w:t>
            </w:r>
          </w:p>
        </w:tc>
        <w:tc>
          <w:tcPr>
            <w:tcW w:w="4404" w:type="dxa"/>
            <w:vAlign w:val="center"/>
          </w:tcPr>
          <w:p w14:paraId="60747EA1" w14:textId="551B40D1"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3</w:t>
            </w:r>
          </w:p>
        </w:tc>
        <w:tc>
          <w:tcPr>
            <w:tcW w:w="3640" w:type="dxa"/>
            <w:vAlign w:val="center"/>
          </w:tcPr>
          <w:p w14:paraId="702AD142" w14:textId="1192835F"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4</w:t>
            </w:r>
          </w:p>
        </w:tc>
      </w:tr>
      <w:tr w:rsidR="00946F3C" w:rsidRPr="00687C7F" w14:paraId="0B5E790E" w14:textId="77777777" w:rsidTr="00730CDF">
        <w:tc>
          <w:tcPr>
            <w:tcW w:w="14560" w:type="dxa"/>
            <w:gridSpan w:val="4"/>
          </w:tcPr>
          <w:p w14:paraId="285CCE2E" w14:textId="671BCB10" w:rsidR="00946F3C" w:rsidRPr="00687C7F" w:rsidRDefault="00946F3C" w:rsidP="00946F3C">
            <w:pPr>
              <w:pStyle w:val="aa"/>
              <w:ind w:firstLine="0"/>
              <w:jc w:val="center"/>
              <w:rPr>
                <w:rFonts w:cs="Times New Roman"/>
              </w:rPr>
            </w:pPr>
            <w:r w:rsidRPr="00687C7F">
              <w:rPr>
                <w:rFonts w:eastAsia="Times New Roman" w:cs="Times New Roman"/>
                <w:szCs w:val="28"/>
              </w:rPr>
              <w:t>Вредные факторы</w:t>
            </w:r>
          </w:p>
        </w:tc>
      </w:tr>
      <w:tr w:rsidR="00946F3C" w:rsidRPr="00687C7F" w14:paraId="533F1CE0" w14:textId="77777777" w:rsidTr="00946F3C">
        <w:tc>
          <w:tcPr>
            <w:tcW w:w="3640" w:type="dxa"/>
          </w:tcPr>
          <w:p w14:paraId="4256C65B" w14:textId="53194154" w:rsidR="00946F3C" w:rsidRPr="00687C7F" w:rsidRDefault="00946F3C" w:rsidP="00946F3C">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освещенность</w:t>
            </w:r>
          </w:p>
        </w:tc>
        <w:tc>
          <w:tcPr>
            <w:tcW w:w="2876" w:type="dxa"/>
          </w:tcPr>
          <w:p w14:paraId="16047AB6" w14:textId="3CCEC25E" w:rsidR="00946F3C" w:rsidRPr="00687C7F" w:rsidRDefault="00946F3C" w:rsidP="00946F3C">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тельные приборы, за</w:t>
            </w:r>
            <w:r w:rsidRPr="00687C7F">
              <w:rPr>
                <w:rFonts w:cs="Times New Roman"/>
                <w:szCs w:val="28"/>
              </w:rPr>
              <w:softHyphen/>
              <w:t>грязненность окон</w:t>
            </w:r>
          </w:p>
        </w:tc>
        <w:tc>
          <w:tcPr>
            <w:tcW w:w="4404" w:type="dxa"/>
          </w:tcPr>
          <w:p w14:paraId="44E44FF0" w14:textId="54C18481" w:rsidR="00946F3C" w:rsidRPr="00687C7F" w:rsidRDefault="00946F3C" w:rsidP="00861656">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21</w:t>
            </w:r>
            <w:r w:rsidRPr="00687C7F">
              <w:rPr>
                <w:rFonts w:ascii="Times New Roman" w:hAnsi="Times New Roman" w:cs="Times New Roman"/>
                <w:noProof/>
                <w:sz w:val="28"/>
                <w:szCs w:val="28"/>
              </w:rPr>
              <w:t>]</w:t>
            </w:r>
            <w:r w:rsidR="00861656" w:rsidRPr="00687C7F">
              <w:rPr>
                <w:rFonts w:ascii="Times New Roman" w:hAnsi="Times New Roman" w:cs="Times New Roman"/>
                <w:noProof/>
                <w:sz w:val="28"/>
                <w:szCs w:val="28"/>
              </w:rPr>
              <w:t xml:space="preserve">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22</w:t>
            </w:r>
            <w:r w:rsidRPr="00687C7F">
              <w:rPr>
                <w:rFonts w:ascii="Times New Roman" w:hAnsi="Times New Roman" w:cs="Times New Roman"/>
                <w:noProof/>
                <w:sz w:val="28"/>
                <w:szCs w:val="28"/>
              </w:rPr>
              <w:t>]</w:t>
            </w:r>
          </w:p>
        </w:tc>
        <w:tc>
          <w:tcPr>
            <w:tcW w:w="3640" w:type="dxa"/>
          </w:tcPr>
          <w:p w14:paraId="05DB9065" w14:textId="41E7332D" w:rsidR="00946F3C" w:rsidRPr="00687C7F" w:rsidRDefault="00946F3C" w:rsidP="00946F3C">
            <w:pPr>
              <w:pStyle w:val="aa"/>
              <w:ind w:firstLine="0"/>
              <w:rPr>
                <w:rFonts w:cs="Times New Roman"/>
              </w:rPr>
            </w:pPr>
            <w:r w:rsidRPr="00687C7F">
              <w:rPr>
                <w:rFonts w:cs="Times New Roman"/>
                <w:szCs w:val="28"/>
              </w:rPr>
              <w:t>Заменить осветительные приборы и очистить окна от загрязнений</w:t>
            </w:r>
          </w:p>
        </w:tc>
      </w:tr>
      <w:tr w:rsidR="00946F3C" w:rsidRPr="00687C7F" w14:paraId="198B766B" w14:textId="77777777" w:rsidTr="00946F3C">
        <w:tc>
          <w:tcPr>
            <w:tcW w:w="3640" w:type="dxa"/>
          </w:tcPr>
          <w:p w14:paraId="3743A155" w14:textId="6671E720" w:rsidR="00946F3C" w:rsidRPr="00687C7F" w:rsidRDefault="00946F3C" w:rsidP="00946F3C">
            <w:pPr>
              <w:pStyle w:val="aa"/>
              <w:ind w:firstLine="0"/>
              <w:rPr>
                <w:rFonts w:cs="Times New Roman"/>
              </w:rPr>
            </w:pPr>
            <w:r w:rsidRPr="00687C7F">
              <w:rPr>
                <w:rFonts w:cs="Times New Roman"/>
                <w:color w:val="000000"/>
                <w:szCs w:val="28"/>
              </w:rPr>
              <w:t>Повышенный уровень ин</w:t>
            </w:r>
            <w:r w:rsidRPr="00687C7F">
              <w:rPr>
                <w:rFonts w:cs="Times New Roman"/>
                <w:color w:val="000000"/>
                <w:szCs w:val="28"/>
              </w:rPr>
              <w:softHyphen/>
              <w:t>тенсивности звука</w:t>
            </w:r>
          </w:p>
        </w:tc>
        <w:tc>
          <w:tcPr>
            <w:tcW w:w="2876" w:type="dxa"/>
          </w:tcPr>
          <w:p w14:paraId="3890F932" w14:textId="2E85191B" w:rsidR="00946F3C" w:rsidRPr="00687C7F" w:rsidRDefault="00946F3C" w:rsidP="00946F3C">
            <w:pPr>
              <w:pStyle w:val="aa"/>
              <w:ind w:firstLine="0"/>
              <w:rPr>
                <w:rFonts w:cs="Times New Roman"/>
              </w:rPr>
            </w:pPr>
            <w:r w:rsidRPr="00687C7F">
              <w:rPr>
                <w:rFonts w:cs="Times New Roman"/>
                <w:szCs w:val="28"/>
              </w:rPr>
              <w:t>Кулер, оргтехника, электромагнитный шум. Внешний шум L&gt;80-120 дБ</w:t>
            </w:r>
          </w:p>
        </w:tc>
        <w:tc>
          <w:tcPr>
            <w:tcW w:w="4404" w:type="dxa"/>
          </w:tcPr>
          <w:p w14:paraId="2CB4B94C" w14:textId="3DF12B7E" w:rsidR="00946F3C" w:rsidRPr="00687C7F" w:rsidRDefault="00946F3C" w:rsidP="00946F3C">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2C35730D" w14:textId="7B224050" w:rsidR="00946F3C" w:rsidRPr="00687C7F" w:rsidRDefault="00946F3C" w:rsidP="00946F3C">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946F3C" w:rsidRPr="00687C7F" w14:paraId="5C6DA6B6" w14:textId="77777777" w:rsidTr="00946F3C">
        <w:tc>
          <w:tcPr>
            <w:tcW w:w="3640" w:type="dxa"/>
          </w:tcPr>
          <w:p w14:paraId="164A9F4C" w14:textId="1BCBF35D" w:rsidR="00946F3C" w:rsidRPr="00687C7F" w:rsidRDefault="00946F3C" w:rsidP="00861656">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интенсивность электро</w:t>
            </w:r>
            <w:r w:rsidRPr="00687C7F">
              <w:rPr>
                <w:color w:val="000000"/>
                <w:sz w:val="28"/>
                <w:szCs w:val="28"/>
              </w:rPr>
              <w:softHyphen/>
              <w:t>магнитного излучения</w:t>
            </w:r>
          </w:p>
        </w:tc>
        <w:tc>
          <w:tcPr>
            <w:tcW w:w="2876" w:type="dxa"/>
          </w:tcPr>
          <w:p w14:paraId="47CDD178" w14:textId="13D96958" w:rsidR="00946F3C" w:rsidRPr="00687C7F" w:rsidRDefault="00946F3C" w:rsidP="00946F3C">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404" w:type="dxa"/>
          </w:tcPr>
          <w:p w14:paraId="4B8C14D2" w14:textId="364FAD76"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В диапазоне 5Гц – 2кГц: E=25, В/м</w:t>
            </w:r>
            <w:r w:rsidR="00350EFA" w:rsidRPr="00687C7F">
              <w:rPr>
                <w:rFonts w:ascii="Times New Roman" w:hAnsi="Times New Roman" w:cs="Times New Roman"/>
                <w:sz w:val="28"/>
                <w:szCs w:val="28"/>
              </w:rPr>
              <w:t>.</w:t>
            </w:r>
            <w:r w:rsidRPr="00687C7F">
              <w:rPr>
                <w:rFonts w:ascii="Times New Roman" w:hAnsi="Times New Roman" w:cs="Times New Roman"/>
                <w:sz w:val="28"/>
                <w:szCs w:val="28"/>
              </w:rPr>
              <w:t xml:space="preserve"> В=250нТл, Н= 2,5 В/м </w:t>
            </w:r>
          </w:p>
          <w:p w14:paraId="3DE9BE89" w14:textId="0F385681" w:rsidR="00946F3C" w:rsidRPr="00687C7F" w:rsidRDefault="00946F3C" w:rsidP="00946F3C">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4B3F74B8" w14:textId="2356E07F" w:rsidR="00946F3C" w:rsidRPr="00687C7F" w:rsidRDefault="00946F3C" w:rsidP="00946F3C">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946F3C" w:rsidRPr="00687C7F" w14:paraId="3EB4AB8D" w14:textId="77777777" w:rsidTr="00946F3C">
        <w:tc>
          <w:tcPr>
            <w:tcW w:w="3640" w:type="dxa"/>
          </w:tcPr>
          <w:p w14:paraId="1C0C5F28" w14:textId="2C304C2F" w:rsidR="00946F3C" w:rsidRPr="00687C7F" w:rsidRDefault="00946F3C" w:rsidP="00946F3C">
            <w:pPr>
              <w:pStyle w:val="af5"/>
              <w:spacing w:before="0" w:beforeAutospacing="0" w:after="0" w:afterAutospacing="0"/>
              <w:rPr>
                <w:color w:val="000000"/>
                <w:sz w:val="28"/>
                <w:szCs w:val="28"/>
              </w:rPr>
            </w:pPr>
            <w:r w:rsidRPr="00687C7F">
              <w:rPr>
                <w:color w:val="000000"/>
                <w:sz w:val="28"/>
                <w:szCs w:val="28"/>
              </w:rPr>
              <w:t>Отклонение</w:t>
            </w:r>
            <w:r w:rsidR="003756B6" w:rsidRPr="00687C7F">
              <w:rPr>
                <w:color w:val="000000"/>
                <w:sz w:val="28"/>
                <w:szCs w:val="28"/>
              </w:rPr>
              <w:t xml:space="preserve"> </w:t>
            </w:r>
            <w:r w:rsidRPr="00687C7F">
              <w:rPr>
                <w:color w:val="000000"/>
                <w:sz w:val="28"/>
                <w:szCs w:val="28"/>
              </w:rPr>
              <w:t>параметра</w:t>
            </w:r>
            <w:r w:rsidR="003756B6" w:rsidRPr="00687C7F">
              <w:rPr>
                <w:color w:val="000000"/>
                <w:sz w:val="28"/>
                <w:szCs w:val="28"/>
              </w:rPr>
              <w:t xml:space="preserve"> </w:t>
            </w:r>
            <w:r w:rsidRPr="00687C7F">
              <w:rPr>
                <w:color w:val="000000"/>
                <w:sz w:val="28"/>
                <w:szCs w:val="28"/>
              </w:rPr>
              <w:t>мик</w:t>
            </w:r>
            <w:r w:rsidR="00B769A4" w:rsidRPr="00687C7F">
              <w:rPr>
                <w:color w:val="000000"/>
                <w:sz w:val="28"/>
                <w:szCs w:val="28"/>
              </w:rPr>
              <w:softHyphen/>
            </w:r>
            <w:r w:rsidRPr="00687C7F">
              <w:rPr>
                <w:color w:val="000000"/>
                <w:sz w:val="28"/>
                <w:szCs w:val="28"/>
              </w:rPr>
              <w:t>роклимата</w:t>
            </w:r>
            <w:r w:rsidR="003756B6" w:rsidRPr="00687C7F">
              <w:rPr>
                <w:color w:val="000000"/>
                <w:sz w:val="28"/>
                <w:szCs w:val="28"/>
              </w:rPr>
              <w:t xml:space="preserve"> </w:t>
            </w:r>
            <w:r w:rsidRPr="00687C7F">
              <w:rPr>
                <w:color w:val="000000"/>
                <w:sz w:val="28"/>
                <w:szCs w:val="28"/>
              </w:rPr>
              <w:t>от нормируемых значений</w:t>
            </w:r>
          </w:p>
          <w:p w14:paraId="75A17539" w14:textId="77777777" w:rsidR="00946F3C" w:rsidRPr="00687C7F" w:rsidRDefault="00946F3C" w:rsidP="00946F3C">
            <w:pPr>
              <w:pStyle w:val="aa"/>
              <w:ind w:firstLine="0"/>
              <w:rPr>
                <w:rFonts w:cs="Times New Roman"/>
              </w:rPr>
            </w:pPr>
          </w:p>
        </w:tc>
        <w:tc>
          <w:tcPr>
            <w:tcW w:w="2876" w:type="dxa"/>
          </w:tcPr>
          <w:p w14:paraId="4E1AF521" w14:textId="0A1839C7" w:rsidR="00946F3C" w:rsidRPr="00687C7F" w:rsidRDefault="00946F3C" w:rsidP="00946F3C">
            <w:pPr>
              <w:pStyle w:val="aa"/>
              <w:ind w:firstLine="0"/>
              <w:rPr>
                <w:rFonts w:cs="Times New Roman"/>
              </w:rPr>
            </w:pPr>
            <w:r w:rsidRPr="00687C7F">
              <w:rPr>
                <w:rFonts w:cs="Times New Roman"/>
                <w:szCs w:val="28"/>
              </w:rPr>
              <w:t>Отсутствие вентиля</w:t>
            </w:r>
            <w:r w:rsidR="00B769A4" w:rsidRPr="00687C7F">
              <w:rPr>
                <w:rFonts w:cs="Times New Roman"/>
                <w:szCs w:val="28"/>
              </w:rPr>
              <w:softHyphen/>
            </w:r>
            <w:r w:rsidRPr="00687C7F">
              <w:rPr>
                <w:rFonts w:cs="Times New Roman"/>
                <w:szCs w:val="28"/>
              </w:rPr>
              <w:t>ции, систем кондици</w:t>
            </w:r>
            <w:r w:rsidR="00B769A4" w:rsidRPr="00687C7F">
              <w:rPr>
                <w:rFonts w:cs="Times New Roman"/>
                <w:szCs w:val="28"/>
              </w:rPr>
              <w:softHyphen/>
            </w:r>
            <w:r w:rsidRPr="00687C7F">
              <w:rPr>
                <w:rFonts w:cs="Times New Roman"/>
                <w:szCs w:val="28"/>
              </w:rPr>
              <w:t>онирования, наличие щелей в окнах, неис</w:t>
            </w:r>
            <w:r w:rsidR="00B769A4" w:rsidRPr="00687C7F">
              <w:rPr>
                <w:rFonts w:cs="Times New Roman"/>
                <w:szCs w:val="28"/>
              </w:rPr>
              <w:softHyphen/>
            </w:r>
            <w:r w:rsidRPr="00687C7F">
              <w:rPr>
                <w:rFonts w:cs="Times New Roman"/>
                <w:szCs w:val="28"/>
              </w:rPr>
              <w:t>правность отопления</w:t>
            </w:r>
          </w:p>
        </w:tc>
        <w:tc>
          <w:tcPr>
            <w:tcW w:w="4404" w:type="dxa"/>
          </w:tcPr>
          <w:p w14:paraId="425F2567" w14:textId="3E5BA98C"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7B3AE2B4" w14:textId="24245617" w:rsidR="00946F3C" w:rsidRPr="00687C7F" w:rsidRDefault="00946F3C" w:rsidP="003756B6">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=0,1 м/с</w:t>
            </w:r>
            <w:r w:rsidR="003756B6" w:rsidRPr="00687C7F">
              <w:rPr>
                <w:rFonts w:ascii="Times New Roman" w:hAnsi="Times New Roman" w:cs="Times New Roman"/>
                <w:sz w:val="28"/>
                <w:szCs w:val="28"/>
              </w:rPr>
              <w:t>,</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=22−24℃</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𝜑</w:t>
            </w:r>
            <w:r w:rsidRPr="00687C7F">
              <w:rPr>
                <w:rFonts w:ascii="Times New Roman" w:hAnsi="Times New Roman" w:cs="Times New Roman"/>
                <w:sz w:val="28"/>
                <w:szCs w:val="28"/>
              </w:rPr>
              <w:t>=60−40%</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00861656" w:rsidRPr="00687C7F">
              <w:rPr>
                <w:rFonts w:ascii="Times New Roman" w:hAnsi="Times New Roman" w:cs="Times New Roman"/>
                <w:sz w:val="28"/>
                <w:szCs w:val="28"/>
              </w:rPr>
              <w:t xml:space="preserve">, </w:t>
            </w:r>
            <w:r w:rsidRPr="00687C7F">
              <w:rPr>
                <w:rFonts w:ascii="Times New Roman" w:hAnsi="Times New Roman" w:cs="Times New Roman"/>
                <w:sz w:val="28"/>
                <w:szCs w:val="28"/>
              </w:rPr>
              <w:t>поверхно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стей = 21-25℃.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40" w:type="dxa"/>
          </w:tcPr>
          <w:p w14:paraId="34A5EA1D" w14:textId="2C967F42"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неров, вентиляторов </w:t>
            </w:r>
          </w:p>
          <w:p w14:paraId="1D180CED" w14:textId="77777777" w:rsidR="00946F3C" w:rsidRPr="00687C7F" w:rsidRDefault="00946F3C" w:rsidP="00946F3C">
            <w:pPr>
              <w:pStyle w:val="aa"/>
              <w:ind w:firstLine="0"/>
              <w:rPr>
                <w:rFonts w:cs="Times New Roman"/>
              </w:rPr>
            </w:pPr>
          </w:p>
        </w:tc>
      </w:tr>
      <w:tr w:rsidR="00946F3C" w:rsidRPr="00687C7F" w14:paraId="27A62A28" w14:textId="77777777" w:rsidTr="00946F3C">
        <w:tc>
          <w:tcPr>
            <w:tcW w:w="3640" w:type="dxa"/>
          </w:tcPr>
          <w:p w14:paraId="342616B1" w14:textId="7A440049" w:rsidR="00946F3C" w:rsidRPr="00687C7F" w:rsidRDefault="00946F3C" w:rsidP="00861656">
            <w:pPr>
              <w:pStyle w:val="af5"/>
              <w:spacing w:before="0" w:beforeAutospacing="0" w:after="0" w:afterAutospacing="0"/>
              <w:rPr>
                <w:color w:val="000000"/>
                <w:sz w:val="28"/>
                <w:szCs w:val="28"/>
              </w:rPr>
            </w:pPr>
            <w:r w:rsidRPr="00687C7F">
              <w:rPr>
                <w:color w:val="000000"/>
                <w:sz w:val="28"/>
                <w:szCs w:val="28"/>
              </w:rPr>
              <w:t>Повышенный показатель напряженности трудового процесса</w:t>
            </w:r>
          </w:p>
        </w:tc>
        <w:tc>
          <w:tcPr>
            <w:tcW w:w="2876" w:type="dxa"/>
          </w:tcPr>
          <w:p w14:paraId="34414F4E" w14:textId="7ED0B668" w:rsidR="00946F3C" w:rsidRPr="00687C7F" w:rsidRDefault="00946F3C" w:rsidP="00946F3C">
            <w:pPr>
              <w:pStyle w:val="aa"/>
              <w:ind w:firstLine="0"/>
              <w:rPr>
                <w:rFonts w:cs="Times New Roman"/>
              </w:rPr>
            </w:pPr>
            <w:r w:rsidRPr="00687C7F">
              <w:rPr>
                <w:rFonts w:cs="Times New Roman"/>
                <w:szCs w:val="28"/>
              </w:rPr>
              <w:t>Плотность сигналов (световых, звуковых) и сообщений в сред</w:t>
            </w:r>
            <w:r w:rsidR="00B769A4" w:rsidRPr="00687C7F">
              <w:rPr>
                <w:rFonts w:cs="Times New Roman"/>
                <w:szCs w:val="28"/>
              </w:rPr>
              <w:softHyphen/>
            </w:r>
            <w:r w:rsidRPr="00687C7F">
              <w:rPr>
                <w:rFonts w:cs="Times New Roman"/>
                <w:szCs w:val="28"/>
              </w:rPr>
              <w:t>нем за 1 час работы</w:t>
            </w:r>
          </w:p>
        </w:tc>
        <w:tc>
          <w:tcPr>
            <w:tcW w:w="4404" w:type="dxa"/>
          </w:tcPr>
          <w:p w14:paraId="5DADD0E4" w14:textId="77777777"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488C365B" w14:textId="5442475D" w:rsidR="00946F3C" w:rsidRPr="00687C7F" w:rsidRDefault="00946F3C"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00C42954" w:rsidRPr="00687C7F">
              <w:rPr>
                <w:rFonts w:cs="Times New Roman"/>
                <w:szCs w:val="28"/>
                <w:lang w:val="en-US"/>
              </w:rPr>
              <w:t>19</w:t>
            </w:r>
            <w:r w:rsidRPr="00687C7F">
              <w:rPr>
                <w:rFonts w:cs="Times New Roman"/>
                <w:szCs w:val="28"/>
                <w:lang w:val="en-US"/>
              </w:rPr>
              <w:t>]</w:t>
            </w:r>
          </w:p>
        </w:tc>
        <w:tc>
          <w:tcPr>
            <w:tcW w:w="3640" w:type="dxa"/>
          </w:tcPr>
          <w:p w14:paraId="460E24CA" w14:textId="6899E8AC" w:rsidR="00946F3C" w:rsidRPr="00687C7F" w:rsidRDefault="00946F3C" w:rsidP="00946F3C">
            <w:pPr>
              <w:pStyle w:val="aa"/>
              <w:ind w:firstLine="0"/>
              <w:rPr>
                <w:rFonts w:cs="Times New Roman"/>
              </w:rPr>
            </w:pPr>
            <w:r w:rsidRPr="00687C7F">
              <w:rPr>
                <w:rFonts w:cs="Times New Roman"/>
                <w:szCs w:val="28"/>
              </w:rPr>
              <w:t>Использовать средства ин</w:t>
            </w:r>
            <w:r w:rsidR="00B769A4" w:rsidRPr="00687C7F">
              <w:rPr>
                <w:rFonts w:cs="Times New Roman"/>
                <w:szCs w:val="28"/>
              </w:rPr>
              <w:softHyphen/>
            </w:r>
            <w:r w:rsidRPr="00687C7F">
              <w:rPr>
                <w:rFonts w:cs="Times New Roman"/>
                <w:szCs w:val="28"/>
              </w:rPr>
              <w:t>дивидуальной защиты: спе</w:t>
            </w:r>
            <w:r w:rsidR="00B769A4" w:rsidRPr="00687C7F">
              <w:rPr>
                <w:rFonts w:cs="Times New Roman"/>
                <w:szCs w:val="28"/>
              </w:rPr>
              <w:softHyphen/>
            </w:r>
            <w:r w:rsidRPr="00687C7F">
              <w:rPr>
                <w:rFonts w:cs="Times New Roman"/>
                <w:szCs w:val="28"/>
              </w:rPr>
              <w:t>циальные очки для работы за компьютером</w:t>
            </w:r>
          </w:p>
        </w:tc>
      </w:tr>
    </w:tbl>
    <w:p w14:paraId="6C1F0966" w14:textId="77777777" w:rsidR="005908D6" w:rsidRPr="00687C7F" w:rsidRDefault="005908D6">
      <w:r w:rsidRPr="00687C7F">
        <w:br w:type="page"/>
      </w:r>
    </w:p>
    <w:p w14:paraId="7DB88E2E" w14:textId="77777777" w:rsidR="005908D6" w:rsidRPr="00687C7F" w:rsidRDefault="005908D6" w:rsidP="005908D6">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5908D6" w:rsidRPr="00687C7F" w14:paraId="624F37B3" w14:textId="77777777" w:rsidTr="00946F3C">
        <w:tc>
          <w:tcPr>
            <w:tcW w:w="3640" w:type="dxa"/>
          </w:tcPr>
          <w:p w14:paraId="3FDA367C" w14:textId="1418C3D1" w:rsidR="005908D6" w:rsidRPr="00687C7F" w:rsidRDefault="005908D6" w:rsidP="005908D6">
            <w:pPr>
              <w:pStyle w:val="aa"/>
              <w:ind w:firstLine="0"/>
              <w:jc w:val="center"/>
              <w:rPr>
                <w:rFonts w:cs="Times New Roman"/>
                <w:color w:val="000000"/>
                <w:szCs w:val="28"/>
              </w:rPr>
            </w:pPr>
            <w:r w:rsidRPr="00687C7F">
              <w:rPr>
                <w:rFonts w:cs="Times New Roman"/>
                <w:color w:val="000000"/>
                <w:szCs w:val="28"/>
              </w:rPr>
              <w:t>1</w:t>
            </w:r>
          </w:p>
        </w:tc>
        <w:tc>
          <w:tcPr>
            <w:tcW w:w="2876" w:type="dxa"/>
          </w:tcPr>
          <w:p w14:paraId="31691428" w14:textId="151CF116" w:rsidR="005908D6" w:rsidRPr="00687C7F" w:rsidRDefault="005908D6" w:rsidP="005908D6">
            <w:pPr>
              <w:pStyle w:val="aa"/>
              <w:ind w:firstLine="0"/>
              <w:jc w:val="center"/>
              <w:rPr>
                <w:rFonts w:cs="Times New Roman"/>
                <w:szCs w:val="28"/>
              </w:rPr>
            </w:pPr>
            <w:r w:rsidRPr="00687C7F">
              <w:rPr>
                <w:rFonts w:cs="Times New Roman"/>
                <w:szCs w:val="28"/>
              </w:rPr>
              <w:t>2</w:t>
            </w:r>
          </w:p>
        </w:tc>
        <w:tc>
          <w:tcPr>
            <w:tcW w:w="4404" w:type="dxa"/>
          </w:tcPr>
          <w:p w14:paraId="27370598" w14:textId="12598966"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04DE6181" w14:textId="0FF8CE92"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842E52" w:rsidRPr="00687C7F" w14:paraId="313F9D19" w14:textId="77777777" w:rsidTr="00946F3C">
        <w:tc>
          <w:tcPr>
            <w:tcW w:w="3640" w:type="dxa"/>
            <w:vMerge w:val="restart"/>
          </w:tcPr>
          <w:p w14:paraId="2CAC1307" w14:textId="7766D0D2" w:rsidR="00842E52" w:rsidRPr="00687C7F" w:rsidRDefault="00842E52" w:rsidP="00946F3C">
            <w:pPr>
              <w:pStyle w:val="aa"/>
              <w:ind w:firstLine="0"/>
              <w:rPr>
                <w:rFonts w:cs="Times New Roman"/>
              </w:rPr>
            </w:pPr>
            <w:r w:rsidRPr="00687C7F">
              <w:rPr>
                <w:rFonts w:cs="Times New Roman"/>
                <w:color w:val="000000"/>
                <w:szCs w:val="28"/>
              </w:rPr>
              <w:t>Повышенный показатель напряженности трудового процесса</w:t>
            </w:r>
          </w:p>
        </w:tc>
        <w:tc>
          <w:tcPr>
            <w:tcW w:w="2876" w:type="dxa"/>
          </w:tcPr>
          <w:p w14:paraId="6062CCDB" w14:textId="0DA43D34" w:rsidR="00842E52" w:rsidRPr="00687C7F" w:rsidRDefault="00842E52" w:rsidP="00946F3C">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движения. При локальной нагрузке (с участием мышц ки</w:t>
            </w:r>
            <w:r w:rsidRPr="00687C7F">
              <w:rPr>
                <w:rFonts w:cs="Times New Roman"/>
                <w:szCs w:val="28"/>
              </w:rPr>
              <w:softHyphen/>
              <w:t>стей и пальцев рук)</w:t>
            </w:r>
          </w:p>
        </w:tc>
        <w:tc>
          <w:tcPr>
            <w:tcW w:w="4404" w:type="dxa"/>
          </w:tcPr>
          <w:p w14:paraId="0919ED31" w14:textId="77777777"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4959DB2E" w14:textId="6E3EB5B5" w:rsidR="00842E52" w:rsidRPr="00687C7F" w:rsidRDefault="00842E52"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w:t>
            </w:r>
            <w:r w:rsidR="00C42954" w:rsidRPr="00687C7F">
              <w:rPr>
                <w:rFonts w:cs="Times New Roman"/>
                <w:noProof/>
                <w:szCs w:val="28"/>
                <w:lang w:val="en-US"/>
              </w:rPr>
              <w:t>19</w:t>
            </w:r>
            <w:r w:rsidRPr="00687C7F">
              <w:rPr>
                <w:rFonts w:cs="Times New Roman"/>
                <w:noProof/>
                <w:szCs w:val="28"/>
                <w:lang w:val="en-US"/>
              </w:rPr>
              <w:t>]</w:t>
            </w:r>
          </w:p>
        </w:tc>
        <w:tc>
          <w:tcPr>
            <w:tcW w:w="3640" w:type="dxa"/>
          </w:tcPr>
          <w:p w14:paraId="0977B0E6" w14:textId="08369AB3"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73A4396" w14:textId="77777777" w:rsidR="00842E52" w:rsidRPr="00687C7F" w:rsidRDefault="00842E52" w:rsidP="00946F3C">
            <w:pPr>
              <w:pStyle w:val="aa"/>
              <w:ind w:firstLine="0"/>
              <w:rPr>
                <w:rFonts w:cs="Times New Roman"/>
              </w:rPr>
            </w:pPr>
          </w:p>
        </w:tc>
      </w:tr>
      <w:tr w:rsidR="00842E52" w:rsidRPr="00687C7F" w14:paraId="61A70DD6" w14:textId="77777777" w:rsidTr="00946F3C">
        <w:tc>
          <w:tcPr>
            <w:tcW w:w="3640" w:type="dxa"/>
            <w:vMerge/>
          </w:tcPr>
          <w:p w14:paraId="679E72C1" w14:textId="77777777" w:rsidR="00842E52" w:rsidRPr="00687C7F" w:rsidRDefault="00842E52" w:rsidP="005908D6">
            <w:pPr>
              <w:pStyle w:val="af5"/>
              <w:spacing w:beforeAutospacing="0" w:after="0" w:afterAutospacing="0"/>
              <w:rPr>
                <w:color w:val="000000"/>
                <w:szCs w:val="28"/>
              </w:rPr>
            </w:pPr>
          </w:p>
        </w:tc>
        <w:tc>
          <w:tcPr>
            <w:tcW w:w="2876" w:type="dxa"/>
          </w:tcPr>
          <w:p w14:paraId="44A53CB1" w14:textId="1A105DBD" w:rsidR="00842E52" w:rsidRPr="00687C7F" w:rsidRDefault="00842E52" w:rsidP="005908D6">
            <w:pPr>
              <w:pStyle w:val="aa"/>
              <w:ind w:firstLine="0"/>
              <w:rPr>
                <w:rFonts w:cs="Times New Roman"/>
                <w:szCs w:val="28"/>
              </w:rPr>
            </w:pPr>
            <w:r w:rsidRPr="00687C7F">
              <w:rPr>
                <w:rFonts w:cs="Times New Roman"/>
                <w:szCs w:val="28"/>
              </w:rPr>
              <w:t>Рабочая поза</w:t>
            </w:r>
          </w:p>
        </w:tc>
        <w:tc>
          <w:tcPr>
            <w:tcW w:w="4404" w:type="dxa"/>
          </w:tcPr>
          <w:p w14:paraId="12161F55" w14:textId="76EDE69E" w:rsidR="00842E52" w:rsidRPr="00687C7F" w:rsidRDefault="00C42954" w:rsidP="005908D6">
            <w:pPr>
              <w:rPr>
                <w:rFonts w:ascii="Times New Roman" w:hAnsi="Times New Roman" w:cs="Times New Roman"/>
                <w:sz w:val="28"/>
                <w:szCs w:val="28"/>
              </w:rPr>
            </w:pPr>
            <w:r w:rsidRPr="00687C7F">
              <w:rPr>
                <w:rFonts w:ascii="Times New Roman" w:hAnsi="Times New Roman" w:cs="Times New Roman"/>
                <w:sz w:val="28"/>
                <w:szCs w:val="28"/>
              </w:rPr>
              <w:t>У</w:t>
            </w:r>
            <w:r w:rsidR="00842E52" w:rsidRPr="00687C7F">
              <w:rPr>
                <w:rFonts w:ascii="Times New Roman" w:hAnsi="Times New Roman" w:cs="Times New Roman"/>
                <w:sz w:val="28"/>
                <w:szCs w:val="28"/>
              </w:rPr>
              <w:t>добная поза, возмож</w:t>
            </w:r>
            <w:r w:rsidR="00842E52" w:rsidRPr="00687C7F">
              <w:rPr>
                <w:rFonts w:ascii="Times New Roman" w:hAnsi="Times New Roman" w:cs="Times New Roman"/>
                <w:sz w:val="28"/>
                <w:szCs w:val="28"/>
              </w:rPr>
              <w:softHyphen/>
              <w:t xml:space="preserve">ность смены рабочего положения тела. Нахождение в позе стоя до 40% времени смены Р 2.2.2006 – 05 </w:t>
            </w:r>
            <w:r w:rsidR="00842E52" w:rsidRPr="00687C7F">
              <w:rPr>
                <w:rFonts w:ascii="Times New Roman" w:hAnsi="Times New Roman" w:cs="Times New Roman"/>
                <w:noProof/>
                <w:sz w:val="28"/>
                <w:szCs w:val="28"/>
              </w:rPr>
              <w:t>[</w:t>
            </w:r>
            <w:r w:rsidRPr="00687C7F">
              <w:rPr>
                <w:rFonts w:ascii="Times New Roman" w:hAnsi="Times New Roman" w:cs="Times New Roman"/>
                <w:noProof/>
                <w:sz w:val="28"/>
                <w:szCs w:val="28"/>
              </w:rPr>
              <w:t>19</w:t>
            </w:r>
            <w:r w:rsidR="00842E52" w:rsidRPr="00687C7F">
              <w:rPr>
                <w:rFonts w:ascii="Times New Roman" w:hAnsi="Times New Roman" w:cs="Times New Roman"/>
                <w:noProof/>
                <w:sz w:val="28"/>
                <w:szCs w:val="28"/>
              </w:rPr>
              <w:t>]</w:t>
            </w:r>
          </w:p>
        </w:tc>
        <w:tc>
          <w:tcPr>
            <w:tcW w:w="3640" w:type="dxa"/>
          </w:tcPr>
          <w:p w14:paraId="75BCA8DD" w14:textId="2211B611"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рованный перерыв</w:t>
            </w:r>
          </w:p>
        </w:tc>
      </w:tr>
      <w:tr w:rsidR="00842E52" w:rsidRPr="00687C7F" w14:paraId="6D8245AE" w14:textId="77777777" w:rsidTr="00946F3C">
        <w:tc>
          <w:tcPr>
            <w:tcW w:w="3640" w:type="dxa"/>
            <w:vMerge/>
          </w:tcPr>
          <w:p w14:paraId="6D2A153E" w14:textId="77777777" w:rsidR="00842E52" w:rsidRPr="00687C7F" w:rsidRDefault="00842E52" w:rsidP="005908D6">
            <w:pPr>
              <w:pStyle w:val="aa"/>
              <w:ind w:firstLine="0"/>
              <w:rPr>
                <w:rFonts w:cs="Times New Roman"/>
                <w:color w:val="000000"/>
                <w:szCs w:val="28"/>
              </w:rPr>
            </w:pPr>
          </w:p>
        </w:tc>
        <w:tc>
          <w:tcPr>
            <w:tcW w:w="2876" w:type="dxa"/>
          </w:tcPr>
          <w:p w14:paraId="027DED74" w14:textId="2EFF27BD" w:rsidR="00842E52" w:rsidRPr="00687C7F" w:rsidRDefault="00842E52" w:rsidP="005908D6">
            <w:pPr>
              <w:pStyle w:val="aa"/>
              <w:ind w:firstLine="0"/>
              <w:rPr>
                <w:rFonts w:cs="Times New Roman"/>
                <w:szCs w:val="28"/>
              </w:rPr>
            </w:pPr>
            <w:r w:rsidRPr="00687C7F">
              <w:rPr>
                <w:rFonts w:cs="Times New Roman"/>
                <w:szCs w:val="28"/>
              </w:rPr>
              <w:t>Сенсорные нагрузки: плотность сигналов и сообщений в среднем за 1 час работы</w:t>
            </w:r>
          </w:p>
        </w:tc>
        <w:tc>
          <w:tcPr>
            <w:tcW w:w="4404" w:type="dxa"/>
          </w:tcPr>
          <w:p w14:paraId="340B2D6B" w14:textId="44A985EA"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2BDA3725" w14:textId="0D28EEA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дивидуальной защиты: спе</w:t>
            </w:r>
            <w:r w:rsidRPr="00687C7F">
              <w:rPr>
                <w:rFonts w:ascii="Times New Roman" w:hAnsi="Times New Roman" w:cs="Times New Roman"/>
                <w:sz w:val="28"/>
                <w:szCs w:val="28"/>
              </w:rPr>
              <w:softHyphen/>
              <w:t>циальные очки для работы за компьютером</w:t>
            </w:r>
          </w:p>
        </w:tc>
      </w:tr>
      <w:tr w:rsidR="00842E52" w:rsidRPr="00687C7F" w14:paraId="4A4D080D" w14:textId="77777777" w:rsidTr="00946F3C">
        <w:tc>
          <w:tcPr>
            <w:tcW w:w="3640" w:type="dxa"/>
            <w:vMerge/>
          </w:tcPr>
          <w:p w14:paraId="689C13F2" w14:textId="77777777" w:rsidR="00842E52" w:rsidRPr="00687C7F" w:rsidRDefault="00842E52" w:rsidP="005908D6">
            <w:pPr>
              <w:pStyle w:val="aa"/>
              <w:ind w:firstLine="0"/>
              <w:rPr>
                <w:rFonts w:cs="Times New Roman"/>
                <w:color w:val="000000"/>
                <w:szCs w:val="28"/>
              </w:rPr>
            </w:pPr>
          </w:p>
        </w:tc>
        <w:tc>
          <w:tcPr>
            <w:tcW w:w="2876" w:type="dxa"/>
          </w:tcPr>
          <w:p w14:paraId="46B62CEA" w14:textId="7ADBE791" w:rsidR="00842E52" w:rsidRPr="00687C7F" w:rsidRDefault="00842E52" w:rsidP="005908D6">
            <w:pPr>
              <w:pStyle w:val="aa"/>
              <w:ind w:firstLine="0"/>
              <w:rPr>
                <w:rFonts w:cs="Times New Roman"/>
                <w:szCs w:val="28"/>
              </w:rPr>
            </w:pPr>
            <w:r w:rsidRPr="00687C7F">
              <w:rPr>
                <w:rFonts w:cs="Times New Roman"/>
                <w:szCs w:val="28"/>
              </w:rPr>
              <w:t>Эмоциональные нагрузки: Степень от</w:t>
            </w:r>
            <w:r w:rsidRPr="00687C7F">
              <w:rPr>
                <w:rFonts w:cs="Times New Roman"/>
                <w:szCs w:val="28"/>
              </w:rPr>
              <w:softHyphen/>
              <w:t>ветственности за ре</w:t>
            </w:r>
            <w:r w:rsidRPr="00687C7F">
              <w:rPr>
                <w:rFonts w:cs="Times New Roman"/>
                <w:szCs w:val="28"/>
              </w:rPr>
              <w:softHyphen/>
              <w:t xml:space="preserve">зультат собственной деятельности. </w:t>
            </w:r>
          </w:p>
        </w:tc>
        <w:tc>
          <w:tcPr>
            <w:tcW w:w="4404" w:type="dxa"/>
          </w:tcPr>
          <w:p w14:paraId="55E5EC77" w14:textId="705BFE1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Несет ответственность за выпол</w:t>
            </w:r>
            <w:r w:rsidRPr="00687C7F">
              <w:rPr>
                <w:rFonts w:ascii="Times New Roman" w:hAnsi="Times New Roman" w:cs="Times New Roman"/>
                <w:sz w:val="28"/>
                <w:szCs w:val="28"/>
              </w:rPr>
              <w:softHyphen/>
              <w:t>нение элементов зада</w:t>
            </w:r>
            <w:r w:rsidRPr="00687C7F">
              <w:rPr>
                <w:rFonts w:ascii="Times New Roman" w:hAnsi="Times New Roman" w:cs="Times New Roman"/>
                <w:sz w:val="28"/>
                <w:szCs w:val="28"/>
              </w:rPr>
              <w:softHyphen/>
              <w:t>ний. Влечет за собой дополни</w:t>
            </w:r>
            <w:r w:rsidRPr="00687C7F">
              <w:rPr>
                <w:rFonts w:ascii="Times New Roman" w:hAnsi="Times New Roman" w:cs="Times New Roman"/>
                <w:sz w:val="28"/>
                <w:szCs w:val="28"/>
              </w:rPr>
              <w:softHyphen/>
              <w:t>тельные усилия в работе со сто</w:t>
            </w:r>
            <w:r w:rsidRPr="00687C7F">
              <w:rPr>
                <w:rFonts w:ascii="Times New Roman" w:hAnsi="Times New Roman" w:cs="Times New Roman"/>
                <w:sz w:val="28"/>
                <w:szCs w:val="28"/>
              </w:rPr>
              <w:softHyphen/>
              <w:t>роны работника Р 2.2.2006 – 05</w:t>
            </w:r>
            <w:r w:rsidR="00C42954" w:rsidRPr="00687C7F">
              <w:rPr>
                <w:rFonts w:ascii="Times New Roman" w:hAnsi="Times New Roman" w:cs="Times New Roman"/>
                <w:sz w:val="28"/>
                <w:szCs w:val="28"/>
              </w:rPr>
              <w:t xml:space="preserve">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70AD7ACD" w14:textId="100BBA55"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Регламентированный пере</w:t>
            </w:r>
            <w:r w:rsidRPr="00687C7F">
              <w:rPr>
                <w:rFonts w:ascii="Times New Roman" w:hAnsi="Times New Roman" w:cs="Times New Roman"/>
                <w:sz w:val="28"/>
                <w:szCs w:val="28"/>
              </w:rPr>
              <w:softHyphen/>
              <w:t>рыв</w:t>
            </w:r>
          </w:p>
        </w:tc>
      </w:tr>
      <w:tr w:rsidR="00842E52" w:rsidRPr="00687C7F" w14:paraId="08EE0F5B" w14:textId="77777777" w:rsidTr="00946F3C">
        <w:tc>
          <w:tcPr>
            <w:tcW w:w="3640" w:type="dxa"/>
            <w:vMerge/>
          </w:tcPr>
          <w:p w14:paraId="54318027" w14:textId="77777777" w:rsidR="00842E52" w:rsidRPr="00687C7F" w:rsidRDefault="00842E52" w:rsidP="005908D6">
            <w:pPr>
              <w:pStyle w:val="aa"/>
              <w:ind w:firstLine="0"/>
              <w:rPr>
                <w:rFonts w:cs="Times New Roman"/>
                <w:color w:val="000000"/>
                <w:szCs w:val="28"/>
              </w:rPr>
            </w:pPr>
          </w:p>
        </w:tc>
        <w:tc>
          <w:tcPr>
            <w:tcW w:w="2876" w:type="dxa"/>
          </w:tcPr>
          <w:p w14:paraId="0A0E2FB0" w14:textId="4916E96A" w:rsidR="00842E52" w:rsidRPr="00687C7F" w:rsidRDefault="00842E52" w:rsidP="005908D6">
            <w:pPr>
              <w:pStyle w:val="aa"/>
              <w:ind w:firstLine="0"/>
              <w:rPr>
                <w:rFonts w:cs="Times New Roman"/>
                <w:szCs w:val="28"/>
              </w:rPr>
            </w:pPr>
            <w:r w:rsidRPr="00687C7F">
              <w:rPr>
                <w:rFonts w:cs="Times New Roman"/>
                <w:szCs w:val="28"/>
              </w:rPr>
              <w:t>Фак</w:t>
            </w:r>
            <w:r w:rsidRPr="00687C7F">
              <w:rPr>
                <w:rFonts w:cs="Times New Roman"/>
                <w:szCs w:val="28"/>
              </w:rPr>
              <w:softHyphen/>
              <w:t>тическая продолжи</w:t>
            </w:r>
            <w:r w:rsidRPr="00687C7F">
              <w:rPr>
                <w:rFonts w:cs="Times New Roman"/>
                <w:szCs w:val="28"/>
              </w:rPr>
              <w:softHyphen/>
              <w:t>тельность рабочего дня</w:t>
            </w:r>
          </w:p>
        </w:tc>
        <w:tc>
          <w:tcPr>
            <w:tcW w:w="4404" w:type="dxa"/>
          </w:tcPr>
          <w:p w14:paraId="27BD745B" w14:textId="77777777"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6-7 часов </w:t>
            </w:r>
          </w:p>
          <w:p w14:paraId="5D482C68" w14:textId="1104A80C"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 2</w:t>
            </w:r>
            <w:r w:rsidRPr="00687C7F">
              <w:rPr>
                <w:rFonts w:ascii="Times New Roman" w:hAnsi="Times New Roman" w:cs="Times New Roman"/>
                <w:sz w:val="28"/>
                <w:szCs w:val="28"/>
                <w:lang w:val="en-US"/>
              </w:rPr>
              <w:t>.</w:t>
            </w:r>
            <w:r w:rsidRPr="00687C7F">
              <w:rPr>
                <w:rFonts w:ascii="Times New Roman" w:hAnsi="Times New Roman" w:cs="Times New Roman"/>
                <w:sz w:val="28"/>
                <w:szCs w:val="28"/>
              </w:rPr>
              <w:t xml:space="preserve">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34DC77D6" w14:textId="77777777" w:rsidR="00842E52" w:rsidRPr="00687C7F" w:rsidRDefault="00842E52" w:rsidP="005908D6">
            <w:pPr>
              <w:rPr>
                <w:rFonts w:ascii="Times New Roman" w:hAnsi="Times New Roman" w:cs="Times New Roman"/>
                <w:sz w:val="28"/>
                <w:szCs w:val="28"/>
              </w:rPr>
            </w:pPr>
          </w:p>
        </w:tc>
      </w:tr>
      <w:tr w:rsidR="00842E52" w:rsidRPr="00687C7F" w14:paraId="043DCCCF" w14:textId="77777777" w:rsidTr="00946F3C">
        <w:tc>
          <w:tcPr>
            <w:tcW w:w="3640" w:type="dxa"/>
            <w:vMerge/>
          </w:tcPr>
          <w:p w14:paraId="799D4FC4" w14:textId="77777777" w:rsidR="00842E52" w:rsidRPr="00687C7F" w:rsidRDefault="00842E52" w:rsidP="00842E52">
            <w:pPr>
              <w:pStyle w:val="af5"/>
              <w:spacing w:beforeAutospacing="0" w:after="0" w:afterAutospacing="0"/>
              <w:rPr>
                <w:color w:val="000000"/>
                <w:szCs w:val="28"/>
              </w:rPr>
            </w:pPr>
          </w:p>
        </w:tc>
        <w:tc>
          <w:tcPr>
            <w:tcW w:w="2876" w:type="dxa"/>
          </w:tcPr>
          <w:p w14:paraId="2309FEED" w14:textId="26102767" w:rsidR="00842E52" w:rsidRPr="00687C7F" w:rsidRDefault="00842E52" w:rsidP="001C30E2">
            <w:pPr>
              <w:pStyle w:val="aa"/>
              <w:ind w:firstLine="0"/>
              <w:rPr>
                <w:rFonts w:cs="Times New Roman"/>
                <w:szCs w:val="28"/>
              </w:rPr>
            </w:pPr>
            <w:r w:rsidRPr="00687C7F">
              <w:rPr>
                <w:rFonts w:cs="Times New Roman"/>
                <w:szCs w:val="28"/>
              </w:rPr>
              <w:t>Сложность работы, ответственность</w:t>
            </w:r>
          </w:p>
        </w:tc>
        <w:tc>
          <w:tcPr>
            <w:tcW w:w="4404" w:type="dxa"/>
          </w:tcPr>
          <w:p w14:paraId="51859327" w14:textId="35C8B888"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 xml:space="preserve">Перерывы регламентированы, достаточной продолжительности: 7% и более рабочего времени Р 2.2.2006 – 05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0C6B1CD5" w14:textId="29ED62A1"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регламентированных перерывов и их продолжительность</w:t>
            </w:r>
          </w:p>
        </w:tc>
      </w:tr>
    </w:tbl>
    <w:p w14:paraId="53B8CB83" w14:textId="77777777" w:rsidR="00842E52" w:rsidRPr="00687C7F" w:rsidRDefault="00842E52" w:rsidP="00842E52">
      <w:pPr>
        <w:pStyle w:val="aa"/>
        <w:ind w:firstLine="0"/>
      </w:pPr>
      <w:r w:rsidRPr="00687C7F">
        <w:lastRenderedPageBreak/>
        <w:t>Продолжение таблицы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C30E2" w:rsidRPr="00687C7F" w14:paraId="54445C65" w14:textId="77777777" w:rsidTr="00946F3C">
        <w:tc>
          <w:tcPr>
            <w:tcW w:w="3640" w:type="dxa"/>
          </w:tcPr>
          <w:p w14:paraId="21A7E339" w14:textId="3A04496E" w:rsidR="001C30E2" w:rsidRPr="00687C7F" w:rsidRDefault="001C30E2" w:rsidP="001C30E2">
            <w:pPr>
              <w:pStyle w:val="aa"/>
              <w:ind w:firstLine="0"/>
              <w:jc w:val="center"/>
              <w:rPr>
                <w:rFonts w:cs="Times New Roman"/>
                <w:szCs w:val="28"/>
              </w:rPr>
            </w:pPr>
            <w:r w:rsidRPr="00687C7F">
              <w:rPr>
                <w:rFonts w:cs="Times New Roman"/>
                <w:szCs w:val="28"/>
              </w:rPr>
              <w:t>1</w:t>
            </w:r>
          </w:p>
        </w:tc>
        <w:tc>
          <w:tcPr>
            <w:tcW w:w="2876" w:type="dxa"/>
          </w:tcPr>
          <w:p w14:paraId="40C4D255" w14:textId="5181E165" w:rsidR="001C30E2" w:rsidRPr="00687C7F" w:rsidRDefault="001C30E2" w:rsidP="001C30E2">
            <w:pPr>
              <w:pStyle w:val="aa"/>
              <w:ind w:firstLine="0"/>
              <w:jc w:val="center"/>
              <w:rPr>
                <w:rFonts w:cs="Times New Roman"/>
                <w:szCs w:val="28"/>
              </w:rPr>
            </w:pPr>
            <w:r w:rsidRPr="00687C7F">
              <w:rPr>
                <w:rFonts w:cs="Times New Roman"/>
                <w:szCs w:val="28"/>
              </w:rPr>
              <w:t>2</w:t>
            </w:r>
          </w:p>
        </w:tc>
        <w:tc>
          <w:tcPr>
            <w:tcW w:w="4404" w:type="dxa"/>
          </w:tcPr>
          <w:p w14:paraId="59C5CB70" w14:textId="2BA0ABD3"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141A693F" w14:textId="4DEC988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1C30E2" w:rsidRPr="00687C7F" w14:paraId="568F90CC" w14:textId="77777777" w:rsidTr="00310B4E">
        <w:tc>
          <w:tcPr>
            <w:tcW w:w="14560" w:type="dxa"/>
            <w:gridSpan w:val="4"/>
          </w:tcPr>
          <w:p w14:paraId="40995CF2" w14:textId="56208E6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1C30E2" w:rsidRPr="00687C7F" w14:paraId="12601BFA" w14:textId="77777777" w:rsidTr="00946F3C">
        <w:tc>
          <w:tcPr>
            <w:tcW w:w="3640" w:type="dxa"/>
          </w:tcPr>
          <w:p w14:paraId="2122C9F7" w14:textId="02753397" w:rsidR="001C30E2" w:rsidRPr="00687C7F" w:rsidRDefault="001C30E2" w:rsidP="001C30E2">
            <w:pPr>
              <w:pStyle w:val="aa"/>
              <w:ind w:firstLine="0"/>
              <w:rPr>
                <w:rFonts w:cs="Times New Roman"/>
                <w:color w:val="000000"/>
                <w:szCs w:val="28"/>
              </w:rPr>
            </w:pPr>
            <w:r w:rsidRPr="00687C7F">
              <w:rPr>
                <w:rFonts w:cs="Times New Roman"/>
                <w:szCs w:val="28"/>
              </w:rPr>
              <w:t>Опасность поражения элек</w:t>
            </w:r>
            <w:r w:rsidR="00842E52" w:rsidRPr="00687C7F">
              <w:rPr>
                <w:rFonts w:cs="Times New Roman"/>
                <w:szCs w:val="28"/>
              </w:rPr>
              <w:softHyphen/>
            </w:r>
            <w:r w:rsidRPr="00687C7F">
              <w:rPr>
                <w:rFonts w:cs="Times New Roman"/>
                <w:szCs w:val="28"/>
              </w:rPr>
              <w:t>трическим током</w:t>
            </w:r>
          </w:p>
        </w:tc>
        <w:tc>
          <w:tcPr>
            <w:tcW w:w="2876" w:type="dxa"/>
          </w:tcPr>
          <w:p w14:paraId="4EAABA7B" w14:textId="1A46A644" w:rsidR="001C30E2" w:rsidRPr="00687C7F" w:rsidRDefault="001C30E2" w:rsidP="001C30E2">
            <w:pPr>
              <w:pStyle w:val="aa"/>
              <w:ind w:firstLine="0"/>
              <w:rPr>
                <w:rFonts w:cs="Times New Roman"/>
                <w:szCs w:val="28"/>
              </w:rPr>
            </w:pPr>
            <w:r w:rsidRPr="00687C7F">
              <w:rPr>
                <w:rFonts w:cs="Times New Roman"/>
                <w:szCs w:val="28"/>
              </w:rPr>
              <w:t>Оголенные провода, неисправности элек</w:t>
            </w:r>
            <w:r w:rsidR="00842E52" w:rsidRPr="00687C7F">
              <w:rPr>
                <w:rFonts w:cs="Times New Roman"/>
                <w:szCs w:val="28"/>
              </w:rPr>
              <w:softHyphen/>
            </w:r>
            <w:r w:rsidRPr="00687C7F">
              <w:rPr>
                <w:rFonts w:cs="Times New Roman"/>
                <w:szCs w:val="28"/>
              </w:rPr>
              <w:t>тропроводки и обору</w:t>
            </w:r>
            <w:r w:rsidR="00842E52" w:rsidRPr="00687C7F">
              <w:rPr>
                <w:rFonts w:cs="Times New Roman"/>
                <w:szCs w:val="28"/>
              </w:rPr>
              <w:softHyphen/>
            </w:r>
            <w:r w:rsidRPr="00687C7F">
              <w:rPr>
                <w:rFonts w:cs="Times New Roman"/>
                <w:szCs w:val="28"/>
              </w:rPr>
              <w:t>дования</w:t>
            </w:r>
          </w:p>
        </w:tc>
        <w:tc>
          <w:tcPr>
            <w:tcW w:w="4404" w:type="dxa"/>
          </w:tcPr>
          <w:p w14:paraId="63EC2E5E" w14:textId="33E521ED" w:rsidR="001C30E2" w:rsidRPr="00687C7F" w:rsidRDefault="001C30E2" w:rsidP="001C30E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освобождение) </w:t>
            </w:r>
          </w:p>
          <w:p w14:paraId="06C0F1E7" w14:textId="09712014"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40" w:type="dxa"/>
          </w:tcPr>
          <w:p w14:paraId="330CF001" w14:textId="10618E0E"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водящих поверхностей. Наличие защитного зазем</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ления или зануления</w:t>
            </w:r>
          </w:p>
        </w:tc>
      </w:tr>
      <w:tr w:rsidR="001C30E2" w:rsidRPr="00687C7F" w14:paraId="4117CDD7" w14:textId="77777777" w:rsidTr="00946F3C">
        <w:tc>
          <w:tcPr>
            <w:tcW w:w="3640" w:type="dxa"/>
          </w:tcPr>
          <w:p w14:paraId="7CB4B405" w14:textId="77777777" w:rsidR="001C30E2" w:rsidRPr="00687C7F" w:rsidRDefault="001C30E2" w:rsidP="001C30E2">
            <w:pPr>
              <w:pStyle w:val="af5"/>
              <w:spacing w:beforeAutospacing="0" w:after="0" w:afterAutospacing="0"/>
              <w:rPr>
                <w:color w:val="000000"/>
                <w:sz w:val="28"/>
                <w:szCs w:val="28"/>
              </w:rPr>
            </w:pPr>
            <w:r w:rsidRPr="00687C7F">
              <w:rPr>
                <w:color w:val="000000"/>
                <w:sz w:val="28"/>
                <w:szCs w:val="28"/>
              </w:rPr>
              <w:t>Опасность возникновения пожаров и взрывов</w:t>
            </w:r>
          </w:p>
          <w:p w14:paraId="01C66166" w14:textId="77777777" w:rsidR="001C30E2" w:rsidRPr="00687C7F" w:rsidRDefault="001C30E2" w:rsidP="001C30E2">
            <w:pPr>
              <w:pStyle w:val="aa"/>
              <w:ind w:firstLine="0"/>
              <w:rPr>
                <w:rFonts w:cs="Times New Roman"/>
                <w:color w:val="000000"/>
                <w:szCs w:val="28"/>
              </w:rPr>
            </w:pPr>
          </w:p>
        </w:tc>
        <w:tc>
          <w:tcPr>
            <w:tcW w:w="2876" w:type="dxa"/>
          </w:tcPr>
          <w:p w14:paraId="32932B98" w14:textId="5E864CC2" w:rsidR="001C30E2" w:rsidRPr="00687C7F" w:rsidRDefault="001C30E2" w:rsidP="001C30E2">
            <w:pPr>
              <w:pStyle w:val="aa"/>
              <w:ind w:firstLine="0"/>
              <w:rPr>
                <w:rFonts w:cs="Times New Roman"/>
                <w:szCs w:val="28"/>
              </w:rPr>
            </w:pPr>
            <w:r w:rsidRPr="00687C7F">
              <w:rPr>
                <w:rFonts w:cs="Times New Roman"/>
                <w:szCs w:val="28"/>
              </w:rPr>
              <w:t>Горючие материалы, короткое замыкание, Несоблюдение тех</w:t>
            </w:r>
            <w:r w:rsidR="00842E52" w:rsidRPr="00687C7F">
              <w:rPr>
                <w:rFonts w:cs="Times New Roman"/>
                <w:szCs w:val="28"/>
              </w:rPr>
              <w:softHyphen/>
            </w:r>
            <w:r w:rsidRPr="00687C7F">
              <w:rPr>
                <w:rFonts w:cs="Times New Roman"/>
                <w:szCs w:val="28"/>
              </w:rPr>
              <w:t>ники безопасности</w:t>
            </w:r>
          </w:p>
        </w:tc>
        <w:tc>
          <w:tcPr>
            <w:tcW w:w="4404" w:type="dxa"/>
          </w:tcPr>
          <w:p w14:paraId="52FC4022" w14:textId="43C1E40F" w:rsidR="001C30E2" w:rsidRPr="00687C7F" w:rsidRDefault="001C30E2" w:rsidP="00842E5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сти: В1-В4 Классов горючих ве</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ществ и материалов: Класс А Класс Е 123-ФЗ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24</w:t>
            </w:r>
            <w:r w:rsidRPr="00687C7F">
              <w:rPr>
                <w:rFonts w:ascii="Times New Roman" w:hAnsi="Times New Roman" w:cs="Times New Roman"/>
                <w:noProof/>
                <w:sz w:val="28"/>
                <w:szCs w:val="28"/>
              </w:rPr>
              <w:t>]</w:t>
            </w:r>
          </w:p>
        </w:tc>
        <w:tc>
          <w:tcPr>
            <w:tcW w:w="3640" w:type="dxa"/>
          </w:tcPr>
          <w:p w14:paraId="323547FF" w14:textId="443A6F2A"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тельной сигнализации, авто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матическое пожаротушение, условия эвакуации людей</w:t>
            </w:r>
          </w:p>
        </w:tc>
      </w:tr>
    </w:tbl>
    <w:p w14:paraId="49482082" w14:textId="1214AD74" w:rsidR="00256581" w:rsidRPr="00687C7F" w:rsidRDefault="00256581" w:rsidP="00256581">
      <w:pPr>
        <w:pStyle w:val="aa"/>
        <w:ind w:firstLine="0"/>
      </w:pPr>
    </w:p>
    <w:p w14:paraId="77D1164A" w14:textId="77777777" w:rsidR="000E0060" w:rsidRPr="00687C7F" w:rsidRDefault="000E0060" w:rsidP="000E0060">
      <w:pPr>
        <w:pStyle w:val="aa"/>
        <w:ind w:firstLine="0"/>
      </w:pPr>
      <w:r w:rsidRPr="00687C7F">
        <w:t>Таблица 6.2 – Сравнение значений показателей рабочего места</w:t>
      </w:r>
    </w:p>
    <w:tbl>
      <w:tblPr>
        <w:tblStyle w:val="af1"/>
        <w:tblW w:w="0" w:type="auto"/>
        <w:jc w:val="center"/>
        <w:tblLayout w:type="fixed"/>
        <w:tblLook w:val="04A0" w:firstRow="1" w:lastRow="0" w:firstColumn="1" w:lastColumn="0" w:noHBand="0" w:noVBand="1"/>
      </w:tblPr>
      <w:tblGrid>
        <w:gridCol w:w="2426"/>
        <w:gridCol w:w="2426"/>
        <w:gridCol w:w="2427"/>
        <w:gridCol w:w="2427"/>
        <w:gridCol w:w="2427"/>
        <w:gridCol w:w="2427"/>
      </w:tblGrid>
      <w:tr w:rsidR="000E0060" w:rsidRPr="00687C7F" w14:paraId="7A868AD2" w14:textId="77777777" w:rsidTr="000E0060">
        <w:trPr>
          <w:jc w:val="center"/>
        </w:trPr>
        <w:tc>
          <w:tcPr>
            <w:tcW w:w="7279" w:type="dxa"/>
            <w:gridSpan w:val="3"/>
          </w:tcPr>
          <w:p w14:paraId="6DBEF203" w14:textId="483E1EE7" w:rsidR="000E0060" w:rsidRPr="00687C7F" w:rsidRDefault="000E0060" w:rsidP="000E0060">
            <w:pPr>
              <w:pStyle w:val="aa"/>
              <w:ind w:firstLine="0"/>
              <w:jc w:val="center"/>
            </w:pPr>
            <w:r w:rsidRPr="00687C7F">
              <w:rPr>
                <w:b/>
                <w:bCs/>
                <w:sz w:val="27"/>
                <w:szCs w:val="27"/>
              </w:rPr>
              <w:t>Фактические значения</w:t>
            </w:r>
          </w:p>
        </w:tc>
        <w:tc>
          <w:tcPr>
            <w:tcW w:w="7281" w:type="dxa"/>
            <w:gridSpan w:val="3"/>
          </w:tcPr>
          <w:p w14:paraId="5D32A23B" w14:textId="42C9D2B7" w:rsidR="000E0060" w:rsidRPr="00687C7F" w:rsidRDefault="000E0060" w:rsidP="000E0060">
            <w:pPr>
              <w:pStyle w:val="aa"/>
              <w:ind w:firstLine="0"/>
              <w:jc w:val="center"/>
            </w:pPr>
            <w:r w:rsidRPr="00687C7F">
              <w:rPr>
                <w:b/>
                <w:bCs/>
                <w:sz w:val="27"/>
                <w:szCs w:val="27"/>
              </w:rPr>
              <w:t>Нормативные значения по номограмме</w:t>
            </w:r>
          </w:p>
        </w:tc>
      </w:tr>
      <w:tr w:rsidR="000E0060" w:rsidRPr="00687C7F" w14:paraId="0296269D" w14:textId="77777777" w:rsidTr="000E0060">
        <w:trPr>
          <w:jc w:val="center"/>
        </w:trPr>
        <w:tc>
          <w:tcPr>
            <w:tcW w:w="2426" w:type="dxa"/>
          </w:tcPr>
          <w:p w14:paraId="16888EE1" w14:textId="4909228F" w:rsidR="000E0060" w:rsidRPr="00687C7F" w:rsidRDefault="000E0060" w:rsidP="000E0060">
            <w:pPr>
              <w:pStyle w:val="aa"/>
              <w:ind w:firstLine="0"/>
              <w:jc w:val="center"/>
            </w:pPr>
            <w:r w:rsidRPr="00687C7F">
              <w:rPr>
                <w:b/>
                <w:bCs/>
                <w:sz w:val="27"/>
                <w:szCs w:val="27"/>
              </w:rPr>
              <w:t>Высота рабочей поверхности</w:t>
            </w:r>
          </w:p>
        </w:tc>
        <w:tc>
          <w:tcPr>
            <w:tcW w:w="2426" w:type="dxa"/>
          </w:tcPr>
          <w:p w14:paraId="0FDE197E" w14:textId="26F91EF8"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5684C2C0" w14:textId="7E7F9113" w:rsidR="000E0060" w:rsidRPr="00687C7F" w:rsidRDefault="000E0060" w:rsidP="000E0060">
            <w:pPr>
              <w:pStyle w:val="aa"/>
              <w:ind w:firstLine="0"/>
              <w:jc w:val="center"/>
            </w:pPr>
            <w:r w:rsidRPr="00687C7F">
              <w:rPr>
                <w:b/>
                <w:bCs/>
                <w:sz w:val="27"/>
                <w:szCs w:val="27"/>
              </w:rPr>
              <w:t>Пространство для ног</w:t>
            </w:r>
          </w:p>
        </w:tc>
        <w:tc>
          <w:tcPr>
            <w:tcW w:w="2427" w:type="dxa"/>
          </w:tcPr>
          <w:p w14:paraId="3E3020A2" w14:textId="7EED90E4" w:rsidR="000E0060" w:rsidRPr="00687C7F" w:rsidRDefault="000E0060" w:rsidP="000E0060">
            <w:pPr>
              <w:pStyle w:val="aa"/>
              <w:ind w:firstLine="0"/>
              <w:jc w:val="center"/>
            </w:pPr>
            <w:r w:rsidRPr="00687C7F">
              <w:rPr>
                <w:b/>
                <w:bCs/>
                <w:sz w:val="27"/>
                <w:szCs w:val="27"/>
              </w:rPr>
              <w:t>Высота рабочей поверхности</w:t>
            </w:r>
          </w:p>
        </w:tc>
        <w:tc>
          <w:tcPr>
            <w:tcW w:w="2427" w:type="dxa"/>
          </w:tcPr>
          <w:p w14:paraId="5760BB5F" w14:textId="302C804F"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35010128" w14:textId="7ADC78EE" w:rsidR="000E0060" w:rsidRPr="00687C7F" w:rsidRDefault="000E0060" w:rsidP="000E0060">
            <w:pPr>
              <w:pStyle w:val="aa"/>
              <w:ind w:firstLine="0"/>
              <w:jc w:val="center"/>
            </w:pPr>
            <w:r w:rsidRPr="00687C7F">
              <w:rPr>
                <w:b/>
                <w:bCs/>
                <w:sz w:val="27"/>
                <w:szCs w:val="27"/>
              </w:rPr>
              <w:t>Пространство для ног</w:t>
            </w:r>
          </w:p>
        </w:tc>
      </w:tr>
      <w:tr w:rsidR="000E0060" w:rsidRPr="00687C7F" w14:paraId="010D13B5" w14:textId="77777777" w:rsidTr="000E0060">
        <w:trPr>
          <w:jc w:val="center"/>
        </w:trPr>
        <w:tc>
          <w:tcPr>
            <w:tcW w:w="2426" w:type="dxa"/>
          </w:tcPr>
          <w:p w14:paraId="555408A9" w14:textId="48719C7F" w:rsidR="000E0060" w:rsidRPr="00687C7F" w:rsidRDefault="000E0060" w:rsidP="000E0060">
            <w:pPr>
              <w:pStyle w:val="aa"/>
              <w:ind w:firstLine="0"/>
            </w:pPr>
            <w:r w:rsidRPr="00687C7F">
              <w:rPr>
                <w:sz w:val="27"/>
                <w:szCs w:val="27"/>
              </w:rPr>
              <w:t>75,5 см</w:t>
            </w:r>
          </w:p>
        </w:tc>
        <w:tc>
          <w:tcPr>
            <w:tcW w:w="2426" w:type="dxa"/>
          </w:tcPr>
          <w:p w14:paraId="13DD1B02" w14:textId="498D8EE0" w:rsidR="000E0060" w:rsidRPr="00687C7F" w:rsidRDefault="000E0060" w:rsidP="000E0060">
            <w:pPr>
              <w:pStyle w:val="aa"/>
              <w:ind w:firstLine="0"/>
            </w:pPr>
            <w:r w:rsidRPr="00687C7F">
              <w:rPr>
                <w:sz w:val="27"/>
                <w:szCs w:val="27"/>
              </w:rPr>
              <w:t>45 см</w:t>
            </w:r>
          </w:p>
        </w:tc>
        <w:tc>
          <w:tcPr>
            <w:tcW w:w="2427" w:type="dxa"/>
          </w:tcPr>
          <w:p w14:paraId="2461DD84" w14:textId="1D1913FE" w:rsidR="000E0060" w:rsidRPr="00687C7F" w:rsidRDefault="000E0060" w:rsidP="000E0060">
            <w:pPr>
              <w:pStyle w:val="aa"/>
              <w:ind w:firstLine="0"/>
            </w:pPr>
            <w:r w:rsidRPr="00687C7F">
              <w:rPr>
                <w:sz w:val="27"/>
                <w:szCs w:val="27"/>
              </w:rPr>
              <w:t xml:space="preserve">Глубина 47,5 см </w:t>
            </w:r>
          </w:p>
        </w:tc>
        <w:tc>
          <w:tcPr>
            <w:tcW w:w="2427" w:type="dxa"/>
          </w:tcPr>
          <w:p w14:paraId="597BD6DC" w14:textId="129D8EDB" w:rsidR="000E0060" w:rsidRPr="00687C7F" w:rsidRDefault="000E0060" w:rsidP="000E0060">
            <w:pPr>
              <w:pStyle w:val="aa"/>
              <w:ind w:firstLine="0"/>
            </w:pPr>
            <w:r w:rsidRPr="00687C7F">
              <w:rPr>
                <w:sz w:val="27"/>
                <w:szCs w:val="27"/>
              </w:rPr>
              <w:t xml:space="preserve"> 70 см</w:t>
            </w:r>
          </w:p>
        </w:tc>
        <w:tc>
          <w:tcPr>
            <w:tcW w:w="2427" w:type="dxa"/>
          </w:tcPr>
          <w:p w14:paraId="7EEEA1D1" w14:textId="417E13EB" w:rsidR="000E0060" w:rsidRPr="00687C7F" w:rsidRDefault="000E0060" w:rsidP="000E0060">
            <w:pPr>
              <w:pStyle w:val="aa"/>
              <w:ind w:firstLine="0"/>
            </w:pPr>
            <w:r w:rsidRPr="00687C7F">
              <w:rPr>
                <w:sz w:val="27"/>
                <w:szCs w:val="27"/>
              </w:rPr>
              <w:t>45 см</w:t>
            </w:r>
          </w:p>
        </w:tc>
        <w:tc>
          <w:tcPr>
            <w:tcW w:w="2427" w:type="dxa"/>
          </w:tcPr>
          <w:p w14:paraId="23C2BE59" w14:textId="1DDC0784" w:rsidR="000E0060" w:rsidRPr="00687C7F" w:rsidRDefault="000E0060" w:rsidP="000E0060">
            <w:pPr>
              <w:pStyle w:val="aa"/>
              <w:ind w:firstLine="0"/>
            </w:pPr>
            <w:r w:rsidRPr="00687C7F">
              <w:rPr>
                <w:sz w:val="27"/>
                <w:szCs w:val="27"/>
              </w:rPr>
              <w:t>Глубина 65 см</w:t>
            </w:r>
          </w:p>
        </w:tc>
      </w:tr>
    </w:tbl>
    <w:p w14:paraId="659716B2" w14:textId="77777777" w:rsidR="000E0060" w:rsidRPr="00687C7F" w:rsidRDefault="000E0060" w:rsidP="00256581">
      <w:pPr>
        <w:pStyle w:val="aa"/>
        <w:ind w:firstLine="0"/>
      </w:pPr>
    </w:p>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290085"/>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687C7F" w:rsidRDefault="00256581" w:rsidP="00256581">
      <w:pPr>
        <w:pStyle w:val="aa"/>
        <w:ind w:firstLine="0"/>
        <w:jc w:val="center"/>
      </w:pPr>
      <w:r w:rsidRPr="00687C7F">
        <w:t>Рисунок 6.3 – Схема нормированных показателей рабочего места</w:t>
      </w:r>
    </w:p>
    <w:p w14:paraId="5CDF557C" w14:textId="77777777" w:rsidR="00256581" w:rsidRPr="00687C7F" w:rsidRDefault="00256581" w:rsidP="00256581">
      <w:pPr>
        <w:pStyle w:val="aa"/>
      </w:pPr>
    </w:p>
    <w:p w14:paraId="7110425E" w14:textId="40F8B056" w:rsidR="00256581" w:rsidRPr="00687C7F"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r w:rsidR="0039158E" w:rsidRPr="00687C7F">
        <w:t xml:space="preserve"> </w:t>
      </w: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5844FF2E" w14:textId="033770BD" w:rsidR="00256581" w:rsidRPr="00687C7F" w:rsidRDefault="00256581" w:rsidP="0039158E">
      <w:pPr>
        <w:pStyle w:val="aa"/>
      </w:pPr>
      <w:r w:rsidRPr="00687C7F">
        <w:t>Нормирование тяжести трудового процесса производят согласно Методики проведения специальной оценки условий труда, утвержденной приказом Министерства труда и социальной защиты РФ от 24 января 2014 г. № 33н</w:t>
      </w:r>
      <w:r w:rsidR="002C024E" w:rsidRPr="00687C7F">
        <w:t xml:space="preserve"> </w:t>
      </w:r>
      <w:r w:rsidRPr="00687C7F">
        <w:t>[</w:t>
      </w:r>
      <w:r w:rsidR="00C42954" w:rsidRPr="00687C7F">
        <w:t>25</w:t>
      </w:r>
      <w:r w:rsidRPr="00687C7F">
        <w:t>]. При нормировании тяжести трудового процесса учитывается пол человека</w:t>
      </w:r>
      <w:r w:rsidR="00E57F10" w:rsidRPr="00687C7F">
        <w:t xml:space="preserve">, </w:t>
      </w:r>
      <w:r w:rsidRPr="00687C7F">
        <w:t>при оценки учитываются следующие показатели:</w:t>
      </w:r>
      <w:r w:rsidR="00776A21" w:rsidRPr="00687C7F">
        <w:t xml:space="preserve"> ф</w:t>
      </w:r>
      <w:r w:rsidRPr="00687C7F">
        <w:t>изическая динамическая нагрузка</w:t>
      </w:r>
      <w:r w:rsidR="00776A21" w:rsidRPr="00687C7F">
        <w:t>, м</w:t>
      </w:r>
      <w:r w:rsidRPr="00687C7F">
        <w:t>асса поднимаемого и перемещаемого груза вручную</w:t>
      </w:r>
      <w:r w:rsidR="00776A21" w:rsidRPr="00687C7F">
        <w:t>, с</w:t>
      </w:r>
      <w:r w:rsidRPr="00687C7F">
        <w:t>тереотипные рабочие движения</w:t>
      </w:r>
      <w:r w:rsidR="00776A21" w:rsidRPr="00687C7F">
        <w:t>, с</w:t>
      </w:r>
      <w:r w:rsidRPr="00687C7F">
        <w:t>татическая нагрузка</w:t>
      </w:r>
      <w:r w:rsidR="00776A21" w:rsidRPr="00687C7F">
        <w:t>, р</w:t>
      </w:r>
      <w:r w:rsidRPr="00687C7F">
        <w:t>абочая поза</w:t>
      </w:r>
      <w:r w:rsidR="00776A21" w:rsidRPr="00687C7F">
        <w:t>, н</w:t>
      </w:r>
      <w:r w:rsidRPr="00687C7F">
        <w:t>аклоны корпуса</w:t>
      </w:r>
      <w:r w:rsidR="00776A21" w:rsidRPr="00687C7F">
        <w:t>, п</w:t>
      </w:r>
      <w:r w:rsidRPr="00687C7F">
        <w:t>еремещение в пространстве.</w:t>
      </w:r>
      <w:r w:rsidR="0039158E" w:rsidRPr="00687C7F">
        <w:t xml:space="preserve"> </w:t>
      </w:r>
      <w:r w:rsidRPr="00687C7F">
        <w:t>Оценка тяжести трудового процесса представлена в таблице 6.3.</w:t>
      </w:r>
    </w:p>
    <w:p w14:paraId="69FE6631" w14:textId="77777777" w:rsidR="00256581" w:rsidRPr="00687C7F" w:rsidRDefault="00256581" w:rsidP="00256581">
      <w:pPr>
        <w:pStyle w:val="aa"/>
      </w:pPr>
    </w:p>
    <w:p w14:paraId="5FA367E0" w14:textId="77777777" w:rsidR="00256581" w:rsidRPr="00687C7F" w:rsidRDefault="00256581" w:rsidP="00256581">
      <w:pPr>
        <w:pStyle w:val="aa"/>
        <w:ind w:firstLine="0"/>
      </w:pPr>
      <w:r w:rsidRPr="00687C7F">
        <w:lastRenderedPageBreak/>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rsidRPr="00687C7F" w14:paraId="6EEB0B5E" w14:textId="77777777" w:rsidTr="00A61568">
        <w:trPr>
          <w:trHeight w:val="510"/>
        </w:trPr>
        <w:tc>
          <w:tcPr>
            <w:tcW w:w="2380" w:type="dxa"/>
          </w:tcPr>
          <w:p w14:paraId="1AD4E2CE"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Показатели </w:t>
            </w:r>
            <w:r w:rsidRPr="00687C7F">
              <w:rPr>
                <w:rFonts w:ascii="Times New Roman" w:hAnsi="Times New Roman" w:cs="Times New Roman"/>
                <w:b/>
                <w:bCs/>
                <w:sz w:val="27"/>
                <w:szCs w:val="27"/>
              </w:rPr>
              <w:br/>
              <w:t>тяжести трудового процесса</w:t>
            </w:r>
          </w:p>
        </w:tc>
        <w:tc>
          <w:tcPr>
            <w:tcW w:w="2482" w:type="dxa"/>
          </w:tcPr>
          <w:p w14:paraId="740DB7EC"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Фактические </w:t>
            </w:r>
          </w:p>
          <w:p w14:paraId="4D55D6B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значения показателя тяжести трудового процесса</w:t>
            </w:r>
          </w:p>
        </w:tc>
        <w:tc>
          <w:tcPr>
            <w:tcW w:w="2470" w:type="dxa"/>
          </w:tcPr>
          <w:p w14:paraId="711A04D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Предельно допустимые значения показателя тяжести трудового процесса</w:t>
            </w:r>
          </w:p>
        </w:tc>
        <w:tc>
          <w:tcPr>
            <w:tcW w:w="2018" w:type="dxa"/>
          </w:tcPr>
          <w:p w14:paraId="0E378877"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Класс (подкласс) условий труда </w:t>
            </w:r>
          </w:p>
          <w:p w14:paraId="037AFC19"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 тяжести </w:t>
            </w:r>
          </w:p>
          <w:p w14:paraId="20260DC5"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трудового процесса</w:t>
            </w:r>
          </w:p>
        </w:tc>
      </w:tr>
      <w:tr w:rsidR="00256581" w:rsidRPr="00687C7F" w14:paraId="7C1C73A3" w14:textId="77777777" w:rsidTr="00A61568">
        <w:trPr>
          <w:trHeight w:val="510"/>
        </w:trPr>
        <w:tc>
          <w:tcPr>
            <w:tcW w:w="2380" w:type="dxa"/>
          </w:tcPr>
          <w:p w14:paraId="4A1FF5F5" w14:textId="6A89247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Масса поднимае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мого и перемеща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емого груза вруч</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ную</w:t>
            </w:r>
          </w:p>
        </w:tc>
        <w:tc>
          <w:tcPr>
            <w:tcW w:w="2482" w:type="dxa"/>
          </w:tcPr>
          <w:p w14:paraId="472B858E"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 кг</w:t>
            </w:r>
          </w:p>
        </w:tc>
        <w:tc>
          <w:tcPr>
            <w:tcW w:w="2470" w:type="dxa"/>
          </w:tcPr>
          <w:p w14:paraId="6BAF7259" w14:textId="29C77C4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30 кг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44C2B16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Оптимальный</w:t>
            </w:r>
          </w:p>
        </w:tc>
      </w:tr>
      <w:tr w:rsidR="00256581" w:rsidRPr="00687C7F" w14:paraId="7C7AC954" w14:textId="77777777" w:rsidTr="00A61568">
        <w:trPr>
          <w:trHeight w:val="510"/>
        </w:trPr>
        <w:tc>
          <w:tcPr>
            <w:tcW w:w="2380" w:type="dxa"/>
          </w:tcPr>
          <w:p w14:paraId="6A8D2F65" w14:textId="5FC3B848"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Стереотипные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бочие движения</w:t>
            </w:r>
          </w:p>
        </w:tc>
        <w:tc>
          <w:tcPr>
            <w:tcW w:w="2482" w:type="dxa"/>
          </w:tcPr>
          <w:p w14:paraId="45602735"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29000 единиц</w:t>
            </w:r>
          </w:p>
        </w:tc>
        <w:tc>
          <w:tcPr>
            <w:tcW w:w="2470" w:type="dxa"/>
          </w:tcPr>
          <w:p w14:paraId="14CCFD37" w14:textId="68E9D06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40000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171ADC1C"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Допустимый</w:t>
            </w:r>
          </w:p>
        </w:tc>
      </w:tr>
      <w:tr w:rsidR="00256581" w:rsidRPr="00687C7F" w14:paraId="10CF4146" w14:textId="77777777" w:rsidTr="00A61568">
        <w:trPr>
          <w:trHeight w:val="510"/>
        </w:trPr>
        <w:tc>
          <w:tcPr>
            <w:tcW w:w="2380" w:type="dxa"/>
          </w:tcPr>
          <w:p w14:paraId="0D8A8D5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Рабочая поза</w:t>
            </w:r>
          </w:p>
        </w:tc>
        <w:tc>
          <w:tcPr>
            <w:tcW w:w="2482" w:type="dxa"/>
          </w:tcPr>
          <w:p w14:paraId="175CCC6D" w14:textId="7A579CF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Свободная поза комфортна и мо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жет быть изменена в любой момент по усмотрению рабо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тающего.</w:t>
            </w:r>
          </w:p>
        </w:tc>
        <w:tc>
          <w:tcPr>
            <w:tcW w:w="2470" w:type="dxa"/>
          </w:tcPr>
          <w:p w14:paraId="5E1B1D34" w14:textId="5AA5F35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Периодическое, до 25 % времени смены, нахожде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ние в неудобном и (или) фиксирован</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ном положении. Нахождение в по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ложении «стоя» до 60 % времени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бочего дня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13C4927" w14:textId="64D60C8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39FBD3" w14:textId="77777777" w:rsidTr="00A61568">
        <w:trPr>
          <w:trHeight w:val="510"/>
        </w:trPr>
        <w:tc>
          <w:tcPr>
            <w:tcW w:w="2380" w:type="dxa"/>
          </w:tcPr>
          <w:p w14:paraId="7A07E7AD"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Наклоны корпуса</w:t>
            </w:r>
          </w:p>
        </w:tc>
        <w:tc>
          <w:tcPr>
            <w:tcW w:w="2482" w:type="dxa"/>
          </w:tcPr>
          <w:p w14:paraId="1C4FE278"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20 единиц</w:t>
            </w:r>
          </w:p>
        </w:tc>
        <w:tc>
          <w:tcPr>
            <w:tcW w:w="2470" w:type="dxa"/>
          </w:tcPr>
          <w:p w14:paraId="3FAFCA92" w14:textId="6D13941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51-100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5FB06A0" w14:textId="52C8EEFF"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A1BC59" w14:textId="77777777" w:rsidTr="00A61568">
        <w:trPr>
          <w:trHeight w:val="510"/>
        </w:trPr>
        <w:tc>
          <w:tcPr>
            <w:tcW w:w="2380" w:type="dxa"/>
          </w:tcPr>
          <w:p w14:paraId="3D7E7D02"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Перемещение в пространстве</w:t>
            </w:r>
          </w:p>
        </w:tc>
        <w:tc>
          <w:tcPr>
            <w:tcW w:w="2482" w:type="dxa"/>
          </w:tcPr>
          <w:p w14:paraId="388E87C6" w14:textId="46D52DA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 км по гори</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зонтали</w:t>
            </w:r>
          </w:p>
        </w:tc>
        <w:tc>
          <w:tcPr>
            <w:tcW w:w="2470" w:type="dxa"/>
          </w:tcPr>
          <w:p w14:paraId="4EFB8CCC" w14:textId="679B59C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8 км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23554E18" w14:textId="2FCAA2BA"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bl>
    <w:p w14:paraId="49C35CB3" w14:textId="77777777" w:rsidR="00256581" w:rsidRPr="00687C7F" w:rsidRDefault="00256581" w:rsidP="00256581">
      <w:pPr>
        <w:pStyle w:val="aa"/>
      </w:pPr>
    </w:p>
    <w:p w14:paraId="66C82BF9" w14:textId="50702192" w:rsidR="00256581" w:rsidRPr="00687C7F" w:rsidRDefault="00256581" w:rsidP="00256581">
      <w:pPr>
        <w:pStyle w:val="aa"/>
      </w:pPr>
      <w:r w:rsidRPr="00687C7F">
        <w:t>Проанализировав таблицу 6.</w:t>
      </w:r>
      <w:r w:rsidR="003836DA" w:rsidRPr="00687C7F">
        <w:t>3</w:t>
      </w:r>
      <w:r w:rsidRPr="00687C7F">
        <w:t>, был сделан вывод, что условия труда по тяжести трудового процесса на данном рабочем месте являются оптимальными.</w:t>
      </w:r>
    </w:p>
    <w:p w14:paraId="284BCD58" w14:textId="77777777" w:rsidR="00256581" w:rsidRPr="00687C7F" w:rsidRDefault="00256581" w:rsidP="00256581">
      <w:pPr>
        <w:pStyle w:val="23"/>
      </w:pPr>
      <w:bookmarkStart w:id="57" w:name="_Toc136290086"/>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 xml:space="preserve">При неисправности какого-либо оборудования необходимо обесточить устройство и вызвать специалиста. Самостоятельно принимать дальнейшие </w:t>
      </w:r>
      <w:r w:rsidRPr="00687C7F">
        <w:lastRenderedPageBreak/>
        <w:t>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4DE06F36"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6.4.</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drawing>
          <wp:inline distT="0" distB="0" distL="0" distR="0" wp14:anchorId="0BB3FB78" wp14:editId="1DAA4FBB">
            <wp:extent cx="3155315" cy="2006926"/>
            <wp:effectExtent l="19050" t="19050" r="2603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168" b="-1"/>
                    <a:stretch/>
                  </pic:blipFill>
                  <pic:spPr bwMode="auto">
                    <a:xfrm>
                      <a:off x="0" y="0"/>
                      <a:ext cx="3193319" cy="2031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77777777" w:rsidR="00256581" w:rsidRPr="00687C7F" w:rsidRDefault="00256581" w:rsidP="00256581">
      <w:pPr>
        <w:pStyle w:val="aa"/>
        <w:ind w:firstLine="0"/>
        <w:jc w:val="center"/>
      </w:pPr>
      <w:r w:rsidRPr="00687C7F">
        <w:t>Рисунок 6.4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290087"/>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21A09B8C">
            <wp:extent cx="1418846" cy="125669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9019" cy="1292274"/>
                    </a:xfrm>
                    <a:prstGeom prst="rect">
                      <a:avLst/>
                    </a:prstGeom>
                  </pic:spPr>
                </pic:pic>
              </a:graphicData>
            </a:graphic>
          </wp:inline>
        </w:drawing>
      </w:r>
    </w:p>
    <w:p w14:paraId="262A51D0" w14:textId="77777777" w:rsidR="00256581" w:rsidRPr="00687C7F" w:rsidRDefault="00256581" w:rsidP="00FC6C64">
      <w:pPr>
        <w:pStyle w:val="af4"/>
        <w:numPr>
          <w:ilvl w:val="3"/>
          <w:numId w:val="38"/>
        </w:numPr>
      </w:pPr>
      <w:r w:rsidRPr="00687C7F">
        <w:t>Рисунок 6.5 – Датчик дыма «ИПД-3.2»</w:t>
      </w:r>
    </w:p>
    <w:p w14:paraId="25CAB782" w14:textId="77777777" w:rsidR="00256581" w:rsidRPr="00687C7F" w:rsidRDefault="00256581" w:rsidP="00256581">
      <w:pPr>
        <w:pStyle w:val="aa"/>
      </w:pPr>
      <w:r w:rsidRPr="00687C7F">
        <w:lastRenderedPageBreak/>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 Внутреннее содержимое в каждом представлено огнетушителем и шлангом. На рисунке 6.6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166CE11E">
            <wp:extent cx="2773045" cy="2236362"/>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029" r="18251"/>
                    <a:stretch/>
                  </pic:blipFill>
                  <pic:spPr bwMode="auto">
                    <a:xfrm>
                      <a:off x="0" y="0"/>
                      <a:ext cx="2797419" cy="2256019"/>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687C7F" w:rsidRDefault="00256581" w:rsidP="00256581">
      <w:pPr>
        <w:pStyle w:val="aa"/>
        <w:ind w:firstLine="0"/>
        <w:jc w:val="center"/>
      </w:pPr>
      <w:r w:rsidRPr="00687C7F">
        <w:t>Рисунок 6.6 – Пожарный щиток</w:t>
      </w:r>
    </w:p>
    <w:p w14:paraId="36AF6B58" w14:textId="77777777" w:rsidR="00256581" w:rsidRPr="00687C7F" w:rsidRDefault="00256581" w:rsidP="00256581">
      <w:pPr>
        <w:pStyle w:val="aa"/>
      </w:pPr>
    </w:p>
    <w:p w14:paraId="02B5D57B" w14:textId="77777777" w:rsidR="00256581" w:rsidRPr="00687C7F" w:rsidRDefault="00256581" w:rsidP="00256581">
      <w:pPr>
        <w:pStyle w:val="aa"/>
      </w:pPr>
      <w:r w:rsidRPr="00687C7F">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77777777" w:rsidR="00256581" w:rsidRPr="00687C7F" w:rsidRDefault="00256581" w:rsidP="00FC6C64">
      <w:pPr>
        <w:pStyle w:val="af4"/>
        <w:numPr>
          <w:ilvl w:val="3"/>
          <w:numId w:val="38"/>
        </w:numPr>
      </w:pPr>
      <w:r w:rsidRPr="00687C7F">
        <w:t>Рисунок 6.7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lastRenderedPageBreak/>
        <w:drawing>
          <wp:inline distT="0" distB="0" distL="0" distR="0" wp14:anchorId="102A2731" wp14:editId="3FBBB96C">
            <wp:extent cx="3403600" cy="1784274"/>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266" b="14218"/>
                    <a:stretch/>
                  </pic:blipFill>
                  <pic:spPr bwMode="auto">
                    <a:xfrm>
                      <a:off x="0" y="0"/>
                      <a:ext cx="3418368" cy="17920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77777777" w:rsidR="00256581" w:rsidRPr="00687C7F" w:rsidRDefault="00256581" w:rsidP="00FC6C64">
      <w:pPr>
        <w:pStyle w:val="af4"/>
        <w:numPr>
          <w:ilvl w:val="3"/>
          <w:numId w:val="38"/>
        </w:numPr>
      </w:pPr>
      <w:r w:rsidRPr="00687C7F">
        <w:t>Рисунок 6.8 – Схема эвакуации из помещения</w:t>
      </w:r>
    </w:p>
    <w:p w14:paraId="7F890658" w14:textId="77777777" w:rsidR="00256581" w:rsidRPr="00687C7F" w:rsidRDefault="00256581" w:rsidP="00256581">
      <w:pPr>
        <w:pStyle w:val="aa"/>
        <w:ind w:firstLine="0"/>
        <w:jc w:val="center"/>
      </w:pPr>
    </w:p>
    <w:p w14:paraId="46C555DB" w14:textId="77777777" w:rsidR="00256581" w:rsidRPr="00687C7F" w:rsidRDefault="00256581" w:rsidP="00256581">
      <w:pPr>
        <w:pStyle w:val="23"/>
        <w:spacing w:before="0"/>
      </w:pPr>
      <w:bookmarkStart w:id="59" w:name="_Toc136290088"/>
      <w:r w:rsidRPr="00687C7F">
        <w:t>6.6 Обеспечение безопасности в условиях ЧС</w:t>
      </w:r>
      <w:bookmarkEnd w:id="59"/>
    </w:p>
    <w:p w14:paraId="1B7B7E04" w14:textId="3922DEB3"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F55B4" w:rsidRPr="00687C7F">
        <w:t>9</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4617540">
            <wp:extent cx="2564130" cy="1884354"/>
            <wp:effectExtent l="0" t="0" r="762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328" t="7557" r="17926" b="9894"/>
                    <a:stretch/>
                  </pic:blipFill>
                  <pic:spPr bwMode="auto">
                    <a:xfrm>
                      <a:off x="0" y="0"/>
                      <a:ext cx="2584399" cy="189924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3FCCF20" w:rsidR="00256581" w:rsidRPr="00687C7F" w:rsidRDefault="00256581" w:rsidP="00FC6C64">
      <w:pPr>
        <w:pStyle w:val="af4"/>
        <w:numPr>
          <w:ilvl w:val="3"/>
          <w:numId w:val="38"/>
        </w:numPr>
      </w:pPr>
      <w:r w:rsidRPr="00687C7F">
        <w:t>Рисунок 6.</w:t>
      </w:r>
      <w:r w:rsidR="00AF55B4" w:rsidRPr="00687C7F">
        <w:t>9</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290089"/>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290090"/>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290091"/>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6FB4181" w14:textId="11EBEB61" w:rsidR="00256581" w:rsidRPr="00687C7F" w:rsidRDefault="00256581" w:rsidP="00D32D80">
      <w:pPr>
        <w:pStyle w:val="aa"/>
        <w:numPr>
          <w:ilvl w:val="0"/>
          <w:numId w:val="54"/>
        </w:numPr>
        <w:ind w:left="0" w:firstLine="709"/>
      </w:pPr>
      <w:r w:rsidRPr="00687C7F">
        <w:t xml:space="preserve">Приказ Минтруда России от 24.01.2014 </w:t>
      </w:r>
      <w:r w:rsidR="00B04672" w:rsidRPr="00687C7F">
        <w:t>№</w:t>
      </w:r>
      <w:r w:rsidRPr="00687C7F">
        <w:t xml:space="preserve"> 33н.</w:t>
      </w:r>
      <w:r w:rsidR="00B04672" w:rsidRPr="00687C7F">
        <w:t xml:space="preserve"> «Об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w:t>
      </w:r>
    </w:p>
    <w:p w14:paraId="300CD48C" w14:textId="77777777" w:rsidR="00256581" w:rsidRPr="00687C7F" w:rsidRDefault="00256581"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290092"/>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7B0C6997" w:rsidR="00324C34" w:rsidRPr="00687C7F" w:rsidRDefault="00324C34" w:rsidP="00324C34">
      <w:pPr>
        <w:pStyle w:val="aa"/>
        <w:ind w:firstLine="0"/>
        <w:jc w:val="center"/>
        <w:rPr>
          <w:lang w:val="en-US"/>
        </w:rPr>
      </w:pPr>
      <w:r w:rsidRPr="00687C7F">
        <w:t xml:space="preserve">Рисунок А.1 – Диаграмма пакета </w:t>
      </w:r>
      <w:r w:rsidRPr="00687C7F">
        <w:rPr>
          <w:lang w:val="en-US"/>
        </w:rPr>
        <w:t>Model</w:t>
      </w:r>
    </w:p>
    <w:p w14:paraId="263BBB1F" w14:textId="5C865213" w:rsidR="00324C34" w:rsidRPr="00687C7F" w:rsidRDefault="00324C34" w:rsidP="00324C34">
      <w:pPr>
        <w:pStyle w:val="aa"/>
        <w:ind w:firstLine="0"/>
        <w:jc w:val="center"/>
        <w:rPr>
          <w:lang w:val="en-US"/>
        </w:rP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30B2339A" w:rsidR="00324C34" w:rsidRPr="00687C7F" w:rsidRDefault="00324C34" w:rsidP="00324C34">
      <w:pPr>
        <w:pStyle w:val="aa"/>
        <w:ind w:firstLine="0"/>
        <w:jc w:val="center"/>
      </w:pPr>
      <w:r w:rsidRPr="00687C7F">
        <w:t xml:space="preserve">Рисунок А.2 – Диаграмма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5270637" w:rsidR="00324C34" w:rsidRPr="00687C7F" w:rsidRDefault="00324C34" w:rsidP="00324C34">
      <w:pPr>
        <w:pStyle w:val="aa"/>
        <w:ind w:firstLine="0"/>
        <w:jc w:val="center"/>
      </w:pPr>
      <w:r w:rsidRPr="00687C7F">
        <w:t xml:space="preserve">Рисунок А.3 – Диаграмма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72FB32A1" w:rsidR="00AA3B26" w:rsidRPr="00687C7F" w:rsidRDefault="00AA3B26" w:rsidP="00AA3B26">
      <w:pPr>
        <w:pStyle w:val="aa"/>
        <w:ind w:firstLine="0"/>
        <w:jc w:val="center"/>
      </w:pPr>
      <w:r w:rsidRPr="00687C7F">
        <w:t xml:space="preserve">Рисунок А.4 – Диаграмма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5F8C9223" w:rsidR="00894C60" w:rsidRPr="00687C7F" w:rsidRDefault="00AA3B26" w:rsidP="00A84124">
      <w:pPr>
        <w:pStyle w:val="aa"/>
        <w:ind w:firstLine="0"/>
        <w:jc w:val="center"/>
      </w:pPr>
      <w:r w:rsidRPr="00687C7F">
        <w:t xml:space="preserve">Рисунок А.5 – Диаграмма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290093"/>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5D9AF96C" w:rsidR="009C24A4" w:rsidRPr="00687C7F" w:rsidRDefault="00324C34" w:rsidP="009C24A4">
      <w:pPr>
        <w:pStyle w:val="aa"/>
        <w:ind w:firstLine="0"/>
      </w:pPr>
      <w:r w:rsidRPr="00687C7F">
        <w:lastRenderedPageBreak/>
        <w:t>Продолжение таблицы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4F2922">
            <w:pPr>
              <w:pStyle w:val="aa"/>
              <w:ind w:firstLine="0"/>
              <w:jc w:val="center"/>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77777777" w:rsidR="009C24A4" w:rsidRPr="00687C7F" w:rsidRDefault="009C24A4" w:rsidP="004F2922">
            <w:pPr>
              <w:pStyle w:val="aa"/>
              <w:ind w:firstLine="0"/>
            </w:pPr>
            <w:proofErr w:type="spellStart"/>
            <w:r w:rsidRPr="00687C7F">
              <w:t>id</w:t>
            </w:r>
            <w:proofErr w:type="spellEnd"/>
            <w:r w:rsidRPr="00687C7F">
              <w:t xml:space="preserve">: </w:t>
            </w:r>
            <w:proofErr w:type="spellStart"/>
            <w:r w:rsidRPr="00687C7F">
              <w:t>String</w:t>
            </w:r>
            <w:proofErr w:type="spellEnd"/>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77777777"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String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77777777"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String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513C0283" w:rsidR="009C24A4" w:rsidRPr="00687C7F" w:rsidRDefault="00324C34" w:rsidP="009C24A4">
      <w:pPr>
        <w:pStyle w:val="aa"/>
        <w:ind w:firstLine="0"/>
      </w:pPr>
      <w:r w:rsidRPr="00687C7F">
        <w:lastRenderedPageBreak/>
        <w:t>Продолжение таблицы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77777777"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String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77777777"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String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77777777" w:rsidR="009C24A4" w:rsidRPr="00687C7F" w:rsidRDefault="009C24A4" w:rsidP="004F2922">
            <w:pPr>
              <w:pStyle w:val="aa"/>
              <w:ind w:firstLine="0"/>
            </w:pPr>
            <w:proofErr w:type="spellStart"/>
            <w:r w:rsidRPr="00687C7F">
              <w:rPr>
                <w:lang w:val="en-US"/>
              </w:rPr>
              <w:t>eventId</w:t>
            </w:r>
            <w:proofErr w:type="spellEnd"/>
            <w:r w:rsidRPr="00687C7F">
              <w:rPr>
                <w:lang w:val="en-US"/>
              </w:rPr>
              <w:t>: String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77777777"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String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4885F41D" w:rsidR="00AD0F35" w:rsidRPr="00687C7F" w:rsidRDefault="00AD0F35" w:rsidP="00AD0F35">
            <w:pPr>
              <w:pStyle w:val="aa"/>
              <w:ind w:firstLine="0"/>
              <w:jc w:val="center"/>
            </w:pPr>
            <w:proofErr w:type="spellStart"/>
            <w:proofErr w:type="gramStart"/>
            <w:r w:rsidRPr="00687C7F">
              <w:rPr>
                <w:lang w:val="en-US"/>
              </w:rPr>
              <w:t>uid:String</w:t>
            </w:r>
            <w:proofErr w:type="spellEnd"/>
            <w:proofErr w:type="gramEnd"/>
            <w:r w:rsidRPr="00687C7F">
              <w:rPr>
                <w:lang w:val="en-US"/>
              </w:rPr>
              <w:t xml:space="preserve">, </w:t>
            </w:r>
            <w:proofErr w:type="spellStart"/>
            <w:r w:rsidRPr="00687C7F">
              <w:rPr>
                <w:lang w:val="en-US"/>
              </w:rPr>
              <w:t>eventid</w:t>
            </w:r>
            <w:proofErr w:type="spellEnd"/>
            <w:r w:rsidRPr="00687C7F">
              <w:rPr>
                <w:lang w:val="en-US"/>
              </w:rPr>
              <w:t>: String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290094"/>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p w14:paraId="34DB7AA3" w14:textId="16937D60" w:rsidR="009C24A4" w:rsidRPr="00830904" w:rsidRDefault="009C24A4" w:rsidP="009C24A4">
      <w:pPr>
        <w:pStyle w:val="aa"/>
      </w:pPr>
    </w:p>
    <w:p w14:paraId="25E2DF9A" w14:textId="2E9F31A9" w:rsidR="00644384" w:rsidRDefault="00644384">
      <w:pPr>
        <w:rPr>
          <w:rFonts w:ascii="Times New Roman" w:hAnsi="Times New Roman"/>
          <w:color w:val="000000" w:themeColor="text1"/>
          <w:sz w:val="28"/>
          <w:lang w:eastAsia="ru-RU"/>
        </w:rPr>
      </w:pPr>
    </w:p>
    <w:sectPr w:rsidR="00644384" w:rsidSect="00857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2F5BF" w14:textId="77777777" w:rsidR="00CB4A7E" w:rsidRDefault="00CB4A7E" w:rsidP="00741A71">
      <w:pPr>
        <w:spacing w:after="0" w:line="240" w:lineRule="auto"/>
      </w:pPr>
      <w:r>
        <w:separator/>
      </w:r>
    </w:p>
  </w:endnote>
  <w:endnote w:type="continuationSeparator" w:id="0">
    <w:p w14:paraId="0F124D0B" w14:textId="77777777" w:rsidR="00CB4A7E" w:rsidRDefault="00CB4A7E"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sdtContent>
      <w:p w14:paraId="7365F991" w14:textId="4856679B" w:rsidR="00741A71" w:rsidRDefault="00741A71">
        <w:pPr>
          <w:pStyle w:val="afa"/>
          <w:jc w:val="center"/>
        </w:pPr>
        <w:r w:rsidRPr="00741A71">
          <w:rPr>
            <w:rFonts w:ascii="Times New Roman" w:hAnsi="Times New Roman" w:cs="Times New Roman"/>
            <w:sz w:val="24"/>
            <w:szCs w:val="24"/>
          </w:rPr>
          <w:fldChar w:fldCharType="begin"/>
        </w:r>
        <w:r w:rsidRPr="00741A71">
          <w:rPr>
            <w:rFonts w:ascii="Times New Roman" w:hAnsi="Times New Roman" w:cs="Times New Roman"/>
            <w:sz w:val="24"/>
            <w:szCs w:val="24"/>
          </w:rPr>
          <w:instrText>PAGE   \* MERGEFORMAT</w:instrText>
        </w:r>
        <w:r w:rsidRPr="00741A71">
          <w:rPr>
            <w:rFonts w:ascii="Times New Roman" w:hAnsi="Times New Roman" w:cs="Times New Roman"/>
            <w:sz w:val="24"/>
            <w:szCs w:val="24"/>
          </w:rPr>
          <w:fldChar w:fldCharType="separate"/>
        </w:r>
        <w:r w:rsidRPr="00741A71">
          <w:rPr>
            <w:rFonts w:ascii="Times New Roman" w:hAnsi="Times New Roman" w:cs="Times New Roman"/>
            <w:sz w:val="24"/>
            <w:szCs w:val="24"/>
          </w:rPr>
          <w:t>2</w:t>
        </w:r>
        <w:r w:rsidRPr="00741A71">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5F552" w14:textId="77777777" w:rsidR="00CB4A7E" w:rsidRDefault="00CB4A7E" w:rsidP="00741A71">
      <w:pPr>
        <w:spacing w:after="0" w:line="240" w:lineRule="auto"/>
      </w:pPr>
      <w:r>
        <w:separator/>
      </w:r>
    </w:p>
  </w:footnote>
  <w:footnote w:type="continuationSeparator" w:id="0">
    <w:p w14:paraId="293C70C8" w14:textId="77777777" w:rsidR="00CB4A7E" w:rsidRDefault="00CB4A7E"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5601"/>
    <w:rsid w:val="0002048D"/>
    <w:rsid w:val="0002245F"/>
    <w:rsid w:val="00024865"/>
    <w:rsid w:val="00027942"/>
    <w:rsid w:val="000337E4"/>
    <w:rsid w:val="000352C1"/>
    <w:rsid w:val="000367E0"/>
    <w:rsid w:val="000375CD"/>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7755"/>
    <w:rsid w:val="000A3929"/>
    <w:rsid w:val="000A3D76"/>
    <w:rsid w:val="000B0619"/>
    <w:rsid w:val="000B0EA4"/>
    <w:rsid w:val="000B38B9"/>
    <w:rsid w:val="000B636D"/>
    <w:rsid w:val="000D185A"/>
    <w:rsid w:val="000D2B46"/>
    <w:rsid w:val="000D565E"/>
    <w:rsid w:val="000E0060"/>
    <w:rsid w:val="000E1C00"/>
    <w:rsid w:val="000E7FA7"/>
    <w:rsid w:val="000F514C"/>
    <w:rsid w:val="000F6AD0"/>
    <w:rsid w:val="00103615"/>
    <w:rsid w:val="001054D1"/>
    <w:rsid w:val="00112700"/>
    <w:rsid w:val="001142AC"/>
    <w:rsid w:val="00114D91"/>
    <w:rsid w:val="001223B4"/>
    <w:rsid w:val="00123AF5"/>
    <w:rsid w:val="0013072F"/>
    <w:rsid w:val="001419A0"/>
    <w:rsid w:val="001423B6"/>
    <w:rsid w:val="00156DAA"/>
    <w:rsid w:val="001572DE"/>
    <w:rsid w:val="001626D6"/>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A05B7"/>
    <w:rsid w:val="001A0DA7"/>
    <w:rsid w:val="001A3EA1"/>
    <w:rsid w:val="001A6C0E"/>
    <w:rsid w:val="001A6DE4"/>
    <w:rsid w:val="001B507E"/>
    <w:rsid w:val="001B6219"/>
    <w:rsid w:val="001C1FC3"/>
    <w:rsid w:val="001C30E2"/>
    <w:rsid w:val="001C7076"/>
    <w:rsid w:val="001C714E"/>
    <w:rsid w:val="001D04DB"/>
    <w:rsid w:val="001D0686"/>
    <w:rsid w:val="001D137D"/>
    <w:rsid w:val="001D42D4"/>
    <w:rsid w:val="001D438C"/>
    <w:rsid w:val="001E38C2"/>
    <w:rsid w:val="001E75FA"/>
    <w:rsid w:val="001F324E"/>
    <w:rsid w:val="001F522F"/>
    <w:rsid w:val="0021651B"/>
    <w:rsid w:val="002206EC"/>
    <w:rsid w:val="002269CF"/>
    <w:rsid w:val="00233BA4"/>
    <w:rsid w:val="002342F1"/>
    <w:rsid w:val="002350F0"/>
    <w:rsid w:val="00236073"/>
    <w:rsid w:val="00240750"/>
    <w:rsid w:val="0024381C"/>
    <w:rsid w:val="00244254"/>
    <w:rsid w:val="0025130D"/>
    <w:rsid w:val="00256581"/>
    <w:rsid w:val="00257EFD"/>
    <w:rsid w:val="00260ACE"/>
    <w:rsid w:val="00266735"/>
    <w:rsid w:val="002735D1"/>
    <w:rsid w:val="002739F4"/>
    <w:rsid w:val="00273EFF"/>
    <w:rsid w:val="00275688"/>
    <w:rsid w:val="0029021C"/>
    <w:rsid w:val="002921FA"/>
    <w:rsid w:val="00294254"/>
    <w:rsid w:val="00295DB3"/>
    <w:rsid w:val="002A4CD3"/>
    <w:rsid w:val="002A7145"/>
    <w:rsid w:val="002C024E"/>
    <w:rsid w:val="002C1AD6"/>
    <w:rsid w:val="002C4411"/>
    <w:rsid w:val="002C5373"/>
    <w:rsid w:val="002C75BC"/>
    <w:rsid w:val="002C777E"/>
    <w:rsid w:val="002D183B"/>
    <w:rsid w:val="002D4A7F"/>
    <w:rsid w:val="002D4E82"/>
    <w:rsid w:val="002E2143"/>
    <w:rsid w:val="002E2522"/>
    <w:rsid w:val="002E3E29"/>
    <w:rsid w:val="002E621C"/>
    <w:rsid w:val="002E6FB8"/>
    <w:rsid w:val="002F23E0"/>
    <w:rsid w:val="002F613C"/>
    <w:rsid w:val="002F7C1B"/>
    <w:rsid w:val="003028F1"/>
    <w:rsid w:val="00304757"/>
    <w:rsid w:val="00305C92"/>
    <w:rsid w:val="00306500"/>
    <w:rsid w:val="00311E02"/>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56B6"/>
    <w:rsid w:val="003836DA"/>
    <w:rsid w:val="0038459B"/>
    <w:rsid w:val="0039158E"/>
    <w:rsid w:val="0039181C"/>
    <w:rsid w:val="00391F1E"/>
    <w:rsid w:val="00397F1C"/>
    <w:rsid w:val="003A3CC3"/>
    <w:rsid w:val="003A5E03"/>
    <w:rsid w:val="003A7304"/>
    <w:rsid w:val="003A7F20"/>
    <w:rsid w:val="003B3558"/>
    <w:rsid w:val="003B3A17"/>
    <w:rsid w:val="003B3B7B"/>
    <w:rsid w:val="003B5951"/>
    <w:rsid w:val="003C1EC9"/>
    <w:rsid w:val="003D266E"/>
    <w:rsid w:val="003D6092"/>
    <w:rsid w:val="003D6BF5"/>
    <w:rsid w:val="003D7F59"/>
    <w:rsid w:val="003E3870"/>
    <w:rsid w:val="003E5CF7"/>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5E4"/>
    <w:rsid w:val="00447559"/>
    <w:rsid w:val="00454091"/>
    <w:rsid w:val="00456F1C"/>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922A4"/>
    <w:rsid w:val="004940B3"/>
    <w:rsid w:val="00497A67"/>
    <w:rsid w:val="004A00CC"/>
    <w:rsid w:val="004A294E"/>
    <w:rsid w:val="004A70F1"/>
    <w:rsid w:val="004B24E2"/>
    <w:rsid w:val="004B3D13"/>
    <w:rsid w:val="004B44B3"/>
    <w:rsid w:val="004B7884"/>
    <w:rsid w:val="004C3AA1"/>
    <w:rsid w:val="004C7416"/>
    <w:rsid w:val="004D1A3C"/>
    <w:rsid w:val="004D3A3A"/>
    <w:rsid w:val="004D6959"/>
    <w:rsid w:val="004D6D94"/>
    <w:rsid w:val="004E10B9"/>
    <w:rsid w:val="004E150E"/>
    <w:rsid w:val="004E1C00"/>
    <w:rsid w:val="004E286E"/>
    <w:rsid w:val="004E2B84"/>
    <w:rsid w:val="004E44EC"/>
    <w:rsid w:val="004E5F57"/>
    <w:rsid w:val="004F094D"/>
    <w:rsid w:val="004F5A61"/>
    <w:rsid w:val="0050163D"/>
    <w:rsid w:val="00504D2B"/>
    <w:rsid w:val="00505449"/>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601090"/>
    <w:rsid w:val="00603DAC"/>
    <w:rsid w:val="00623D70"/>
    <w:rsid w:val="00641696"/>
    <w:rsid w:val="00644384"/>
    <w:rsid w:val="00646303"/>
    <w:rsid w:val="00646CA9"/>
    <w:rsid w:val="006474A5"/>
    <w:rsid w:val="0065218E"/>
    <w:rsid w:val="00664DD9"/>
    <w:rsid w:val="00665D0D"/>
    <w:rsid w:val="006665E0"/>
    <w:rsid w:val="00666CB9"/>
    <w:rsid w:val="006726D9"/>
    <w:rsid w:val="00675BA3"/>
    <w:rsid w:val="00675F66"/>
    <w:rsid w:val="00677387"/>
    <w:rsid w:val="00685574"/>
    <w:rsid w:val="00685F50"/>
    <w:rsid w:val="00687C7F"/>
    <w:rsid w:val="00694EF9"/>
    <w:rsid w:val="006A3F93"/>
    <w:rsid w:val="006A7758"/>
    <w:rsid w:val="006B30DF"/>
    <w:rsid w:val="006B486A"/>
    <w:rsid w:val="006B5715"/>
    <w:rsid w:val="006B638B"/>
    <w:rsid w:val="006C00D2"/>
    <w:rsid w:val="006C1938"/>
    <w:rsid w:val="006C76B2"/>
    <w:rsid w:val="006D19D0"/>
    <w:rsid w:val="006D19F6"/>
    <w:rsid w:val="006D43A3"/>
    <w:rsid w:val="006E414D"/>
    <w:rsid w:val="006E7DED"/>
    <w:rsid w:val="0070320A"/>
    <w:rsid w:val="00706B60"/>
    <w:rsid w:val="00713203"/>
    <w:rsid w:val="00713B5E"/>
    <w:rsid w:val="007162E1"/>
    <w:rsid w:val="00716672"/>
    <w:rsid w:val="0072053A"/>
    <w:rsid w:val="007215BB"/>
    <w:rsid w:val="007266F5"/>
    <w:rsid w:val="00730E44"/>
    <w:rsid w:val="0073132D"/>
    <w:rsid w:val="00733726"/>
    <w:rsid w:val="00741191"/>
    <w:rsid w:val="00741205"/>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58F9"/>
    <w:rsid w:val="00785FD4"/>
    <w:rsid w:val="00787746"/>
    <w:rsid w:val="00796E55"/>
    <w:rsid w:val="007A19D2"/>
    <w:rsid w:val="007A3739"/>
    <w:rsid w:val="007B0416"/>
    <w:rsid w:val="007B3D58"/>
    <w:rsid w:val="007B7AC0"/>
    <w:rsid w:val="007C21D4"/>
    <w:rsid w:val="007C79FC"/>
    <w:rsid w:val="007D7AFE"/>
    <w:rsid w:val="007E2306"/>
    <w:rsid w:val="007E4EE0"/>
    <w:rsid w:val="007F05B1"/>
    <w:rsid w:val="007F20ED"/>
    <w:rsid w:val="007F2E0E"/>
    <w:rsid w:val="007F6569"/>
    <w:rsid w:val="00802293"/>
    <w:rsid w:val="00804622"/>
    <w:rsid w:val="0081369A"/>
    <w:rsid w:val="00826330"/>
    <w:rsid w:val="00830904"/>
    <w:rsid w:val="00835FB1"/>
    <w:rsid w:val="00842E52"/>
    <w:rsid w:val="00843973"/>
    <w:rsid w:val="00844FF8"/>
    <w:rsid w:val="00851781"/>
    <w:rsid w:val="008560A2"/>
    <w:rsid w:val="0085782B"/>
    <w:rsid w:val="00857E65"/>
    <w:rsid w:val="008611E9"/>
    <w:rsid w:val="00861656"/>
    <w:rsid w:val="00864936"/>
    <w:rsid w:val="008673F4"/>
    <w:rsid w:val="00870D8A"/>
    <w:rsid w:val="00876F32"/>
    <w:rsid w:val="008807EB"/>
    <w:rsid w:val="00880B17"/>
    <w:rsid w:val="00894C60"/>
    <w:rsid w:val="00894F03"/>
    <w:rsid w:val="008A023C"/>
    <w:rsid w:val="008A14BF"/>
    <w:rsid w:val="008A187C"/>
    <w:rsid w:val="008A247C"/>
    <w:rsid w:val="008A3027"/>
    <w:rsid w:val="008A3BAF"/>
    <w:rsid w:val="008A4926"/>
    <w:rsid w:val="008A57A1"/>
    <w:rsid w:val="008A593B"/>
    <w:rsid w:val="008A700C"/>
    <w:rsid w:val="008B11F6"/>
    <w:rsid w:val="008B13D4"/>
    <w:rsid w:val="008B225E"/>
    <w:rsid w:val="008B500F"/>
    <w:rsid w:val="008C0E2C"/>
    <w:rsid w:val="008C7045"/>
    <w:rsid w:val="008C71C8"/>
    <w:rsid w:val="008D2D5E"/>
    <w:rsid w:val="008D38C0"/>
    <w:rsid w:val="008E030B"/>
    <w:rsid w:val="008E08A4"/>
    <w:rsid w:val="008E1CF3"/>
    <w:rsid w:val="008E5212"/>
    <w:rsid w:val="008F13C7"/>
    <w:rsid w:val="008F27F6"/>
    <w:rsid w:val="008F46AE"/>
    <w:rsid w:val="008F587F"/>
    <w:rsid w:val="009016B0"/>
    <w:rsid w:val="00904DFF"/>
    <w:rsid w:val="009066A7"/>
    <w:rsid w:val="00915FEA"/>
    <w:rsid w:val="00917974"/>
    <w:rsid w:val="00924984"/>
    <w:rsid w:val="009267FC"/>
    <w:rsid w:val="0093198D"/>
    <w:rsid w:val="009356E1"/>
    <w:rsid w:val="00935EAB"/>
    <w:rsid w:val="00937A74"/>
    <w:rsid w:val="009459D3"/>
    <w:rsid w:val="00945DCC"/>
    <w:rsid w:val="00946F3C"/>
    <w:rsid w:val="009570BC"/>
    <w:rsid w:val="00973E36"/>
    <w:rsid w:val="0098098D"/>
    <w:rsid w:val="009909F0"/>
    <w:rsid w:val="00994747"/>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A00789"/>
    <w:rsid w:val="00A047DC"/>
    <w:rsid w:val="00A05523"/>
    <w:rsid w:val="00A14DA3"/>
    <w:rsid w:val="00A15647"/>
    <w:rsid w:val="00A158F2"/>
    <w:rsid w:val="00A170D5"/>
    <w:rsid w:val="00A17B74"/>
    <w:rsid w:val="00A25395"/>
    <w:rsid w:val="00A26169"/>
    <w:rsid w:val="00A34AA7"/>
    <w:rsid w:val="00A51B6D"/>
    <w:rsid w:val="00A532C0"/>
    <w:rsid w:val="00A5618E"/>
    <w:rsid w:val="00A634C0"/>
    <w:rsid w:val="00A64079"/>
    <w:rsid w:val="00A6668C"/>
    <w:rsid w:val="00A741CE"/>
    <w:rsid w:val="00A77226"/>
    <w:rsid w:val="00A77C05"/>
    <w:rsid w:val="00A80E9A"/>
    <w:rsid w:val="00A82054"/>
    <w:rsid w:val="00A84124"/>
    <w:rsid w:val="00A84B22"/>
    <w:rsid w:val="00A85B16"/>
    <w:rsid w:val="00A91122"/>
    <w:rsid w:val="00A96026"/>
    <w:rsid w:val="00A96812"/>
    <w:rsid w:val="00AA0812"/>
    <w:rsid w:val="00AA2576"/>
    <w:rsid w:val="00AA3B26"/>
    <w:rsid w:val="00AA4741"/>
    <w:rsid w:val="00AD0F35"/>
    <w:rsid w:val="00AD6E49"/>
    <w:rsid w:val="00AE00A4"/>
    <w:rsid w:val="00AE3BA7"/>
    <w:rsid w:val="00AE4C66"/>
    <w:rsid w:val="00AE5FAF"/>
    <w:rsid w:val="00AF1167"/>
    <w:rsid w:val="00AF2458"/>
    <w:rsid w:val="00AF3C8A"/>
    <w:rsid w:val="00AF4C2C"/>
    <w:rsid w:val="00AF55B4"/>
    <w:rsid w:val="00AF7689"/>
    <w:rsid w:val="00B01AE7"/>
    <w:rsid w:val="00B02E80"/>
    <w:rsid w:val="00B04672"/>
    <w:rsid w:val="00B076A8"/>
    <w:rsid w:val="00B077AE"/>
    <w:rsid w:val="00B1021B"/>
    <w:rsid w:val="00B11000"/>
    <w:rsid w:val="00B12E68"/>
    <w:rsid w:val="00B16A5D"/>
    <w:rsid w:val="00B24E62"/>
    <w:rsid w:val="00B34E80"/>
    <w:rsid w:val="00B36DF9"/>
    <w:rsid w:val="00B432CC"/>
    <w:rsid w:val="00B44349"/>
    <w:rsid w:val="00B52BE1"/>
    <w:rsid w:val="00B545E1"/>
    <w:rsid w:val="00B55AA0"/>
    <w:rsid w:val="00B5692A"/>
    <w:rsid w:val="00B66501"/>
    <w:rsid w:val="00B70E29"/>
    <w:rsid w:val="00B7218C"/>
    <w:rsid w:val="00B72CEF"/>
    <w:rsid w:val="00B73C19"/>
    <w:rsid w:val="00B73CFC"/>
    <w:rsid w:val="00B769A4"/>
    <w:rsid w:val="00B80B65"/>
    <w:rsid w:val="00B815B1"/>
    <w:rsid w:val="00B82504"/>
    <w:rsid w:val="00B8376E"/>
    <w:rsid w:val="00B8630C"/>
    <w:rsid w:val="00B930F3"/>
    <w:rsid w:val="00B93B9C"/>
    <w:rsid w:val="00B979F0"/>
    <w:rsid w:val="00BA1CB8"/>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1F02"/>
    <w:rsid w:val="00BF376A"/>
    <w:rsid w:val="00C0138F"/>
    <w:rsid w:val="00C03959"/>
    <w:rsid w:val="00C05468"/>
    <w:rsid w:val="00C0742F"/>
    <w:rsid w:val="00C12F8E"/>
    <w:rsid w:val="00C200BF"/>
    <w:rsid w:val="00C21152"/>
    <w:rsid w:val="00C21243"/>
    <w:rsid w:val="00C23A32"/>
    <w:rsid w:val="00C23DC9"/>
    <w:rsid w:val="00C25DDA"/>
    <w:rsid w:val="00C26310"/>
    <w:rsid w:val="00C33F4A"/>
    <w:rsid w:val="00C34EF2"/>
    <w:rsid w:val="00C36214"/>
    <w:rsid w:val="00C37747"/>
    <w:rsid w:val="00C42954"/>
    <w:rsid w:val="00C444B5"/>
    <w:rsid w:val="00C44F35"/>
    <w:rsid w:val="00C46CA5"/>
    <w:rsid w:val="00C50BBE"/>
    <w:rsid w:val="00C51339"/>
    <w:rsid w:val="00C53F7C"/>
    <w:rsid w:val="00C56E9B"/>
    <w:rsid w:val="00C62C2A"/>
    <w:rsid w:val="00C672E0"/>
    <w:rsid w:val="00C71B5D"/>
    <w:rsid w:val="00C76088"/>
    <w:rsid w:val="00C77482"/>
    <w:rsid w:val="00C85DB6"/>
    <w:rsid w:val="00CB3582"/>
    <w:rsid w:val="00CB4A7E"/>
    <w:rsid w:val="00CB4C88"/>
    <w:rsid w:val="00CB7132"/>
    <w:rsid w:val="00CC19FB"/>
    <w:rsid w:val="00CC22B9"/>
    <w:rsid w:val="00CD35AB"/>
    <w:rsid w:val="00CD6C1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25C18"/>
    <w:rsid w:val="00D27A8D"/>
    <w:rsid w:val="00D32D80"/>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2A0F"/>
    <w:rsid w:val="00DE6DDB"/>
    <w:rsid w:val="00DE70D3"/>
    <w:rsid w:val="00DE7C8B"/>
    <w:rsid w:val="00DF06A5"/>
    <w:rsid w:val="00DF5B5C"/>
    <w:rsid w:val="00DF6DC7"/>
    <w:rsid w:val="00E00BD7"/>
    <w:rsid w:val="00E027D7"/>
    <w:rsid w:val="00E02D60"/>
    <w:rsid w:val="00E0316C"/>
    <w:rsid w:val="00E041B1"/>
    <w:rsid w:val="00E06249"/>
    <w:rsid w:val="00E06918"/>
    <w:rsid w:val="00E102C9"/>
    <w:rsid w:val="00E15C39"/>
    <w:rsid w:val="00E21A46"/>
    <w:rsid w:val="00E23590"/>
    <w:rsid w:val="00E274FE"/>
    <w:rsid w:val="00E32D22"/>
    <w:rsid w:val="00E3505E"/>
    <w:rsid w:val="00E43A51"/>
    <w:rsid w:val="00E44FF5"/>
    <w:rsid w:val="00E47369"/>
    <w:rsid w:val="00E52CF8"/>
    <w:rsid w:val="00E54ECD"/>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4248"/>
    <w:rsid w:val="00EA1FD1"/>
    <w:rsid w:val="00EA326B"/>
    <w:rsid w:val="00EA58F3"/>
    <w:rsid w:val="00EA6A50"/>
    <w:rsid w:val="00EB4DE1"/>
    <w:rsid w:val="00EB509B"/>
    <w:rsid w:val="00EB6464"/>
    <w:rsid w:val="00EC2725"/>
    <w:rsid w:val="00EC7895"/>
    <w:rsid w:val="00EC7951"/>
    <w:rsid w:val="00ED0A04"/>
    <w:rsid w:val="00ED5F68"/>
    <w:rsid w:val="00ED6340"/>
    <w:rsid w:val="00EE009E"/>
    <w:rsid w:val="00EF2061"/>
    <w:rsid w:val="00EF22FA"/>
    <w:rsid w:val="00EF25DE"/>
    <w:rsid w:val="00EF4C73"/>
    <w:rsid w:val="00EF77D3"/>
    <w:rsid w:val="00F0050E"/>
    <w:rsid w:val="00F041AF"/>
    <w:rsid w:val="00F0425E"/>
    <w:rsid w:val="00F04D85"/>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7370B"/>
    <w:rsid w:val="00F87A9F"/>
    <w:rsid w:val="00F90D0A"/>
    <w:rsid w:val="00F94F68"/>
    <w:rsid w:val="00F977B1"/>
    <w:rsid w:val="00FA2257"/>
    <w:rsid w:val="00FA3A19"/>
    <w:rsid w:val="00FA4D32"/>
    <w:rsid w:val="00FA63FC"/>
    <w:rsid w:val="00FA6942"/>
    <w:rsid w:val="00FB073B"/>
    <w:rsid w:val="00FB1A75"/>
    <w:rsid w:val="00FB3E0D"/>
    <w:rsid w:val="00FC6C64"/>
    <w:rsid w:val="00FC7083"/>
    <w:rsid w:val="00FD0483"/>
    <w:rsid w:val="00FD43D6"/>
    <w:rsid w:val="00FE07DB"/>
    <w:rsid w:val="00FE169B"/>
    <w:rsid w:val="00FE2D85"/>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2286</TotalTime>
  <Pages>105</Pages>
  <Words>18905</Words>
  <Characters>107760</Characters>
  <Application>Microsoft Office Word</Application>
  <DocSecurity>0</DocSecurity>
  <Lines>898</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733</cp:revision>
  <dcterms:created xsi:type="dcterms:W3CDTF">2023-05-20T05:57:00Z</dcterms:created>
  <dcterms:modified xsi:type="dcterms:W3CDTF">2023-05-30T13:24:00Z</dcterms:modified>
</cp:coreProperties>
</file>