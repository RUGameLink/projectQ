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687C7F" w:rsidRDefault="007215BB" w:rsidP="007215BB">
      <w:pPr>
        <w:spacing w:after="0" w:line="240" w:lineRule="auto"/>
        <w:ind w:firstLine="709"/>
        <w:jc w:val="both"/>
        <w:rPr>
          <w:rFonts w:ascii="Times New Roman" w:eastAsia="Calibri" w:hAnsi="Times New Roman" w:cs="Times New Roman"/>
          <w:sz w:val="28"/>
        </w:rPr>
      </w:pPr>
      <w:r w:rsidRPr="00687C7F">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высшего образования</w:t>
      </w:r>
    </w:p>
    <w:p w14:paraId="724C3E19" w14:textId="77777777" w:rsidR="007215BB" w:rsidRPr="00687C7F"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ИРКУТСКИЙ НАЦИОНАЛЬНЫЙ ИССЛЕДОВАТЕЛЬСКИЙ</w:t>
      </w:r>
    </w:p>
    <w:p w14:paraId="33BCEF34" w14:textId="77777777" w:rsidR="007215BB" w:rsidRPr="00687C7F" w:rsidRDefault="007215BB" w:rsidP="007215BB">
      <w:pPr>
        <w:spacing w:after="24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687C7F"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Институт информационных технологий и анализа данных</w:t>
            </w:r>
          </w:p>
        </w:tc>
      </w:tr>
      <w:tr w:rsidR="007215BB" w:rsidRPr="00687C7F"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687C7F" w:rsidRDefault="007215BB" w:rsidP="007215BB">
            <w:pPr>
              <w:spacing w:after="0" w:line="240" w:lineRule="auto"/>
              <w:jc w:val="center"/>
              <w:rPr>
                <w:rFonts w:ascii="Times New Roman" w:eastAsia="Calibri" w:hAnsi="Times New Roman" w:cs="Times New Roman"/>
                <w:bCs/>
                <w:sz w:val="28"/>
                <w:szCs w:val="28"/>
                <w:vertAlign w:val="superscript"/>
              </w:rPr>
            </w:pPr>
            <w:r w:rsidRPr="00687C7F">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687C7F"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687C7F" w14:paraId="221D34BA" w14:textId="77777777" w:rsidTr="006D6220">
        <w:tc>
          <w:tcPr>
            <w:tcW w:w="1701" w:type="dxa"/>
            <w:shd w:val="clear" w:color="auto" w:fill="auto"/>
          </w:tcPr>
          <w:p w14:paraId="3A3A895D"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Допускаю к защите</w:t>
            </w:r>
          </w:p>
          <w:p w14:paraId="0BA05D05"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 ООП</w:t>
            </w:r>
          </w:p>
        </w:tc>
      </w:tr>
      <w:tr w:rsidR="007215BB" w:rsidRPr="00687C7F" w14:paraId="56DFBCA9" w14:textId="77777777" w:rsidTr="006D6220">
        <w:tc>
          <w:tcPr>
            <w:tcW w:w="1701" w:type="dxa"/>
            <w:tcBorders>
              <w:bottom w:val="single" w:sz="4" w:space="0" w:color="auto"/>
            </w:tcBorders>
            <w:shd w:val="clear" w:color="auto" w:fill="auto"/>
          </w:tcPr>
          <w:p w14:paraId="557C87FB"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w:t>
            </w:r>
            <w:r w:rsidR="00045127" w:rsidRPr="00687C7F">
              <w:rPr>
                <w:rFonts w:ascii="Times New Roman" w:eastAsia="Calibri" w:hAnsi="Times New Roman" w:cs="Times New Roman"/>
                <w:sz w:val="28"/>
                <w:szCs w:val="28"/>
              </w:rPr>
              <w:t xml:space="preserve"> </w:t>
            </w:r>
            <w:r w:rsidRPr="00687C7F">
              <w:rPr>
                <w:rFonts w:ascii="Times New Roman" w:eastAsia="Calibri" w:hAnsi="Times New Roman" w:cs="Times New Roman"/>
                <w:sz w:val="28"/>
                <w:szCs w:val="28"/>
              </w:rPr>
              <w:t xml:space="preserve">Л. </w:t>
            </w:r>
            <w:proofErr w:type="spellStart"/>
            <w:r w:rsidRPr="00687C7F">
              <w:rPr>
                <w:rFonts w:ascii="Times New Roman" w:eastAsia="Calibri" w:hAnsi="Times New Roman" w:cs="Times New Roman"/>
                <w:sz w:val="28"/>
                <w:szCs w:val="28"/>
              </w:rPr>
              <w:t>Аршинский</w:t>
            </w:r>
            <w:proofErr w:type="spellEnd"/>
          </w:p>
        </w:tc>
      </w:tr>
      <w:tr w:rsidR="007215BB" w:rsidRPr="00687C7F" w14:paraId="7BB94E02" w14:textId="77777777" w:rsidTr="006D6220">
        <w:tc>
          <w:tcPr>
            <w:tcW w:w="1701" w:type="dxa"/>
            <w:tcBorders>
              <w:top w:val="single" w:sz="4" w:space="0" w:color="auto"/>
            </w:tcBorders>
            <w:shd w:val="clear" w:color="auto" w:fill="auto"/>
          </w:tcPr>
          <w:p w14:paraId="605574E3" w14:textId="77777777" w:rsidR="007215BB" w:rsidRPr="00687C7F" w:rsidRDefault="007215BB" w:rsidP="007215BB">
            <w:pPr>
              <w:spacing w:after="0" w:line="240" w:lineRule="auto"/>
              <w:jc w:val="center"/>
              <w:rPr>
                <w:rFonts w:ascii="Times New Roman" w:eastAsia="Calibri" w:hAnsi="Times New Roman" w:cs="Times New Roman"/>
                <w:sz w:val="28"/>
              </w:rPr>
            </w:pPr>
            <w:r w:rsidRPr="00687C7F">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687C7F"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687C7F" w:rsidRDefault="007215BB" w:rsidP="007215BB">
            <w:pPr>
              <w:spacing w:after="0" w:line="240" w:lineRule="auto"/>
              <w:jc w:val="center"/>
              <w:rPr>
                <w:rFonts w:ascii="Times New Roman" w:eastAsia="Calibri" w:hAnsi="Times New Roman" w:cs="Times New Roman"/>
                <w:sz w:val="28"/>
                <w:vertAlign w:val="superscript"/>
              </w:rPr>
            </w:pPr>
            <w:r w:rsidRPr="00687C7F">
              <w:rPr>
                <w:rFonts w:ascii="Times New Roman" w:eastAsia="Calibri" w:hAnsi="Times New Roman" w:cs="Times New Roman"/>
                <w:sz w:val="28"/>
                <w:vertAlign w:val="superscript"/>
              </w:rPr>
              <w:t>И.О. Фамилия</w:t>
            </w:r>
          </w:p>
        </w:tc>
      </w:tr>
    </w:tbl>
    <w:p w14:paraId="0EF2A149" w14:textId="77777777" w:rsidR="007215BB" w:rsidRPr="00687C7F"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687C7F"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Разработка мобильного приложения «Регистрация на</w:t>
            </w:r>
          </w:p>
        </w:tc>
      </w:tr>
      <w:tr w:rsidR="007215BB" w:rsidRPr="00687C7F"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мероприятия для ИС «Рейтинг студентов»</w:t>
            </w:r>
          </w:p>
        </w:tc>
      </w:tr>
      <w:tr w:rsidR="007215BB" w:rsidRPr="00687C7F" w14:paraId="3E8ED0D8" w14:textId="77777777" w:rsidTr="006D6220">
        <w:trPr>
          <w:jc w:val="center"/>
        </w:trPr>
        <w:tc>
          <w:tcPr>
            <w:tcW w:w="9180" w:type="dxa"/>
            <w:tcBorders>
              <w:top w:val="single" w:sz="4" w:space="0" w:color="auto"/>
            </w:tcBorders>
            <w:shd w:val="clear" w:color="auto" w:fill="auto"/>
          </w:tcPr>
          <w:p w14:paraId="142730F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наименование темы</w:t>
            </w:r>
          </w:p>
        </w:tc>
      </w:tr>
    </w:tbl>
    <w:p w14:paraId="07EEC923" w14:textId="77777777" w:rsidR="007215BB" w:rsidRPr="00687C7F"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687C7F" w:rsidRDefault="007215BB" w:rsidP="007215BB">
      <w:pPr>
        <w:spacing w:after="0" w:line="240" w:lineRule="auto"/>
        <w:jc w:val="center"/>
        <w:rPr>
          <w:rFonts w:ascii="Times New Roman" w:eastAsia="Calibri" w:hAnsi="Times New Roman" w:cs="Times New Roman"/>
          <w:sz w:val="28"/>
          <w:szCs w:val="28"/>
        </w:rPr>
      </w:pPr>
      <w:bookmarkStart w:id="0" w:name="_Hlk131877833"/>
      <w:r w:rsidRPr="00687C7F">
        <w:rPr>
          <w:rFonts w:ascii="Times New Roman" w:eastAsia="Calibri" w:hAnsi="Times New Roman" w:cs="Times New Roman"/>
          <w:sz w:val="28"/>
          <w:szCs w:val="28"/>
        </w:rPr>
        <w:t>ПОЯСНИТЕЛЬНАЯ ЗАПИСКА</w:t>
      </w:r>
    </w:p>
    <w:p w14:paraId="1529B2B4"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Программа бакалавриата</w:t>
      </w:r>
    </w:p>
    <w:p w14:paraId="0F26E142"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Информационные системы и технологии</w:t>
      </w:r>
    </w:p>
    <w:p w14:paraId="619C4A4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на предприятиях / в машиностроении</w:t>
      </w:r>
    </w:p>
    <w:p w14:paraId="43D9C967"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по направлению подготовки</w:t>
      </w:r>
    </w:p>
    <w:p w14:paraId="15103ED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687C7F"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687C7F"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0.0</w:t>
            </w:r>
            <w:r w:rsidR="004C7416" w:rsidRPr="00687C7F">
              <w:rPr>
                <w:rFonts w:ascii="Times New Roman" w:eastAsia="Calibri" w:hAnsi="Times New Roman" w:cs="Times New Roman"/>
                <w:sz w:val="28"/>
                <w:szCs w:val="28"/>
              </w:rPr>
              <w:t>49</w:t>
            </w:r>
            <w:r w:rsidRPr="00687C7F">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ПЗ</w:t>
            </w:r>
          </w:p>
        </w:tc>
      </w:tr>
      <w:tr w:rsidR="007215BB" w:rsidRPr="00687C7F"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687C7F"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687C7F" w:rsidRDefault="007215BB" w:rsidP="007215BB">
            <w:pPr>
              <w:spacing w:after="0" w:line="240" w:lineRule="auto"/>
              <w:jc w:val="center"/>
              <w:rPr>
                <w:rFonts w:ascii="Times New Roman" w:eastAsia="Calibri" w:hAnsi="Times New Roman" w:cs="Times New Roman"/>
                <w:sz w:val="20"/>
              </w:rPr>
            </w:pPr>
          </w:p>
        </w:tc>
      </w:tr>
      <w:bookmarkEnd w:id="0"/>
      <w:tr w:rsidR="007215BB" w:rsidRPr="00687C7F" w14:paraId="68459889" w14:textId="77777777" w:rsidTr="006D6220">
        <w:tblPrEx>
          <w:jc w:val="left"/>
        </w:tblPrEx>
        <w:tc>
          <w:tcPr>
            <w:tcW w:w="2975" w:type="dxa"/>
            <w:shd w:val="clear" w:color="auto" w:fill="auto"/>
          </w:tcPr>
          <w:p w14:paraId="0AD111C9"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Разработал студент</w:t>
            </w:r>
          </w:p>
          <w:p w14:paraId="11A40857"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 xml:space="preserve">Группы </w:t>
            </w:r>
            <w:r w:rsidRPr="00687C7F">
              <w:rPr>
                <w:rFonts w:ascii="Times New Roman" w:eastAsia="Calibri" w:hAnsi="Times New Roman" w:cs="Times New Roman"/>
                <w:sz w:val="28"/>
                <w:szCs w:val="28"/>
                <w:u w:val="single"/>
              </w:rPr>
              <w:t>ИСМб-19-1</w:t>
            </w:r>
          </w:p>
        </w:tc>
        <w:tc>
          <w:tcPr>
            <w:tcW w:w="567" w:type="dxa"/>
          </w:tcPr>
          <w:p w14:paraId="5CE0AD8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Д. Е. Вовиков</w:t>
            </w:r>
          </w:p>
        </w:tc>
      </w:tr>
      <w:tr w:rsidR="007215BB" w:rsidRPr="00687C7F" w14:paraId="3249133D" w14:textId="77777777" w:rsidTr="006D6220">
        <w:tblPrEx>
          <w:jc w:val="left"/>
        </w:tblPrEx>
        <w:tc>
          <w:tcPr>
            <w:tcW w:w="2975" w:type="dxa"/>
            <w:shd w:val="clear" w:color="auto" w:fill="auto"/>
          </w:tcPr>
          <w:p w14:paraId="50F9BDE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12EABDC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 xml:space="preserve">И.О. Фамилия </w:t>
            </w:r>
          </w:p>
        </w:tc>
      </w:tr>
      <w:tr w:rsidR="007215BB" w:rsidRPr="00687C7F" w14:paraId="501A8AC2" w14:textId="77777777" w:rsidTr="006D6220">
        <w:tblPrEx>
          <w:jc w:val="left"/>
        </w:tblPrEx>
        <w:tc>
          <w:tcPr>
            <w:tcW w:w="2975" w:type="dxa"/>
            <w:shd w:val="clear" w:color="auto" w:fill="auto"/>
          </w:tcPr>
          <w:p w14:paraId="3873D9FC"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w:t>
            </w:r>
          </w:p>
        </w:tc>
        <w:tc>
          <w:tcPr>
            <w:tcW w:w="567" w:type="dxa"/>
          </w:tcPr>
          <w:p w14:paraId="4F7E75A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Черкашин</w:t>
            </w:r>
          </w:p>
        </w:tc>
      </w:tr>
      <w:tr w:rsidR="007215BB" w:rsidRPr="00687C7F" w14:paraId="69037EB1" w14:textId="77777777" w:rsidTr="006D6220">
        <w:tblPrEx>
          <w:jc w:val="left"/>
        </w:tblPrEx>
        <w:tc>
          <w:tcPr>
            <w:tcW w:w="2975" w:type="dxa"/>
            <w:shd w:val="clear" w:color="auto" w:fill="auto"/>
          </w:tcPr>
          <w:p w14:paraId="254A0E8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E76BBC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5D0D36D" w14:textId="77777777" w:rsidTr="006D6220">
        <w:tblPrEx>
          <w:jc w:val="left"/>
        </w:tblPrEx>
        <w:tc>
          <w:tcPr>
            <w:tcW w:w="2975" w:type="dxa"/>
            <w:shd w:val="clear" w:color="auto" w:fill="auto"/>
          </w:tcPr>
          <w:p w14:paraId="46203FB1"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E3838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И. Молокова</w:t>
            </w:r>
          </w:p>
        </w:tc>
      </w:tr>
      <w:tr w:rsidR="007215BB" w:rsidRPr="00687C7F" w14:paraId="04427B24" w14:textId="77777777" w:rsidTr="006D6220">
        <w:tblPrEx>
          <w:jc w:val="left"/>
        </w:tblPrEx>
        <w:tc>
          <w:tcPr>
            <w:tcW w:w="2975" w:type="dxa"/>
            <w:shd w:val="clear" w:color="auto" w:fill="auto"/>
          </w:tcPr>
          <w:p w14:paraId="174BF66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8C9B25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31864174" w14:textId="77777777" w:rsidTr="006D6220">
        <w:tblPrEx>
          <w:jc w:val="left"/>
        </w:tblPrEx>
        <w:tc>
          <w:tcPr>
            <w:tcW w:w="2975" w:type="dxa"/>
            <w:shd w:val="clear" w:color="auto" w:fill="auto"/>
          </w:tcPr>
          <w:p w14:paraId="057AC2C3"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18E6C89"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 xml:space="preserve">З. А. </w:t>
            </w:r>
            <w:proofErr w:type="spellStart"/>
            <w:r w:rsidRPr="00687C7F">
              <w:rPr>
                <w:rFonts w:ascii="Times New Roman" w:eastAsia="Calibri" w:hAnsi="Times New Roman" w:cs="Times New Roman"/>
                <w:sz w:val="28"/>
                <w:szCs w:val="28"/>
              </w:rPr>
              <w:t>Бахвалова</w:t>
            </w:r>
            <w:proofErr w:type="spellEnd"/>
          </w:p>
        </w:tc>
      </w:tr>
      <w:tr w:rsidR="007215BB" w:rsidRPr="00687C7F" w14:paraId="6BFD677B" w14:textId="77777777" w:rsidTr="006D6220">
        <w:tblPrEx>
          <w:jc w:val="left"/>
        </w:tblPrEx>
        <w:tc>
          <w:tcPr>
            <w:tcW w:w="2975" w:type="dxa"/>
            <w:shd w:val="clear" w:color="auto" w:fill="auto"/>
          </w:tcPr>
          <w:p w14:paraId="0689DB3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2634F6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FE8FEE4" w14:textId="77777777" w:rsidTr="006D6220">
        <w:tblPrEx>
          <w:jc w:val="left"/>
        </w:tblPrEx>
        <w:tc>
          <w:tcPr>
            <w:tcW w:w="2975" w:type="dxa"/>
            <w:shd w:val="clear" w:color="auto" w:fill="auto"/>
          </w:tcPr>
          <w:p w14:paraId="7377DA42" w14:textId="77777777" w:rsidR="007215BB" w:rsidRPr="00687C7F" w:rsidRDefault="007215BB" w:rsidP="007215BB">
            <w:pPr>
              <w:spacing w:after="0" w:line="240" w:lineRule="auto"/>
              <w:jc w:val="both"/>
              <w:rPr>
                <w:rFonts w:ascii="Times New Roman" w:eastAsia="Calibri" w:hAnsi="Times New Roman" w:cs="Times New Roman"/>
                <w:sz w:val="28"/>
                <w:szCs w:val="28"/>
              </w:rPr>
            </w:pPr>
            <w:proofErr w:type="spellStart"/>
            <w:r w:rsidRPr="00687C7F">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4F662AC" w:rsidR="007215BB" w:rsidRPr="00687C7F" w:rsidRDefault="00C76270"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Черкашин</w:t>
            </w:r>
          </w:p>
        </w:tc>
      </w:tr>
      <w:tr w:rsidR="007215BB" w:rsidRPr="00687C7F" w14:paraId="04017498" w14:textId="77777777" w:rsidTr="006D6220">
        <w:tblPrEx>
          <w:jc w:val="left"/>
        </w:tblPrEx>
        <w:tc>
          <w:tcPr>
            <w:tcW w:w="2975" w:type="dxa"/>
            <w:shd w:val="clear" w:color="auto" w:fill="auto"/>
          </w:tcPr>
          <w:p w14:paraId="5887578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bl>
    <w:p w14:paraId="0C28C47D" w14:textId="77777777" w:rsidR="00A85B16" w:rsidRPr="00687C7F" w:rsidRDefault="00A85B16" w:rsidP="00A85B16">
      <w:pPr>
        <w:pStyle w:val="aa"/>
      </w:pPr>
    </w:p>
    <w:p w14:paraId="5B3DED43" w14:textId="1306B0D3" w:rsidR="00123AF5" w:rsidRPr="00687C7F" w:rsidRDefault="007215BB" w:rsidP="008E030B">
      <w:pPr>
        <w:spacing w:after="0" w:line="240" w:lineRule="auto"/>
        <w:jc w:val="center"/>
        <w:rPr>
          <w:rFonts w:ascii="Times New Roman" w:eastAsia="Calibri" w:hAnsi="Times New Roman" w:cs="Times New Roman"/>
          <w:sz w:val="28"/>
          <w:lang w:val="en-US"/>
        </w:rPr>
      </w:pPr>
      <w:r w:rsidRPr="00687C7F">
        <w:rPr>
          <w:rFonts w:ascii="Times New Roman" w:eastAsia="Calibri" w:hAnsi="Times New Roman" w:cs="Times New Roman"/>
          <w:sz w:val="28"/>
          <w:szCs w:val="28"/>
        </w:rPr>
        <w:t>Иркутск 2023 г.</w:t>
      </w:r>
    </w:p>
    <w:p w14:paraId="3B3BC329"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5FF9E6BA"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75B2D624" w14:textId="64579CB9" w:rsidR="00EF4C73" w:rsidRPr="00687C7F" w:rsidRDefault="00EF4C73" w:rsidP="00CC19FB">
      <w:pPr>
        <w:pStyle w:val="aa"/>
        <w:ind w:firstLine="0"/>
        <w:jc w:val="center"/>
        <w:rPr>
          <w:b/>
          <w:bCs/>
        </w:rPr>
      </w:pPr>
      <w:r w:rsidRPr="00687C7F">
        <w:rPr>
          <w:b/>
          <w:bCs/>
        </w:rPr>
        <w:lastRenderedPageBreak/>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5C89515C"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- 8</w:t>
      </w:r>
      <w:r w:rsidR="001572F1">
        <w:rPr>
          <w:rFonts w:ascii="Times New Roman" w:eastAsia="Times New Roman" w:hAnsi="Times New Roman" w:cs="Times New Roman"/>
          <w:sz w:val="28"/>
          <w:szCs w:val="28"/>
          <w:lang w:eastAsia="ru-RU"/>
        </w:rPr>
        <w:t>5</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5E524415" w:rsidR="000030E6" w:rsidRPr="002622A3" w:rsidRDefault="000030E6" w:rsidP="000030E6">
      <w:pPr>
        <w:pStyle w:val="aa"/>
      </w:pPr>
      <w:r w:rsidRPr="002622A3">
        <w:rPr>
          <w:b/>
          <w:bCs/>
        </w:rPr>
        <w:t>Количество таблиц</w:t>
      </w:r>
      <w:r w:rsidRPr="002622A3">
        <w:t xml:space="preserve"> – 3</w:t>
      </w:r>
      <w:r w:rsidR="002622A3" w:rsidRPr="002622A3">
        <w:t>1</w:t>
      </w:r>
      <w:r w:rsidRPr="002622A3">
        <w:t>.</w:t>
      </w:r>
    </w:p>
    <w:p w14:paraId="1024481E" w14:textId="6E6343F5" w:rsidR="00EF4C73" w:rsidRPr="0095580B" w:rsidRDefault="000030E6" w:rsidP="0095580B">
      <w:pPr>
        <w:pStyle w:val="aa"/>
        <w:rPr>
          <w:u w:val="single"/>
        </w:rPr>
      </w:pPr>
      <w:r w:rsidRPr="002622A3">
        <w:rPr>
          <w:b/>
          <w:bCs/>
        </w:rPr>
        <w:t>Объем списка литературы</w:t>
      </w:r>
      <w:r w:rsidRPr="002622A3">
        <w:t xml:space="preserve"> – 2</w:t>
      </w:r>
      <w:r w:rsidR="002622A3" w:rsidRPr="002622A3">
        <w:t>5</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2088F4D7"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5A0D6CC6"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Pr="00247543">
              <w:rPr>
                <w:rStyle w:val="ad"/>
                <w:rFonts w:ascii="Times New Roman" w:hAnsi="Times New Roman" w:cs="Times New Roman"/>
                <w:noProof/>
                <w:sz w:val="28"/>
                <w:szCs w:val="28"/>
              </w:rPr>
              <w:t>1 Анализ предметной области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_Toc136455353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9</w:t>
            </w:r>
            <w:r w:rsidRPr="00247543">
              <w:rPr>
                <w:rFonts w:ascii="Times New Roman" w:hAnsi="Times New Roman" w:cs="Times New Roman"/>
                <w:noProof/>
                <w:webHidden/>
                <w:sz w:val="28"/>
                <w:szCs w:val="28"/>
              </w:rPr>
              <w:fldChar w:fldCharType="end"/>
            </w:r>
          </w:hyperlink>
        </w:p>
        <w:p w14:paraId="7279D631" w14:textId="7A9D945D"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Pr="00247543">
              <w:rPr>
                <w:rStyle w:val="ad"/>
                <w:rFonts w:ascii="Times New Roman" w:hAnsi="Times New Roman" w:cs="Times New Roman"/>
                <w:noProof/>
                <w:sz w:val="28"/>
                <w:szCs w:val="28"/>
              </w:rPr>
              <w:t>1.1 Система начисления рейтинговой стипендии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_Toc136455354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9</w:t>
            </w:r>
            <w:r w:rsidRPr="00247543">
              <w:rPr>
                <w:rFonts w:ascii="Times New Roman" w:hAnsi="Times New Roman" w:cs="Times New Roman"/>
                <w:noProof/>
                <w:webHidden/>
                <w:sz w:val="28"/>
                <w:szCs w:val="28"/>
              </w:rPr>
              <w:fldChar w:fldCharType="end"/>
            </w:r>
          </w:hyperlink>
        </w:p>
        <w:p w14:paraId="471B18C6" w14:textId="7BFF9C3E"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Pr="00247543">
              <w:rPr>
                <w:rStyle w:val="ad"/>
                <w:rFonts w:ascii="Times New Roman" w:hAnsi="Times New Roman" w:cs="Times New Roman"/>
                <w:noProof/>
                <w:sz w:val="28"/>
                <w:szCs w:val="28"/>
              </w:rPr>
              <w:t>1.2 Учет мероприятий</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_Toc136455355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10</w:t>
            </w:r>
            <w:r w:rsidRPr="00247543">
              <w:rPr>
                <w:rFonts w:ascii="Times New Roman" w:hAnsi="Times New Roman" w:cs="Times New Roman"/>
                <w:noProof/>
                <w:webHidden/>
                <w:sz w:val="28"/>
                <w:szCs w:val="28"/>
              </w:rPr>
              <w:fldChar w:fldCharType="end"/>
            </w:r>
          </w:hyperlink>
        </w:p>
        <w:p w14:paraId="7592513F" w14:textId="3585C1A1"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Pr="00247543">
              <w:rPr>
                <w:rStyle w:val="ad"/>
                <w:rFonts w:ascii="Times New Roman" w:hAnsi="Times New Roman" w:cs="Times New Roman"/>
                <w:noProof/>
                <w:sz w:val="28"/>
                <w:szCs w:val="28"/>
              </w:rPr>
              <w:t>1.3 Описание предметной области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_Toc136455356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11</w:t>
            </w:r>
            <w:r w:rsidRPr="00247543">
              <w:rPr>
                <w:rFonts w:ascii="Times New Roman" w:hAnsi="Times New Roman" w:cs="Times New Roman"/>
                <w:noProof/>
                <w:webHidden/>
                <w:sz w:val="28"/>
                <w:szCs w:val="28"/>
              </w:rPr>
              <w:fldChar w:fldCharType="end"/>
            </w:r>
          </w:hyperlink>
        </w:p>
        <w:p w14:paraId="61308CE8" w14:textId="3643046D"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Pr="00247543">
              <w:rPr>
                <w:rStyle w:val="ad"/>
                <w:rFonts w:ascii="Times New Roman" w:hAnsi="Times New Roman" w:cs="Times New Roman"/>
                <w:noProof/>
                <w:sz w:val="28"/>
                <w:szCs w:val="28"/>
              </w:rPr>
              <w:t>1.4 Постановка задачи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_Toc136455359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13</w:t>
            </w:r>
            <w:r w:rsidRPr="00247543">
              <w:rPr>
                <w:rFonts w:ascii="Times New Roman" w:hAnsi="Times New Roman" w:cs="Times New Roman"/>
                <w:noProof/>
                <w:webHidden/>
                <w:sz w:val="28"/>
                <w:szCs w:val="28"/>
              </w:rPr>
              <w:fldChar w:fldCharType="end"/>
            </w:r>
          </w:hyperlink>
        </w:p>
        <w:p w14:paraId="1E9A8F41" w14:textId="57F0CC21"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Pr="00247543">
              <w:rPr>
                <w:rStyle w:val="ad"/>
                <w:rFonts w:ascii="Times New Roman" w:hAnsi="Times New Roman" w:cs="Times New Roman"/>
                <w:noProof/>
                <w:sz w:val="28"/>
                <w:szCs w:val="28"/>
              </w:rPr>
              <w:t>1.5 Требования к ролям и правам доступа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14</w:t>
            </w:r>
            <w:r w:rsidRPr="00247543">
              <w:rPr>
                <w:rFonts w:ascii="Times New Roman" w:hAnsi="Times New Roman" w:cs="Times New Roman"/>
                <w:noProof/>
                <w:webHidden/>
                <w:sz w:val="28"/>
                <w:szCs w:val="28"/>
              </w:rPr>
              <w:fldChar w:fldCharType="end"/>
            </w:r>
          </w:hyperlink>
        </w:p>
        <w:p w14:paraId="2A766477" w14:textId="1CBC12D1"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Pr="00247543">
              <w:rPr>
                <w:rStyle w:val="ad"/>
                <w:rFonts w:ascii="Times New Roman" w:hAnsi="Times New Roman" w:cs="Times New Roman"/>
                <w:noProof/>
                <w:sz w:val="28"/>
                <w:szCs w:val="28"/>
              </w:rPr>
              <w:t>1.6 Функциональное назначение 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16</w:t>
            </w:r>
            <w:r w:rsidRPr="00247543">
              <w:rPr>
                <w:rFonts w:ascii="Times New Roman" w:hAnsi="Times New Roman" w:cs="Times New Roman"/>
                <w:noProof/>
                <w:webHidden/>
                <w:sz w:val="28"/>
                <w:szCs w:val="28"/>
              </w:rPr>
              <w:fldChar w:fldCharType="end"/>
            </w:r>
          </w:hyperlink>
        </w:p>
        <w:p w14:paraId="1AF8F762" w14:textId="5D726A0F"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22</w:t>
            </w:r>
            <w:r w:rsidRPr="00247543">
              <w:rPr>
                <w:rFonts w:ascii="Times New Roman" w:hAnsi="Times New Roman" w:cs="Times New Roman"/>
                <w:noProof/>
                <w:webHidden/>
                <w:sz w:val="28"/>
                <w:szCs w:val="28"/>
              </w:rPr>
              <w:fldChar w:fldCharType="end"/>
            </w:r>
          </w:hyperlink>
        </w:p>
        <w:p w14:paraId="5C372F62" w14:textId="1AD43262"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Pr="00247543">
              <w:rPr>
                <w:rStyle w:val="ad"/>
                <w:rFonts w:ascii="Times New Roman" w:hAnsi="Times New Roman" w:cs="Times New Roman"/>
                <w:noProof/>
                <w:sz w:val="28"/>
                <w:szCs w:val="28"/>
              </w:rPr>
              <w:t>1.8 Обзор аналогов</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23</w:t>
            </w:r>
            <w:r w:rsidRPr="00247543">
              <w:rPr>
                <w:rFonts w:ascii="Times New Roman" w:hAnsi="Times New Roman" w:cs="Times New Roman"/>
                <w:noProof/>
                <w:webHidden/>
                <w:sz w:val="28"/>
                <w:szCs w:val="28"/>
              </w:rPr>
              <w:fldChar w:fldCharType="end"/>
            </w:r>
          </w:hyperlink>
        </w:p>
        <w:p w14:paraId="4C21B910" w14:textId="10339C29"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Pr="00247543">
              <w:rPr>
                <w:rStyle w:val="ad"/>
                <w:rFonts w:ascii="Times New Roman" w:hAnsi="Times New Roman" w:cs="Times New Roman"/>
                <w:noProof/>
                <w:sz w:val="28"/>
                <w:szCs w:val="28"/>
              </w:rPr>
              <w:t>1.9 Анализ базы данных информационной системы «Рейтинг студента»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25</w:t>
            </w:r>
            <w:r w:rsidRPr="00247543">
              <w:rPr>
                <w:rFonts w:ascii="Times New Roman" w:hAnsi="Times New Roman" w:cs="Times New Roman"/>
                <w:noProof/>
                <w:webHidden/>
                <w:sz w:val="28"/>
                <w:szCs w:val="28"/>
              </w:rPr>
              <w:fldChar w:fldCharType="end"/>
            </w:r>
          </w:hyperlink>
        </w:p>
        <w:p w14:paraId="44C57B52" w14:textId="737B84C4"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Pr="00247543">
              <w:rPr>
                <w:rStyle w:val="ad"/>
                <w:rFonts w:ascii="Times New Roman" w:hAnsi="Times New Roman" w:cs="Times New Roman"/>
                <w:noProof/>
                <w:sz w:val="28"/>
                <w:szCs w:val="28"/>
              </w:rPr>
              <w:t>1.10 Требования графического интерфейса приложения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27</w:t>
            </w:r>
            <w:r w:rsidRPr="00247543">
              <w:rPr>
                <w:rFonts w:ascii="Times New Roman" w:hAnsi="Times New Roman" w:cs="Times New Roman"/>
                <w:noProof/>
                <w:webHidden/>
                <w:sz w:val="28"/>
                <w:szCs w:val="28"/>
              </w:rPr>
              <w:fldChar w:fldCharType="end"/>
            </w:r>
          </w:hyperlink>
        </w:p>
        <w:p w14:paraId="6718D0D4" w14:textId="1CD2C57A"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Pr="00247543">
              <w:rPr>
                <w:rStyle w:val="ad"/>
                <w:rFonts w:ascii="Times New Roman" w:hAnsi="Times New Roman" w:cs="Times New Roman"/>
                <w:noProof/>
                <w:sz w:val="28"/>
                <w:szCs w:val="28"/>
              </w:rPr>
              <w:t>1.11 Вывод по главе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29</w:t>
            </w:r>
            <w:r w:rsidRPr="00247543">
              <w:rPr>
                <w:rFonts w:ascii="Times New Roman" w:hAnsi="Times New Roman" w:cs="Times New Roman"/>
                <w:noProof/>
                <w:webHidden/>
                <w:sz w:val="28"/>
                <w:szCs w:val="28"/>
              </w:rPr>
              <w:fldChar w:fldCharType="end"/>
            </w:r>
          </w:hyperlink>
        </w:p>
        <w:p w14:paraId="3E103F44" w14:textId="4A5974B7"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Pr="00247543">
              <w:rPr>
                <w:rStyle w:val="ad"/>
                <w:rFonts w:ascii="Times New Roman" w:hAnsi="Times New Roman" w:cs="Times New Roman"/>
                <w:noProof/>
                <w:sz w:val="28"/>
                <w:szCs w:val="28"/>
              </w:rPr>
              <w:t>2 Проектирование 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_Toc136455367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30</w:t>
            </w:r>
            <w:r w:rsidRPr="00247543">
              <w:rPr>
                <w:rFonts w:ascii="Times New Roman" w:hAnsi="Times New Roman" w:cs="Times New Roman"/>
                <w:noProof/>
                <w:webHidden/>
                <w:sz w:val="28"/>
                <w:szCs w:val="28"/>
              </w:rPr>
              <w:fldChar w:fldCharType="end"/>
            </w:r>
          </w:hyperlink>
        </w:p>
        <w:p w14:paraId="1057DCE9" w14:textId="6B3DAF1A"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Pr="00247543">
              <w:rPr>
                <w:rStyle w:val="ad"/>
                <w:rFonts w:ascii="Times New Roman" w:hAnsi="Times New Roman" w:cs="Times New Roman"/>
                <w:noProof/>
                <w:sz w:val="28"/>
                <w:szCs w:val="28"/>
              </w:rPr>
              <w:t>2.1 Обоснование использования программных средств разработки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_Toc136455368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30</w:t>
            </w:r>
            <w:r w:rsidRPr="00247543">
              <w:rPr>
                <w:rFonts w:ascii="Times New Roman" w:hAnsi="Times New Roman" w:cs="Times New Roman"/>
                <w:noProof/>
                <w:webHidden/>
                <w:sz w:val="28"/>
                <w:szCs w:val="28"/>
              </w:rPr>
              <w:fldChar w:fldCharType="end"/>
            </w:r>
          </w:hyperlink>
        </w:p>
        <w:p w14:paraId="15C29BE2" w14:textId="414725B6"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Pr="00247543">
              <w:rPr>
                <w:rStyle w:val="ad"/>
                <w:rFonts w:ascii="Times New Roman" w:hAnsi="Times New Roman" w:cs="Times New Roman"/>
                <w:noProof/>
                <w:sz w:val="28"/>
                <w:szCs w:val="28"/>
              </w:rPr>
              <w:t>2.2 Архитектура подсистемы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_Toc136455369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32</w:t>
            </w:r>
            <w:r w:rsidRPr="00247543">
              <w:rPr>
                <w:rFonts w:ascii="Times New Roman" w:hAnsi="Times New Roman" w:cs="Times New Roman"/>
                <w:noProof/>
                <w:webHidden/>
                <w:sz w:val="28"/>
                <w:szCs w:val="28"/>
              </w:rPr>
              <w:fldChar w:fldCharType="end"/>
            </w:r>
          </w:hyperlink>
        </w:p>
        <w:p w14:paraId="65E2DA48" w14:textId="4C589D88"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Pr="00247543">
              <w:rPr>
                <w:rStyle w:val="ad"/>
                <w:rFonts w:ascii="Times New Roman" w:hAnsi="Times New Roman" w:cs="Times New Roman"/>
                <w:noProof/>
                <w:sz w:val="28"/>
                <w:szCs w:val="28"/>
              </w:rPr>
              <w:t>2.2.1 Общая архитектура 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32</w:t>
            </w:r>
            <w:r w:rsidRPr="00247543">
              <w:rPr>
                <w:rFonts w:ascii="Times New Roman" w:hAnsi="Times New Roman" w:cs="Times New Roman"/>
                <w:noProof/>
                <w:webHidden/>
                <w:sz w:val="28"/>
                <w:szCs w:val="28"/>
              </w:rPr>
              <w:fldChar w:fldCharType="end"/>
            </w:r>
          </w:hyperlink>
        </w:p>
        <w:p w14:paraId="4ADCEA4D" w14:textId="68DF2E98"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Pr="00247543">
              <w:rPr>
                <w:rStyle w:val="ad"/>
                <w:rFonts w:ascii="Times New Roman" w:hAnsi="Times New Roman" w:cs="Times New Roman"/>
                <w:noProof/>
                <w:sz w:val="28"/>
                <w:szCs w:val="28"/>
              </w:rPr>
              <w:t>2.2.2 Архитектура мобильного приложения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33</w:t>
            </w:r>
            <w:r w:rsidRPr="00247543">
              <w:rPr>
                <w:rFonts w:ascii="Times New Roman" w:hAnsi="Times New Roman" w:cs="Times New Roman"/>
                <w:noProof/>
                <w:webHidden/>
                <w:sz w:val="28"/>
                <w:szCs w:val="28"/>
              </w:rPr>
              <w:fldChar w:fldCharType="end"/>
            </w:r>
          </w:hyperlink>
        </w:p>
        <w:p w14:paraId="18156644" w14:textId="33AC775B"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Pr="00247543">
              <w:rPr>
                <w:rStyle w:val="ad"/>
                <w:rFonts w:ascii="Times New Roman" w:hAnsi="Times New Roman" w:cs="Times New Roman"/>
                <w:noProof/>
                <w:sz w:val="28"/>
                <w:szCs w:val="28"/>
              </w:rPr>
              <w:t>2.3 Проектирование классов данных</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36</w:t>
            </w:r>
            <w:r w:rsidRPr="00247543">
              <w:rPr>
                <w:rFonts w:ascii="Times New Roman" w:hAnsi="Times New Roman" w:cs="Times New Roman"/>
                <w:noProof/>
                <w:webHidden/>
                <w:sz w:val="28"/>
                <w:szCs w:val="28"/>
              </w:rPr>
              <w:fldChar w:fldCharType="end"/>
            </w:r>
          </w:hyperlink>
        </w:p>
        <w:p w14:paraId="0800ED76" w14:textId="126679A0"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Pr="00247543">
              <w:rPr>
                <w:rStyle w:val="ad"/>
                <w:rFonts w:ascii="Times New Roman" w:hAnsi="Times New Roman" w:cs="Times New Roman"/>
                <w:noProof/>
                <w:sz w:val="28"/>
                <w:szCs w:val="28"/>
              </w:rPr>
              <w:t>2.4 Описание сценариев использования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38</w:t>
            </w:r>
            <w:r w:rsidRPr="00247543">
              <w:rPr>
                <w:rFonts w:ascii="Times New Roman" w:hAnsi="Times New Roman" w:cs="Times New Roman"/>
                <w:noProof/>
                <w:webHidden/>
                <w:sz w:val="28"/>
                <w:szCs w:val="28"/>
              </w:rPr>
              <w:fldChar w:fldCharType="end"/>
            </w:r>
          </w:hyperlink>
        </w:p>
        <w:p w14:paraId="26A28888" w14:textId="4AF733B8"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39</w:t>
            </w:r>
            <w:r w:rsidRPr="00247543">
              <w:rPr>
                <w:rFonts w:ascii="Times New Roman" w:hAnsi="Times New Roman" w:cs="Times New Roman"/>
                <w:noProof/>
                <w:webHidden/>
                <w:sz w:val="28"/>
                <w:szCs w:val="28"/>
              </w:rPr>
              <w:fldChar w:fldCharType="end"/>
            </w:r>
          </w:hyperlink>
        </w:p>
        <w:p w14:paraId="445C99E1" w14:textId="633799A6"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39</w:t>
            </w:r>
            <w:r w:rsidRPr="00247543">
              <w:rPr>
                <w:rFonts w:ascii="Times New Roman" w:hAnsi="Times New Roman" w:cs="Times New Roman"/>
                <w:noProof/>
                <w:webHidden/>
                <w:sz w:val="28"/>
                <w:szCs w:val="28"/>
              </w:rPr>
              <w:fldChar w:fldCharType="end"/>
            </w:r>
          </w:hyperlink>
        </w:p>
        <w:p w14:paraId="2F8829BA" w14:textId="2B5B0BFA"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40</w:t>
            </w:r>
            <w:r w:rsidRPr="00247543">
              <w:rPr>
                <w:rFonts w:ascii="Times New Roman" w:hAnsi="Times New Roman" w:cs="Times New Roman"/>
                <w:noProof/>
                <w:webHidden/>
                <w:sz w:val="28"/>
                <w:szCs w:val="28"/>
              </w:rPr>
              <w:fldChar w:fldCharType="end"/>
            </w:r>
          </w:hyperlink>
        </w:p>
        <w:p w14:paraId="15B58802" w14:textId="6852B5CF"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Pr="00247543">
              <w:rPr>
                <w:rStyle w:val="ad"/>
                <w:rFonts w:ascii="Times New Roman" w:hAnsi="Times New Roman" w:cs="Times New Roman"/>
                <w:noProof/>
                <w:sz w:val="28"/>
                <w:szCs w:val="28"/>
              </w:rPr>
              <w:t>2.5 Проектирование графического интерфейса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_Toc136455377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40</w:t>
            </w:r>
            <w:r w:rsidRPr="00247543">
              <w:rPr>
                <w:rFonts w:ascii="Times New Roman" w:hAnsi="Times New Roman" w:cs="Times New Roman"/>
                <w:noProof/>
                <w:webHidden/>
                <w:sz w:val="28"/>
                <w:szCs w:val="28"/>
              </w:rPr>
              <w:fldChar w:fldCharType="end"/>
            </w:r>
          </w:hyperlink>
        </w:p>
        <w:p w14:paraId="702F7A7B" w14:textId="04A8C345"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Pr="00247543">
              <w:rPr>
                <w:rStyle w:val="ad"/>
                <w:rFonts w:ascii="Times New Roman" w:hAnsi="Times New Roman" w:cs="Times New Roman"/>
                <w:noProof/>
                <w:sz w:val="28"/>
                <w:szCs w:val="28"/>
              </w:rPr>
              <w:t>2.5.1 Проектирование графического интерфейса для роли «Студент»</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_Toc136455378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42</w:t>
            </w:r>
            <w:r w:rsidRPr="00247543">
              <w:rPr>
                <w:rFonts w:ascii="Times New Roman" w:hAnsi="Times New Roman" w:cs="Times New Roman"/>
                <w:noProof/>
                <w:webHidden/>
                <w:sz w:val="28"/>
                <w:szCs w:val="28"/>
              </w:rPr>
              <w:fldChar w:fldCharType="end"/>
            </w:r>
          </w:hyperlink>
        </w:p>
        <w:p w14:paraId="687AC501" w14:textId="19FEB3FC"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_Toc136455379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47</w:t>
            </w:r>
            <w:r w:rsidRPr="00247543">
              <w:rPr>
                <w:rFonts w:ascii="Times New Roman" w:hAnsi="Times New Roman" w:cs="Times New Roman"/>
                <w:noProof/>
                <w:webHidden/>
                <w:sz w:val="28"/>
                <w:szCs w:val="28"/>
              </w:rPr>
              <w:fldChar w:fldCharType="end"/>
            </w:r>
          </w:hyperlink>
        </w:p>
        <w:p w14:paraId="48E4AF2C" w14:textId="79E980F4" w:rsidR="00247543" w:rsidRPr="00247543" w:rsidRDefault="00247543"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53</w:t>
            </w:r>
            <w:r w:rsidRPr="00247543">
              <w:rPr>
                <w:rFonts w:ascii="Times New Roman" w:hAnsi="Times New Roman" w:cs="Times New Roman"/>
                <w:noProof/>
                <w:webHidden/>
                <w:sz w:val="28"/>
                <w:szCs w:val="28"/>
              </w:rPr>
              <w:fldChar w:fldCharType="end"/>
            </w:r>
          </w:hyperlink>
        </w:p>
        <w:p w14:paraId="082115D6" w14:textId="70E5DCEC"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Pr="00247543">
              <w:rPr>
                <w:rStyle w:val="ad"/>
                <w:rFonts w:ascii="Times New Roman" w:hAnsi="Times New Roman" w:cs="Times New Roman"/>
                <w:noProof/>
                <w:sz w:val="28"/>
                <w:szCs w:val="28"/>
              </w:rPr>
              <w:t>3 Реализация 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57</w:t>
            </w:r>
            <w:r w:rsidRPr="00247543">
              <w:rPr>
                <w:rFonts w:ascii="Times New Roman" w:hAnsi="Times New Roman" w:cs="Times New Roman"/>
                <w:noProof/>
                <w:webHidden/>
                <w:sz w:val="28"/>
                <w:szCs w:val="28"/>
              </w:rPr>
              <w:fldChar w:fldCharType="end"/>
            </w:r>
          </w:hyperlink>
        </w:p>
        <w:p w14:paraId="784F66F7" w14:textId="25902CB3"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Pr="00247543">
              <w:rPr>
                <w:rStyle w:val="ad"/>
                <w:rFonts w:ascii="Times New Roman" w:hAnsi="Times New Roman" w:cs="Times New Roman"/>
                <w:noProof/>
                <w:sz w:val="28"/>
                <w:szCs w:val="28"/>
              </w:rPr>
              <w:t>3.1 Реализация функции «Просмотреть мероприятие»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57</w:t>
            </w:r>
            <w:r w:rsidRPr="00247543">
              <w:rPr>
                <w:rFonts w:ascii="Times New Roman" w:hAnsi="Times New Roman" w:cs="Times New Roman"/>
                <w:noProof/>
                <w:webHidden/>
                <w:sz w:val="28"/>
                <w:szCs w:val="28"/>
              </w:rPr>
              <w:fldChar w:fldCharType="end"/>
            </w:r>
          </w:hyperlink>
        </w:p>
        <w:p w14:paraId="192E02BA" w14:textId="192DFF1D"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Pr="00247543">
              <w:rPr>
                <w:rStyle w:val="ad"/>
                <w:rFonts w:ascii="Times New Roman" w:hAnsi="Times New Roman" w:cs="Times New Roman"/>
                <w:noProof/>
                <w:sz w:val="28"/>
                <w:szCs w:val="28"/>
              </w:rPr>
              <w:t>3.2 Реализация функции проверки интернет-подключения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57</w:t>
            </w:r>
            <w:r w:rsidRPr="00247543">
              <w:rPr>
                <w:rFonts w:ascii="Times New Roman" w:hAnsi="Times New Roman" w:cs="Times New Roman"/>
                <w:noProof/>
                <w:webHidden/>
                <w:sz w:val="28"/>
                <w:szCs w:val="28"/>
              </w:rPr>
              <w:fldChar w:fldCharType="end"/>
            </w:r>
          </w:hyperlink>
        </w:p>
        <w:p w14:paraId="152B49C1" w14:textId="780A0259"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Pr="00247543">
              <w:rPr>
                <w:rStyle w:val="ad"/>
                <w:rFonts w:ascii="Times New Roman" w:hAnsi="Times New Roman" w:cs="Times New Roman"/>
                <w:noProof/>
                <w:sz w:val="28"/>
                <w:szCs w:val="28"/>
              </w:rPr>
              <w:t xml:space="preserve">3.3 Реализация функции «Сформировать </w:t>
            </w:r>
            <w:r w:rsidRPr="00247543">
              <w:rPr>
                <w:rStyle w:val="ad"/>
                <w:rFonts w:ascii="Times New Roman" w:hAnsi="Times New Roman" w:cs="Times New Roman"/>
                <w:noProof/>
                <w:sz w:val="28"/>
                <w:szCs w:val="28"/>
                <w:lang w:val="en-US"/>
              </w:rPr>
              <w:t>QR</w:t>
            </w:r>
            <w:r w:rsidRPr="00247543">
              <w:rPr>
                <w:rStyle w:val="ad"/>
                <w:rFonts w:ascii="Times New Roman" w:hAnsi="Times New Roman" w:cs="Times New Roman"/>
                <w:noProof/>
                <w:sz w:val="28"/>
                <w:szCs w:val="28"/>
              </w:rPr>
              <w:t>-код»</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58</w:t>
            </w:r>
            <w:r w:rsidRPr="00247543">
              <w:rPr>
                <w:rFonts w:ascii="Times New Roman" w:hAnsi="Times New Roman" w:cs="Times New Roman"/>
                <w:noProof/>
                <w:webHidden/>
                <w:sz w:val="28"/>
                <w:szCs w:val="28"/>
              </w:rPr>
              <w:fldChar w:fldCharType="end"/>
            </w:r>
          </w:hyperlink>
        </w:p>
        <w:p w14:paraId="38B91CB9" w14:textId="7BA1628C"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Pr="00247543">
              <w:rPr>
                <w:rStyle w:val="ad"/>
                <w:rFonts w:ascii="Times New Roman" w:hAnsi="Times New Roman" w:cs="Times New Roman"/>
                <w:noProof/>
                <w:sz w:val="28"/>
                <w:szCs w:val="28"/>
              </w:rPr>
              <w:t>3.4 Реализация функции «Подтвердить присутствие участника»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59</w:t>
            </w:r>
            <w:r w:rsidRPr="00247543">
              <w:rPr>
                <w:rFonts w:ascii="Times New Roman" w:hAnsi="Times New Roman" w:cs="Times New Roman"/>
                <w:noProof/>
                <w:webHidden/>
                <w:sz w:val="28"/>
                <w:szCs w:val="28"/>
              </w:rPr>
              <w:fldChar w:fldCharType="end"/>
            </w:r>
          </w:hyperlink>
        </w:p>
        <w:p w14:paraId="308FB41C" w14:textId="5734F312"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Pr="00247543">
              <w:rPr>
                <w:rStyle w:val="ad"/>
                <w:rFonts w:ascii="Times New Roman" w:hAnsi="Times New Roman" w:cs="Times New Roman"/>
                <w:noProof/>
                <w:sz w:val="28"/>
                <w:szCs w:val="28"/>
                <w:lang w:val="en-US"/>
              </w:rPr>
              <w:t xml:space="preserve">3.5 </w:t>
            </w:r>
            <w:r w:rsidRPr="00247543">
              <w:rPr>
                <w:rStyle w:val="ad"/>
                <w:rFonts w:ascii="Times New Roman" w:hAnsi="Times New Roman" w:cs="Times New Roman"/>
                <w:noProof/>
                <w:sz w:val="28"/>
                <w:szCs w:val="28"/>
              </w:rPr>
              <w:t>Реализация</w:t>
            </w:r>
            <w:r w:rsidRPr="00247543">
              <w:rPr>
                <w:rStyle w:val="ad"/>
                <w:rFonts w:ascii="Times New Roman" w:hAnsi="Times New Roman" w:cs="Times New Roman"/>
                <w:noProof/>
                <w:sz w:val="28"/>
                <w:szCs w:val="28"/>
                <w:lang w:val="en-US"/>
              </w:rPr>
              <w:t xml:space="preserve"> </w:t>
            </w:r>
            <w:r w:rsidRPr="00247543">
              <w:rPr>
                <w:rStyle w:val="ad"/>
                <w:rFonts w:ascii="Times New Roman" w:hAnsi="Times New Roman" w:cs="Times New Roman"/>
                <w:noProof/>
                <w:sz w:val="28"/>
                <w:szCs w:val="28"/>
              </w:rPr>
              <w:t>функции</w:t>
            </w:r>
            <w:r w:rsidRPr="00247543">
              <w:rPr>
                <w:rStyle w:val="ad"/>
                <w:rFonts w:ascii="Times New Roman" w:hAnsi="Times New Roman" w:cs="Times New Roman"/>
                <w:noProof/>
                <w:sz w:val="28"/>
                <w:szCs w:val="28"/>
                <w:lang w:val="en-US"/>
              </w:rPr>
              <w:t xml:space="preserve"> «</w:t>
            </w:r>
            <w:r w:rsidRPr="00247543">
              <w:rPr>
                <w:rStyle w:val="ad"/>
                <w:rFonts w:ascii="Times New Roman" w:hAnsi="Times New Roman" w:cs="Times New Roman"/>
                <w:noProof/>
                <w:sz w:val="28"/>
                <w:szCs w:val="28"/>
              </w:rPr>
              <w:t>Сохранить</w:t>
            </w:r>
            <w:r w:rsidRPr="00247543">
              <w:rPr>
                <w:rStyle w:val="ad"/>
                <w:rFonts w:ascii="Times New Roman" w:hAnsi="Times New Roman" w:cs="Times New Roman"/>
                <w:noProof/>
                <w:sz w:val="28"/>
                <w:szCs w:val="28"/>
                <w:lang w:val="en-US"/>
              </w:rPr>
              <w:t xml:space="preserve"> QR-</w:t>
            </w:r>
            <w:r w:rsidRPr="00247543">
              <w:rPr>
                <w:rStyle w:val="ad"/>
                <w:rFonts w:ascii="Times New Roman" w:hAnsi="Times New Roman" w:cs="Times New Roman"/>
                <w:noProof/>
                <w:sz w:val="28"/>
                <w:szCs w:val="28"/>
              </w:rPr>
              <w:t>код</w:t>
            </w:r>
            <w:r w:rsidRPr="00247543">
              <w:rPr>
                <w:rStyle w:val="ad"/>
                <w:rFonts w:ascii="Times New Roman" w:hAnsi="Times New Roman" w:cs="Times New Roman"/>
                <w:noProof/>
                <w:sz w:val="28"/>
                <w:szCs w:val="28"/>
                <w:lang w:val="en-US"/>
              </w:rPr>
              <w:t xml:space="preserve"> </w:t>
            </w:r>
            <w:r w:rsidRPr="00247543">
              <w:rPr>
                <w:rStyle w:val="ad"/>
                <w:rFonts w:ascii="Times New Roman" w:hAnsi="Times New Roman" w:cs="Times New Roman"/>
                <w:noProof/>
                <w:sz w:val="28"/>
                <w:szCs w:val="28"/>
              </w:rPr>
              <w:t>в</w:t>
            </w:r>
            <w:r w:rsidRPr="00247543">
              <w:rPr>
                <w:rStyle w:val="ad"/>
                <w:rFonts w:ascii="Times New Roman" w:hAnsi="Times New Roman" w:cs="Times New Roman"/>
                <w:noProof/>
                <w:sz w:val="28"/>
                <w:szCs w:val="28"/>
                <w:lang w:val="en-US"/>
              </w:rPr>
              <w:t xml:space="preserve"> pdf-</w:t>
            </w:r>
            <w:r w:rsidRPr="00247543">
              <w:rPr>
                <w:rStyle w:val="ad"/>
                <w:rFonts w:ascii="Times New Roman" w:hAnsi="Times New Roman" w:cs="Times New Roman"/>
                <w:noProof/>
                <w:sz w:val="28"/>
                <w:szCs w:val="28"/>
              </w:rPr>
              <w:t>файл</w:t>
            </w:r>
            <w:r w:rsidRPr="00247543">
              <w:rPr>
                <w:rStyle w:val="ad"/>
                <w:rFonts w:ascii="Times New Roman" w:hAnsi="Times New Roman" w:cs="Times New Roman"/>
                <w:noProof/>
                <w:sz w:val="28"/>
                <w:szCs w:val="28"/>
                <w:lang w:val="en-US"/>
              </w:rPr>
              <w:t>»</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61</w:t>
            </w:r>
            <w:r w:rsidRPr="00247543">
              <w:rPr>
                <w:rFonts w:ascii="Times New Roman" w:hAnsi="Times New Roman" w:cs="Times New Roman"/>
                <w:noProof/>
                <w:webHidden/>
                <w:sz w:val="28"/>
                <w:szCs w:val="28"/>
              </w:rPr>
              <w:fldChar w:fldCharType="end"/>
            </w:r>
          </w:hyperlink>
        </w:p>
        <w:p w14:paraId="13FD53EA" w14:textId="1FBBD149"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Pr="00247543">
              <w:rPr>
                <w:rStyle w:val="ad"/>
                <w:rFonts w:ascii="Times New Roman" w:hAnsi="Times New Roman" w:cs="Times New Roman"/>
                <w:noProof/>
                <w:sz w:val="28"/>
                <w:szCs w:val="28"/>
              </w:rPr>
              <w:t>3.6 Реализация функции «Отправить pdf-файл в мессенджер»</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_Toc136455387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62</w:t>
            </w:r>
            <w:r w:rsidRPr="00247543">
              <w:rPr>
                <w:rFonts w:ascii="Times New Roman" w:hAnsi="Times New Roman" w:cs="Times New Roman"/>
                <w:noProof/>
                <w:webHidden/>
                <w:sz w:val="28"/>
                <w:szCs w:val="28"/>
              </w:rPr>
              <w:fldChar w:fldCharType="end"/>
            </w:r>
          </w:hyperlink>
        </w:p>
        <w:p w14:paraId="78890541" w14:textId="7B2EF0BB"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_Toc136455388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62</w:t>
            </w:r>
            <w:r w:rsidRPr="00247543">
              <w:rPr>
                <w:rFonts w:ascii="Times New Roman" w:hAnsi="Times New Roman" w:cs="Times New Roman"/>
                <w:noProof/>
                <w:webHidden/>
                <w:sz w:val="28"/>
                <w:szCs w:val="28"/>
              </w:rPr>
              <w:fldChar w:fldCharType="end"/>
            </w:r>
          </w:hyperlink>
        </w:p>
        <w:p w14:paraId="3B9B993B" w14:textId="7F9426B3"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Pr="00247543">
              <w:rPr>
                <w:rStyle w:val="ad"/>
                <w:rFonts w:ascii="Times New Roman" w:hAnsi="Times New Roman" w:cs="Times New Roman"/>
                <w:noProof/>
                <w:sz w:val="28"/>
                <w:szCs w:val="28"/>
              </w:rPr>
              <w:t>3.8 Реализация функции «Отменить регистрацию на мероприятие»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_Toc136455389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63</w:t>
            </w:r>
            <w:r w:rsidRPr="00247543">
              <w:rPr>
                <w:rFonts w:ascii="Times New Roman" w:hAnsi="Times New Roman" w:cs="Times New Roman"/>
                <w:noProof/>
                <w:webHidden/>
                <w:sz w:val="28"/>
                <w:szCs w:val="28"/>
              </w:rPr>
              <w:fldChar w:fldCharType="end"/>
            </w:r>
          </w:hyperlink>
        </w:p>
        <w:p w14:paraId="5B5247C5" w14:textId="45A9D87D"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Pr="00247543">
              <w:rPr>
                <w:rStyle w:val="ad"/>
                <w:rFonts w:ascii="Times New Roman" w:hAnsi="Times New Roman" w:cs="Times New Roman"/>
                <w:noProof/>
                <w:sz w:val="28"/>
                <w:szCs w:val="28"/>
              </w:rPr>
              <w:t>3.9 Реализация функции смены языка приложения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64</w:t>
            </w:r>
            <w:r w:rsidRPr="00247543">
              <w:rPr>
                <w:rFonts w:ascii="Times New Roman" w:hAnsi="Times New Roman" w:cs="Times New Roman"/>
                <w:noProof/>
                <w:webHidden/>
                <w:sz w:val="28"/>
                <w:szCs w:val="28"/>
              </w:rPr>
              <w:fldChar w:fldCharType="end"/>
            </w:r>
          </w:hyperlink>
        </w:p>
        <w:p w14:paraId="7E983A83" w14:textId="676000D0"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Pr="00247543">
              <w:rPr>
                <w:rStyle w:val="ad"/>
                <w:rFonts w:ascii="Times New Roman" w:hAnsi="Times New Roman" w:cs="Times New Roman"/>
                <w:noProof/>
                <w:sz w:val="28"/>
                <w:szCs w:val="28"/>
              </w:rPr>
              <w:t>3.10 Реализация функции смены графической темы приложения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65</w:t>
            </w:r>
            <w:r w:rsidRPr="00247543">
              <w:rPr>
                <w:rFonts w:ascii="Times New Roman" w:hAnsi="Times New Roman" w:cs="Times New Roman"/>
                <w:noProof/>
                <w:webHidden/>
                <w:sz w:val="28"/>
                <w:szCs w:val="28"/>
              </w:rPr>
              <w:fldChar w:fldCharType="end"/>
            </w:r>
          </w:hyperlink>
        </w:p>
        <w:p w14:paraId="3109ADA6" w14:textId="1006B1C3"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Pr="00247543">
              <w:rPr>
                <w:rStyle w:val="ad"/>
                <w:rFonts w:ascii="Times New Roman" w:hAnsi="Times New Roman" w:cs="Times New Roman"/>
                <w:noProof/>
                <w:sz w:val="28"/>
                <w:szCs w:val="28"/>
              </w:rPr>
              <w:t>3.11 Реализация функции «Авторизоваться с помощью логина и пароля»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65</w:t>
            </w:r>
            <w:r w:rsidRPr="00247543">
              <w:rPr>
                <w:rFonts w:ascii="Times New Roman" w:hAnsi="Times New Roman" w:cs="Times New Roman"/>
                <w:noProof/>
                <w:webHidden/>
                <w:sz w:val="28"/>
                <w:szCs w:val="28"/>
              </w:rPr>
              <w:fldChar w:fldCharType="end"/>
            </w:r>
          </w:hyperlink>
        </w:p>
        <w:p w14:paraId="5B578F19" w14:textId="480D214E"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Pr="00247543">
              <w:rPr>
                <w:rStyle w:val="ad"/>
                <w:rFonts w:ascii="Times New Roman" w:hAnsi="Times New Roman" w:cs="Times New Roman"/>
                <w:noProof/>
                <w:sz w:val="28"/>
                <w:szCs w:val="28"/>
              </w:rPr>
              <w:t>3.12 Реализация функции «Зарегистрироваться на мероприятие»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66</w:t>
            </w:r>
            <w:r w:rsidRPr="00247543">
              <w:rPr>
                <w:rFonts w:ascii="Times New Roman" w:hAnsi="Times New Roman" w:cs="Times New Roman"/>
                <w:noProof/>
                <w:webHidden/>
                <w:sz w:val="28"/>
                <w:szCs w:val="28"/>
              </w:rPr>
              <w:fldChar w:fldCharType="end"/>
            </w:r>
          </w:hyperlink>
        </w:p>
        <w:p w14:paraId="49198B19" w14:textId="7859AFB5"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66</w:t>
            </w:r>
            <w:r w:rsidRPr="00247543">
              <w:rPr>
                <w:rFonts w:ascii="Times New Roman" w:hAnsi="Times New Roman" w:cs="Times New Roman"/>
                <w:noProof/>
                <w:webHidden/>
                <w:sz w:val="28"/>
                <w:szCs w:val="28"/>
              </w:rPr>
              <w:fldChar w:fldCharType="end"/>
            </w:r>
          </w:hyperlink>
        </w:p>
        <w:p w14:paraId="73FA0FD3" w14:textId="33FEE71D"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Pr="00247543">
              <w:rPr>
                <w:rStyle w:val="ad"/>
                <w:rFonts w:ascii="Times New Roman" w:hAnsi="Times New Roman" w:cs="Times New Roman"/>
                <w:noProof/>
                <w:sz w:val="28"/>
                <w:szCs w:val="28"/>
              </w:rPr>
              <w:t>4 Тестирование системы</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67</w:t>
            </w:r>
            <w:r w:rsidRPr="00247543">
              <w:rPr>
                <w:rFonts w:ascii="Times New Roman" w:hAnsi="Times New Roman" w:cs="Times New Roman"/>
                <w:noProof/>
                <w:webHidden/>
                <w:sz w:val="28"/>
                <w:szCs w:val="28"/>
              </w:rPr>
              <w:fldChar w:fldCharType="end"/>
            </w:r>
          </w:hyperlink>
        </w:p>
        <w:p w14:paraId="5B3E185F" w14:textId="5797BE86"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Pr="00247543">
              <w:rPr>
                <w:rStyle w:val="ad"/>
                <w:rFonts w:ascii="Times New Roman" w:hAnsi="Times New Roman" w:cs="Times New Roman"/>
                <w:noProof/>
                <w:sz w:val="28"/>
                <w:szCs w:val="28"/>
              </w:rPr>
              <w:t>5 Экономическое обоснование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70</w:t>
            </w:r>
            <w:r w:rsidRPr="00247543">
              <w:rPr>
                <w:rFonts w:ascii="Times New Roman" w:hAnsi="Times New Roman" w:cs="Times New Roman"/>
                <w:noProof/>
                <w:webHidden/>
                <w:sz w:val="28"/>
                <w:szCs w:val="28"/>
              </w:rPr>
              <w:fldChar w:fldCharType="end"/>
            </w:r>
          </w:hyperlink>
        </w:p>
        <w:p w14:paraId="7839E520" w14:textId="6B05EAC4"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Pr="00247543">
              <w:rPr>
                <w:rStyle w:val="ad"/>
                <w:rFonts w:ascii="Times New Roman" w:hAnsi="Times New Roman" w:cs="Times New Roman"/>
                <w:noProof/>
                <w:sz w:val="28"/>
                <w:szCs w:val="28"/>
              </w:rPr>
              <w:t>5.1 Расчет единовременных затрат разработчика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_Toc136455397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70</w:t>
            </w:r>
            <w:r w:rsidRPr="00247543">
              <w:rPr>
                <w:rFonts w:ascii="Times New Roman" w:hAnsi="Times New Roman" w:cs="Times New Roman"/>
                <w:noProof/>
                <w:webHidden/>
                <w:sz w:val="28"/>
                <w:szCs w:val="28"/>
              </w:rPr>
              <w:fldChar w:fldCharType="end"/>
            </w:r>
          </w:hyperlink>
        </w:p>
        <w:p w14:paraId="6017FD0D" w14:textId="3F40E1AF"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Pr="00247543">
              <w:rPr>
                <w:rStyle w:val="ad"/>
                <w:rFonts w:ascii="Times New Roman" w:hAnsi="Times New Roman" w:cs="Times New Roman"/>
                <w:noProof/>
                <w:sz w:val="28"/>
                <w:szCs w:val="28"/>
              </w:rPr>
              <w:t>5.2 Расчет затрат по экономическим элементам</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_Toc136455398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70</w:t>
            </w:r>
            <w:r w:rsidRPr="00247543">
              <w:rPr>
                <w:rFonts w:ascii="Times New Roman" w:hAnsi="Times New Roman" w:cs="Times New Roman"/>
                <w:noProof/>
                <w:webHidden/>
                <w:sz w:val="28"/>
                <w:szCs w:val="28"/>
              </w:rPr>
              <w:fldChar w:fldCharType="end"/>
            </w:r>
          </w:hyperlink>
        </w:p>
        <w:p w14:paraId="1353C274" w14:textId="3311B0FC"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Pr="00247543">
              <w:rPr>
                <w:rStyle w:val="ad"/>
                <w:rFonts w:ascii="Times New Roman" w:hAnsi="Times New Roman" w:cs="Times New Roman"/>
                <w:noProof/>
                <w:sz w:val="28"/>
                <w:szCs w:val="28"/>
              </w:rPr>
              <w:t>5.3 Расчет экономической выгоды по времени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_Toc136455399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71</w:t>
            </w:r>
            <w:r w:rsidRPr="00247543">
              <w:rPr>
                <w:rFonts w:ascii="Times New Roman" w:hAnsi="Times New Roman" w:cs="Times New Roman"/>
                <w:noProof/>
                <w:webHidden/>
                <w:sz w:val="28"/>
                <w:szCs w:val="28"/>
              </w:rPr>
              <w:fldChar w:fldCharType="end"/>
            </w:r>
          </w:hyperlink>
        </w:p>
        <w:p w14:paraId="0F5790BE" w14:textId="75751998"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Pr="00247543">
              <w:rPr>
                <w:rStyle w:val="ad"/>
                <w:rFonts w:ascii="Times New Roman" w:hAnsi="Times New Roman" w:cs="Times New Roman"/>
                <w:noProof/>
                <w:sz w:val="28"/>
                <w:szCs w:val="28"/>
              </w:rPr>
              <w:t>6 Безопасность жизнедеятельности</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73</w:t>
            </w:r>
            <w:r w:rsidRPr="00247543">
              <w:rPr>
                <w:rFonts w:ascii="Times New Roman" w:hAnsi="Times New Roman" w:cs="Times New Roman"/>
                <w:noProof/>
                <w:webHidden/>
                <w:sz w:val="28"/>
                <w:szCs w:val="28"/>
              </w:rPr>
              <w:fldChar w:fldCharType="end"/>
            </w:r>
          </w:hyperlink>
        </w:p>
        <w:p w14:paraId="2D589022" w14:textId="1870DF67"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Pr="00247543">
              <w:rPr>
                <w:rStyle w:val="ad"/>
                <w:rFonts w:ascii="Times New Roman" w:hAnsi="Times New Roman" w:cs="Times New Roman"/>
                <w:noProof/>
                <w:sz w:val="28"/>
                <w:szCs w:val="28"/>
              </w:rPr>
              <w:t>6.1 Краткая характеристика рабочего помещения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73</w:t>
            </w:r>
            <w:r w:rsidRPr="00247543">
              <w:rPr>
                <w:rFonts w:ascii="Times New Roman" w:hAnsi="Times New Roman" w:cs="Times New Roman"/>
                <w:noProof/>
                <w:webHidden/>
                <w:sz w:val="28"/>
                <w:szCs w:val="28"/>
              </w:rPr>
              <w:fldChar w:fldCharType="end"/>
            </w:r>
          </w:hyperlink>
        </w:p>
        <w:p w14:paraId="399E2A4A" w14:textId="09B81CB8"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Pr="00247543">
              <w:rPr>
                <w:rStyle w:val="ad"/>
                <w:rFonts w:ascii="Times New Roman" w:hAnsi="Times New Roman" w:cs="Times New Roman"/>
                <w:noProof/>
                <w:sz w:val="28"/>
                <w:szCs w:val="28"/>
              </w:rPr>
              <w:t>6.2 Характеристика опасных и вредных производственных факторов</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74</w:t>
            </w:r>
            <w:r w:rsidRPr="00247543">
              <w:rPr>
                <w:rFonts w:ascii="Times New Roman" w:hAnsi="Times New Roman" w:cs="Times New Roman"/>
                <w:noProof/>
                <w:webHidden/>
                <w:sz w:val="28"/>
                <w:szCs w:val="28"/>
              </w:rPr>
              <w:fldChar w:fldCharType="end"/>
            </w:r>
          </w:hyperlink>
        </w:p>
        <w:p w14:paraId="03C92CBB" w14:textId="63F6F55E"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_Toc136455403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78</w:t>
            </w:r>
            <w:r w:rsidRPr="00247543">
              <w:rPr>
                <w:rFonts w:ascii="Times New Roman" w:hAnsi="Times New Roman" w:cs="Times New Roman"/>
                <w:noProof/>
                <w:webHidden/>
                <w:sz w:val="28"/>
                <w:szCs w:val="28"/>
              </w:rPr>
              <w:fldChar w:fldCharType="end"/>
            </w:r>
          </w:hyperlink>
        </w:p>
        <w:p w14:paraId="57C5BF39" w14:textId="0F67DE23"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Pr="00247543">
              <w:rPr>
                <w:rStyle w:val="ad"/>
                <w:rFonts w:ascii="Times New Roman" w:hAnsi="Times New Roman" w:cs="Times New Roman"/>
                <w:noProof/>
                <w:sz w:val="28"/>
                <w:szCs w:val="28"/>
              </w:rPr>
              <w:t>6.4 Электробезопасность</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_Toc136455404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79</w:t>
            </w:r>
            <w:r w:rsidRPr="00247543">
              <w:rPr>
                <w:rFonts w:ascii="Times New Roman" w:hAnsi="Times New Roman" w:cs="Times New Roman"/>
                <w:noProof/>
                <w:webHidden/>
                <w:sz w:val="28"/>
                <w:szCs w:val="28"/>
              </w:rPr>
              <w:fldChar w:fldCharType="end"/>
            </w:r>
          </w:hyperlink>
        </w:p>
        <w:p w14:paraId="5845DDE0" w14:textId="02EA2DA2"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Pr="00247543">
              <w:rPr>
                <w:rStyle w:val="ad"/>
                <w:rFonts w:ascii="Times New Roman" w:hAnsi="Times New Roman" w:cs="Times New Roman"/>
                <w:noProof/>
                <w:sz w:val="28"/>
                <w:szCs w:val="28"/>
              </w:rPr>
              <w:t>6.5 Пожарная безопасность</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_Toc136455405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80</w:t>
            </w:r>
            <w:r w:rsidRPr="00247543">
              <w:rPr>
                <w:rFonts w:ascii="Times New Roman" w:hAnsi="Times New Roman" w:cs="Times New Roman"/>
                <w:noProof/>
                <w:webHidden/>
                <w:sz w:val="28"/>
                <w:szCs w:val="28"/>
              </w:rPr>
              <w:fldChar w:fldCharType="end"/>
            </w:r>
          </w:hyperlink>
        </w:p>
        <w:p w14:paraId="0B5DB0FF" w14:textId="35390980"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Pr="00247543">
              <w:rPr>
                <w:rStyle w:val="ad"/>
                <w:rFonts w:ascii="Times New Roman" w:hAnsi="Times New Roman" w:cs="Times New Roman"/>
                <w:noProof/>
                <w:sz w:val="28"/>
                <w:szCs w:val="28"/>
              </w:rPr>
              <w:t>6.6 Обеспечение безопасности в условиях ЧС</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_Toc136455406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82</w:t>
            </w:r>
            <w:r w:rsidRPr="00247543">
              <w:rPr>
                <w:rFonts w:ascii="Times New Roman" w:hAnsi="Times New Roman" w:cs="Times New Roman"/>
                <w:noProof/>
                <w:webHidden/>
                <w:sz w:val="28"/>
                <w:szCs w:val="28"/>
              </w:rPr>
              <w:fldChar w:fldCharType="end"/>
            </w:r>
          </w:hyperlink>
        </w:p>
        <w:p w14:paraId="245BD937" w14:textId="52909D54" w:rsidR="00247543" w:rsidRPr="00247543" w:rsidRDefault="00247543"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Pr="00247543">
              <w:rPr>
                <w:rStyle w:val="ad"/>
                <w:rFonts w:ascii="Times New Roman" w:hAnsi="Times New Roman" w:cs="Times New Roman"/>
                <w:noProof/>
                <w:sz w:val="28"/>
                <w:szCs w:val="28"/>
              </w:rPr>
              <w:t>6.7 Вывод по главе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_Toc136455407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82</w:t>
            </w:r>
            <w:r w:rsidRPr="00247543">
              <w:rPr>
                <w:rFonts w:ascii="Times New Roman" w:hAnsi="Times New Roman" w:cs="Times New Roman"/>
                <w:noProof/>
                <w:webHidden/>
                <w:sz w:val="28"/>
                <w:szCs w:val="28"/>
              </w:rPr>
              <w:fldChar w:fldCharType="end"/>
            </w:r>
          </w:hyperlink>
        </w:p>
        <w:p w14:paraId="72A8DDC2" w14:textId="7757C81A"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Pr="00247543">
              <w:rPr>
                <w:rStyle w:val="ad"/>
                <w:rFonts w:ascii="Times New Roman" w:hAnsi="Times New Roman" w:cs="Times New Roman"/>
                <w:noProof/>
                <w:sz w:val="28"/>
                <w:szCs w:val="28"/>
              </w:rPr>
              <w:t>Заключение</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_Toc136455408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83</w:t>
            </w:r>
            <w:r w:rsidRPr="00247543">
              <w:rPr>
                <w:rFonts w:ascii="Times New Roman" w:hAnsi="Times New Roman" w:cs="Times New Roman"/>
                <w:noProof/>
                <w:webHidden/>
                <w:sz w:val="28"/>
                <w:szCs w:val="28"/>
              </w:rPr>
              <w:fldChar w:fldCharType="end"/>
            </w:r>
          </w:hyperlink>
        </w:p>
        <w:p w14:paraId="53503FF4" w14:textId="2D31272C"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Pr="00247543">
              <w:rPr>
                <w:rStyle w:val="ad"/>
                <w:rFonts w:ascii="Times New Roman" w:hAnsi="Times New Roman" w:cs="Times New Roman"/>
                <w:noProof/>
                <w:sz w:val="28"/>
                <w:szCs w:val="28"/>
              </w:rPr>
              <w:t>Список использованных источников</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_Toc136455409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84</w:t>
            </w:r>
            <w:r w:rsidRPr="00247543">
              <w:rPr>
                <w:rFonts w:ascii="Times New Roman" w:hAnsi="Times New Roman" w:cs="Times New Roman"/>
                <w:noProof/>
                <w:webHidden/>
                <w:sz w:val="28"/>
                <w:szCs w:val="28"/>
              </w:rPr>
              <w:fldChar w:fldCharType="end"/>
            </w:r>
          </w:hyperlink>
        </w:p>
        <w:p w14:paraId="48B263CF" w14:textId="321A5FB0"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Pr="00247543">
              <w:rPr>
                <w:rStyle w:val="ad"/>
                <w:rFonts w:ascii="Times New Roman" w:hAnsi="Times New Roman" w:cs="Times New Roman"/>
                <w:noProof/>
                <w:sz w:val="28"/>
                <w:szCs w:val="28"/>
              </w:rPr>
              <w:t>Приложение А</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_Toc136455410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86</w:t>
            </w:r>
            <w:r w:rsidRPr="00247543">
              <w:rPr>
                <w:rFonts w:ascii="Times New Roman" w:hAnsi="Times New Roman" w:cs="Times New Roman"/>
                <w:noProof/>
                <w:webHidden/>
                <w:sz w:val="28"/>
                <w:szCs w:val="28"/>
              </w:rPr>
              <w:fldChar w:fldCharType="end"/>
            </w:r>
          </w:hyperlink>
        </w:p>
        <w:p w14:paraId="7EABD2D0" w14:textId="7975FE72"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Pr="00247543">
              <w:rPr>
                <w:rStyle w:val="ad"/>
                <w:rFonts w:ascii="Times New Roman" w:hAnsi="Times New Roman" w:cs="Times New Roman"/>
                <w:noProof/>
                <w:sz w:val="28"/>
                <w:szCs w:val="28"/>
              </w:rPr>
              <w:t>Приложение Б</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_Toc136455411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90</w:t>
            </w:r>
            <w:r w:rsidRPr="00247543">
              <w:rPr>
                <w:rFonts w:ascii="Times New Roman" w:hAnsi="Times New Roman" w:cs="Times New Roman"/>
                <w:noProof/>
                <w:webHidden/>
                <w:sz w:val="28"/>
                <w:szCs w:val="28"/>
              </w:rPr>
              <w:fldChar w:fldCharType="end"/>
            </w:r>
          </w:hyperlink>
        </w:p>
        <w:p w14:paraId="20C374DE" w14:textId="68774CDA" w:rsidR="00247543" w:rsidRPr="00247543" w:rsidRDefault="00247543"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Pr="00247543">
              <w:rPr>
                <w:rStyle w:val="ad"/>
                <w:rFonts w:ascii="Times New Roman" w:hAnsi="Times New Roman" w:cs="Times New Roman"/>
                <w:noProof/>
                <w:sz w:val="28"/>
                <w:szCs w:val="28"/>
              </w:rPr>
              <w:t>Приложение В</w:t>
            </w:r>
            <w:r w:rsidRPr="00247543">
              <w:rPr>
                <w:rFonts w:ascii="Times New Roman" w:hAnsi="Times New Roman" w:cs="Times New Roman"/>
                <w:noProof/>
                <w:webHidden/>
                <w:sz w:val="28"/>
                <w:szCs w:val="28"/>
              </w:rPr>
              <w:tab/>
            </w:r>
            <w:r w:rsidRPr="00247543">
              <w:rPr>
                <w:rFonts w:ascii="Times New Roman" w:hAnsi="Times New Roman" w:cs="Times New Roman"/>
                <w:noProof/>
                <w:webHidden/>
                <w:sz w:val="28"/>
                <w:szCs w:val="28"/>
              </w:rPr>
              <w:fldChar w:fldCharType="begin"/>
            </w:r>
            <w:r w:rsidRPr="00247543">
              <w:rPr>
                <w:rFonts w:ascii="Times New Roman" w:hAnsi="Times New Roman" w:cs="Times New Roman"/>
                <w:noProof/>
                <w:webHidden/>
                <w:sz w:val="28"/>
                <w:szCs w:val="28"/>
              </w:rPr>
              <w:instrText xml:space="preserve"> PAGEREF _Toc136455412 \h </w:instrText>
            </w:r>
            <w:r w:rsidRPr="00247543">
              <w:rPr>
                <w:rFonts w:ascii="Times New Roman" w:hAnsi="Times New Roman" w:cs="Times New Roman"/>
                <w:noProof/>
                <w:webHidden/>
                <w:sz w:val="28"/>
                <w:szCs w:val="28"/>
              </w:rPr>
            </w:r>
            <w:r w:rsidRPr="00247543">
              <w:rPr>
                <w:rFonts w:ascii="Times New Roman" w:hAnsi="Times New Roman" w:cs="Times New Roman"/>
                <w:noProof/>
                <w:webHidden/>
                <w:sz w:val="28"/>
                <w:szCs w:val="28"/>
              </w:rPr>
              <w:fldChar w:fldCharType="separate"/>
            </w:r>
            <w:r w:rsidR="00E30888">
              <w:rPr>
                <w:rFonts w:ascii="Times New Roman" w:hAnsi="Times New Roman" w:cs="Times New Roman"/>
                <w:noProof/>
                <w:webHidden/>
                <w:sz w:val="28"/>
                <w:szCs w:val="28"/>
              </w:rPr>
              <w:t>103</w:t>
            </w:r>
            <w:r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1" w:name="_Toc136455352"/>
      <w:r w:rsidRPr="00687C7F">
        <w:lastRenderedPageBreak/>
        <w:t>Введение</w:t>
      </w:r>
      <w:bookmarkEnd w:id="1"/>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2" w:name="_Toc136455353"/>
      <w:r w:rsidRPr="00687C7F">
        <w:lastRenderedPageBreak/>
        <w:t>1 Анализ предметной области</w:t>
      </w:r>
      <w:bookmarkEnd w:id="2"/>
    </w:p>
    <w:p w14:paraId="6163D4D9" w14:textId="0C235779" w:rsidR="00706B60" w:rsidRPr="00687C7F" w:rsidRDefault="00706B60" w:rsidP="00706B60">
      <w:pPr>
        <w:pStyle w:val="23"/>
        <w:spacing w:before="0"/>
      </w:pPr>
      <w:bookmarkStart w:id="3" w:name="_Toc136455354"/>
      <w:r w:rsidRPr="00687C7F">
        <w:t>1.</w:t>
      </w:r>
      <w:r w:rsidR="00166881" w:rsidRPr="00687C7F">
        <w:t>1</w:t>
      </w:r>
      <w:r w:rsidRPr="00687C7F">
        <w:t xml:space="preserve"> Система начисления рейтинговой стипендии</w:t>
      </w:r>
      <w:bookmarkEnd w:id="3"/>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706B60">
      <w:pPr>
        <w:pStyle w:val="23"/>
        <w:spacing w:before="0"/>
      </w:pPr>
      <w:bookmarkStart w:id="4" w:name="_Toc136455355"/>
      <w:r w:rsidRPr="00687C7F">
        <w:t>1.</w:t>
      </w:r>
      <w:r w:rsidR="00166881" w:rsidRPr="00687C7F">
        <w:t>2</w:t>
      </w:r>
      <w:r w:rsidRPr="00687C7F">
        <w:t xml:space="preserve"> Учет мероприятий</w:t>
      </w:r>
      <w:bookmarkEnd w:id="4"/>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lastRenderedPageBreak/>
        <w:t>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A96026">
      <w:pPr>
        <w:pStyle w:val="23"/>
        <w:spacing w:before="0"/>
        <w:ind w:left="709" w:firstLine="0"/>
      </w:pPr>
      <w:bookmarkStart w:id="5" w:name="_Toc136455356"/>
      <w:r w:rsidRPr="00687C7F">
        <w:t xml:space="preserve">1.3 </w:t>
      </w:r>
      <w:r w:rsidR="00123AF5" w:rsidRPr="00687C7F">
        <w:t>Описание предметной области</w:t>
      </w:r>
      <w:bookmarkEnd w:id="5"/>
    </w:p>
    <w:p w14:paraId="02780C79" w14:textId="2EA57764" w:rsidR="00123AF5" w:rsidRPr="00687C7F" w:rsidRDefault="00123AF5" w:rsidP="00123AF5">
      <w:pPr>
        <w:pStyle w:val="31"/>
        <w:spacing w:before="0"/>
      </w:pPr>
      <w:bookmarkStart w:id="6" w:name="_Toc136289280"/>
      <w:bookmarkStart w:id="7" w:name="_Toc136290039"/>
      <w:bookmarkStart w:id="8" w:name="_Toc136455357"/>
      <w:r w:rsidRPr="00687C7F">
        <w:t>1.</w:t>
      </w:r>
      <w:r w:rsidR="00166881" w:rsidRPr="00687C7F">
        <w:t>3</w:t>
      </w:r>
      <w:r w:rsidRPr="00687C7F">
        <w:t>.1 Словарь предметной области</w:t>
      </w:r>
      <w:bookmarkEnd w:id="6"/>
      <w:bookmarkEnd w:id="7"/>
      <w:bookmarkEnd w:id="8"/>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123AF5" w:rsidRPr="00687C7F" w14:paraId="2CEBE809" w14:textId="77777777" w:rsidTr="00A61568">
        <w:tc>
          <w:tcPr>
            <w:tcW w:w="2689" w:type="dxa"/>
            <w:vMerge w:val="restart"/>
          </w:tcPr>
          <w:p w14:paraId="69BB7A37" w14:textId="77777777" w:rsidR="00123AF5" w:rsidRPr="00687C7F" w:rsidRDefault="00123AF5" w:rsidP="00A61568">
            <w:pPr>
              <w:pStyle w:val="aa"/>
              <w:ind w:firstLine="0"/>
              <w:rPr>
                <w:lang w:val="en-US"/>
              </w:rPr>
            </w:pPr>
            <w:r w:rsidRPr="00687C7F">
              <w:t>Мероприятие</w:t>
            </w:r>
          </w:p>
        </w:tc>
        <w:tc>
          <w:tcPr>
            <w:tcW w:w="3260" w:type="dxa"/>
          </w:tcPr>
          <w:p w14:paraId="584C7EE0" w14:textId="77777777" w:rsidR="00123AF5" w:rsidRPr="00687C7F" w:rsidRDefault="00123AF5" w:rsidP="00A61568">
            <w:pPr>
              <w:pStyle w:val="aa"/>
              <w:ind w:firstLine="0"/>
              <w:rPr>
                <w:color w:val="auto"/>
              </w:rPr>
            </w:pPr>
            <w:r w:rsidRPr="00687C7F">
              <w:rPr>
                <w:color w:val="auto"/>
              </w:rPr>
              <w:t>Ознакомиться</w:t>
            </w:r>
          </w:p>
        </w:tc>
        <w:tc>
          <w:tcPr>
            <w:tcW w:w="3396" w:type="dxa"/>
          </w:tcPr>
          <w:p w14:paraId="09AC2AA0" w14:textId="77777777" w:rsidR="00123AF5" w:rsidRPr="00687C7F" w:rsidRDefault="00123AF5" w:rsidP="00A61568">
            <w:pPr>
              <w:pStyle w:val="aa"/>
              <w:ind w:firstLine="0"/>
            </w:pPr>
          </w:p>
        </w:tc>
      </w:tr>
      <w:tr w:rsidR="00123AF5" w:rsidRPr="00687C7F" w14:paraId="4D24E928" w14:textId="77777777" w:rsidTr="00A61568">
        <w:tc>
          <w:tcPr>
            <w:tcW w:w="2689" w:type="dxa"/>
            <w:vMerge/>
          </w:tcPr>
          <w:p w14:paraId="713165AD" w14:textId="77777777" w:rsidR="00123AF5" w:rsidRPr="00687C7F" w:rsidRDefault="00123AF5" w:rsidP="00A61568">
            <w:pPr>
              <w:pStyle w:val="aa"/>
              <w:ind w:firstLine="0"/>
              <w:rPr>
                <w:lang w:val="en-US"/>
              </w:rPr>
            </w:pPr>
          </w:p>
        </w:tc>
        <w:tc>
          <w:tcPr>
            <w:tcW w:w="3260" w:type="dxa"/>
          </w:tcPr>
          <w:p w14:paraId="0F1697D6" w14:textId="77777777" w:rsidR="00123AF5" w:rsidRPr="00687C7F" w:rsidRDefault="00123AF5" w:rsidP="00A61568">
            <w:pPr>
              <w:pStyle w:val="aa"/>
              <w:ind w:firstLine="0"/>
              <w:rPr>
                <w:color w:val="auto"/>
              </w:rPr>
            </w:pPr>
            <w:r w:rsidRPr="00687C7F">
              <w:rPr>
                <w:color w:val="auto"/>
              </w:rPr>
              <w:t>Сохранить</w:t>
            </w:r>
          </w:p>
        </w:tc>
        <w:tc>
          <w:tcPr>
            <w:tcW w:w="3396" w:type="dxa"/>
          </w:tcPr>
          <w:p w14:paraId="70CB9520" w14:textId="77777777" w:rsidR="00123AF5" w:rsidRPr="00687C7F" w:rsidRDefault="00123AF5" w:rsidP="00A61568">
            <w:pPr>
              <w:pStyle w:val="aa"/>
              <w:ind w:firstLine="0"/>
            </w:pPr>
          </w:p>
        </w:tc>
      </w:tr>
    </w:tbl>
    <w:p w14:paraId="0BF1A8BC" w14:textId="6AD079E3" w:rsidR="009F0A5E" w:rsidRPr="00687C7F" w:rsidRDefault="009F0A5E" w:rsidP="009F0A5E">
      <w:pPr>
        <w:pStyle w:val="aa"/>
        <w:ind w:firstLine="0"/>
      </w:pPr>
      <w:r w:rsidRPr="00687C7F">
        <w:lastRenderedPageBreak/>
        <w:t xml:space="preserve">Продолжение таблицы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F54518" w:rsidRPr="00687C7F" w14:paraId="255B1E4C" w14:textId="77777777" w:rsidTr="00A61568">
        <w:tc>
          <w:tcPr>
            <w:tcW w:w="2689" w:type="dxa"/>
          </w:tcPr>
          <w:p w14:paraId="02CB1687" w14:textId="15E82A5C" w:rsidR="00F54518" w:rsidRPr="00687C7F" w:rsidRDefault="00F54518" w:rsidP="00F54518">
            <w:pPr>
              <w:pStyle w:val="aa"/>
              <w:ind w:firstLine="0"/>
              <w:jc w:val="center"/>
            </w:pPr>
            <w:r w:rsidRPr="00687C7F">
              <w:rPr>
                <w:b/>
                <w:bCs/>
              </w:rPr>
              <w:t>Существительное</w:t>
            </w:r>
          </w:p>
        </w:tc>
        <w:tc>
          <w:tcPr>
            <w:tcW w:w="3260" w:type="dxa"/>
          </w:tcPr>
          <w:p w14:paraId="442BDE22" w14:textId="06ADD24F" w:rsidR="00F54518" w:rsidRPr="00687C7F" w:rsidRDefault="00F54518" w:rsidP="00F54518">
            <w:pPr>
              <w:pStyle w:val="aa"/>
              <w:ind w:firstLine="0"/>
              <w:jc w:val="center"/>
              <w:rPr>
                <w:color w:val="auto"/>
              </w:rPr>
            </w:pPr>
            <w:r w:rsidRPr="00687C7F">
              <w:rPr>
                <w:b/>
                <w:bCs/>
              </w:rPr>
              <w:t>Глагол</w:t>
            </w:r>
          </w:p>
        </w:tc>
        <w:tc>
          <w:tcPr>
            <w:tcW w:w="3396" w:type="dxa"/>
          </w:tcPr>
          <w:p w14:paraId="61F594D2" w14:textId="5569CDBB" w:rsidR="00F54518" w:rsidRPr="00687C7F" w:rsidRDefault="00F54518" w:rsidP="00F54518">
            <w:pPr>
              <w:pStyle w:val="aa"/>
              <w:ind w:firstLine="0"/>
              <w:jc w:val="center"/>
            </w:pPr>
            <w:r w:rsidRPr="00687C7F">
              <w:rPr>
                <w:b/>
                <w:bCs/>
              </w:rPr>
              <w:t>Прочее</w:t>
            </w:r>
          </w:p>
        </w:tc>
      </w:tr>
      <w:tr w:rsidR="00F54518" w:rsidRPr="00687C7F" w14:paraId="1D125B1A" w14:textId="77777777" w:rsidTr="00A61568">
        <w:tc>
          <w:tcPr>
            <w:tcW w:w="2689" w:type="dxa"/>
            <w:vMerge w:val="restart"/>
          </w:tcPr>
          <w:p w14:paraId="1C11792D" w14:textId="4E3CD760" w:rsidR="00F54518" w:rsidRPr="00687C7F" w:rsidRDefault="00F54518" w:rsidP="00F54518">
            <w:pPr>
              <w:pStyle w:val="aa"/>
              <w:ind w:firstLine="0"/>
            </w:pPr>
            <w:r w:rsidRPr="00687C7F">
              <w:t>Мероприятие</w:t>
            </w:r>
          </w:p>
        </w:tc>
        <w:tc>
          <w:tcPr>
            <w:tcW w:w="3260" w:type="dxa"/>
          </w:tcPr>
          <w:p w14:paraId="65627E6D" w14:textId="77777777" w:rsidR="00F54518" w:rsidRPr="00687C7F" w:rsidRDefault="00F54518" w:rsidP="00F54518">
            <w:pPr>
              <w:pStyle w:val="aa"/>
              <w:ind w:firstLine="0"/>
              <w:rPr>
                <w:color w:val="auto"/>
              </w:rPr>
            </w:pPr>
            <w:r w:rsidRPr="00687C7F">
              <w:rPr>
                <w:color w:val="auto"/>
              </w:rPr>
              <w:t>Отправить</w:t>
            </w:r>
          </w:p>
        </w:tc>
        <w:tc>
          <w:tcPr>
            <w:tcW w:w="3396" w:type="dxa"/>
          </w:tcPr>
          <w:p w14:paraId="0E98F597" w14:textId="77777777" w:rsidR="00F54518" w:rsidRPr="00687C7F" w:rsidRDefault="00F54518" w:rsidP="00F54518">
            <w:pPr>
              <w:pStyle w:val="aa"/>
              <w:ind w:firstLine="0"/>
            </w:pPr>
          </w:p>
        </w:tc>
      </w:tr>
      <w:tr w:rsidR="00F54518" w:rsidRPr="00687C7F" w14:paraId="0821F382" w14:textId="77777777" w:rsidTr="00A61568">
        <w:tc>
          <w:tcPr>
            <w:tcW w:w="2689" w:type="dxa"/>
            <w:vMerge/>
          </w:tcPr>
          <w:p w14:paraId="643DC597" w14:textId="77777777" w:rsidR="00F54518" w:rsidRPr="00687C7F" w:rsidRDefault="00F54518" w:rsidP="00F54518">
            <w:pPr>
              <w:pStyle w:val="aa"/>
              <w:ind w:firstLine="0"/>
              <w:rPr>
                <w:lang w:val="en-US"/>
              </w:rPr>
            </w:pPr>
          </w:p>
        </w:tc>
        <w:tc>
          <w:tcPr>
            <w:tcW w:w="3260" w:type="dxa"/>
          </w:tcPr>
          <w:p w14:paraId="30D22732" w14:textId="77777777" w:rsidR="00F54518" w:rsidRPr="00687C7F" w:rsidRDefault="00F54518" w:rsidP="00F54518">
            <w:pPr>
              <w:pStyle w:val="aa"/>
              <w:ind w:firstLine="0"/>
              <w:rPr>
                <w:color w:val="auto"/>
              </w:rPr>
            </w:pPr>
            <w:r w:rsidRPr="00687C7F">
              <w:rPr>
                <w:color w:val="auto"/>
              </w:rPr>
              <w:t>Найти</w:t>
            </w:r>
          </w:p>
        </w:tc>
        <w:tc>
          <w:tcPr>
            <w:tcW w:w="3396" w:type="dxa"/>
          </w:tcPr>
          <w:p w14:paraId="09366DE1" w14:textId="77777777" w:rsidR="00F54518" w:rsidRPr="00687C7F" w:rsidRDefault="00F54518" w:rsidP="00F54518">
            <w:pPr>
              <w:pStyle w:val="aa"/>
              <w:ind w:firstLine="0"/>
            </w:pPr>
          </w:p>
        </w:tc>
      </w:tr>
      <w:tr w:rsidR="00F54518" w:rsidRPr="00687C7F" w14:paraId="78104563" w14:textId="77777777" w:rsidTr="00A61568">
        <w:tc>
          <w:tcPr>
            <w:tcW w:w="2689" w:type="dxa"/>
            <w:vMerge/>
          </w:tcPr>
          <w:p w14:paraId="1987807F" w14:textId="77777777" w:rsidR="00F54518" w:rsidRPr="00687C7F" w:rsidRDefault="00F54518" w:rsidP="00F54518">
            <w:pPr>
              <w:pStyle w:val="aa"/>
              <w:ind w:firstLine="0"/>
              <w:rPr>
                <w:lang w:val="en-US"/>
              </w:rPr>
            </w:pPr>
          </w:p>
        </w:tc>
        <w:tc>
          <w:tcPr>
            <w:tcW w:w="3260" w:type="dxa"/>
          </w:tcPr>
          <w:p w14:paraId="7E593970" w14:textId="77777777" w:rsidR="00F54518" w:rsidRPr="00687C7F" w:rsidRDefault="00F54518" w:rsidP="00F54518">
            <w:pPr>
              <w:pStyle w:val="aa"/>
              <w:ind w:firstLine="0"/>
              <w:rPr>
                <w:color w:val="auto"/>
              </w:rPr>
            </w:pPr>
            <w:r w:rsidRPr="00687C7F">
              <w:rPr>
                <w:color w:val="auto"/>
              </w:rPr>
              <w:t>Отфильтровать</w:t>
            </w:r>
          </w:p>
        </w:tc>
        <w:tc>
          <w:tcPr>
            <w:tcW w:w="3396" w:type="dxa"/>
          </w:tcPr>
          <w:p w14:paraId="3FFD6B75" w14:textId="77777777" w:rsidR="00F54518" w:rsidRPr="00687C7F" w:rsidRDefault="00F54518" w:rsidP="00F54518">
            <w:pPr>
              <w:pStyle w:val="aa"/>
              <w:ind w:firstLine="0"/>
            </w:pPr>
          </w:p>
        </w:tc>
      </w:tr>
      <w:tr w:rsidR="00F54518" w:rsidRPr="00687C7F" w14:paraId="2CD17D78" w14:textId="77777777" w:rsidTr="00A61568">
        <w:tc>
          <w:tcPr>
            <w:tcW w:w="2689" w:type="dxa"/>
            <w:vMerge/>
          </w:tcPr>
          <w:p w14:paraId="2342D7A9" w14:textId="77777777" w:rsidR="00F54518" w:rsidRPr="00687C7F" w:rsidRDefault="00F54518" w:rsidP="00F54518">
            <w:pPr>
              <w:pStyle w:val="aa"/>
              <w:ind w:firstLine="0"/>
              <w:rPr>
                <w:lang w:val="en-US"/>
              </w:rPr>
            </w:pPr>
          </w:p>
        </w:tc>
        <w:tc>
          <w:tcPr>
            <w:tcW w:w="3260" w:type="dxa"/>
          </w:tcPr>
          <w:p w14:paraId="56582910" w14:textId="77777777" w:rsidR="00F54518" w:rsidRPr="00687C7F" w:rsidRDefault="00F54518" w:rsidP="00F54518">
            <w:pPr>
              <w:pStyle w:val="aa"/>
              <w:ind w:firstLine="0"/>
              <w:rPr>
                <w:color w:val="auto"/>
              </w:rPr>
            </w:pPr>
            <w:r w:rsidRPr="00687C7F">
              <w:rPr>
                <w:color w:val="auto"/>
              </w:rPr>
              <w:t>Выбрать</w:t>
            </w:r>
          </w:p>
        </w:tc>
        <w:tc>
          <w:tcPr>
            <w:tcW w:w="3396" w:type="dxa"/>
          </w:tcPr>
          <w:p w14:paraId="0F2C2D46" w14:textId="77777777" w:rsidR="00F54518" w:rsidRPr="00687C7F" w:rsidRDefault="00F54518"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3670B619" w14:textId="77777777" w:rsidR="00706B60" w:rsidRPr="00687C7F" w:rsidRDefault="00706B60" w:rsidP="00EF2061">
      <w:pPr>
        <w:pStyle w:val="aa"/>
      </w:pPr>
    </w:p>
    <w:p w14:paraId="5C460835" w14:textId="5811CC42" w:rsidR="00123AF5" w:rsidRPr="00687C7F" w:rsidRDefault="00123AF5" w:rsidP="00123AF5">
      <w:pPr>
        <w:pStyle w:val="31"/>
        <w:spacing w:before="0"/>
      </w:pPr>
      <w:bookmarkStart w:id="9" w:name="_Toc136289281"/>
      <w:bookmarkStart w:id="10" w:name="_Toc136290040"/>
      <w:bookmarkStart w:id="11" w:name="_Toc136455358"/>
      <w:r w:rsidRPr="00687C7F">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9"/>
      <w:bookmarkEnd w:id="10"/>
      <w:bookmarkEnd w:id="11"/>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bl>
    <w:p w14:paraId="3823DB50" w14:textId="505B5F18" w:rsidR="00504D2B" w:rsidRPr="00687C7F" w:rsidRDefault="00504D2B" w:rsidP="00504D2B">
      <w:pPr>
        <w:pStyle w:val="aa"/>
        <w:ind w:firstLine="0"/>
      </w:pPr>
      <w:r w:rsidRPr="00687C7F">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687C7F" w14:paraId="39AF30E0" w14:textId="77777777" w:rsidTr="00A61568">
        <w:tc>
          <w:tcPr>
            <w:tcW w:w="3115" w:type="dxa"/>
          </w:tcPr>
          <w:p w14:paraId="7D4FE054" w14:textId="07EF258F" w:rsidR="00504D2B" w:rsidRPr="00687C7F" w:rsidRDefault="00504D2B" w:rsidP="00504D2B">
            <w:pPr>
              <w:pStyle w:val="aa"/>
              <w:ind w:firstLine="0"/>
              <w:jc w:val="center"/>
            </w:pPr>
            <w:r w:rsidRPr="00687C7F">
              <w:rPr>
                <w:b/>
                <w:bCs/>
              </w:rPr>
              <w:t>Классы</w:t>
            </w:r>
          </w:p>
        </w:tc>
        <w:tc>
          <w:tcPr>
            <w:tcW w:w="3115" w:type="dxa"/>
          </w:tcPr>
          <w:p w14:paraId="7C5DE52E" w14:textId="7C808E86" w:rsidR="00504D2B" w:rsidRPr="00687C7F" w:rsidRDefault="00504D2B" w:rsidP="00504D2B">
            <w:pPr>
              <w:pStyle w:val="aa"/>
              <w:ind w:firstLine="0"/>
              <w:jc w:val="center"/>
            </w:pPr>
            <w:r w:rsidRPr="00687C7F">
              <w:rPr>
                <w:b/>
                <w:bCs/>
              </w:rPr>
              <w:t>Свойства</w:t>
            </w:r>
          </w:p>
        </w:tc>
        <w:tc>
          <w:tcPr>
            <w:tcW w:w="3115" w:type="dxa"/>
          </w:tcPr>
          <w:p w14:paraId="392E20DB" w14:textId="6AE8B7FE" w:rsidR="00504D2B" w:rsidRPr="00687C7F" w:rsidRDefault="00504D2B" w:rsidP="00504D2B">
            <w:pPr>
              <w:pStyle w:val="aa"/>
              <w:ind w:firstLine="0"/>
              <w:jc w:val="center"/>
            </w:pPr>
            <w:r w:rsidRPr="00687C7F">
              <w:rPr>
                <w:b/>
                <w:bCs/>
              </w:rPr>
              <w:t>Методы</w:t>
            </w: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r w:rsidR="00750A30" w:rsidRPr="00687C7F" w14:paraId="4205AB43" w14:textId="77777777" w:rsidTr="00A61568">
        <w:tc>
          <w:tcPr>
            <w:tcW w:w="3115" w:type="dxa"/>
            <w:vMerge w:val="restart"/>
          </w:tcPr>
          <w:p w14:paraId="6D6F5DEC" w14:textId="77777777" w:rsidR="00750A30" w:rsidRPr="00687C7F" w:rsidRDefault="00750A30" w:rsidP="00750A30">
            <w:pPr>
              <w:pStyle w:val="aa"/>
              <w:ind w:firstLine="0"/>
            </w:pPr>
            <w:r w:rsidRPr="00687C7F">
              <w:rPr>
                <w:lang w:val="en-US"/>
              </w:rPr>
              <w:t>Pdf</w:t>
            </w:r>
            <w:r w:rsidRPr="00687C7F">
              <w:t>-файл</w:t>
            </w:r>
          </w:p>
        </w:tc>
        <w:tc>
          <w:tcPr>
            <w:tcW w:w="3115" w:type="dxa"/>
          </w:tcPr>
          <w:p w14:paraId="6473201E" w14:textId="77777777" w:rsidR="00750A30" w:rsidRPr="00687C7F" w:rsidRDefault="00750A30" w:rsidP="00750A30">
            <w:pPr>
              <w:pStyle w:val="aa"/>
              <w:ind w:firstLine="0"/>
            </w:pPr>
          </w:p>
        </w:tc>
        <w:tc>
          <w:tcPr>
            <w:tcW w:w="3115" w:type="dxa"/>
          </w:tcPr>
          <w:p w14:paraId="2FA402A1" w14:textId="77777777" w:rsidR="00750A30" w:rsidRPr="00687C7F" w:rsidRDefault="00750A30" w:rsidP="00750A30">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750A30" w:rsidRPr="00687C7F" w14:paraId="450487B4" w14:textId="77777777" w:rsidTr="00A61568">
        <w:tc>
          <w:tcPr>
            <w:tcW w:w="3115" w:type="dxa"/>
            <w:vMerge/>
          </w:tcPr>
          <w:p w14:paraId="6E87FBD5" w14:textId="77777777" w:rsidR="00750A30" w:rsidRPr="00687C7F" w:rsidRDefault="00750A30" w:rsidP="00750A30">
            <w:pPr>
              <w:pStyle w:val="aa"/>
              <w:ind w:firstLine="0"/>
            </w:pPr>
          </w:p>
        </w:tc>
        <w:tc>
          <w:tcPr>
            <w:tcW w:w="3115" w:type="dxa"/>
          </w:tcPr>
          <w:p w14:paraId="71D51A0E" w14:textId="77777777" w:rsidR="00750A30" w:rsidRPr="00687C7F" w:rsidRDefault="00750A30" w:rsidP="00750A30">
            <w:pPr>
              <w:pStyle w:val="aa"/>
              <w:ind w:firstLine="0"/>
            </w:pPr>
          </w:p>
        </w:tc>
        <w:tc>
          <w:tcPr>
            <w:tcW w:w="3115" w:type="dxa"/>
          </w:tcPr>
          <w:p w14:paraId="175578B5" w14:textId="77777777" w:rsidR="00750A30" w:rsidRPr="00687C7F" w:rsidRDefault="00750A30" w:rsidP="00750A30">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750A30" w:rsidRPr="00687C7F" w14:paraId="23B44716" w14:textId="77777777" w:rsidTr="00A61568">
        <w:tc>
          <w:tcPr>
            <w:tcW w:w="3115" w:type="dxa"/>
          </w:tcPr>
          <w:p w14:paraId="59D6D6F6" w14:textId="77777777" w:rsidR="00750A30" w:rsidRPr="00687C7F" w:rsidRDefault="00750A30" w:rsidP="00750A30">
            <w:pPr>
              <w:pStyle w:val="aa"/>
              <w:ind w:firstLine="0"/>
            </w:pPr>
            <w:r w:rsidRPr="00687C7F">
              <w:t>Календарь</w:t>
            </w:r>
          </w:p>
        </w:tc>
        <w:tc>
          <w:tcPr>
            <w:tcW w:w="3115" w:type="dxa"/>
          </w:tcPr>
          <w:p w14:paraId="22017BA7" w14:textId="77777777" w:rsidR="00750A30" w:rsidRPr="00687C7F" w:rsidRDefault="00750A30" w:rsidP="00750A30">
            <w:pPr>
              <w:pStyle w:val="aa"/>
              <w:ind w:firstLine="0"/>
            </w:pPr>
          </w:p>
        </w:tc>
        <w:tc>
          <w:tcPr>
            <w:tcW w:w="3115" w:type="dxa"/>
          </w:tcPr>
          <w:p w14:paraId="2DF178CE" w14:textId="77777777" w:rsidR="00750A30" w:rsidRPr="00687C7F" w:rsidRDefault="00750A30" w:rsidP="00750A30">
            <w:pPr>
              <w:pStyle w:val="aa"/>
              <w:ind w:firstLine="0"/>
            </w:pPr>
            <w:r w:rsidRPr="00687C7F">
              <w:t xml:space="preserve">Добавить мероприятие в </w:t>
            </w:r>
            <w:proofErr w:type="gramStart"/>
            <w:r w:rsidRPr="00687C7F">
              <w:t>календарь(</w:t>
            </w:r>
            <w:proofErr w:type="gramEnd"/>
            <w:r w:rsidRPr="00687C7F">
              <w:t>)</w:t>
            </w:r>
          </w:p>
        </w:tc>
      </w:tr>
      <w:tr w:rsidR="00750A30" w:rsidRPr="00687C7F" w14:paraId="26B417B5" w14:textId="77777777" w:rsidTr="00A61568">
        <w:tc>
          <w:tcPr>
            <w:tcW w:w="3115" w:type="dxa"/>
            <w:vMerge w:val="restart"/>
          </w:tcPr>
          <w:p w14:paraId="5617DF12" w14:textId="77777777" w:rsidR="00750A30" w:rsidRPr="00687C7F" w:rsidRDefault="00750A30" w:rsidP="00750A30">
            <w:pPr>
              <w:pStyle w:val="aa"/>
              <w:ind w:firstLine="0"/>
            </w:pPr>
            <w:r w:rsidRPr="00687C7F">
              <w:t>Регистрация</w:t>
            </w:r>
          </w:p>
        </w:tc>
        <w:tc>
          <w:tcPr>
            <w:tcW w:w="3115" w:type="dxa"/>
          </w:tcPr>
          <w:p w14:paraId="6CD5ABB3" w14:textId="77777777" w:rsidR="00750A30" w:rsidRPr="00687C7F" w:rsidRDefault="00750A30" w:rsidP="00750A30">
            <w:pPr>
              <w:pStyle w:val="aa"/>
              <w:ind w:firstLine="0"/>
            </w:pPr>
          </w:p>
        </w:tc>
        <w:tc>
          <w:tcPr>
            <w:tcW w:w="3115" w:type="dxa"/>
          </w:tcPr>
          <w:p w14:paraId="5C28DD06" w14:textId="77777777" w:rsidR="00750A30" w:rsidRPr="00687C7F" w:rsidRDefault="00750A30" w:rsidP="00750A30">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750A30" w:rsidRPr="00687C7F" w14:paraId="5735931A" w14:textId="77777777" w:rsidTr="00A61568">
        <w:tc>
          <w:tcPr>
            <w:tcW w:w="3115" w:type="dxa"/>
            <w:vMerge/>
          </w:tcPr>
          <w:p w14:paraId="65FE3D23" w14:textId="77777777" w:rsidR="00750A30" w:rsidRPr="00687C7F" w:rsidRDefault="00750A30" w:rsidP="00750A30">
            <w:pPr>
              <w:pStyle w:val="aa"/>
              <w:ind w:firstLine="0"/>
            </w:pPr>
          </w:p>
        </w:tc>
        <w:tc>
          <w:tcPr>
            <w:tcW w:w="3115" w:type="dxa"/>
          </w:tcPr>
          <w:p w14:paraId="657C655E" w14:textId="77777777" w:rsidR="00750A30" w:rsidRPr="00687C7F" w:rsidRDefault="00750A30" w:rsidP="00750A30">
            <w:pPr>
              <w:pStyle w:val="aa"/>
              <w:ind w:firstLine="0"/>
            </w:pPr>
          </w:p>
        </w:tc>
        <w:tc>
          <w:tcPr>
            <w:tcW w:w="3115" w:type="dxa"/>
          </w:tcPr>
          <w:p w14:paraId="7049B870" w14:textId="77777777" w:rsidR="00750A30" w:rsidRPr="00687C7F" w:rsidRDefault="00750A30" w:rsidP="00750A30">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706B60">
      <w:pPr>
        <w:pStyle w:val="23"/>
        <w:spacing w:before="0"/>
      </w:pPr>
      <w:bookmarkStart w:id="12" w:name="_Toc136455359"/>
      <w:r w:rsidRPr="00687C7F">
        <w:t>1.</w:t>
      </w:r>
      <w:r w:rsidR="00166881" w:rsidRPr="00687C7F">
        <w:t>4</w:t>
      </w:r>
      <w:r w:rsidRPr="00687C7F">
        <w:t xml:space="preserve"> Постановка задачи</w:t>
      </w:r>
      <w:bookmarkEnd w:id="12"/>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lastRenderedPageBreak/>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росмотр статистической информации о присутствующих на мероприятии студентах. Ответственные за мероприятия 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3" w:name="_Toc136455360"/>
      <w:r w:rsidRPr="00687C7F">
        <w:t>1.</w:t>
      </w:r>
      <w:r w:rsidR="00166881" w:rsidRPr="00687C7F">
        <w:t>5</w:t>
      </w:r>
      <w:r w:rsidRPr="00687C7F">
        <w:t xml:space="preserve"> Требования к ролям и правам доступа</w:t>
      </w:r>
      <w:bookmarkEnd w:id="13"/>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123AF5" w:rsidRPr="00687C7F"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322A23B7" w14:textId="77777777" w:rsidR="00397F1C" w:rsidRPr="00687C7F" w:rsidRDefault="00397F1C">
      <w:pPr>
        <w:rPr>
          <w:rFonts w:ascii="Times New Roman" w:hAnsi="Times New Roman"/>
          <w:color w:val="000000" w:themeColor="text1"/>
          <w:sz w:val="28"/>
          <w:lang w:eastAsia="ru-RU"/>
        </w:rPr>
      </w:pPr>
      <w:r w:rsidRPr="00687C7F">
        <w:br w:type="page"/>
      </w:r>
    </w:p>
    <w:p w14:paraId="23AC9FF2" w14:textId="4715958C" w:rsidR="00397F1C" w:rsidRPr="00687C7F" w:rsidRDefault="00397F1C" w:rsidP="00397F1C">
      <w:pPr>
        <w:pStyle w:val="aa"/>
        <w:ind w:firstLine="0"/>
      </w:pPr>
      <w:r w:rsidRPr="00687C7F">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rsidRPr="00687C7F" w14:paraId="17AF58B1" w14:textId="77777777" w:rsidTr="00D112F9">
        <w:trPr>
          <w:gridAfter w:val="1"/>
          <w:wAfter w:w="25" w:type="dxa"/>
        </w:trPr>
        <w:tc>
          <w:tcPr>
            <w:tcW w:w="1163" w:type="dxa"/>
          </w:tcPr>
          <w:p w14:paraId="756328F2" w14:textId="0DC65C6F"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1843" w:type="dxa"/>
          </w:tcPr>
          <w:p w14:paraId="7826D002" w14:textId="0DD4CA02"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6354" w:type="dxa"/>
          </w:tcPr>
          <w:p w14:paraId="0406E5ED" w14:textId="375668FC"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D112F9" w:rsidRPr="00687C7F" w14:paraId="261475EB" w14:textId="77777777" w:rsidTr="00D112F9">
        <w:trPr>
          <w:gridAfter w:val="1"/>
          <w:wAfter w:w="25" w:type="dxa"/>
        </w:trPr>
        <w:tc>
          <w:tcPr>
            <w:tcW w:w="1163" w:type="dxa"/>
            <w:vMerge w:val="restart"/>
            <w:hideMark/>
          </w:tcPr>
          <w:p w14:paraId="6883072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hideMark/>
          </w:tcPr>
          <w:p w14:paraId="05B73B9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6354" w:type="dxa"/>
            <w:hideMark/>
          </w:tcPr>
          <w:p w14:paraId="6176CFF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D112F9" w:rsidRPr="00687C7F" w14:paraId="4BAC0A28" w14:textId="77777777" w:rsidTr="00D112F9">
        <w:trPr>
          <w:gridAfter w:val="1"/>
          <w:wAfter w:w="25" w:type="dxa"/>
        </w:trPr>
        <w:tc>
          <w:tcPr>
            <w:tcW w:w="1163" w:type="dxa"/>
            <w:vMerge/>
            <w:hideMark/>
          </w:tcPr>
          <w:p w14:paraId="79FC8DA3" w14:textId="77777777" w:rsidR="00D112F9" w:rsidRPr="00687C7F" w:rsidRDefault="00D112F9" w:rsidP="00D112F9">
            <w:pPr>
              <w:rPr>
                <w:rFonts w:ascii="Times New Roman" w:hAnsi="Times New Roman" w:cs="Times New Roman"/>
                <w:sz w:val="28"/>
                <w:szCs w:val="28"/>
              </w:rPr>
            </w:pPr>
          </w:p>
        </w:tc>
        <w:tc>
          <w:tcPr>
            <w:tcW w:w="1843" w:type="dxa"/>
            <w:vMerge/>
            <w:hideMark/>
          </w:tcPr>
          <w:p w14:paraId="68D29B2D" w14:textId="77777777" w:rsidR="00D112F9" w:rsidRPr="00687C7F" w:rsidRDefault="00D112F9" w:rsidP="00D112F9">
            <w:pPr>
              <w:rPr>
                <w:rFonts w:ascii="Times New Roman" w:hAnsi="Times New Roman" w:cs="Times New Roman"/>
                <w:sz w:val="28"/>
                <w:szCs w:val="28"/>
              </w:rPr>
            </w:pPr>
          </w:p>
        </w:tc>
        <w:tc>
          <w:tcPr>
            <w:tcW w:w="6354" w:type="dxa"/>
            <w:hideMark/>
          </w:tcPr>
          <w:p w14:paraId="7297FC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D112F9" w:rsidRPr="00687C7F" w14:paraId="7370E46E" w14:textId="77777777" w:rsidTr="00D112F9">
        <w:trPr>
          <w:gridAfter w:val="1"/>
          <w:wAfter w:w="25" w:type="dxa"/>
        </w:trPr>
        <w:tc>
          <w:tcPr>
            <w:tcW w:w="1163" w:type="dxa"/>
            <w:vMerge/>
            <w:hideMark/>
          </w:tcPr>
          <w:p w14:paraId="220E7F2B" w14:textId="77777777" w:rsidR="00D112F9" w:rsidRPr="00687C7F" w:rsidRDefault="00D112F9" w:rsidP="00D112F9">
            <w:pPr>
              <w:rPr>
                <w:rFonts w:ascii="Times New Roman" w:hAnsi="Times New Roman" w:cs="Times New Roman"/>
                <w:sz w:val="28"/>
                <w:szCs w:val="28"/>
              </w:rPr>
            </w:pPr>
          </w:p>
        </w:tc>
        <w:tc>
          <w:tcPr>
            <w:tcW w:w="1843" w:type="dxa"/>
            <w:vMerge/>
            <w:hideMark/>
          </w:tcPr>
          <w:p w14:paraId="213157E9" w14:textId="77777777" w:rsidR="00D112F9" w:rsidRPr="00687C7F" w:rsidRDefault="00D112F9" w:rsidP="00D112F9">
            <w:pPr>
              <w:rPr>
                <w:rFonts w:ascii="Times New Roman" w:hAnsi="Times New Roman" w:cs="Times New Roman"/>
                <w:sz w:val="28"/>
                <w:szCs w:val="28"/>
              </w:rPr>
            </w:pPr>
          </w:p>
        </w:tc>
        <w:tc>
          <w:tcPr>
            <w:tcW w:w="6354" w:type="dxa"/>
            <w:hideMark/>
          </w:tcPr>
          <w:p w14:paraId="7D063D7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D112F9" w:rsidRPr="00687C7F" w14:paraId="35952D52" w14:textId="77777777" w:rsidTr="00D112F9">
        <w:trPr>
          <w:gridAfter w:val="1"/>
          <w:wAfter w:w="25" w:type="dxa"/>
        </w:trPr>
        <w:tc>
          <w:tcPr>
            <w:tcW w:w="1163" w:type="dxa"/>
            <w:vMerge/>
            <w:hideMark/>
          </w:tcPr>
          <w:p w14:paraId="4CF846DF" w14:textId="77777777" w:rsidR="00D112F9" w:rsidRPr="00687C7F" w:rsidRDefault="00D112F9" w:rsidP="00D112F9">
            <w:pPr>
              <w:rPr>
                <w:rFonts w:ascii="Times New Roman" w:hAnsi="Times New Roman" w:cs="Times New Roman"/>
                <w:sz w:val="28"/>
                <w:szCs w:val="28"/>
              </w:rPr>
            </w:pPr>
          </w:p>
        </w:tc>
        <w:tc>
          <w:tcPr>
            <w:tcW w:w="1843" w:type="dxa"/>
            <w:vMerge/>
            <w:hideMark/>
          </w:tcPr>
          <w:p w14:paraId="6BC3BD0A" w14:textId="77777777" w:rsidR="00D112F9" w:rsidRPr="00687C7F" w:rsidRDefault="00D112F9" w:rsidP="00D112F9">
            <w:pPr>
              <w:rPr>
                <w:rFonts w:ascii="Times New Roman" w:hAnsi="Times New Roman" w:cs="Times New Roman"/>
                <w:sz w:val="28"/>
                <w:szCs w:val="28"/>
              </w:rPr>
            </w:pPr>
          </w:p>
        </w:tc>
        <w:tc>
          <w:tcPr>
            <w:tcW w:w="6354" w:type="dxa"/>
            <w:hideMark/>
          </w:tcPr>
          <w:p w14:paraId="4F381547"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D112F9" w:rsidRPr="00687C7F" w14:paraId="46CA6347" w14:textId="77777777" w:rsidTr="00D112F9">
        <w:trPr>
          <w:gridAfter w:val="1"/>
          <w:wAfter w:w="25" w:type="dxa"/>
        </w:trPr>
        <w:tc>
          <w:tcPr>
            <w:tcW w:w="1163" w:type="dxa"/>
            <w:vMerge/>
            <w:hideMark/>
          </w:tcPr>
          <w:p w14:paraId="36F8652D" w14:textId="77777777" w:rsidR="00D112F9" w:rsidRPr="00687C7F" w:rsidRDefault="00D112F9" w:rsidP="00D112F9">
            <w:pPr>
              <w:rPr>
                <w:rFonts w:ascii="Times New Roman" w:hAnsi="Times New Roman" w:cs="Times New Roman"/>
                <w:sz w:val="28"/>
                <w:szCs w:val="28"/>
              </w:rPr>
            </w:pPr>
          </w:p>
        </w:tc>
        <w:tc>
          <w:tcPr>
            <w:tcW w:w="1843" w:type="dxa"/>
            <w:vMerge/>
            <w:hideMark/>
          </w:tcPr>
          <w:p w14:paraId="724E46A3" w14:textId="77777777" w:rsidR="00D112F9" w:rsidRPr="00687C7F" w:rsidRDefault="00D112F9" w:rsidP="00D112F9">
            <w:pPr>
              <w:rPr>
                <w:rFonts w:ascii="Times New Roman" w:hAnsi="Times New Roman" w:cs="Times New Roman"/>
                <w:sz w:val="28"/>
                <w:szCs w:val="28"/>
              </w:rPr>
            </w:pPr>
          </w:p>
        </w:tc>
        <w:tc>
          <w:tcPr>
            <w:tcW w:w="6354" w:type="dxa"/>
            <w:hideMark/>
          </w:tcPr>
          <w:p w14:paraId="3FF8CC82"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D112F9" w:rsidRPr="00687C7F" w14:paraId="5E1DA8AE" w14:textId="77777777" w:rsidTr="00D112F9">
        <w:trPr>
          <w:gridAfter w:val="1"/>
          <w:wAfter w:w="25" w:type="dxa"/>
        </w:trPr>
        <w:tc>
          <w:tcPr>
            <w:tcW w:w="1163" w:type="dxa"/>
            <w:vMerge/>
            <w:hideMark/>
          </w:tcPr>
          <w:p w14:paraId="5D4F82A4" w14:textId="77777777" w:rsidR="00D112F9" w:rsidRPr="00687C7F" w:rsidRDefault="00D112F9" w:rsidP="00D112F9">
            <w:pPr>
              <w:rPr>
                <w:rFonts w:ascii="Times New Roman" w:hAnsi="Times New Roman" w:cs="Times New Roman"/>
                <w:sz w:val="28"/>
                <w:szCs w:val="28"/>
              </w:rPr>
            </w:pPr>
          </w:p>
        </w:tc>
        <w:tc>
          <w:tcPr>
            <w:tcW w:w="1843" w:type="dxa"/>
            <w:vMerge/>
            <w:hideMark/>
          </w:tcPr>
          <w:p w14:paraId="4E53C457" w14:textId="77777777" w:rsidR="00D112F9" w:rsidRPr="00687C7F" w:rsidRDefault="00D112F9" w:rsidP="00D112F9">
            <w:pPr>
              <w:rPr>
                <w:rFonts w:ascii="Times New Roman" w:hAnsi="Times New Roman" w:cs="Times New Roman"/>
                <w:sz w:val="28"/>
                <w:szCs w:val="28"/>
              </w:rPr>
            </w:pPr>
          </w:p>
        </w:tc>
        <w:tc>
          <w:tcPr>
            <w:tcW w:w="6354" w:type="dxa"/>
            <w:hideMark/>
          </w:tcPr>
          <w:p w14:paraId="7EA0139F"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D112F9" w:rsidRPr="00687C7F"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D112F9" w:rsidRPr="00687C7F"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D112F9" w:rsidRPr="00687C7F"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D112F9" w:rsidRPr="00687C7F"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D112F9">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D112F9">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4" w:name="_Toc136455361"/>
      <w:r w:rsidRPr="00687C7F">
        <w:t>1.</w:t>
      </w:r>
      <w:r w:rsidR="00166881" w:rsidRPr="00687C7F">
        <w:t>6</w:t>
      </w:r>
      <w:r w:rsidRPr="00687C7F">
        <w:t xml:space="preserve"> Функциональное назначение системы</w:t>
      </w:r>
      <w:bookmarkEnd w:id="14"/>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A8549A" w14:textId="77777777" w:rsidR="00123AF5" w:rsidRPr="00687C7F" w:rsidRDefault="00123AF5" w:rsidP="00FC6C64">
      <w:pPr>
        <w:pStyle w:val="aa"/>
        <w:numPr>
          <w:ilvl w:val="0"/>
          <w:numId w:val="12"/>
        </w:numPr>
        <w:ind w:left="0" w:firstLine="709"/>
      </w:pPr>
      <w:r w:rsidRPr="00687C7F">
        <w:t>Точка зрения – студенты и ответственные за мероприятия.</w:t>
      </w:r>
    </w:p>
    <w:p w14:paraId="4DC27A8D" w14:textId="77777777" w:rsidR="00123AF5" w:rsidRPr="00687C7F" w:rsidRDefault="00123AF5" w:rsidP="00123AF5">
      <w:pPr>
        <w:pStyle w:val="aa"/>
      </w:pP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1C497C25" w14:textId="77777777" w:rsidR="00123AF5" w:rsidRPr="00687C7F" w:rsidRDefault="00123AF5" w:rsidP="00123AF5">
      <w:pPr>
        <w:pStyle w:val="aa"/>
        <w:ind w:firstLine="0"/>
        <w:jc w:val="center"/>
      </w:pPr>
    </w:p>
    <w:p w14:paraId="4A2C46F2" w14:textId="77777777" w:rsidR="00123AF5" w:rsidRPr="00687C7F" w:rsidRDefault="00123AF5" w:rsidP="00123AF5">
      <w:pPr>
        <w:pStyle w:val="aa"/>
      </w:pPr>
      <w:r w:rsidRPr="00687C7F">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lastRenderedPageBreak/>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lastRenderedPageBreak/>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5" w:name="_Toc136455362"/>
      <w:r w:rsidRPr="00687C7F">
        <w:t>1.</w:t>
      </w:r>
      <w:r w:rsidR="00166881" w:rsidRPr="00687C7F">
        <w:t>7</w:t>
      </w:r>
      <w:r w:rsidRPr="00687C7F">
        <w:t xml:space="preserve"> Формирование функциональных требований пользователей к системе</w:t>
      </w:r>
      <w:bookmarkEnd w:id="15"/>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6" w:name="_Toc136455363"/>
      <w:r w:rsidRPr="00687C7F">
        <w:t>1.</w:t>
      </w:r>
      <w:r w:rsidR="00166881" w:rsidRPr="00687C7F">
        <w:t>8</w:t>
      </w:r>
      <w:r w:rsidRPr="00687C7F">
        <w:t xml:space="preserve"> Обзор аналогов</w:t>
      </w:r>
      <w:bookmarkEnd w:id="16"/>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77777777" w:rsidR="00123AF5" w:rsidRPr="00687C7F" w:rsidRDefault="00123AF5" w:rsidP="00123AF5">
      <w:pPr>
        <w:pStyle w:val="aa"/>
      </w:pPr>
      <w:r w:rsidRPr="00687C7F">
        <w:t xml:space="preserve"> </w:t>
      </w: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w:t>
      </w:r>
      <w:r w:rsidRPr="00687C7F">
        <w:lastRenderedPageBreak/>
        <w:t>государственных программ и проектов в сфере молодежи. Организация проводит широкий спектр деятельности, включая поддержку молодежных 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7" w:name="_Toc136455364"/>
      <w:r w:rsidRPr="00687C7F">
        <w:t>1.9 Анализ базы данных информационной системы «Рейтинг студента»</w:t>
      </w:r>
      <w:bookmarkEnd w:id="17"/>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6FB56FF1" w:rsidR="00123AF5" w:rsidRPr="00687C7F" w:rsidRDefault="00123AF5" w:rsidP="00FC6C64">
      <w:pPr>
        <w:pStyle w:val="aa"/>
        <w:numPr>
          <w:ilvl w:val="0"/>
          <w:numId w:val="18"/>
        </w:numPr>
        <w:ind w:left="0" w:firstLine="709"/>
      </w:pPr>
      <w:r w:rsidRPr="00687C7F">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3F7A10A7" w:rsidR="00123AF5" w:rsidRPr="00687C7F" w:rsidRDefault="00123AF5" w:rsidP="00FC6C64">
      <w:pPr>
        <w:pStyle w:val="aa"/>
        <w:numPr>
          <w:ilvl w:val="0"/>
          <w:numId w:val="18"/>
        </w:numPr>
        <w:ind w:left="0" w:firstLine="709"/>
      </w:pPr>
      <w:r w:rsidRPr="00687C7F">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798776E4" w:rsidR="00123AF5" w:rsidRPr="00687C7F" w:rsidRDefault="00123AF5" w:rsidP="00FC6C64">
      <w:pPr>
        <w:pStyle w:val="aa"/>
        <w:numPr>
          <w:ilvl w:val="0"/>
          <w:numId w:val="18"/>
        </w:numPr>
        <w:ind w:left="0" w:firstLine="709"/>
      </w:pPr>
      <w:r w:rsidRPr="00687C7F">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77777777" w:rsidR="00123AF5" w:rsidRPr="00687C7F" w:rsidRDefault="00123AF5" w:rsidP="00FC6C64">
      <w:pPr>
        <w:pStyle w:val="aa"/>
        <w:numPr>
          <w:ilvl w:val="0"/>
          <w:numId w:val="18"/>
        </w:numPr>
        <w:ind w:left="0" w:firstLine="709"/>
      </w:pPr>
      <w:r w:rsidRPr="00687C7F">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22BF6">
          <w:footerReference w:type="default" r:id="rId16"/>
          <w:pgSz w:w="11906" w:h="16838"/>
          <w:pgMar w:top="1134" w:right="850" w:bottom="1134" w:left="1701" w:header="708" w:footer="708" w:gutter="0"/>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8" w:name="_Toc136455365"/>
      <w:r w:rsidRPr="00687C7F">
        <w:lastRenderedPageBreak/>
        <w:t xml:space="preserve">1.10 </w:t>
      </w:r>
      <w:r w:rsidR="00804622" w:rsidRPr="00687C7F">
        <w:t>Т</w:t>
      </w:r>
      <w:r w:rsidRPr="00687C7F">
        <w:t>ребования графического интерфейса приложения</w:t>
      </w:r>
      <w:bookmarkEnd w:id="18"/>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8">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615CC7A6" w14:textId="6969B42A" w:rsidR="00804622" w:rsidRPr="00687C7F" w:rsidRDefault="00804622" w:rsidP="00804622">
      <w:pPr>
        <w:pStyle w:val="aa"/>
      </w:pP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9" w:name="_Toc136455366"/>
      <w:r w:rsidRPr="00687C7F">
        <w:lastRenderedPageBreak/>
        <w:t>1.11 Вывод по главе</w:t>
      </w:r>
      <w:bookmarkEnd w:id="19"/>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20" w:name="_Hlk135073865"/>
      <w:bookmarkStart w:id="21" w:name="_Toc136455367"/>
      <w:bookmarkEnd w:id="20"/>
      <w:r w:rsidRPr="00687C7F">
        <w:lastRenderedPageBreak/>
        <w:t>2 Проектирование системы</w:t>
      </w:r>
      <w:bookmarkEnd w:id="21"/>
    </w:p>
    <w:p w14:paraId="5D88624D" w14:textId="77777777" w:rsidR="00364253" w:rsidRPr="00687C7F" w:rsidRDefault="00364253" w:rsidP="00364253">
      <w:pPr>
        <w:pStyle w:val="23"/>
      </w:pPr>
      <w:bookmarkStart w:id="22" w:name="_Toc136455368"/>
      <w:r w:rsidRPr="00687C7F">
        <w:t>2.1 Обоснование использования программных средств разработки</w:t>
      </w:r>
      <w:bookmarkEnd w:id="22"/>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3" w:name="_Toc136455369"/>
      <w:r w:rsidRPr="00687C7F">
        <w:t>2.2 Архитектура подсистемы</w:t>
      </w:r>
      <w:bookmarkEnd w:id="23"/>
    </w:p>
    <w:p w14:paraId="66CED04F" w14:textId="77777777" w:rsidR="00364253" w:rsidRPr="00687C7F" w:rsidRDefault="00364253" w:rsidP="00364253">
      <w:pPr>
        <w:pStyle w:val="31"/>
        <w:spacing w:before="0"/>
      </w:pPr>
      <w:bookmarkStart w:id="24" w:name="_Toc136455370"/>
      <w:r w:rsidRPr="00687C7F">
        <w:t>2.2.1 Общая архитектура системы</w:t>
      </w:r>
      <w:bookmarkEnd w:id="24"/>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5" w:name="_Toc136455371"/>
      <w:r w:rsidRPr="00687C7F">
        <w:lastRenderedPageBreak/>
        <w:t>2.2.2 Архитектура мобильного приложения</w:t>
      </w:r>
      <w:bookmarkEnd w:id="25"/>
    </w:p>
    <w:p w14:paraId="51FAE249" w14:textId="77777777"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632F5697">
            <wp:extent cx="3841837" cy="2892399"/>
            <wp:effectExtent l="19050" t="19050" r="2540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454" cy="2902651"/>
                    </a:xfrm>
                    <a:prstGeom prst="rect">
                      <a:avLst/>
                    </a:prstGeom>
                    <a:noFill/>
                    <a:ln>
                      <a:solidFill>
                        <a:schemeClr val="tx1"/>
                      </a:solidFill>
                    </a:ln>
                  </pic:spPr>
                </pic:pic>
              </a:graphicData>
            </a:graphic>
          </wp:inline>
        </w:drawing>
      </w:r>
    </w:p>
    <w:p w14:paraId="35A4D0F4" w14:textId="77777777" w:rsidR="00505449" w:rsidRPr="00687C7F" w:rsidRDefault="00505449" w:rsidP="00505449">
      <w:pPr>
        <w:pStyle w:val="aa"/>
        <w:ind w:firstLine="0"/>
        <w:jc w:val="center"/>
      </w:pPr>
      <w:r w:rsidRPr="00687C7F">
        <w:t xml:space="preserve">Рисунок 2.3 – Пакет классов </w:t>
      </w:r>
      <w:r w:rsidRPr="00687C7F">
        <w:rPr>
          <w:lang w:val="en-US"/>
        </w:rPr>
        <w:t>Activity</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6" w:name="_Toc136455372"/>
      <w:r w:rsidRPr="00687C7F">
        <w:t>2.3 Проектирование классов данных</w:t>
      </w:r>
      <w:bookmarkEnd w:id="26"/>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43B21A88" w:rsidR="003A5E03" w:rsidRPr="00687C7F" w:rsidRDefault="003A5E03" w:rsidP="003A5E03">
      <w:pPr>
        <w:pStyle w:val="aa"/>
        <w:ind w:firstLine="0"/>
      </w:pPr>
      <w:r w:rsidRPr="00687C7F">
        <w:lastRenderedPageBreak/>
        <w:t xml:space="preserve">Продолжение таблицы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7" w:name="_Toc136455373"/>
      <w:r w:rsidRPr="00687C7F">
        <w:t>2.4 Описание сценариев использования</w:t>
      </w:r>
      <w:bookmarkEnd w:id="27"/>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8" w:name="_Toc136455374"/>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8"/>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3">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9" w:name="_Toc136455375"/>
      <w:r w:rsidRPr="00687C7F">
        <w:t>2.4.2 Спецификация варианта использования «</w:t>
      </w:r>
      <w:r w:rsidR="004B44B3" w:rsidRPr="00687C7F">
        <w:t>Зарегистрироваться на мероприятие</w:t>
      </w:r>
      <w:r w:rsidRPr="00687C7F">
        <w:t>»</w:t>
      </w:r>
      <w:bookmarkEnd w:id="29"/>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4">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30" w:name="_Toc136455376"/>
      <w:r w:rsidRPr="00687C7F">
        <w:lastRenderedPageBreak/>
        <w:t>2.4.3 Спецификация варианта использования «Подтвердить присутствие участника»</w:t>
      </w:r>
      <w:bookmarkEnd w:id="30"/>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5">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1" w:name="_Toc136455377"/>
      <w:r w:rsidRPr="00687C7F">
        <w:t>2.5 Проектирование графического интерфейса</w:t>
      </w:r>
      <w:bookmarkEnd w:id="31"/>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6">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2" w:name="_Toc136455378"/>
      <w:r w:rsidRPr="00687C7F">
        <w:lastRenderedPageBreak/>
        <w:t>2.5.1 Проектирование графического интерфейса для роли «Студент»</w:t>
      </w:r>
      <w:bookmarkEnd w:id="32"/>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3" w:name="_Toc136455379"/>
      <w:r w:rsidRPr="00687C7F">
        <w:t>2.5.2 Проектирование графического интерфейса для роли «Ответственный за мероприятие»</w:t>
      </w:r>
      <w:bookmarkEnd w:id="33"/>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4" w:name="_Toc136455380"/>
      <w:r w:rsidRPr="00687C7F">
        <w:t>2.5.3 Проектирование графического интерфейса непривязанных к конкретной роли</w:t>
      </w:r>
      <w:bookmarkEnd w:id="34"/>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5" w:name="_Toc136455381"/>
      <w:r w:rsidRPr="00687C7F">
        <w:lastRenderedPageBreak/>
        <w:t>3 Реализация системы</w:t>
      </w:r>
      <w:bookmarkEnd w:id="35"/>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6" w:name="_Toc136455382"/>
      <w:r w:rsidRPr="00687C7F">
        <w:t>3.</w:t>
      </w:r>
      <w:r w:rsidR="002C5240">
        <w:t>1</w:t>
      </w:r>
      <w:r w:rsidRPr="00687C7F">
        <w:t xml:space="preserve"> Реализация функции «Просмотреть мероприятие»</w:t>
      </w:r>
      <w:bookmarkEnd w:id="36"/>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154039" w:rsidRDefault="00154039" w:rsidP="00154039">
      <w:pPr>
        <w:pStyle w:val="aa"/>
        <w:rPr>
          <w:rFonts w:ascii="Consolas" w:hAnsi="Consolas"/>
          <w:sz w:val="20"/>
          <w:szCs w:val="20"/>
          <w:lang w:val="en-US"/>
        </w:rPr>
      </w:pPr>
      <w:r w:rsidRPr="00247543">
        <w:rPr>
          <w:rFonts w:ascii="Consolas" w:hAnsi="Consolas"/>
          <w:sz w:val="20"/>
          <w:szCs w:val="20"/>
        </w:rPr>
        <w:t xml:space="preserve">    </w:t>
      </w:r>
      <w:r w:rsidRPr="00154039">
        <w:rPr>
          <w:rFonts w:ascii="Consolas" w:hAnsi="Consolas"/>
          <w:sz w:val="20"/>
          <w:szCs w:val="20"/>
          <w:lang w:val="en-US"/>
        </w:rPr>
        <w:t xml:space="preserve">private fun </w:t>
      </w:r>
      <w:proofErr w:type="spellStart"/>
      <w:proofErr w:type="gramStart"/>
      <w:r w:rsidRPr="00154039">
        <w:rPr>
          <w:rFonts w:ascii="Consolas" w:hAnsi="Consolas"/>
          <w:sz w:val="20"/>
          <w:szCs w:val="20"/>
          <w:lang w:val="en-US"/>
        </w:rPr>
        <w:t>setContent</w:t>
      </w:r>
      <w:proofErr w:type="spellEnd"/>
      <w:r w:rsidRPr="00154039">
        <w:rPr>
          <w:rFonts w:ascii="Consolas" w:hAnsi="Consolas"/>
          <w:sz w:val="20"/>
          <w:szCs w:val="20"/>
          <w:lang w:val="en-US"/>
        </w:rPr>
        <w:t>(</w:t>
      </w:r>
      <w:proofErr w:type="gramEnd"/>
      <w:r w:rsidRPr="00154039">
        <w:rPr>
          <w:rFonts w:ascii="Consolas" w:hAnsi="Consolas"/>
          <w:sz w:val="20"/>
          <w:szCs w:val="20"/>
          <w:lang w:val="en-US"/>
        </w:rPr>
        <w:t>) {</w:t>
      </w:r>
    </w:p>
    <w:p w14:paraId="4681FB93"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headerText.text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event.title</w:t>
      </w:r>
      <w:proofErr w:type="spellEnd"/>
      <w:proofErr w:type="gramEnd"/>
    </w:p>
    <w:p w14:paraId="039D0D19"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tagListText.text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event.tags</w:t>
      </w:r>
      <w:proofErr w:type="spellEnd"/>
      <w:proofErr w:type="gramEnd"/>
    </w:p>
    <w:p w14:paraId="3B0C31A1"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eventDateText.text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event.date</w:t>
      </w:r>
      <w:proofErr w:type="spellEnd"/>
      <w:proofErr w:type="gramEnd"/>
    </w:p>
    <w:p w14:paraId="5DD8B425"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bodyEventText.text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event.description</w:t>
      </w:r>
      <w:proofErr w:type="spellEnd"/>
      <w:proofErr w:type="gramEnd"/>
    </w:p>
    <w:p w14:paraId="5D83D44B"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eventLocationText.text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event.location</w:t>
      </w:r>
      <w:proofErr w:type="spellEnd"/>
      <w:proofErr w:type="gramEnd"/>
    </w:p>
    <w:p w14:paraId="25742DD2"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human_count_text.text</w:t>
      </w:r>
      <w:proofErr w:type="spellEnd"/>
      <w:r w:rsidRPr="00154039">
        <w:rPr>
          <w:rFonts w:ascii="Consolas" w:hAnsi="Consolas"/>
          <w:sz w:val="20"/>
          <w:szCs w:val="20"/>
          <w:lang w:val="en-US"/>
        </w:rPr>
        <w:t xml:space="preserve"> = </w:t>
      </w:r>
      <w:proofErr w:type="spellStart"/>
      <w:proofErr w:type="gramStart"/>
      <w:r w:rsidRPr="00154039">
        <w:rPr>
          <w:rFonts w:ascii="Consolas" w:hAnsi="Consolas"/>
          <w:sz w:val="20"/>
          <w:szCs w:val="20"/>
          <w:lang w:val="en-US"/>
        </w:rPr>
        <w:t>event.humanCount.toString</w:t>
      </w:r>
      <w:proofErr w:type="spellEnd"/>
      <w:proofErr w:type="gramEnd"/>
      <w:r w:rsidRPr="00154039">
        <w:rPr>
          <w:rFonts w:ascii="Consolas" w:hAnsi="Consolas"/>
          <w:sz w:val="20"/>
          <w:szCs w:val="20"/>
          <w:lang w:val="en-US"/>
        </w:rPr>
        <w:t>()</w:t>
      </w:r>
    </w:p>
    <w:p w14:paraId="750E8C54"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proofErr w:type="gramStart"/>
      <w:r w:rsidRPr="00154039">
        <w:rPr>
          <w:rFonts w:ascii="Consolas" w:hAnsi="Consolas"/>
          <w:sz w:val="20"/>
          <w:szCs w:val="20"/>
          <w:lang w:val="en-US"/>
        </w:rPr>
        <w:t>setImages</w:t>
      </w:r>
      <w:proofErr w:type="spellEnd"/>
      <w:r w:rsidRPr="00154039">
        <w:rPr>
          <w:rFonts w:ascii="Consolas" w:hAnsi="Consolas"/>
          <w:sz w:val="20"/>
          <w:szCs w:val="20"/>
          <w:lang w:val="en-US"/>
        </w:rPr>
        <w:t>(</w:t>
      </w:r>
      <w:proofErr w:type="gramEnd"/>
      <w:r w:rsidRPr="00154039">
        <w:rPr>
          <w:rFonts w:ascii="Consolas" w:hAnsi="Consolas"/>
          <w:sz w:val="20"/>
          <w:szCs w:val="20"/>
          <w:lang w:val="en-US"/>
        </w:rPr>
        <w:t>)</w:t>
      </w:r>
    </w:p>
    <w:p w14:paraId="4A2A77D0"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eventLayout.visibility</w:t>
      </w:r>
      <w:proofErr w:type="spellEnd"/>
      <w:r w:rsidRPr="00154039">
        <w:rPr>
          <w:rFonts w:ascii="Consolas" w:hAnsi="Consolas"/>
          <w:sz w:val="20"/>
          <w:szCs w:val="20"/>
          <w:lang w:val="en-US"/>
        </w:rPr>
        <w:t xml:space="preserve"> = </w:t>
      </w:r>
      <w:proofErr w:type="spellStart"/>
      <w:r w:rsidRPr="00154039">
        <w:rPr>
          <w:rFonts w:ascii="Consolas" w:hAnsi="Consolas"/>
          <w:sz w:val="20"/>
          <w:szCs w:val="20"/>
          <w:lang w:val="en-US"/>
        </w:rPr>
        <w:t>View.VISIBLE</w:t>
      </w:r>
      <w:proofErr w:type="spellEnd"/>
    </w:p>
    <w:p w14:paraId="5A4345CC" w14:textId="77777777" w:rsidR="00154039" w:rsidRPr="00154039" w:rsidRDefault="00154039" w:rsidP="00154039">
      <w:pPr>
        <w:pStyle w:val="aa"/>
        <w:rPr>
          <w:rFonts w:ascii="Consolas" w:hAnsi="Consolas"/>
          <w:sz w:val="20"/>
          <w:szCs w:val="20"/>
          <w:lang w:val="en-US"/>
        </w:rPr>
      </w:pPr>
      <w:r w:rsidRPr="00154039">
        <w:rPr>
          <w:rFonts w:ascii="Consolas" w:hAnsi="Consolas"/>
          <w:sz w:val="20"/>
          <w:szCs w:val="20"/>
          <w:lang w:val="en-US"/>
        </w:rPr>
        <w:t xml:space="preserve">        </w:t>
      </w:r>
      <w:proofErr w:type="spellStart"/>
      <w:r w:rsidRPr="00154039">
        <w:rPr>
          <w:rFonts w:ascii="Consolas" w:hAnsi="Consolas"/>
          <w:sz w:val="20"/>
          <w:szCs w:val="20"/>
          <w:lang w:val="en-US"/>
        </w:rPr>
        <w:t>progressBar.visibility</w:t>
      </w:r>
      <w:proofErr w:type="spellEnd"/>
      <w:r w:rsidRPr="00154039">
        <w:rPr>
          <w:rFonts w:ascii="Consolas" w:hAnsi="Consolas"/>
          <w:sz w:val="20"/>
          <w:szCs w:val="20"/>
          <w:lang w:val="en-US"/>
        </w:rPr>
        <w:t xml:space="preserve"> = </w:t>
      </w:r>
      <w:proofErr w:type="spellStart"/>
      <w:r w:rsidRPr="00154039">
        <w:rPr>
          <w:rFonts w:ascii="Consolas" w:hAnsi="Consolas"/>
          <w:sz w:val="20"/>
          <w:szCs w:val="20"/>
          <w:lang w:val="en-US"/>
        </w:rPr>
        <w:t>View.INVISIBLE</w:t>
      </w:r>
      <w:proofErr w:type="spellEnd"/>
    </w:p>
    <w:p w14:paraId="670457BB" w14:textId="61D977C7" w:rsidR="00154039" w:rsidRPr="00154039" w:rsidRDefault="00154039" w:rsidP="00154039">
      <w:pPr>
        <w:pStyle w:val="aa"/>
        <w:rPr>
          <w:rFonts w:ascii="Consolas" w:hAnsi="Consolas"/>
          <w:sz w:val="20"/>
          <w:szCs w:val="20"/>
        </w:rPr>
      </w:pPr>
      <w:r w:rsidRPr="00154039">
        <w:rPr>
          <w:rFonts w:ascii="Consolas" w:hAnsi="Consolas"/>
          <w:sz w:val="20"/>
          <w:szCs w:val="20"/>
          <w:lang w:val="en-US"/>
        </w:rPr>
        <w:t xml:space="preserve">    </w:t>
      </w:r>
      <w:r w:rsidRPr="00154039">
        <w:rPr>
          <w:rFonts w:ascii="Consolas" w:hAnsi="Consolas"/>
          <w:sz w:val="20"/>
          <w:szCs w:val="20"/>
        </w:rPr>
        <w:t>}</w:t>
      </w:r>
    </w:p>
    <w:p w14:paraId="09EECD89" w14:textId="18A142C4" w:rsidR="00154039" w:rsidRDefault="00154039" w:rsidP="001D137D">
      <w:pPr>
        <w:pStyle w:val="aa"/>
      </w:pPr>
    </w:p>
    <w:p w14:paraId="219EAC5D" w14:textId="54845628" w:rsidR="00733C51" w:rsidRPr="00687C7F" w:rsidRDefault="00733C51" w:rsidP="00733C51">
      <w:pPr>
        <w:pStyle w:val="23"/>
      </w:pPr>
      <w:bookmarkStart w:id="37" w:name="_Toc136455383"/>
      <w:r w:rsidRPr="00687C7F">
        <w:t>3.</w:t>
      </w:r>
      <w:r w:rsidR="002C5240">
        <w:t>2</w:t>
      </w:r>
      <w:r w:rsidRPr="00687C7F">
        <w:t xml:space="preserve"> Реализация функции проверки интернет-подключения</w:t>
      </w:r>
      <w:bookmarkEnd w:id="37"/>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687C7F">
        <w:rPr>
          <w:lang w:val="en-US"/>
        </w:rPr>
        <w:t>NetworkErrorActivity</w:t>
      </w:r>
      <w:proofErr w:type="spellEnd"/>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proofErr w:type="spellStart"/>
      <w:r w:rsidRPr="00687C7F">
        <w:rPr>
          <w:lang w:val="en-US"/>
        </w:rPr>
        <w:t>ServerHelper</w:t>
      </w:r>
      <w:proofErr w:type="spellEnd"/>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fun </w:t>
      </w:r>
      <w:proofErr w:type="spellStart"/>
      <w:proofErr w:type="gramStart"/>
      <w:r w:rsidRPr="00733C51">
        <w:rPr>
          <w:rFonts w:ascii="Consolas" w:hAnsi="Consolas"/>
          <w:sz w:val="20"/>
          <w:szCs w:val="20"/>
          <w:lang w:val="en-US"/>
        </w:rPr>
        <w:t>isOnline</w:t>
      </w:r>
      <w:proofErr w:type="spellEnd"/>
      <w:r w:rsidRPr="00733C51">
        <w:rPr>
          <w:rFonts w:ascii="Consolas" w:hAnsi="Consolas"/>
          <w:sz w:val="20"/>
          <w:szCs w:val="20"/>
          <w:lang w:val="en-US"/>
        </w:rPr>
        <w:t>(</w:t>
      </w:r>
      <w:proofErr w:type="gramEnd"/>
      <w:r w:rsidRPr="00733C51">
        <w:rPr>
          <w:rFonts w:ascii="Consolas" w:hAnsi="Consolas"/>
          <w:sz w:val="20"/>
          <w:szCs w:val="20"/>
          <w:lang w:val="en-US"/>
        </w:rPr>
        <w:t>context: Context): Boolean {</w:t>
      </w:r>
    </w:p>
    <w:p w14:paraId="4301E618"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r w:rsidRPr="00733C51">
        <w:rPr>
          <w:rFonts w:ascii="Consolas" w:hAnsi="Consolas"/>
          <w:sz w:val="20"/>
          <w:szCs w:val="20"/>
          <w:lang w:val="en-US"/>
        </w:rPr>
        <w:t>val</w:t>
      </w:r>
      <w:proofErr w:type="spellEnd"/>
      <w:r w:rsidRPr="00733C51">
        <w:rPr>
          <w:rFonts w:ascii="Consolas" w:hAnsi="Consolas"/>
          <w:sz w:val="20"/>
          <w:szCs w:val="20"/>
          <w:lang w:val="en-US"/>
        </w:rPr>
        <w:t xml:space="preserve"> </w:t>
      </w:r>
      <w:proofErr w:type="spellStart"/>
      <w:r w:rsidRPr="00733C51">
        <w:rPr>
          <w:rFonts w:ascii="Consolas" w:hAnsi="Consolas"/>
          <w:sz w:val="20"/>
          <w:szCs w:val="20"/>
          <w:lang w:val="en-US"/>
        </w:rPr>
        <w:t>connectivityManager</w:t>
      </w:r>
      <w:proofErr w:type="spellEnd"/>
      <w:r w:rsidRPr="00733C51">
        <w:rPr>
          <w:rFonts w:ascii="Consolas" w:hAnsi="Consolas"/>
          <w:sz w:val="20"/>
          <w:szCs w:val="20"/>
          <w:lang w:val="en-US"/>
        </w:rPr>
        <w:t xml:space="preserve"> =</w:t>
      </w:r>
    </w:p>
    <w:p w14:paraId="3AE4EDAD"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proofErr w:type="gramStart"/>
      <w:r w:rsidRPr="00733C51">
        <w:rPr>
          <w:rFonts w:ascii="Consolas" w:hAnsi="Consolas"/>
          <w:sz w:val="20"/>
          <w:szCs w:val="20"/>
          <w:lang w:val="en-US"/>
        </w:rPr>
        <w:t>context.getSystemService</w:t>
      </w:r>
      <w:proofErr w:type="spellEnd"/>
      <w:proofErr w:type="gramEnd"/>
      <w:r w:rsidRPr="00733C51">
        <w:rPr>
          <w:rFonts w:ascii="Consolas" w:hAnsi="Consolas"/>
          <w:sz w:val="20"/>
          <w:szCs w:val="20"/>
          <w:lang w:val="en-US"/>
        </w:rPr>
        <w:t>(</w:t>
      </w:r>
      <w:proofErr w:type="spellStart"/>
      <w:r w:rsidRPr="00733C51">
        <w:rPr>
          <w:rFonts w:ascii="Consolas" w:hAnsi="Consolas"/>
          <w:sz w:val="20"/>
          <w:szCs w:val="20"/>
          <w:lang w:val="en-US"/>
        </w:rPr>
        <w:t>Context.CONNECTIVITY_SERVICE</w:t>
      </w:r>
      <w:proofErr w:type="spellEnd"/>
      <w:r w:rsidRPr="00733C51">
        <w:rPr>
          <w:rFonts w:ascii="Consolas" w:hAnsi="Consolas"/>
          <w:sz w:val="20"/>
          <w:szCs w:val="20"/>
          <w:lang w:val="en-US"/>
        </w:rPr>
        <w:t xml:space="preserve">) as </w:t>
      </w:r>
      <w:proofErr w:type="spellStart"/>
      <w:r w:rsidRPr="00733C51">
        <w:rPr>
          <w:rFonts w:ascii="Consolas" w:hAnsi="Consolas"/>
          <w:sz w:val="20"/>
          <w:szCs w:val="20"/>
          <w:lang w:val="en-US"/>
        </w:rPr>
        <w:t>ConnectivityManager</w:t>
      </w:r>
      <w:proofErr w:type="spellEnd"/>
    </w:p>
    <w:p w14:paraId="7B7EE035"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if (</w:t>
      </w:r>
      <w:proofErr w:type="spellStart"/>
      <w:proofErr w:type="gramStart"/>
      <w:r w:rsidRPr="00733C51">
        <w:rPr>
          <w:rFonts w:ascii="Consolas" w:hAnsi="Consolas"/>
          <w:sz w:val="20"/>
          <w:szCs w:val="20"/>
          <w:lang w:val="en-US"/>
        </w:rPr>
        <w:t>connectivityManager</w:t>
      </w:r>
      <w:proofErr w:type="spellEnd"/>
      <w:r w:rsidRPr="00733C51">
        <w:rPr>
          <w:rFonts w:ascii="Consolas" w:hAnsi="Consolas"/>
          <w:sz w:val="20"/>
          <w:szCs w:val="20"/>
          <w:lang w:val="en-US"/>
        </w:rPr>
        <w:t xml:space="preserve"> !</w:t>
      </w:r>
      <w:proofErr w:type="gramEnd"/>
      <w:r w:rsidRPr="00733C51">
        <w:rPr>
          <w:rFonts w:ascii="Consolas" w:hAnsi="Consolas"/>
          <w:sz w:val="20"/>
          <w:szCs w:val="20"/>
          <w:lang w:val="en-US"/>
        </w:rPr>
        <w:t>= null) {</w:t>
      </w:r>
    </w:p>
    <w:p w14:paraId="4D6C53B4"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r w:rsidRPr="00733C51">
        <w:rPr>
          <w:rFonts w:ascii="Consolas" w:hAnsi="Consolas"/>
          <w:sz w:val="20"/>
          <w:szCs w:val="20"/>
          <w:lang w:val="en-US"/>
        </w:rPr>
        <w:t>val</w:t>
      </w:r>
      <w:proofErr w:type="spellEnd"/>
      <w:r w:rsidRPr="00733C51">
        <w:rPr>
          <w:rFonts w:ascii="Consolas" w:hAnsi="Consolas"/>
          <w:sz w:val="20"/>
          <w:szCs w:val="20"/>
          <w:lang w:val="en-US"/>
        </w:rPr>
        <w:t xml:space="preserve"> capabilities =</w:t>
      </w:r>
    </w:p>
    <w:p w14:paraId="4FD4035F"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connectivityManager.getNetworkCapabilities(connectivityManager.activeNetwork)</w:t>
      </w:r>
    </w:p>
    <w:p w14:paraId="13922B55"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if (</w:t>
      </w:r>
      <w:proofErr w:type="gramStart"/>
      <w:r w:rsidRPr="00733C51">
        <w:rPr>
          <w:rFonts w:ascii="Consolas" w:hAnsi="Consolas"/>
          <w:sz w:val="20"/>
          <w:szCs w:val="20"/>
          <w:lang w:val="en-US"/>
        </w:rPr>
        <w:t>capabilities !</w:t>
      </w:r>
      <w:proofErr w:type="gramEnd"/>
      <w:r w:rsidRPr="00733C51">
        <w:rPr>
          <w:rFonts w:ascii="Consolas" w:hAnsi="Consolas"/>
          <w:sz w:val="20"/>
          <w:szCs w:val="20"/>
          <w:lang w:val="en-US"/>
        </w:rPr>
        <w:t>= null) {</w:t>
      </w:r>
    </w:p>
    <w:p w14:paraId="69950ADB"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if (</w:t>
      </w:r>
      <w:proofErr w:type="gramStart"/>
      <w:r w:rsidRPr="00733C51">
        <w:rPr>
          <w:rFonts w:ascii="Consolas" w:hAnsi="Consolas"/>
          <w:sz w:val="20"/>
          <w:szCs w:val="20"/>
          <w:lang w:val="en-US"/>
        </w:rPr>
        <w:t>capabilities.hasTransport</w:t>
      </w:r>
      <w:proofErr w:type="gramEnd"/>
      <w:r w:rsidRPr="00733C51">
        <w:rPr>
          <w:rFonts w:ascii="Consolas" w:hAnsi="Consolas"/>
          <w:sz w:val="20"/>
          <w:szCs w:val="20"/>
          <w:lang w:val="en-US"/>
        </w:rPr>
        <w:t>(NetworkCapabilities.TRANSPORT_CELLULAR)) {</w:t>
      </w:r>
    </w:p>
    <w:p w14:paraId="15CE6F7E"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r w:rsidRPr="00733C51">
        <w:rPr>
          <w:rFonts w:ascii="Consolas" w:hAnsi="Consolas"/>
          <w:sz w:val="20"/>
          <w:szCs w:val="20"/>
          <w:lang w:val="en-US"/>
        </w:rPr>
        <w:t>Log.i</w:t>
      </w:r>
      <w:proofErr w:type="spellEnd"/>
      <w:r w:rsidRPr="00733C51">
        <w:rPr>
          <w:rFonts w:ascii="Consolas" w:hAnsi="Consolas"/>
          <w:sz w:val="20"/>
          <w:szCs w:val="20"/>
          <w:lang w:val="en-US"/>
        </w:rPr>
        <w:t>("Internet", "</w:t>
      </w:r>
      <w:proofErr w:type="spellStart"/>
      <w:r w:rsidRPr="00733C51">
        <w:rPr>
          <w:rFonts w:ascii="Consolas" w:hAnsi="Consolas"/>
          <w:sz w:val="20"/>
          <w:szCs w:val="20"/>
          <w:lang w:val="en-US"/>
        </w:rPr>
        <w:t>NetworkCapabilities.TRANSPORT_CELLULAR</w:t>
      </w:r>
      <w:proofErr w:type="spellEnd"/>
      <w:r w:rsidRPr="00733C51">
        <w:rPr>
          <w:rFonts w:ascii="Consolas" w:hAnsi="Consolas"/>
          <w:sz w:val="20"/>
          <w:szCs w:val="20"/>
          <w:lang w:val="en-US"/>
        </w:rPr>
        <w:t>")</w:t>
      </w:r>
    </w:p>
    <w:p w14:paraId="2B97F8E3"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return true</w:t>
      </w:r>
    </w:p>
    <w:p w14:paraId="0033D437"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 else if (</w:t>
      </w:r>
      <w:proofErr w:type="spellStart"/>
      <w:proofErr w:type="gramStart"/>
      <w:r w:rsidRPr="00733C51">
        <w:rPr>
          <w:rFonts w:ascii="Consolas" w:hAnsi="Consolas"/>
          <w:sz w:val="20"/>
          <w:szCs w:val="20"/>
          <w:lang w:val="en-US"/>
        </w:rPr>
        <w:t>capabilities.hasTransport</w:t>
      </w:r>
      <w:proofErr w:type="spellEnd"/>
      <w:proofErr w:type="gramEnd"/>
      <w:r w:rsidRPr="00733C51">
        <w:rPr>
          <w:rFonts w:ascii="Consolas" w:hAnsi="Consolas"/>
          <w:sz w:val="20"/>
          <w:szCs w:val="20"/>
          <w:lang w:val="en-US"/>
        </w:rPr>
        <w:t>(</w:t>
      </w:r>
      <w:proofErr w:type="spellStart"/>
      <w:r w:rsidRPr="00733C51">
        <w:rPr>
          <w:rFonts w:ascii="Consolas" w:hAnsi="Consolas"/>
          <w:sz w:val="20"/>
          <w:szCs w:val="20"/>
          <w:lang w:val="en-US"/>
        </w:rPr>
        <w:t>NetworkCapabilities.TRANSPORT_WIFI</w:t>
      </w:r>
      <w:proofErr w:type="spellEnd"/>
      <w:r w:rsidRPr="00733C51">
        <w:rPr>
          <w:rFonts w:ascii="Consolas" w:hAnsi="Consolas"/>
          <w:sz w:val="20"/>
          <w:szCs w:val="20"/>
          <w:lang w:val="en-US"/>
        </w:rPr>
        <w:t>)) {</w:t>
      </w:r>
    </w:p>
    <w:p w14:paraId="5F60FAD9"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r w:rsidRPr="00733C51">
        <w:rPr>
          <w:rFonts w:ascii="Consolas" w:hAnsi="Consolas"/>
          <w:sz w:val="20"/>
          <w:szCs w:val="20"/>
          <w:lang w:val="en-US"/>
        </w:rPr>
        <w:t>Log.i</w:t>
      </w:r>
      <w:proofErr w:type="spellEnd"/>
      <w:r w:rsidRPr="00733C51">
        <w:rPr>
          <w:rFonts w:ascii="Consolas" w:hAnsi="Consolas"/>
          <w:sz w:val="20"/>
          <w:szCs w:val="20"/>
          <w:lang w:val="en-US"/>
        </w:rPr>
        <w:t>("Internet", "</w:t>
      </w:r>
      <w:proofErr w:type="spellStart"/>
      <w:r w:rsidRPr="00733C51">
        <w:rPr>
          <w:rFonts w:ascii="Consolas" w:hAnsi="Consolas"/>
          <w:sz w:val="20"/>
          <w:szCs w:val="20"/>
          <w:lang w:val="en-US"/>
        </w:rPr>
        <w:t>NetworkCapabilities.TRANSPORT_WIFI</w:t>
      </w:r>
      <w:proofErr w:type="spellEnd"/>
      <w:r w:rsidRPr="00733C51">
        <w:rPr>
          <w:rFonts w:ascii="Consolas" w:hAnsi="Consolas"/>
          <w:sz w:val="20"/>
          <w:szCs w:val="20"/>
          <w:lang w:val="en-US"/>
        </w:rPr>
        <w:t>")</w:t>
      </w:r>
    </w:p>
    <w:p w14:paraId="268451DE"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return true</w:t>
      </w:r>
    </w:p>
    <w:p w14:paraId="3D457D40"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 else if (</w:t>
      </w:r>
      <w:proofErr w:type="gramStart"/>
      <w:r w:rsidRPr="00733C51">
        <w:rPr>
          <w:rFonts w:ascii="Consolas" w:hAnsi="Consolas"/>
          <w:sz w:val="20"/>
          <w:szCs w:val="20"/>
          <w:lang w:val="en-US"/>
        </w:rPr>
        <w:t>capabilities.hasTransport</w:t>
      </w:r>
      <w:proofErr w:type="gramEnd"/>
      <w:r w:rsidRPr="00733C51">
        <w:rPr>
          <w:rFonts w:ascii="Consolas" w:hAnsi="Consolas"/>
          <w:sz w:val="20"/>
          <w:szCs w:val="20"/>
          <w:lang w:val="en-US"/>
        </w:rPr>
        <w:t>(NetworkCapabilities.TRANSPORT_ETHERNET)) {</w:t>
      </w:r>
    </w:p>
    <w:p w14:paraId="2DE2E4A8" w14:textId="77777777" w:rsidR="00733C51" w:rsidRPr="00733C51"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proofErr w:type="spellStart"/>
      <w:r w:rsidRPr="00733C51">
        <w:rPr>
          <w:rFonts w:ascii="Consolas" w:hAnsi="Consolas"/>
          <w:sz w:val="20"/>
          <w:szCs w:val="20"/>
          <w:lang w:val="en-US"/>
        </w:rPr>
        <w:t>Log.i</w:t>
      </w:r>
      <w:proofErr w:type="spellEnd"/>
      <w:r w:rsidRPr="00733C51">
        <w:rPr>
          <w:rFonts w:ascii="Consolas" w:hAnsi="Consolas"/>
          <w:sz w:val="20"/>
          <w:szCs w:val="20"/>
          <w:lang w:val="en-US"/>
        </w:rPr>
        <w:t>("Internet", "</w:t>
      </w:r>
      <w:proofErr w:type="spellStart"/>
      <w:r w:rsidRPr="00733C51">
        <w:rPr>
          <w:rFonts w:ascii="Consolas" w:hAnsi="Consolas"/>
          <w:sz w:val="20"/>
          <w:szCs w:val="20"/>
          <w:lang w:val="en-US"/>
        </w:rPr>
        <w:t>NetworkCapabilities.TRANSPORT_ETHERNET</w:t>
      </w:r>
      <w:proofErr w:type="spellEnd"/>
      <w:r w:rsidRPr="00733C51">
        <w:rPr>
          <w:rFonts w:ascii="Consolas" w:hAnsi="Consolas"/>
          <w:sz w:val="20"/>
          <w:szCs w:val="20"/>
          <w:lang w:val="en-US"/>
        </w:rPr>
        <w:t>")</w:t>
      </w:r>
    </w:p>
    <w:p w14:paraId="746AC3CA" w14:textId="77777777" w:rsidR="00733C51" w:rsidRPr="00247543" w:rsidRDefault="00733C51" w:rsidP="00733C51">
      <w:pPr>
        <w:pStyle w:val="aa"/>
        <w:rPr>
          <w:rFonts w:ascii="Consolas" w:hAnsi="Consolas"/>
          <w:sz w:val="20"/>
          <w:szCs w:val="20"/>
          <w:lang w:val="en-US"/>
        </w:rPr>
      </w:pPr>
      <w:r w:rsidRPr="00733C51">
        <w:rPr>
          <w:rFonts w:ascii="Consolas" w:hAnsi="Consolas"/>
          <w:sz w:val="20"/>
          <w:szCs w:val="20"/>
          <w:lang w:val="en-US"/>
        </w:rPr>
        <w:t xml:space="preserve">                    </w:t>
      </w:r>
      <w:r w:rsidRPr="00247543">
        <w:rPr>
          <w:rFonts w:ascii="Consolas" w:hAnsi="Consolas"/>
          <w:sz w:val="20"/>
          <w:szCs w:val="20"/>
          <w:lang w:val="en-US"/>
        </w:rPr>
        <w:t>return true</w:t>
      </w:r>
    </w:p>
    <w:p w14:paraId="3EE61684" w14:textId="77777777" w:rsidR="00733C51" w:rsidRPr="00247543" w:rsidRDefault="00733C51" w:rsidP="00733C51">
      <w:pPr>
        <w:pStyle w:val="aa"/>
        <w:rPr>
          <w:rFonts w:ascii="Consolas" w:hAnsi="Consolas"/>
          <w:sz w:val="20"/>
          <w:szCs w:val="20"/>
          <w:lang w:val="en-US"/>
        </w:rPr>
      </w:pPr>
      <w:r w:rsidRPr="00247543">
        <w:rPr>
          <w:rFonts w:ascii="Consolas" w:hAnsi="Consolas"/>
          <w:sz w:val="20"/>
          <w:szCs w:val="20"/>
          <w:lang w:val="en-US"/>
        </w:rPr>
        <w:t xml:space="preserve">                }</w:t>
      </w:r>
    </w:p>
    <w:p w14:paraId="1BFAA2CB" w14:textId="77777777" w:rsidR="00733C51" w:rsidRPr="00247543" w:rsidRDefault="00733C51" w:rsidP="00733C51">
      <w:pPr>
        <w:pStyle w:val="aa"/>
        <w:rPr>
          <w:rFonts w:ascii="Consolas" w:hAnsi="Consolas"/>
          <w:sz w:val="20"/>
          <w:szCs w:val="20"/>
          <w:lang w:val="en-US"/>
        </w:rPr>
      </w:pPr>
      <w:r w:rsidRPr="00247543">
        <w:rPr>
          <w:rFonts w:ascii="Consolas" w:hAnsi="Consolas"/>
          <w:sz w:val="20"/>
          <w:szCs w:val="20"/>
          <w:lang w:val="en-US"/>
        </w:rPr>
        <w:t xml:space="preserve">            }</w:t>
      </w:r>
    </w:p>
    <w:p w14:paraId="7943FB3E" w14:textId="77777777" w:rsidR="00733C51" w:rsidRPr="00247543" w:rsidRDefault="00733C51" w:rsidP="00733C51">
      <w:pPr>
        <w:pStyle w:val="aa"/>
        <w:rPr>
          <w:rFonts w:ascii="Consolas" w:hAnsi="Consolas"/>
          <w:sz w:val="20"/>
          <w:szCs w:val="20"/>
          <w:lang w:val="en-US"/>
        </w:rPr>
      </w:pPr>
      <w:r w:rsidRPr="00247543">
        <w:rPr>
          <w:rFonts w:ascii="Consolas" w:hAnsi="Consolas"/>
          <w:sz w:val="20"/>
          <w:szCs w:val="20"/>
          <w:lang w:val="en-US"/>
        </w:rPr>
        <w:t xml:space="preserve">        }</w:t>
      </w:r>
    </w:p>
    <w:p w14:paraId="400A6DE3" w14:textId="77777777" w:rsidR="00733C51" w:rsidRPr="00247543" w:rsidRDefault="00733C51" w:rsidP="00733C51">
      <w:pPr>
        <w:pStyle w:val="aa"/>
        <w:rPr>
          <w:rFonts w:ascii="Consolas" w:hAnsi="Consolas"/>
          <w:sz w:val="20"/>
          <w:szCs w:val="20"/>
          <w:lang w:val="en-US"/>
        </w:rPr>
      </w:pPr>
      <w:r w:rsidRPr="00247543">
        <w:rPr>
          <w:rFonts w:ascii="Consolas" w:hAnsi="Consolas"/>
          <w:sz w:val="20"/>
          <w:szCs w:val="20"/>
          <w:lang w:val="en-US"/>
        </w:rPr>
        <w:t xml:space="preserve">        return false</w:t>
      </w:r>
    </w:p>
    <w:p w14:paraId="2ED3EEE2" w14:textId="2662CA5A" w:rsidR="00733C51" w:rsidRPr="00247543" w:rsidRDefault="00733C51" w:rsidP="00733C51">
      <w:pPr>
        <w:pStyle w:val="aa"/>
        <w:rPr>
          <w:rFonts w:ascii="Consolas" w:hAnsi="Consolas"/>
          <w:sz w:val="20"/>
          <w:szCs w:val="20"/>
          <w:lang w:val="en-US"/>
        </w:rPr>
      </w:pPr>
      <w:r w:rsidRPr="00247543">
        <w:rPr>
          <w:rFonts w:ascii="Consolas" w:hAnsi="Consolas"/>
          <w:sz w:val="20"/>
          <w:szCs w:val="20"/>
          <w:lang w:val="en-US"/>
        </w:rPr>
        <w:t xml:space="preserve">    }</w:t>
      </w:r>
    </w:p>
    <w:p w14:paraId="36F9B5EA" w14:textId="77777777" w:rsidR="00733C51" w:rsidRPr="00247543" w:rsidRDefault="00733C51" w:rsidP="00733C51">
      <w:pPr>
        <w:pStyle w:val="aa"/>
        <w:rPr>
          <w:lang w:val="en-US"/>
        </w:rPr>
      </w:pPr>
    </w:p>
    <w:p w14:paraId="5BE62092" w14:textId="79B0666B" w:rsidR="00ED6340" w:rsidRPr="00247543" w:rsidRDefault="00192BF5" w:rsidP="00CE4386">
      <w:pPr>
        <w:pStyle w:val="23"/>
        <w:spacing w:before="0"/>
        <w:rPr>
          <w:lang w:val="en-US"/>
        </w:rPr>
      </w:pPr>
      <w:bookmarkStart w:id="38" w:name="_Toc136455384"/>
      <w:r w:rsidRPr="00247543">
        <w:rPr>
          <w:lang w:val="en-US"/>
        </w:rPr>
        <w:t>3.</w:t>
      </w:r>
      <w:r w:rsidR="002C5240" w:rsidRPr="00247543">
        <w:rPr>
          <w:lang w:val="en-US"/>
        </w:rPr>
        <w:t>3</w:t>
      </w:r>
      <w:r w:rsidRPr="00247543">
        <w:rPr>
          <w:lang w:val="en-US"/>
        </w:rPr>
        <w:t xml:space="preserve"> </w:t>
      </w:r>
      <w:r w:rsidRPr="00687C7F">
        <w:t>Реализация</w:t>
      </w:r>
      <w:r w:rsidRPr="00247543">
        <w:rPr>
          <w:lang w:val="en-US"/>
        </w:rPr>
        <w:t xml:space="preserve"> </w:t>
      </w:r>
      <w:r w:rsidRPr="00687C7F">
        <w:t>функции</w:t>
      </w:r>
      <w:r w:rsidRPr="00247543">
        <w:rPr>
          <w:lang w:val="en-US"/>
        </w:rPr>
        <w:t xml:space="preserve"> «</w:t>
      </w:r>
      <w:r w:rsidRPr="00687C7F">
        <w:t>Сформировать</w:t>
      </w:r>
      <w:r w:rsidRPr="00247543">
        <w:rPr>
          <w:lang w:val="en-US"/>
        </w:rPr>
        <w:t xml:space="preserve"> </w:t>
      </w:r>
      <w:r w:rsidRPr="00687C7F">
        <w:rPr>
          <w:lang w:val="en-US"/>
        </w:rPr>
        <w:t>QR</w:t>
      </w:r>
      <w:r w:rsidRPr="00247543">
        <w:rPr>
          <w:lang w:val="en-US"/>
        </w:rPr>
        <w:t>-</w:t>
      </w:r>
      <w:r w:rsidRPr="00687C7F">
        <w:t>код</w:t>
      </w:r>
      <w:r w:rsidRPr="00247543">
        <w:rPr>
          <w:lang w:val="en-US"/>
        </w:rPr>
        <w:t>»</w:t>
      </w:r>
      <w:bookmarkEnd w:id="38"/>
    </w:p>
    <w:p w14:paraId="1D7889D8" w14:textId="5EEBF7C0"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1CB3E1A7" w14:textId="6A7A68F9" w:rsidR="000147C8" w:rsidRPr="00687C7F" w:rsidRDefault="000147C8" w:rsidP="000147C8">
      <w:pPr>
        <w:pStyle w:val="aa"/>
        <w:ind w:firstLine="0"/>
        <w:jc w:val="center"/>
      </w:pPr>
      <w:r w:rsidRPr="00687C7F">
        <w:rPr>
          <w:noProof/>
        </w:rPr>
        <w:lastRenderedPageBreak/>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private fun </w:t>
      </w:r>
      <w:proofErr w:type="spellStart"/>
      <w:proofErr w:type="gramStart"/>
      <w:r w:rsidRPr="00247543">
        <w:rPr>
          <w:rFonts w:ascii="Consolas" w:hAnsi="Consolas"/>
          <w:sz w:val="20"/>
          <w:szCs w:val="20"/>
          <w:lang w:val="en-US"/>
        </w:rPr>
        <w:t>generateQRCode</w:t>
      </w:r>
      <w:proofErr w:type="spellEnd"/>
      <w:r w:rsidRPr="00247543">
        <w:rPr>
          <w:rFonts w:ascii="Consolas" w:hAnsi="Consolas"/>
          <w:sz w:val="20"/>
          <w:szCs w:val="20"/>
          <w:lang w:val="en-US"/>
        </w:rPr>
        <w:t>(</w:t>
      </w:r>
      <w:proofErr w:type="spellStart"/>
      <w:proofErr w:type="gramEnd"/>
      <w:r w:rsidRPr="00247543">
        <w:rPr>
          <w:rFonts w:ascii="Consolas" w:hAnsi="Consolas"/>
          <w:sz w:val="20"/>
          <w:szCs w:val="20"/>
          <w:lang w:val="en-US"/>
        </w:rPr>
        <w:t>uid</w:t>
      </w:r>
      <w:proofErr w:type="spellEnd"/>
      <w:r w:rsidRPr="00247543">
        <w:rPr>
          <w:rFonts w:ascii="Consolas" w:hAnsi="Consolas"/>
          <w:sz w:val="20"/>
          <w:szCs w:val="20"/>
          <w:lang w:val="en-US"/>
        </w:rPr>
        <w:t>: String){</w:t>
      </w:r>
    </w:p>
    <w:p w14:paraId="70F2D4FE"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val</w:t>
      </w:r>
      <w:proofErr w:type="spellEnd"/>
      <w:r w:rsidRPr="00247543">
        <w:rPr>
          <w:rFonts w:ascii="Consolas" w:hAnsi="Consolas"/>
          <w:sz w:val="20"/>
          <w:szCs w:val="20"/>
          <w:lang w:val="en-US"/>
        </w:rPr>
        <w:t xml:space="preserve"> </w:t>
      </w:r>
      <w:proofErr w:type="spellStart"/>
      <w:r w:rsidRPr="00247543">
        <w:rPr>
          <w:rFonts w:ascii="Consolas" w:hAnsi="Consolas"/>
          <w:sz w:val="20"/>
          <w:szCs w:val="20"/>
          <w:lang w:val="en-US"/>
        </w:rPr>
        <w:t>qrCode</w:t>
      </w:r>
      <w:proofErr w:type="spellEnd"/>
      <w:r w:rsidRPr="00247543">
        <w:rPr>
          <w:rFonts w:ascii="Consolas" w:hAnsi="Consolas"/>
          <w:sz w:val="20"/>
          <w:szCs w:val="20"/>
          <w:lang w:val="en-US"/>
        </w:rPr>
        <w:t xml:space="preserve"> = </w:t>
      </w:r>
      <w:proofErr w:type="spellStart"/>
      <w:proofErr w:type="gramStart"/>
      <w:r w:rsidRPr="00247543">
        <w:rPr>
          <w:rFonts w:ascii="Consolas" w:hAnsi="Consolas"/>
          <w:sz w:val="20"/>
          <w:szCs w:val="20"/>
          <w:lang w:val="en-US"/>
        </w:rPr>
        <w:t>QRGEncoder</w:t>
      </w:r>
      <w:proofErr w:type="spellEnd"/>
      <w:r w:rsidRPr="00247543">
        <w:rPr>
          <w:rFonts w:ascii="Consolas" w:hAnsi="Consolas"/>
          <w:sz w:val="20"/>
          <w:szCs w:val="20"/>
          <w:lang w:val="en-US"/>
        </w:rPr>
        <w:t>(</w:t>
      </w:r>
      <w:proofErr w:type="spellStart"/>
      <w:proofErr w:type="gramEnd"/>
      <w:r w:rsidRPr="00247543">
        <w:rPr>
          <w:rFonts w:ascii="Consolas" w:hAnsi="Consolas"/>
          <w:sz w:val="20"/>
          <w:szCs w:val="20"/>
          <w:lang w:val="en-US"/>
        </w:rPr>
        <w:t>uid</w:t>
      </w:r>
      <w:proofErr w:type="spellEnd"/>
      <w:r w:rsidRPr="00247543">
        <w:rPr>
          <w:rFonts w:ascii="Consolas" w:hAnsi="Consolas"/>
          <w:sz w:val="20"/>
          <w:szCs w:val="20"/>
          <w:lang w:val="en-US"/>
        </w:rPr>
        <w:t xml:space="preserve">, null, </w:t>
      </w:r>
      <w:proofErr w:type="spellStart"/>
      <w:r w:rsidRPr="00247543">
        <w:rPr>
          <w:rFonts w:ascii="Consolas" w:hAnsi="Consolas"/>
          <w:sz w:val="20"/>
          <w:szCs w:val="20"/>
          <w:lang w:val="en-US"/>
        </w:rPr>
        <w:t>QRGContents.Type.TEXT</w:t>
      </w:r>
      <w:proofErr w:type="spellEnd"/>
      <w:r w:rsidRPr="00247543">
        <w:rPr>
          <w:rFonts w:ascii="Consolas" w:hAnsi="Consolas"/>
          <w:sz w:val="20"/>
          <w:szCs w:val="20"/>
          <w:lang w:val="en-US"/>
        </w:rPr>
        <w:t>, 300)</w:t>
      </w:r>
    </w:p>
    <w:p w14:paraId="2EE21347"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qrCode.colorBlack</w:t>
      </w:r>
      <w:proofErr w:type="spellEnd"/>
      <w:r w:rsidRPr="00247543">
        <w:rPr>
          <w:rFonts w:ascii="Consolas" w:hAnsi="Consolas"/>
          <w:sz w:val="20"/>
          <w:szCs w:val="20"/>
          <w:lang w:val="en-US"/>
        </w:rPr>
        <w:t xml:space="preserve"> = </w:t>
      </w:r>
      <w:proofErr w:type="spellStart"/>
      <w:r w:rsidRPr="00247543">
        <w:rPr>
          <w:rFonts w:ascii="Consolas" w:hAnsi="Consolas"/>
          <w:sz w:val="20"/>
          <w:szCs w:val="20"/>
          <w:lang w:val="en-US"/>
        </w:rPr>
        <w:t>Color.WHITE</w:t>
      </w:r>
      <w:proofErr w:type="spellEnd"/>
    </w:p>
    <w:p w14:paraId="320A6023"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qrCode.colorWhite</w:t>
      </w:r>
      <w:proofErr w:type="spellEnd"/>
      <w:r w:rsidRPr="00247543">
        <w:rPr>
          <w:rFonts w:ascii="Consolas" w:hAnsi="Consolas"/>
          <w:sz w:val="20"/>
          <w:szCs w:val="20"/>
          <w:lang w:val="en-US"/>
        </w:rPr>
        <w:t xml:space="preserve"> = </w:t>
      </w:r>
      <w:proofErr w:type="spellStart"/>
      <w:r w:rsidRPr="00247543">
        <w:rPr>
          <w:rFonts w:ascii="Consolas" w:hAnsi="Consolas"/>
          <w:sz w:val="20"/>
          <w:szCs w:val="20"/>
          <w:lang w:val="en-US"/>
        </w:rPr>
        <w:t>Color.BLACK</w:t>
      </w:r>
      <w:proofErr w:type="spellEnd"/>
    </w:p>
    <w:p w14:paraId="5316F448"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try {</w:t>
      </w:r>
    </w:p>
    <w:p w14:paraId="32A658A1"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val</w:t>
      </w:r>
      <w:proofErr w:type="spellEnd"/>
      <w:r w:rsidRPr="00247543">
        <w:rPr>
          <w:rFonts w:ascii="Consolas" w:hAnsi="Consolas"/>
          <w:sz w:val="20"/>
          <w:szCs w:val="20"/>
          <w:lang w:val="en-US"/>
        </w:rPr>
        <w:t xml:space="preserve"> </w:t>
      </w:r>
      <w:proofErr w:type="spellStart"/>
      <w:r w:rsidRPr="00247543">
        <w:rPr>
          <w:rFonts w:ascii="Consolas" w:hAnsi="Consolas"/>
          <w:sz w:val="20"/>
          <w:szCs w:val="20"/>
          <w:lang w:val="en-US"/>
        </w:rPr>
        <w:t>bitMap</w:t>
      </w:r>
      <w:proofErr w:type="spellEnd"/>
      <w:r w:rsidRPr="00247543">
        <w:rPr>
          <w:rFonts w:ascii="Consolas" w:hAnsi="Consolas"/>
          <w:sz w:val="20"/>
          <w:szCs w:val="20"/>
          <w:lang w:val="en-US"/>
        </w:rPr>
        <w:t xml:space="preserve"> = </w:t>
      </w:r>
      <w:proofErr w:type="spellStart"/>
      <w:r w:rsidRPr="00247543">
        <w:rPr>
          <w:rFonts w:ascii="Consolas" w:hAnsi="Consolas"/>
          <w:sz w:val="20"/>
          <w:szCs w:val="20"/>
          <w:lang w:val="en-US"/>
        </w:rPr>
        <w:t>qrCode.bitmap</w:t>
      </w:r>
      <w:proofErr w:type="spellEnd"/>
    </w:p>
    <w:p w14:paraId="32A2F699"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qrImg.setImageBitmap</w:t>
      </w:r>
      <w:proofErr w:type="spellEnd"/>
      <w:r w:rsidRPr="00247543">
        <w:rPr>
          <w:rFonts w:ascii="Consolas" w:hAnsi="Consolas"/>
          <w:sz w:val="20"/>
          <w:szCs w:val="20"/>
          <w:lang w:val="en-US"/>
        </w:rPr>
        <w:t>(</w:t>
      </w:r>
      <w:proofErr w:type="spellStart"/>
      <w:r w:rsidRPr="00247543">
        <w:rPr>
          <w:rFonts w:ascii="Consolas" w:hAnsi="Consolas"/>
          <w:sz w:val="20"/>
          <w:szCs w:val="20"/>
          <w:lang w:val="en-US"/>
        </w:rPr>
        <w:t>bitMap</w:t>
      </w:r>
      <w:proofErr w:type="spellEnd"/>
      <w:r w:rsidRPr="00247543">
        <w:rPr>
          <w:rFonts w:ascii="Consolas" w:hAnsi="Consolas"/>
          <w:sz w:val="20"/>
          <w:szCs w:val="20"/>
          <w:lang w:val="en-US"/>
        </w:rPr>
        <w:t>)</w:t>
      </w:r>
    </w:p>
    <w:p w14:paraId="30DB2AD1"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
    <w:p w14:paraId="63066898"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catch (e: </w:t>
      </w:r>
      <w:proofErr w:type="spellStart"/>
      <w:proofErr w:type="gramStart"/>
      <w:r w:rsidRPr="00247543">
        <w:rPr>
          <w:rFonts w:ascii="Consolas" w:hAnsi="Consolas"/>
          <w:sz w:val="20"/>
          <w:szCs w:val="20"/>
          <w:lang w:val="en-US"/>
        </w:rPr>
        <w:t>WriterException</w:t>
      </w:r>
      <w:proofErr w:type="spellEnd"/>
      <w:r w:rsidRPr="00247543">
        <w:rPr>
          <w:rFonts w:ascii="Consolas" w:hAnsi="Consolas"/>
          <w:sz w:val="20"/>
          <w:szCs w:val="20"/>
          <w:lang w:val="en-US"/>
        </w:rPr>
        <w:t>){</w:t>
      </w:r>
      <w:proofErr w:type="gramEnd"/>
    </w:p>
    <w:p w14:paraId="07E772CD" w14:textId="77777777" w:rsidR="001B2608" w:rsidRPr="00247543" w:rsidRDefault="001B2608" w:rsidP="001B2608">
      <w:pPr>
        <w:pStyle w:val="aa"/>
        <w:rPr>
          <w:rFonts w:ascii="Consolas" w:hAnsi="Consolas"/>
          <w:sz w:val="20"/>
          <w:szCs w:val="20"/>
          <w:lang w:val="en-US"/>
        </w:rPr>
      </w:pPr>
      <w:r w:rsidRPr="00247543">
        <w:rPr>
          <w:rFonts w:ascii="Consolas" w:hAnsi="Consolas"/>
          <w:sz w:val="20"/>
          <w:szCs w:val="20"/>
          <w:lang w:val="en-US"/>
        </w:rPr>
        <w:t xml:space="preserve">            </w:t>
      </w:r>
      <w:proofErr w:type="spellStart"/>
      <w:r w:rsidRPr="00247543">
        <w:rPr>
          <w:rFonts w:ascii="Consolas" w:hAnsi="Consolas"/>
          <w:sz w:val="20"/>
          <w:szCs w:val="20"/>
          <w:lang w:val="en-US"/>
        </w:rPr>
        <w:t>println</w:t>
      </w:r>
      <w:proofErr w:type="spellEnd"/>
      <w:r w:rsidRPr="00247543">
        <w:rPr>
          <w:rFonts w:ascii="Consolas" w:hAnsi="Consolas"/>
          <w:sz w:val="20"/>
          <w:szCs w:val="20"/>
          <w:lang w:val="en-US"/>
        </w:rPr>
        <w:t>(e)</w:t>
      </w:r>
    </w:p>
    <w:p w14:paraId="552BE54F" w14:textId="77777777" w:rsidR="001B2608" w:rsidRPr="001B2608" w:rsidRDefault="001B2608" w:rsidP="001B2608">
      <w:pPr>
        <w:pStyle w:val="aa"/>
        <w:rPr>
          <w:rFonts w:ascii="Consolas" w:hAnsi="Consolas"/>
          <w:sz w:val="20"/>
          <w:szCs w:val="20"/>
        </w:rPr>
      </w:pPr>
      <w:r w:rsidRPr="00247543">
        <w:rPr>
          <w:rFonts w:ascii="Consolas" w:hAnsi="Consolas"/>
          <w:sz w:val="20"/>
          <w:szCs w:val="20"/>
          <w:lang w:val="en-US"/>
        </w:rPr>
        <w:t xml:space="preserve">        </w:t>
      </w:r>
      <w:r w:rsidRPr="001B2608">
        <w:rPr>
          <w:rFonts w:ascii="Consolas" w:hAnsi="Consolas"/>
          <w:sz w:val="20"/>
          <w:szCs w:val="20"/>
        </w:rPr>
        <w:t>}</w:t>
      </w:r>
    </w:p>
    <w:p w14:paraId="7D475CE4" w14:textId="1008E271" w:rsidR="00733C51" w:rsidRPr="001B2608" w:rsidRDefault="001B2608" w:rsidP="001B2608">
      <w:pPr>
        <w:pStyle w:val="aa"/>
        <w:rPr>
          <w:rFonts w:ascii="Consolas" w:hAnsi="Consolas"/>
          <w:sz w:val="20"/>
          <w:szCs w:val="20"/>
        </w:rPr>
      </w:pPr>
      <w:r w:rsidRPr="001B2608">
        <w:rPr>
          <w:rFonts w:ascii="Consolas" w:hAnsi="Consolas"/>
          <w:sz w:val="20"/>
          <w:szCs w:val="20"/>
        </w:rPr>
        <w:t xml:space="preserve">    }</w:t>
      </w:r>
    </w:p>
    <w:p w14:paraId="28F0BD66" w14:textId="3FAA9721" w:rsidR="00733C51" w:rsidRDefault="00733C51" w:rsidP="00733C51">
      <w:pPr>
        <w:pStyle w:val="aa"/>
      </w:pPr>
    </w:p>
    <w:p w14:paraId="07464304" w14:textId="22981E7B" w:rsidR="002C5240" w:rsidRPr="00687C7F" w:rsidRDefault="002C5240" w:rsidP="002C5240">
      <w:pPr>
        <w:pStyle w:val="23"/>
      </w:pPr>
      <w:bookmarkStart w:id="39" w:name="_Toc136455385"/>
      <w:r w:rsidRPr="00687C7F">
        <w:t>3.</w:t>
      </w:r>
      <w:r>
        <w:t>4</w:t>
      </w:r>
      <w:r w:rsidRPr="00687C7F">
        <w:t xml:space="preserve"> Реализация функции «Подтвердить присутствие участника»</w:t>
      </w:r>
      <w:bookmarkEnd w:id="39"/>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w:t>
      </w:r>
      <w:r>
        <w:t>4</w:t>
      </w:r>
      <w:r w:rsidRPr="00687C7F">
        <w:t xml:space="preserve">) и </w:t>
      </w:r>
      <w:proofErr w:type="spellStart"/>
      <w:r w:rsidRPr="00687C7F">
        <w:t>ResultScannerActivity</w:t>
      </w:r>
      <w:proofErr w:type="spellEnd"/>
      <w:r w:rsidRPr="00687C7F">
        <w:t xml:space="preserve"> (см. рисунок 3.</w:t>
      </w:r>
      <w:r>
        <w:t>5</w:t>
      </w:r>
      <w:r w:rsidRPr="00687C7F">
        <w:t>).</w:t>
      </w:r>
    </w:p>
    <w:p w14:paraId="7C58E2D6" w14:textId="77777777" w:rsidR="002C5240" w:rsidRPr="00687C7F" w:rsidRDefault="002C5240" w:rsidP="002C5240">
      <w:pPr>
        <w:pStyle w:val="aa"/>
        <w:ind w:firstLine="0"/>
        <w:jc w:val="center"/>
      </w:pPr>
    </w:p>
    <w:p w14:paraId="790316F6" w14:textId="77777777" w:rsidR="002C5240" w:rsidRPr="00687C7F" w:rsidRDefault="002C5240" w:rsidP="002C5240">
      <w:pPr>
        <w:pStyle w:val="aa"/>
        <w:ind w:firstLine="0"/>
        <w:jc w:val="center"/>
        <w:rPr>
          <w:lang w:val="en-US"/>
        </w:rPr>
      </w:pPr>
      <w:r w:rsidRPr="00687C7F">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1F06A8D1">
            <wp:extent cx="1864070" cy="4037990"/>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6703" cy="4108680"/>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t>Фрагмент листинга кода для выполнения функции</w:t>
      </w:r>
    </w:p>
    <w:p w14:paraId="271856DA"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private fun </w:t>
      </w:r>
      <w:proofErr w:type="spellStart"/>
      <w:proofErr w:type="gramStart"/>
      <w:r w:rsidRPr="00212BD0">
        <w:rPr>
          <w:rFonts w:ascii="Consolas" w:hAnsi="Consolas"/>
          <w:sz w:val="20"/>
          <w:szCs w:val="20"/>
          <w:lang w:val="en-US"/>
        </w:rPr>
        <w:t>startScanning</w:t>
      </w:r>
      <w:proofErr w:type="spellEnd"/>
      <w:r w:rsidRPr="00212BD0">
        <w:rPr>
          <w:rFonts w:ascii="Consolas" w:hAnsi="Consolas"/>
          <w:sz w:val="20"/>
          <w:szCs w:val="20"/>
          <w:lang w:val="en-US"/>
        </w:rPr>
        <w:t>(</w:t>
      </w:r>
      <w:proofErr w:type="gramEnd"/>
      <w:r w:rsidRPr="00212BD0">
        <w:rPr>
          <w:rFonts w:ascii="Consolas" w:hAnsi="Consolas"/>
          <w:sz w:val="20"/>
          <w:szCs w:val="20"/>
          <w:lang w:val="en-US"/>
        </w:rPr>
        <w:t>) {</w:t>
      </w:r>
    </w:p>
    <w:p w14:paraId="6BC8AD74"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 Callbacks</w:t>
      </w:r>
    </w:p>
    <w:p w14:paraId="0CB32731"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codeScanner.decodeCallback</w:t>
      </w:r>
      <w:proofErr w:type="spellEnd"/>
      <w:r w:rsidRPr="00212BD0">
        <w:rPr>
          <w:rFonts w:ascii="Consolas" w:hAnsi="Consolas"/>
          <w:sz w:val="20"/>
          <w:szCs w:val="20"/>
          <w:lang w:val="en-US"/>
        </w:rPr>
        <w:t xml:space="preserve"> = </w:t>
      </w:r>
      <w:proofErr w:type="spellStart"/>
      <w:r w:rsidRPr="00212BD0">
        <w:rPr>
          <w:rFonts w:ascii="Consolas" w:hAnsi="Consolas"/>
          <w:sz w:val="20"/>
          <w:szCs w:val="20"/>
          <w:lang w:val="en-US"/>
        </w:rPr>
        <w:t>DecodeCallback</w:t>
      </w:r>
      <w:proofErr w:type="spellEnd"/>
      <w:r w:rsidRPr="00212BD0">
        <w:rPr>
          <w:rFonts w:ascii="Consolas" w:hAnsi="Consolas"/>
          <w:sz w:val="20"/>
          <w:szCs w:val="20"/>
          <w:lang w:val="en-US"/>
        </w:rPr>
        <w:t xml:space="preserve"> {</w:t>
      </w:r>
    </w:p>
    <w:p w14:paraId="4FF33394"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runOnUiThread</w:t>
      </w:r>
      <w:proofErr w:type="spellEnd"/>
      <w:r w:rsidRPr="00212BD0">
        <w:rPr>
          <w:rFonts w:ascii="Consolas" w:hAnsi="Consolas"/>
          <w:sz w:val="20"/>
          <w:szCs w:val="20"/>
          <w:lang w:val="en-US"/>
        </w:rPr>
        <w:t xml:space="preserve"> {</w:t>
      </w:r>
    </w:p>
    <w:p w14:paraId="400E981F"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lastRenderedPageBreak/>
        <w:t xml:space="preserve">                </w:t>
      </w:r>
      <w:proofErr w:type="gramStart"/>
      <w:r w:rsidRPr="00212BD0">
        <w:rPr>
          <w:rFonts w:ascii="Consolas" w:hAnsi="Consolas"/>
          <w:sz w:val="20"/>
          <w:szCs w:val="20"/>
          <w:lang w:val="en-US"/>
        </w:rPr>
        <w:t>if(</w:t>
      </w:r>
      <w:proofErr w:type="spellStart"/>
      <w:proofErr w:type="gramEnd"/>
      <w:r w:rsidRPr="00212BD0">
        <w:rPr>
          <w:rFonts w:ascii="Consolas" w:hAnsi="Consolas"/>
          <w:sz w:val="20"/>
          <w:szCs w:val="20"/>
          <w:lang w:val="en-US"/>
        </w:rPr>
        <w:t>serverHelper.checkUser</w:t>
      </w:r>
      <w:proofErr w:type="spellEnd"/>
      <w:r w:rsidRPr="00212BD0">
        <w:rPr>
          <w:rFonts w:ascii="Consolas" w:hAnsi="Consolas"/>
          <w:sz w:val="20"/>
          <w:szCs w:val="20"/>
          <w:lang w:val="en-US"/>
        </w:rPr>
        <w:t>(</w:t>
      </w:r>
      <w:proofErr w:type="spellStart"/>
      <w:r w:rsidRPr="00212BD0">
        <w:rPr>
          <w:rFonts w:ascii="Consolas" w:hAnsi="Consolas"/>
          <w:sz w:val="20"/>
          <w:szCs w:val="20"/>
          <w:lang w:val="en-US"/>
        </w:rPr>
        <w:t>it.text</w:t>
      </w:r>
      <w:proofErr w:type="spellEnd"/>
      <w:r w:rsidRPr="00212BD0">
        <w:rPr>
          <w:rFonts w:ascii="Consolas" w:hAnsi="Consolas"/>
          <w:sz w:val="20"/>
          <w:szCs w:val="20"/>
          <w:lang w:val="en-US"/>
        </w:rPr>
        <w:t>, event.id) == true) {</w:t>
      </w:r>
    </w:p>
    <w:p w14:paraId="0AEEB18F"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val</w:t>
      </w:r>
      <w:proofErr w:type="spellEnd"/>
      <w:r w:rsidRPr="00212BD0">
        <w:rPr>
          <w:rFonts w:ascii="Consolas" w:hAnsi="Consolas"/>
          <w:sz w:val="20"/>
          <w:szCs w:val="20"/>
          <w:lang w:val="en-US"/>
        </w:rPr>
        <w:t xml:space="preserve"> i = </w:t>
      </w:r>
      <w:proofErr w:type="gramStart"/>
      <w:r w:rsidRPr="00212BD0">
        <w:rPr>
          <w:rFonts w:ascii="Consolas" w:hAnsi="Consolas"/>
          <w:sz w:val="20"/>
          <w:szCs w:val="20"/>
          <w:lang w:val="en-US"/>
        </w:rPr>
        <w:t>Intent(</w:t>
      </w:r>
      <w:proofErr w:type="gramEnd"/>
      <w:r w:rsidRPr="00212BD0">
        <w:rPr>
          <w:rFonts w:ascii="Consolas" w:hAnsi="Consolas"/>
          <w:sz w:val="20"/>
          <w:szCs w:val="20"/>
          <w:lang w:val="en-US"/>
        </w:rPr>
        <w:t xml:space="preserve">this, </w:t>
      </w:r>
      <w:proofErr w:type="spellStart"/>
      <w:r w:rsidRPr="00212BD0">
        <w:rPr>
          <w:rFonts w:ascii="Consolas" w:hAnsi="Consolas"/>
          <w:sz w:val="20"/>
          <w:szCs w:val="20"/>
          <w:lang w:val="en-US"/>
        </w:rPr>
        <w:t>ResultScannerActivity</w:t>
      </w:r>
      <w:proofErr w:type="spellEnd"/>
      <w:r w:rsidRPr="00212BD0">
        <w:rPr>
          <w:rFonts w:ascii="Consolas" w:hAnsi="Consolas"/>
          <w:sz w:val="20"/>
          <w:szCs w:val="20"/>
          <w:lang w:val="en-US"/>
        </w:rPr>
        <w:t>::class.java)</w:t>
      </w:r>
    </w:p>
    <w:p w14:paraId="021E7BB1"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i.</w:t>
      </w:r>
      <w:proofErr w:type="gramStart"/>
      <w:r w:rsidRPr="00212BD0">
        <w:rPr>
          <w:rFonts w:ascii="Consolas" w:hAnsi="Consolas"/>
          <w:sz w:val="20"/>
          <w:szCs w:val="20"/>
          <w:lang w:val="en-US"/>
        </w:rPr>
        <w:t>putExtra</w:t>
      </w:r>
      <w:proofErr w:type="spellEnd"/>
      <w:r w:rsidRPr="00212BD0">
        <w:rPr>
          <w:rFonts w:ascii="Consolas" w:hAnsi="Consolas"/>
          <w:sz w:val="20"/>
          <w:szCs w:val="20"/>
          <w:lang w:val="en-US"/>
        </w:rPr>
        <w:t>(</w:t>
      </w:r>
      <w:proofErr w:type="gramEnd"/>
      <w:r w:rsidRPr="00212BD0">
        <w:rPr>
          <w:rFonts w:ascii="Consolas" w:hAnsi="Consolas"/>
          <w:sz w:val="20"/>
          <w:szCs w:val="20"/>
          <w:lang w:val="en-US"/>
        </w:rPr>
        <w:t xml:space="preserve">"user", </w:t>
      </w:r>
      <w:proofErr w:type="spellStart"/>
      <w:r w:rsidRPr="00212BD0">
        <w:rPr>
          <w:rFonts w:ascii="Consolas" w:hAnsi="Consolas"/>
          <w:sz w:val="20"/>
          <w:szCs w:val="20"/>
          <w:lang w:val="en-US"/>
        </w:rPr>
        <w:t>it.text</w:t>
      </w:r>
      <w:proofErr w:type="spellEnd"/>
      <w:r w:rsidRPr="00212BD0">
        <w:rPr>
          <w:rFonts w:ascii="Consolas" w:hAnsi="Consolas"/>
          <w:sz w:val="20"/>
          <w:szCs w:val="20"/>
          <w:lang w:val="en-US"/>
        </w:rPr>
        <w:t>)</w:t>
      </w:r>
    </w:p>
    <w:p w14:paraId="667BE660"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i.</w:t>
      </w:r>
      <w:proofErr w:type="gramStart"/>
      <w:r w:rsidRPr="00212BD0">
        <w:rPr>
          <w:rFonts w:ascii="Consolas" w:hAnsi="Consolas"/>
          <w:sz w:val="20"/>
          <w:szCs w:val="20"/>
          <w:lang w:val="en-US"/>
        </w:rPr>
        <w:t>putExtra</w:t>
      </w:r>
      <w:proofErr w:type="spellEnd"/>
      <w:r w:rsidRPr="00212BD0">
        <w:rPr>
          <w:rFonts w:ascii="Consolas" w:hAnsi="Consolas"/>
          <w:sz w:val="20"/>
          <w:szCs w:val="20"/>
          <w:lang w:val="en-US"/>
        </w:rPr>
        <w:t>(</w:t>
      </w:r>
      <w:proofErr w:type="gramEnd"/>
      <w:r w:rsidRPr="00212BD0">
        <w:rPr>
          <w:rFonts w:ascii="Consolas" w:hAnsi="Consolas"/>
          <w:sz w:val="20"/>
          <w:szCs w:val="20"/>
          <w:lang w:val="en-US"/>
        </w:rPr>
        <w:t>"</w:t>
      </w:r>
      <w:proofErr w:type="spellStart"/>
      <w:r w:rsidRPr="00212BD0">
        <w:rPr>
          <w:rFonts w:ascii="Consolas" w:hAnsi="Consolas"/>
          <w:sz w:val="20"/>
          <w:szCs w:val="20"/>
          <w:lang w:val="en-US"/>
        </w:rPr>
        <w:t>event_title</w:t>
      </w:r>
      <w:proofErr w:type="spellEnd"/>
      <w:r w:rsidRPr="00212BD0">
        <w:rPr>
          <w:rFonts w:ascii="Consolas" w:hAnsi="Consolas"/>
          <w:sz w:val="20"/>
          <w:szCs w:val="20"/>
          <w:lang w:val="en-US"/>
        </w:rPr>
        <w:t xml:space="preserve">", </w:t>
      </w:r>
      <w:proofErr w:type="spellStart"/>
      <w:r w:rsidRPr="00212BD0">
        <w:rPr>
          <w:rFonts w:ascii="Consolas" w:hAnsi="Consolas"/>
          <w:sz w:val="20"/>
          <w:szCs w:val="20"/>
          <w:lang w:val="en-US"/>
        </w:rPr>
        <w:t>event.eventTitle</w:t>
      </w:r>
      <w:proofErr w:type="spellEnd"/>
      <w:r w:rsidRPr="00212BD0">
        <w:rPr>
          <w:rFonts w:ascii="Consolas" w:hAnsi="Consolas"/>
          <w:sz w:val="20"/>
          <w:szCs w:val="20"/>
          <w:lang w:val="en-US"/>
        </w:rPr>
        <w:t>)</w:t>
      </w:r>
    </w:p>
    <w:p w14:paraId="3A41F01B"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startActivity</w:t>
      </w:r>
      <w:proofErr w:type="spellEnd"/>
      <w:r w:rsidRPr="00212BD0">
        <w:rPr>
          <w:rFonts w:ascii="Consolas" w:hAnsi="Consolas"/>
          <w:sz w:val="20"/>
          <w:szCs w:val="20"/>
          <w:lang w:val="en-US"/>
        </w:rPr>
        <w:t>(i)</w:t>
      </w:r>
    </w:p>
    <w:p w14:paraId="0EA516A0"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
    <w:p w14:paraId="6E61B14B"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gramStart"/>
      <w:r w:rsidRPr="00212BD0">
        <w:rPr>
          <w:rFonts w:ascii="Consolas" w:hAnsi="Consolas"/>
          <w:sz w:val="20"/>
          <w:szCs w:val="20"/>
          <w:lang w:val="en-US"/>
        </w:rPr>
        <w:t>else{</w:t>
      </w:r>
      <w:proofErr w:type="gramEnd"/>
    </w:p>
    <w:p w14:paraId="34DB7ACA"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Toast.makeText</w:t>
      </w:r>
      <w:proofErr w:type="spellEnd"/>
      <w:r w:rsidRPr="00212BD0">
        <w:rPr>
          <w:rFonts w:ascii="Consolas" w:hAnsi="Consolas"/>
          <w:sz w:val="20"/>
          <w:szCs w:val="20"/>
          <w:lang w:val="en-US"/>
        </w:rPr>
        <w:t>(this, "QR-</w:t>
      </w:r>
      <w:r w:rsidRPr="00212BD0">
        <w:rPr>
          <w:rFonts w:ascii="Consolas" w:hAnsi="Consolas"/>
          <w:sz w:val="20"/>
          <w:szCs w:val="20"/>
        </w:rPr>
        <w:t>код</w:t>
      </w:r>
      <w:r w:rsidRPr="00212BD0">
        <w:rPr>
          <w:rFonts w:ascii="Consolas" w:hAnsi="Consolas"/>
          <w:sz w:val="20"/>
          <w:szCs w:val="20"/>
          <w:lang w:val="en-US"/>
        </w:rPr>
        <w:t xml:space="preserve"> </w:t>
      </w:r>
      <w:r w:rsidRPr="00212BD0">
        <w:rPr>
          <w:rFonts w:ascii="Consolas" w:hAnsi="Consolas"/>
          <w:sz w:val="20"/>
          <w:szCs w:val="20"/>
        </w:rPr>
        <w:t>не</w:t>
      </w:r>
      <w:r w:rsidRPr="00212BD0">
        <w:rPr>
          <w:rFonts w:ascii="Consolas" w:hAnsi="Consolas"/>
          <w:sz w:val="20"/>
          <w:szCs w:val="20"/>
          <w:lang w:val="en-US"/>
        </w:rPr>
        <w:t xml:space="preserve"> </w:t>
      </w:r>
      <w:r w:rsidRPr="00212BD0">
        <w:rPr>
          <w:rFonts w:ascii="Consolas" w:hAnsi="Consolas"/>
          <w:sz w:val="20"/>
          <w:szCs w:val="20"/>
        </w:rPr>
        <w:t>распознан</w:t>
      </w:r>
      <w:r w:rsidRPr="00212BD0">
        <w:rPr>
          <w:rFonts w:ascii="Consolas" w:hAnsi="Consolas"/>
          <w:sz w:val="20"/>
          <w:szCs w:val="20"/>
          <w:lang w:val="en-US"/>
        </w:rPr>
        <w:t xml:space="preserve">...", </w:t>
      </w:r>
      <w:proofErr w:type="spellStart"/>
      <w:r w:rsidRPr="00212BD0">
        <w:rPr>
          <w:rFonts w:ascii="Consolas" w:hAnsi="Consolas"/>
          <w:sz w:val="20"/>
          <w:szCs w:val="20"/>
          <w:lang w:val="en-US"/>
        </w:rPr>
        <w:t>Toast.LENGTH_SHORT</w:t>
      </w:r>
      <w:proofErr w:type="spellEnd"/>
      <w:proofErr w:type="gramStart"/>
      <w:r w:rsidRPr="00212BD0">
        <w:rPr>
          <w:rFonts w:ascii="Consolas" w:hAnsi="Consolas"/>
          <w:sz w:val="20"/>
          <w:szCs w:val="20"/>
          <w:lang w:val="en-US"/>
        </w:rPr>
        <w:t>).show</w:t>
      </w:r>
      <w:proofErr w:type="gramEnd"/>
      <w:r w:rsidRPr="00212BD0">
        <w:rPr>
          <w:rFonts w:ascii="Consolas" w:hAnsi="Consolas"/>
          <w:sz w:val="20"/>
          <w:szCs w:val="20"/>
          <w:lang w:val="en-US"/>
        </w:rPr>
        <w:t>()</w:t>
      </w:r>
    </w:p>
    <w:p w14:paraId="63026AA0"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
    <w:p w14:paraId="6EC174C2"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
    <w:p w14:paraId="0EA92141"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
    <w:p w14:paraId="096D67F3"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codeScanner.errorCallback</w:t>
      </w:r>
      <w:proofErr w:type="spellEnd"/>
      <w:r w:rsidRPr="00212BD0">
        <w:rPr>
          <w:rFonts w:ascii="Consolas" w:hAnsi="Consolas"/>
          <w:sz w:val="20"/>
          <w:szCs w:val="20"/>
          <w:lang w:val="en-US"/>
        </w:rPr>
        <w:t xml:space="preserve"> = </w:t>
      </w:r>
      <w:proofErr w:type="spellStart"/>
      <w:r w:rsidRPr="00212BD0">
        <w:rPr>
          <w:rFonts w:ascii="Consolas" w:hAnsi="Consolas"/>
          <w:sz w:val="20"/>
          <w:szCs w:val="20"/>
          <w:lang w:val="en-US"/>
        </w:rPr>
        <w:t>ErrorCallback</w:t>
      </w:r>
      <w:proofErr w:type="spellEnd"/>
      <w:r w:rsidRPr="00212BD0">
        <w:rPr>
          <w:rFonts w:ascii="Consolas" w:hAnsi="Consolas"/>
          <w:sz w:val="20"/>
          <w:szCs w:val="20"/>
          <w:lang w:val="en-US"/>
        </w:rPr>
        <w:t xml:space="preserve"> </w:t>
      </w:r>
      <w:proofErr w:type="gramStart"/>
      <w:r w:rsidRPr="00212BD0">
        <w:rPr>
          <w:rFonts w:ascii="Consolas" w:hAnsi="Consolas"/>
          <w:sz w:val="20"/>
          <w:szCs w:val="20"/>
          <w:lang w:val="en-US"/>
        </w:rPr>
        <w:t>{ /</w:t>
      </w:r>
      <w:proofErr w:type="gramEnd"/>
      <w:r w:rsidRPr="00212BD0">
        <w:rPr>
          <w:rFonts w:ascii="Consolas" w:hAnsi="Consolas"/>
          <w:sz w:val="20"/>
          <w:szCs w:val="20"/>
          <w:lang w:val="en-US"/>
        </w:rPr>
        <w:t xml:space="preserve">/ or </w:t>
      </w:r>
      <w:proofErr w:type="spellStart"/>
      <w:r w:rsidRPr="00212BD0">
        <w:rPr>
          <w:rFonts w:ascii="Consolas" w:hAnsi="Consolas"/>
          <w:sz w:val="20"/>
          <w:szCs w:val="20"/>
          <w:lang w:val="en-US"/>
        </w:rPr>
        <w:t>ErrorCallback.SUPPRESS</w:t>
      </w:r>
      <w:proofErr w:type="spellEnd"/>
    </w:p>
    <w:p w14:paraId="453984A2"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runOnUiThread</w:t>
      </w:r>
      <w:proofErr w:type="spellEnd"/>
      <w:r w:rsidRPr="00212BD0">
        <w:rPr>
          <w:rFonts w:ascii="Consolas" w:hAnsi="Consolas"/>
          <w:sz w:val="20"/>
          <w:szCs w:val="20"/>
          <w:lang w:val="en-US"/>
        </w:rPr>
        <w:t xml:space="preserve"> {</w:t>
      </w:r>
    </w:p>
    <w:p w14:paraId="4AA20CE6" w14:textId="77777777" w:rsidR="002C5240" w:rsidRPr="00212BD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12BD0">
        <w:rPr>
          <w:rFonts w:ascii="Consolas" w:hAnsi="Consolas"/>
          <w:sz w:val="20"/>
          <w:szCs w:val="20"/>
          <w:lang w:val="en-US"/>
        </w:rPr>
        <w:t>Toast.makeText</w:t>
      </w:r>
      <w:proofErr w:type="spellEnd"/>
      <w:r w:rsidRPr="00212BD0">
        <w:rPr>
          <w:rFonts w:ascii="Consolas" w:hAnsi="Consolas"/>
          <w:sz w:val="20"/>
          <w:szCs w:val="20"/>
          <w:lang w:val="en-US"/>
        </w:rPr>
        <w:t>(this, "Camera initialization error: ${</w:t>
      </w:r>
      <w:proofErr w:type="spellStart"/>
      <w:proofErr w:type="gramStart"/>
      <w:r w:rsidRPr="00212BD0">
        <w:rPr>
          <w:rFonts w:ascii="Consolas" w:hAnsi="Consolas"/>
          <w:sz w:val="20"/>
          <w:szCs w:val="20"/>
          <w:lang w:val="en-US"/>
        </w:rPr>
        <w:t>it.message</w:t>
      </w:r>
      <w:proofErr w:type="spellEnd"/>
      <w:proofErr w:type="gramEnd"/>
      <w:r w:rsidRPr="00212BD0">
        <w:rPr>
          <w:rFonts w:ascii="Consolas" w:hAnsi="Consolas"/>
          <w:sz w:val="20"/>
          <w:szCs w:val="20"/>
          <w:lang w:val="en-US"/>
        </w:rPr>
        <w:t>}",</w:t>
      </w:r>
    </w:p>
    <w:p w14:paraId="45D5A96C" w14:textId="77777777" w:rsidR="002C5240" w:rsidRPr="002C5240" w:rsidRDefault="002C5240" w:rsidP="002C5240">
      <w:pPr>
        <w:pStyle w:val="aa"/>
        <w:rPr>
          <w:rFonts w:ascii="Consolas" w:hAnsi="Consolas"/>
          <w:sz w:val="20"/>
          <w:szCs w:val="20"/>
          <w:lang w:val="en-US"/>
        </w:rPr>
      </w:pPr>
      <w:r w:rsidRPr="00212BD0">
        <w:rPr>
          <w:rFonts w:ascii="Consolas" w:hAnsi="Consolas"/>
          <w:sz w:val="20"/>
          <w:szCs w:val="20"/>
          <w:lang w:val="en-US"/>
        </w:rPr>
        <w:t xml:space="preserve">                    </w:t>
      </w:r>
      <w:proofErr w:type="spellStart"/>
      <w:r w:rsidRPr="002C5240">
        <w:rPr>
          <w:rFonts w:ascii="Consolas" w:hAnsi="Consolas"/>
          <w:sz w:val="20"/>
          <w:szCs w:val="20"/>
          <w:lang w:val="en-US"/>
        </w:rPr>
        <w:t>Toast.LENGTH_LONG</w:t>
      </w:r>
      <w:proofErr w:type="spellEnd"/>
      <w:proofErr w:type="gramStart"/>
      <w:r w:rsidRPr="002C5240">
        <w:rPr>
          <w:rFonts w:ascii="Consolas" w:hAnsi="Consolas"/>
          <w:sz w:val="20"/>
          <w:szCs w:val="20"/>
          <w:lang w:val="en-US"/>
        </w:rPr>
        <w:t>).show</w:t>
      </w:r>
      <w:proofErr w:type="gramEnd"/>
      <w:r w:rsidRPr="002C5240">
        <w:rPr>
          <w:rFonts w:ascii="Consolas" w:hAnsi="Consolas"/>
          <w:sz w:val="20"/>
          <w:szCs w:val="20"/>
          <w:lang w:val="en-US"/>
        </w:rPr>
        <w:t>()</w:t>
      </w:r>
    </w:p>
    <w:p w14:paraId="30D17438" w14:textId="77777777" w:rsidR="002C5240" w:rsidRPr="002C5240" w:rsidRDefault="002C5240" w:rsidP="002C5240">
      <w:pPr>
        <w:pStyle w:val="aa"/>
        <w:rPr>
          <w:rFonts w:ascii="Consolas" w:hAnsi="Consolas"/>
          <w:sz w:val="20"/>
          <w:szCs w:val="20"/>
          <w:lang w:val="en-US"/>
        </w:rPr>
      </w:pPr>
      <w:r w:rsidRPr="002C5240">
        <w:rPr>
          <w:rFonts w:ascii="Consolas" w:hAnsi="Consolas"/>
          <w:sz w:val="20"/>
          <w:szCs w:val="20"/>
          <w:lang w:val="en-US"/>
        </w:rPr>
        <w:t xml:space="preserve">            }</w:t>
      </w:r>
    </w:p>
    <w:p w14:paraId="6E6455F8" w14:textId="77777777" w:rsidR="002C5240" w:rsidRPr="002C5240" w:rsidRDefault="002C5240" w:rsidP="002C5240">
      <w:pPr>
        <w:pStyle w:val="aa"/>
        <w:rPr>
          <w:rFonts w:ascii="Consolas" w:hAnsi="Consolas"/>
          <w:sz w:val="20"/>
          <w:szCs w:val="20"/>
          <w:lang w:val="en-US"/>
        </w:rPr>
      </w:pPr>
      <w:r w:rsidRPr="002C5240">
        <w:rPr>
          <w:rFonts w:ascii="Consolas" w:hAnsi="Consolas"/>
          <w:sz w:val="20"/>
          <w:szCs w:val="20"/>
          <w:lang w:val="en-US"/>
        </w:rPr>
        <w:t xml:space="preserve">        }</w:t>
      </w:r>
    </w:p>
    <w:p w14:paraId="0E74A8C7" w14:textId="77777777" w:rsidR="002C5240" w:rsidRPr="002C5240" w:rsidRDefault="002C5240" w:rsidP="00733C51">
      <w:pPr>
        <w:pStyle w:val="aa"/>
        <w:rPr>
          <w:lang w:val="en-US"/>
        </w:rPr>
      </w:pPr>
    </w:p>
    <w:p w14:paraId="340FCC16" w14:textId="7298A9CC" w:rsidR="00000CC3" w:rsidRPr="002C5240" w:rsidRDefault="00000CC3" w:rsidP="00CE4386">
      <w:pPr>
        <w:pStyle w:val="23"/>
        <w:rPr>
          <w:lang w:val="en-US"/>
        </w:rPr>
      </w:pPr>
      <w:bookmarkStart w:id="40" w:name="_Toc136455386"/>
      <w:r w:rsidRPr="002C5240">
        <w:rPr>
          <w:lang w:val="en-US"/>
        </w:rPr>
        <w:t>3.</w:t>
      </w:r>
      <w:r w:rsidR="002C5240" w:rsidRPr="002C5240">
        <w:rPr>
          <w:lang w:val="en-US"/>
        </w:rPr>
        <w:t>5</w:t>
      </w:r>
      <w:r w:rsidRPr="002C5240">
        <w:rPr>
          <w:lang w:val="en-US"/>
        </w:rPr>
        <w:t xml:space="preserve"> </w:t>
      </w:r>
      <w:r w:rsidRPr="00687C7F">
        <w:t>Реализация</w:t>
      </w:r>
      <w:r w:rsidRPr="002C5240">
        <w:rPr>
          <w:lang w:val="en-US"/>
        </w:rPr>
        <w:t xml:space="preserve"> </w:t>
      </w:r>
      <w:r w:rsidRPr="00687C7F">
        <w:t>функции</w:t>
      </w:r>
      <w:r w:rsidRPr="002C5240">
        <w:rPr>
          <w:lang w:val="en-US"/>
        </w:rPr>
        <w:t xml:space="preserve"> «</w:t>
      </w:r>
      <w:r w:rsidRPr="00687C7F">
        <w:t>Сохранить</w:t>
      </w:r>
      <w:r w:rsidRPr="002C5240">
        <w:rPr>
          <w:lang w:val="en-US"/>
        </w:rPr>
        <w:t xml:space="preserve"> QR-</w:t>
      </w:r>
      <w:r w:rsidRPr="00687C7F">
        <w:t>код</w:t>
      </w:r>
      <w:r w:rsidRPr="002C5240">
        <w:rPr>
          <w:lang w:val="en-US"/>
        </w:rPr>
        <w:t xml:space="preserve"> </w:t>
      </w:r>
      <w:r w:rsidRPr="00687C7F">
        <w:t>в</w:t>
      </w:r>
      <w:r w:rsidRPr="002C5240">
        <w:rPr>
          <w:lang w:val="en-US"/>
        </w:rPr>
        <w:t xml:space="preserve"> pdf-</w:t>
      </w:r>
      <w:r w:rsidRPr="00687C7F">
        <w:t>файл</w:t>
      </w:r>
      <w:r w:rsidRPr="002C5240">
        <w:rPr>
          <w:lang w:val="en-US"/>
        </w:rPr>
        <w:t>»</w:t>
      </w:r>
      <w:bookmarkEnd w:id="40"/>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drawing>
          <wp:inline distT="0" distB="0" distL="0" distR="0" wp14:anchorId="1B50B5CE" wp14:editId="42894A47">
            <wp:extent cx="1745084" cy="3781927"/>
            <wp:effectExtent l="19050" t="19050" r="26670"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8324" cy="3875636"/>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1" w:name="_Toc136455387"/>
      <w:r w:rsidRPr="00687C7F">
        <w:lastRenderedPageBreak/>
        <w:t>3.</w:t>
      </w:r>
      <w:r w:rsidR="002C5240">
        <w:t>6</w:t>
      </w:r>
      <w:r w:rsidR="006D19F6" w:rsidRPr="00687C7F">
        <w:t xml:space="preserve"> Реализация функции «Отправить </w:t>
      </w:r>
      <w:proofErr w:type="spellStart"/>
      <w:r w:rsidR="006D19F6" w:rsidRPr="00687C7F">
        <w:t>pdf</w:t>
      </w:r>
      <w:proofErr w:type="spellEnd"/>
      <w:r w:rsidR="006D19F6" w:rsidRPr="00687C7F">
        <w:t>-файл в мессенджер»</w:t>
      </w:r>
      <w:bookmarkEnd w:id="41"/>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2" w:name="_Toc136455388"/>
      <w:r w:rsidRPr="00687C7F">
        <w:t>3.</w:t>
      </w:r>
      <w:r w:rsidR="002C5240">
        <w:t>7</w:t>
      </w:r>
      <w:r w:rsidR="007B7AC0" w:rsidRPr="00687C7F">
        <w:t xml:space="preserve"> </w:t>
      </w:r>
      <w:r w:rsidR="006665E0" w:rsidRPr="00687C7F">
        <w:t>Реализация функции «Добавить мероприятие в календарь смартфона»</w:t>
      </w:r>
      <w:bookmarkEnd w:id="42"/>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11D8DB3B">
            <wp:extent cx="1502528" cy="3256262"/>
            <wp:effectExtent l="19050" t="19050" r="21590" b="209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519" cy="3303921"/>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3" w:name="_Toc136455389"/>
      <w:r w:rsidRPr="00687C7F">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3"/>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4" w:name="_Toc136455390"/>
      <w:r w:rsidRPr="00687C7F">
        <w:t>3.</w:t>
      </w:r>
      <w:r w:rsidR="002C5240">
        <w:t>9</w:t>
      </w:r>
      <w:r w:rsidR="004E44EC" w:rsidRPr="00687C7F">
        <w:t xml:space="preserve"> Реализация функции смены языка приложения</w:t>
      </w:r>
      <w:bookmarkEnd w:id="44"/>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74AF5573" w:rsidR="002F7C1B" w:rsidRPr="00687C7F"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5A1D36F3" w14:textId="16843D7C" w:rsidR="00603DAC" w:rsidRPr="00687C7F" w:rsidRDefault="00A14DA3" w:rsidP="00CE4386">
      <w:pPr>
        <w:pStyle w:val="23"/>
      </w:pPr>
      <w:bookmarkStart w:id="45" w:name="_Toc136455391"/>
      <w:r w:rsidRPr="00687C7F">
        <w:lastRenderedPageBreak/>
        <w:t>3.</w:t>
      </w:r>
      <w:r w:rsidR="002C5240">
        <w:t>10</w:t>
      </w:r>
      <w:r w:rsidR="00372595" w:rsidRPr="00687C7F">
        <w:t xml:space="preserve"> </w:t>
      </w:r>
      <w:r w:rsidR="00BA597D" w:rsidRPr="00687C7F">
        <w:t>Реализация функции смены графической темы приложения</w:t>
      </w:r>
      <w:bookmarkEnd w:id="45"/>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6"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6"/>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t>3</w:t>
      </w:r>
      <w:r w:rsidR="00345CC1" w:rsidRPr="00687C7F">
        <w:t>).</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7" w:name="_Toc136455393"/>
      <w:r w:rsidRPr="00687C7F">
        <w:lastRenderedPageBreak/>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7"/>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8" w:name="_Toc136455394"/>
      <w:r w:rsidRPr="00687C7F">
        <w:t>3.</w:t>
      </w:r>
      <w:r w:rsidR="006D19D0" w:rsidRPr="00687C7F">
        <w:t>13 Реализация функции «Просмотреть список зарегистрированных участников»</w:t>
      </w:r>
      <w:bookmarkEnd w:id="48"/>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9" w:name="_Toc136455395"/>
      <w:r w:rsidRPr="00687C7F">
        <w:lastRenderedPageBreak/>
        <w:t>4 Тестирование системы</w:t>
      </w:r>
      <w:bookmarkEnd w:id="49"/>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50" w:name="_Toc136455396"/>
      <w:r w:rsidRPr="00687C7F">
        <w:lastRenderedPageBreak/>
        <w:t>5 Экономическое обоснование</w:t>
      </w:r>
      <w:bookmarkEnd w:id="50"/>
    </w:p>
    <w:p w14:paraId="31B7CC56" w14:textId="194E8A20" w:rsidR="00685574" w:rsidRPr="00687C7F" w:rsidRDefault="0021651B" w:rsidP="0021651B">
      <w:pPr>
        <w:pStyle w:val="23"/>
        <w:spacing w:before="0"/>
      </w:pPr>
      <w:bookmarkStart w:id="51"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1"/>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85574">
            <w:pPr>
              <w:pStyle w:val="aa"/>
              <w:ind w:firstLine="0"/>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85574">
            <w:pPr>
              <w:pStyle w:val="aa"/>
              <w:ind w:firstLine="0"/>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85574">
            <w:pPr>
              <w:pStyle w:val="aa"/>
              <w:ind w:firstLine="0"/>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85574">
            <w:pPr>
              <w:pStyle w:val="aa"/>
              <w:ind w:firstLine="0"/>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85574">
            <w:pPr>
              <w:pStyle w:val="aa"/>
              <w:ind w:firstLine="0"/>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687C7F" w:rsidRDefault="00685574" w:rsidP="00685574">
            <w:pPr>
              <w:pStyle w:val="aa"/>
              <w:ind w:firstLine="0"/>
            </w:pPr>
            <w:r w:rsidRPr="00687C7F">
              <w:t>Итого</w:t>
            </w:r>
          </w:p>
        </w:tc>
        <w:tc>
          <w:tcPr>
            <w:tcW w:w="2833" w:type="dxa"/>
          </w:tcPr>
          <w:p w14:paraId="058C808E" w14:textId="3DC48471" w:rsidR="00685574" w:rsidRPr="00687C7F" w:rsidRDefault="003E5CF7" w:rsidP="00685574">
            <w:pPr>
              <w:pStyle w:val="aa"/>
              <w:ind w:firstLine="0"/>
              <w:jc w:val="center"/>
            </w:pPr>
            <w:r w:rsidRPr="00687C7F">
              <w:t>36</w:t>
            </w:r>
          </w:p>
        </w:tc>
        <w:tc>
          <w:tcPr>
            <w:tcW w:w="3115" w:type="dxa"/>
          </w:tcPr>
          <w:p w14:paraId="7A2C7C2F" w14:textId="77777777" w:rsidR="00685574" w:rsidRPr="00687C7F" w:rsidRDefault="00685574" w:rsidP="00685574">
            <w:pPr>
              <w:pStyle w:val="aa"/>
              <w:ind w:firstLine="0"/>
              <w:jc w:val="center"/>
            </w:pPr>
            <w:r w:rsidRPr="00687C7F">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2" w:name="_Toc136455398"/>
      <w:r w:rsidRPr="00687C7F">
        <w:t>5.2 Расчет затрат по экономическим элементам</w:t>
      </w:r>
      <w:bookmarkEnd w:id="52"/>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751CA52E"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равна</w:t>
      </w:r>
      <w:r w:rsidR="00D67CE9" w:rsidRPr="00687C7F">
        <w:t xml:space="preserve"> (</w:t>
      </w:r>
      <w:r w:rsidR="00567062" w:rsidRPr="00687C7F">
        <w:t>формула</w:t>
      </w:r>
      <w:r w:rsidR="00523745" w:rsidRPr="00687C7F">
        <w:t xml:space="preserve"> </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F70BF8">
        <w:tc>
          <w:tcPr>
            <w:tcW w:w="8642" w:type="dxa"/>
          </w:tcPr>
          <w:p w14:paraId="4E43214A" w14:textId="5C8E7F0D" w:rsidR="00ED0A04" w:rsidRPr="00687C7F" w:rsidRDefault="00AE2249"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687C7F" w:rsidRDefault="00ED0A04" w:rsidP="00167F1F">
            <w:pPr>
              <w:pStyle w:val="aa"/>
              <w:ind w:firstLine="0"/>
              <w:jc w:val="right"/>
            </w:pPr>
            <w:r w:rsidRPr="00687C7F">
              <w:t>(1)</w:t>
            </w:r>
          </w:p>
        </w:tc>
      </w:tr>
    </w:tbl>
    <w:p w14:paraId="2DD7EAAC" w14:textId="77777777" w:rsidR="00685574" w:rsidRPr="00687C7F" w:rsidRDefault="00685574" w:rsidP="00ED0A04">
      <w:pPr>
        <w:pStyle w:val="aa"/>
      </w:pPr>
    </w:p>
    <w:p w14:paraId="4F52839A" w14:textId="2FDFF270"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567062" w:rsidRPr="00687C7F">
        <w:t>формула</w:t>
      </w:r>
      <w:r w:rsidR="00567062" w:rsidRPr="00687C7F">
        <w:rPr>
          <w:rFonts w:eastAsiaTheme="minorEastAsia"/>
        </w:rPr>
        <w:t xml:space="preserve">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F70BF8">
        <w:tc>
          <w:tcPr>
            <w:tcW w:w="8642" w:type="dxa"/>
          </w:tcPr>
          <w:p w14:paraId="4ADEE2CF" w14:textId="38FA9DE3" w:rsidR="00601090" w:rsidRPr="00687C7F" w:rsidRDefault="00AE2249"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Pr="00687C7F" w:rsidRDefault="00601090" w:rsidP="00167F1F">
            <w:pPr>
              <w:pStyle w:val="aa"/>
              <w:ind w:firstLine="0"/>
              <w:jc w:val="right"/>
            </w:pPr>
            <w:r w:rsidRPr="00687C7F">
              <w:t>(2)</w:t>
            </w:r>
          </w:p>
        </w:tc>
      </w:tr>
    </w:tbl>
    <w:p w14:paraId="3DB4AFDF" w14:textId="3DC4A31F" w:rsidR="00685574" w:rsidRPr="00687C7F" w:rsidRDefault="00685574" w:rsidP="00601090">
      <w:pPr>
        <w:pStyle w:val="aa"/>
      </w:pPr>
    </w:p>
    <w:p w14:paraId="40614C2C" w14:textId="1CA02C3B"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3</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F70BF8">
        <w:tc>
          <w:tcPr>
            <w:tcW w:w="8642" w:type="dxa"/>
          </w:tcPr>
          <w:p w14:paraId="12083CA5" w14:textId="22E71D1B" w:rsidR="00167F1F" w:rsidRPr="00687C7F" w:rsidRDefault="00AE2249"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Pr="00687C7F" w:rsidRDefault="00167F1F" w:rsidP="00167F1F">
            <w:pPr>
              <w:pStyle w:val="aa"/>
              <w:ind w:firstLine="0"/>
              <w:jc w:val="right"/>
            </w:pPr>
            <w:r w:rsidRPr="00687C7F">
              <w:t>(3)</w:t>
            </w:r>
          </w:p>
        </w:tc>
      </w:tr>
    </w:tbl>
    <w:p w14:paraId="68AB9305" w14:textId="1F02CB5D" w:rsidR="00685574" w:rsidRPr="00687C7F" w:rsidRDefault="00685574" w:rsidP="00167F1F">
      <w:pPr>
        <w:pStyle w:val="aa"/>
      </w:pPr>
    </w:p>
    <w:p w14:paraId="010EB963" w14:textId="419ED303" w:rsidR="00685574" w:rsidRPr="00687C7F" w:rsidRDefault="00685574" w:rsidP="00573E02">
      <w:pPr>
        <w:pStyle w:val="aa"/>
      </w:pPr>
      <w:r w:rsidRPr="00687C7F">
        <w:t xml:space="preserve">Используя формулу </w:t>
      </w:r>
      <w:r w:rsidR="00DF5B5C" w:rsidRPr="00687C7F">
        <w:t>3</w:t>
      </w:r>
      <w:r w:rsidRPr="00687C7F">
        <w:t>, получаем</w:t>
      </w:r>
      <w:r w:rsidR="00567062" w:rsidRPr="00687C7F">
        <w:t xml:space="preserve"> (формула 4)</w:t>
      </w:r>
      <w:r w:rsidRPr="00687C7F">
        <w:t>:</w:t>
      </w:r>
    </w:p>
    <w:p w14:paraId="2CEACE2D" w14:textId="77777777" w:rsidR="00685574" w:rsidRPr="00687C7F" w:rsidRDefault="00685574" w:rsidP="00573E02">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rsidRPr="00687C7F" w14:paraId="496C453E" w14:textId="77777777" w:rsidTr="00F70BF8">
        <w:tc>
          <w:tcPr>
            <w:tcW w:w="8642" w:type="dxa"/>
          </w:tcPr>
          <w:p w14:paraId="462A8FBD" w14:textId="46AE6017" w:rsidR="00573E02" w:rsidRPr="00687C7F" w:rsidRDefault="00AE2249" w:rsidP="00573E02">
            <w:pPr>
              <w:ind w:left="720"/>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687C7F" w:rsidRDefault="00573E02" w:rsidP="00573E02">
            <w:pPr>
              <w:pStyle w:val="aa"/>
              <w:ind w:firstLine="0"/>
              <w:jc w:val="right"/>
            </w:pPr>
            <w:r w:rsidRPr="00687C7F">
              <w:t>(4)</w:t>
            </w:r>
          </w:p>
        </w:tc>
      </w:tr>
    </w:tbl>
    <w:p w14:paraId="29CF6924" w14:textId="77777777" w:rsidR="00685574" w:rsidRPr="00687C7F" w:rsidRDefault="00685574" w:rsidP="00573E02">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 xml:space="preserve">Сметная стоимость, </w:t>
            </w:r>
            <w:proofErr w:type="spellStart"/>
            <w:r w:rsidRPr="00687C7F">
              <w:rPr>
                <w:rFonts w:ascii="Times New Roman" w:hAnsi="Times New Roman" w:cs="Times New Roman"/>
                <w:b/>
                <w:sz w:val="28"/>
                <w:szCs w:val="28"/>
              </w:rPr>
              <w:t>руб</w:t>
            </w:r>
            <w:proofErr w:type="spellEnd"/>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proofErr w:type="spellStart"/>
            <w:r w:rsidR="00685574" w:rsidRPr="00687C7F">
              <w:rPr>
                <w:rFonts w:ascii="Times New Roman" w:hAnsi="Times New Roman" w:cs="Times New Roman"/>
                <w:sz w:val="28"/>
                <w:szCs w:val="28"/>
              </w:rPr>
              <w:t>руб</w:t>
            </w:r>
            <w:proofErr w:type="spellEnd"/>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0C176057"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41,4072</w:t>
            </w:r>
            <w:r w:rsidR="00685574" w:rsidRPr="00687C7F">
              <w:rPr>
                <w:rFonts w:ascii="Times New Roman" w:hAnsi="Times New Roman" w:cs="Times New Roman"/>
                <w:sz w:val="28"/>
                <w:szCs w:val="28"/>
              </w:rPr>
              <w:t xml:space="preserve"> </w:t>
            </w:r>
            <w:proofErr w:type="spellStart"/>
            <w:r w:rsidR="00685574" w:rsidRPr="00687C7F">
              <w:rPr>
                <w:rFonts w:ascii="Times New Roman" w:hAnsi="Times New Roman" w:cs="Times New Roman"/>
                <w:sz w:val="28"/>
                <w:szCs w:val="28"/>
              </w:rPr>
              <w:t>руб</w:t>
            </w:r>
            <w:proofErr w:type="spellEnd"/>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6722C3D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1031,4072</w:t>
            </w:r>
            <w:r w:rsidR="00685574" w:rsidRPr="00687C7F">
              <w:rPr>
                <w:rFonts w:ascii="Times New Roman" w:hAnsi="Times New Roman" w:cs="Times New Roman"/>
                <w:b/>
                <w:sz w:val="28"/>
                <w:szCs w:val="28"/>
              </w:rPr>
              <w:t xml:space="preserve"> </w:t>
            </w:r>
            <w:proofErr w:type="spellStart"/>
            <w:r w:rsidR="00685574" w:rsidRPr="00687C7F">
              <w:rPr>
                <w:rFonts w:ascii="Times New Roman" w:hAnsi="Times New Roman" w:cs="Times New Roman"/>
                <w:b/>
                <w:sz w:val="28"/>
                <w:szCs w:val="28"/>
              </w:rPr>
              <w:t>руб</w:t>
            </w:r>
            <w:proofErr w:type="spellEnd"/>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3" w:name="_Toc136455399"/>
      <w:r w:rsidRPr="00687C7F">
        <w:t xml:space="preserve">5.3 </w:t>
      </w:r>
      <w:r w:rsidR="00685574" w:rsidRPr="00687C7F">
        <w:t>Расчет экономической выгоды по времени</w:t>
      </w:r>
      <w:bookmarkEnd w:id="53"/>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46EBBE55"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687C7F">
        <w:t xml:space="preserve">Данный процесс занимает в среднем до </w:t>
      </w:r>
      <w:r w:rsidR="00C444B5" w:rsidRPr="00687C7F">
        <w:t>5</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0F9FA4AE" w:rsidR="003D6BF5" w:rsidRPr="00687C7F" w:rsidRDefault="003D6BF5" w:rsidP="009356E1">
      <w:pPr>
        <w:pStyle w:val="aa"/>
      </w:pPr>
      <w:r w:rsidRPr="00687C7F">
        <w:lastRenderedPageBreak/>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p>
    <w:p w14:paraId="153ACD20" w14:textId="595116FF" w:rsidR="00685574" w:rsidRPr="00687C7F" w:rsidRDefault="008A14BF" w:rsidP="008A3BAF">
      <w:pPr>
        <w:pStyle w:val="aa"/>
      </w:pPr>
      <w:r w:rsidRPr="00687C7F">
        <w:t>В</w:t>
      </w:r>
      <w:r w:rsidR="00685574" w:rsidRPr="00687C7F">
        <w:t xml:space="preserve">ремя, затрачиваемое одним </w:t>
      </w:r>
      <w:r w:rsidR="008A3BAF" w:rsidRPr="00687C7F">
        <w:t>ответственным за мероприятие</w:t>
      </w:r>
      <w:r w:rsidR="00685574" w:rsidRPr="00687C7F">
        <w:t xml:space="preserve"> для </w:t>
      </w:r>
      <w:r w:rsidR="008A3BAF" w:rsidRPr="00687C7F">
        <w:t>подтверждения участников мероприятия</w:t>
      </w:r>
      <w:r w:rsidR="00685574" w:rsidRPr="00687C7F">
        <w:t xml:space="preserve"> (</w:t>
      </w:r>
      <w:r w:rsidR="00BC4E5A" w:rsidRPr="00687C7F">
        <w:t xml:space="preserve">формула </w:t>
      </w:r>
      <w:r w:rsidR="00B70E29" w:rsidRPr="00687C7F">
        <w:t>5</w:t>
      </w:r>
      <w:r w:rsidR="00685574" w:rsidRPr="00687C7F">
        <w:t>):</w:t>
      </w:r>
    </w:p>
    <w:p w14:paraId="0BDC0DFC" w14:textId="77777777" w:rsidR="00685574" w:rsidRPr="00687C7F"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rsidRPr="00687C7F" w14:paraId="1E6A47E2" w14:textId="77777777" w:rsidTr="00072D44">
        <w:tc>
          <w:tcPr>
            <w:tcW w:w="8641" w:type="dxa"/>
          </w:tcPr>
          <w:p w14:paraId="2C89E455" w14:textId="645C2766" w:rsidR="00A82054" w:rsidRPr="00687C7F" w:rsidRDefault="00AE2249"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Pr="00687C7F" w:rsidRDefault="00A82054" w:rsidP="00A82054">
            <w:pPr>
              <w:pStyle w:val="aa"/>
              <w:ind w:firstLine="0"/>
              <w:jc w:val="right"/>
            </w:pPr>
            <w:r w:rsidRPr="00687C7F">
              <w:t>(5)</w:t>
            </w:r>
          </w:p>
        </w:tc>
      </w:tr>
    </w:tbl>
    <w:p w14:paraId="716C535C" w14:textId="32783110" w:rsidR="00685574" w:rsidRPr="00687C7F" w:rsidRDefault="00685574" w:rsidP="00A82054">
      <w:pPr>
        <w:pStyle w:val="aa"/>
      </w:pPr>
    </w:p>
    <w:p w14:paraId="47FEF364" w14:textId="7F0A056E" w:rsidR="00240750" w:rsidRPr="00687C7F" w:rsidRDefault="00240750" w:rsidP="00A82054">
      <w:pPr>
        <w:pStyle w:val="aa"/>
      </w:pPr>
      <w:r w:rsidRPr="00687C7F">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w:t>
      </w:r>
      <w:r w:rsidR="00BC4E5A" w:rsidRPr="00687C7F">
        <w:t xml:space="preserve">формула </w:t>
      </w:r>
      <w:r w:rsidRPr="00687C7F">
        <w:t>6)</w:t>
      </w:r>
      <w:r w:rsidR="00C444B5" w:rsidRPr="00687C7F">
        <w:t>:</w:t>
      </w:r>
    </w:p>
    <w:p w14:paraId="148EBAF3" w14:textId="45FBE386" w:rsidR="00685574" w:rsidRPr="00687C7F"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rsidRPr="00687C7F" w14:paraId="576DC8BF" w14:textId="77777777" w:rsidTr="00072D44">
        <w:tc>
          <w:tcPr>
            <w:tcW w:w="8641" w:type="dxa"/>
          </w:tcPr>
          <w:p w14:paraId="1DA8296F" w14:textId="10025D01" w:rsidR="00C444B5" w:rsidRPr="00687C7F"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Pr="00687C7F" w:rsidRDefault="00C444B5" w:rsidP="00F92DB3">
            <w:pPr>
              <w:pStyle w:val="aa"/>
              <w:ind w:firstLine="0"/>
              <w:jc w:val="right"/>
            </w:pPr>
            <w:r w:rsidRPr="00687C7F">
              <w:t>(6)</w:t>
            </w:r>
          </w:p>
        </w:tc>
      </w:tr>
    </w:tbl>
    <w:p w14:paraId="6B54575B" w14:textId="7E1225BA" w:rsidR="00C444B5" w:rsidRPr="00687C7F" w:rsidRDefault="00C444B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2E9CEAAC" w:rsidR="00FC7083" w:rsidRPr="00687C7F" w:rsidRDefault="00FC7083" w:rsidP="00C444B5">
      <w:pPr>
        <w:pStyle w:val="aa"/>
      </w:pPr>
      <w:r w:rsidRPr="00687C7F">
        <w:t>В таком случае время, затрачиваемое тремя ответственными на подтверждение 30 студентов равно (</w:t>
      </w:r>
      <w:r w:rsidR="00BC4E5A" w:rsidRPr="00687C7F">
        <w:t xml:space="preserve">формула </w:t>
      </w:r>
      <w:r w:rsidRPr="00687C7F">
        <w:t>7):</w:t>
      </w:r>
    </w:p>
    <w:p w14:paraId="16FA960C" w14:textId="77777777" w:rsidR="00083FD8" w:rsidRPr="00687C7F"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rsidRPr="00687C7F" w14:paraId="2F102F05" w14:textId="77777777" w:rsidTr="00462AD4">
        <w:tc>
          <w:tcPr>
            <w:tcW w:w="8641" w:type="dxa"/>
          </w:tcPr>
          <w:p w14:paraId="40D01A3F" w14:textId="222986C9" w:rsidR="00E81850" w:rsidRPr="00687C7F"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Pr="00687C7F" w:rsidRDefault="00E81850" w:rsidP="00F92DB3">
            <w:pPr>
              <w:pStyle w:val="aa"/>
              <w:ind w:firstLine="0"/>
              <w:jc w:val="right"/>
            </w:pPr>
            <w:r w:rsidRPr="00687C7F">
              <w:t>(7)</w:t>
            </w:r>
          </w:p>
        </w:tc>
      </w:tr>
    </w:tbl>
    <w:p w14:paraId="77959709" w14:textId="77777777" w:rsidR="00E81850" w:rsidRPr="00687C7F" w:rsidRDefault="00E81850" w:rsidP="00C444B5">
      <w:pPr>
        <w:pStyle w:val="aa"/>
      </w:pPr>
    </w:p>
    <w:p w14:paraId="755D1CC3" w14:textId="078C2DAC" w:rsidR="00685574" w:rsidRPr="00687C7F" w:rsidRDefault="00685574" w:rsidP="004C3AA1">
      <w:pPr>
        <w:pStyle w:val="aa"/>
      </w:pPr>
      <w:r w:rsidRPr="00687C7F">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rsidRPr="00687C7F">
        <w:t xml:space="preserve">) от внедрения </w:t>
      </w:r>
      <w:r w:rsidR="004C3AA1" w:rsidRPr="00687C7F">
        <w:t>приложения равна (</w:t>
      </w:r>
      <w:r w:rsidR="00BC4E5A" w:rsidRPr="00687C7F">
        <w:t xml:space="preserve">формула </w:t>
      </w:r>
      <w:r w:rsidR="004C3AA1" w:rsidRPr="00687C7F">
        <w:t>8)</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462AD4">
        <w:tc>
          <w:tcPr>
            <w:tcW w:w="8641" w:type="dxa"/>
          </w:tcPr>
          <w:p w14:paraId="4211B76B" w14:textId="3939A9CD" w:rsidR="002921FA" w:rsidRPr="00687C7F" w:rsidRDefault="00AE2249"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Pr="00687C7F" w:rsidRDefault="002921FA" w:rsidP="00F92DB3">
            <w:pPr>
              <w:pStyle w:val="aa"/>
              <w:ind w:firstLine="0"/>
              <w:jc w:val="right"/>
            </w:pPr>
            <w:r w:rsidRPr="00687C7F">
              <w:t>(8)</w:t>
            </w:r>
          </w:p>
        </w:tc>
      </w:tr>
    </w:tbl>
    <w:p w14:paraId="10256C9D" w14:textId="77777777" w:rsidR="00685574" w:rsidRPr="00687C7F" w:rsidRDefault="00685574" w:rsidP="002921FA">
      <w:pPr>
        <w:pStyle w:val="aa"/>
      </w:pP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4" w:name="_Toc136455400"/>
      <w:r w:rsidRPr="00687C7F">
        <w:lastRenderedPageBreak/>
        <w:t>6 Безопасность жизнедеятельности</w:t>
      </w:r>
      <w:bookmarkEnd w:id="54"/>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687C7F">
        <w:t>ИрНИТУ</w:t>
      </w:r>
      <w:proofErr w:type="spellEnd"/>
      <w:r w:rsidRPr="00687C7F">
        <w:t>.</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5" w:name="_Toc136455401"/>
      <w:r w:rsidRPr="00687C7F">
        <w:t>6.1 Краткая характеристика рабочего помещения</w:t>
      </w:r>
      <w:bookmarkEnd w:id="55"/>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6" w:name="_Toc136455402"/>
      <w:r w:rsidRPr="00687C7F">
        <w:t>6.2 Характеристика опасных и вредных производственных факторов</w:t>
      </w:r>
      <w:bookmarkEnd w:id="56"/>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566981AF" w14:textId="77777777" w:rsidR="00256581" w:rsidRPr="00687C7F" w:rsidRDefault="00256581" w:rsidP="00256581">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054D1" w:rsidRPr="00687C7F" w14:paraId="100B23AF" w14:textId="77777777" w:rsidTr="00946F3C">
        <w:tc>
          <w:tcPr>
            <w:tcW w:w="3640" w:type="dxa"/>
            <w:vAlign w:val="center"/>
          </w:tcPr>
          <w:p w14:paraId="3B227A77" w14:textId="6720AEF4" w:rsidR="001054D1" w:rsidRPr="00687C7F" w:rsidRDefault="001054D1" w:rsidP="001054D1">
            <w:pPr>
              <w:pStyle w:val="aa"/>
              <w:ind w:firstLine="0"/>
              <w:jc w:val="center"/>
              <w:rPr>
                <w:rFonts w:cs="Times New Roman"/>
              </w:rPr>
            </w:pPr>
            <w:r w:rsidRPr="00687C7F">
              <w:rPr>
                <w:rFonts w:eastAsia="Times New Roman" w:cs="Times New Roman"/>
                <w:b/>
                <w:bCs/>
                <w:szCs w:val="28"/>
              </w:rPr>
              <w:t>Опасные и вредные факторы</w:t>
            </w:r>
          </w:p>
        </w:tc>
        <w:tc>
          <w:tcPr>
            <w:tcW w:w="2876" w:type="dxa"/>
            <w:vAlign w:val="center"/>
          </w:tcPr>
          <w:p w14:paraId="34C107F7" w14:textId="2A02C22F" w:rsidR="001054D1" w:rsidRPr="00687C7F" w:rsidRDefault="001054D1" w:rsidP="001054D1">
            <w:pPr>
              <w:pStyle w:val="aa"/>
              <w:ind w:firstLine="0"/>
              <w:jc w:val="center"/>
              <w:rPr>
                <w:rFonts w:cs="Times New Roman"/>
              </w:rPr>
            </w:pPr>
            <w:r w:rsidRPr="00687C7F">
              <w:rPr>
                <w:rFonts w:cs="Times New Roman"/>
                <w:b/>
                <w:bCs/>
                <w:szCs w:val="28"/>
              </w:rPr>
              <w:t>Источники опасных и вредных факторов</w:t>
            </w:r>
          </w:p>
        </w:tc>
        <w:tc>
          <w:tcPr>
            <w:tcW w:w="4404" w:type="dxa"/>
            <w:vAlign w:val="center"/>
          </w:tcPr>
          <w:p w14:paraId="6C5B554F" w14:textId="46E043F0" w:rsidR="001054D1" w:rsidRPr="00687C7F" w:rsidRDefault="001054D1" w:rsidP="001054D1">
            <w:pPr>
              <w:pStyle w:val="aa"/>
              <w:ind w:firstLine="0"/>
              <w:jc w:val="center"/>
              <w:rPr>
                <w:rFonts w:cs="Times New Roman"/>
              </w:rPr>
            </w:pPr>
            <w:r w:rsidRPr="00687C7F">
              <w:rPr>
                <w:rFonts w:eastAsia="Times New Roman" w:cs="Times New Roman"/>
                <w:b/>
                <w:bCs/>
                <w:szCs w:val="28"/>
              </w:rPr>
              <w:t>Нормируемые параметры</w:t>
            </w:r>
          </w:p>
        </w:tc>
        <w:tc>
          <w:tcPr>
            <w:tcW w:w="3640" w:type="dxa"/>
            <w:vAlign w:val="center"/>
          </w:tcPr>
          <w:p w14:paraId="06E4BBF4" w14:textId="4270C0DB" w:rsidR="001054D1" w:rsidRPr="00687C7F" w:rsidRDefault="001054D1" w:rsidP="001054D1">
            <w:pPr>
              <w:pStyle w:val="aa"/>
              <w:ind w:firstLine="0"/>
              <w:jc w:val="center"/>
              <w:rPr>
                <w:rFonts w:cs="Times New Roman"/>
              </w:rPr>
            </w:pPr>
            <w:r w:rsidRPr="00687C7F">
              <w:rPr>
                <w:rFonts w:eastAsia="Times New Roman" w:cs="Times New Roman"/>
                <w:b/>
                <w:bCs/>
                <w:szCs w:val="28"/>
              </w:rPr>
              <w:t>Основные средства защиты</w:t>
            </w:r>
          </w:p>
        </w:tc>
      </w:tr>
      <w:tr w:rsidR="00B769A4" w:rsidRPr="00687C7F" w14:paraId="35AACAF6" w14:textId="77777777" w:rsidTr="00946F3C">
        <w:tc>
          <w:tcPr>
            <w:tcW w:w="3640" w:type="dxa"/>
            <w:vAlign w:val="center"/>
          </w:tcPr>
          <w:p w14:paraId="593AB931" w14:textId="74390E1D"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1</w:t>
            </w:r>
          </w:p>
        </w:tc>
        <w:tc>
          <w:tcPr>
            <w:tcW w:w="2876" w:type="dxa"/>
            <w:vAlign w:val="center"/>
          </w:tcPr>
          <w:p w14:paraId="3CDF600C" w14:textId="4BDF6B11" w:rsidR="00B769A4" w:rsidRPr="00687C7F" w:rsidRDefault="00B769A4" w:rsidP="001054D1">
            <w:pPr>
              <w:pStyle w:val="aa"/>
              <w:ind w:firstLine="0"/>
              <w:jc w:val="center"/>
              <w:rPr>
                <w:rFonts w:cs="Times New Roman"/>
                <w:szCs w:val="28"/>
              </w:rPr>
            </w:pPr>
            <w:r w:rsidRPr="00687C7F">
              <w:rPr>
                <w:rFonts w:cs="Times New Roman"/>
                <w:szCs w:val="28"/>
              </w:rPr>
              <w:t>2</w:t>
            </w:r>
          </w:p>
        </w:tc>
        <w:tc>
          <w:tcPr>
            <w:tcW w:w="4404" w:type="dxa"/>
            <w:vAlign w:val="center"/>
          </w:tcPr>
          <w:p w14:paraId="60747EA1" w14:textId="551B40D1"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3</w:t>
            </w:r>
          </w:p>
        </w:tc>
        <w:tc>
          <w:tcPr>
            <w:tcW w:w="3640" w:type="dxa"/>
            <w:vAlign w:val="center"/>
          </w:tcPr>
          <w:p w14:paraId="702AD142" w14:textId="1192835F"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4</w:t>
            </w:r>
          </w:p>
        </w:tc>
      </w:tr>
      <w:tr w:rsidR="00946F3C" w:rsidRPr="00687C7F" w14:paraId="0B5E790E" w14:textId="77777777" w:rsidTr="00730CDF">
        <w:tc>
          <w:tcPr>
            <w:tcW w:w="14560" w:type="dxa"/>
            <w:gridSpan w:val="4"/>
          </w:tcPr>
          <w:p w14:paraId="285CCE2E" w14:textId="671BCB10" w:rsidR="00946F3C" w:rsidRPr="00687C7F" w:rsidRDefault="00946F3C" w:rsidP="00946F3C">
            <w:pPr>
              <w:pStyle w:val="aa"/>
              <w:ind w:firstLine="0"/>
              <w:jc w:val="center"/>
              <w:rPr>
                <w:rFonts w:cs="Times New Roman"/>
              </w:rPr>
            </w:pPr>
            <w:r w:rsidRPr="00687C7F">
              <w:rPr>
                <w:rFonts w:eastAsia="Times New Roman" w:cs="Times New Roman"/>
                <w:szCs w:val="28"/>
              </w:rPr>
              <w:t>Вредные факторы</w:t>
            </w:r>
          </w:p>
        </w:tc>
      </w:tr>
      <w:tr w:rsidR="00946F3C" w:rsidRPr="00687C7F" w14:paraId="533F1CE0" w14:textId="77777777" w:rsidTr="00946F3C">
        <w:tc>
          <w:tcPr>
            <w:tcW w:w="3640" w:type="dxa"/>
          </w:tcPr>
          <w:p w14:paraId="4256C65B" w14:textId="53194154" w:rsidR="00946F3C" w:rsidRPr="00687C7F" w:rsidRDefault="00946F3C" w:rsidP="00946F3C">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освещенность</w:t>
            </w:r>
          </w:p>
        </w:tc>
        <w:tc>
          <w:tcPr>
            <w:tcW w:w="2876" w:type="dxa"/>
          </w:tcPr>
          <w:p w14:paraId="16047AB6" w14:textId="3CCEC25E" w:rsidR="00946F3C" w:rsidRPr="00687C7F" w:rsidRDefault="00946F3C" w:rsidP="00946F3C">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тельные приборы, за</w:t>
            </w:r>
            <w:r w:rsidRPr="00687C7F">
              <w:rPr>
                <w:rFonts w:cs="Times New Roman"/>
                <w:szCs w:val="28"/>
              </w:rPr>
              <w:softHyphen/>
              <w:t>грязненность окон</w:t>
            </w:r>
          </w:p>
        </w:tc>
        <w:tc>
          <w:tcPr>
            <w:tcW w:w="4404" w:type="dxa"/>
          </w:tcPr>
          <w:p w14:paraId="44E44FF0" w14:textId="54C18481" w:rsidR="00946F3C" w:rsidRPr="00687C7F" w:rsidRDefault="00946F3C" w:rsidP="00861656">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21</w:t>
            </w:r>
            <w:r w:rsidRPr="00687C7F">
              <w:rPr>
                <w:rFonts w:ascii="Times New Roman" w:hAnsi="Times New Roman" w:cs="Times New Roman"/>
                <w:noProof/>
                <w:sz w:val="28"/>
                <w:szCs w:val="28"/>
              </w:rPr>
              <w:t>]</w:t>
            </w:r>
            <w:r w:rsidR="00861656" w:rsidRPr="00687C7F">
              <w:rPr>
                <w:rFonts w:ascii="Times New Roman" w:hAnsi="Times New Roman" w:cs="Times New Roman"/>
                <w:noProof/>
                <w:sz w:val="28"/>
                <w:szCs w:val="28"/>
              </w:rPr>
              <w:t xml:space="preserve">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22</w:t>
            </w:r>
            <w:r w:rsidRPr="00687C7F">
              <w:rPr>
                <w:rFonts w:ascii="Times New Roman" w:hAnsi="Times New Roman" w:cs="Times New Roman"/>
                <w:noProof/>
                <w:sz w:val="28"/>
                <w:szCs w:val="28"/>
              </w:rPr>
              <w:t>]</w:t>
            </w:r>
          </w:p>
        </w:tc>
        <w:tc>
          <w:tcPr>
            <w:tcW w:w="3640" w:type="dxa"/>
          </w:tcPr>
          <w:p w14:paraId="05DB9065" w14:textId="41E7332D" w:rsidR="00946F3C" w:rsidRPr="00687C7F" w:rsidRDefault="00946F3C" w:rsidP="00946F3C">
            <w:pPr>
              <w:pStyle w:val="aa"/>
              <w:ind w:firstLine="0"/>
              <w:rPr>
                <w:rFonts w:cs="Times New Roman"/>
              </w:rPr>
            </w:pPr>
            <w:r w:rsidRPr="00687C7F">
              <w:rPr>
                <w:rFonts w:cs="Times New Roman"/>
                <w:szCs w:val="28"/>
              </w:rPr>
              <w:t>Заменить осветительные приборы и очистить окна от загрязнений</w:t>
            </w:r>
          </w:p>
        </w:tc>
      </w:tr>
      <w:tr w:rsidR="00946F3C" w:rsidRPr="00687C7F" w14:paraId="198B766B" w14:textId="77777777" w:rsidTr="00946F3C">
        <w:tc>
          <w:tcPr>
            <w:tcW w:w="3640" w:type="dxa"/>
          </w:tcPr>
          <w:p w14:paraId="3743A155" w14:textId="6671E720" w:rsidR="00946F3C" w:rsidRPr="00687C7F" w:rsidRDefault="00946F3C" w:rsidP="00946F3C">
            <w:pPr>
              <w:pStyle w:val="aa"/>
              <w:ind w:firstLine="0"/>
              <w:rPr>
                <w:rFonts w:cs="Times New Roman"/>
              </w:rPr>
            </w:pPr>
            <w:r w:rsidRPr="00687C7F">
              <w:rPr>
                <w:rFonts w:cs="Times New Roman"/>
                <w:color w:val="000000"/>
                <w:szCs w:val="28"/>
              </w:rPr>
              <w:t>Повышенный уровень ин</w:t>
            </w:r>
            <w:r w:rsidRPr="00687C7F">
              <w:rPr>
                <w:rFonts w:cs="Times New Roman"/>
                <w:color w:val="000000"/>
                <w:szCs w:val="28"/>
              </w:rPr>
              <w:softHyphen/>
              <w:t>тенсивности звука</w:t>
            </w:r>
          </w:p>
        </w:tc>
        <w:tc>
          <w:tcPr>
            <w:tcW w:w="2876" w:type="dxa"/>
          </w:tcPr>
          <w:p w14:paraId="3890F932" w14:textId="2E85191B" w:rsidR="00946F3C" w:rsidRPr="00687C7F" w:rsidRDefault="00946F3C" w:rsidP="00946F3C">
            <w:pPr>
              <w:pStyle w:val="aa"/>
              <w:ind w:firstLine="0"/>
              <w:rPr>
                <w:rFonts w:cs="Times New Roman"/>
              </w:rPr>
            </w:pPr>
            <w:r w:rsidRPr="00687C7F">
              <w:rPr>
                <w:rFonts w:cs="Times New Roman"/>
                <w:szCs w:val="28"/>
              </w:rPr>
              <w:t>Кулер, оргтехника, электромагнитный шум. Внешний шум L&gt;80-120 дБ</w:t>
            </w:r>
          </w:p>
        </w:tc>
        <w:tc>
          <w:tcPr>
            <w:tcW w:w="4404" w:type="dxa"/>
          </w:tcPr>
          <w:p w14:paraId="2CB4B94C" w14:textId="3DF12B7E" w:rsidR="00946F3C" w:rsidRPr="00687C7F" w:rsidRDefault="00946F3C" w:rsidP="00946F3C">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2C35730D" w14:textId="7B224050" w:rsidR="00946F3C" w:rsidRPr="00687C7F" w:rsidRDefault="00946F3C" w:rsidP="00946F3C">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946F3C" w:rsidRPr="00687C7F" w14:paraId="5C6DA6B6" w14:textId="77777777" w:rsidTr="00946F3C">
        <w:tc>
          <w:tcPr>
            <w:tcW w:w="3640" w:type="dxa"/>
          </w:tcPr>
          <w:p w14:paraId="164A9F4C" w14:textId="1BCBF35D" w:rsidR="00946F3C" w:rsidRPr="00687C7F" w:rsidRDefault="00946F3C" w:rsidP="00861656">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интенсивность электро</w:t>
            </w:r>
            <w:r w:rsidRPr="00687C7F">
              <w:rPr>
                <w:color w:val="000000"/>
                <w:sz w:val="28"/>
                <w:szCs w:val="28"/>
              </w:rPr>
              <w:softHyphen/>
              <w:t>магнитного излучения</w:t>
            </w:r>
          </w:p>
        </w:tc>
        <w:tc>
          <w:tcPr>
            <w:tcW w:w="2876" w:type="dxa"/>
          </w:tcPr>
          <w:p w14:paraId="47CDD178" w14:textId="13D96958" w:rsidR="00946F3C" w:rsidRPr="00687C7F" w:rsidRDefault="00946F3C" w:rsidP="00946F3C">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404" w:type="dxa"/>
          </w:tcPr>
          <w:p w14:paraId="4B8C14D2" w14:textId="364FAD76"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В диапазоне 5Гц – 2кГц: E=25, В/м</w:t>
            </w:r>
            <w:r w:rsidR="00350EFA" w:rsidRPr="00687C7F">
              <w:rPr>
                <w:rFonts w:ascii="Times New Roman" w:hAnsi="Times New Roman" w:cs="Times New Roman"/>
                <w:sz w:val="28"/>
                <w:szCs w:val="28"/>
              </w:rPr>
              <w:t>.</w:t>
            </w:r>
            <w:r w:rsidRPr="00687C7F">
              <w:rPr>
                <w:rFonts w:ascii="Times New Roman" w:hAnsi="Times New Roman" w:cs="Times New Roman"/>
                <w:sz w:val="28"/>
                <w:szCs w:val="28"/>
              </w:rPr>
              <w:t xml:space="preserve"> В=250нТл, Н= 2,5 В/м </w:t>
            </w:r>
          </w:p>
          <w:p w14:paraId="3DE9BE89" w14:textId="0F385681" w:rsidR="00946F3C" w:rsidRPr="00687C7F" w:rsidRDefault="00946F3C" w:rsidP="00946F3C">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4B3F74B8" w14:textId="2356E07F" w:rsidR="00946F3C" w:rsidRPr="00687C7F" w:rsidRDefault="00946F3C" w:rsidP="00946F3C">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946F3C" w:rsidRPr="00687C7F" w14:paraId="3EB4AB8D" w14:textId="77777777" w:rsidTr="00946F3C">
        <w:tc>
          <w:tcPr>
            <w:tcW w:w="3640" w:type="dxa"/>
          </w:tcPr>
          <w:p w14:paraId="1C0C5F28" w14:textId="2C304C2F" w:rsidR="00946F3C" w:rsidRPr="00687C7F" w:rsidRDefault="00946F3C" w:rsidP="00946F3C">
            <w:pPr>
              <w:pStyle w:val="af5"/>
              <w:spacing w:before="0" w:beforeAutospacing="0" w:after="0" w:afterAutospacing="0"/>
              <w:rPr>
                <w:color w:val="000000"/>
                <w:sz w:val="28"/>
                <w:szCs w:val="28"/>
              </w:rPr>
            </w:pPr>
            <w:r w:rsidRPr="00687C7F">
              <w:rPr>
                <w:color w:val="000000"/>
                <w:sz w:val="28"/>
                <w:szCs w:val="28"/>
              </w:rPr>
              <w:t>Отклонение</w:t>
            </w:r>
            <w:r w:rsidR="003756B6" w:rsidRPr="00687C7F">
              <w:rPr>
                <w:color w:val="000000"/>
                <w:sz w:val="28"/>
                <w:szCs w:val="28"/>
              </w:rPr>
              <w:t xml:space="preserve"> </w:t>
            </w:r>
            <w:r w:rsidRPr="00687C7F">
              <w:rPr>
                <w:color w:val="000000"/>
                <w:sz w:val="28"/>
                <w:szCs w:val="28"/>
              </w:rPr>
              <w:t>параметра</w:t>
            </w:r>
            <w:r w:rsidR="003756B6" w:rsidRPr="00687C7F">
              <w:rPr>
                <w:color w:val="000000"/>
                <w:sz w:val="28"/>
                <w:szCs w:val="28"/>
              </w:rPr>
              <w:t xml:space="preserve"> </w:t>
            </w:r>
            <w:r w:rsidRPr="00687C7F">
              <w:rPr>
                <w:color w:val="000000"/>
                <w:sz w:val="28"/>
                <w:szCs w:val="28"/>
              </w:rPr>
              <w:t>мик</w:t>
            </w:r>
            <w:r w:rsidR="00B769A4" w:rsidRPr="00687C7F">
              <w:rPr>
                <w:color w:val="000000"/>
                <w:sz w:val="28"/>
                <w:szCs w:val="28"/>
              </w:rPr>
              <w:softHyphen/>
            </w:r>
            <w:r w:rsidRPr="00687C7F">
              <w:rPr>
                <w:color w:val="000000"/>
                <w:sz w:val="28"/>
                <w:szCs w:val="28"/>
              </w:rPr>
              <w:t>роклимата</w:t>
            </w:r>
            <w:r w:rsidR="003756B6" w:rsidRPr="00687C7F">
              <w:rPr>
                <w:color w:val="000000"/>
                <w:sz w:val="28"/>
                <w:szCs w:val="28"/>
              </w:rPr>
              <w:t xml:space="preserve"> </w:t>
            </w:r>
            <w:r w:rsidRPr="00687C7F">
              <w:rPr>
                <w:color w:val="000000"/>
                <w:sz w:val="28"/>
                <w:szCs w:val="28"/>
              </w:rPr>
              <w:t>от нормируемых значений</w:t>
            </w:r>
          </w:p>
          <w:p w14:paraId="75A17539" w14:textId="77777777" w:rsidR="00946F3C" w:rsidRPr="00687C7F" w:rsidRDefault="00946F3C" w:rsidP="00946F3C">
            <w:pPr>
              <w:pStyle w:val="aa"/>
              <w:ind w:firstLine="0"/>
              <w:rPr>
                <w:rFonts w:cs="Times New Roman"/>
              </w:rPr>
            </w:pPr>
          </w:p>
        </w:tc>
        <w:tc>
          <w:tcPr>
            <w:tcW w:w="2876" w:type="dxa"/>
          </w:tcPr>
          <w:p w14:paraId="4E1AF521" w14:textId="0A1839C7" w:rsidR="00946F3C" w:rsidRPr="00687C7F" w:rsidRDefault="00946F3C" w:rsidP="00946F3C">
            <w:pPr>
              <w:pStyle w:val="aa"/>
              <w:ind w:firstLine="0"/>
              <w:rPr>
                <w:rFonts w:cs="Times New Roman"/>
              </w:rPr>
            </w:pPr>
            <w:r w:rsidRPr="00687C7F">
              <w:rPr>
                <w:rFonts w:cs="Times New Roman"/>
                <w:szCs w:val="28"/>
              </w:rPr>
              <w:t>Отсутствие вентиля</w:t>
            </w:r>
            <w:r w:rsidR="00B769A4" w:rsidRPr="00687C7F">
              <w:rPr>
                <w:rFonts w:cs="Times New Roman"/>
                <w:szCs w:val="28"/>
              </w:rPr>
              <w:softHyphen/>
            </w:r>
            <w:r w:rsidRPr="00687C7F">
              <w:rPr>
                <w:rFonts w:cs="Times New Roman"/>
                <w:szCs w:val="28"/>
              </w:rPr>
              <w:t>ции, систем кондици</w:t>
            </w:r>
            <w:r w:rsidR="00B769A4" w:rsidRPr="00687C7F">
              <w:rPr>
                <w:rFonts w:cs="Times New Roman"/>
                <w:szCs w:val="28"/>
              </w:rPr>
              <w:softHyphen/>
            </w:r>
            <w:r w:rsidRPr="00687C7F">
              <w:rPr>
                <w:rFonts w:cs="Times New Roman"/>
                <w:szCs w:val="28"/>
              </w:rPr>
              <w:t>онирования, наличие щелей в окнах, неис</w:t>
            </w:r>
            <w:r w:rsidR="00B769A4" w:rsidRPr="00687C7F">
              <w:rPr>
                <w:rFonts w:cs="Times New Roman"/>
                <w:szCs w:val="28"/>
              </w:rPr>
              <w:softHyphen/>
            </w:r>
            <w:r w:rsidRPr="00687C7F">
              <w:rPr>
                <w:rFonts w:cs="Times New Roman"/>
                <w:szCs w:val="28"/>
              </w:rPr>
              <w:t>правность отопления</w:t>
            </w:r>
          </w:p>
        </w:tc>
        <w:tc>
          <w:tcPr>
            <w:tcW w:w="4404" w:type="dxa"/>
          </w:tcPr>
          <w:p w14:paraId="425F2567" w14:textId="3E5BA98C"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7B3AE2B4" w14:textId="24245617" w:rsidR="00946F3C" w:rsidRPr="00687C7F" w:rsidRDefault="00946F3C" w:rsidP="003756B6">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=0,1 м/с</w:t>
            </w:r>
            <w:r w:rsidR="003756B6" w:rsidRPr="00687C7F">
              <w:rPr>
                <w:rFonts w:ascii="Times New Roman" w:hAnsi="Times New Roman" w:cs="Times New Roman"/>
                <w:sz w:val="28"/>
                <w:szCs w:val="28"/>
              </w:rPr>
              <w:t>,</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=22−24℃</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𝜑</w:t>
            </w:r>
            <w:r w:rsidRPr="00687C7F">
              <w:rPr>
                <w:rFonts w:ascii="Times New Roman" w:hAnsi="Times New Roman" w:cs="Times New Roman"/>
                <w:sz w:val="28"/>
                <w:szCs w:val="28"/>
              </w:rPr>
              <w:t>=60−40%</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00861656" w:rsidRPr="00687C7F">
              <w:rPr>
                <w:rFonts w:ascii="Times New Roman" w:hAnsi="Times New Roman" w:cs="Times New Roman"/>
                <w:sz w:val="28"/>
                <w:szCs w:val="28"/>
              </w:rPr>
              <w:t xml:space="preserve">, </w:t>
            </w:r>
            <w:r w:rsidRPr="00687C7F">
              <w:rPr>
                <w:rFonts w:ascii="Times New Roman" w:hAnsi="Times New Roman" w:cs="Times New Roman"/>
                <w:sz w:val="28"/>
                <w:szCs w:val="28"/>
              </w:rPr>
              <w:t>поверхно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стей = 21-25℃.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40" w:type="dxa"/>
          </w:tcPr>
          <w:p w14:paraId="34A5EA1D" w14:textId="2C967F42"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неров, вентиляторов </w:t>
            </w:r>
          </w:p>
          <w:p w14:paraId="1D180CED" w14:textId="77777777" w:rsidR="00946F3C" w:rsidRPr="00687C7F" w:rsidRDefault="00946F3C" w:rsidP="00946F3C">
            <w:pPr>
              <w:pStyle w:val="aa"/>
              <w:ind w:firstLine="0"/>
              <w:rPr>
                <w:rFonts w:cs="Times New Roman"/>
              </w:rPr>
            </w:pPr>
          </w:p>
        </w:tc>
      </w:tr>
      <w:tr w:rsidR="00946F3C" w:rsidRPr="00687C7F" w14:paraId="27A62A28" w14:textId="77777777" w:rsidTr="00946F3C">
        <w:tc>
          <w:tcPr>
            <w:tcW w:w="3640" w:type="dxa"/>
          </w:tcPr>
          <w:p w14:paraId="342616B1" w14:textId="7A440049" w:rsidR="00946F3C" w:rsidRPr="00687C7F" w:rsidRDefault="00946F3C" w:rsidP="00861656">
            <w:pPr>
              <w:pStyle w:val="af5"/>
              <w:spacing w:before="0" w:beforeAutospacing="0" w:after="0" w:afterAutospacing="0"/>
              <w:rPr>
                <w:color w:val="000000"/>
                <w:sz w:val="28"/>
                <w:szCs w:val="28"/>
              </w:rPr>
            </w:pPr>
            <w:r w:rsidRPr="00687C7F">
              <w:rPr>
                <w:color w:val="000000"/>
                <w:sz w:val="28"/>
                <w:szCs w:val="28"/>
              </w:rPr>
              <w:t>Повышенный показатель напряженности трудового процесса</w:t>
            </w:r>
          </w:p>
        </w:tc>
        <w:tc>
          <w:tcPr>
            <w:tcW w:w="2876" w:type="dxa"/>
          </w:tcPr>
          <w:p w14:paraId="34414F4E" w14:textId="7ED0B668" w:rsidR="00946F3C" w:rsidRPr="00687C7F" w:rsidRDefault="00946F3C" w:rsidP="00946F3C">
            <w:pPr>
              <w:pStyle w:val="aa"/>
              <w:ind w:firstLine="0"/>
              <w:rPr>
                <w:rFonts w:cs="Times New Roman"/>
              </w:rPr>
            </w:pPr>
            <w:r w:rsidRPr="00687C7F">
              <w:rPr>
                <w:rFonts w:cs="Times New Roman"/>
                <w:szCs w:val="28"/>
              </w:rPr>
              <w:t>Плотность сигналов (световых, звуковых) и сообщений в сред</w:t>
            </w:r>
            <w:r w:rsidR="00B769A4" w:rsidRPr="00687C7F">
              <w:rPr>
                <w:rFonts w:cs="Times New Roman"/>
                <w:szCs w:val="28"/>
              </w:rPr>
              <w:softHyphen/>
            </w:r>
            <w:r w:rsidRPr="00687C7F">
              <w:rPr>
                <w:rFonts w:cs="Times New Roman"/>
                <w:szCs w:val="28"/>
              </w:rPr>
              <w:t>нем за 1 час работы</w:t>
            </w:r>
          </w:p>
        </w:tc>
        <w:tc>
          <w:tcPr>
            <w:tcW w:w="4404" w:type="dxa"/>
          </w:tcPr>
          <w:p w14:paraId="5DADD0E4" w14:textId="77777777"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488C365B" w14:textId="5442475D" w:rsidR="00946F3C" w:rsidRPr="00687C7F" w:rsidRDefault="00946F3C"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00C42954" w:rsidRPr="00687C7F">
              <w:rPr>
                <w:rFonts w:cs="Times New Roman"/>
                <w:szCs w:val="28"/>
                <w:lang w:val="en-US"/>
              </w:rPr>
              <w:t>19</w:t>
            </w:r>
            <w:r w:rsidRPr="00687C7F">
              <w:rPr>
                <w:rFonts w:cs="Times New Roman"/>
                <w:szCs w:val="28"/>
                <w:lang w:val="en-US"/>
              </w:rPr>
              <w:t>]</w:t>
            </w:r>
          </w:p>
        </w:tc>
        <w:tc>
          <w:tcPr>
            <w:tcW w:w="3640" w:type="dxa"/>
          </w:tcPr>
          <w:p w14:paraId="460E24CA" w14:textId="6899E8AC" w:rsidR="00946F3C" w:rsidRPr="00687C7F" w:rsidRDefault="00946F3C" w:rsidP="00946F3C">
            <w:pPr>
              <w:pStyle w:val="aa"/>
              <w:ind w:firstLine="0"/>
              <w:rPr>
                <w:rFonts w:cs="Times New Roman"/>
              </w:rPr>
            </w:pPr>
            <w:r w:rsidRPr="00687C7F">
              <w:rPr>
                <w:rFonts w:cs="Times New Roman"/>
                <w:szCs w:val="28"/>
              </w:rPr>
              <w:t>Использовать средства ин</w:t>
            </w:r>
            <w:r w:rsidR="00B769A4" w:rsidRPr="00687C7F">
              <w:rPr>
                <w:rFonts w:cs="Times New Roman"/>
                <w:szCs w:val="28"/>
              </w:rPr>
              <w:softHyphen/>
            </w:r>
            <w:r w:rsidRPr="00687C7F">
              <w:rPr>
                <w:rFonts w:cs="Times New Roman"/>
                <w:szCs w:val="28"/>
              </w:rPr>
              <w:t>дивидуальной защиты: спе</w:t>
            </w:r>
            <w:r w:rsidR="00B769A4" w:rsidRPr="00687C7F">
              <w:rPr>
                <w:rFonts w:cs="Times New Roman"/>
                <w:szCs w:val="28"/>
              </w:rPr>
              <w:softHyphen/>
            </w:r>
            <w:r w:rsidRPr="00687C7F">
              <w:rPr>
                <w:rFonts w:cs="Times New Roman"/>
                <w:szCs w:val="28"/>
              </w:rPr>
              <w:t>циальные очки для работы за компьютером</w:t>
            </w:r>
          </w:p>
        </w:tc>
      </w:tr>
    </w:tbl>
    <w:p w14:paraId="6C1F0966" w14:textId="77777777" w:rsidR="005908D6" w:rsidRPr="00687C7F" w:rsidRDefault="005908D6">
      <w:r w:rsidRPr="00687C7F">
        <w:br w:type="page"/>
      </w:r>
    </w:p>
    <w:p w14:paraId="7DB88E2E" w14:textId="77777777" w:rsidR="005908D6" w:rsidRPr="00687C7F" w:rsidRDefault="005908D6" w:rsidP="005908D6">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5908D6" w:rsidRPr="00687C7F" w14:paraId="624F37B3" w14:textId="77777777" w:rsidTr="00946F3C">
        <w:tc>
          <w:tcPr>
            <w:tcW w:w="3640" w:type="dxa"/>
          </w:tcPr>
          <w:p w14:paraId="3FDA367C" w14:textId="1418C3D1" w:rsidR="005908D6" w:rsidRPr="00687C7F" w:rsidRDefault="005908D6" w:rsidP="005908D6">
            <w:pPr>
              <w:pStyle w:val="aa"/>
              <w:ind w:firstLine="0"/>
              <w:jc w:val="center"/>
              <w:rPr>
                <w:rFonts w:cs="Times New Roman"/>
                <w:color w:val="000000"/>
                <w:szCs w:val="28"/>
              </w:rPr>
            </w:pPr>
            <w:r w:rsidRPr="00687C7F">
              <w:rPr>
                <w:rFonts w:cs="Times New Roman"/>
                <w:color w:val="000000"/>
                <w:szCs w:val="28"/>
              </w:rPr>
              <w:t>1</w:t>
            </w:r>
          </w:p>
        </w:tc>
        <w:tc>
          <w:tcPr>
            <w:tcW w:w="2876" w:type="dxa"/>
          </w:tcPr>
          <w:p w14:paraId="31691428" w14:textId="151CF116" w:rsidR="005908D6" w:rsidRPr="00687C7F" w:rsidRDefault="005908D6" w:rsidP="005908D6">
            <w:pPr>
              <w:pStyle w:val="aa"/>
              <w:ind w:firstLine="0"/>
              <w:jc w:val="center"/>
              <w:rPr>
                <w:rFonts w:cs="Times New Roman"/>
                <w:szCs w:val="28"/>
              </w:rPr>
            </w:pPr>
            <w:r w:rsidRPr="00687C7F">
              <w:rPr>
                <w:rFonts w:cs="Times New Roman"/>
                <w:szCs w:val="28"/>
              </w:rPr>
              <w:t>2</w:t>
            </w:r>
          </w:p>
        </w:tc>
        <w:tc>
          <w:tcPr>
            <w:tcW w:w="4404" w:type="dxa"/>
          </w:tcPr>
          <w:p w14:paraId="27370598" w14:textId="12598966"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04DE6181" w14:textId="0FF8CE92"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842E52" w:rsidRPr="00687C7F" w14:paraId="313F9D19" w14:textId="77777777" w:rsidTr="00946F3C">
        <w:tc>
          <w:tcPr>
            <w:tcW w:w="3640" w:type="dxa"/>
            <w:vMerge w:val="restart"/>
          </w:tcPr>
          <w:p w14:paraId="2CAC1307" w14:textId="7766D0D2" w:rsidR="00842E52" w:rsidRPr="00687C7F" w:rsidRDefault="00842E52" w:rsidP="00946F3C">
            <w:pPr>
              <w:pStyle w:val="aa"/>
              <w:ind w:firstLine="0"/>
              <w:rPr>
                <w:rFonts w:cs="Times New Roman"/>
              </w:rPr>
            </w:pPr>
            <w:r w:rsidRPr="00687C7F">
              <w:rPr>
                <w:rFonts w:cs="Times New Roman"/>
                <w:color w:val="000000"/>
                <w:szCs w:val="28"/>
              </w:rPr>
              <w:t>Повышенный показатель напряженности трудового процесса</w:t>
            </w:r>
          </w:p>
        </w:tc>
        <w:tc>
          <w:tcPr>
            <w:tcW w:w="2876" w:type="dxa"/>
          </w:tcPr>
          <w:p w14:paraId="6062CCDB" w14:textId="0DA43D34" w:rsidR="00842E52" w:rsidRPr="00687C7F" w:rsidRDefault="00842E52" w:rsidP="00946F3C">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движения. При локальной нагрузке (с участием мышц ки</w:t>
            </w:r>
            <w:r w:rsidRPr="00687C7F">
              <w:rPr>
                <w:rFonts w:cs="Times New Roman"/>
                <w:szCs w:val="28"/>
              </w:rPr>
              <w:softHyphen/>
              <w:t>стей и пальцев рук)</w:t>
            </w:r>
          </w:p>
        </w:tc>
        <w:tc>
          <w:tcPr>
            <w:tcW w:w="4404" w:type="dxa"/>
          </w:tcPr>
          <w:p w14:paraId="0919ED31" w14:textId="77777777"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4959DB2E" w14:textId="6E3EB5B5" w:rsidR="00842E52" w:rsidRPr="00687C7F" w:rsidRDefault="00842E52"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w:t>
            </w:r>
            <w:r w:rsidR="00C42954" w:rsidRPr="00687C7F">
              <w:rPr>
                <w:rFonts w:cs="Times New Roman"/>
                <w:noProof/>
                <w:szCs w:val="28"/>
                <w:lang w:val="en-US"/>
              </w:rPr>
              <w:t>19</w:t>
            </w:r>
            <w:r w:rsidRPr="00687C7F">
              <w:rPr>
                <w:rFonts w:cs="Times New Roman"/>
                <w:noProof/>
                <w:szCs w:val="28"/>
                <w:lang w:val="en-US"/>
              </w:rPr>
              <w:t>]</w:t>
            </w:r>
          </w:p>
        </w:tc>
        <w:tc>
          <w:tcPr>
            <w:tcW w:w="3640" w:type="dxa"/>
          </w:tcPr>
          <w:p w14:paraId="0977B0E6" w14:textId="08369AB3"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73A4396" w14:textId="77777777" w:rsidR="00842E52" w:rsidRPr="00687C7F" w:rsidRDefault="00842E52" w:rsidP="00946F3C">
            <w:pPr>
              <w:pStyle w:val="aa"/>
              <w:ind w:firstLine="0"/>
              <w:rPr>
                <w:rFonts w:cs="Times New Roman"/>
              </w:rPr>
            </w:pPr>
          </w:p>
        </w:tc>
      </w:tr>
      <w:tr w:rsidR="00842E52" w:rsidRPr="00687C7F" w14:paraId="61A70DD6" w14:textId="77777777" w:rsidTr="00946F3C">
        <w:tc>
          <w:tcPr>
            <w:tcW w:w="3640" w:type="dxa"/>
            <w:vMerge/>
          </w:tcPr>
          <w:p w14:paraId="679E72C1" w14:textId="77777777" w:rsidR="00842E52" w:rsidRPr="00687C7F" w:rsidRDefault="00842E52" w:rsidP="005908D6">
            <w:pPr>
              <w:pStyle w:val="af5"/>
              <w:spacing w:beforeAutospacing="0" w:after="0" w:afterAutospacing="0"/>
              <w:rPr>
                <w:color w:val="000000"/>
                <w:szCs w:val="28"/>
              </w:rPr>
            </w:pPr>
          </w:p>
        </w:tc>
        <w:tc>
          <w:tcPr>
            <w:tcW w:w="2876" w:type="dxa"/>
          </w:tcPr>
          <w:p w14:paraId="44A53CB1" w14:textId="1A105DBD" w:rsidR="00842E52" w:rsidRPr="00687C7F" w:rsidRDefault="00842E52" w:rsidP="005908D6">
            <w:pPr>
              <w:pStyle w:val="aa"/>
              <w:ind w:firstLine="0"/>
              <w:rPr>
                <w:rFonts w:cs="Times New Roman"/>
                <w:szCs w:val="28"/>
              </w:rPr>
            </w:pPr>
            <w:r w:rsidRPr="00687C7F">
              <w:rPr>
                <w:rFonts w:cs="Times New Roman"/>
                <w:szCs w:val="28"/>
              </w:rPr>
              <w:t>Рабочая поза</w:t>
            </w:r>
          </w:p>
        </w:tc>
        <w:tc>
          <w:tcPr>
            <w:tcW w:w="4404" w:type="dxa"/>
          </w:tcPr>
          <w:p w14:paraId="12161F55" w14:textId="76EDE69E" w:rsidR="00842E52" w:rsidRPr="00687C7F" w:rsidRDefault="00C42954" w:rsidP="005908D6">
            <w:pPr>
              <w:rPr>
                <w:rFonts w:ascii="Times New Roman" w:hAnsi="Times New Roman" w:cs="Times New Roman"/>
                <w:sz w:val="28"/>
                <w:szCs w:val="28"/>
              </w:rPr>
            </w:pPr>
            <w:r w:rsidRPr="00687C7F">
              <w:rPr>
                <w:rFonts w:ascii="Times New Roman" w:hAnsi="Times New Roman" w:cs="Times New Roman"/>
                <w:sz w:val="28"/>
                <w:szCs w:val="28"/>
              </w:rPr>
              <w:t>У</w:t>
            </w:r>
            <w:r w:rsidR="00842E52" w:rsidRPr="00687C7F">
              <w:rPr>
                <w:rFonts w:ascii="Times New Roman" w:hAnsi="Times New Roman" w:cs="Times New Roman"/>
                <w:sz w:val="28"/>
                <w:szCs w:val="28"/>
              </w:rPr>
              <w:t>добная поза, возмож</w:t>
            </w:r>
            <w:r w:rsidR="00842E52" w:rsidRPr="00687C7F">
              <w:rPr>
                <w:rFonts w:ascii="Times New Roman" w:hAnsi="Times New Roman" w:cs="Times New Roman"/>
                <w:sz w:val="28"/>
                <w:szCs w:val="28"/>
              </w:rPr>
              <w:softHyphen/>
              <w:t xml:space="preserve">ность смены рабочего положения тела. Нахождение в позе стоя до 40% времени смены Р 2.2.2006 – 05 </w:t>
            </w:r>
            <w:r w:rsidR="00842E52" w:rsidRPr="00687C7F">
              <w:rPr>
                <w:rFonts w:ascii="Times New Roman" w:hAnsi="Times New Roman" w:cs="Times New Roman"/>
                <w:noProof/>
                <w:sz w:val="28"/>
                <w:szCs w:val="28"/>
              </w:rPr>
              <w:t>[</w:t>
            </w:r>
            <w:r w:rsidRPr="00687C7F">
              <w:rPr>
                <w:rFonts w:ascii="Times New Roman" w:hAnsi="Times New Roman" w:cs="Times New Roman"/>
                <w:noProof/>
                <w:sz w:val="28"/>
                <w:szCs w:val="28"/>
              </w:rPr>
              <w:t>19</w:t>
            </w:r>
            <w:r w:rsidR="00842E52" w:rsidRPr="00687C7F">
              <w:rPr>
                <w:rFonts w:ascii="Times New Roman" w:hAnsi="Times New Roman" w:cs="Times New Roman"/>
                <w:noProof/>
                <w:sz w:val="28"/>
                <w:szCs w:val="28"/>
              </w:rPr>
              <w:t>]</w:t>
            </w:r>
          </w:p>
        </w:tc>
        <w:tc>
          <w:tcPr>
            <w:tcW w:w="3640" w:type="dxa"/>
          </w:tcPr>
          <w:p w14:paraId="75BCA8DD" w14:textId="2211B611"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рованный перерыв</w:t>
            </w:r>
          </w:p>
        </w:tc>
      </w:tr>
      <w:tr w:rsidR="00842E52" w:rsidRPr="00687C7F" w14:paraId="6D8245AE" w14:textId="77777777" w:rsidTr="00946F3C">
        <w:tc>
          <w:tcPr>
            <w:tcW w:w="3640" w:type="dxa"/>
            <w:vMerge/>
          </w:tcPr>
          <w:p w14:paraId="6D2A153E" w14:textId="77777777" w:rsidR="00842E52" w:rsidRPr="00687C7F" w:rsidRDefault="00842E52" w:rsidP="005908D6">
            <w:pPr>
              <w:pStyle w:val="aa"/>
              <w:ind w:firstLine="0"/>
              <w:rPr>
                <w:rFonts w:cs="Times New Roman"/>
                <w:color w:val="000000"/>
                <w:szCs w:val="28"/>
              </w:rPr>
            </w:pPr>
          </w:p>
        </w:tc>
        <w:tc>
          <w:tcPr>
            <w:tcW w:w="2876" w:type="dxa"/>
          </w:tcPr>
          <w:p w14:paraId="027DED74" w14:textId="2EFF27BD" w:rsidR="00842E52" w:rsidRPr="00687C7F" w:rsidRDefault="00842E52" w:rsidP="005908D6">
            <w:pPr>
              <w:pStyle w:val="aa"/>
              <w:ind w:firstLine="0"/>
              <w:rPr>
                <w:rFonts w:cs="Times New Roman"/>
                <w:szCs w:val="28"/>
              </w:rPr>
            </w:pPr>
            <w:r w:rsidRPr="00687C7F">
              <w:rPr>
                <w:rFonts w:cs="Times New Roman"/>
                <w:szCs w:val="28"/>
              </w:rPr>
              <w:t>Сенсорные нагрузки: плотность сигналов и сообщений в среднем за 1 час работы</w:t>
            </w:r>
          </w:p>
        </w:tc>
        <w:tc>
          <w:tcPr>
            <w:tcW w:w="4404" w:type="dxa"/>
          </w:tcPr>
          <w:p w14:paraId="340B2D6B" w14:textId="44A985EA"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2BDA3725" w14:textId="0D28EEA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дивидуальной защиты: спе</w:t>
            </w:r>
            <w:r w:rsidRPr="00687C7F">
              <w:rPr>
                <w:rFonts w:ascii="Times New Roman" w:hAnsi="Times New Roman" w:cs="Times New Roman"/>
                <w:sz w:val="28"/>
                <w:szCs w:val="28"/>
              </w:rPr>
              <w:softHyphen/>
              <w:t>циальные очки для работы за компьютером</w:t>
            </w:r>
          </w:p>
        </w:tc>
      </w:tr>
      <w:tr w:rsidR="00842E52" w:rsidRPr="00687C7F" w14:paraId="4A4D080D" w14:textId="77777777" w:rsidTr="00946F3C">
        <w:tc>
          <w:tcPr>
            <w:tcW w:w="3640" w:type="dxa"/>
            <w:vMerge/>
          </w:tcPr>
          <w:p w14:paraId="689C13F2" w14:textId="77777777" w:rsidR="00842E52" w:rsidRPr="00687C7F" w:rsidRDefault="00842E52" w:rsidP="005908D6">
            <w:pPr>
              <w:pStyle w:val="aa"/>
              <w:ind w:firstLine="0"/>
              <w:rPr>
                <w:rFonts w:cs="Times New Roman"/>
                <w:color w:val="000000"/>
                <w:szCs w:val="28"/>
              </w:rPr>
            </w:pPr>
          </w:p>
        </w:tc>
        <w:tc>
          <w:tcPr>
            <w:tcW w:w="2876" w:type="dxa"/>
          </w:tcPr>
          <w:p w14:paraId="46B62CEA" w14:textId="7ADBE791" w:rsidR="00842E52" w:rsidRPr="00687C7F" w:rsidRDefault="00842E52" w:rsidP="005908D6">
            <w:pPr>
              <w:pStyle w:val="aa"/>
              <w:ind w:firstLine="0"/>
              <w:rPr>
                <w:rFonts w:cs="Times New Roman"/>
                <w:szCs w:val="28"/>
              </w:rPr>
            </w:pPr>
            <w:r w:rsidRPr="00687C7F">
              <w:rPr>
                <w:rFonts w:cs="Times New Roman"/>
                <w:szCs w:val="28"/>
              </w:rPr>
              <w:t>Эмоциональные нагрузки: Степень от</w:t>
            </w:r>
            <w:r w:rsidRPr="00687C7F">
              <w:rPr>
                <w:rFonts w:cs="Times New Roman"/>
                <w:szCs w:val="28"/>
              </w:rPr>
              <w:softHyphen/>
              <w:t>ветственности за ре</w:t>
            </w:r>
            <w:r w:rsidRPr="00687C7F">
              <w:rPr>
                <w:rFonts w:cs="Times New Roman"/>
                <w:szCs w:val="28"/>
              </w:rPr>
              <w:softHyphen/>
              <w:t xml:space="preserve">зультат собственной деятельности. </w:t>
            </w:r>
          </w:p>
        </w:tc>
        <w:tc>
          <w:tcPr>
            <w:tcW w:w="4404" w:type="dxa"/>
          </w:tcPr>
          <w:p w14:paraId="55E5EC77" w14:textId="705BFE1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Несет ответственность за выпол</w:t>
            </w:r>
            <w:r w:rsidRPr="00687C7F">
              <w:rPr>
                <w:rFonts w:ascii="Times New Roman" w:hAnsi="Times New Roman" w:cs="Times New Roman"/>
                <w:sz w:val="28"/>
                <w:szCs w:val="28"/>
              </w:rPr>
              <w:softHyphen/>
              <w:t>нение элементов зада</w:t>
            </w:r>
            <w:r w:rsidRPr="00687C7F">
              <w:rPr>
                <w:rFonts w:ascii="Times New Roman" w:hAnsi="Times New Roman" w:cs="Times New Roman"/>
                <w:sz w:val="28"/>
                <w:szCs w:val="28"/>
              </w:rPr>
              <w:softHyphen/>
              <w:t>ний. Влечет за собой дополни</w:t>
            </w:r>
            <w:r w:rsidRPr="00687C7F">
              <w:rPr>
                <w:rFonts w:ascii="Times New Roman" w:hAnsi="Times New Roman" w:cs="Times New Roman"/>
                <w:sz w:val="28"/>
                <w:szCs w:val="28"/>
              </w:rPr>
              <w:softHyphen/>
              <w:t>тельные усилия в работе со сто</w:t>
            </w:r>
            <w:r w:rsidRPr="00687C7F">
              <w:rPr>
                <w:rFonts w:ascii="Times New Roman" w:hAnsi="Times New Roman" w:cs="Times New Roman"/>
                <w:sz w:val="28"/>
                <w:szCs w:val="28"/>
              </w:rPr>
              <w:softHyphen/>
              <w:t>роны работника Р 2.2.2006 – 05</w:t>
            </w:r>
            <w:r w:rsidR="00C42954" w:rsidRPr="00687C7F">
              <w:rPr>
                <w:rFonts w:ascii="Times New Roman" w:hAnsi="Times New Roman" w:cs="Times New Roman"/>
                <w:sz w:val="28"/>
                <w:szCs w:val="28"/>
              </w:rPr>
              <w:t xml:space="preserve">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70AD7ACD" w14:textId="100BBA55"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Регламентированный пере</w:t>
            </w:r>
            <w:r w:rsidRPr="00687C7F">
              <w:rPr>
                <w:rFonts w:ascii="Times New Roman" w:hAnsi="Times New Roman" w:cs="Times New Roman"/>
                <w:sz w:val="28"/>
                <w:szCs w:val="28"/>
              </w:rPr>
              <w:softHyphen/>
              <w:t>рыв</w:t>
            </w:r>
          </w:p>
        </w:tc>
      </w:tr>
      <w:tr w:rsidR="00842E52" w:rsidRPr="00687C7F" w14:paraId="08EE0F5B" w14:textId="77777777" w:rsidTr="00946F3C">
        <w:tc>
          <w:tcPr>
            <w:tcW w:w="3640" w:type="dxa"/>
            <w:vMerge/>
          </w:tcPr>
          <w:p w14:paraId="54318027" w14:textId="77777777" w:rsidR="00842E52" w:rsidRPr="00687C7F" w:rsidRDefault="00842E52" w:rsidP="005908D6">
            <w:pPr>
              <w:pStyle w:val="aa"/>
              <w:ind w:firstLine="0"/>
              <w:rPr>
                <w:rFonts w:cs="Times New Roman"/>
                <w:color w:val="000000"/>
                <w:szCs w:val="28"/>
              </w:rPr>
            </w:pPr>
          </w:p>
        </w:tc>
        <w:tc>
          <w:tcPr>
            <w:tcW w:w="2876" w:type="dxa"/>
          </w:tcPr>
          <w:p w14:paraId="0A0E2FB0" w14:textId="4916E96A" w:rsidR="00842E52" w:rsidRPr="00687C7F" w:rsidRDefault="00842E52" w:rsidP="005908D6">
            <w:pPr>
              <w:pStyle w:val="aa"/>
              <w:ind w:firstLine="0"/>
              <w:rPr>
                <w:rFonts w:cs="Times New Roman"/>
                <w:szCs w:val="28"/>
              </w:rPr>
            </w:pPr>
            <w:r w:rsidRPr="00687C7F">
              <w:rPr>
                <w:rFonts w:cs="Times New Roman"/>
                <w:szCs w:val="28"/>
              </w:rPr>
              <w:t>Фак</w:t>
            </w:r>
            <w:r w:rsidRPr="00687C7F">
              <w:rPr>
                <w:rFonts w:cs="Times New Roman"/>
                <w:szCs w:val="28"/>
              </w:rPr>
              <w:softHyphen/>
              <w:t>тическая продолжи</w:t>
            </w:r>
            <w:r w:rsidRPr="00687C7F">
              <w:rPr>
                <w:rFonts w:cs="Times New Roman"/>
                <w:szCs w:val="28"/>
              </w:rPr>
              <w:softHyphen/>
              <w:t>тельность рабочего дня</w:t>
            </w:r>
          </w:p>
        </w:tc>
        <w:tc>
          <w:tcPr>
            <w:tcW w:w="4404" w:type="dxa"/>
          </w:tcPr>
          <w:p w14:paraId="27BD745B" w14:textId="77777777"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6-7 часов </w:t>
            </w:r>
          </w:p>
          <w:p w14:paraId="5D482C68" w14:textId="1104A80C"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 2</w:t>
            </w:r>
            <w:r w:rsidRPr="00687C7F">
              <w:rPr>
                <w:rFonts w:ascii="Times New Roman" w:hAnsi="Times New Roman" w:cs="Times New Roman"/>
                <w:sz w:val="28"/>
                <w:szCs w:val="28"/>
                <w:lang w:val="en-US"/>
              </w:rPr>
              <w:t>.</w:t>
            </w:r>
            <w:r w:rsidRPr="00687C7F">
              <w:rPr>
                <w:rFonts w:ascii="Times New Roman" w:hAnsi="Times New Roman" w:cs="Times New Roman"/>
                <w:sz w:val="28"/>
                <w:szCs w:val="28"/>
              </w:rPr>
              <w:t xml:space="preserve">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34DC77D6" w14:textId="77777777" w:rsidR="00842E52" w:rsidRPr="00687C7F" w:rsidRDefault="00842E52" w:rsidP="005908D6">
            <w:pPr>
              <w:rPr>
                <w:rFonts w:ascii="Times New Roman" w:hAnsi="Times New Roman" w:cs="Times New Roman"/>
                <w:sz w:val="28"/>
                <w:szCs w:val="28"/>
              </w:rPr>
            </w:pPr>
          </w:p>
        </w:tc>
      </w:tr>
      <w:tr w:rsidR="00842E52" w:rsidRPr="00687C7F" w14:paraId="043DCCCF" w14:textId="77777777" w:rsidTr="00946F3C">
        <w:tc>
          <w:tcPr>
            <w:tcW w:w="3640" w:type="dxa"/>
            <w:vMerge/>
          </w:tcPr>
          <w:p w14:paraId="799D4FC4" w14:textId="77777777" w:rsidR="00842E52" w:rsidRPr="00687C7F" w:rsidRDefault="00842E52" w:rsidP="00842E52">
            <w:pPr>
              <w:pStyle w:val="af5"/>
              <w:spacing w:beforeAutospacing="0" w:after="0" w:afterAutospacing="0"/>
              <w:rPr>
                <w:color w:val="000000"/>
                <w:szCs w:val="28"/>
              </w:rPr>
            </w:pPr>
          </w:p>
        </w:tc>
        <w:tc>
          <w:tcPr>
            <w:tcW w:w="2876" w:type="dxa"/>
          </w:tcPr>
          <w:p w14:paraId="2309FEED" w14:textId="26102767" w:rsidR="00842E52" w:rsidRPr="00687C7F" w:rsidRDefault="00842E52" w:rsidP="001C30E2">
            <w:pPr>
              <w:pStyle w:val="aa"/>
              <w:ind w:firstLine="0"/>
              <w:rPr>
                <w:rFonts w:cs="Times New Roman"/>
                <w:szCs w:val="28"/>
              </w:rPr>
            </w:pPr>
            <w:r w:rsidRPr="00687C7F">
              <w:rPr>
                <w:rFonts w:cs="Times New Roman"/>
                <w:szCs w:val="28"/>
              </w:rPr>
              <w:t>Сложность работы, ответственность</w:t>
            </w:r>
          </w:p>
        </w:tc>
        <w:tc>
          <w:tcPr>
            <w:tcW w:w="4404" w:type="dxa"/>
          </w:tcPr>
          <w:p w14:paraId="51859327" w14:textId="35C8B888"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 xml:space="preserve">Перерывы регламентированы, достаточной продолжительности: 7% и более рабочего времени Р 2.2.2006 – 05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0C6B1CD5" w14:textId="29ED62A1"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регламентированных перерывов и их продолжительность</w:t>
            </w:r>
          </w:p>
        </w:tc>
      </w:tr>
    </w:tbl>
    <w:p w14:paraId="53B8CB83" w14:textId="77777777" w:rsidR="00842E52" w:rsidRPr="00687C7F" w:rsidRDefault="00842E52" w:rsidP="00842E52">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C30E2" w:rsidRPr="00687C7F" w14:paraId="54445C65" w14:textId="77777777" w:rsidTr="00946F3C">
        <w:tc>
          <w:tcPr>
            <w:tcW w:w="3640" w:type="dxa"/>
          </w:tcPr>
          <w:p w14:paraId="21A7E339" w14:textId="3A04496E" w:rsidR="001C30E2" w:rsidRPr="00687C7F" w:rsidRDefault="001C30E2" w:rsidP="001C30E2">
            <w:pPr>
              <w:pStyle w:val="aa"/>
              <w:ind w:firstLine="0"/>
              <w:jc w:val="center"/>
              <w:rPr>
                <w:rFonts w:cs="Times New Roman"/>
                <w:szCs w:val="28"/>
              </w:rPr>
            </w:pPr>
            <w:r w:rsidRPr="00687C7F">
              <w:rPr>
                <w:rFonts w:cs="Times New Roman"/>
                <w:szCs w:val="28"/>
              </w:rPr>
              <w:t>1</w:t>
            </w:r>
          </w:p>
        </w:tc>
        <w:tc>
          <w:tcPr>
            <w:tcW w:w="2876" w:type="dxa"/>
          </w:tcPr>
          <w:p w14:paraId="40C4D255" w14:textId="5181E165" w:rsidR="001C30E2" w:rsidRPr="00687C7F" w:rsidRDefault="001C30E2" w:rsidP="001C30E2">
            <w:pPr>
              <w:pStyle w:val="aa"/>
              <w:ind w:firstLine="0"/>
              <w:jc w:val="center"/>
              <w:rPr>
                <w:rFonts w:cs="Times New Roman"/>
                <w:szCs w:val="28"/>
              </w:rPr>
            </w:pPr>
            <w:r w:rsidRPr="00687C7F">
              <w:rPr>
                <w:rFonts w:cs="Times New Roman"/>
                <w:szCs w:val="28"/>
              </w:rPr>
              <w:t>2</w:t>
            </w:r>
          </w:p>
        </w:tc>
        <w:tc>
          <w:tcPr>
            <w:tcW w:w="4404" w:type="dxa"/>
          </w:tcPr>
          <w:p w14:paraId="59C5CB70" w14:textId="2BA0ABD3"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141A693F" w14:textId="4DEC988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1C30E2" w:rsidRPr="00687C7F" w14:paraId="568F90CC" w14:textId="77777777" w:rsidTr="00310B4E">
        <w:tc>
          <w:tcPr>
            <w:tcW w:w="14560" w:type="dxa"/>
            <w:gridSpan w:val="4"/>
          </w:tcPr>
          <w:p w14:paraId="40995CF2" w14:textId="56208E6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1C30E2" w:rsidRPr="00687C7F" w14:paraId="12601BFA" w14:textId="77777777" w:rsidTr="00946F3C">
        <w:tc>
          <w:tcPr>
            <w:tcW w:w="3640" w:type="dxa"/>
          </w:tcPr>
          <w:p w14:paraId="2122C9F7" w14:textId="02753397" w:rsidR="001C30E2" w:rsidRPr="00687C7F" w:rsidRDefault="001C30E2" w:rsidP="001C30E2">
            <w:pPr>
              <w:pStyle w:val="aa"/>
              <w:ind w:firstLine="0"/>
              <w:rPr>
                <w:rFonts w:cs="Times New Roman"/>
                <w:color w:val="000000"/>
                <w:szCs w:val="28"/>
              </w:rPr>
            </w:pPr>
            <w:r w:rsidRPr="00687C7F">
              <w:rPr>
                <w:rFonts w:cs="Times New Roman"/>
                <w:szCs w:val="28"/>
              </w:rPr>
              <w:t>Опасность поражения элек</w:t>
            </w:r>
            <w:r w:rsidR="00842E52" w:rsidRPr="00687C7F">
              <w:rPr>
                <w:rFonts w:cs="Times New Roman"/>
                <w:szCs w:val="28"/>
              </w:rPr>
              <w:softHyphen/>
            </w:r>
            <w:r w:rsidRPr="00687C7F">
              <w:rPr>
                <w:rFonts w:cs="Times New Roman"/>
                <w:szCs w:val="28"/>
              </w:rPr>
              <w:t>трическим током</w:t>
            </w:r>
          </w:p>
        </w:tc>
        <w:tc>
          <w:tcPr>
            <w:tcW w:w="2876" w:type="dxa"/>
          </w:tcPr>
          <w:p w14:paraId="4EAABA7B" w14:textId="1A46A644" w:rsidR="001C30E2" w:rsidRPr="00687C7F" w:rsidRDefault="001C30E2" w:rsidP="001C30E2">
            <w:pPr>
              <w:pStyle w:val="aa"/>
              <w:ind w:firstLine="0"/>
              <w:rPr>
                <w:rFonts w:cs="Times New Roman"/>
                <w:szCs w:val="28"/>
              </w:rPr>
            </w:pPr>
            <w:r w:rsidRPr="00687C7F">
              <w:rPr>
                <w:rFonts w:cs="Times New Roman"/>
                <w:szCs w:val="28"/>
              </w:rPr>
              <w:t>Оголенные провода, неисправности элек</w:t>
            </w:r>
            <w:r w:rsidR="00842E52" w:rsidRPr="00687C7F">
              <w:rPr>
                <w:rFonts w:cs="Times New Roman"/>
                <w:szCs w:val="28"/>
              </w:rPr>
              <w:softHyphen/>
            </w:r>
            <w:r w:rsidRPr="00687C7F">
              <w:rPr>
                <w:rFonts w:cs="Times New Roman"/>
                <w:szCs w:val="28"/>
              </w:rPr>
              <w:t>тропроводки и обору</w:t>
            </w:r>
            <w:r w:rsidR="00842E52" w:rsidRPr="00687C7F">
              <w:rPr>
                <w:rFonts w:cs="Times New Roman"/>
                <w:szCs w:val="28"/>
              </w:rPr>
              <w:softHyphen/>
            </w:r>
            <w:r w:rsidRPr="00687C7F">
              <w:rPr>
                <w:rFonts w:cs="Times New Roman"/>
                <w:szCs w:val="28"/>
              </w:rPr>
              <w:t>дования</w:t>
            </w:r>
          </w:p>
        </w:tc>
        <w:tc>
          <w:tcPr>
            <w:tcW w:w="4404" w:type="dxa"/>
          </w:tcPr>
          <w:p w14:paraId="63EC2E5E" w14:textId="33E521ED" w:rsidR="001C30E2" w:rsidRPr="00687C7F" w:rsidRDefault="001C30E2" w:rsidP="001C30E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освобождение) </w:t>
            </w:r>
          </w:p>
          <w:p w14:paraId="06C0F1E7" w14:textId="09712014"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40" w:type="dxa"/>
          </w:tcPr>
          <w:p w14:paraId="330CF001" w14:textId="10618E0E"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водящих поверхностей. Наличие защитного зазем</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ления или зануления</w:t>
            </w:r>
          </w:p>
        </w:tc>
      </w:tr>
      <w:tr w:rsidR="001C30E2" w:rsidRPr="00687C7F" w14:paraId="4117CDD7" w14:textId="77777777" w:rsidTr="00946F3C">
        <w:tc>
          <w:tcPr>
            <w:tcW w:w="3640" w:type="dxa"/>
          </w:tcPr>
          <w:p w14:paraId="7CB4B405" w14:textId="77777777" w:rsidR="001C30E2" w:rsidRPr="00687C7F" w:rsidRDefault="001C30E2" w:rsidP="001C30E2">
            <w:pPr>
              <w:pStyle w:val="af5"/>
              <w:spacing w:beforeAutospacing="0" w:after="0" w:afterAutospacing="0"/>
              <w:rPr>
                <w:color w:val="000000"/>
                <w:sz w:val="28"/>
                <w:szCs w:val="28"/>
              </w:rPr>
            </w:pPr>
            <w:r w:rsidRPr="00687C7F">
              <w:rPr>
                <w:color w:val="000000"/>
                <w:sz w:val="28"/>
                <w:szCs w:val="28"/>
              </w:rPr>
              <w:t>Опасность возникновения пожаров и взрывов</w:t>
            </w:r>
          </w:p>
          <w:p w14:paraId="01C66166" w14:textId="77777777" w:rsidR="001C30E2" w:rsidRPr="00687C7F" w:rsidRDefault="001C30E2" w:rsidP="001C30E2">
            <w:pPr>
              <w:pStyle w:val="aa"/>
              <w:ind w:firstLine="0"/>
              <w:rPr>
                <w:rFonts w:cs="Times New Roman"/>
                <w:color w:val="000000"/>
                <w:szCs w:val="28"/>
              </w:rPr>
            </w:pPr>
          </w:p>
        </w:tc>
        <w:tc>
          <w:tcPr>
            <w:tcW w:w="2876" w:type="dxa"/>
          </w:tcPr>
          <w:p w14:paraId="32932B98" w14:textId="5E864CC2" w:rsidR="001C30E2" w:rsidRPr="00687C7F" w:rsidRDefault="001C30E2" w:rsidP="001C30E2">
            <w:pPr>
              <w:pStyle w:val="aa"/>
              <w:ind w:firstLine="0"/>
              <w:rPr>
                <w:rFonts w:cs="Times New Roman"/>
                <w:szCs w:val="28"/>
              </w:rPr>
            </w:pPr>
            <w:r w:rsidRPr="00687C7F">
              <w:rPr>
                <w:rFonts w:cs="Times New Roman"/>
                <w:szCs w:val="28"/>
              </w:rPr>
              <w:t>Горючие материалы, короткое замыкание, Несоблюдение тех</w:t>
            </w:r>
            <w:r w:rsidR="00842E52" w:rsidRPr="00687C7F">
              <w:rPr>
                <w:rFonts w:cs="Times New Roman"/>
                <w:szCs w:val="28"/>
              </w:rPr>
              <w:softHyphen/>
            </w:r>
            <w:r w:rsidRPr="00687C7F">
              <w:rPr>
                <w:rFonts w:cs="Times New Roman"/>
                <w:szCs w:val="28"/>
              </w:rPr>
              <w:t>ники безопасности</w:t>
            </w:r>
          </w:p>
        </w:tc>
        <w:tc>
          <w:tcPr>
            <w:tcW w:w="4404" w:type="dxa"/>
          </w:tcPr>
          <w:p w14:paraId="52FC4022" w14:textId="43C1E40F" w:rsidR="001C30E2" w:rsidRPr="00687C7F" w:rsidRDefault="001C30E2" w:rsidP="00842E5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сти: В1-В4 Классов горючих ве</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ществ и материалов: Класс А Класс Е 123-ФЗ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24</w:t>
            </w:r>
            <w:r w:rsidRPr="00687C7F">
              <w:rPr>
                <w:rFonts w:ascii="Times New Roman" w:hAnsi="Times New Roman" w:cs="Times New Roman"/>
                <w:noProof/>
                <w:sz w:val="28"/>
                <w:szCs w:val="28"/>
              </w:rPr>
              <w:t>]</w:t>
            </w:r>
          </w:p>
        </w:tc>
        <w:tc>
          <w:tcPr>
            <w:tcW w:w="3640" w:type="dxa"/>
          </w:tcPr>
          <w:p w14:paraId="323547FF" w14:textId="443A6F2A"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тельной сигнализации, авто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матическое пожаротушение, условия эвакуации людей</w:t>
            </w:r>
          </w:p>
        </w:tc>
      </w:tr>
    </w:tbl>
    <w:p w14:paraId="49482082" w14:textId="1214AD74" w:rsidR="00256581" w:rsidRPr="00687C7F" w:rsidRDefault="00256581" w:rsidP="00256581">
      <w:pPr>
        <w:pStyle w:val="aa"/>
        <w:ind w:firstLine="0"/>
      </w:pPr>
    </w:p>
    <w:p w14:paraId="77D1164A" w14:textId="77777777" w:rsidR="000E0060" w:rsidRPr="00687C7F" w:rsidRDefault="000E0060" w:rsidP="000E0060">
      <w:pPr>
        <w:pStyle w:val="aa"/>
        <w:ind w:firstLine="0"/>
      </w:pPr>
      <w:r w:rsidRPr="00687C7F">
        <w:t>Таблица 6.2 – Сравнение значений показателей рабочего места</w:t>
      </w:r>
    </w:p>
    <w:tbl>
      <w:tblPr>
        <w:tblStyle w:val="af1"/>
        <w:tblW w:w="0" w:type="auto"/>
        <w:jc w:val="center"/>
        <w:tblLayout w:type="fixed"/>
        <w:tblLook w:val="04A0" w:firstRow="1" w:lastRow="0" w:firstColumn="1" w:lastColumn="0" w:noHBand="0" w:noVBand="1"/>
      </w:tblPr>
      <w:tblGrid>
        <w:gridCol w:w="2426"/>
        <w:gridCol w:w="2426"/>
        <w:gridCol w:w="2427"/>
        <w:gridCol w:w="2427"/>
        <w:gridCol w:w="2427"/>
        <w:gridCol w:w="2427"/>
      </w:tblGrid>
      <w:tr w:rsidR="000E0060" w:rsidRPr="00687C7F" w14:paraId="7A868AD2" w14:textId="77777777" w:rsidTr="000E0060">
        <w:trPr>
          <w:jc w:val="center"/>
        </w:trPr>
        <w:tc>
          <w:tcPr>
            <w:tcW w:w="7279" w:type="dxa"/>
            <w:gridSpan w:val="3"/>
          </w:tcPr>
          <w:p w14:paraId="6DBEF203" w14:textId="483E1EE7" w:rsidR="000E0060" w:rsidRPr="00687C7F" w:rsidRDefault="000E0060" w:rsidP="000E0060">
            <w:pPr>
              <w:pStyle w:val="aa"/>
              <w:ind w:firstLine="0"/>
              <w:jc w:val="center"/>
            </w:pPr>
            <w:r w:rsidRPr="00687C7F">
              <w:rPr>
                <w:b/>
                <w:bCs/>
                <w:sz w:val="27"/>
                <w:szCs w:val="27"/>
              </w:rPr>
              <w:t>Фактические значения</w:t>
            </w:r>
          </w:p>
        </w:tc>
        <w:tc>
          <w:tcPr>
            <w:tcW w:w="7281" w:type="dxa"/>
            <w:gridSpan w:val="3"/>
          </w:tcPr>
          <w:p w14:paraId="5D32A23B" w14:textId="42C9D2B7" w:rsidR="000E0060" w:rsidRPr="00687C7F" w:rsidRDefault="000E0060" w:rsidP="000E0060">
            <w:pPr>
              <w:pStyle w:val="aa"/>
              <w:ind w:firstLine="0"/>
              <w:jc w:val="center"/>
            </w:pPr>
            <w:r w:rsidRPr="00687C7F">
              <w:rPr>
                <w:b/>
                <w:bCs/>
                <w:sz w:val="27"/>
                <w:szCs w:val="27"/>
              </w:rPr>
              <w:t>Нормативные значения по номограмме</w:t>
            </w:r>
          </w:p>
        </w:tc>
      </w:tr>
      <w:tr w:rsidR="000E0060" w:rsidRPr="00687C7F" w14:paraId="0296269D" w14:textId="77777777" w:rsidTr="000E0060">
        <w:trPr>
          <w:jc w:val="center"/>
        </w:trPr>
        <w:tc>
          <w:tcPr>
            <w:tcW w:w="2426" w:type="dxa"/>
          </w:tcPr>
          <w:p w14:paraId="16888EE1" w14:textId="4909228F" w:rsidR="000E0060" w:rsidRPr="00687C7F" w:rsidRDefault="000E0060" w:rsidP="000E0060">
            <w:pPr>
              <w:pStyle w:val="aa"/>
              <w:ind w:firstLine="0"/>
              <w:jc w:val="center"/>
            </w:pPr>
            <w:r w:rsidRPr="00687C7F">
              <w:rPr>
                <w:b/>
                <w:bCs/>
                <w:sz w:val="27"/>
                <w:szCs w:val="27"/>
              </w:rPr>
              <w:t>Высота рабочей поверхности</w:t>
            </w:r>
          </w:p>
        </w:tc>
        <w:tc>
          <w:tcPr>
            <w:tcW w:w="2426" w:type="dxa"/>
          </w:tcPr>
          <w:p w14:paraId="0FDE197E" w14:textId="26F91EF8"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5684C2C0" w14:textId="7E7F9113" w:rsidR="000E0060" w:rsidRPr="00687C7F" w:rsidRDefault="000E0060" w:rsidP="000E0060">
            <w:pPr>
              <w:pStyle w:val="aa"/>
              <w:ind w:firstLine="0"/>
              <w:jc w:val="center"/>
            </w:pPr>
            <w:r w:rsidRPr="00687C7F">
              <w:rPr>
                <w:b/>
                <w:bCs/>
                <w:sz w:val="27"/>
                <w:szCs w:val="27"/>
              </w:rPr>
              <w:t>Пространство для ног</w:t>
            </w:r>
          </w:p>
        </w:tc>
        <w:tc>
          <w:tcPr>
            <w:tcW w:w="2427" w:type="dxa"/>
          </w:tcPr>
          <w:p w14:paraId="3E3020A2" w14:textId="7EED90E4" w:rsidR="000E0060" w:rsidRPr="00687C7F" w:rsidRDefault="000E0060" w:rsidP="000E0060">
            <w:pPr>
              <w:pStyle w:val="aa"/>
              <w:ind w:firstLine="0"/>
              <w:jc w:val="center"/>
            </w:pPr>
            <w:r w:rsidRPr="00687C7F">
              <w:rPr>
                <w:b/>
                <w:bCs/>
                <w:sz w:val="27"/>
                <w:szCs w:val="27"/>
              </w:rPr>
              <w:t>Высота рабочей поверхности</w:t>
            </w:r>
          </w:p>
        </w:tc>
        <w:tc>
          <w:tcPr>
            <w:tcW w:w="2427" w:type="dxa"/>
          </w:tcPr>
          <w:p w14:paraId="5760BB5F" w14:textId="302C804F"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35010128" w14:textId="7ADC78EE" w:rsidR="000E0060" w:rsidRPr="00687C7F" w:rsidRDefault="000E0060" w:rsidP="000E0060">
            <w:pPr>
              <w:pStyle w:val="aa"/>
              <w:ind w:firstLine="0"/>
              <w:jc w:val="center"/>
            </w:pPr>
            <w:r w:rsidRPr="00687C7F">
              <w:rPr>
                <w:b/>
                <w:bCs/>
                <w:sz w:val="27"/>
                <w:szCs w:val="27"/>
              </w:rPr>
              <w:t>Пространство для ног</w:t>
            </w:r>
          </w:p>
        </w:tc>
      </w:tr>
      <w:tr w:rsidR="000E0060" w:rsidRPr="00687C7F" w14:paraId="010D13B5" w14:textId="77777777" w:rsidTr="000E0060">
        <w:trPr>
          <w:jc w:val="center"/>
        </w:trPr>
        <w:tc>
          <w:tcPr>
            <w:tcW w:w="2426" w:type="dxa"/>
          </w:tcPr>
          <w:p w14:paraId="555408A9" w14:textId="48719C7F" w:rsidR="000E0060" w:rsidRPr="00687C7F" w:rsidRDefault="000E0060" w:rsidP="000E0060">
            <w:pPr>
              <w:pStyle w:val="aa"/>
              <w:ind w:firstLine="0"/>
            </w:pPr>
            <w:r w:rsidRPr="00687C7F">
              <w:rPr>
                <w:sz w:val="27"/>
                <w:szCs w:val="27"/>
              </w:rPr>
              <w:t>75,5 см</w:t>
            </w:r>
          </w:p>
        </w:tc>
        <w:tc>
          <w:tcPr>
            <w:tcW w:w="2426" w:type="dxa"/>
          </w:tcPr>
          <w:p w14:paraId="13DD1B02" w14:textId="498D8EE0" w:rsidR="000E0060" w:rsidRPr="00687C7F" w:rsidRDefault="000E0060" w:rsidP="000E0060">
            <w:pPr>
              <w:pStyle w:val="aa"/>
              <w:ind w:firstLine="0"/>
            </w:pPr>
            <w:r w:rsidRPr="00687C7F">
              <w:rPr>
                <w:sz w:val="27"/>
                <w:szCs w:val="27"/>
              </w:rPr>
              <w:t>45 см</w:t>
            </w:r>
          </w:p>
        </w:tc>
        <w:tc>
          <w:tcPr>
            <w:tcW w:w="2427" w:type="dxa"/>
          </w:tcPr>
          <w:p w14:paraId="2461DD84" w14:textId="1D1913FE" w:rsidR="000E0060" w:rsidRPr="00687C7F" w:rsidRDefault="000E0060" w:rsidP="000E0060">
            <w:pPr>
              <w:pStyle w:val="aa"/>
              <w:ind w:firstLine="0"/>
            </w:pPr>
            <w:r w:rsidRPr="00687C7F">
              <w:rPr>
                <w:sz w:val="27"/>
                <w:szCs w:val="27"/>
              </w:rPr>
              <w:t xml:space="preserve">Глубина 47,5 см </w:t>
            </w:r>
          </w:p>
        </w:tc>
        <w:tc>
          <w:tcPr>
            <w:tcW w:w="2427" w:type="dxa"/>
          </w:tcPr>
          <w:p w14:paraId="597BD6DC" w14:textId="129D8EDB" w:rsidR="000E0060" w:rsidRPr="00687C7F" w:rsidRDefault="000E0060" w:rsidP="000E0060">
            <w:pPr>
              <w:pStyle w:val="aa"/>
              <w:ind w:firstLine="0"/>
            </w:pPr>
            <w:r w:rsidRPr="00687C7F">
              <w:rPr>
                <w:sz w:val="27"/>
                <w:szCs w:val="27"/>
              </w:rPr>
              <w:t xml:space="preserve"> 70 см</w:t>
            </w:r>
          </w:p>
        </w:tc>
        <w:tc>
          <w:tcPr>
            <w:tcW w:w="2427" w:type="dxa"/>
          </w:tcPr>
          <w:p w14:paraId="7EEEA1D1" w14:textId="417E13EB" w:rsidR="000E0060" w:rsidRPr="00687C7F" w:rsidRDefault="000E0060" w:rsidP="000E0060">
            <w:pPr>
              <w:pStyle w:val="aa"/>
              <w:ind w:firstLine="0"/>
            </w:pPr>
            <w:r w:rsidRPr="00687C7F">
              <w:rPr>
                <w:sz w:val="27"/>
                <w:szCs w:val="27"/>
              </w:rPr>
              <w:t>45 см</w:t>
            </w:r>
          </w:p>
        </w:tc>
        <w:tc>
          <w:tcPr>
            <w:tcW w:w="2427" w:type="dxa"/>
          </w:tcPr>
          <w:p w14:paraId="23C2BE59" w14:textId="1DDC0784" w:rsidR="000E0060" w:rsidRPr="00687C7F" w:rsidRDefault="000E0060" w:rsidP="000E0060">
            <w:pPr>
              <w:pStyle w:val="aa"/>
              <w:ind w:firstLine="0"/>
            </w:pPr>
            <w:r w:rsidRPr="00687C7F">
              <w:rPr>
                <w:sz w:val="27"/>
                <w:szCs w:val="27"/>
              </w:rPr>
              <w:t>Глубина 65 см</w:t>
            </w:r>
          </w:p>
        </w:tc>
      </w:tr>
    </w:tbl>
    <w:p w14:paraId="659716B2" w14:textId="77777777" w:rsidR="000E0060" w:rsidRPr="00687C7F" w:rsidRDefault="000E0060" w:rsidP="00256581">
      <w:pPr>
        <w:pStyle w:val="aa"/>
        <w:ind w:firstLine="0"/>
      </w:pPr>
    </w:p>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7" w:name="_Toc136455403"/>
      <w:r w:rsidRPr="00687C7F">
        <w:t>6.3 Эргономические требования к организации рабочего помещения в Коворкинг "Точка кипения"</w:t>
      </w:r>
      <w:bookmarkEnd w:id="57"/>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110425E" w14:textId="40F8B056" w:rsidR="00256581" w:rsidRPr="00687C7F"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r w:rsidR="0039158E" w:rsidRPr="00687C7F">
        <w:t xml:space="preserve"> </w:t>
      </w: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5844FF2E" w14:textId="7675F14D" w:rsidR="00256581" w:rsidRPr="00687C7F" w:rsidRDefault="00256581" w:rsidP="0039158E">
      <w:pPr>
        <w:pStyle w:val="aa"/>
      </w:pPr>
      <w:r w:rsidRPr="00687C7F">
        <w:t>Нормирование тяжести трудового процесса производят согласно Методики проведения специальной оценки условий труда, утвержденной приказом Министерства труда и социальной защиты РФ от 24 января 2014 г. № 33н</w:t>
      </w:r>
      <w:r w:rsidR="002C024E" w:rsidRPr="00687C7F">
        <w:t xml:space="preserve"> </w:t>
      </w:r>
      <w:r w:rsidRPr="00687C7F">
        <w:t>[</w:t>
      </w:r>
      <w:r w:rsidR="00C42954" w:rsidRPr="00687C7F">
        <w:t>25</w:t>
      </w:r>
      <w:r w:rsidRPr="00687C7F">
        <w:t>]. При нормировании тяжести трудового процесса учитывается пол человека</w:t>
      </w:r>
      <w:r w:rsidR="00E57F10" w:rsidRPr="00687C7F">
        <w:t xml:space="preserve">, </w:t>
      </w:r>
      <w:r w:rsidRPr="00687C7F">
        <w:t>при оценк</w:t>
      </w:r>
      <w:r w:rsidR="008A1CFA">
        <w:t>е</w:t>
      </w:r>
      <w:r w:rsidRPr="00687C7F">
        <w:t xml:space="preserve"> учитываются следующие показатели:</w:t>
      </w:r>
      <w:r w:rsidR="00776A21" w:rsidRPr="00687C7F">
        <w:t xml:space="preserve"> ф</w:t>
      </w:r>
      <w:r w:rsidRPr="00687C7F">
        <w:t>изическая динамическая нагрузка</w:t>
      </w:r>
      <w:r w:rsidR="00776A21" w:rsidRPr="00687C7F">
        <w:t>, м</w:t>
      </w:r>
      <w:r w:rsidRPr="00687C7F">
        <w:t>асса поднимаемого и перемещаемого груза вручную</w:t>
      </w:r>
      <w:r w:rsidR="00776A21" w:rsidRPr="00687C7F">
        <w:t>, с</w:t>
      </w:r>
      <w:r w:rsidRPr="00687C7F">
        <w:t>тереотипные рабочие движения</w:t>
      </w:r>
      <w:r w:rsidR="00776A21" w:rsidRPr="00687C7F">
        <w:t>, с</w:t>
      </w:r>
      <w:r w:rsidRPr="00687C7F">
        <w:t>татическая нагрузка</w:t>
      </w:r>
      <w:r w:rsidR="00776A21" w:rsidRPr="00687C7F">
        <w:t>, р</w:t>
      </w:r>
      <w:r w:rsidRPr="00687C7F">
        <w:t>абочая поза</w:t>
      </w:r>
      <w:r w:rsidR="00776A21" w:rsidRPr="00687C7F">
        <w:t>, н</w:t>
      </w:r>
      <w:r w:rsidRPr="00687C7F">
        <w:t>аклоны корпуса</w:t>
      </w:r>
      <w:r w:rsidR="00776A21" w:rsidRPr="00687C7F">
        <w:t>, п</w:t>
      </w:r>
      <w:r w:rsidRPr="00687C7F">
        <w:t>еремещение в пространстве.</w:t>
      </w:r>
      <w:r w:rsidR="0039158E" w:rsidRPr="00687C7F">
        <w:t xml:space="preserve"> </w:t>
      </w:r>
      <w:r w:rsidRPr="00687C7F">
        <w:t>Оценка тяжести трудового процесса представлена в таблице 6.3.</w:t>
      </w:r>
    </w:p>
    <w:p w14:paraId="69FE6631" w14:textId="77777777" w:rsidR="00256581" w:rsidRPr="00687C7F" w:rsidRDefault="00256581" w:rsidP="00256581">
      <w:pPr>
        <w:pStyle w:val="aa"/>
      </w:pPr>
    </w:p>
    <w:p w14:paraId="5FA367E0" w14:textId="77777777" w:rsidR="00256581" w:rsidRPr="00687C7F" w:rsidRDefault="00256581" w:rsidP="00256581">
      <w:pPr>
        <w:pStyle w:val="aa"/>
        <w:ind w:firstLine="0"/>
      </w:pPr>
      <w:r w:rsidRPr="00687C7F">
        <w:lastRenderedPageBreak/>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rsidRPr="00687C7F" w14:paraId="6EEB0B5E" w14:textId="77777777" w:rsidTr="00A61568">
        <w:trPr>
          <w:trHeight w:val="510"/>
        </w:trPr>
        <w:tc>
          <w:tcPr>
            <w:tcW w:w="2380" w:type="dxa"/>
          </w:tcPr>
          <w:p w14:paraId="1AD4E2CE"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Показатели </w:t>
            </w:r>
            <w:r w:rsidRPr="00687C7F">
              <w:rPr>
                <w:rFonts w:ascii="Times New Roman" w:hAnsi="Times New Roman" w:cs="Times New Roman"/>
                <w:b/>
                <w:bCs/>
                <w:sz w:val="27"/>
                <w:szCs w:val="27"/>
              </w:rPr>
              <w:br/>
              <w:t>тяжести трудового процесса</w:t>
            </w:r>
          </w:p>
        </w:tc>
        <w:tc>
          <w:tcPr>
            <w:tcW w:w="2482" w:type="dxa"/>
          </w:tcPr>
          <w:p w14:paraId="740DB7EC"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Фактические </w:t>
            </w:r>
          </w:p>
          <w:p w14:paraId="4D55D6B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значения показателя тяжести трудового процесса</w:t>
            </w:r>
          </w:p>
        </w:tc>
        <w:tc>
          <w:tcPr>
            <w:tcW w:w="2470" w:type="dxa"/>
          </w:tcPr>
          <w:p w14:paraId="711A04D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Предельно допустимые значения показателя тяжести трудового процесса</w:t>
            </w:r>
          </w:p>
        </w:tc>
        <w:tc>
          <w:tcPr>
            <w:tcW w:w="2018" w:type="dxa"/>
          </w:tcPr>
          <w:p w14:paraId="0E378877"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Класс (подкласс) условий труда </w:t>
            </w:r>
          </w:p>
          <w:p w14:paraId="037AFC19"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 тяжести </w:t>
            </w:r>
          </w:p>
          <w:p w14:paraId="20260DC5"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трудового процесса</w:t>
            </w:r>
          </w:p>
        </w:tc>
      </w:tr>
      <w:tr w:rsidR="00256581" w:rsidRPr="00687C7F" w14:paraId="7C1C73A3" w14:textId="77777777" w:rsidTr="00A61568">
        <w:trPr>
          <w:trHeight w:val="510"/>
        </w:trPr>
        <w:tc>
          <w:tcPr>
            <w:tcW w:w="2380" w:type="dxa"/>
          </w:tcPr>
          <w:p w14:paraId="4A1FF5F5" w14:textId="6A89247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Масса поднимае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мого и перемеща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емого груза вруч</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ную</w:t>
            </w:r>
          </w:p>
        </w:tc>
        <w:tc>
          <w:tcPr>
            <w:tcW w:w="2482" w:type="dxa"/>
          </w:tcPr>
          <w:p w14:paraId="472B858E"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 кг</w:t>
            </w:r>
          </w:p>
        </w:tc>
        <w:tc>
          <w:tcPr>
            <w:tcW w:w="2470" w:type="dxa"/>
          </w:tcPr>
          <w:p w14:paraId="6BAF7259" w14:textId="29C77C4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30 кг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44C2B16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Оптимальный</w:t>
            </w:r>
          </w:p>
        </w:tc>
      </w:tr>
      <w:tr w:rsidR="00256581" w:rsidRPr="00687C7F" w14:paraId="7C7AC954" w14:textId="77777777" w:rsidTr="00A61568">
        <w:trPr>
          <w:trHeight w:val="510"/>
        </w:trPr>
        <w:tc>
          <w:tcPr>
            <w:tcW w:w="2380" w:type="dxa"/>
          </w:tcPr>
          <w:p w14:paraId="6A8D2F65" w14:textId="5FC3B848"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Стереотипные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бочие движения</w:t>
            </w:r>
          </w:p>
        </w:tc>
        <w:tc>
          <w:tcPr>
            <w:tcW w:w="2482" w:type="dxa"/>
          </w:tcPr>
          <w:p w14:paraId="45602735"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29000 единиц</w:t>
            </w:r>
          </w:p>
        </w:tc>
        <w:tc>
          <w:tcPr>
            <w:tcW w:w="2470" w:type="dxa"/>
          </w:tcPr>
          <w:p w14:paraId="14CCFD37" w14:textId="68E9D06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40000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171ADC1C"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Допустимый</w:t>
            </w:r>
          </w:p>
        </w:tc>
      </w:tr>
      <w:tr w:rsidR="00256581" w:rsidRPr="00687C7F" w14:paraId="10CF4146" w14:textId="77777777" w:rsidTr="00A61568">
        <w:trPr>
          <w:trHeight w:val="510"/>
        </w:trPr>
        <w:tc>
          <w:tcPr>
            <w:tcW w:w="2380" w:type="dxa"/>
          </w:tcPr>
          <w:p w14:paraId="0D8A8D5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Рабочая поза</w:t>
            </w:r>
          </w:p>
        </w:tc>
        <w:tc>
          <w:tcPr>
            <w:tcW w:w="2482" w:type="dxa"/>
          </w:tcPr>
          <w:p w14:paraId="175CCC6D" w14:textId="7A579CF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Свободная поза комфортна и мо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жет быть изменена в любой момент по усмотрению рабо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тающего.</w:t>
            </w:r>
          </w:p>
        </w:tc>
        <w:tc>
          <w:tcPr>
            <w:tcW w:w="2470" w:type="dxa"/>
          </w:tcPr>
          <w:p w14:paraId="5E1B1D34" w14:textId="5AA5F35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Периодическое, до 25 % времени смены, нахожде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ние в неудобном и (или) фиксирован</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ном положении. Нахождение в по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ложении «стоя» до 60 % времени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бочего дня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13C4927" w14:textId="64D60C8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39FBD3" w14:textId="77777777" w:rsidTr="00A61568">
        <w:trPr>
          <w:trHeight w:val="510"/>
        </w:trPr>
        <w:tc>
          <w:tcPr>
            <w:tcW w:w="2380" w:type="dxa"/>
          </w:tcPr>
          <w:p w14:paraId="7A07E7AD"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Наклоны корпуса</w:t>
            </w:r>
          </w:p>
        </w:tc>
        <w:tc>
          <w:tcPr>
            <w:tcW w:w="2482" w:type="dxa"/>
          </w:tcPr>
          <w:p w14:paraId="1C4FE278"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20 единиц</w:t>
            </w:r>
          </w:p>
        </w:tc>
        <w:tc>
          <w:tcPr>
            <w:tcW w:w="2470" w:type="dxa"/>
          </w:tcPr>
          <w:p w14:paraId="3FAFCA92" w14:textId="6D13941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51-100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5FB06A0" w14:textId="52C8EEFF"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A1BC59" w14:textId="77777777" w:rsidTr="00A61568">
        <w:trPr>
          <w:trHeight w:val="510"/>
        </w:trPr>
        <w:tc>
          <w:tcPr>
            <w:tcW w:w="2380" w:type="dxa"/>
          </w:tcPr>
          <w:p w14:paraId="3D7E7D02"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Перемещение в пространстве</w:t>
            </w:r>
          </w:p>
        </w:tc>
        <w:tc>
          <w:tcPr>
            <w:tcW w:w="2482" w:type="dxa"/>
          </w:tcPr>
          <w:p w14:paraId="388E87C6" w14:textId="46D52DA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 км по гори</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зонтали</w:t>
            </w:r>
          </w:p>
        </w:tc>
        <w:tc>
          <w:tcPr>
            <w:tcW w:w="2470" w:type="dxa"/>
          </w:tcPr>
          <w:p w14:paraId="4EFB8CCC" w14:textId="679B59C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8 км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23554E18" w14:textId="2FCAA2BA"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bl>
    <w:p w14:paraId="49C35CB3" w14:textId="77777777" w:rsidR="00256581" w:rsidRPr="00687C7F" w:rsidRDefault="00256581" w:rsidP="00256581">
      <w:pPr>
        <w:pStyle w:val="aa"/>
      </w:pPr>
    </w:p>
    <w:p w14:paraId="66C82BF9" w14:textId="50702192" w:rsidR="00256581" w:rsidRPr="00687C7F" w:rsidRDefault="00256581" w:rsidP="00256581">
      <w:pPr>
        <w:pStyle w:val="aa"/>
      </w:pPr>
      <w:r w:rsidRPr="00687C7F">
        <w:t>Проанализировав таблицу 6.</w:t>
      </w:r>
      <w:r w:rsidR="003836DA" w:rsidRPr="00687C7F">
        <w:t>3</w:t>
      </w:r>
      <w:r w:rsidRPr="00687C7F">
        <w:t>, был сделан вывод, что условия труда по тяжести трудового процесса на данном рабочем месте являются оптимальными.</w:t>
      </w:r>
    </w:p>
    <w:p w14:paraId="284BCD58" w14:textId="77777777" w:rsidR="00256581" w:rsidRPr="00687C7F" w:rsidRDefault="00256581" w:rsidP="00256581">
      <w:pPr>
        <w:pStyle w:val="23"/>
      </w:pPr>
      <w:bookmarkStart w:id="58" w:name="_Toc136455404"/>
      <w:r w:rsidRPr="00687C7F">
        <w:t>6.4 Электробезопасность</w:t>
      </w:r>
      <w:bookmarkEnd w:id="58"/>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 xml:space="preserve">При неисправности какого-либо оборудования необходимо обесточить устройство и вызвать специалиста. Самостоятельно принимать дальнейшие </w:t>
      </w:r>
      <w:r w:rsidRPr="00687C7F">
        <w:lastRenderedPageBreak/>
        <w:t>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drawing>
          <wp:inline distT="0" distB="0" distL="0" distR="0" wp14:anchorId="0BB3FB78" wp14:editId="1DAA4FBB">
            <wp:extent cx="3155315" cy="2006926"/>
            <wp:effectExtent l="19050" t="19050" r="2603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68" b="-1"/>
                    <a:stretch/>
                  </pic:blipFill>
                  <pic:spPr bwMode="auto">
                    <a:xfrm>
                      <a:off x="0" y="0"/>
                      <a:ext cx="3193319" cy="2031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9" w:name="_Toc136455405"/>
      <w:r w:rsidRPr="00687C7F">
        <w:t>6.5 Пожарная безопасность</w:t>
      </w:r>
      <w:bookmarkEnd w:id="59"/>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21A09B8C">
            <wp:extent cx="1418846" cy="125669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9019" cy="1292274"/>
                    </a:xfrm>
                    <a:prstGeom prst="rect">
                      <a:avLst/>
                    </a:prstGeom>
                  </pic:spPr>
                </pic:pic>
              </a:graphicData>
            </a:graphic>
          </wp:inline>
        </w:drawing>
      </w:r>
    </w:p>
    <w:p w14:paraId="262A51D0" w14:textId="2223F2B4" w:rsidR="00256581" w:rsidRPr="00687C7F" w:rsidRDefault="00256581" w:rsidP="00FC6C64">
      <w:pPr>
        <w:pStyle w:val="af4"/>
        <w:numPr>
          <w:ilvl w:val="3"/>
          <w:numId w:val="38"/>
        </w:numPr>
      </w:pPr>
      <w:r w:rsidRPr="00687C7F">
        <w:t>Рисунок 6.</w:t>
      </w:r>
      <w:r w:rsidR="00A41B22">
        <w:t>4</w:t>
      </w:r>
      <w:r w:rsidRPr="00687C7F">
        <w:t xml:space="preserve"> – Датчик дыма «ИПД-3.2»</w:t>
      </w:r>
    </w:p>
    <w:p w14:paraId="25CAB782" w14:textId="1B3DF8C7" w:rsidR="00256581" w:rsidRPr="00687C7F" w:rsidRDefault="00256581" w:rsidP="00256581">
      <w:pPr>
        <w:pStyle w:val="aa"/>
      </w:pPr>
      <w:r w:rsidRPr="00687C7F">
        <w:lastRenderedPageBreak/>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166CE11E">
            <wp:extent cx="2773045" cy="2236362"/>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029" r="18251"/>
                    <a:stretch/>
                  </pic:blipFill>
                  <pic:spPr bwMode="auto">
                    <a:xfrm>
                      <a:off x="0" y="0"/>
                      <a:ext cx="2797419" cy="2256019"/>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lastRenderedPageBreak/>
        <w:drawing>
          <wp:inline distT="0" distB="0" distL="0" distR="0" wp14:anchorId="102A2731" wp14:editId="3FBBB96C">
            <wp:extent cx="3403600" cy="1784274"/>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266" b="14218"/>
                    <a:stretch/>
                  </pic:blipFill>
                  <pic:spPr bwMode="auto">
                    <a:xfrm>
                      <a:off x="0" y="0"/>
                      <a:ext cx="3418368" cy="17920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7F890658" w14:textId="77777777" w:rsidR="00256581" w:rsidRPr="00687C7F" w:rsidRDefault="00256581" w:rsidP="00256581">
      <w:pPr>
        <w:pStyle w:val="aa"/>
        <w:ind w:firstLine="0"/>
        <w:jc w:val="center"/>
      </w:pPr>
    </w:p>
    <w:p w14:paraId="46C555DB" w14:textId="77777777" w:rsidR="00256581" w:rsidRPr="00687C7F" w:rsidRDefault="00256581" w:rsidP="00256581">
      <w:pPr>
        <w:pStyle w:val="23"/>
        <w:spacing w:before="0"/>
      </w:pPr>
      <w:bookmarkStart w:id="60" w:name="_Toc136455406"/>
      <w:r w:rsidRPr="00687C7F">
        <w:t>6.6 Обеспечение безопасности в условиях ЧС</w:t>
      </w:r>
      <w:bookmarkEnd w:id="60"/>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4617540">
            <wp:extent cx="2564130" cy="1884354"/>
            <wp:effectExtent l="0" t="0" r="762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328" t="7557" r="17926" b="9894"/>
                    <a:stretch/>
                  </pic:blipFill>
                  <pic:spPr bwMode="auto">
                    <a:xfrm>
                      <a:off x="0" y="0"/>
                      <a:ext cx="2584399" cy="189924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1" w:name="_Toc74644077"/>
      <w:bookmarkStart w:id="62" w:name="_Toc74820800"/>
      <w:bookmarkStart w:id="63" w:name="_Toc136455407"/>
      <w:r w:rsidRPr="00687C7F">
        <w:t xml:space="preserve">6.7 </w:t>
      </w:r>
      <w:bookmarkEnd w:id="61"/>
      <w:bookmarkEnd w:id="62"/>
      <w:r w:rsidRPr="00687C7F">
        <w:t>Вывод по главе</w:t>
      </w:r>
      <w:bookmarkEnd w:id="63"/>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4" w:name="_Toc136455408"/>
      <w:r w:rsidRPr="00687C7F">
        <w:lastRenderedPageBreak/>
        <w:t>Заключение</w:t>
      </w:r>
      <w:bookmarkEnd w:id="64"/>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5" w:name="_Toc136455409"/>
      <w:r w:rsidRPr="00687C7F">
        <w:lastRenderedPageBreak/>
        <w:t>Список использованных источников</w:t>
      </w:r>
      <w:bookmarkEnd w:id="65"/>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6FB4181" w14:textId="11EBEB61" w:rsidR="00256581" w:rsidRPr="00687C7F" w:rsidRDefault="00256581" w:rsidP="00D32D80">
      <w:pPr>
        <w:pStyle w:val="aa"/>
        <w:numPr>
          <w:ilvl w:val="0"/>
          <w:numId w:val="54"/>
        </w:numPr>
        <w:ind w:left="0" w:firstLine="709"/>
      </w:pPr>
      <w:r w:rsidRPr="00687C7F">
        <w:t xml:space="preserve">Приказ Минтруда России от 24.01.2014 </w:t>
      </w:r>
      <w:r w:rsidR="00B04672" w:rsidRPr="00687C7F">
        <w:t>№</w:t>
      </w:r>
      <w:r w:rsidRPr="00687C7F">
        <w:t xml:space="preserve"> 33н.</w:t>
      </w:r>
      <w:r w:rsidR="00B04672" w:rsidRPr="00687C7F">
        <w:t xml:space="preserve"> «Об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w:t>
      </w:r>
    </w:p>
    <w:p w14:paraId="300CD48C" w14:textId="77777777" w:rsidR="00256581" w:rsidRPr="00687C7F" w:rsidRDefault="00256581"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6" w:name="_Toc136455410"/>
      <w:r w:rsidRPr="00687C7F">
        <w:lastRenderedPageBreak/>
        <w:t>Приложение А</w:t>
      </w:r>
      <w:bookmarkEnd w:id="66"/>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w:t>
      </w:r>
      <w:r w:rsidR="00CC3FB5">
        <w:t>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w:t>
      </w:r>
      <w:r w:rsidR="00D328DE">
        <w:t>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w:t>
      </w:r>
      <w:r w:rsidR="00D328DE">
        <w:t>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w:t>
      </w:r>
      <w:r w:rsidR="003E76F6">
        <w:t>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7" w:name="_Toc136455411"/>
      <w:r w:rsidRPr="00687C7F">
        <w:lastRenderedPageBreak/>
        <w:t xml:space="preserve">Приложение </w:t>
      </w:r>
      <w:r w:rsidR="00324C34" w:rsidRPr="00687C7F">
        <w:t>Б</w:t>
      </w:r>
      <w:bookmarkEnd w:id="67"/>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5D9AF96C" w:rsidR="009C24A4" w:rsidRPr="00687C7F" w:rsidRDefault="00324C34" w:rsidP="009C24A4">
      <w:pPr>
        <w:pStyle w:val="aa"/>
        <w:ind w:firstLine="0"/>
      </w:pPr>
      <w:r w:rsidRPr="00687C7F">
        <w:lastRenderedPageBreak/>
        <w:t>Продолжение таблицы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proofErr w:type="spellStart"/>
            <w:r w:rsidRPr="00687C7F">
              <w:t>id</w:t>
            </w:r>
            <w:proofErr w:type="spellEnd"/>
            <w:r w:rsidRPr="00687C7F">
              <w:t xml:space="preserve">: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D59CE">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513C0283" w:rsidR="009C24A4" w:rsidRPr="00687C7F" w:rsidRDefault="00324C34" w:rsidP="009C24A4">
      <w:pPr>
        <w:pStyle w:val="aa"/>
        <w:ind w:firstLine="0"/>
      </w:pPr>
      <w:r w:rsidRPr="00687C7F">
        <w:lastRenderedPageBreak/>
        <w:t>Продолжение таблицы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proofErr w:type="spellStart"/>
            <w:proofErr w:type="gramStart"/>
            <w:r w:rsidRPr="00687C7F">
              <w:rPr>
                <w:lang w:val="en-US"/>
              </w:rPr>
              <w:t>uid:String</w:t>
            </w:r>
            <w:proofErr w:type="spellEnd"/>
            <w:proofErr w:type="gramEnd"/>
            <w:r w:rsidRPr="00687C7F">
              <w:rPr>
                <w:lang w:val="en-US"/>
              </w:rPr>
              <w:t xml:space="preserve">, </w:t>
            </w:r>
            <w:proofErr w:type="spellStart"/>
            <w:r w:rsidRPr="00687C7F">
              <w:rPr>
                <w:lang w:val="en-US"/>
              </w:rPr>
              <w:t>event</w:t>
            </w:r>
            <w:r w:rsidR="000437B6">
              <w:rPr>
                <w:lang w:val="en-US"/>
              </w:rPr>
              <w:t>I</w:t>
            </w:r>
            <w:r w:rsidRPr="00687C7F">
              <w:rPr>
                <w:lang w:val="en-US"/>
              </w:rPr>
              <w:t>d</w:t>
            </w:r>
            <w:proofErr w:type="spellEnd"/>
            <w:r w:rsidRPr="00687C7F">
              <w:rPr>
                <w:lang w:val="en-US"/>
              </w:rPr>
              <w:t xml:space="preserve">: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proofErr w:type="spellStart"/>
            <w:r>
              <w:rPr>
                <w:lang w:val="en-US"/>
              </w:rPr>
              <w:t>getUser</w:t>
            </w:r>
            <w:proofErr w:type="spellEnd"/>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proofErr w:type="spellStart"/>
            <w:r>
              <w:rPr>
                <w:lang w:val="en-US"/>
              </w:rPr>
              <w:t>userId</w:t>
            </w:r>
            <w:proofErr w:type="spellEnd"/>
            <w:r>
              <w:rPr>
                <w:lang w:val="en-US"/>
              </w:rPr>
              <w:t>: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8" w:name="_Toc136455412"/>
      <w:r w:rsidRPr="00687C7F">
        <w:lastRenderedPageBreak/>
        <w:t xml:space="preserve">Приложение </w:t>
      </w:r>
      <w:r w:rsidR="00324C34" w:rsidRPr="00687C7F">
        <w:t>В</w:t>
      </w:r>
      <w:bookmarkEnd w:id="68"/>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p w14:paraId="34DB7AA3" w14:textId="16937D60" w:rsidR="009C24A4" w:rsidRPr="00830904" w:rsidRDefault="009C24A4" w:rsidP="009C24A4">
      <w:pPr>
        <w:pStyle w:val="aa"/>
      </w:pPr>
    </w:p>
    <w:p w14:paraId="25E2DF9A" w14:textId="2E9F31A9" w:rsidR="00644384" w:rsidRDefault="00644384">
      <w:pPr>
        <w:rPr>
          <w:rFonts w:ascii="Times New Roman" w:hAnsi="Times New Roman"/>
          <w:color w:val="000000" w:themeColor="text1"/>
          <w:sz w:val="28"/>
          <w:lang w:eastAsia="ru-RU"/>
        </w:rPr>
      </w:pPr>
    </w:p>
    <w:sectPr w:rsidR="00644384" w:rsidSect="00857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46BD3" w14:textId="77777777" w:rsidR="00AE2249" w:rsidRDefault="00AE2249" w:rsidP="00741A71">
      <w:pPr>
        <w:spacing w:after="0" w:line="240" w:lineRule="auto"/>
      </w:pPr>
      <w:r>
        <w:separator/>
      </w:r>
    </w:p>
  </w:endnote>
  <w:endnote w:type="continuationSeparator" w:id="0">
    <w:p w14:paraId="5947BFA1" w14:textId="77777777" w:rsidR="00AE2249" w:rsidRDefault="00AE2249"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F59B2" w14:textId="77777777" w:rsidR="00AE2249" w:rsidRDefault="00AE2249" w:rsidP="00741A71">
      <w:pPr>
        <w:spacing w:after="0" w:line="240" w:lineRule="auto"/>
      </w:pPr>
      <w:r>
        <w:separator/>
      </w:r>
    </w:p>
  </w:footnote>
  <w:footnote w:type="continuationSeparator" w:id="0">
    <w:p w14:paraId="0A341F2F" w14:textId="77777777" w:rsidR="00AE2249" w:rsidRDefault="00AE2249"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5601"/>
    <w:rsid w:val="0002048D"/>
    <w:rsid w:val="0002245F"/>
    <w:rsid w:val="00024865"/>
    <w:rsid w:val="00027942"/>
    <w:rsid w:val="000337E4"/>
    <w:rsid w:val="000352C1"/>
    <w:rsid w:val="000367E0"/>
    <w:rsid w:val="000375CD"/>
    <w:rsid w:val="000437B6"/>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1A96"/>
    <w:rsid w:val="00097755"/>
    <w:rsid w:val="000A3929"/>
    <w:rsid w:val="000A3D76"/>
    <w:rsid w:val="000B0619"/>
    <w:rsid w:val="000B0EA4"/>
    <w:rsid w:val="000B38B9"/>
    <w:rsid w:val="000B636D"/>
    <w:rsid w:val="000D185A"/>
    <w:rsid w:val="000D2B46"/>
    <w:rsid w:val="000D565E"/>
    <w:rsid w:val="000E0060"/>
    <w:rsid w:val="000E1C00"/>
    <w:rsid w:val="000E7FA7"/>
    <w:rsid w:val="000F514C"/>
    <w:rsid w:val="000F6AD0"/>
    <w:rsid w:val="00101595"/>
    <w:rsid w:val="00103615"/>
    <w:rsid w:val="001054D1"/>
    <w:rsid w:val="00112700"/>
    <w:rsid w:val="001142AC"/>
    <w:rsid w:val="001143E5"/>
    <w:rsid w:val="00114D91"/>
    <w:rsid w:val="001223B4"/>
    <w:rsid w:val="00123AF5"/>
    <w:rsid w:val="0013072F"/>
    <w:rsid w:val="001419A0"/>
    <w:rsid w:val="001423B6"/>
    <w:rsid w:val="00154039"/>
    <w:rsid w:val="00156DAA"/>
    <w:rsid w:val="001572DE"/>
    <w:rsid w:val="001572F1"/>
    <w:rsid w:val="001626D6"/>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75FA"/>
    <w:rsid w:val="001F324E"/>
    <w:rsid w:val="001F522F"/>
    <w:rsid w:val="00212BD0"/>
    <w:rsid w:val="0021651B"/>
    <w:rsid w:val="002206EC"/>
    <w:rsid w:val="002269CF"/>
    <w:rsid w:val="002322DB"/>
    <w:rsid w:val="00233BA4"/>
    <w:rsid w:val="002342F1"/>
    <w:rsid w:val="002350F0"/>
    <w:rsid w:val="00236073"/>
    <w:rsid w:val="00240750"/>
    <w:rsid w:val="0024381C"/>
    <w:rsid w:val="00244254"/>
    <w:rsid w:val="00247543"/>
    <w:rsid w:val="0025130D"/>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CD3"/>
    <w:rsid w:val="002A7145"/>
    <w:rsid w:val="002C024E"/>
    <w:rsid w:val="002C1AD6"/>
    <w:rsid w:val="002C4411"/>
    <w:rsid w:val="002C5240"/>
    <w:rsid w:val="002C5373"/>
    <w:rsid w:val="002C75BC"/>
    <w:rsid w:val="002C777E"/>
    <w:rsid w:val="002D183B"/>
    <w:rsid w:val="002D4A7F"/>
    <w:rsid w:val="002D4E82"/>
    <w:rsid w:val="002E2143"/>
    <w:rsid w:val="002E2522"/>
    <w:rsid w:val="002E3E29"/>
    <w:rsid w:val="002E621C"/>
    <w:rsid w:val="002E6FB8"/>
    <w:rsid w:val="002F23E0"/>
    <w:rsid w:val="002F613C"/>
    <w:rsid w:val="002F7C1B"/>
    <w:rsid w:val="003028F1"/>
    <w:rsid w:val="00304757"/>
    <w:rsid w:val="00305C92"/>
    <w:rsid w:val="00306500"/>
    <w:rsid w:val="00311E02"/>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56B6"/>
    <w:rsid w:val="0038157B"/>
    <w:rsid w:val="003836DA"/>
    <w:rsid w:val="0038459B"/>
    <w:rsid w:val="0039158E"/>
    <w:rsid w:val="0039181C"/>
    <w:rsid w:val="00391F1E"/>
    <w:rsid w:val="00397F1C"/>
    <w:rsid w:val="003A3CC3"/>
    <w:rsid w:val="003A5A03"/>
    <w:rsid w:val="003A5E03"/>
    <w:rsid w:val="003A7304"/>
    <w:rsid w:val="003A7F20"/>
    <w:rsid w:val="003B3558"/>
    <w:rsid w:val="003B3A17"/>
    <w:rsid w:val="003B3B7B"/>
    <w:rsid w:val="003B5951"/>
    <w:rsid w:val="003C1EC9"/>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5E4"/>
    <w:rsid w:val="00447559"/>
    <w:rsid w:val="00450DE5"/>
    <w:rsid w:val="00454091"/>
    <w:rsid w:val="00456F1C"/>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3AA1"/>
    <w:rsid w:val="004C7416"/>
    <w:rsid w:val="004D1A3C"/>
    <w:rsid w:val="004D3A3A"/>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601090"/>
    <w:rsid w:val="00603DAC"/>
    <w:rsid w:val="00615CF4"/>
    <w:rsid w:val="00623D70"/>
    <w:rsid w:val="00641696"/>
    <w:rsid w:val="00644384"/>
    <w:rsid w:val="00646303"/>
    <w:rsid w:val="00646CA9"/>
    <w:rsid w:val="006474A5"/>
    <w:rsid w:val="0065218E"/>
    <w:rsid w:val="00657237"/>
    <w:rsid w:val="0065745E"/>
    <w:rsid w:val="00664DD9"/>
    <w:rsid w:val="00665D0D"/>
    <w:rsid w:val="006665E0"/>
    <w:rsid w:val="00666CB9"/>
    <w:rsid w:val="006726D9"/>
    <w:rsid w:val="00675BA3"/>
    <w:rsid w:val="00675F66"/>
    <w:rsid w:val="00677387"/>
    <w:rsid w:val="00685574"/>
    <w:rsid w:val="00685F50"/>
    <w:rsid w:val="00687C7F"/>
    <w:rsid w:val="00694EF9"/>
    <w:rsid w:val="00695C2E"/>
    <w:rsid w:val="006A3F93"/>
    <w:rsid w:val="006A7758"/>
    <w:rsid w:val="006B30DF"/>
    <w:rsid w:val="006B486A"/>
    <w:rsid w:val="006B5715"/>
    <w:rsid w:val="006B638B"/>
    <w:rsid w:val="006C00D2"/>
    <w:rsid w:val="006C1938"/>
    <w:rsid w:val="006C76B2"/>
    <w:rsid w:val="006D19D0"/>
    <w:rsid w:val="006D19F6"/>
    <w:rsid w:val="006D43A3"/>
    <w:rsid w:val="006E414D"/>
    <w:rsid w:val="006E7DED"/>
    <w:rsid w:val="0070320A"/>
    <w:rsid w:val="00706B60"/>
    <w:rsid w:val="00713203"/>
    <w:rsid w:val="00713B5E"/>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5587"/>
    <w:rsid w:val="007858F9"/>
    <w:rsid w:val="00785FD4"/>
    <w:rsid w:val="00787746"/>
    <w:rsid w:val="00796E55"/>
    <w:rsid w:val="007A19D2"/>
    <w:rsid w:val="007A3739"/>
    <w:rsid w:val="007B0416"/>
    <w:rsid w:val="007B3D58"/>
    <w:rsid w:val="007B7AC0"/>
    <w:rsid w:val="007C21D4"/>
    <w:rsid w:val="007C79FC"/>
    <w:rsid w:val="007D7AFE"/>
    <w:rsid w:val="007E2306"/>
    <w:rsid w:val="007E27AB"/>
    <w:rsid w:val="007E4EE0"/>
    <w:rsid w:val="007F05B1"/>
    <w:rsid w:val="007F20ED"/>
    <w:rsid w:val="007F2E0E"/>
    <w:rsid w:val="007F6569"/>
    <w:rsid w:val="00802293"/>
    <w:rsid w:val="00804622"/>
    <w:rsid w:val="0081369A"/>
    <w:rsid w:val="00826330"/>
    <w:rsid w:val="00830904"/>
    <w:rsid w:val="00830C5D"/>
    <w:rsid w:val="00834F0A"/>
    <w:rsid w:val="00835FB1"/>
    <w:rsid w:val="00842E52"/>
    <w:rsid w:val="00843973"/>
    <w:rsid w:val="00844FF8"/>
    <w:rsid w:val="00851781"/>
    <w:rsid w:val="008560A2"/>
    <w:rsid w:val="0085782B"/>
    <w:rsid w:val="00857E65"/>
    <w:rsid w:val="008611E9"/>
    <w:rsid w:val="00861656"/>
    <w:rsid w:val="00864936"/>
    <w:rsid w:val="00865708"/>
    <w:rsid w:val="008673F4"/>
    <w:rsid w:val="00870D8A"/>
    <w:rsid w:val="00876F32"/>
    <w:rsid w:val="008807EB"/>
    <w:rsid w:val="00880B17"/>
    <w:rsid w:val="00894C60"/>
    <w:rsid w:val="00894F03"/>
    <w:rsid w:val="008A023C"/>
    <w:rsid w:val="008A14BF"/>
    <w:rsid w:val="008A187C"/>
    <w:rsid w:val="008A1CFA"/>
    <w:rsid w:val="008A247C"/>
    <w:rsid w:val="008A3027"/>
    <w:rsid w:val="008A3BAF"/>
    <w:rsid w:val="008A4926"/>
    <w:rsid w:val="008A57A1"/>
    <w:rsid w:val="008A593B"/>
    <w:rsid w:val="008A700C"/>
    <w:rsid w:val="008B11F6"/>
    <w:rsid w:val="008B13D4"/>
    <w:rsid w:val="008B225E"/>
    <w:rsid w:val="008B500F"/>
    <w:rsid w:val="008C0E2C"/>
    <w:rsid w:val="008C7045"/>
    <w:rsid w:val="008C71C8"/>
    <w:rsid w:val="008D2D5E"/>
    <w:rsid w:val="008D38C0"/>
    <w:rsid w:val="008D59CE"/>
    <w:rsid w:val="008E030B"/>
    <w:rsid w:val="008E08A4"/>
    <w:rsid w:val="008E1CF3"/>
    <w:rsid w:val="008E5212"/>
    <w:rsid w:val="008F13C7"/>
    <w:rsid w:val="008F27F6"/>
    <w:rsid w:val="008F46AE"/>
    <w:rsid w:val="008F587F"/>
    <w:rsid w:val="009016B0"/>
    <w:rsid w:val="00904DFF"/>
    <w:rsid w:val="009066A7"/>
    <w:rsid w:val="00915FEA"/>
    <w:rsid w:val="00917974"/>
    <w:rsid w:val="00924984"/>
    <w:rsid w:val="009267FC"/>
    <w:rsid w:val="0093198D"/>
    <w:rsid w:val="009356E1"/>
    <w:rsid w:val="00935EAB"/>
    <w:rsid w:val="00937A74"/>
    <w:rsid w:val="009459D3"/>
    <w:rsid w:val="00945DCC"/>
    <w:rsid w:val="00946F3C"/>
    <w:rsid w:val="0095580B"/>
    <w:rsid w:val="009570BC"/>
    <w:rsid w:val="00962DAB"/>
    <w:rsid w:val="00973E36"/>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14DA3"/>
    <w:rsid w:val="00A15647"/>
    <w:rsid w:val="00A158F2"/>
    <w:rsid w:val="00A170D5"/>
    <w:rsid w:val="00A17B74"/>
    <w:rsid w:val="00A25395"/>
    <w:rsid w:val="00A26169"/>
    <w:rsid w:val="00A34AA7"/>
    <w:rsid w:val="00A375F1"/>
    <w:rsid w:val="00A41B22"/>
    <w:rsid w:val="00A51B6D"/>
    <w:rsid w:val="00A532C0"/>
    <w:rsid w:val="00A5618E"/>
    <w:rsid w:val="00A634C0"/>
    <w:rsid w:val="00A64079"/>
    <w:rsid w:val="00A6668C"/>
    <w:rsid w:val="00A701F6"/>
    <w:rsid w:val="00A741CE"/>
    <w:rsid w:val="00A77226"/>
    <w:rsid w:val="00A77C05"/>
    <w:rsid w:val="00A80E9A"/>
    <w:rsid w:val="00A82054"/>
    <w:rsid w:val="00A84124"/>
    <w:rsid w:val="00A84B22"/>
    <w:rsid w:val="00A85B16"/>
    <w:rsid w:val="00A91122"/>
    <w:rsid w:val="00A96026"/>
    <w:rsid w:val="00A96812"/>
    <w:rsid w:val="00AA0812"/>
    <w:rsid w:val="00AA2576"/>
    <w:rsid w:val="00AA3B26"/>
    <w:rsid w:val="00AA4741"/>
    <w:rsid w:val="00AD0F35"/>
    <w:rsid w:val="00AD6E49"/>
    <w:rsid w:val="00AE00A4"/>
    <w:rsid w:val="00AE2249"/>
    <w:rsid w:val="00AE3BA7"/>
    <w:rsid w:val="00AE4C66"/>
    <w:rsid w:val="00AE5FAF"/>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34E80"/>
    <w:rsid w:val="00B36DF9"/>
    <w:rsid w:val="00B432CC"/>
    <w:rsid w:val="00B44349"/>
    <w:rsid w:val="00B52BE1"/>
    <w:rsid w:val="00B545E1"/>
    <w:rsid w:val="00B55AA0"/>
    <w:rsid w:val="00B5692A"/>
    <w:rsid w:val="00B66501"/>
    <w:rsid w:val="00B70E29"/>
    <w:rsid w:val="00B7218C"/>
    <w:rsid w:val="00B72CEF"/>
    <w:rsid w:val="00B73C19"/>
    <w:rsid w:val="00B73CFC"/>
    <w:rsid w:val="00B74967"/>
    <w:rsid w:val="00B769A4"/>
    <w:rsid w:val="00B80B65"/>
    <w:rsid w:val="00B815B1"/>
    <w:rsid w:val="00B82504"/>
    <w:rsid w:val="00B8376E"/>
    <w:rsid w:val="00B8630C"/>
    <w:rsid w:val="00B930F3"/>
    <w:rsid w:val="00B93B9C"/>
    <w:rsid w:val="00B979F0"/>
    <w:rsid w:val="00BA1CB8"/>
    <w:rsid w:val="00BA46C3"/>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1F02"/>
    <w:rsid w:val="00BF376A"/>
    <w:rsid w:val="00C0138F"/>
    <w:rsid w:val="00C03959"/>
    <w:rsid w:val="00C05468"/>
    <w:rsid w:val="00C0742F"/>
    <w:rsid w:val="00C12F8E"/>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72E0"/>
    <w:rsid w:val="00C71B5D"/>
    <w:rsid w:val="00C76088"/>
    <w:rsid w:val="00C76270"/>
    <w:rsid w:val="00C77482"/>
    <w:rsid w:val="00C85DB6"/>
    <w:rsid w:val="00CB3582"/>
    <w:rsid w:val="00CB4A7E"/>
    <w:rsid w:val="00CB4C88"/>
    <w:rsid w:val="00CB7132"/>
    <w:rsid w:val="00CC19FB"/>
    <w:rsid w:val="00CC22B9"/>
    <w:rsid w:val="00CC3FB5"/>
    <w:rsid w:val="00CD35AB"/>
    <w:rsid w:val="00CD6C1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22BF6"/>
    <w:rsid w:val="00D25C18"/>
    <w:rsid w:val="00D27A8D"/>
    <w:rsid w:val="00D328DE"/>
    <w:rsid w:val="00D32D80"/>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2A0F"/>
    <w:rsid w:val="00DE6DDB"/>
    <w:rsid w:val="00DE70D3"/>
    <w:rsid w:val="00DE7C8B"/>
    <w:rsid w:val="00DF06A5"/>
    <w:rsid w:val="00DF5B5C"/>
    <w:rsid w:val="00DF6DC7"/>
    <w:rsid w:val="00E00BD7"/>
    <w:rsid w:val="00E027D7"/>
    <w:rsid w:val="00E02D60"/>
    <w:rsid w:val="00E0316C"/>
    <w:rsid w:val="00E041B1"/>
    <w:rsid w:val="00E06249"/>
    <w:rsid w:val="00E06918"/>
    <w:rsid w:val="00E102C9"/>
    <w:rsid w:val="00E15C39"/>
    <w:rsid w:val="00E21A46"/>
    <w:rsid w:val="00E23590"/>
    <w:rsid w:val="00E274FE"/>
    <w:rsid w:val="00E30888"/>
    <w:rsid w:val="00E32D22"/>
    <w:rsid w:val="00E3505E"/>
    <w:rsid w:val="00E43A51"/>
    <w:rsid w:val="00E44FF5"/>
    <w:rsid w:val="00E47369"/>
    <w:rsid w:val="00E52CF8"/>
    <w:rsid w:val="00E54ECD"/>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A1FD1"/>
    <w:rsid w:val="00EA326B"/>
    <w:rsid w:val="00EA58F3"/>
    <w:rsid w:val="00EA6A50"/>
    <w:rsid w:val="00EB4DE1"/>
    <w:rsid w:val="00EB509B"/>
    <w:rsid w:val="00EB6464"/>
    <w:rsid w:val="00EC2725"/>
    <w:rsid w:val="00EC7895"/>
    <w:rsid w:val="00EC7951"/>
    <w:rsid w:val="00ED0A04"/>
    <w:rsid w:val="00ED5F68"/>
    <w:rsid w:val="00ED6340"/>
    <w:rsid w:val="00EE009E"/>
    <w:rsid w:val="00EF126D"/>
    <w:rsid w:val="00EF1AB1"/>
    <w:rsid w:val="00EF2061"/>
    <w:rsid w:val="00EF22FA"/>
    <w:rsid w:val="00EF25DE"/>
    <w:rsid w:val="00EF4C73"/>
    <w:rsid w:val="00EF77D3"/>
    <w:rsid w:val="00F0050E"/>
    <w:rsid w:val="00F041AF"/>
    <w:rsid w:val="00F0425E"/>
    <w:rsid w:val="00F04D85"/>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7370B"/>
    <w:rsid w:val="00F87A9F"/>
    <w:rsid w:val="00F90D0A"/>
    <w:rsid w:val="00F94F68"/>
    <w:rsid w:val="00F977B1"/>
    <w:rsid w:val="00FA2257"/>
    <w:rsid w:val="00FA3A19"/>
    <w:rsid w:val="00FA4D32"/>
    <w:rsid w:val="00FA63FC"/>
    <w:rsid w:val="00FA6942"/>
    <w:rsid w:val="00FB073B"/>
    <w:rsid w:val="00FB1A75"/>
    <w:rsid w:val="00FB3E0D"/>
    <w:rsid w:val="00FC6C64"/>
    <w:rsid w:val="00FC7083"/>
    <w:rsid w:val="00FD048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2424</TotalTime>
  <Pages>103</Pages>
  <Words>19201</Words>
  <Characters>109450</Characters>
  <Application>Microsoft Office Word</Application>
  <DocSecurity>0</DocSecurity>
  <Lines>912</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798</cp:revision>
  <dcterms:created xsi:type="dcterms:W3CDTF">2023-05-20T05:57:00Z</dcterms:created>
  <dcterms:modified xsi:type="dcterms:W3CDTF">2023-05-31T12:01:00Z</dcterms:modified>
</cp:coreProperties>
</file>